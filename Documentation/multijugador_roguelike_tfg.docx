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rPr>
          <w:color w:val="000066"/>
        </w:rPr>
        <w:id w:val="-689070782"/>
        <w:docPartObj>
          <w:docPartGallery w:val="Cover Pages"/>
          <w:docPartUnique/>
        </w:docPartObj>
      </w:sdtPr>
      <w:sdtEndPr>
        <w:rPr>
          <w:color w:val="auto"/>
          <w:lang w:eastAsia="es-ES"/>
        </w:rPr>
      </w:sdtEndPr>
      <w:sdtContent>
        <w:p w14:paraId="199BA7A0" w14:textId="49A8CAC0" w:rsidR="00B2771D" w:rsidRPr="00B4326C" w:rsidRDefault="00B2771D" w:rsidP="00516798">
          <w:pPr>
            <w:jc w:val="center"/>
            <w:rPr>
              <w:color w:val="000066"/>
            </w:rPr>
          </w:pPr>
          <w:r w:rsidRPr="00B4326C">
            <w:rPr>
              <w:noProof/>
              <w:lang w:eastAsia="es-ES"/>
            </w:rPr>
            <w:drawing>
              <wp:anchor distT="0" distB="0" distL="114300" distR="114300" simplePos="0" relativeHeight="251658752" behindDoc="0" locked="0" layoutInCell="1" allowOverlap="1" wp14:anchorId="1744EBEB" wp14:editId="1DB99087">
                <wp:simplePos x="0" y="0"/>
                <wp:positionH relativeFrom="margin">
                  <wp:posOffset>-215900</wp:posOffset>
                </wp:positionH>
                <wp:positionV relativeFrom="margin">
                  <wp:posOffset>80010</wp:posOffset>
                </wp:positionV>
                <wp:extent cx="5770880" cy="581660"/>
                <wp:effectExtent l="0" t="0" r="0" b="0"/>
                <wp:wrapNone/>
                <wp:docPr id="4" name="Imagen 4" descr="acronimo_nombre1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cronimo_nombre1l"/>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70880" cy="5816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37A5DC6" w14:textId="77777777" w:rsidR="00B2771D" w:rsidRPr="00B4326C" w:rsidRDefault="00B2771D" w:rsidP="00516798">
          <w:pPr>
            <w:ind w:right="681"/>
            <w:rPr>
              <w:color w:val="000066"/>
            </w:rPr>
          </w:pPr>
          <w:r w:rsidRPr="00B4326C">
            <w:rPr>
              <w:color w:val="000066"/>
            </w:rPr>
            <w:t xml:space="preserve">       </w:t>
          </w:r>
        </w:p>
        <w:p w14:paraId="086C34B3" w14:textId="77777777" w:rsidR="00B2771D" w:rsidRPr="00B4326C" w:rsidRDefault="00B2771D" w:rsidP="00516798">
          <w:pPr>
            <w:ind w:right="681"/>
            <w:rPr>
              <w:color w:val="000066"/>
            </w:rPr>
          </w:pPr>
        </w:p>
        <w:p w14:paraId="3A2E5A3F" w14:textId="77777777" w:rsidR="00B2771D" w:rsidRPr="00B4326C" w:rsidRDefault="00B2771D" w:rsidP="00516798">
          <w:pPr>
            <w:rPr>
              <w:color w:val="000066"/>
            </w:rPr>
          </w:pPr>
          <w:r w:rsidRPr="00B4326C">
            <w:rPr>
              <w:color w:val="000066"/>
            </w:rPr>
            <w:t xml:space="preserve">                                                           </w:t>
          </w:r>
        </w:p>
        <w:p w14:paraId="1F48E49A" w14:textId="77777777" w:rsidR="00B2771D" w:rsidRPr="00B4326C" w:rsidRDefault="00B2771D" w:rsidP="00516798">
          <w:pPr>
            <w:rPr>
              <w:rFonts w:ascii="Arial" w:hAnsi="Arial" w:cs="Arial"/>
              <w:color w:val="000066"/>
              <w:sz w:val="32"/>
              <w:szCs w:val="52"/>
            </w:rPr>
          </w:pPr>
        </w:p>
        <w:p w14:paraId="4A76A6E3" w14:textId="6A4E8533" w:rsidR="00B2771D" w:rsidRPr="00B4326C" w:rsidRDefault="00B2771D" w:rsidP="00516798">
          <w:pPr>
            <w:jc w:val="center"/>
            <w:rPr>
              <w:rFonts w:ascii="Arial" w:hAnsi="Arial" w:cs="Arial"/>
              <w:color w:val="000066"/>
              <w:sz w:val="32"/>
              <w:szCs w:val="52"/>
            </w:rPr>
          </w:pPr>
          <w:r w:rsidRPr="00B4326C">
            <w:rPr>
              <w:rFonts w:ascii="Arial" w:hAnsi="Arial" w:cs="Arial"/>
              <w:color w:val="000066"/>
              <w:sz w:val="32"/>
              <w:szCs w:val="52"/>
            </w:rPr>
            <w:t>Grado Universitario en Ingeniería Informática</w:t>
          </w:r>
          <w:r w:rsidRPr="00B4326C">
            <w:rPr>
              <w:rFonts w:ascii="Arial" w:hAnsi="Arial" w:cs="Arial"/>
              <w:color w:val="000066"/>
              <w:sz w:val="32"/>
              <w:szCs w:val="52"/>
            </w:rPr>
            <w:br/>
            <w:t>202</w:t>
          </w:r>
          <w:r w:rsidR="00994F4F" w:rsidRPr="00B4326C">
            <w:rPr>
              <w:rFonts w:ascii="Arial" w:hAnsi="Arial" w:cs="Arial"/>
              <w:color w:val="000066"/>
              <w:sz w:val="32"/>
              <w:szCs w:val="52"/>
            </w:rPr>
            <w:t>3</w:t>
          </w:r>
          <w:r w:rsidRPr="00B4326C">
            <w:rPr>
              <w:rFonts w:ascii="Arial" w:hAnsi="Arial" w:cs="Arial"/>
              <w:color w:val="000066"/>
              <w:sz w:val="32"/>
              <w:szCs w:val="52"/>
            </w:rPr>
            <w:t>-202</w:t>
          </w:r>
          <w:r w:rsidR="00994F4F" w:rsidRPr="00B4326C">
            <w:rPr>
              <w:rFonts w:ascii="Arial" w:hAnsi="Arial" w:cs="Arial"/>
              <w:color w:val="000066"/>
              <w:sz w:val="32"/>
              <w:szCs w:val="52"/>
            </w:rPr>
            <w:t>4</w:t>
          </w:r>
        </w:p>
        <w:p w14:paraId="44ED1C1F" w14:textId="77777777" w:rsidR="00B2771D" w:rsidRPr="00B4326C" w:rsidRDefault="00B2771D" w:rsidP="00516798">
          <w:pPr>
            <w:jc w:val="center"/>
            <w:rPr>
              <w:rFonts w:ascii="Arial" w:hAnsi="Arial" w:cs="Arial"/>
              <w:i/>
              <w:color w:val="000066"/>
              <w:sz w:val="32"/>
              <w:szCs w:val="52"/>
            </w:rPr>
          </w:pPr>
        </w:p>
        <w:p w14:paraId="575C99F1" w14:textId="77777777" w:rsidR="00B2771D" w:rsidRPr="00B4326C" w:rsidRDefault="00B2771D" w:rsidP="00516798">
          <w:pPr>
            <w:jc w:val="center"/>
            <w:rPr>
              <w:rFonts w:ascii="Arial" w:hAnsi="Arial" w:cs="Arial"/>
              <w:i/>
              <w:color w:val="000066"/>
              <w:sz w:val="32"/>
              <w:szCs w:val="52"/>
            </w:rPr>
          </w:pPr>
          <w:r w:rsidRPr="00B4326C">
            <w:rPr>
              <w:rFonts w:ascii="Arial" w:hAnsi="Arial" w:cs="Arial"/>
              <w:i/>
              <w:color w:val="000066"/>
              <w:sz w:val="32"/>
              <w:szCs w:val="52"/>
            </w:rPr>
            <w:t>Trabajo Fin de Grado</w:t>
          </w:r>
        </w:p>
        <w:p w14:paraId="168A93BC" w14:textId="2B27C5FC" w:rsidR="00B2771D" w:rsidRPr="00B4326C" w:rsidRDefault="00B2771D" w:rsidP="00663602">
          <w:pPr>
            <w:jc w:val="center"/>
            <w:rPr>
              <w:rFonts w:ascii="Arial" w:hAnsi="Arial" w:cs="Arial"/>
              <w:color w:val="000066"/>
              <w:sz w:val="52"/>
              <w:szCs w:val="52"/>
            </w:rPr>
          </w:pPr>
          <w:r w:rsidRPr="00B4326C">
            <w:rPr>
              <w:rFonts w:ascii="Arial" w:hAnsi="Arial" w:cs="Arial"/>
              <w:color w:val="000066"/>
              <w:sz w:val="52"/>
              <w:szCs w:val="52"/>
            </w:rPr>
            <w:t xml:space="preserve">“Desarrollo de un videojuego </w:t>
          </w:r>
          <w:r w:rsidR="00B513CF">
            <w:rPr>
              <w:rFonts w:ascii="Arial" w:hAnsi="Arial" w:cs="Arial"/>
              <w:color w:val="000066"/>
              <w:sz w:val="52"/>
              <w:szCs w:val="52"/>
            </w:rPr>
            <w:t>r</w:t>
          </w:r>
          <w:r w:rsidRPr="00B4326C">
            <w:rPr>
              <w:rFonts w:ascii="Arial" w:hAnsi="Arial" w:cs="Arial"/>
              <w:color w:val="000066"/>
              <w:sz w:val="52"/>
              <w:szCs w:val="52"/>
            </w:rPr>
            <w:t>oguelike multijugador”</w:t>
          </w:r>
        </w:p>
        <w:p w14:paraId="5D525D53" w14:textId="6CB08BF7" w:rsidR="00B2771D" w:rsidRPr="00B4326C" w:rsidRDefault="00000000" w:rsidP="00516798">
          <w:pPr>
            <w:jc w:val="center"/>
            <w:rPr>
              <w:rFonts w:ascii="Arial" w:hAnsi="Arial" w:cs="Arial"/>
              <w:color w:val="000066"/>
              <w:sz w:val="44"/>
              <w:szCs w:val="52"/>
            </w:rPr>
          </w:pPr>
          <w:r>
            <w:pict w14:anchorId="3423BF22">
              <v:line id="Conector recto 1" o:spid="_x0000_s1026" style="position:absolute;left:0;text-align:left;z-index:251660288;visibility:visible;mso-wrap-style:square;mso-wrap-distance-left:9pt;mso-wrap-distance-top:0;mso-wrap-distance-right:9pt;mso-wrap-distance-bottom:0;mso-position-horizontal:absolute;mso-position-horizontal-relative:text;mso-position-vertical:absolute;mso-position-vertical-relative:text" from="76.95pt,14.35pt" to="346.95pt,1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" strokecolor="black [3200]" strokeweight=".5pt">
                <v:stroke joinstyle="miter"/>
              </v:line>
            </w:pict>
          </w:r>
        </w:p>
        <w:p w14:paraId="3BD324AD" w14:textId="77777777" w:rsidR="00B2771D" w:rsidRPr="00B4326C" w:rsidRDefault="00B2771D" w:rsidP="00516798">
          <w:pPr>
            <w:jc w:val="center"/>
            <w:rPr>
              <w:rFonts w:ascii="Arial" w:hAnsi="Arial" w:cs="Arial"/>
              <w:color w:val="000066"/>
              <w:sz w:val="44"/>
              <w:szCs w:val="52"/>
            </w:rPr>
          </w:pPr>
          <w:r w:rsidRPr="00B4326C">
            <w:rPr>
              <w:rFonts w:ascii="Arial" w:hAnsi="Arial" w:cs="Arial"/>
              <w:color w:val="000066"/>
              <w:sz w:val="44"/>
              <w:szCs w:val="52"/>
            </w:rPr>
            <w:t>Álvaro Morata Hontanaya</w:t>
          </w:r>
        </w:p>
        <w:p w14:paraId="2E32CD6D" w14:textId="77777777" w:rsidR="00B2771D" w:rsidRPr="00B4326C" w:rsidRDefault="00B2771D" w:rsidP="00516798">
          <w:pPr>
            <w:jc w:val="center"/>
            <w:rPr>
              <w:rFonts w:ascii="Arial" w:hAnsi="Arial" w:cs="Arial"/>
              <w:color w:val="000066"/>
              <w:sz w:val="32"/>
              <w:szCs w:val="52"/>
            </w:rPr>
          </w:pPr>
          <w:r w:rsidRPr="00B4326C">
            <w:rPr>
              <w:rFonts w:ascii="Arial" w:hAnsi="Arial" w:cs="Arial"/>
              <w:color w:val="000066"/>
              <w:sz w:val="32"/>
              <w:szCs w:val="52"/>
            </w:rPr>
            <w:t>Tutor</w:t>
          </w:r>
        </w:p>
        <w:p w14:paraId="6DFF9A7F" w14:textId="77777777" w:rsidR="00B2771D" w:rsidRPr="00B4326C" w:rsidRDefault="00B2771D" w:rsidP="00516798">
          <w:pPr>
            <w:jc w:val="center"/>
            <w:rPr>
              <w:rFonts w:ascii="Arial" w:hAnsi="Arial" w:cs="Arial"/>
              <w:color w:val="000066"/>
              <w:sz w:val="32"/>
              <w:szCs w:val="52"/>
            </w:rPr>
          </w:pPr>
          <w:r w:rsidRPr="00B4326C">
            <w:rPr>
              <w:rFonts w:ascii="Arial" w:hAnsi="Arial" w:cs="Arial"/>
              <w:color w:val="000066"/>
              <w:sz w:val="32"/>
              <w:szCs w:val="52"/>
            </w:rPr>
            <w:t>Alejandro Rey López</w:t>
          </w:r>
        </w:p>
        <w:p w14:paraId="01D6FA6B" w14:textId="77777777" w:rsidR="00B2771D" w:rsidRPr="00B4326C" w:rsidRDefault="00B2771D" w:rsidP="00516798">
          <w:pPr>
            <w:jc w:val="center"/>
            <w:rPr>
              <w:rFonts w:ascii="Arial" w:hAnsi="Arial" w:cs="Arial"/>
              <w:color w:val="000066"/>
              <w:sz w:val="32"/>
              <w:szCs w:val="52"/>
            </w:rPr>
          </w:pPr>
        </w:p>
        <w:p w14:paraId="2F518D26" w14:textId="2889A702" w:rsidR="00B2771D" w:rsidRPr="00B4326C" w:rsidRDefault="00B2771D" w:rsidP="00516798">
          <w:pPr>
            <w:jc w:val="center"/>
            <w:rPr>
              <w:rFonts w:ascii="Arial" w:hAnsi="Arial" w:cs="Arial"/>
              <w:color w:val="000066"/>
              <w:sz w:val="32"/>
              <w:szCs w:val="52"/>
            </w:rPr>
          </w:pPr>
          <w:r w:rsidRPr="00B4326C">
            <w:rPr>
              <w:rFonts w:ascii="Arial" w:hAnsi="Arial" w:cs="Arial"/>
              <w:color w:val="000066"/>
              <w:sz w:val="32"/>
              <w:szCs w:val="52"/>
            </w:rPr>
            <w:t>Leganés, 202</w:t>
          </w:r>
          <w:r w:rsidR="00994F4F" w:rsidRPr="00B4326C">
            <w:rPr>
              <w:rFonts w:ascii="Arial" w:hAnsi="Arial" w:cs="Arial"/>
              <w:color w:val="000066"/>
              <w:sz w:val="32"/>
              <w:szCs w:val="52"/>
            </w:rPr>
            <w:t>4</w:t>
          </w:r>
        </w:p>
        <w:p w14:paraId="66A0C013" w14:textId="77777777" w:rsidR="00B2771D" w:rsidRPr="00B4326C" w:rsidRDefault="00B2771D" w:rsidP="00516798">
          <w:pPr>
            <w:rPr>
              <w:b/>
              <w:color w:val="000066"/>
            </w:rPr>
          </w:pPr>
        </w:p>
        <w:p w14:paraId="3FF57E81" w14:textId="77777777" w:rsidR="00B2771D" w:rsidRPr="00B4326C" w:rsidRDefault="00B2771D" w:rsidP="00516798">
          <w:pPr>
            <w:rPr>
              <w:b/>
              <w:color w:val="000066"/>
            </w:rPr>
          </w:pPr>
        </w:p>
        <w:p w14:paraId="48030064" w14:textId="77777777" w:rsidR="00B2771D" w:rsidRPr="00B4326C" w:rsidRDefault="00B2771D" w:rsidP="00516798">
          <w:pPr>
            <w:rPr>
              <w:b/>
              <w:color w:val="000066"/>
            </w:rPr>
          </w:pPr>
        </w:p>
        <w:p w14:paraId="75B5BF36" w14:textId="77777777" w:rsidR="00B2771D" w:rsidRPr="00B4326C" w:rsidRDefault="00B2771D" w:rsidP="00663602">
          <w:pPr>
            <w:spacing w:after="0" w:line="240" w:lineRule="auto"/>
            <w:rPr>
              <w:rFonts w:ascii="Arial" w:eastAsia="Times New Roman" w:hAnsi="Arial" w:cs="Arial"/>
              <w:lang w:eastAsia="es-ES"/>
            </w:rPr>
          </w:pPr>
        </w:p>
        <w:p w14:paraId="5875750D" w14:textId="6B7FCD0A" w:rsidR="00B2771D" w:rsidRPr="00B4326C" w:rsidRDefault="00B2771D" w:rsidP="00516798">
          <w:pPr>
            <w:spacing w:after="0" w:line="240" w:lineRule="auto"/>
            <w:rPr>
              <w:rFonts w:ascii="Arial" w:eastAsia="Times New Roman" w:hAnsi="Arial" w:cs="Arial"/>
              <w:lang w:eastAsia="es-ES"/>
            </w:rPr>
          </w:pPr>
          <w:r w:rsidRPr="00B4326C">
            <w:rPr>
              <w:noProof/>
            </w:rPr>
            <w:drawing>
              <wp:inline distT="0" distB="0" distL="0" distR="0" wp14:anchorId="49EC8BDD" wp14:editId="247EC2A9">
                <wp:extent cx="1524000" cy="514350"/>
                <wp:effectExtent l="0" t="0" r="0" b="0"/>
                <wp:docPr id="102288140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1524000" cy="514350"/>
                        </a:xfrm>
                        <a:prstGeom prst="rect">
                          <a:avLst/>
                        </a:prstGeom>
                        <a:noFill/>
                        <a:ln>
                          <a:noFill/>
                        </a:ln>
                      </pic:spPr>
                    </pic:pic>
                  </a:graphicData>
                </a:graphic>
              </wp:inline>
            </w:drawing>
          </w:r>
          <w:r w:rsidRPr="00B4326C">
            <w:rPr>
              <w:rFonts w:ascii="Arial" w:eastAsia="Times New Roman" w:hAnsi="Arial" w:cs="Arial"/>
              <w:lang w:eastAsia="es-ES"/>
            </w:rPr>
            <w:t xml:space="preserve"> </w:t>
          </w:r>
        </w:p>
        <w:p w14:paraId="2D184612" w14:textId="57FE38FF" w:rsidR="00B2771D" w:rsidRPr="00B4326C" w:rsidRDefault="00B2771D" w:rsidP="00663602">
          <w:pPr>
            <w:spacing w:after="0" w:line="240" w:lineRule="auto"/>
            <w:rPr>
              <w:rFonts w:ascii="Arial" w:eastAsia="Times New Roman" w:hAnsi="Arial" w:cs="Arial"/>
              <w:lang w:eastAsia="es-ES"/>
            </w:rPr>
          </w:pPr>
          <w:r w:rsidRPr="00B4326C">
            <w:rPr>
              <w:rFonts w:ascii="Arial" w:eastAsia="Times New Roman" w:hAnsi="Arial" w:cs="Arial"/>
              <w:lang w:eastAsia="es-ES"/>
            </w:rPr>
            <w:t>Esta obra se encuentra sujeta a la licencia Creative Commons</w:t>
          </w:r>
          <w:r w:rsidR="00D91D3A" w:rsidRPr="00B4326C">
            <w:rPr>
              <w:rFonts w:ascii="Arial" w:eastAsia="Times New Roman" w:hAnsi="Arial" w:cs="Arial"/>
              <w:lang w:eastAsia="es-ES"/>
            </w:rPr>
            <w:t xml:space="preserve"> </w:t>
          </w:r>
          <w:r w:rsidRPr="00B4326C">
            <w:rPr>
              <w:rFonts w:ascii="Arial" w:eastAsia="Times New Roman" w:hAnsi="Arial" w:cs="Arial"/>
              <w:b/>
              <w:lang w:eastAsia="es-ES"/>
            </w:rPr>
            <w:t>Reconocimiento – No Comercial – Sin Obra Derivada</w:t>
          </w:r>
          <w:r w:rsidRPr="00B4326C">
            <w:rPr>
              <w:rFonts w:ascii="Arial" w:eastAsia="Times New Roman" w:hAnsi="Arial" w:cs="Arial"/>
              <w:b/>
              <w:lang w:eastAsia="es-ES"/>
            </w:rPr>
            <w:br w:type="page"/>
          </w:r>
        </w:p>
        <w:p w14:paraId="489AFCF0" w14:textId="20E9EFFF" w:rsidR="00B2771D" w:rsidRPr="00B4326C" w:rsidRDefault="00B2771D">
          <w:pPr>
            <w:rPr>
              <w:lang w:eastAsia="es-ES"/>
            </w:rPr>
          </w:pPr>
          <w:r w:rsidRPr="00B4326C">
            <w:rPr>
              <w:lang w:eastAsia="es-ES"/>
            </w:rPr>
            <w:lastRenderedPageBreak/>
            <w:br w:type="page"/>
          </w:r>
        </w:p>
      </w:sdtContent>
    </w:sdt>
    <w:p w14:paraId="7A1B8ECC" w14:textId="520C327D" w:rsidR="00663602" w:rsidRPr="00B4326C" w:rsidRDefault="00753C3C" w:rsidP="00753C3C">
      <w:pPr>
        <w:pStyle w:val="Ttulo"/>
      </w:pPr>
      <w:r w:rsidRPr="00B4326C">
        <w:lastRenderedPageBreak/>
        <w:t>Resumen</w:t>
      </w:r>
    </w:p>
    <w:p w14:paraId="660D3A53" w14:textId="234EE501" w:rsidR="00D66923" w:rsidRDefault="00D66923" w:rsidP="00D66923">
      <w:pPr>
        <w:rPr>
          <w:lang w:eastAsia="es-ES"/>
        </w:rPr>
      </w:pPr>
      <w:r>
        <w:rPr>
          <w:lang w:eastAsia="es-ES"/>
        </w:rPr>
        <w:t xml:space="preserve">En este documento se detalla el proceso de diseño y desarrollo de un videojuego multijugador en línea, con componentes del género </w:t>
      </w:r>
      <w:r w:rsidRPr="00D66923">
        <w:rPr>
          <w:i/>
          <w:iCs/>
          <w:lang w:eastAsia="es-ES"/>
        </w:rPr>
        <w:t>roguelike</w:t>
      </w:r>
      <w:r>
        <w:rPr>
          <w:lang w:eastAsia="es-ES"/>
        </w:rPr>
        <w:t>. Asimismo, se realiza un estudio del desarrollo de videojuegos en la actualidad, además de las diferentes alternativas que existen para implementar un modo multijugador.</w:t>
      </w:r>
    </w:p>
    <w:p w14:paraId="618780FD" w14:textId="2B5E8FF7" w:rsidR="00D66923" w:rsidRDefault="00FA0603" w:rsidP="00D66923">
      <w:pPr>
        <w:rPr>
          <w:lang w:eastAsia="es-ES"/>
        </w:rPr>
      </w:pPr>
      <w:r>
        <w:rPr>
          <w:lang w:eastAsia="es-ES"/>
        </w:rPr>
        <w:t>En la implementación del prototipo desarrollado, se ha empleado el motor de desarrollo de videojuegos Unity Engine, sobre el que se explica en detalle las funcionalidades más relevantes para el desarrollo de este proyecto. También se analizan las alternativas que existen dentro de Unity para implementar un modo multijugador, explicando en detalle Netcode for GameObjects, la solución escogida en este proyecto.</w:t>
      </w:r>
      <w:r w:rsidR="00646BF9">
        <w:rPr>
          <w:lang w:eastAsia="es-ES"/>
        </w:rPr>
        <w:t xml:space="preserve"> Por último, se realiza un análisis de los problemas encontrados durante la fase de implementación, así como sus posibles soluciones.</w:t>
      </w:r>
    </w:p>
    <w:p w14:paraId="2FFF4DE9" w14:textId="255C94F0" w:rsidR="00646BF9" w:rsidRDefault="00646BF9" w:rsidP="00D66923">
      <w:pPr>
        <w:rPr>
          <w:lang w:eastAsia="es-ES"/>
        </w:rPr>
      </w:pPr>
      <w:r>
        <w:rPr>
          <w:lang w:eastAsia="es-ES"/>
        </w:rPr>
        <w:t xml:space="preserve">Finalmente, </w:t>
      </w:r>
      <w:r w:rsidR="00BB6AE2">
        <w:rPr>
          <w:lang w:eastAsia="es-ES"/>
        </w:rPr>
        <w:t>se muestra la planificación seguida durante la ejecución del proyecto, además de la elaboración de un presupuesto y el impacto que puede tener un proyecto de esta índole sobre la sociedad, economía y medioambiente.</w:t>
      </w:r>
    </w:p>
    <w:p w14:paraId="236CE30B" w14:textId="77777777" w:rsidR="00D66923" w:rsidRPr="00D66923" w:rsidRDefault="00D66923" w:rsidP="00D66923">
      <w:pPr>
        <w:rPr>
          <w:lang w:eastAsia="es-ES"/>
        </w:rPr>
      </w:pPr>
    </w:p>
    <w:p w14:paraId="620236B6" w14:textId="60426C34" w:rsidR="00753C3C" w:rsidRPr="00B4326C" w:rsidRDefault="000260D4" w:rsidP="00753C3C">
      <w:pPr>
        <w:rPr>
          <w:lang w:eastAsia="es-ES"/>
        </w:rPr>
      </w:pPr>
      <w:r w:rsidRPr="000260D4">
        <w:rPr>
          <w:b/>
          <w:bCs/>
          <w:lang w:eastAsia="es-ES"/>
        </w:rPr>
        <w:t>Palabras clave</w:t>
      </w:r>
      <w:r>
        <w:rPr>
          <w:lang w:eastAsia="es-ES"/>
        </w:rPr>
        <w:t>: videojuego; multijugador; Unity; roguelike;</w:t>
      </w:r>
      <w:r w:rsidR="00D66923">
        <w:rPr>
          <w:lang w:eastAsia="es-ES"/>
        </w:rPr>
        <w:t xml:space="preserve"> C#</w:t>
      </w:r>
      <w:r w:rsidR="0020673A">
        <w:rPr>
          <w:lang w:eastAsia="es-ES"/>
        </w:rPr>
        <w:t>;</w:t>
      </w:r>
      <w:r w:rsidR="00BB6AE2">
        <w:rPr>
          <w:lang w:eastAsia="es-ES"/>
        </w:rPr>
        <w:t xml:space="preserve"> Netcode for GameObjects</w:t>
      </w:r>
    </w:p>
    <w:p w14:paraId="4F1B591A" w14:textId="67362A76" w:rsidR="00753C3C" w:rsidRPr="00B4326C" w:rsidRDefault="00753C3C">
      <w:pPr>
        <w:jc w:val="left"/>
        <w:rPr>
          <w:lang w:eastAsia="es-ES"/>
        </w:rPr>
      </w:pPr>
      <w:r w:rsidRPr="00B4326C">
        <w:rPr>
          <w:lang w:eastAsia="es-ES"/>
        </w:rPr>
        <w:br w:type="page"/>
      </w:r>
    </w:p>
    <w:p w14:paraId="080CD67F" w14:textId="77777777" w:rsidR="005E4341" w:rsidRPr="00B4326C" w:rsidRDefault="005E4341">
      <w:pPr>
        <w:spacing w:before="0"/>
        <w:jc w:val="left"/>
        <w:rPr>
          <w:lang w:eastAsia="es-ES"/>
        </w:rPr>
      </w:pPr>
      <w:r w:rsidRPr="00B4326C">
        <w:rPr>
          <w:lang w:eastAsia="es-ES"/>
        </w:rPr>
        <w:lastRenderedPageBreak/>
        <w:br w:type="page"/>
      </w:r>
    </w:p>
    <w:p w14:paraId="6587E49B" w14:textId="5C3B7DD4" w:rsidR="005B0B21" w:rsidRPr="00635D95" w:rsidRDefault="005B0B21" w:rsidP="005B0B21">
      <w:pPr>
        <w:pStyle w:val="Ttulo"/>
        <w:rPr>
          <w:lang w:val="en-US"/>
        </w:rPr>
      </w:pPr>
      <w:r w:rsidRPr="00635D95">
        <w:rPr>
          <w:lang w:val="en-US"/>
        </w:rPr>
        <w:lastRenderedPageBreak/>
        <w:t>ABSTRACT</w:t>
      </w:r>
    </w:p>
    <w:p w14:paraId="33CF42FB" w14:textId="18E0B7C6" w:rsidR="005B0B21" w:rsidRDefault="002F4072" w:rsidP="005B0B21">
      <w:pPr>
        <w:rPr>
          <w:lang w:val="en-GB" w:eastAsia="es-ES"/>
        </w:rPr>
      </w:pPr>
      <w:r w:rsidRPr="002F4072">
        <w:rPr>
          <w:lang w:val="en-GB" w:eastAsia="es-ES"/>
        </w:rPr>
        <w:t>This document outlines the design and development process of an online multiplayer video game, which incorporates elements of the roguelike genre. A study of current video game development is also carried out, in addition to an examination of the various options for implementing a multiplayer mode.</w:t>
      </w:r>
    </w:p>
    <w:p w14:paraId="7196CECA" w14:textId="35B686A4" w:rsidR="002D3028" w:rsidRPr="00635D95" w:rsidRDefault="002D3028" w:rsidP="002D3028">
      <w:pPr>
        <w:rPr>
          <w:lang w:val="en-US" w:eastAsia="es-ES"/>
        </w:rPr>
      </w:pPr>
      <w:r w:rsidRPr="002D3028">
        <w:rPr>
          <w:lang w:val="en-GB" w:eastAsia="es-ES"/>
        </w:rPr>
        <w:t xml:space="preserve">During the implementation of the prototype developed, the game </w:t>
      </w:r>
      <w:r>
        <w:rPr>
          <w:lang w:val="en-GB" w:eastAsia="es-ES"/>
        </w:rPr>
        <w:t xml:space="preserve">video </w:t>
      </w:r>
      <w:r w:rsidRPr="002D3028">
        <w:rPr>
          <w:lang w:val="en-GB" w:eastAsia="es-ES"/>
        </w:rPr>
        <w:t>development engine Unity Engine has been utilised, on which the most relevant functionalities for the development of this project are explained in detail. The alternatives that exist within Unity to implement a multiplayer mode are also analysed, explaining in detail Netcode for GameObjects, the solution chosen for this project. Finally, an analysis is made of the problems encountered during the implementation phase, as well as their possible solutions.</w:t>
      </w:r>
    </w:p>
    <w:p w14:paraId="2B2AB8A8" w14:textId="4188191D" w:rsidR="002D3028" w:rsidRDefault="002D3028" w:rsidP="002D3028">
      <w:pPr>
        <w:rPr>
          <w:lang w:val="en-GB" w:eastAsia="es-ES"/>
        </w:rPr>
      </w:pPr>
      <w:r w:rsidRPr="002D3028">
        <w:rPr>
          <w:lang w:val="en-GB" w:eastAsia="es-ES"/>
        </w:rPr>
        <w:t>Lastly, the planning followed during the execution of the project is shown, as well as the elaboration of a budget and the impact that a project of this nature can have on society, economy and environment.</w:t>
      </w:r>
    </w:p>
    <w:p w14:paraId="11EC0D00" w14:textId="77777777" w:rsidR="002D3028" w:rsidRDefault="002D3028" w:rsidP="002D3028">
      <w:pPr>
        <w:rPr>
          <w:lang w:val="en-GB" w:eastAsia="es-ES"/>
        </w:rPr>
      </w:pPr>
    </w:p>
    <w:p w14:paraId="5D290B63" w14:textId="323A43C0" w:rsidR="002D3028" w:rsidRPr="002F4072" w:rsidRDefault="002D3028" w:rsidP="002D3028">
      <w:pPr>
        <w:rPr>
          <w:lang w:val="en-GB" w:eastAsia="es-ES"/>
        </w:rPr>
      </w:pPr>
      <w:r w:rsidRPr="002D3028">
        <w:rPr>
          <w:b/>
          <w:bCs/>
          <w:lang w:val="en-GB" w:eastAsia="es-ES"/>
        </w:rPr>
        <w:t>Keywords</w:t>
      </w:r>
      <w:r>
        <w:rPr>
          <w:lang w:val="en-GB" w:eastAsia="es-ES"/>
        </w:rPr>
        <w:t xml:space="preserve">: </w:t>
      </w:r>
      <w:r w:rsidR="00C424E6">
        <w:rPr>
          <w:lang w:val="en-GB" w:eastAsia="es-ES"/>
        </w:rPr>
        <w:t>video game; multiplayer; Unity; roguelike;</w:t>
      </w:r>
      <w:r w:rsidR="0020673A">
        <w:rPr>
          <w:lang w:val="en-GB" w:eastAsia="es-ES"/>
        </w:rPr>
        <w:t xml:space="preserve"> C#;</w:t>
      </w:r>
      <w:r w:rsidR="00C424E6">
        <w:rPr>
          <w:lang w:val="en-GB" w:eastAsia="es-ES"/>
        </w:rPr>
        <w:t xml:space="preserve"> Netcode for GameObjects</w:t>
      </w:r>
    </w:p>
    <w:p w14:paraId="2895C635" w14:textId="12ABD7F1" w:rsidR="005E4341" w:rsidRPr="002F4072" w:rsidRDefault="005E4341">
      <w:pPr>
        <w:spacing w:before="0"/>
        <w:jc w:val="left"/>
        <w:rPr>
          <w:lang w:val="en-US" w:eastAsia="es-ES"/>
        </w:rPr>
      </w:pPr>
      <w:r w:rsidRPr="002F4072">
        <w:rPr>
          <w:lang w:val="en-US" w:eastAsia="es-ES"/>
        </w:rPr>
        <w:br w:type="page"/>
      </w:r>
    </w:p>
    <w:p w14:paraId="2407DFEA" w14:textId="5128E2E8" w:rsidR="00753C3C" w:rsidRPr="002F4072" w:rsidRDefault="00753C3C">
      <w:pPr>
        <w:jc w:val="left"/>
        <w:rPr>
          <w:lang w:val="en-US" w:eastAsia="es-ES"/>
        </w:rPr>
      </w:pPr>
      <w:r w:rsidRPr="002F4072">
        <w:rPr>
          <w:lang w:val="en-US" w:eastAsia="es-ES"/>
        </w:rPr>
        <w:lastRenderedPageBreak/>
        <w:br w:type="page"/>
      </w:r>
    </w:p>
    <w:p w14:paraId="0E7C650C" w14:textId="4887B441" w:rsidR="00753C3C" w:rsidRPr="00B4326C" w:rsidRDefault="00753C3C" w:rsidP="00753C3C">
      <w:pPr>
        <w:pStyle w:val="Ttulo"/>
      </w:pPr>
      <w:r w:rsidRPr="00B4326C">
        <w:lastRenderedPageBreak/>
        <w:t>Dedicatoria</w:t>
      </w:r>
    </w:p>
    <w:p w14:paraId="3D60C977" w14:textId="6130004E" w:rsidR="00753C3C" w:rsidRDefault="001E018F" w:rsidP="00753C3C">
      <w:pPr>
        <w:rPr>
          <w:lang w:eastAsia="es-ES"/>
        </w:rPr>
      </w:pPr>
      <w:r>
        <w:rPr>
          <w:lang w:eastAsia="es-ES"/>
        </w:rPr>
        <w:t xml:space="preserve">En primer lugar, quiero dar las gracias a mis padres, porque, si no fuese por ellos, no me hubiese sido posible llegar a este nivel </w:t>
      </w:r>
      <w:r w:rsidR="006F7297">
        <w:rPr>
          <w:lang w:eastAsia="es-ES"/>
        </w:rPr>
        <w:t>educativo</w:t>
      </w:r>
      <w:r>
        <w:rPr>
          <w:lang w:eastAsia="es-ES"/>
        </w:rPr>
        <w:t xml:space="preserve">, ni estaría hoy en este mundo. Gracias a su insistencia </w:t>
      </w:r>
      <w:r w:rsidR="006F7297">
        <w:rPr>
          <w:lang w:eastAsia="es-ES"/>
        </w:rPr>
        <w:t>ha salido adelante el desarrollo de este proyecto, algo que agradezco con todo mi corazón.</w:t>
      </w:r>
    </w:p>
    <w:p w14:paraId="244FC89E" w14:textId="0EDD96F0" w:rsidR="006F7297" w:rsidRDefault="006F7297" w:rsidP="00753C3C">
      <w:pPr>
        <w:rPr>
          <w:lang w:eastAsia="es-ES"/>
        </w:rPr>
      </w:pPr>
      <w:r>
        <w:rPr>
          <w:lang w:eastAsia="es-ES"/>
        </w:rPr>
        <w:t>También quiero dar las gracias a mis hermanos y cuñados, por los consejos, apoyo y comprensión que me han ofrecido en todo momento. Tampoco me olvido de mis dos sobrinas, que motivan a cualquiera con la energía que desprenden.</w:t>
      </w:r>
    </w:p>
    <w:p w14:paraId="65F64ED4" w14:textId="018423CF" w:rsidR="006F7297" w:rsidRDefault="006F7297" w:rsidP="00753C3C">
      <w:pPr>
        <w:rPr>
          <w:lang w:eastAsia="es-ES"/>
        </w:rPr>
      </w:pPr>
      <w:r>
        <w:rPr>
          <w:lang w:eastAsia="es-ES"/>
        </w:rPr>
        <w:t>A mis amigos, por el apoyo psicológico constante</w:t>
      </w:r>
      <w:r w:rsidR="005F5437">
        <w:rPr>
          <w:lang w:eastAsia="es-ES"/>
        </w:rPr>
        <w:t xml:space="preserve"> que me han demostrado, además de ayudarme a comprobar el funcionamiento del prototipo desarrollado y ofrecerme sugerencias.</w:t>
      </w:r>
    </w:p>
    <w:p w14:paraId="4FD5B537" w14:textId="1A563195" w:rsidR="005F5437" w:rsidRDefault="005F5437" w:rsidP="00753C3C">
      <w:pPr>
        <w:rPr>
          <w:lang w:eastAsia="es-ES"/>
        </w:rPr>
      </w:pPr>
      <w:r>
        <w:rPr>
          <w:lang w:eastAsia="es-ES"/>
        </w:rPr>
        <w:t>Además, quiero dar las gracias a mi tutor, Alejandro, quien me ha orientado y respondido a cualquier duda que tuviese casi al instante, a pesar de no haber mantenido una comunicación constante con él.</w:t>
      </w:r>
    </w:p>
    <w:p w14:paraId="0936EAAF" w14:textId="5907A206" w:rsidR="005F5437" w:rsidRPr="00B4326C" w:rsidRDefault="005F5437" w:rsidP="00753C3C">
      <w:pPr>
        <w:rPr>
          <w:lang w:eastAsia="es-ES"/>
        </w:rPr>
      </w:pPr>
      <w:r>
        <w:rPr>
          <w:lang w:eastAsia="es-ES"/>
        </w:rPr>
        <w:t>Por último, quiero expresar mis agradecimientos a la Universidad Carlos III de Madrid, por haberme ofrecido un nivel educativo incomparable.</w:t>
      </w:r>
    </w:p>
    <w:p w14:paraId="1F302C9C" w14:textId="162C28BA" w:rsidR="00753C3C" w:rsidRPr="00B4326C" w:rsidRDefault="00753C3C">
      <w:pPr>
        <w:jc w:val="left"/>
        <w:rPr>
          <w:lang w:eastAsia="es-ES"/>
        </w:rPr>
      </w:pPr>
      <w:r w:rsidRPr="00B4326C">
        <w:rPr>
          <w:lang w:eastAsia="es-ES"/>
        </w:rPr>
        <w:br w:type="page"/>
      </w:r>
    </w:p>
    <w:p w14:paraId="3723290F" w14:textId="5AEAF4D9" w:rsidR="00753C3C" w:rsidRPr="00B4326C" w:rsidRDefault="00753C3C">
      <w:pPr>
        <w:jc w:val="left"/>
        <w:rPr>
          <w:lang w:eastAsia="es-ES"/>
        </w:rPr>
      </w:pPr>
      <w:r w:rsidRPr="00B4326C">
        <w:rPr>
          <w:lang w:eastAsia="es-ES"/>
        </w:rPr>
        <w:lastRenderedPageBreak/>
        <w:br w:type="page"/>
      </w:r>
    </w:p>
    <w:p w14:paraId="02BFFEDB" w14:textId="2AD88203" w:rsidR="00753C3C" w:rsidRPr="00B4326C" w:rsidRDefault="00753C3C" w:rsidP="00BE13BF">
      <w:pPr>
        <w:pStyle w:val="TtuloTDC"/>
      </w:pPr>
      <w:r w:rsidRPr="00B4326C">
        <w:lastRenderedPageBreak/>
        <w:t>Índice de contenidos</w:t>
      </w:r>
    </w:p>
    <w:p w14:paraId="2814A615" w14:textId="7E72B7AD" w:rsidR="00635D95" w:rsidRDefault="00BE13BF">
      <w:pPr>
        <w:pStyle w:val="TDC1"/>
        <w:tabs>
          <w:tab w:val="left" w:pos="440"/>
          <w:tab w:val="right" w:leader="underscore" w:pos="8494"/>
        </w:tabs>
        <w:rPr>
          <w:rFonts w:asciiTheme="minorHAnsi" w:hAnsiTheme="minorHAnsi" w:cstheme="minorBidi"/>
          <w:noProof/>
          <w:kern w:val="2"/>
          <w:szCs w:val="24"/>
          <w14:ligatures w14:val="standardContextual"/>
        </w:rPr>
      </w:pPr>
      <w:r w:rsidRPr="00B4326C">
        <w:fldChar w:fldCharType="begin"/>
      </w:r>
      <w:r w:rsidRPr="00B4326C">
        <w:instrText xml:space="preserve"> TOC \h \z \t "Epígrafe;2;Capítulo;1" </w:instrText>
      </w:r>
      <w:r w:rsidRPr="00B4326C">
        <w:fldChar w:fldCharType="separate"/>
      </w:r>
      <w:hyperlink w:anchor="_Toc169177043" w:history="1">
        <w:r w:rsidR="00635D95" w:rsidRPr="00844C65">
          <w:rPr>
            <w:rStyle w:val="Hipervnculo"/>
            <w:noProof/>
          </w:rPr>
          <w:t>1.</w:t>
        </w:r>
        <w:r w:rsidR="00635D95">
          <w:rPr>
            <w:rFonts w:asciiTheme="minorHAnsi" w:hAnsiTheme="minorHAnsi" w:cstheme="minorBidi"/>
            <w:noProof/>
            <w:kern w:val="2"/>
            <w:szCs w:val="24"/>
            <w14:ligatures w14:val="standardContextual"/>
          </w:rPr>
          <w:tab/>
        </w:r>
        <w:r w:rsidR="00635D95" w:rsidRPr="00844C65">
          <w:rPr>
            <w:rStyle w:val="Hipervnculo"/>
            <w:noProof/>
          </w:rPr>
          <w:t>INTRODUCCIÓN</w:t>
        </w:r>
        <w:r w:rsidR="00635D95">
          <w:rPr>
            <w:noProof/>
            <w:webHidden/>
          </w:rPr>
          <w:tab/>
        </w:r>
        <w:r w:rsidR="00635D95">
          <w:rPr>
            <w:noProof/>
            <w:webHidden/>
          </w:rPr>
          <w:fldChar w:fldCharType="begin"/>
        </w:r>
        <w:r w:rsidR="00635D95">
          <w:rPr>
            <w:noProof/>
            <w:webHidden/>
          </w:rPr>
          <w:instrText xml:space="preserve"> PAGEREF _Toc169177043 \h </w:instrText>
        </w:r>
        <w:r w:rsidR="00635D95">
          <w:rPr>
            <w:noProof/>
            <w:webHidden/>
          </w:rPr>
        </w:r>
        <w:r w:rsidR="00635D95">
          <w:rPr>
            <w:noProof/>
            <w:webHidden/>
          </w:rPr>
          <w:fldChar w:fldCharType="separate"/>
        </w:r>
        <w:r w:rsidR="00635D95">
          <w:rPr>
            <w:noProof/>
            <w:webHidden/>
          </w:rPr>
          <w:t>1</w:t>
        </w:r>
        <w:r w:rsidR="00635D95">
          <w:rPr>
            <w:noProof/>
            <w:webHidden/>
          </w:rPr>
          <w:fldChar w:fldCharType="end"/>
        </w:r>
      </w:hyperlink>
    </w:p>
    <w:p w14:paraId="3B3435F1" w14:textId="1F92950C" w:rsidR="00635D95" w:rsidRDefault="00635D95">
      <w:pPr>
        <w:pStyle w:val="TDC2"/>
        <w:tabs>
          <w:tab w:val="left" w:pos="960"/>
          <w:tab w:val="right" w:leader="underscore" w:pos="8494"/>
        </w:tabs>
        <w:rPr>
          <w:rFonts w:asciiTheme="minorHAnsi" w:hAnsiTheme="minorHAnsi" w:cstheme="minorBidi"/>
          <w:noProof/>
          <w:kern w:val="2"/>
          <w:szCs w:val="24"/>
          <w14:ligatures w14:val="standardContextual"/>
        </w:rPr>
      </w:pPr>
      <w:hyperlink w:anchor="_Toc169177044" w:history="1">
        <w:r w:rsidRPr="00844C65">
          <w:rPr>
            <w:rStyle w:val="Hipervnculo"/>
            <w:noProof/>
          </w:rPr>
          <w:t>1.1.</w:t>
        </w:r>
        <w:r>
          <w:rPr>
            <w:rFonts w:asciiTheme="minorHAnsi" w:hAnsiTheme="minorHAnsi" w:cstheme="minorBidi"/>
            <w:noProof/>
            <w:kern w:val="2"/>
            <w:szCs w:val="24"/>
            <w14:ligatures w14:val="standardContextual"/>
          </w:rPr>
          <w:tab/>
        </w:r>
        <w:r w:rsidRPr="00844C65">
          <w:rPr>
            <w:rStyle w:val="Hipervnculo"/>
            <w:noProof/>
          </w:rPr>
          <w:t>Motivación</w:t>
        </w:r>
        <w:r>
          <w:rPr>
            <w:noProof/>
            <w:webHidden/>
          </w:rPr>
          <w:tab/>
        </w:r>
        <w:r>
          <w:rPr>
            <w:noProof/>
            <w:webHidden/>
          </w:rPr>
          <w:fldChar w:fldCharType="begin"/>
        </w:r>
        <w:r>
          <w:rPr>
            <w:noProof/>
            <w:webHidden/>
          </w:rPr>
          <w:instrText xml:space="preserve"> PAGEREF _Toc169177044 \h </w:instrText>
        </w:r>
        <w:r>
          <w:rPr>
            <w:noProof/>
            <w:webHidden/>
          </w:rPr>
        </w:r>
        <w:r>
          <w:rPr>
            <w:noProof/>
            <w:webHidden/>
          </w:rPr>
          <w:fldChar w:fldCharType="separate"/>
        </w:r>
        <w:r>
          <w:rPr>
            <w:noProof/>
            <w:webHidden/>
          </w:rPr>
          <w:t>1</w:t>
        </w:r>
        <w:r>
          <w:rPr>
            <w:noProof/>
            <w:webHidden/>
          </w:rPr>
          <w:fldChar w:fldCharType="end"/>
        </w:r>
      </w:hyperlink>
    </w:p>
    <w:p w14:paraId="5D062EDF" w14:textId="55D70F58" w:rsidR="00635D95" w:rsidRDefault="00635D95">
      <w:pPr>
        <w:pStyle w:val="TDC2"/>
        <w:tabs>
          <w:tab w:val="left" w:pos="960"/>
          <w:tab w:val="right" w:leader="underscore" w:pos="8494"/>
        </w:tabs>
        <w:rPr>
          <w:rFonts w:asciiTheme="minorHAnsi" w:hAnsiTheme="minorHAnsi" w:cstheme="minorBidi"/>
          <w:noProof/>
          <w:kern w:val="2"/>
          <w:szCs w:val="24"/>
          <w14:ligatures w14:val="standardContextual"/>
        </w:rPr>
      </w:pPr>
      <w:hyperlink w:anchor="_Toc169177045" w:history="1">
        <w:r w:rsidRPr="00844C65">
          <w:rPr>
            <w:rStyle w:val="Hipervnculo"/>
            <w:noProof/>
          </w:rPr>
          <w:t>1.2.</w:t>
        </w:r>
        <w:r>
          <w:rPr>
            <w:rFonts w:asciiTheme="minorHAnsi" w:hAnsiTheme="minorHAnsi" w:cstheme="minorBidi"/>
            <w:noProof/>
            <w:kern w:val="2"/>
            <w:szCs w:val="24"/>
            <w14:ligatures w14:val="standardContextual"/>
          </w:rPr>
          <w:tab/>
        </w:r>
        <w:r w:rsidRPr="00844C65">
          <w:rPr>
            <w:rStyle w:val="Hipervnculo"/>
            <w:noProof/>
          </w:rPr>
          <w:t>Objetivos</w:t>
        </w:r>
        <w:r>
          <w:rPr>
            <w:noProof/>
            <w:webHidden/>
          </w:rPr>
          <w:tab/>
        </w:r>
        <w:r>
          <w:rPr>
            <w:noProof/>
            <w:webHidden/>
          </w:rPr>
          <w:fldChar w:fldCharType="begin"/>
        </w:r>
        <w:r>
          <w:rPr>
            <w:noProof/>
            <w:webHidden/>
          </w:rPr>
          <w:instrText xml:space="preserve"> PAGEREF _Toc169177045 \h </w:instrText>
        </w:r>
        <w:r>
          <w:rPr>
            <w:noProof/>
            <w:webHidden/>
          </w:rPr>
        </w:r>
        <w:r>
          <w:rPr>
            <w:noProof/>
            <w:webHidden/>
          </w:rPr>
          <w:fldChar w:fldCharType="separate"/>
        </w:r>
        <w:r>
          <w:rPr>
            <w:noProof/>
            <w:webHidden/>
          </w:rPr>
          <w:t>3</w:t>
        </w:r>
        <w:r>
          <w:rPr>
            <w:noProof/>
            <w:webHidden/>
          </w:rPr>
          <w:fldChar w:fldCharType="end"/>
        </w:r>
      </w:hyperlink>
    </w:p>
    <w:p w14:paraId="5141166C" w14:textId="2527DF8C" w:rsidR="00635D95" w:rsidRDefault="00635D95">
      <w:pPr>
        <w:pStyle w:val="TDC2"/>
        <w:tabs>
          <w:tab w:val="left" w:pos="960"/>
          <w:tab w:val="right" w:leader="underscore" w:pos="8494"/>
        </w:tabs>
        <w:rPr>
          <w:rFonts w:asciiTheme="minorHAnsi" w:hAnsiTheme="minorHAnsi" w:cstheme="minorBidi"/>
          <w:noProof/>
          <w:kern w:val="2"/>
          <w:szCs w:val="24"/>
          <w14:ligatures w14:val="standardContextual"/>
        </w:rPr>
      </w:pPr>
      <w:hyperlink w:anchor="_Toc169177046" w:history="1">
        <w:r w:rsidRPr="00844C65">
          <w:rPr>
            <w:rStyle w:val="Hipervnculo"/>
            <w:noProof/>
          </w:rPr>
          <w:t>1.3.</w:t>
        </w:r>
        <w:r>
          <w:rPr>
            <w:rFonts w:asciiTheme="minorHAnsi" w:hAnsiTheme="minorHAnsi" w:cstheme="minorBidi"/>
            <w:noProof/>
            <w:kern w:val="2"/>
            <w:szCs w:val="24"/>
            <w14:ligatures w14:val="standardContextual"/>
          </w:rPr>
          <w:tab/>
        </w:r>
        <w:r w:rsidRPr="00844C65">
          <w:rPr>
            <w:rStyle w:val="Hipervnculo"/>
            <w:noProof/>
          </w:rPr>
          <w:t>Estructura del documento</w:t>
        </w:r>
        <w:r>
          <w:rPr>
            <w:noProof/>
            <w:webHidden/>
          </w:rPr>
          <w:tab/>
        </w:r>
        <w:r>
          <w:rPr>
            <w:noProof/>
            <w:webHidden/>
          </w:rPr>
          <w:fldChar w:fldCharType="begin"/>
        </w:r>
        <w:r>
          <w:rPr>
            <w:noProof/>
            <w:webHidden/>
          </w:rPr>
          <w:instrText xml:space="preserve"> PAGEREF _Toc169177046 \h </w:instrText>
        </w:r>
        <w:r>
          <w:rPr>
            <w:noProof/>
            <w:webHidden/>
          </w:rPr>
        </w:r>
        <w:r>
          <w:rPr>
            <w:noProof/>
            <w:webHidden/>
          </w:rPr>
          <w:fldChar w:fldCharType="separate"/>
        </w:r>
        <w:r>
          <w:rPr>
            <w:noProof/>
            <w:webHidden/>
          </w:rPr>
          <w:t>3</w:t>
        </w:r>
        <w:r>
          <w:rPr>
            <w:noProof/>
            <w:webHidden/>
          </w:rPr>
          <w:fldChar w:fldCharType="end"/>
        </w:r>
      </w:hyperlink>
    </w:p>
    <w:p w14:paraId="49061F46" w14:textId="1EE8B011" w:rsidR="00635D95" w:rsidRDefault="00635D95">
      <w:pPr>
        <w:pStyle w:val="TDC1"/>
        <w:tabs>
          <w:tab w:val="left" w:pos="440"/>
          <w:tab w:val="right" w:leader="underscore" w:pos="8494"/>
        </w:tabs>
        <w:rPr>
          <w:rFonts w:asciiTheme="minorHAnsi" w:hAnsiTheme="minorHAnsi" w:cstheme="minorBidi"/>
          <w:noProof/>
          <w:kern w:val="2"/>
          <w:szCs w:val="24"/>
          <w14:ligatures w14:val="standardContextual"/>
        </w:rPr>
      </w:pPr>
      <w:hyperlink w:anchor="_Toc169177047" w:history="1">
        <w:r w:rsidRPr="00844C65">
          <w:rPr>
            <w:rStyle w:val="Hipervnculo"/>
            <w:noProof/>
          </w:rPr>
          <w:t>2.</w:t>
        </w:r>
        <w:r>
          <w:rPr>
            <w:rFonts w:asciiTheme="minorHAnsi" w:hAnsiTheme="minorHAnsi" w:cstheme="minorBidi"/>
            <w:noProof/>
            <w:kern w:val="2"/>
            <w:szCs w:val="24"/>
            <w14:ligatures w14:val="standardContextual"/>
          </w:rPr>
          <w:tab/>
        </w:r>
        <w:r w:rsidRPr="00844C65">
          <w:rPr>
            <w:rStyle w:val="Hipervnculo"/>
            <w:noProof/>
          </w:rPr>
          <w:t>ESTADO DEL ARTE</w:t>
        </w:r>
        <w:r>
          <w:rPr>
            <w:noProof/>
            <w:webHidden/>
          </w:rPr>
          <w:tab/>
        </w:r>
        <w:r>
          <w:rPr>
            <w:noProof/>
            <w:webHidden/>
          </w:rPr>
          <w:fldChar w:fldCharType="begin"/>
        </w:r>
        <w:r>
          <w:rPr>
            <w:noProof/>
            <w:webHidden/>
          </w:rPr>
          <w:instrText xml:space="preserve"> PAGEREF _Toc169177047 \h </w:instrText>
        </w:r>
        <w:r>
          <w:rPr>
            <w:noProof/>
            <w:webHidden/>
          </w:rPr>
        </w:r>
        <w:r>
          <w:rPr>
            <w:noProof/>
            <w:webHidden/>
          </w:rPr>
          <w:fldChar w:fldCharType="separate"/>
        </w:r>
        <w:r>
          <w:rPr>
            <w:noProof/>
            <w:webHidden/>
          </w:rPr>
          <w:t>5</w:t>
        </w:r>
        <w:r>
          <w:rPr>
            <w:noProof/>
            <w:webHidden/>
          </w:rPr>
          <w:fldChar w:fldCharType="end"/>
        </w:r>
      </w:hyperlink>
    </w:p>
    <w:p w14:paraId="0AEAABCE" w14:textId="0F3E0A20" w:rsidR="00635D95" w:rsidRDefault="00635D95">
      <w:pPr>
        <w:pStyle w:val="TDC2"/>
        <w:tabs>
          <w:tab w:val="left" w:pos="960"/>
          <w:tab w:val="right" w:leader="underscore" w:pos="8494"/>
        </w:tabs>
        <w:rPr>
          <w:rFonts w:asciiTheme="minorHAnsi" w:hAnsiTheme="minorHAnsi" w:cstheme="minorBidi"/>
          <w:noProof/>
          <w:kern w:val="2"/>
          <w:szCs w:val="24"/>
          <w14:ligatures w14:val="standardContextual"/>
        </w:rPr>
      </w:pPr>
      <w:hyperlink w:anchor="_Toc169177048" w:history="1">
        <w:r w:rsidRPr="00844C65">
          <w:rPr>
            <w:rStyle w:val="Hipervnculo"/>
            <w:noProof/>
          </w:rPr>
          <w:t>2.1.</w:t>
        </w:r>
        <w:r>
          <w:rPr>
            <w:rFonts w:asciiTheme="minorHAnsi" w:hAnsiTheme="minorHAnsi" w:cstheme="minorBidi"/>
            <w:noProof/>
            <w:kern w:val="2"/>
            <w:szCs w:val="24"/>
            <w14:ligatures w14:val="standardContextual"/>
          </w:rPr>
          <w:tab/>
        </w:r>
        <w:r w:rsidRPr="00844C65">
          <w:rPr>
            <w:rStyle w:val="Hipervnculo"/>
            <w:noProof/>
          </w:rPr>
          <w:t>Videojuegos y el modo multijugador</w:t>
        </w:r>
        <w:r>
          <w:rPr>
            <w:noProof/>
            <w:webHidden/>
          </w:rPr>
          <w:tab/>
        </w:r>
        <w:r>
          <w:rPr>
            <w:noProof/>
            <w:webHidden/>
          </w:rPr>
          <w:fldChar w:fldCharType="begin"/>
        </w:r>
        <w:r>
          <w:rPr>
            <w:noProof/>
            <w:webHidden/>
          </w:rPr>
          <w:instrText xml:space="preserve"> PAGEREF _Toc169177048 \h </w:instrText>
        </w:r>
        <w:r>
          <w:rPr>
            <w:noProof/>
            <w:webHidden/>
          </w:rPr>
        </w:r>
        <w:r>
          <w:rPr>
            <w:noProof/>
            <w:webHidden/>
          </w:rPr>
          <w:fldChar w:fldCharType="separate"/>
        </w:r>
        <w:r>
          <w:rPr>
            <w:noProof/>
            <w:webHidden/>
          </w:rPr>
          <w:t>5</w:t>
        </w:r>
        <w:r>
          <w:rPr>
            <w:noProof/>
            <w:webHidden/>
          </w:rPr>
          <w:fldChar w:fldCharType="end"/>
        </w:r>
      </w:hyperlink>
    </w:p>
    <w:p w14:paraId="67CDBC79" w14:textId="283687E0" w:rsidR="00635D95" w:rsidRDefault="00635D95">
      <w:pPr>
        <w:pStyle w:val="TDC2"/>
        <w:tabs>
          <w:tab w:val="left" w:pos="960"/>
          <w:tab w:val="right" w:leader="underscore" w:pos="8494"/>
        </w:tabs>
        <w:rPr>
          <w:rFonts w:asciiTheme="minorHAnsi" w:hAnsiTheme="minorHAnsi" w:cstheme="minorBidi"/>
          <w:noProof/>
          <w:kern w:val="2"/>
          <w:szCs w:val="24"/>
          <w14:ligatures w14:val="standardContextual"/>
        </w:rPr>
      </w:pPr>
      <w:hyperlink w:anchor="_Toc169177049" w:history="1">
        <w:r w:rsidRPr="00844C65">
          <w:rPr>
            <w:rStyle w:val="Hipervnculo"/>
            <w:noProof/>
          </w:rPr>
          <w:t>2.2.</w:t>
        </w:r>
        <w:r>
          <w:rPr>
            <w:rFonts w:asciiTheme="minorHAnsi" w:hAnsiTheme="minorHAnsi" w:cstheme="minorBidi"/>
            <w:noProof/>
            <w:kern w:val="2"/>
            <w:szCs w:val="24"/>
            <w14:ligatures w14:val="standardContextual"/>
          </w:rPr>
          <w:tab/>
        </w:r>
        <w:r w:rsidRPr="00844C65">
          <w:rPr>
            <w:rStyle w:val="Hipervnculo"/>
            <w:noProof/>
          </w:rPr>
          <w:t>Topologías de red en el diseño de juegos multijugador</w:t>
        </w:r>
        <w:r>
          <w:rPr>
            <w:noProof/>
            <w:webHidden/>
          </w:rPr>
          <w:tab/>
        </w:r>
        <w:r>
          <w:rPr>
            <w:noProof/>
            <w:webHidden/>
          </w:rPr>
          <w:fldChar w:fldCharType="begin"/>
        </w:r>
        <w:r>
          <w:rPr>
            <w:noProof/>
            <w:webHidden/>
          </w:rPr>
          <w:instrText xml:space="preserve"> PAGEREF _Toc169177049 \h </w:instrText>
        </w:r>
        <w:r>
          <w:rPr>
            <w:noProof/>
            <w:webHidden/>
          </w:rPr>
        </w:r>
        <w:r>
          <w:rPr>
            <w:noProof/>
            <w:webHidden/>
          </w:rPr>
          <w:fldChar w:fldCharType="separate"/>
        </w:r>
        <w:r>
          <w:rPr>
            <w:noProof/>
            <w:webHidden/>
          </w:rPr>
          <w:t>6</w:t>
        </w:r>
        <w:r>
          <w:rPr>
            <w:noProof/>
            <w:webHidden/>
          </w:rPr>
          <w:fldChar w:fldCharType="end"/>
        </w:r>
      </w:hyperlink>
    </w:p>
    <w:p w14:paraId="5AC46877" w14:textId="54A445E5" w:rsidR="00635D95" w:rsidRDefault="00635D95">
      <w:pPr>
        <w:pStyle w:val="TDC2"/>
        <w:tabs>
          <w:tab w:val="left" w:pos="1200"/>
          <w:tab w:val="right" w:leader="underscore" w:pos="8494"/>
        </w:tabs>
        <w:rPr>
          <w:rFonts w:asciiTheme="minorHAnsi" w:hAnsiTheme="minorHAnsi" w:cstheme="minorBidi"/>
          <w:noProof/>
          <w:kern w:val="2"/>
          <w:szCs w:val="24"/>
          <w14:ligatures w14:val="standardContextual"/>
        </w:rPr>
      </w:pPr>
      <w:hyperlink w:anchor="_Toc169177050" w:history="1">
        <w:r w:rsidRPr="00844C65">
          <w:rPr>
            <w:rStyle w:val="Hipervnculo"/>
            <w:noProof/>
          </w:rPr>
          <w:t>2.2.1.</w:t>
        </w:r>
        <w:r>
          <w:rPr>
            <w:rFonts w:asciiTheme="minorHAnsi" w:hAnsiTheme="minorHAnsi" w:cstheme="minorBidi"/>
            <w:noProof/>
            <w:kern w:val="2"/>
            <w:szCs w:val="24"/>
            <w14:ligatures w14:val="standardContextual"/>
          </w:rPr>
          <w:tab/>
        </w:r>
        <w:r w:rsidRPr="00844C65">
          <w:rPr>
            <w:rStyle w:val="Hipervnculo"/>
            <w:noProof/>
          </w:rPr>
          <w:t>Topologías de área local</w:t>
        </w:r>
        <w:r>
          <w:rPr>
            <w:noProof/>
            <w:webHidden/>
          </w:rPr>
          <w:tab/>
        </w:r>
        <w:r>
          <w:rPr>
            <w:noProof/>
            <w:webHidden/>
          </w:rPr>
          <w:fldChar w:fldCharType="begin"/>
        </w:r>
        <w:r>
          <w:rPr>
            <w:noProof/>
            <w:webHidden/>
          </w:rPr>
          <w:instrText xml:space="preserve"> PAGEREF _Toc169177050 \h </w:instrText>
        </w:r>
        <w:r>
          <w:rPr>
            <w:noProof/>
            <w:webHidden/>
          </w:rPr>
        </w:r>
        <w:r>
          <w:rPr>
            <w:noProof/>
            <w:webHidden/>
          </w:rPr>
          <w:fldChar w:fldCharType="separate"/>
        </w:r>
        <w:r>
          <w:rPr>
            <w:noProof/>
            <w:webHidden/>
          </w:rPr>
          <w:t>6</w:t>
        </w:r>
        <w:r>
          <w:rPr>
            <w:noProof/>
            <w:webHidden/>
          </w:rPr>
          <w:fldChar w:fldCharType="end"/>
        </w:r>
      </w:hyperlink>
    </w:p>
    <w:p w14:paraId="3BE87665" w14:textId="44F28A55" w:rsidR="00635D95" w:rsidRDefault="00635D95">
      <w:pPr>
        <w:pStyle w:val="TDC2"/>
        <w:tabs>
          <w:tab w:val="left" w:pos="1200"/>
          <w:tab w:val="right" w:leader="underscore" w:pos="8494"/>
        </w:tabs>
        <w:rPr>
          <w:rFonts w:asciiTheme="minorHAnsi" w:hAnsiTheme="minorHAnsi" w:cstheme="minorBidi"/>
          <w:noProof/>
          <w:kern w:val="2"/>
          <w:szCs w:val="24"/>
          <w14:ligatures w14:val="standardContextual"/>
        </w:rPr>
      </w:pPr>
      <w:hyperlink w:anchor="_Toc169177051" w:history="1">
        <w:r w:rsidRPr="00844C65">
          <w:rPr>
            <w:rStyle w:val="Hipervnculo"/>
            <w:noProof/>
          </w:rPr>
          <w:t>2.2.2.</w:t>
        </w:r>
        <w:r>
          <w:rPr>
            <w:rFonts w:asciiTheme="minorHAnsi" w:hAnsiTheme="minorHAnsi" w:cstheme="minorBidi"/>
            <w:noProof/>
            <w:kern w:val="2"/>
            <w:szCs w:val="24"/>
            <w14:ligatures w14:val="standardContextual"/>
          </w:rPr>
          <w:tab/>
        </w:r>
        <w:r w:rsidRPr="00844C65">
          <w:rPr>
            <w:rStyle w:val="Hipervnculo"/>
            <w:noProof/>
          </w:rPr>
          <w:t>Arquitecturas de área extensa</w:t>
        </w:r>
        <w:r>
          <w:rPr>
            <w:noProof/>
            <w:webHidden/>
          </w:rPr>
          <w:tab/>
        </w:r>
        <w:r>
          <w:rPr>
            <w:noProof/>
            <w:webHidden/>
          </w:rPr>
          <w:fldChar w:fldCharType="begin"/>
        </w:r>
        <w:r>
          <w:rPr>
            <w:noProof/>
            <w:webHidden/>
          </w:rPr>
          <w:instrText xml:space="preserve"> PAGEREF _Toc169177051 \h </w:instrText>
        </w:r>
        <w:r>
          <w:rPr>
            <w:noProof/>
            <w:webHidden/>
          </w:rPr>
        </w:r>
        <w:r>
          <w:rPr>
            <w:noProof/>
            <w:webHidden/>
          </w:rPr>
          <w:fldChar w:fldCharType="separate"/>
        </w:r>
        <w:r>
          <w:rPr>
            <w:noProof/>
            <w:webHidden/>
          </w:rPr>
          <w:t>7</w:t>
        </w:r>
        <w:r>
          <w:rPr>
            <w:noProof/>
            <w:webHidden/>
          </w:rPr>
          <w:fldChar w:fldCharType="end"/>
        </w:r>
      </w:hyperlink>
    </w:p>
    <w:p w14:paraId="6012E060" w14:textId="07B74827" w:rsidR="00635D95" w:rsidRDefault="00635D95">
      <w:pPr>
        <w:pStyle w:val="TDC2"/>
        <w:tabs>
          <w:tab w:val="left" w:pos="960"/>
          <w:tab w:val="right" w:leader="underscore" w:pos="8494"/>
        </w:tabs>
        <w:rPr>
          <w:rFonts w:asciiTheme="minorHAnsi" w:hAnsiTheme="minorHAnsi" w:cstheme="minorBidi"/>
          <w:noProof/>
          <w:kern w:val="2"/>
          <w:szCs w:val="24"/>
          <w14:ligatures w14:val="standardContextual"/>
        </w:rPr>
      </w:pPr>
      <w:hyperlink w:anchor="_Toc169177052" w:history="1">
        <w:r w:rsidRPr="00844C65">
          <w:rPr>
            <w:rStyle w:val="Hipervnculo"/>
            <w:noProof/>
          </w:rPr>
          <w:t>2.3.</w:t>
        </w:r>
        <w:r>
          <w:rPr>
            <w:rFonts w:asciiTheme="minorHAnsi" w:hAnsiTheme="minorHAnsi" w:cstheme="minorBidi"/>
            <w:noProof/>
            <w:kern w:val="2"/>
            <w:szCs w:val="24"/>
            <w14:ligatures w14:val="standardContextual"/>
          </w:rPr>
          <w:tab/>
        </w:r>
        <w:r w:rsidRPr="00844C65">
          <w:rPr>
            <w:rStyle w:val="Hipervnculo"/>
            <w:noProof/>
          </w:rPr>
          <w:t>Desafíos en el desarrollo de videojuegos multijugador en línea</w:t>
        </w:r>
        <w:r>
          <w:rPr>
            <w:noProof/>
            <w:webHidden/>
          </w:rPr>
          <w:tab/>
        </w:r>
        <w:r>
          <w:rPr>
            <w:noProof/>
            <w:webHidden/>
          </w:rPr>
          <w:fldChar w:fldCharType="begin"/>
        </w:r>
        <w:r>
          <w:rPr>
            <w:noProof/>
            <w:webHidden/>
          </w:rPr>
          <w:instrText xml:space="preserve"> PAGEREF _Toc169177052 \h </w:instrText>
        </w:r>
        <w:r>
          <w:rPr>
            <w:noProof/>
            <w:webHidden/>
          </w:rPr>
        </w:r>
        <w:r>
          <w:rPr>
            <w:noProof/>
            <w:webHidden/>
          </w:rPr>
          <w:fldChar w:fldCharType="separate"/>
        </w:r>
        <w:r>
          <w:rPr>
            <w:noProof/>
            <w:webHidden/>
          </w:rPr>
          <w:t>12</w:t>
        </w:r>
        <w:r>
          <w:rPr>
            <w:noProof/>
            <w:webHidden/>
          </w:rPr>
          <w:fldChar w:fldCharType="end"/>
        </w:r>
      </w:hyperlink>
    </w:p>
    <w:p w14:paraId="4F369AFD" w14:textId="40E62371" w:rsidR="00635D95" w:rsidRDefault="00635D95">
      <w:pPr>
        <w:pStyle w:val="TDC2"/>
        <w:tabs>
          <w:tab w:val="left" w:pos="960"/>
          <w:tab w:val="right" w:leader="underscore" w:pos="8494"/>
        </w:tabs>
        <w:rPr>
          <w:rFonts w:asciiTheme="minorHAnsi" w:hAnsiTheme="minorHAnsi" w:cstheme="minorBidi"/>
          <w:noProof/>
          <w:kern w:val="2"/>
          <w:szCs w:val="24"/>
          <w14:ligatures w14:val="standardContextual"/>
        </w:rPr>
      </w:pPr>
      <w:hyperlink w:anchor="_Toc169177053" w:history="1">
        <w:r w:rsidRPr="00844C65">
          <w:rPr>
            <w:rStyle w:val="Hipervnculo"/>
            <w:noProof/>
          </w:rPr>
          <w:t>2.4.</w:t>
        </w:r>
        <w:r>
          <w:rPr>
            <w:rFonts w:asciiTheme="minorHAnsi" w:hAnsiTheme="minorHAnsi" w:cstheme="minorBidi"/>
            <w:noProof/>
            <w:kern w:val="2"/>
            <w:szCs w:val="24"/>
            <w14:ligatures w14:val="standardContextual"/>
          </w:rPr>
          <w:tab/>
        </w:r>
        <w:r w:rsidRPr="00844C65">
          <w:rPr>
            <w:rStyle w:val="Hipervnculo"/>
            <w:noProof/>
          </w:rPr>
          <w:t xml:space="preserve">El género </w:t>
        </w:r>
        <w:r w:rsidRPr="00844C65">
          <w:rPr>
            <w:rStyle w:val="Hipervnculo"/>
            <w:i/>
            <w:noProof/>
          </w:rPr>
          <w:t>roguelike</w:t>
        </w:r>
        <w:r>
          <w:rPr>
            <w:noProof/>
            <w:webHidden/>
          </w:rPr>
          <w:tab/>
        </w:r>
        <w:r>
          <w:rPr>
            <w:noProof/>
            <w:webHidden/>
          </w:rPr>
          <w:fldChar w:fldCharType="begin"/>
        </w:r>
        <w:r>
          <w:rPr>
            <w:noProof/>
            <w:webHidden/>
          </w:rPr>
          <w:instrText xml:space="preserve"> PAGEREF _Toc169177053 \h </w:instrText>
        </w:r>
        <w:r>
          <w:rPr>
            <w:noProof/>
            <w:webHidden/>
          </w:rPr>
        </w:r>
        <w:r>
          <w:rPr>
            <w:noProof/>
            <w:webHidden/>
          </w:rPr>
          <w:fldChar w:fldCharType="separate"/>
        </w:r>
        <w:r>
          <w:rPr>
            <w:noProof/>
            <w:webHidden/>
          </w:rPr>
          <w:t>13</w:t>
        </w:r>
        <w:r>
          <w:rPr>
            <w:noProof/>
            <w:webHidden/>
          </w:rPr>
          <w:fldChar w:fldCharType="end"/>
        </w:r>
      </w:hyperlink>
    </w:p>
    <w:p w14:paraId="7CE4CD20" w14:textId="7A38CAEA" w:rsidR="00635D95" w:rsidRDefault="00635D95">
      <w:pPr>
        <w:pStyle w:val="TDC2"/>
        <w:tabs>
          <w:tab w:val="left" w:pos="1200"/>
          <w:tab w:val="right" w:leader="underscore" w:pos="8494"/>
        </w:tabs>
        <w:rPr>
          <w:rFonts w:asciiTheme="minorHAnsi" w:hAnsiTheme="minorHAnsi" w:cstheme="minorBidi"/>
          <w:noProof/>
          <w:kern w:val="2"/>
          <w:szCs w:val="24"/>
          <w14:ligatures w14:val="standardContextual"/>
        </w:rPr>
      </w:pPr>
      <w:hyperlink w:anchor="_Toc169177054" w:history="1">
        <w:r w:rsidRPr="00844C65">
          <w:rPr>
            <w:rStyle w:val="Hipervnculo"/>
            <w:noProof/>
          </w:rPr>
          <w:t>2.4.1.</w:t>
        </w:r>
        <w:r>
          <w:rPr>
            <w:rFonts w:asciiTheme="minorHAnsi" w:hAnsiTheme="minorHAnsi" w:cstheme="minorBidi"/>
            <w:noProof/>
            <w:kern w:val="2"/>
            <w:szCs w:val="24"/>
            <w14:ligatures w14:val="standardContextual"/>
          </w:rPr>
          <w:tab/>
        </w:r>
        <w:r w:rsidRPr="00844C65">
          <w:rPr>
            <w:rStyle w:val="Hipervnculo"/>
            <w:noProof/>
          </w:rPr>
          <w:t xml:space="preserve">Juegos del género </w:t>
        </w:r>
        <w:r w:rsidRPr="00844C65">
          <w:rPr>
            <w:rStyle w:val="Hipervnculo"/>
            <w:i/>
            <w:noProof/>
          </w:rPr>
          <w:t>roguelike</w:t>
        </w:r>
        <w:r w:rsidRPr="00844C65">
          <w:rPr>
            <w:rStyle w:val="Hipervnculo"/>
            <w:noProof/>
          </w:rPr>
          <w:t xml:space="preserve"> similares a la solución propuesta</w:t>
        </w:r>
        <w:r>
          <w:rPr>
            <w:noProof/>
            <w:webHidden/>
          </w:rPr>
          <w:tab/>
        </w:r>
        <w:r>
          <w:rPr>
            <w:noProof/>
            <w:webHidden/>
          </w:rPr>
          <w:fldChar w:fldCharType="begin"/>
        </w:r>
        <w:r>
          <w:rPr>
            <w:noProof/>
            <w:webHidden/>
          </w:rPr>
          <w:instrText xml:space="preserve"> PAGEREF _Toc169177054 \h </w:instrText>
        </w:r>
        <w:r>
          <w:rPr>
            <w:noProof/>
            <w:webHidden/>
          </w:rPr>
        </w:r>
        <w:r>
          <w:rPr>
            <w:noProof/>
            <w:webHidden/>
          </w:rPr>
          <w:fldChar w:fldCharType="separate"/>
        </w:r>
        <w:r>
          <w:rPr>
            <w:noProof/>
            <w:webHidden/>
          </w:rPr>
          <w:t>15</w:t>
        </w:r>
        <w:r>
          <w:rPr>
            <w:noProof/>
            <w:webHidden/>
          </w:rPr>
          <w:fldChar w:fldCharType="end"/>
        </w:r>
      </w:hyperlink>
    </w:p>
    <w:p w14:paraId="709E3012" w14:textId="2C6CCB31" w:rsidR="00635D95" w:rsidRDefault="00635D95">
      <w:pPr>
        <w:pStyle w:val="TDC2"/>
        <w:tabs>
          <w:tab w:val="left" w:pos="960"/>
          <w:tab w:val="right" w:leader="underscore" w:pos="8494"/>
        </w:tabs>
        <w:rPr>
          <w:rFonts w:asciiTheme="minorHAnsi" w:hAnsiTheme="minorHAnsi" w:cstheme="minorBidi"/>
          <w:noProof/>
          <w:kern w:val="2"/>
          <w:szCs w:val="24"/>
          <w14:ligatures w14:val="standardContextual"/>
        </w:rPr>
      </w:pPr>
      <w:hyperlink w:anchor="_Toc169177055" w:history="1">
        <w:r w:rsidRPr="00844C65">
          <w:rPr>
            <w:rStyle w:val="Hipervnculo"/>
            <w:noProof/>
          </w:rPr>
          <w:t>2.5.</w:t>
        </w:r>
        <w:r>
          <w:rPr>
            <w:rFonts w:asciiTheme="minorHAnsi" w:hAnsiTheme="minorHAnsi" w:cstheme="minorBidi"/>
            <w:noProof/>
            <w:kern w:val="2"/>
            <w:szCs w:val="24"/>
            <w14:ligatures w14:val="standardContextual"/>
          </w:rPr>
          <w:tab/>
        </w:r>
        <w:r w:rsidRPr="00844C65">
          <w:rPr>
            <w:rStyle w:val="Hipervnculo"/>
            <w:noProof/>
          </w:rPr>
          <w:t>Motores de desarrollo de videojuegos</w:t>
        </w:r>
        <w:r>
          <w:rPr>
            <w:noProof/>
            <w:webHidden/>
          </w:rPr>
          <w:tab/>
        </w:r>
        <w:r>
          <w:rPr>
            <w:noProof/>
            <w:webHidden/>
          </w:rPr>
          <w:fldChar w:fldCharType="begin"/>
        </w:r>
        <w:r>
          <w:rPr>
            <w:noProof/>
            <w:webHidden/>
          </w:rPr>
          <w:instrText xml:space="preserve"> PAGEREF _Toc169177055 \h </w:instrText>
        </w:r>
        <w:r>
          <w:rPr>
            <w:noProof/>
            <w:webHidden/>
          </w:rPr>
        </w:r>
        <w:r>
          <w:rPr>
            <w:noProof/>
            <w:webHidden/>
          </w:rPr>
          <w:fldChar w:fldCharType="separate"/>
        </w:r>
        <w:r>
          <w:rPr>
            <w:noProof/>
            <w:webHidden/>
          </w:rPr>
          <w:t>17</w:t>
        </w:r>
        <w:r>
          <w:rPr>
            <w:noProof/>
            <w:webHidden/>
          </w:rPr>
          <w:fldChar w:fldCharType="end"/>
        </w:r>
      </w:hyperlink>
    </w:p>
    <w:p w14:paraId="7FA70EA8" w14:textId="3F54D3FF" w:rsidR="00635D95" w:rsidRDefault="00635D95">
      <w:pPr>
        <w:pStyle w:val="TDC2"/>
        <w:tabs>
          <w:tab w:val="left" w:pos="1200"/>
          <w:tab w:val="right" w:leader="underscore" w:pos="8494"/>
        </w:tabs>
        <w:rPr>
          <w:rFonts w:asciiTheme="minorHAnsi" w:hAnsiTheme="minorHAnsi" w:cstheme="minorBidi"/>
          <w:noProof/>
          <w:kern w:val="2"/>
          <w:szCs w:val="24"/>
          <w14:ligatures w14:val="standardContextual"/>
        </w:rPr>
      </w:pPr>
      <w:hyperlink w:anchor="_Toc169177056" w:history="1">
        <w:r w:rsidRPr="00844C65">
          <w:rPr>
            <w:rStyle w:val="Hipervnculo"/>
            <w:noProof/>
          </w:rPr>
          <w:t>2.5.1.</w:t>
        </w:r>
        <w:r>
          <w:rPr>
            <w:rFonts w:asciiTheme="minorHAnsi" w:hAnsiTheme="minorHAnsi" w:cstheme="minorBidi"/>
            <w:noProof/>
            <w:kern w:val="2"/>
            <w:szCs w:val="24"/>
            <w14:ligatures w14:val="standardContextual"/>
          </w:rPr>
          <w:tab/>
        </w:r>
        <w:r w:rsidRPr="00844C65">
          <w:rPr>
            <w:rStyle w:val="Hipervnculo"/>
            <w:noProof/>
          </w:rPr>
          <w:t>Comparativa de los tres motores de videojuegos</w:t>
        </w:r>
        <w:r>
          <w:rPr>
            <w:noProof/>
            <w:webHidden/>
          </w:rPr>
          <w:tab/>
        </w:r>
        <w:r>
          <w:rPr>
            <w:noProof/>
            <w:webHidden/>
          </w:rPr>
          <w:fldChar w:fldCharType="begin"/>
        </w:r>
        <w:r>
          <w:rPr>
            <w:noProof/>
            <w:webHidden/>
          </w:rPr>
          <w:instrText xml:space="preserve"> PAGEREF _Toc169177056 \h </w:instrText>
        </w:r>
        <w:r>
          <w:rPr>
            <w:noProof/>
            <w:webHidden/>
          </w:rPr>
        </w:r>
        <w:r>
          <w:rPr>
            <w:noProof/>
            <w:webHidden/>
          </w:rPr>
          <w:fldChar w:fldCharType="separate"/>
        </w:r>
        <w:r>
          <w:rPr>
            <w:noProof/>
            <w:webHidden/>
          </w:rPr>
          <w:t>20</w:t>
        </w:r>
        <w:r>
          <w:rPr>
            <w:noProof/>
            <w:webHidden/>
          </w:rPr>
          <w:fldChar w:fldCharType="end"/>
        </w:r>
      </w:hyperlink>
    </w:p>
    <w:p w14:paraId="46EA476E" w14:textId="6266A467" w:rsidR="00635D95" w:rsidRDefault="00635D95">
      <w:pPr>
        <w:pStyle w:val="TDC2"/>
        <w:tabs>
          <w:tab w:val="left" w:pos="960"/>
          <w:tab w:val="right" w:leader="underscore" w:pos="8494"/>
        </w:tabs>
        <w:rPr>
          <w:rFonts w:asciiTheme="minorHAnsi" w:hAnsiTheme="minorHAnsi" w:cstheme="minorBidi"/>
          <w:noProof/>
          <w:kern w:val="2"/>
          <w:szCs w:val="24"/>
          <w14:ligatures w14:val="standardContextual"/>
        </w:rPr>
      </w:pPr>
      <w:hyperlink w:anchor="_Toc169177057" w:history="1">
        <w:r w:rsidRPr="00844C65">
          <w:rPr>
            <w:rStyle w:val="Hipervnculo"/>
            <w:noProof/>
          </w:rPr>
          <w:t>2.6.</w:t>
        </w:r>
        <w:r>
          <w:rPr>
            <w:rFonts w:asciiTheme="minorHAnsi" w:hAnsiTheme="minorHAnsi" w:cstheme="minorBidi"/>
            <w:noProof/>
            <w:kern w:val="2"/>
            <w:szCs w:val="24"/>
            <w14:ligatures w14:val="standardContextual"/>
          </w:rPr>
          <w:tab/>
        </w:r>
        <w:r w:rsidRPr="00844C65">
          <w:rPr>
            <w:rStyle w:val="Hipervnculo"/>
            <w:noProof/>
          </w:rPr>
          <w:t>Conclusiones del estado de la cuestión</w:t>
        </w:r>
        <w:r>
          <w:rPr>
            <w:noProof/>
            <w:webHidden/>
          </w:rPr>
          <w:tab/>
        </w:r>
        <w:r>
          <w:rPr>
            <w:noProof/>
            <w:webHidden/>
          </w:rPr>
          <w:fldChar w:fldCharType="begin"/>
        </w:r>
        <w:r>
          <w:rPr>
            <w:noProof/>
            <w:webHidden/>
          </w:rPr>
          <w:instrText xml:space="preserve"> PAGEREF _Toc169177057 \h </w:instrText>
        </w:r>
        <w:r>
          <w:rPr>
            <w:noProof/>
            <w:webHidden/>
          </w:rPr>
        </w:r>
        <w:r>
          <w:rPr>
            <w:noProof/>
            <w:webHidden/>
          </w:rPr>
          <w:fldChar w:fldCharType="separate"/>
        </w:r>
        <w:r>
          <w:rPr>
            <w:noProof/>
            <w:webHidden/>
          </w:rPr>
          <w:t>21</w:t>
        </w:r>
        <w:r>
          <w:rPr>
            <w:noProof/>
            <w:webHidden/>
          </w:rPr>
          <w:fldChar w:fldCharType="end"/>
        </w:r>
      </w:hyperlink>
    </w:p>
    <w:p w14:paraId="24C31F4E" w14:textId="1F4A0C6A" w:rsidR="00635D95" w:rsidRDefault="00635D95">
      <w:pPr>
        <w:pStyle w:val="TDC1"/>
        <w:tabs>
          <w:tab w:val="left" w:pos="440"/>
          <w:tab w:val="right" w:leader="underscore" w:pos="8494"/>
        </w:tabs>
        <w:rPr>
          <w:rFonts w:asciiTheme="minorHAnsi" w:hAnsiTheme="minorHAnsi" w:cstheme="minorBidi"/>
          <w:noProof/>
          <w:kern w:val="2"/>
          <w:szCs w:val="24"/>
          <w14:ligatures w14:val="standardContextual"/>
        </w:rPr>
      </w:pPr>
      <w:hyperlink w:anchor="_Toc169177058" w:history="1">
        <w:r w:rsidRPr="00844C65">
          <w:rPr>
            <w:rStyle w:val="Hipervnculo"/>
            <w:noProof/>
          </w:rPr>
          <w:t>3.</w:t>
        </w:r>
        <w:r>
          <w:rPr>
            <w:rFonts w:asciiTheme="minorHAnsi" w:hAnsiTheme="minorHAnsi" w:cstheme="minorBidi"/>
            <w:noProof/>
            <w:kern w:val="2"/>
            <w:szCs w:val="24"/>
            <w14:ligatures w14:val="standardContextual"/>
          </w:rPr>
          <w:tab/>
        </w:r>
        <w:r w:rsidRPr="00844C65">
          <w:rPr>
            <w:rStyle w:val="Hipervnculo"/>
            <w:noProof/>
          </w:rPr>
          <w:t>ANÁLISIS</w:t>
        </w:r>
        <w:r>
          <w:rPr>
            <w:noProof/>
            <w:webHidden/>
          </w:rPr>
          <w:tab/>
        </w:r>
        <w:r>
          <w:rPr>
            <w:noProof/>
            <w:webHidden/>
          </w:rPr>
          <w:fldChar w:fldCharType="begin"/>
        </w:r>
        <w:r>
          <w:rPr>
            <w:noProof/>
            <w:webHidden/>
          </w:rPr>
          <w:instrText xml:space="preserve"> PAGEREF _Toc169177058 \h </w:instrText>
        </w:r>
        <w:r>
          <w:rPr>
            <w:noProof/>
            <w:webHidden/>
          </w:rPr>
        </w:r>
        <w:r>
          <w:rPr>
            <w:noProof/>
            <w:webHidden/>
          </w:rPr>
          <w:fldChar w:fldCharType="separate"/>
        </w:r>
        <w:r>
          <w:rPr>
            <w:noProof/>
            <w:webHidden/>
          </w:rPr>
          <w:t>23</w:t>
        </w:r>
        <w:r>
          <w:rPr>
            <w:noProof/>
            <w:webHidden/>
          </w:rPr>
          <w:fldChar w:fldCharType="end"/>
        </w:r>
      </w:hyperlink>
    </w:p>
    <w:p w14:paraId="6C94ACBB" w14:textId="6EB16233" w:rsidR="00635D95" w:rsidRDefault="00635D95">
      <w:pPr>
        <w:pStyle w:val="TDC2"/>
        <w:tabs>
          <w:tab w:val="left" w:pos="960"/>
          <w:tab w:val="right" w:leader="underscore" w:pos="8494"/>
        </w:tabs>
        <w:rPr>
          <w:rFonts w:asciiTheme="minorHAnsi" w:hAnsiTheme="minorHAnsi" w:cstheme="minorBidi"/>
          <w:noProof/>
          <w:kern w:val="2"/>
          <w:szCs w:val="24"/>
          <w14:ligatures w14:val="standardContextual"/>
        </w:rPr>
      </w:pPr>
      <w:hyperlink w:anchor="_Toc169177059" w:history="1">
        <w:r w:rsidRPr="00844C65">
          <w:rPr>
            <w:rStyle w:val="Hipervnculo"/>
            <w:noProof/>
          </w:rPr>
          <w:t>3.1.</w:t>
        </w:r>
        <w:r>
          <w:rPr>
            <w:rFonts w:asciiTheme="minorHAnsi" w:hAnsiTheme="minorHAnsi" w:cstheme="minorBidi"/>
            <w:noProof/>
            <w:kern w:val="2"/>
            <w:szCs w:val="24"/>
            <w14:ligatures w14:val="standardContextual"/>
          </w:rPr>
          <w:tab/>
        </w:r>
        <w:r w:rsidRPr="00844C65">
          <w:rPr>
            <w:rStyle w:val="Hipervnculo"/>
            <w:noProof/>
          </w:rPr>
          <w:t>Casos de uso</w:t>
        </w:r>
        <w:r>
          <w:rPr>
            <w:noProof/>
            <w:webHidden/>
          </w:rPr>
          <w:tab/>
        </w:r>
        <w:r>
          <w:rPr>
            <w:noProof/>
            <w:webHidden/>
          </w:rPr>
          <w:fldChar w:fldCharType="begin"/>
        </w:r>
        <w:r>
          <w:rPr>
            <w:noProof/>
            <w:webHidden/>
          </w:rPr>
          <w:instrText xml:space="preserve"> PAGEREF _Toc169177059 \h </w:instrText>
        </w:r>
        <w:r>
          <w:rPr>
            <w:noProof/>
            <w:webHidden/>
          </w:rPr>
        </w:r>
        <w:r>
          <w:rPr>
            <w:noProof/>
            <w:webHidden/>
          </w:rPr>
          <w:fldChar w:fldCharType="separate"/>
        </w:r>
        <w:r>
          <w:rPr>
            <w:noProof/>
            <w:webHidden/>
          </w:rPr>
          <w:t>23</w:t>
        </w:r>
        <w:r>
          <w:rPr>
            <w:noProof/>
            <w:webHidden/>
          </w:rPr>
          <w:fldChar w:fldCharType="end"/>
        </w:r>
      </w:hyperlink>
    </w:p>
    <w:p w14:paraId="1EB36105" w14:textId="4BD873BC" w:rsidR="00635D95" w:rsidRDefault="00635D95">
      <w:pPr>
        <w:pStyle w:val="TDC2"/>
        <w:tabs>
          <w:tab w:val="left" w:pos="1200"/>
          <w:tab w:val="right" w:leader="underscore" w:pos="8494"/>
        </w:tabs>
        <w:rPr>
          <w:rFonts w:asciiTheme="minorHAnsi" w:hAnsiTheme="minorHAnsi" w:cstheme="minorBidi"/>
          <w:noProof/>
          <w:kern w:val="2"/>
          <w:szCs w:val="24"/>
          <w14:ligatures w14:val="standardContextual"/>
        </w:rPr>
      </w:pPr>
      <w:hyperlink w:anchor="_Toc169177060" w:history="1">
        <w:r w:rsidRPr="00844C65">
          <w:rPr>
            <w:rStyle w:val="Hipervnculo"/>
            <w:noProof/>
          </w:rPr>
          <w:t>3.1.1.</w:t>
        </w:r>
        <w:r>
          <w:rPr>
            <w:rFonts w:asciiTheme="minorHAnsi" w:hAnsiTheme="minorHAnsi" w:cstheme="minorBidi"/>
            <w:noProof/>
            <w:kern w:val="2"/>
            <w:szCs w:val="24"/>
            <w14:ligatures w14:val="standardContextual"/>
          </w:rPr>
          <w:tab/>
        </w:r>
        <w:r w:rsidRPr="00844C65">
          <w:rPr>
            <w:rStyle w:val="Hipervnculo"/>
            <w:noProof/>
          </w:rPr>
          <w:t>Diagramas de los casos de uso</w:t>
        </w:r>
        <w:r>
          <w:rPr>
            <w:noProof/>
            <w:webHidden/>
          </w:rPr>
          <w:tab/>
        </w:r>
        <w:r>
          <w:rPr>
            <w:noProof/>
            <w:webHidden/>
          </w:rPr>
          <w:fldChar w:fldCharType="begin"/>
        </w:r>
        <w:r>
          <w:rPr>
            <w:noProof/>
            <w:webHidden/>
          </w:rPr>
          <w:instrText xml:space="preserve"> PAGEREF _Toc169177060 \h </w:instrText>
        </w:r>
        <w:r>
          <w:rPr>
            <w:noProof/>
            <w:webHidden/>
          </w:rPr>
        </w:r>
        <w:r>
          <w:rPr>
            <w:noProof/>
            <w:webHidden/>
          </w:rPr>
          <w:fldChar w:fldCharType="separate"/>
        </w:r>
        <w:r>
          <w:rPr>
            <w:noProof/>
            <w:webHidden/>
          </w:rPr>
          <w:t>23</w:t>
        </w:r>
        <w:r>
          <w:rPr>
            <w:noProof/>
            <w:webHidden/>
          </w:rPr>
          <w:fldChar w:fldCharType="end"/>
        </w:r>
      </w:hyperlink>
    </w:p>
    <w:p w14:paraId="629DC39F" w14:textId="4358A799" w:rsidR="00635D95" w:rsidRDefault="00635D95">
      <w:pPr>
        <w:pStyle w:val="TDC2"/>
        <w:tabs>
          <w:tab w:val="left" w:pos="1200"/>
          <w:tab w:val="right" w:leader="underscore" w:pos="8494"/>
        </w:tabs>
        <w:rPr>
          <w:rFonts w:asciiTheme="minorHAnsi" w:hAnsiTheme="minorHAnsi" w:cstheme="minorBidi"/>
          <w:noProof/>
          <w:kern w:val="2"/>
          <w:szCs w:val="24"/>
          <w14:ligatures w14:val="standardContextual"/>
        </w:rPr>
      </w:pPr>
      <w:hyperlink w:anchor="_Toc169177061" w:history="1">
        <w:r w:rsidRPr="00844C65">
          <w:rPr>
            <w:rStyle w:val="Hipervnculo"/>
            <w:noProof/>
          </w:rPr>
          <w:t>3.1.1.1.</w:t>
        </w:r>
        <w:r>
          <w:rPr>
            <w:rFonts w:asciiTheme="minorHAnsi" w:hAnsiTheme="minorHAnsi" w:cstheme="minorBidi"/>
            <w:noProof/>
            <w:kern w:val="2"/>
            <w:szCs w:val="24"/>
            <w14:ligatures w14:val="standardContextual"/>
          </w:rPr>
          <w:tab/>
        </w:r>
        <w:r w:rsidRPr="00844C65">
          <w:rPr>
            <w:rStyle w:val="Hipervnculo"/>
            <w:noProof/>
          </w:rPr>
          <w:t>Diagrama del escenario 1</w:t>
        </w:r>
        <w:r>
          <w:rPr>
            <w:noProof/>
            <w:webHidden/>
          </w:rPr>
          <w:tab/>
        </w:r>
        <w:r>
          <w:rPr>
            <w:noProof/>
            <w:webHidden/>
          </w:rPr>
          <w:fldChar w:fldCharType="begin"/>
        </w:r>
        <w:r>
          <w:rPr>
            <w:noProof/>
            <w:webHidden/>
          </w:rPr>
          <w:instrText xml:space="preserve"> PAGEREF _Toc169177061 \h </w:instrText>
        </w:r>
        <w:r>
          <w:rPr>
            <w:noProof/>
            <w:webHidden/>
          </w:rPr>
        </w:r>
        <w:r>
          <w:rPr>
            <w:noProof/>
            <w:webHidden/>
          </w:rPr>
          <w:fldChar w:fldCharType="separate"/>
        </w:r>
        <w:r>
          <w:rPr>
            <w:noProof/>
            <w:webHidden/>
          </w:rPr>
          <w:t>24</w:t>
        </w:r>
        <w:r>
          <w:rPr>
            <w:noProof/>
            <w:webHidden/>
          </w:rPr>
          <w:fldChar w:fldCharType="end"/>
        </w:r>
      </w:hyperlink>
    </w:p>
    <w:p w14:paraId="59669D8D" w14:textId="6FE792DF" w:rsidR="00635D95" w:rsidRDefault="00635D95">
      <w:pPr>
        <w:pStyle w:val="TDC2"/>
        <w:tabs>
          <w:tab w:val="left" w:pos="1200"/>
          <w:tab w:val="right" w:leader="underscore" w:pos="8494"/>
        </w:tabs>
        <w:rPr>
          <w:rFonts w:asciiTheme="minorHAnsi" w:hAnsiTheme="minorHAnsi" w:cstheme="minorBidi"/>
          <w:noProof/>
          <w:kern w:val="2"/>
          <w:szCs w:val="24"/>
          <w14:ligatures w14:val="standardContextual"/>
        </w:rPr>
      </w:pPr>
      <w:hyperlink w:anchor="_Toc169177062" w:history="1">
        <w:r w:rsidRPr="00844C65">
          <w:rPr>
            <w:rStyle w:val="Hipervnculo"/>
            <w:noProof/>
          </w:rPr>
          <w:t>3.1.1.2.</w:t>
        </w:r>
        <w:r>
          <w:rPr>
            <w:rFonts w:asciiTheme="minorHAnsi" w:hAnsiTheme="minorHAnsi" w:cstheme="minorBidi"/>
            <w:noProof/>
            <w:kern w:val="2"/>
            <w:szCs w:val="24"/>
            <w14:ligatures w14:val="standardContextual"/>
          </w:rPr>
          <w:tab/>
        </w:r>
        <w:r w:rsidRPr="00844C65">
          <w:rPr>
            <w:rStyle w:val="Hipervnculo"/>
            <w:noProof/>
          </w:rPr>
          <w:t>Diagrama del escenario 2</w:t>
        </w:r>
        <w:r>
          <w:rPr>
            <w:noProof/>
            <w:webHidden/>
          </w:rPr>
          <w:tab/>
        </w:r>
        <w:r>
          <w:rPr>
            <w:noProof/>
            <w:webHidden/>
          </w:rPr>
          <w:fldChar w:fldCharType="begin"/>
        </w:r>
        <w:r>
          <w:rPr>
            <w:noProof/>
            <w:webHidden/>
          </w:rPr>
          <w:instrText xml:space="preserve"> PAGEREF _Toc169177062 \h </w:instrText>
        </w:r>
        <w:r>
          <w:rPr>
            <w:noProof/>
            <w:webHidden/>
          </w:rPr>
        </w:r>
        <w:r>
          <w:rPr>
            <w:noProof/>
            <w:webHidden/>
          </w:rPr>
          <w:fldChar w:fldCharType="separate"/>
        </w:r>
        <w:r>
          <w:rPr>
            <w:noProof/>
            <w:webHidden/>
          </w:rPr>
          <w:t>26</w:t>
        </w:r>
        <w:r>
          <w:rPr>
            <w:noProof/>
            <w:webHidden/>
          </w:rPr>
          <w:fldChar w:fldCharType="end"/>
        </w:r>
      </w:hyperlink>
    </w:p>
    <w:p w14:paraId="50B70E8D" w14:textId="7D4D32E3" w:rsidR="00635D95" w:rsidRDefault="00635D95">
      <w:pPr>
        <w:pStyle w:val="TDC2"/>
        <w:tabs>
          <w:tab w:val="left" w:pos="1200"/>
          <w:tab w:val="right" w:leader="underscore" w:pos="8494"/>
        </w:tabs>
        <w:rPr>
          <w:rFonts w:asciiTheme="minorHAnsi" w:hAnsiTheme="minorHAnsi" w:cstheme="minorBidi"/>
          <w:noProof/>
          <w:kern w:val="2"/>
          <w:szCs w:val="24"/>
          <w14:ligatures w14:val="standardContextual"/>
        </w:rPr>
      </w:pPr>
      <w:hyperlink w:anchor="_Toc169177063" w:history="1">
        <w:r w:rsidRPr="00844C65">
          <w:rPr>
            <w:rStyle w:val="Hipervnculo"/>
            <w:noProof/>
          </w:rPr>
          <w:t>3.1.1.3.</w:t>
        </w:r>
        <w:r>
          <w:rPr>
            <w:rFonts w:asciiTheme="minorHAnsi" w:hAnsiTheme="minorHAnsi" w:cstheme="minorBidi"/>
            <w:noProof/>
            <w:kern w:val="2"/>
            <w:szCs w:val="24"/>
            <w14:ligatures w14:val="standardContextual"/>
          </w:rPr>
          <w:tab/>
        </w:r>
        <w:r w:rsidRPr="00844C65">
          <w:rPr>
            <w:rStyle w:val="Hipervnculo"/>
            <w:noProof/>
          </w:rPr>
          <w:t>Diagrama del escenario 3</w:t>
        </w:r>
        <w:r>
          <w:rPr>
            <w:noProof/>
            <w:webHidden/>
          </w:rPr>
          <w:tab/>
        </w:r>
        <w:r>
          <w:rPr>
            <w:noProof/>
            <w:webHidden/>
          </w:rPr>
          <w:fldChar w:fldCharType="begin"/>
        </w:r>
        <w:r>
          <w:rPr>
            <w:noProof/>
            <w:webHidden/>
          </w:rPr>
          <w:instrText xml:space="preserve"> PAGEREF _Toc169177063 \h </w:instrText>
        </w:r>
        <w:r>
          <w:rPr>
            <w:noProof/>
            <w:webHidden/>
          </w:rPr>
        </w:r>
        <w:r>
          <w:rPr>
            <w:noProof/>
            <w:webHidden/>
          </w:rPr>
          <w:fldChar w:fldCharType="separate"/>
        </w:r>
        <w:r>
          <w:rPr>
            <w:noProof/>
            <w:webHidden/>
          </w:rPr>
          <w:t>27</w:t>
        </w:r>
        <w:r>
          <w:rPr>
            <w:noProof/>
            <w:webHidden/>
          </w:rPr>
          <w:fldChar w:fldCharType="end"/>
        </w:r>
      </w:hyperlink>
    </w:p>
    <w:p w14:paraId="19B61962" w14:textId="0571B1D0" w:rsidR="00635D95" w:rsidRDefault="00635D95">
      <w:pPr>
        <w:pStyle w:val="TDC2"/>
        <w:tabs>
          <w:tab w:val="left" w:pos="1200"/>
          <w:tab w:val="right" w:leader="underscore" w:pos="8494"/>
        </w:tabs>
        <w:rPr>
          <w:rFonts w:asciiTheme="minorHAnsi" w:hAnsiTheme="minorHAnsi" w:cstheme="minorBidi"/>
          <w:noProof/>
          <w:kern w:val="2"/>
          <w:szCs w:val="24"/>
          <w14:ligatures w14:val="standardContextual"/>
        </w:rPr>
      </w:pPr>
      <w:hyperlink w:anchor="_Toc169177064" w:history="1">
        <w:r w:rsidRPr="00844C65">
          <w:rPr>
            <w:rStyle w:val="Hipervnculo"/>
            <w:noProof/>
          </w:rPr>
          <w:t>3.1.2.</w:t>
        </w:r>
        <w:r>
          <w:rPr>
            <w:rFonts w:asciiTheme="minorHAnsi" w:hAnsiTheme="minorHAnsi" w:cstheme="minorBidi"/>
            <w:noProof/>
            <w:kern w:val="2"/>
            <w:szCs w:val="24"/>
            <w14:ligatures w14:val="standardContextual"/>
          </w:rPr>
          <w:tab/>
        </w:r>
        <w:r w:rsidRPr="00844C65">
          <w:rPr>
            <w:rStyle w:val="Hipervnculo"/>
            <w:noProof/>
          </w:rPr>
          <w:t>Descripción de los casos de uso</w:t>
        </w:r>
        <w:r>
          <w:rPr>
            <w:noProof/>
            <w:webHidden/>
          </w:rPr>
          <w:tab/>
        </w:r>
        <w:r>
          <w:rPr>
            <w:noProof/>
            <w:webHidden/>
          </w:rPr>
          <w:fldChar w:fldCharType="begin"/>
        </w:r>
        <w:r>
          <w:rPr>
            <w:noProof/>
            <w:webHidden/>
          </w:rPr>
          <w:instrText xml:space="preserve"> PAGEREF _Toc169177064 \h </w:instrText>
        </w:r>
        <w:r>
          <w:rPr>
            <w:noProof/>
            <w:webHidden/>
          </w:rPr>
        </w:r>
        <w:r>
          <w:rPr>
            <w:noProof/>
            <w:webHidden/>
          </w:rPr>
          <w:fldChar w:fldCharType="separate"/>
        </w:r>
        <w:r>
          <w:rPr>
            <w:noProof/>
            <w:webHidden/>
          </w:rPr>
          <w:t>28</w:t>
        </w:r>
        <w:r>
          <w:rPr>
            <w:noProof/>
            <w:webHidden/>
          </w:rPr>
          <w:fldChar w:fldCharType="end"/>
        </w:r>
      </w:hyperlink>
    </w:p>
    <w:p w14:paraId="79F87620" w14:textId="5E0FE6C3" w:rsidR="00635D95" w:rsidRDefault="00635D95">
      <w:pPr>
        <w:pStyle w:val="TDC2"/>
        <w:tabs>
          <w:tab w:val="left" w:pos="960"/>
          <w:tab w:val="right" w:leader="underscore" w:pos="8494"/>
        </w:tabs>
        <w:rPr>
          <w:rFonts w:asciiTheme="minorHAnsi" w:hAnsiTheme="minorHAnsi" w:cstheme="minorBidi"/>
          <w:noProof/>
          <w:kern w:val="2"/>
          <w:szCs w:val="24"/>
          <w14:ligatures w14:val="standardContextual"/>
        </w:rPr>
      </w:pPr>
      <w:hyperlink w:anchor="_Toc169177065" w:history="1">
        <w:r w:rsidRPr="00844C65">
          <w:rPr>
            <w:rStyle w:val="Hipervnculo"/>
            <w:noProof/>
          </w:rPr>
          <w:t>3.2.</w:t>
        </w:r>
        <w:r>
          <w:rPr>
            <w:rFonts w:asciiTheme="minorHAnsi" w:hAnsiTheme="minorHAnsi" w:cstheme="minorBidi"/>
            <w:noProof/>
            <w:kern w:val="2"/>
            <w:szCs w:val="24"/>
            <w14:ligatures w14:val="standardContextual"/>
          </w:rPr>
          <w:tab/>
        </w:r>
        <w:r w:rsidRPr="00844C65">
          <w:rPr>
            <w:rStyle w:val="Hipervnculo"/>
            <w:noProof/>
          </w:rPr>
          <w:t>Especificación de requisitos de software</w:t>
        </w:r>
        <w:r>
          <w:rPr>
            <w:noProof/>
            <w:webHidden/>
          </w:rPr>
          <w:tab/>
        </w:r>
        <w:r>
          <w:rPr>
            <w:noProof/>
            <w:webHidden/>
          </w:rPr>
          <w:fldChar w:fldCharType="begin"/>
        </w:r>
        <w:r>
          <w:rPr>
            <w:noProof/>
            <w:webHidden/>
          </w:rPr>
          <w:instrText xml:space="preserve"> PAGEREF _Toc169177065 \h </w:instrText>
        </w:r>
        <w:r>
          <w:rPr>
            <w:noProof/>
            <w:webHidden/>
          </w:rPr>
        </w:r>
        <w:r>
          <w:rPr>
            <w:noProof/>
            <w:webHidden/>
          </w:rPr>
          <w:fldChar w:fldCharType="separate"/>
        </w:r>
        <w:r>
          <w:rPr>
            <w:noProof/>
            <w:webHidden/>
          </w:rPr>
          <w:t>33</w:t>
        </w:r>
        <w:r>
          <w:rPr>
            <w:noProof/>
            <w:webHidden/>
          </w:rPr>
          <w:fldChar w:fldCharType="end"/>
        </w:r>
      </w:hyperlink>
    </w:p>
    <w:p w14:paraId="4BD8AC4D" w14:textId="06CD3A9B" w:rsidR="00635D95" w:rsidRDefault="00635D95">
      <w:pPr>
        <w:pStyle w:val="TDC2"/>
        <w:tabs>
          <w:tab w:val="left" w:pos="1200"/>
          <w:tab w:val="right" w:leader="underscore" w:pos="8494"/>
        </w:tabs>
        <w:rPr>
          <w:rFonts w:asciiTheme="minorHAnsi" w:hAnsiTheme="minorHAnsi" w:cstheme="minorBidi"/>
          <w:noProof/>
          <w:kern w:val="2"/>
          <w:szCs w:val="24"/>
          <w14:ligatures w14:val="standardContextual"/>
        </w:rPr>
      </w:pPr>
      <w:hyperlink w:anchor="_Toc169177066" w:history="1">
        <w:r w:rsidRPr="00844C65">
          <w:rPr>
            <w:rStyle w:val="Hipervnculo"/>
            <w:noProof/>
          </w:rPr>
          <w:t>3.2.1.</w:t>
        </w:r>
        <w:r>
          <w:rPr>
            <w:rFonts w:asciiTheme="minorHAnsi" w:hAnsiTheme="minorHAnsi" w:cstheme="minorBidi"/>
            <w:noProof/>
            <w:kern w:val="2"/>
            <w:szCs w:val="24"/>
            <w14:ligatures w14:val="standardContextual"/>
          </w:rPr>
          <w:tab/>
        </w:r>
        <w:r w:rsidRPr="00844C65">
          <w:rPr>
            <w:rStyle w:val="Hipervnculo"/>
            <w:noProof/>
          </w:rPr>
          <w:t>Requisitos funcionales</w:t>
        </w:r>
        <w:r>
          <w:rPr>
            <w:noProof/>
            <w:webHidden/>
          </w:rPr>
          <w:tab/>
        </w:r>
        <w:r>
          <w:rPr>
            <w:noProof/>
            <w:webHidden/>
          </w:rPr>
          <w:fldChar w:fldCharType="begin"/>
        </w:r>
        <w:r>
          <w:rPr>
            <w:noProof/>
            <w:webHidden/>
          </w:rPr>
          <w:instrText xml:space="preserve"> PAGEREF _Toc169177066 \h </w:instrText>
        </w:r>
        <w:r>
          <w:rPr>
            <w:noProof/>
            <w:webHidden/>
          </w:rPr>
        </w:r>
        <w:r>
          <w:rPr>
            <w:noProof/>
            <w:webHidden/>
          </w:rPr>
          <w:fldChar w:fldCharType="separate"/>
        </w:r>
        <w:r>
          <w:rPr>
            <w:noProof/>
            <w:webHidden/>
          </w:rPr>
          <w:t>34</w:t>
        </w:r>
        <w:r>
          <w:rPr>
            <w:noProof/>
            <w:webHidden/>
          </w:rPr>
          <w:fldChar w:fldCharType="end"/>
        </w:r>
      </w:hyperlink>
    </w:p>
    <w:p w14:paraId="5256D76B" w14:textId="32E2F533" w:rsidR="00635D95" w:rsidRDefault="00635D95">
      <w:pPr>
        <w:pStyle w:val="TDC2"/>
        <w:tabs>
          <w:tab w:val="left" w:pos="1200"/>
          <w:tab w:val="right" w:leader="underscore" w:pos="8494"/>
        </w:tabs>
        <w:rPr>
          <w:rFonts w:asciiTheme="minorHAnsi" w:hAnsiTheme="minorHAnsi" w:cstheme="minorBidi"/>
          <w:noProof/>
          <w:kern w:val="2"/>
          <w:szCs w:val="24"/>
          <w14:ligatures w14:val="standardContextual"/>
        </w:rPr>
      </w:pPr>
      <w:hyperlink w:anchor="_Toc169177067" w:history="1">
        <w:r w:rsidRPr="00844C65">
          <w:rPr>
            <w:rStyle w:val="Hipervnculo"/>
            <w:noProof/>
          </w:rPr>
          <w:t>3.2.2.</w:t>
        </w:r>
        <w:r>
          <w:rPr>
            <w:rFonts w:asciiTheme="minorHAnsi" w:hAnsiTheme="minorHAnsi" w:cstheme="minorBidi"/>
            <w:noProof/>
            <w:kern w:val="2"/>
            <w:szCs w:val="24"/>
            <w14:ligatures w14:val="standardContextual"/>
          </w:rPr>
          <w:tab/>
        </w:r>
        <w:r w:rsidRPr="00844C65">
          <w:rPr>
            <w:rStyle w:val="Hipervnculo"/>
            <w:noProof/>
          </w:rPr>
          <w:t>Requisitos no funcionales</w:t>
        </w:r>
        <w:r>
          <w:rPr>
            <w:noProof/>
            <w:webHidden/>
          </w:rPr>
          <w:tab/>
        </w:r>
        <w:r>
          <w:rPr>
            <w:noProof/>
            <w:webHidden/>
          </w:rPr>
          <w:fldChar w:fldCharType="begin"/>
        </w:r>
        <w:r>
          <w:rPr>
            <w:noProof/>
            <w:webHidden/>
          </w:rPr>
          <w:instrText xml:space="preserve"> PAGEREF _Toc169177067 \h </w:instrText>
        </w:r>
        <w:r>
          <w:rPr>
            <w:noProof/>
            <w:webHidden/>
          </w:rPr>
        </w:r>
        <w:r>
          <w:rPr>
            <w:noProof/>
            <w:webHidden/>
          </w:rPr>
          <w:fldChar w:fldCharType="separate"/>
        </w:r>
        <w:r>
          <w:rPr>
            <w:noProof/>
            <w:webHidden/>
          </w:rPr>
          <w:t>44</w:t>
        </w:r>
        <w:r>
          <w:rPr>
            <w:noProof/>
            <w:webHidden/>
          </w:rPr>
          <w:fldChar w:fldCharType="end"/>
        </w:r>
      </w:hyperlink>
    </w:p>
    <w:p w14:paraId="68930EB7" w14:textId="41379902" w:rsidR="00635D95" w:rsidRDefault="00635D95">
      <w:pPr>
        <w:pStyle w:val="TDC2"/>
        <w:tabs>
          <w:tab w:val="left" w:pos="960"/>
          <w:tab w:val="right" w:leader="underscore" w:pos="8494"/>
        </w:tabs>
        <w:rPr>
          <w:rFonts w:asciiTheme="minorHAnsi" w:hAnsiTheme="minorHAnsi" w:cstheme="minorBidi"/>
          <w:noProof/>
          <w:kern w:val="2"/>
          <w:szCs w:val="24"/>
          <w14:ligatures w14:val="standardContextual"/>
        </w:rPr>
      </w:pPr>
      <w:hyperlink w:anchor="_Toc169177068" w:history="1">
        <w:r w:rsidRPr="00844C65">
          <w:rPr>
            <w:rStyle w:val="Hipervnculo"/>
            <w:noProof/>
          </w:rPr>
          <w:t>3.3.</w:t>
        </w:r>
        <w:r>
          <w:rPr>
            <w:rFonts w:asciiTheme="minorHAnsi" w:hAnsiTheme="minorHAnsi" w:cstheme="minorBidi"/>
            <w:noProof/>
            <w:kern w:val="2"/>
            <w:szCs w:val="24"/>
            <w14:ligatures w14:val="standardContextual"/>
          </w:rPr>
          <w:tab/>
        </w:r>
        <w:r w:rsidRPr="00844C65">
          <w:rPr>
            <w:rStyle w:val="Hipervnculo"/>
            <w:noProof/>
          </w:rPr>
          <w:t>Matriz de trazabilidad</w:t>
        </w:r>
        <w:r>
          <w:rPr>
            <w:noProof/>
            <w:webHidden/>
          </w:rPr>
          <w:tab/>
        </w:r>
        <w:r>
          <w:rPr>
            <w:noProof/>
            <w:webHidden/>
          </w:rPr>
          <w:fldChar w:fldCharType="begin"/>
        </w:r>
        <w:r>
          <w:rPr>
            <w:noProof/>
            <w:webHidden/>
          </w:rPr>
          <w:instrText xml:space="preserve"> PAGEREF _Toc169177068 \h </w:instrText>
        </w:r>
        <w:r>
          <w:rPr>
            <w:noProof/>
            <w:webHidden/>
          </w:rPr>
        </w:r>
        <w:r>
          <w:rPr>
            <w:noProof/>
            <w:webHidden/>
          </w:rPr>
          <w:fldChar w:fldCharType="separate"/>
        </w:r>
        <w:r>
          <w:rPr>
            <w:noProof/>
            <w:webHidden/>
          </w:rPr>
          <w:t>45</w:t>
        </w:r>
        <w:r>
          <w:rPr>
            <w:noProof/>
            <w:webHidden/>
          </w:rPr>
          <w:fldChar w:fldCharType="end"/>
        </w:r>
      </w:hyperlink>
    </w:p>
    <w:p w14:paraId="6CA8836E" w14:textId="7F411C64" w:rsidR="00635D95" w:rsidRDefault="00635D95">
      <w:pPr>
        <w:pStyle w:val="TDC2"/>
        <w:tabs>
          <w:tab w:val="left" w:pos="960"/>
          <w:tab w:val="right" w:leader="underscore" w:pos="8494"/>
        </w:tabs>
        <w:rPr>
          <w:rFonts w:asciiTheme="minorHAnsi" w:hAnsiTheme="minorHAnsi" w:cstheme="minorBidi"/>
          <w:noProof/>
          <w:kern w:val="2"/>
          <w:szCs w:val="24"/>
          <w14:ligatures w14:val="standardContextual"/>
        </w:rPr>
      </w:pPr>
      <w:hyperlink w:anchor="_Toc169177069" w:history="1">
        <w:r w:rsidRPr="00844C65">
          <w:rPr>
            <w:rStyle w:val="Hipervnculo"/>
            <w:noProof/>
          </w:rPr>
          <w:t>3.4.</w:t>
        </w:r>
        <w:r>
          <w:rPr>
            <w:rFonts w:asciiTheme="minorHAnsi" w:hAnsiTheme="minorHAnsi" w:cstheme="minorBidi"/>
            <w:noProof/>
            <w:kern w:val="2"/>
            <w:szCs w:val="24"/>
            <w14:ligatures w14:val="standardContextual"/>
          </w:rPr>
          <w:tab/>
        </w:r>
        <w:r w:rsidRPr="00844C65">
          <w:rPr>
            <w:rStyle w:val="Hipervnculo"/>
            <w:noProof/>
          </w:rPr>
          <w:t>Tecnologías utilizadas</w:t>
        </w:r>
        <w:r>
          <w:rPr>
            <w:noProof/>
            <w:webHidden/>
          </w:rPr>
          <w:tab/>
        </w:r>
        <w:r>
          <w:rPr>
            <w:noProof/>
            <w:webHidden/>
          </w:rPr>
          <w:fldChar w:fldCharType="begin"/>
        </w:r>
        <w:r>
          <w:rPr>
            <w:noProof/>
            <w:webHidden/>
          </w:rPr>
          <w:instrText xml:space="preserve"> PAGEREF _Toc169177069 \h </w:instrText>
        </w:r>
        <w:r>
          <w:rPr>
            <w:noProof/>
            <w:webHidden/>
          </w:rPr>
        </w:r>
        <w:r>
          <w:rPr>
            <w:noProof/>
            <w:webHidden/>
          </w:rPr>
          <w:fldChar w:fldCharType="separate"/>
        </w:r>
        <w:r>
          <w:rPr>
            <w:noProof/>
            <w:webHidden/>
          </w:rPr>
          <w:t>48</w:t>
        </w:r>
        <w:r>
          <w:rPr>
            <w:noProof/>
            <w:webHidden/>
          </w:rPr>
          <w:fldChar w:fldCharType="end"/>
        </w:r>
      </w:hyperlink>
    </w:p>
    <w:p w14:paraId="17C703F5" w14:textId="795CBEE8" w:rsidR="00635D95" w:rsidRDefault="00635D95">
      <w:pPr>
        <w:pStyle w:val="TDC2"/>
        <w:tabs>
          <w:tab w:val="left" w:pos="960"/>
          <w:tab w:val="right" w:leader="underscore" w:pos="8494"/>
        </w:tabs>
        <w:rPr>
          <w:rFonts w:asciiTheme="minorHAnsi" w:hAnsiTheme="minorHAnsi" w:cstheme="minorBidi"/>
          <w:noProof/>
          <w:kern w:val="2"/>
          <w:szCs w:val="24"/>
          <w14:ligatures w14:val="standardContextual"/>
        </w:rPr>
      </w:pPr>
      <w:hyperlink w:anchor="_Toc169177070" w:history="1">
        <w:r w:rsidRPr="00844C65">
          <w:rPr>
            <w:rStyle w:val="Hipervnculo"/>
            <w:noProof/>
          </w:rPr>
          <w:t>3.5.</w:t>
        </w:r>
        <w:r>
          <w:rPr>
            <w:rFonts w:asciiTheme="minorHAnsi" w:hAnsiTheme="minorHAnsi" w:cstheme="minorBidi"/>
            <w:noProof/>
            <w:kern w:val="2"/>
            <w:szCs w:val="24"/>
            <w14:ligatures w14:val="standardContextual"/>
          </w:rPr>
          <w:tab/>
        </w:r>
        <w:r w:rsidRPr="00844C65">
          <w:rPr>
            <w:rStyle w:val="Hipervnculo"/>
            <w:noProof/>
          </w:rPr>
          <w:t>Metodología de desarrollo utilizada</w:t>
        </w:r>
        <w:r>
          <w:rPr>
            <w:noProof/>
            <w:webHidden/>
          </w:rPr>
          <w:tab/>
        </w:r>
        <w:r>
          <w:rPr>
            <w:noProof/>
            <w:webHidden/>
          </w:rPr>
          <w:fldChar w:fldCharType="begin"/>
        </w:r>
        <w:r>
          <w:rPr>
            <w:noProof/>
            <w:webHidden/>
          </w:rPr>
          <w:instrText xml:space="preserve"> PAGEREF _Toc169177070 \h </w:instrText>
        </w:r>
        <w:r>
          <w:rPr>
            <w:noProof/>
            <w:webHidden/>
          </w:rPr>
        </w:r>
        <w:r>
          <w:rPr>
            <w:noProof/>
            <w:webHidden/>
          </w:rPr>
          <w:fldChar w:fldCharType="separate"/>
        </w:r>
        <w:r>
          <w:rPr>
            <w:noProof/>
            <w:webHidden/>
          </w:rPr>
          <w:t>49</w:t>
        </w:r>
        <w:r>
          <w:rPr>
            <w:noProof/>
            <w:webHidden/>
          </w:rPr>
          <w:fldChar w:fldCharType="end"/>
        </w:r>
      </w:hyperlink>
    </w:p>
    <w:p w14:paraId="48EF7E2F" w14:textId="708E356A" w:rsidR="00635D95" w:rsidRDefault="00635D95">
      <w:pPr>
        <w:pStyle w:val="TDC1"/>
        <w:tabs>
          <w:tab w:val="left" w:pos="440"/>
          <w:tab w:val="right" w:leader="underscore" w:pos="8494"/>
        </w:tabs>
        <w:rPr>
          <w:rFonts w:asciiTheme="minorHAnsi" w:hAnsiTheme="minorHAnsi" w:cstheme="minorBidi"/>
          <w:noProof/>
          <w:kern w:val="2"/>
          <w:szCs w:val="24"/>
          <w14:ligatures w14:val="standardContextual"/>
        </w:rPr>
      </w:pPr>
      <w:hyperlink w:anchor="_Toc169177071" w:history="1">
        <w:r w:rsidRPr="00844C65">
          <w:rPr>
            <w:rStyle w:val="Hipervnculo"/>
            <w:noProof/>
          </w:rPr>
          <w:t>4.</w:t>
        </w:r>
        <w:r>
          <w:rPr>
            <w:rFonts w:asciiTheme="minorHAnsi" w:hAnsiTheme="minorHAnsi" w:cstheme="minorBidi"/>
            <w:noProof/>
            <w:kern w:val="2"/>
            <w:szCs w:val="24"/>
            <w14:ligatures w14:val="standardContextual"/>
          </w:rPr>
          <w:tab/>
        </w:r>
        <w:r w:rsidRPr="00844C65">
          <w:rPr>
            <w:rStyle w:val="Hipervnculo"/>
            <w:noProof/>
          </w:rPr>
          <w:t>DISEÑO</w:t>
        </w:r>
        <w:r>
          <w:rPr>
            <w:noProof/>
            <w:webHidden/>
          </w:rPr>
          <w:tab/>
        </w:r>
        <w:r>
          <w:rPr>
            <w:noProof/>
            <w:webHidden/>
          </w:rPr>
          <w:fldChar w:fldCharType="begin"/>
        </w:r>
        <w:r>
          <w:rPr>
            <w:noProof/>
            <w:webHidden/>
          </w:rPr>
          <w:instrText xml:space="preserve"> PAGEREF _Toc169177071 \h </w:instrText>
        </w:r>
        <w:r>
          <w:rPr>
            <w:noProof/>
            <w:webHidden/>
          </w:rPr>
        </w:r>
        <w:r>
          <w:rPr>
            <w:noProof/>
            <w:webHidden/>
          </w:rPr>
          <w:fldChar w:fldCharType="separate"/>
        </w:r>
        <w:r>
          <w:rPr>
            <w:noProof/>
            <w:webHidden/>
          </w:rPr>
          <w:t>51</w:t>
        </w:r>
        <w:r>
          <w:rPr>
            <w:noProof/>
            <w:webHidden/>
          </w:rPr>
          <w:fldChar w:fldCharType="end"/>
        </w:r>
      </w:hyperlink>
    </w:p>
    <w:p w14:paraId="26C8A30C" w14:textId="2019ED8F" w:rsidR="00635D95" w:rsidRDefault="00635D95">
      <w:pPr>
        <w:pStyle w:val="TDC2"/>
        <w:tabs>
          <w:tab w:val="left" w:pos="960"/>
          <w:tab w:val="right" w:leader="underscore" w:pos="8494"/>
        </w:tabs>
        <w:rPr>
          <w:rFonts w:asciiTheme="minorHAnsi" w:hAnsiTheme="minorHAnsi" w:cstheme="minorBidi"/>
          <w:noProof/>
          <w:kern w:val="2"/>
          <w:szCs w:val="24"/>
          <w14:ligatures w14:val="standardContextual"/>
        </w:rPr>
      </w:pPr>
      <w:hyperlink w:anchor="_Toc169177072" w:history="1">
        <w:r w:rsidRPr="00844C65">
          <w:rPr>
            <w:rStyle w:val="Hipervnculo"/>
            <w:noProof/>
          </w:rPr>
          <w:t>4.1.</w:t>
        </w:r>
        <w:r>
          <w:rPr>
            <w:rFonts w:asciiTheme="minorHAnsi" w:hAnsiTheme="minorHAnsi" w:cstheme="minorBidi"/>
            <w:noProof/>
            <w:kern w:val="2"/>
            <w:szCs w:val="24"/>
            <w14:ligatures w14:val="standardContextual"/>
          </w:rPr>
          <w:tab/>
        </w:r>
        <w:r w:rsidRPr="00844C65">
          <w:rPr>
            <w:rStyle w:val="Hipervnculo"/>
            <w:noProof/>
          </w:rPr>
          <w:t>Apartado artístico</w:t>
        </w:r>
        <w:r>
          <w:rPr>
            <w:noProof/>
            <w:webHidden/>
          </w:rPr>
          <w:tab/>
        </w:r>
        <w:r>
          <w:rPr>
            <w:noProof/>
            <w:webHidden/>
          </w:rPr>
          <w:fldChar w:fldCharType="begin"/>
        </w:r>
        <w:r>
          <w:rPr>
            <w:noProof/>
            <w:webHidden/>
          </w:rPr>
          <w:instrText xml:space="preserve"> PAGEREF _Toc169177072 \h </w:instrText>
        </w:r>
        <w:r>
          <w:rPr>
            <w:noProof/>
            <w:webHidden/>
          </w:rPr>
        </w:r>
        <w:r>
          <w:rPr>
            <w:noProof/>
            <w:webHidden/>
          </w:rPr>
          <w:fldChar w:fldCharType="separate"/>
        </w:r>
        <w:r>
          <w:rPr>
            <w:noProof/>
            <w:webHidden/>
          </w:rPr>
          <w:t>51</w:t>
        </w:r>
        <w:r>
          <w:rPr>
            <w:noProof/>
            <w:webHidden/>
          </w:rPr>
          <w:fldChar w:fldCharType="end"/>
        </w:r>
      </w:hyperlink>
    </w:p>
    <w:p w14:paraId="7A23D241" w14:textId="0A27F5B0" w:rsidR="00635D95" w:rsidRDefault="00635D95">
      <w:pPr>
        <w:pStyle w:val="TDC2"/>
        <w:tabs>
          <w:tab w:val="left" w:pos="960"/>
          <w:tab w:val="right" w:leader="underscore" w:pos="8494"/>
        </w:tabs>
        <w:rPr>
          <w:rFonts w:asciiTheme="minorHAnsi" w:hAnsiTheme="minorHAnsi" w:cstheme="minorBidi"/>
          <w:noProof/>
          <w:kern w:val="2"/>
          <w:szCs w:val="24"/>
          <w14:ligatures w14:val="standardContextual"/>
        </w:rPr>
      </w:pPr>
      <w:hyperlink w:anchor="_Toc169177073" w:history="1">
        <w:r w:rsidRPr="00844C65">
          <w:rPr>
            <w:rStyle w:val="Hipervnculo"/>
            <w:noProof/>
          </w:rPr>
          <w:t>4.2.</w:t>
        </w:r>
        <w:r>
          <w:rPr>
            <w:rFonts w:asciiTheme="minorHAnsi" w:hAnsiTheme="minorHAnsi" w:cstheme="minorBidi"/>
            <w:noProof/>
            <w:kern w:val="2"/>
            <w:szCs w:val="24"/>
            <w14:ligatures w14:val="standardContextual"/>
          </w:rPr>
          <w:tab/>
        </w:r>
        <w:r w:rsidRPr="00844C65">
          <w:rPr>
            <w:rStyle w:val="Hipervnculo"/>
            <w:noProof/>
          </w:rPr>
          <w:t>Apartado técnico</w:t>
        </w:r>
        <w:r>
          <w:rPr>
            <w:noProof/>
            <w:webHidden/>
          </w:rPr>
          <w:tab/>
        </w:r>
        <w:r>
          <w:rPr>
            <w:noProof/>
            <w:webHidden/>
          </w:rPr>
          <w:fldChar w:fldCharType="begin"/>
        </w:r>
        <w:r>
          <w:rPr>
            <w:noProof/>
            <w:webHidden/>
          </w:rPr>
          <w:instrText xml:space="preserve"> PAGEREF _Toc169177073 \h </w:instrText>
        </w:r>
        <w:r>
          <w:rPr>
            <w:noProof/>
            <w:webHidden/>
          </w:rPr>
        </w:r>
        <w:r>
          <w:rPr>
            <w:noProof/>
            <w:webHidden/>
          </w:rPr>
          <w:fldChar w:fldCharType="separate"/>
        </w:r>
        <w:r>
          <w:rPr>
            <w:noProof/>
            <w:webHidden/>
          </w:rPr>
          <w:t>53</w:t>
        </w:r>
        <w:r>
          <w:rPr>
            <w:noProof/>
            <w:webHidden/>
          </w:rPr>
          <w:fldChar w:fldCharType="end"/>
        </w:r>
      </w:hyperlink>
    </w:p>
    <w:p w14:paraId="4B461215" w14:textId="1B257A27" w:rsidR="00635D95" w:rsidRDefault="00635D95">
      <w:pPr>
        <w:pStyle w:val="TDC2"/>
        <w:tabs>
          <w:tab w:val="left" w:pos="1200"/>
          <w:tab w:val="right" w:leader="underscore" w:pos="8494"/>
        </w:tabs>
        <w:rPr>
          <w:rFonts w:asciiTheme="minorHAnsi" w:hAnsiTheme="minorHAnsi" w:cstheme="minorBidi"/>
          <w:noProof/>
          <w:kern w:val="2"/>
          <w:szCs w:val="24"/>
          <w14:ligatures w14:val="standardContextual"/>
        </w:rPr>
      </w:pPr>
      <w:hyperlink w:anchor="_Toc169177074" w:history="1">
        <w:r w:rsidRPr="00844C65">
          <w:rPr>
            <w:rStyle w:val="Hipervnculo"/>
            <w:noProof/>
          </w:rPr>
          <w:t>4.2.1.</w:t>
        </w:r>
        <w:r>
          <w:rPr>
            <w:rFonts w:asciiTheme="minorHAnsi" w:hAnsiTheme="minorHAnsi" w:cstheme="minorBidi"/>
            <w:noProof/>
            <w:kern w:val="2"/>
            <w:szCs w:val="24"/>
            <w14:ligatures w14:val="standardContextual"/>
          </w:rPr>
          <w:tab/>
        </w:r>
        <w:r w:rsidRPr="00844C65">
          <w:rPr>
            <w:rStyle w:val="Hipervnculo"/>
            <w:noProof/>
          </w:rPr>
          <w:t>Interacciones del jugador con el sistema</w:t>
        </w:r>
        <w:r>
          <w:rPr>
            <w:noProof/>
            <w:webHidden/>
          </w:rPr>
          <w:tab/>
        </w:r>
        <w:r>
          <w:rPr>
            <w:noProof/>
            <w:webHidden/>
          </w:rPr>
          <w:fldChar w:fldCharType="begin"/>
        </w:r>
        <w:r>
          <w:rPr>
            <w:noProof/>
            <w:webHidden/>
          </w:rPr>
          <w:instrText xml:space="preserve"> PAGEREF _Toc169177074 \h </w:instrText>
        </w:r>
        <w:r>
          <w:rPr>
            <w:noProof/>
            <w:webHidden/>
          </w:rPr>
        </w:r>
        <w:r>
          <w:rPr>
            <w:noProof/>
            <w:webHidden/>
          </w:rPr>
          <w:fldChar w:fldCharType="separate"/>
        </w:r>
        <w:r>
          <w:rPr>
            <w:noProof/>
            <w:webHidden/>
          </w:rPr>
          <w:t>53</w:t>
        </w:r>
        <w:r>
          <w:rPr>
            <w:noProof/>
            <w:webHidden/>
          </w:rPr>
          <w:fldChar w:fldCharType="end"/>
        </w:r>
      </w:hyperlink>
    </w:p>
    <w:p w14:paraId="5A307CE1" w14:textId="49277BA0" w:rsidR="00635D95" w:rsidRDefault="00635D95">
      <w:pPr>
        <w:pStyle w:val="TDC2"/>
        <w:tabs>
          <w:tab w:val="left" w:pos="1200"/>
          <w:tab w:val="right" w:leader="underscore" w:pos="8494"/>
        </w:tabs>
        <w:rPr>
          <w:rFonts w:asciiTheme="minorHAnsi" w:hAnsiTheme="minorHAnsi" w:cstheme="minorBidi"/>
          <w:noProof/>
          <w:kern w:val="2"/>
          <w:szCs w:val="24"/>
          <w14:ligatures w14:val="standardContextual"/>
        </w:rPr>
      </w:pPr>
      <w:hyperlink w:anchor="_Toc169177075" w:history="1">
        <w:r w:rsidRPr="00844C65">
          <w:rPr>
            <w:rStyle w:val="Hipervnculo"/>
            <w:noProof/>
          </w:rPr>
          <w:t>4.2.2.</w:t>
        </w:r>
        <w:r>
          <w:rPr>
            <w:rFonts w:asciiTheme="minorHAnsi" w:hAnsiTheme="minorHAnsi" w:cstheme="minorBidi"/>
            <w:noProof/>
            <w:kern w:val="2"/>
            <w:szCs w:val="24"/>
            <w14:ligatures w14:val="standardContextual"/>
          </w:rPr>
          <w:tab/>
        </w:r>
        <w:r w:rsidRPr="00844C65">
          <w:rPr>
            <w:rStyle w:val="Hipervnculo"/>
            <w:noProof/>
          </w:rPr>
          <w:t>Lógica de los enemigos</w:t>
        </w:r>
        <w:r>
          <w:rPr>
            <w:noProof/>
            <w:webHidden/>
          </w:rPr>
          <w:tab/>
        </w:r>
        <w:r>
          <w:rPr>
            <w:noProof/>
            <w:webHidden/>
          </w:rPr>
          <w:fldChar w:fldCharType="begin"/>
        </w:r>
        <w:r>
          <w:rPr>
            <w:noProof/>
            <w:webHidden/>
          </w:rPr>
          <w:instrText xml:space="preserve"> PAGEREF _Toc169177075 \h </w:instrText>
        </w:r>
        <w:r>
          <w:rPr>
            <w:noProof/>
            <w:webHidden/>
          </w:rPr>
        </w:r>
        <w:r>
          <w:rPr>
            <w:noProof/>
            <w:webHidden/>
          </w:rPr>
          <w:fldChar w:fldCharType="separate"/>
        </w:r>
        <w:r>
          <w:rPr>
            <w:noProof/>
            <w:webHidden/>
          </w:rPr>
          <w:t>56</w:t>
        </w:r>
        <w:r>
          <w:rPr>
            <w:noProof/>
            <w:webHidden/>
          </w:rPr>
          <w:fldChar w:fldCharType="end"/>
        </w:r>
      </w:hyperlink>
    </w:p>
    <w:p w14:paraId="1133A7FF" w14:textId="2ED9BAB1" w:rsidR="00635D95" w:rsidRDefault="00635D95">
      <w:pPr>
        <w:pStyle w:val="TDC2"/>
        <w:tabs>
          <w:tab w:val="left" w:pos="1200"/>
          <w:tab w:val="right" w:leader="underscore" w:pos="8494"/>
        </w:tabs>
        <w:rPr>
          <w:rFonts w:asciiTheme="minorHAnsi" w:hAnsiTheme="minorHAnsi" w:cstheme="minorBidi"/>
          <w:noProof/>
          <w:kern w:val="2"/>
          <w:szCs w:val="24"/>
          <w14:ligatures w14:val="standardContextual"/>
        </w:rPr>
      </w:pPr>
      <w:hyperlink w:anchor="_Toc169177076" w:history="1">
        <w:r w:rsidRPr="00844C65">
          <w:rPr>
            <w:rStyle w:val="Hipervnculo"/>
            <w:noProof/>
          </w:rPr>
          <w:t>4.2.3.</w:t>
        </w:r>
        <w:r>
          <w:rPr>
            <w:rFonts w:asciiTheme="minorHAnsi" w:hAnsiTheme="minorHAnsi" w:cstheme="minorBidi"/>
            <w:noProof/>
            <w:kern w:val="2"/>
            <w:szCs w:val="24"/>
            <w14:ligatures w14:val="standardContextual"/>
          </w:rPr>
          <w:tab/>
        </w:r>
        <w:r w:rsidRPr="00844C65">
          <w:rPr>
            <w:rStyle w:val="Hipervnculo"/>
            <w:noProof/>
          </w:rPr>
          <w:t>Flujo de una partida</w:t>
        </w:r>
        <w:r>
          <w:rPr>
            <w:noProof/>
            <w:webHidden/>
          </w:rPr>
          <w:tab/>
        </w:r>
        <w:r>
          <w:rPr>
            <w:noProof/>
            <w:webHidden/>
          </w:rPr>
          <w:fldChar w:fldCharType="begin"/>
        </w:r>
        <w:r>
          <w:rPr>
            <w:noProof/>
            <w:webHidden/>
          </w:rPr>
          <w:instrText xml:space="preserve"> PAGEREF _Toc169177076 \h </w:instrText>
        </w:r>
        <w:r>
          <w:rPr>
            <w:noProof/>
            <w:webHidden/>
          </w:rPr>
        </w:r>
        <w:r>
          <w:rPr>
            <w:noProof/>
            <w:webHidden/>
          </w:rPr>
          <w:fldChar w:fldCharType="separate"/>
        </w:r>
        <w:r>
          <w:rPr>
            <w:noProof/>
            <w:webHidden/>
          </w:rPr>
          <w:t>58</w:t>
        </w:r>
        <w:r>
          <w:rPr>
            <w:noProof/>
            <w:webHidden/>
          </w:rPr>
          <w:fldChar w:fldCharType="end"/>
        </w:r>
      </w:hyperlink>
    </w:p>
    <w:p w14:paraId="05C09677" w14:textId="6E7EAC8A" w:rsidR="00635D95" w:rsidRDefault="00635D95">
      <w:pPr>
        <w:pStyle w:val="TDC2"/>
        <w:tabs>
          <w:tab w:val="left" w:pos="1200"/>
          <w:tab w:val="right" w:leader="underscore" w:pos="8494"/>
        </w:tabs>
        <w:rPr>
          <w:rFonts w:asciiTheme="minorHAnsi" w:hAnsiTheme="minorHAnsi" w:cstheme="minorBidi"/>
          <w:noProof/>
          <w:kern w:val="2"/>
          <w:szCs w:val="24"/>
          <w14:ligatures w14:val="standardContextual"/>
        </w:rPr>
      </w:pPr>
      <w:hyperlink w:anchor="_Toc169177077" w:history="1">
        <w:r w:rsidRPr="00844C65">
          <w:rPr>
            <w:rStyle w:val="Hipervnculo"/>
            <w:noProof/>
          </w:rPr>
          <w:t>4.2.4.</w:t>
        </w:r>
        <w:r>
          <w:rPr>
            <w:rFonts w:asciiTheme="minorHAnsi" w:hAnsiTheme="minorHAnsi" w:cstheme="minorBidi"/>
            <w:noProof/>
            <w:kern w:val="2"/>
            <w:szCs w:val="24"/>
            <w14:ligatures w14:val="standardContextual"/>
          </w:rPr>
          <w:tab/>
        </w:r>
        <w:r w:rsidRPr="00844C65">
          <w:rPr>
            <w:rStyle w:val="Hipervnculo"/>
            <w:noProof/>
          </w:rPr>
          <w:t>Flujo de escenas y menús</w:t>
        </w:r>
        <w:r>
          <w:rPr>
            <w:noProof/>
            <w:webHidden/>
          </w:rPr>
          <w:tab/>
        </w:r>
        <w:r>
          <w:rPr>
            <w:noProof/>
            <w:webHidden/>
          </w:rPr>
          <w:fldChar w:fldCharType="begin"/>
        </w:r>
        <w:r>
          <w:rPr>
            <w:noProof/>
            <w:webHidden/>
          </w:rPr>
          <w:instrText xml:space="preserve"> PAGEREF _Toc169177077 \h </w:instrText>
        </w:r>
        <w:r>
          <w:rPr>
            <w:noProof/>
            <w:webHidden/>
          </w:rPr>
        </w:r>
        <w:r>
          <w:rPr>
            <w:noProof/>
            <w:webHidden/>
          </w:rPr>
          <w:fldChar w:fldCharType="separate"/>
        </w:r>
        <w:r>
          <w:rPr>
            <w:noProof/>
            <w:webHidden/>
          </w:rPr>
          <w:t>61</w:t>
        </w:r>
        <w:r>
          <w:rPr>
            <w:noProof/>
            <w:webHidden/>
          </w:rPr>
          <w:fldChar w:fldCharType="end"/>
        </w:r>
      </w:hyperlink>
    </w:p>
    <w:p w14:paraId="485908E1" w14:textId="31F0D61F" w:rsidR="00635D95" w:rsidRDefault="00635D95">
      <w:pPr>
        <w:pStyle w:val="TDC2"/>
        <w:tabs>
          <w:tab w:val="left" w:pos="1200"/>
          <w:tab w:val="right" w:leader="underscore" w:pos="8494"/>
        </w:tabs>
        <w:rPr>
          <w:rFonts w:asciiTheme="minorHAnsi" w:hAnsiTheme="minorHAnsi" w:cstheme="minorBidi"/>
          <w:noProof/>
          <w:kern w:val="2"/>
          <w:szCs w:val="24"/>
          <w14:ligatures w14:val="standardContextual"/>
        </w:rPr>
      </w:pPr>
      <w:hyperlink w:anchor="_Toc169177078" w:history="1">
        <w:r w:rsidRPr="00844C65">
          <w:rPr>
            <w:rStyle w:val="Hipervnculo"/>
            <w:noProof/>
          </w:rPr>
          <w:t>4.2.5.</w:t>
        </w:r>
        <w:r>
          <w:rPr>
            <w:rFonts w:asciiTheme="minorHAnsi" w:hAnsiTheme="minorHAnsi" w:cstheme="minorBidi"/>
            <w:noProof/>
            <w:kern w:val="2"/>
            <w:szCs w:val="24"/>
            <w14:ligatures w14:val="standardContextual"/>
          </w:rPr>
          <w:tab/>
        </w:r>
        <w:r w:rsidRPr="00844C65">
          <w:rPr>
            <w:rStyle w:val="Hipervnculo"/>
            <w:noProof/>
          </w:rPr>
          <w:t>Diseño del multijugador</w:t>
        </w:r>
        <w:r>
          <w:rPr>
            <w:noProof/>
            <w:webHidden/>
          </w:rPr>
          <w:tab/>
        </w:r>
        <w:r>
          <w:rPr>
            <w:noProof/>
            <w:webHidden/>
          </w:rPr>
          <w:fldChar w:fldCharType="begin"/>
        </w:r>
        <w:r>
          <w:rPr>
            <w:noProof/>
            <w:webHidden/>
          </w:rPr>
          <w:instrText xml:space="preserve"> PAGEREF _Toc169177078 \h </w:instrText>
        </w:r>
        <w:r>
          <w:rPr>
            <w:noProof/>
            <w:webHidden/>
          </w:rPr>
        </w:r>
        <w:r>
          <w:rPr>
            <w:noProof/>
            <w:webHidden/>
          </w:rPr>
          <w:fldChar w:fldCharType="separate"/>
        </w:r>
        <w:r>
          <w:rPr>
            <w:noProof/>
            <w:webHidden/>
          </w:rPr>
          <w:t>63</w:t>
        </w:r>
        <w:r>
          <w:rPr>
            <w:noProof/>
            <w:webHidden/>
          </w:rPr>
          <w:fldChar w:fldCharType="end"/>
        </w:r>
      </w:hyperlink>
    </w:p>
    <w:p w14:paraId="1AB67BAE" w14:textId="063CE932" w:rsidR="00635D95" w:rsidRDefault="00635D95">
      <w:pPr>
        <w:pStyle w:val="TDC2"/>
        <w:tabs>
          <w:tab w:val="left" w:pos="1200"/>
          <w:tab w:val="right" w:leader="underscore" w:pos="8494"/>
        </w:tabs>
        <w:rPr>
          <w:rFonts w:asciiTheme="minorHAnsi" w:hAnsiTheme="minorHAnsi" w:cstheme="minorBidi"/>
          <w:noProof/>
          <w:kern w:val="2"/>
          <w:szCs w:val="24"/>
          <w14:ligatures w14:val="standardContextual"/>
        </w:rPr>
      </w:pPr>
      <w:hyperlink w:anchor="_Toc169177079" w:history="1">
        <w:r w:rsidRPr="00844C65">
          <w:rPr>
            <w:rStyle w:val="Hipervnculo"/>
            <w:noProof/>
          </w:rPr>
          <w:t>4.2.5.1.</w:t>
        </w:r>
        <w:r>
          <w:rPr>
            <w:rFonts w:asciiTheme="minorHAnsi" w:hAnsiTheme="minorHAnsi" w:cstheme="minorBidi"/>
            <w:noProof/>
            <w:kern w:val="2"/>
            <w:szCs w:val="24"/>
            <w14:ligatures w14:val="standardContextual"/>
          </w:rPr>
          <w:tab/>
        </w:r>
        <w:r w:rsidRPr="00844C65">
          <w:rPr>
            <w:rStyle w:val="Hipervnculo"/>
            <w:noProof/>
          </w:rPr>
          <w:t>Propiedad y autoridad sobre los objetos</w:t>
        </w:r>
        <w:r>
          <w:rPr>
            <w:noProof/>
            <w:webHidden/>
          </w:rPr>
          <w:tab/>
        </w:r>
        <w:r>
          <w:rPr>
            <w:noProof/>
            <w:webHidden/>
          </w:rPr>
          <w:fldChar w:fldCharType="begin"/>
        </w:r>
        <w:r>
          <w:rPr>
            <w:noProof/>
            <w:webHidden/>
          </w:rPr>
          <w:instrText xml:space="preserve"> PAGEREF _Toc169177079 \h </w:instrText>
        </w:r>
        <w:r>
          <w:rPr>
            <w:noProof/>
            <w:webHidden/>
          </w:rPr>
        </w:r>
        <w:r>
          <w:rPr>
            <w:noProof/>
            <w:webHidden/>
          </w:rPr>
          <w:fldChar w:fldCharType="separate"/>
        </w:r>
        <w:r>
          <w:rPr>
            <w:noProof/>
            <w:webHidden/>
          </w:rPr>
          <w:t>63</w:t>
        </w:r>
        <w:r>
          <w:rPr>
            <w:noProof/>
            <w:webHidden/>
          </w:rPr>
          <w:fldChar w:fldCharType="end"/>
        </w:r>
      </w:hyperlink>
    </w:p>
    <w:p w14:paraId="65B370D0" w14:textId="20D3C71E" w:rsidR="00635D95" w:rsidRDefault="00635D95">
      <w:pPr>
        <w:pStyle w:val="TDC2"/>
        <w:tabs>
          <w:tab w:val="left" w:pos="1440"/>
          <w:tab w:val="right" w:leader="underscore" w:pos="8494"/>
        </w:tabs>
        <w:rPr>
          <w:rFonts w:asciiTheme="minorHAnsi" w:hAnsiTheme="minorHAnsi" w:cstheme="minorBidi"/>
          <w:noProof/>
          <w:kern w:val="2"/>
          <w:szCs w:val="24"/>
          <w14:ligatures w14:val="standardContextual"/>
        </w:rPr>
      </w:pPr>
      <w:hyperlink w:anchor="_Toc169177080" w:history="1">
        <w:r w:rsidRPr="00844C65">
          <w:rPr>
            <w:rStyle w:val="Hipervnculo"/>
            <w:noProof/>
          </w:rPr>
          <w:t>4.2.5.1.1.</w:t>
        </w:r>
        <w:r>
          <w:rPr>
            <w:rFonts w:asciiTheme="minorHAnsi" w:hAnsiTheme="minorHAnsi" w:cstheme="minorBidi"/>
            <w:noProof/>
            <w:kern w:val="2"/>
            <w:szCs w:val="24"/>
            <w14:ligatures w14:val="standardContextual"/>
          </w:rPr>
          <w:tab/>
        </w:r>
        <w:r w:rsidRPr="00844C65">
          <w:rPr>
            <w:rStyle w:val="Hipervnculo"/>
            <w:noProof/>
          </w:rPr>
          <w:t>Autoridad del servidor vs. Autoridad del cliente</w:t>
        </w:r>
        <w:r>
          <w:rPr>
            <w:noProof/>
            <w:webHidden/>
          </w:rPr>
          <w:tab/>
        </w:r>
        <w:r>
          <w:rPr>
            <w:noProof/>
            <w:webHidden/>
          </w:rPr>
          <w:fldChar w:fldCharType="begin"/>
        </w:r>
        <w:r>
          <w:rPr>
            <w:noProof/>
            <w:webHidden/>
          </w:rPr>
          <w:instrText xml:space="preserve"> PAGEREF _Toc169177080 \h </w:instrText>
        </w:r>
        <w:r>
          <w:rPr>
            <w:noProof/>
            <w:webHidden/>
          </w:rPr>
        </w:r>
        <w:r>
          <w:rPr>
            <w:noProof/>
            <w:webHidden/>
          </w:rPr>
          <w:fldChar w:fldCharType="separate"/>
        </w:r>
        <w:r>
          <w:rPr>
            <w:noProof/>
            <w:webHidden/>
          </w:rPr>
          <w:t>63</w:t>
        </w:r>
        <w:r>
          <w:rPr>
            <w:noProof/>
            <w:webHidden/>
          </w:rPr>
          <w:fldChar w:fldCharType="end"/>
        </w:r>
      </w:hyperlink>
    </w:p>
    <w:p w14:paraId="2FFBDB04" w14:textId="662A35C8" w:rsidR="00635D95" w:rsidRDefault="00635D95">
      <w:pPr>
        <w:pStyle w:val="TDC2"/>
        <w:tabs>
          <w:tab w:val="left" w:pos="1200"/>
          <w:tab w:val="right" w:leader="underscore" w:pos="8494"/>
        </w:tabs>
        <w:rPr>
          <w:rFonts w:asciiTheme="minorHAnsi" w:hAnsiTheme="minorHAnsi" w:cstheme="minorBidi"/>
          <w:noProof/>
          <w:kern w:val="2"/>
          <w:szCs w:val="24"/>
          <w14:ligatures w14:val="standardContextual"/>
        </w:rPr>
      </w:pPr>
      <w:hyperlink w:anchor="_Toc169177081" w:history="1">
        <w:r w:rsidRPr="00844C65">
          <w:rPr>
            <w:rStyle w:val="Hipervnculo"/>
            <w:noProof/>
          </w:rPr>
          <w:t>4.2.5.2.</w:t>
        </w:r>
        <w:r>
          <w:rPr>
            <w:rFonts w:asciiTheme="minorHAnsi" w:hAnsiTheme="minorHAnsi" w:cstheme="minorBidi"/>
            <w:noProof/>
            <w:kern w:val="2"/>
            <w:szCs w:val="24"/>
            <w14:ligatures w14:val="standardContextual"/>
          </w:rPr>
          <w:tab/>
        </w:r>
        <w:r w:rsidRPr="00844C65">
          <w:rPr>
            <w:rStyle w:val="Hipervnculo"/>
            <w:noProof/>
          </w:rPr>
          <w:t>Soluciones para implementar el multijugador en Unity</w:t>
        </w:r>
        <w:r>
          <w:rPr>
            <w:noProof/>
            <w:webHidden/>
          </w:rPr>
          <w:tab/>
        </w:r>
        <w:r>
          <w:rPr>
            <w:noProof/>
            <w:webHidden/>
          </w:rPr>
          <w:fldChar w:fldCharType="begin"/>
        </w:r>
        <w:r>
          <w:rPr>
            <w:noProof/>
            <w:webHidden/>
          </w:rPr>
          <w:instrText xml:space="preserve"> PAGEREF _Toc169177081 \h </w:instrText>
        </w:r>
        <w:r>
          <w:rPr>
            <w:noProof/>
            <w:webHidden/>
          </w:rPr>
        </w:r>
        <w:r>
          <w:rPr>
            <w:noProof/>
            <w:webHidden/>
          </w:rPr>
          <w:fldChar w:fldCharType="separate"/>
        </w:r>
        <w:r>
          <w:rPr>
            <w:noProof/>
            <w:webHidden/>
          </w:rPr>
          <w:t>64</w:t>
        </w:r>
        <w:r>
          <w:rPr>
            <w:noProof/>
            <w:webHidden/>
          </w:rPr>
          <w:fldChar w:fldCharType="end"/>
        </w:r>
      </w:hyperlink>
    </w:p>
    <w:p w14:paraId="6C0E012A" w14:textId="70C59B26" w:rsidR="00635D95" w:rsidRDefault="00635D95">
      <w:pPr>
        <w:pStyle w:val="TDC2"/>
        <w:tabs>
          <w:tab w:val="left" w:pos="1200"/>
          <w:tab w:val="right" w:leader="underscore" w:pos="8494"/>
        </w:tabs>
        <w:rPr>
          <w:rFonts w:asciiTheme="minorHAnsi" w:hAnsiTheme="minorHAnsi" w:cstheme="minorBidi"/>
          <w:noProof/>
          <w:kern w:val="2"/>
          <w:szCs w:val="24"/>
          <w14:ligatures w14:val="standardContextual"/>
        </w:rPr>
      </w:pPr>
      <w:hyperlink w:anchor="_Toc169177082" w:history="1">
        <w:r w:rsidRPr="00844C65">
          <w:rPr>
            <w:rStyle w:val="Hipervnculo"/>
            <w:noProof/>
          </w:rPr>
          <w:t>4.2.5.3.</w:t>
        </w:r>
        <w:r>
          <w:rPr>
            <w:rFonts w:asciiTheme="minorHAnsi" w:hAnsiTheme="minorHAnsi" w:cstheme="minorBidi"/>
            <w:noProof/>
            <w:kern w:val="2"/>
            <w:szCs w:val="24"/>
            <w14:ligatures w14:val="standardContextual"/>
          </w:rPr>
          <w:tab/>
        </w:r>
        <w:r w:rsidRPr="00844C65">
          <w:rPr>
            <w:rStyle w:val="Hipervnculo"/>
            <w:noProof/>
          </w:rPr>
          <w:t>Implementación en el prototipo</w:t>
        </w:r>
        <w:r>
          <w:rPr>
            <w:noProof/>
            <w:webHidden/>
          </w:rPr>
          <w:tab/>
        </w:r>
        <w:r>
          <w:rPr>
            <w:noProof/>
            <w:webHidden/>
          </w:rPr>
          <w:fldChar w:fldCharType="begin"/>
        </w:r>
        <w:r>
          <w:rPr>
            <w:noProof/>
            <w:webHidden/>
          </w:rPr>
          <w:instrText xml:space="preserve"> PAGEREF _Toc169177082 \h </w:instrText>
        </w:r>
        <w:r>
          <w:rPr>
            <w:noProof/>
            <w:webHidden/>
          </w:rPr>
        </w:r>
        <w:r>
          <w:rPr>
            <w:noProof/>
            <w:webHidden/>
          </w:rPr>
          <w:fldChar w:fldCharType="separate"/>
        </w:r>
        <w:r>
          <w:rPr>
            <w:noProof/>
            <w:webHidden/>
          </w:rPr>
          <w:t>66</w:t>
        </w:r>
        <w:r>
          <w:rPr>
            <w:noProof/>
            <w:webHidden/>
          </w:rPr>
          <w:fldChar w:fldCharType="end"/>
        </w:r>
      </w:hyperlink>
    </w:p>
    <w:p w14:paraId="704FAADB" w14:textId="342452A5" w:rsidR="00635D95" w:rsidRDefault="00635D95">
      <w:pPr>
        <w:pStyle w:val="TDC1"/>
        <w:tabs>
          <w:tab w:val="left" w:pos="440"/>
          <w:tab w:val="right" w:leader="underscore" w:pos="8494"/>
        </w:tabs>
        <w:rPr>
          <w:rFonts w:asciiTheme="minorHAnsi" w:hAnsiTheme="minorHAnsi" w:cstheme="minorBidi"/>
          <w:noProof/>
          <w:kern w:val="2"/>
          <w:szCs w:val="24"/>
          <w14:ligatures w14:val="standardContextual"/>
        </w:rPr>
      </w:pPr>
      <w:hyperlink w:anchor="_Toc169177083" w:history="1">
        <w:r w:rsidRPr="00844C65">
          <w:rPr>
            <w:rStyle w:val="Hipervnculo"/>
            <w:noProof/>
          </w:rPr>
          <w:t>5.</w:t>
        </w:r>
        <w:r>
          <w:rPr>
            <w:rFonts w:asciiTheme="minorHAnsi" w:hAnsiTheme="minorHAnsi" w:cstheme="minorBidi"/>
            <w:noProof/>
            <w:kern w:val="2"/>
            <w:szCs w:val="24"/>
            <w14:ligatures w14:val="standardContextual"/>
          </w:rPr>
          <w:tab/>
        </w:r>
        <w:r w:rsidRPr="00844C65">
          <w:rPr>
            <w:rStyle w:val="Hipervnculo"/>
            <w:noProof/>
          </w:rPr>
          <w:t>EVALUACIÓN</w:t>
        </w:r>
        <w:r>
          <w:rPr>
            <w:noProof/>
            <w:webHidden/>
          </w:rPr>
          <w:tab/>
        </w:r>
        <w:r>
          <w:rPr>
            <w:noProof/>
            <w:webHidden/>
          </w:rPr>
          <w:fldChar w:fldCharType="begin"/>
        </w:r>
        <w:r>
          <w:rPr>
            <w:noProof/>
            <w:webHidden/>
          </w:rPr>
          <w:instrText xml:space="preserve"> PAGEREF _Toc169177083 \h </w:instrText>
        </w:r>
        <w:r>
          <w:rPr>
            <w:noProof/>
            <w:webHidden/>
          </w:rPr>
        </w:r>
        <w:r>
          <w:rPr>
            <w:noProof/>
            <w:webHidden/>
          </w:rPr>
          <w:fldChar w:fldCharType="separate"/>
        </w:r>
        <w:r>
          <w:rPr>
            <w:noProof/>
            <w:webHidden/>
          </w:rPr>
          <w:t>71</w:t>
        </w:r>
        <w:r>
          <w:rPr>
            <w:noProof/>
            <w:webHidden/>
          </w:rPr>
          <w:fldChar w:fldCharType="end"/>
        </w:r>
      </w:hyperlink>
    </w:p>
    <w:p w14:paraId="3B5A847A" w14:textId="707607DC" w:rsidR="00635D95" w:rsidRDefault="00635D95">
      <w:pPr>
        <w:pStyle w:val="TDC2"/>
        <w:tabs>
          <w:tab w:val="left" w:pos="960"/>
          <w:tab w:val="right" w:leader="underscore" w:pos="8494"/>
        </w:tabs>
        <w:rPr>
          <w:rFonts w:asciiTheme="minorHAnsi" w:hAnsiTheme="minorHAnsi" w:cstheme="minorBidi"/>
          <w:noProof/>
          <w:kern w:val="2"/>
          <w:szCs w:val="24"/>
          <w14:ligatures w14:val="standardContextual"/>
        </w:rPr>
      </w:pPr>
      <w:hyperlink w:anchor="_Toc169177084" w:history="1">
        <w:r w:rsidRPr="00844C65">
          <w:rPr>
            <w:rStyle w:val="Hipervnculo"/>
            <w:noProof/>
          </w:rPr>
          <w:t>5.1.</w:t>
        </w:r>
        <w:r>
          <w:rPr>
            <w:rFonts w:asciiTheme="minorHAnsi" w:hAnsiTheme="minorHAnsi" w:cstheme="minorBidi"/>
            <w:noProof/>
            <w:kern w:val="2"/>
            <w:szCs w:val="24"/>
            <w14:ligatures w14:val="standardContextual"/>
          </w:rPr>
          <w:tab/>
        </w:r>
        <w:r w:rsidRPr="00844C65">
          <w:rPr>
            <w:rStyle w:val="Hipervnculo"/>
            <w:noProof/>
          </w:rPr>
          <w:t>Plan de pruebas</w:t>
        </w:r>
        <w:r>
          <w:rPr>
            <w:noProof/>
            <w:webHidden/>
          </w:rPr>
          <w:tab/>
        </w:r>
        <w:r>
          <w:rPr>
            <w:noProof/>
            <w:webHidden/>
          </w:rPr>
          <w:fldChar w:fldCharType="begin"/>
        </w:r>
        <w:r>
          <w:rPr>
            <w:noProof/>
            <w:webHidden/>
          </w:rPr>
          <w:instrText xml:space="preserve"> PAGEREF _Toc169177084 \h </w:instrText>
        </w:r>
        <w:r>
          <w:rPr>
            <w:noProof/>
            <w:webHidden/>
          </w:rPr>
        </w:r>
        <w:r>
          <w:rPr>
            <w:noProof/>
            <w:webHidden/>
          </w:rPr>
          <w:fldChar w:fldCharType="separate"/>
        </w:r>
        <w:r>
          <w:rPr>
            <w:noProof/>
            <w:webHidden/>
          </w:rPr>
          <w:t>71</w:t>
        </w:r>
        <w:r>
          <w:rPr>
            <w:noProof/>
            <w:webHidden/>
          </w:rPr>
          <w:fldChar w:fldCharType="end"/>
        </w:r>
      </w:hyperlink>
    </w:p>
    <w:p w14:paraId="1A990BF9" w14:textId="5D0D9A9E" w:rsidR="00635D95" w:rsidRDefault="00635D95">
      <w:pPr>
        <w:pStyle w:val="TDC2"/>
        <w:tabs>
          <w:tab w:val="left" w:pos="960"/>
          <w:tab w:val="right" w:leader="underscore" w:pos="8494"/>
        </w:tabs>
        <w:rPr>
          <w:rFonts w:asciiTheme="minorHAnsi" w:hAnsiTheme="minorHAnsi" w:cstheme="minorBidi"/>
          <w:noProof/>
          <w:kern w:val="2"/>
          <w:szCs w:val="24"/>
          <w14:ligatures w14:val="standardContextual"/>
        </w:rPr>
      </w:pPr>
      <w:hyperlink w:anchor="_Toc169177085" w:history="1">
        <w:r w:rsidRPr="00844C65">
          <w:rPr>
            <w:rStyle w:val="Hipervnculo"/>
            <w:noProof/>
          </w:rPr>
          <w:t>5.2.</w:t>
        </w:r>
        <w:r>
          <w:rPr>
            <w:rFonts w:asciiTheme="minorHAnsi" w:hAnsiTheme="minorHAnsi" w:cstheme="minorBidi"/>
            <w:noProof/>
            <w:kern w:val="2"/>
            <w:szCs w:val="24"/>
            <w14:ligatures w14:val="standardContextual"/>
          </w:rPr>
          <w:tab/>
        </w:r>
        <w:r w:rsidRPr="00844C65">
          <w:rPr>
            <w:rStyle w:val="Hipervnculo"/>
            <w:noProof/>
          </w:rPr>
          <w:t>Problemas encontrados en el plan de pruebas</w:t>
        </w:r>
        <w:r>
          <w:rPr>
            <w:noProof/>
            <w:webHidden/>
          </w:rPr>
          <w:tab/>
        </w:r>
        <w:r>
          <w:rPr>
            <w:noProof/>
            <w:webHidden/>
          </w:rPr>
          <w:fldChar w:fldCharType="begin"/>
        </w:r>
        <w:r>
          <w:rPr>
            <w:noProof/>
            <w:webHidden/>
          </w:rPr>
          <w:instrText xml:space="preserve"> PAGEREF _Toc169177085 \h </w:instrText>
        </w:r>
        <w:r>
          <w:rPr>
            <w:noProof/>
            <w:webHidden/>
          </w:rPr>
        </w:r>
        <w:r>
          <w:rPr>
            <w:noProof/>
            <w:webHidden/>
          </w:rPr>
          <w:fldChar w:fldCharType="separate"/>
        </w:r>
        <w:r>
          <w:rPr>
            <w:noProof/>
            <w:webHidden/>
          </w:rPr>
          <w:t>82</w:t>
        </w:r>
        <w:r>
          <w:rPr>
            <w:noProof/>
            <w:webHidden/>
          </w:rPr>
          <w:fldChar w:fldCharType="end"/>
        </w:r>
      </w:hyperlink>
    </w:p>
    <w:p w14:paraId="7C6D0627" w14:textId="7043EC0E" w:rsidR="00635D95" w:rsidRDefault="00635D95">
      <w:pPr>
        <w:pStyle w:val="TDC2"/>
        <w:tabs>
          <w:tab w:val="left" w:pos="1200"/>
          <w:tab w:val="right" w:leader="underscore" w:pos="8494"/>
        </w:tabs>
        <w:rPr>
          <w:rFonts w:asciiTheme="minorHAnsi" w:hAnsiTheme="minorHAnsi" w:cstheme="minorBidi"/>
          <w:noProof/>
          <w:kern w:val="2"/>
          <w:szCs w:val="24"/>
          <w14:ligatures w14:val="standardContextual"/>
        </w:rPr>
      </w:pPr>
      <w:hyperlink w:anchor="_Toc169177086" w:history="1">
        <w:r w:rsidRPr="00844C65">
          <w:rPr>
            <w:rStyle w:val="Hipervnculo"/>
            <w:noProof/>
          </w:rPr>
          <w:t>5.2.1.</w:t>
        </w:r>
        <w:r>
          <w:rPr>
            <w:rFonts w:asciiTheme="minorHAnsi" w:hAnsiTheme="minorHAnsi" w:cstheme="minorBidi"/>
            <w:noProof/>
            <w:kern w:val="2"/>
            <w:szCs w:val="24"/>
            <w14:ligatures w14:val="standardContextual"/>
          </w:rPr>
          <w:tab/>
        </w:r>
        <w:r w:rsidRPr="00844C65">
          <w:rPr>
            <w:rStyle w:val="Hipervnculo"/>
            <w:noProof/>
          </w:rPr>
          <w:t>P-01</w:t>
        </w:r>
        <w:r>
          <w:rPr>
            <w:noProof/>
            <w:webHidden/>
          </w:rPr>
          <w:tab/>
        </w:r>
        <w:r>
          <w:rPr>
            <w:noProof/>
            <w:webHidden/>
          </w:rPr>
          <w:fldChar w:fldCharType="begin"/>
        </w:r>
        <w:r>
          <w:rPr>
            <w:noProof/>
            <w:webHidden/>
          </w:rPr>
          <w:instrText xml:space="preserve"> PAGEREF _Toc169177086 \h </w:instrText>
        </w:r>
        <w:r>
          <w:rPr>
            <w:noProof/>
            <w:webHidden/>
          </w:rPr>
        </w:r>
        <w:r>
          <w:rPr>
            <w:noProof/>
            <w:webHidden/>
          </w:rPr>
          <w:fldChar w:fldCharType="separate"/>
        </w:r>
        <w:r>
          <w:rPr>
            <w:noProof/>
            <w:webHidden/>
          </w:rPr>
          <w:t>82</w:t>
        </w:r>
        <w:r>
          <w:rPr>
            <w:noProof/>
            <w:webHidden/>
          </w:rPr>
          <w:fldChar w:fldCharType="end"/>
        </w:r>
      </w:hyperlink>
    </w:p>
    <w:p w14:paraId="7D91F6EE" w14:textId="429CD206" w:rsidR="00635D95" w:rsidRDefault="00635D95">
      <w:pPr>
        <w:pStyle w:val="TDC2"/>
        <w:tabs>
          <w:tab w:val="left" w:pos="1200"/>
          <w:tab w:val="right" w:leader="underscore" w:pos="8494"/>
        </w:tabs>
        <w:rPr>
          <w:rFonts w:asciiTheme="minorHAnsi" w:hAnsiTheme="minorHAnsi" w:cstheme="minorBidi"/>
          <w:noProof/>
          <w:kern w:val="2"/>
          <w:szCs w:val="24"/>
          <w14:ligatures w14:val="standardContextual"/>
        </w:rPr>
      </w:pPr>
      <w:hyperlink w:anchor="_Toc169177087" w:history="1">
        <w:r w:rsidRPr="00844C65">
          <w:rPr>
            <w:rStyle w:val="Hipervnculo"/>
            <w:noProof/>
          </w:rPr>
          <w:t>5.2.2.</w:t>
        </w:r>
        <w:r>
          <w:rPr>
            <w:rFonts w:asciiTheme="minorHAnsi" w:hAnsiTheme="minorHAnsi" w:cstheme="minorBidi"/>
            <w:noProof/>
            <w:kern w:val="2"/>
            <w:szCs w:val="24"/>
            <w14:ligatures w14:val="standardContextual"/>
          </w:rPr>
          <w:tab/>
        </w:r>
        <w:r w:rsidRPr="00844C65">
          <w:rPr>
            <w:rStyle w:val="Hipervnculo"/>
            <w:noProof/>
          </w:rPr>
          <w:t>P-02</w:t>
        </w:r>
        <w:r>
          <w:rPr>
            <w:noProof/>
            <w:webHidden/>
          </w:rPr>
          <w:tab/>
        </w:r>
        <w:r>
          <w:rPr>
            <w:noProof/>
            <w:webHidden/>
          </w:rPr>
          <w:fldChar w:fldCharType="begin"/>
        </w:r>
        <w:r>
          <w:rPr>
            <w:noProof/>
            <w:webHidden/>
          </w:rPr>
          <w:instrText xml:space="preserve"> PAGEREF _Toc169177087 \h </w:instrText>
        </w:r>
        <w:r>
          <w:rPr>
            <w:noProof/>
            <w:webHidden/>
          </w:rPr>
        </w:r>
        <w:r>
          <w:rPr>
            <w:noProof/>
            <w:webHidden/>
          </w:rPr>
          <w:fldChar w:fldCharType="separate"/>
        </w:r>
        <w:r>
          <w:rPr>
            <w:noProof/>
            <w:webHidden/>
          </w:rPr>
          <w:t>83</w:t>
        </w:r>
        <w:r>
          <w:rPr>
            <w:noProof/>
            <w:webHidden/>
          </w:rPr>
          <w:fldChar w:fldCharType="end"/>
        </w:r>
      </w:hyperlink>
    </w:p>
    <w:p w14:paraId="63BB16E6" w14:textId="2F5FDBCA" w:rsidR="00635D95" w:rsidRDefault="00635D95">
      <w:pPr>
        <w:pStyle w:val="TDC2"/>
        <w:tabs>
          <w:tab w:val="left" w:pos="1200"/>
          <w:tab w:val="right" w:leader="underscore" w:pos="8494"/>
        </w:tabs>
        <w:rPr>
          <w:rFonts w:asciiTheme="minorHAnsi" w:hAnsiTheme="minorHAnsi" w:cstheme="minorBidi"/>
          <w:noProof/>
          <w:kern w:val="2"/>
          <w:szCs w:val="24"/>
          <w14:ligatures w14:val="standardContextual"/>
        </w:rPr>
      </w:pPr>
      <w:hyperlink w:anchor="_Toc169177088" w:history="1">
        <w:r w:rsidRPr="00844C65">
          <w:rPr>
            <w:rStyle w:val="Hipervnculo"/>
            <w:noProof/>
          </w:rPr>
          <w:t>5.2.3.</w:t>
        </w:r>
        <w:r>
          <w:rPr>
            <w:rFonts w:asciiTheme="minorHAnsi" w:hAnsiTheme="minorHAnsi" w:cstheme="minorBidi"/>
            <w:noProof/>
            <w:kern w:val="2"/>
            <w:szCs w:val="24"/>
            <w14:ligatures w14:val="standardContextual"/>
          </w:rPr>
          <w:tab/>
        </w:r>
        <w:r w:rsidRPr="00844C65">
          <w:rPr>
            <w:rStyle w:val="Hipervnculo"/>
            <w:noProof/>
          </w:rPr>
          <w:t>P-03</w:t>
        </w:r>
        <w:r>
          <w:rPr>
            <w:noProof/>
            <w:webHidden/>
          </w:rPr>
          <w:tab/>
        </w:r>
        <w:r>
          <w:rPr>
            <w:noProof/>
            <w:webHidden/>
          </w:rPr>
          <w:fldChar w:fldCharType="begin"/>
        </w:r>
        <w:r>
          <w:rPr>
            <w:noProof/>
            <w:webHidden/>
          </w:rPr>
          <w:instrText xml:space="preserve"> PAGEREF _Toc169177088 \h </w:instrText>
        </w:r>
        <w:r>
          <w:rPr>
            <w:noProof/>
            <w:webHidden/>
          </w:rPr>
        </w:r>
        <w:r>
          <w:rPr>
            <w:noProof/>
            <w:webHidden/>
          </w:rPr>
          <w:fldChar w:fldCharType="separate"/>
        </w:r>
        <w:r>
          <w:rPr>
            <w:noProof/>
            <w:webHidden/>
          </w:rPr>
          <w:t>83</w:t>
        </w:r>
        <w:r>
          <w:rPr>
            <w:noProof/>
            <w:webHidden/>
          </w:rPr>
          <w:fldChar w:fldCharType="end"/>
        </w:r>
      </w:hyperlink>
    </w:p>
    <w:p w14:paraId="1B6A5AEF" w14:textId="5E69477C" w:rsidR="00635D95" w:rsidRDefault="00635D95">
      <w:pPr>
        <w:pStyle w:val="TDC1"/>
        <w:tabs>
          <w:tab w:val="left" w:pos="440"/>
          <w:tab w:val="right" w:leader="underscore" w:pos="8494"/>
        </w:tabs>
        <w:rPr>
          <w:rFonts w:asciiTheme="minorHAnsi" w:hAnsiTheme="minorHAnsi" w:cstheme="minorBidi"/>
          <w:noProof/>
          <w:kern w:val="2"/>
          <w:szCs w:val="24"/>
          <w14:ligatures w14:val="standardContextual"/>
        </w:rPr>
      </w:pPr>
      <w:hyperlink w:anchor="_Toc169177089" w:history="1">
        <w:r w:rsidRPr="00844C65">
          <w:rPr>
            <w:rStyle w:val="Hipervnculo"/>
            <w:noProof/>
          </w:rPr>
          <w:t>6.</w:t>
        </w:r>
        <w:r>
          <w:rPr>
            <w:rFonts w:asciiTheme="minorHAnsi" w:hAnsiTheme="minorHAnsi" w:cstheme="minorBidi"/>
            <w:noProof/>
            <w:kern w:val="2"/>
            <w:szCs w:val="24"/>
            <w14:ligatures w14:val="standardContextual"/>
          </w:rPr>
          <w:tab/>
        </w:r>
        <w:r w:rsidRPr="00844C65">
          <w:rPr>
            <w:rStyle w:val="Hipervnculo"/>
            <w:noProof/>
          </w:rPr>
          <w:t>MARCO REGULADOR</w:t>
        </w:r>
        <w:r>
          <w:rPr>
            <w:noProof/>
            <w:webHidden/>
          </w:rPr>
          <w:tab/>
        </w:r>
        <w:r>
          <w:rPr>
            <w:noProof/>
            <w:webHidden/>
          </w:rPr>
          <w:fldChar w:fldCharType="begin"/>
        </w:r>
        <w:r>
          <w:rPr>
            <w:noProof/>
            <w:webHidden/>
          </w:rPr>
          <w:instrText xml:space="preserve"> PAGEREF _Toc169177089 \h </w:instrText>
        </w:r>
        <w:r>
          <w:rPr>
            <w:noProof/>
            <w:webHidden/>
          </w:rPr>
        </w:r>
        <w:r>
          <w:rPr>
            <w:noProof/>
            <w:webHidden/>
          </w:rPr>
          <w:fldChar w:fldCharType="separate"/>
        </w:r>
        <w:r>
          <w:rPr>
            <w:noProof/>
            <w:webHidden/>
          </w:rPr>
          <w:t>84</w:t>
        </w:r>
        <w:r>
          <w:rPr>
            <w:noProof/>
            <w:webHidden/>
          </w:rPr>
          <w:fldChar w:fldCharType="end"/>
        </w:r>
      </w:hyperlink>
    </w:p>
    <w:p w14:paraId="5A2F5372" w14:textId="4DA9A873" w:rsidR="00635D95" w:rsidRDefault="00635D95">
      <w:pPr>
        <w:pStyle w:val="TDC2"/>
        <w:tabs>
          <w:tab w:val="left" w:pos="960"/>
          <w:tab w:val="right" w:leader="underscore" w:pos="8494"/>
        </w:tabs>
        <w:rPr>
          <w:rFonts w:asciiTheme="minorHAnsi" w:hAnsiTheme="minorHAnsi" w:cstheme="minorBidi"/>
          <w:noProof/>
          <w:kern w:val="2"/>
          <w:szCs w:val="24"/>
          <w14:ligatures w14:val="standardContextual"/>
        </w:rPr>
      </w:pPr>
      <w:hyperlink w:anchor="_Toc169177090" w:history="1">
        <w:r w:rsidRPr="00844C65">
          <w:rPr>
            <w:rStyle w:val="Hipervnculo"/>
            <w:noProof/>
          </w:rPr>
          <w:t>6.1.</w:t>
        </w:r>
        <w:r>
          <w:rPr>
            <w:rFonts w:asciiTheme="minorHAnsi" w:hAnsiTheme="minorHAnsi" w:cstheme="minorBidi"/>
            <w:noProof/>
            <w:kern w:val="2"/>
            <w:szCs w:val="24"/>
            <w14:ligatures w14:val="standardContextual"/>
          </w:rPr>
          <w:tab/>
        </w:r>
        <w:r w:rsidRPr="00844C65">
          <w:rPr>
            <w:rStyle w:val="Hipervnculo"/>
            <w:noProof/>
          </w:rPr>
          <w:t>Legislación aplicable</w:t>
        </w:r>
        <w:r>
          <w:rPr>
            <w:noProof/>
            <w:webHidden/>
          </w:rPr>
          <w:tab/>
        </w:r>
        <w:r>
          <w:rPr>
            <w:noProof/>
            <w:webHidden/>
          </w:rPr>
          <w:fldChar w:fldCharType="begin"/>
        </w:r>
        <w:r>
          <w:rPr>
            <w:noProof/>
            <w:webHidden/>
          </w:rPr>
          <w:instrText xml:space="preserve"> PAGEREF _Toc169177090 \h </w:instrText>
        </w:r>
        <w:r>
          <w:rPr>
            <w:noProof/>
            <w:webHidden/>
          </w:rPr>
        </w:r>
        <w:r>
          <w:rPr>
            <w:noProof/>
            <w:webHidden/>
          </w:rPr>
          <w:fldChar w:fldCharType="separate"/>
        </w:r>
        <w:r>
          <w:rPr>
            <w:noProof/>
            <w:webHidden/>
          </w:rPr>
          <w:t>84</w:t>
        </w:r>
        <w:r>
          <w:rPr>
            <w:noProof/>
            <w:webHidden/>
          </w:rPr>
          <w:fldChar w:fldCharType="end"/>
        </w:r>
      </w:hyperlink>
    </w:p>
    <w:p w14:paraId="64A12756" w14:textId="6B75614E" w:rsidR="00635D95" w:rsidRDefault="00635D95">
      <w:pPr>
        <w:pStyle w:val="TDC2"/>
        <w:tabs>
          <w:tab w:val="left" w:pos="960"/>
          <w:tab w:val="right" w:leader="underscore" w:pos="8494"/>
        </w:tabs>
        <w:rPr>
          <w:rFonts w:asciiTheme="minorHAnsi" w:hAnsiTheme="minorHAnsi" w:cstheme="minorBidi"/>
          <w:noProof/>
          <w:kern w:val="2"/>
          <w:szCs w:val="24"/>
          <w14:ligatures w14:val="standardContextual"/>
        </w:rPr>
      </w:pPr>
      <w:hyperlink w:anchor="_Toc169177091" w:history="1">
        <w:r w:rsidRPr="00844C65">
          <w:rPr>
            <w:rStyle w:val="Hipervnculo"/>
            <w:noProof/>
          </w:rPr>
          <w:t>6.2.</w:t>
        </w:r>
        <w:r>
          <w:rPr>
            <w:rFonts w:asciiTheme="minorHAnsi" w:hAnsiTheme="minorHAnsi" w:cstheme="minorBidi"/>
            <w:noProof/>
            <w:kern w:val="2"/>
            <w:szCs w:val="24"/>
            <w14:ligatures w14:val="standardContextual"/>
          </w:rPr>
          <w:tab/>
        </w:r>
        <w:r w:rsidRPr="00844C65">
          <w:rPr>
            <w:rStyle w:val="Hipervnculo"/>
            <w:noProof/>
          </w:rPr>
          <w:t>Estándares técnicos</w:t>
        </w:r>
        <w:r>
          <w:rPr>
            <w:noProof/>
            <w:webHidden/>
          </w:rPr>
          <w:tab/>
        </w:r>
        <w:r>
          <w:rPr>
            <w:noProof/>
            <w:webHidden/>
          </w:rPr>
          <w:fldChar w:fldCharType="begin"/>
        </w:r>
        <w:r>
          <w:rPr>
            <w:noProof/>
            <w:webHidden/>
          </w:rPr>
          <w:instrText xml:space="preserve"> PAGEREF _Toc169177091 \h </w:instrText>
        </w:r>
        <w:r>
          <w:rPr>
            <w:noProof/>
            <w:webHidden/>
          </w:rPr>
        </w:r>
        <w:r>
          <w:rPr>
            <w:noProof/>
            <w:webHidden/>
          </w:rPr>
          <w:fldChar w:fldCharType="separate"/>
        </w:r>
        <w:r>
          <w:rPr>
            <w:noProof/>
            <w:webHidden/>
          </w:rPr>
          <w:t>84</w:t>
        </w:r>
        <w:r>
          <w:rPr>
            <w:noProof/>
            <w:webHidden/>
          </w:rPr>
          <w:fldChar w:fldCharType="end"/>
        </w:r>
      </w:hyperlink>
    </w:p>
    <w:p w14:paraId="156EEFCD" w14:textId="23C6AAF5" w:rsidR="00635D95" w:rsidRDefault="00635D95">
      <w:pPr>
        <w:pStyle w:val="TDC2"/>
        <w:tabs>
          <w:tab w:val="left" w:pos="960"/>
          <w:tab w:val="right" w:leader="underscore" w:pos="8494"/>
        </w:tabs>
        <w:rPr>
          <w:rFonts w:asciiTheme="minorHAnsi" w:hAnsiTheme="minorHAnsi" w:cstheme="minorBidi"/>
          <w:noProof/>
          <w:kern w:val="2"/>
          <w:szCs w:val="24"/>
          <w14:ligatures w14:val="standardContextual"/>
        </w:rPr>
      </w:pPr>
      <w:hyperlink w:anchor="_Toc169177092" w:history="1">
        <w:r w:rsidRPr="00844C65">
          <w:rPr>
            <w:rStyle w:val="Hipervnculo"/>
            <w:noProof/>
          </w:rPr>
          <w:t>6.3.</w:t>
        </w:r>
        <w:r>
          <w:rPr>
            <w:rFonts w:asciiTheme="minorHAnsi" w:hAnsiTheme="minorHAnsi" w:cstheme="minorBidi"/>
            <w:noProof/>
            <w:kern w:val="2"/>
            <w:szCs w:val="24"/>
            <w14:ligatures w14:val="standardContextual"/>
          </w:rPr>
          <w:tab/>
        </w:r>
        <w:r w:rsidRPr="00844C65">
          <w:rPr>
            <w:rStyle w:val="Hipervnculo"/>
            <w:noProof/>
          </w:rPr>
          <w:t>Licencias utilizadas</w:t>
        </w:r>
        <w:r>
          <w:rPr>
            <w:noProof/>
            <w:webHidden/>
          </w:rPr>
          <w:tab/>
        </w:r>
        <w:r>
          <w:rPr>
            <w:noProof/>
            <w:webHidden/>
          </w:rPr>
          <w:fldChar w:fldCharType="begin"/>
        </w:r>
        <w:r>
          <w:rPr>
            <w:noProof/>
            <w:webHidden/>
          </w:rPr>
          <w:instrText xml:space="preserve"> PAGEREF _Toc169177092 \h </w:instrText>
        </w:r>
        <w:r>
          <w:rPr>
            <w:noProof/>
            <w:webHidden/>
          </w:rPr>
        </w:r>
        <w:r>
          <w:rPr>
            <w:noProof/>
            <w:webHidden/>
          </w:rPr>
          <w:fldChar w:fldCharType="separate"/>
        </w:r>
        <w:r>
          <w:rPr>
            <w:noProof/>
            <w:webHidden/>
          </w:rPr>
          <w:t>85</w:t>
        </w:r>
        <w:r>
          <w:rPr>
            <w:noProof/>
            <w:webHidden/>
          </w:rPr>
          <w:fldChar w:fldCharType="end"/>
        </w:r>
      </w:hyperlink>
    </w:p>
    <w:p w14:paraId="5BF251FB" w14:textId="65866D96" w:rsidR="00635D95" w:rsidRDefault="00635D95">
      <w:pPr>
        <w:pStyle w:val="TDC1"/>
        <w:tabs>
          <w:tab w:val="left" w:pos="440"/>
          <w:tab w:val="right" w:leader="underscore" w:pos="8494"/>
        </w:tabs>
        <w:rPr>
          <w:rFonts w:asciiTheme="minorHAnsi" w:hAnsiTheme="minorHAnsi" w:cstheme="minorBidi"/>
          <w:noProof/>
          <w:kern w:val="2"/>
          <w:szCs w:val="24"/>
          <w14:ligatures w14:val="standardContextual"/>
        </w:rPr>
      </w:pPr>
      <w:hyperlink w:anchor="_Toc169177093" w:history="1">
        <w:r w:rsidRPr="00844C65">
          <w:rPr>
            <w:rStyle w:val="Hipervnculo"/>
            <w:noProof/>
          </w:rPr>
          <w:t>7.</w:t>
        </w:r>
        <w:r>
          <w:rPr>
            <w:rFonts w:asciiTheme="minorHAnsi" w:hAnsiTheme="minorHAnsi" w:cstheme="minorBidi"/>
            <w:noProof/>
            <w:kern w:val="2"/>
            <w:szCs w:val="24"/>
            <w14:ligatures w14:val="standardContextual"/>
          </w:rPr>
          <w:tab/>
        </w:r>
        <w:r w:rsidRPr="00844C65">
          <w:rPr>
            <w:rStyle w:val="Hipervnculo"/>
            <w:noProof/>
          </w:rPr>
          <w:t>PLANIFICACIÓN</w:t>
        </w:r>
        <w:r>
          <w:rPr>
            <w:noProof/>
            <w:webHidden/>
          </w:rPr>
          <w:tab/>
        </w:r>
        <w:r>
          <w:rPr>
            <w:noProof/>
            <w:webHidden/>
          </w:rPr>
          <w:fldChar w:fldCharType="begin"/>
        </w:r>
        <w:r>
          <w:rPr>
            <w:noProof/>
            <w:webHidden/>
          </w:rPr>
          <w:instrText xml:space="preserve"> PAGEREF _Toc169177093 \h </w:instrText>
        </w:r>
        <w:r>
          <w:rPr>
            <w:noProof/>
            <w:webHidden/>
          </w:rPr>
        </w:r>
        <w:r>
          <w:rPr>
            <w:noProof/>
            <w:webHidden/>
          </w:rPr>
          <w:fldChar w:fldCharType="separate"/>
        </w:r>
        <w:r>
          <w:rPr>
            <w:noProof/>
            <w:webHidden/>
          </w:rPr>
          <w:t>87</w:t>
        </w:r>
        <w:r>
          <w:rPr>
            <w:noProof/>
            <w:webHidden/>
          </w:rPr>
          <w:fldChar w:fldCharType="end"/>
        </w:r>
      </w:hyperlink>
    </w:p>
    <w:p w14:paraId="7A3FE119" w14:textId="744B5417" w:rsidR="00635D95" w:rsidRDefault="00635D95">
      <w:pPr>
        <w:pStyle w:val="TDC1"/>
        <w:tabs>
          <w:tab w:val="left" w:pos="440"/>
          <w:tab w:val="right" w:leader="underscore" w:pos="8494"/>
        </w:tabs>
        <w:rPr>
          <w:rFonts w:asciiTheme="minorHAnsi" w:hAnsiTheme="minorHAnsi" w:cstheme="minorBidi"/>
          <w:noProof/>
          <w:kern w:val="2"/>
          <w:szCs w:val="24"/>
          <w14:ligatures w14:val="standardContextual"/>
        </w:rPr>
      </w:pPr>
      <w:hyperlink w:anchor="_Toc169177094" w:history="1">
        <w:r w:rsidRPr="00844C65">
          <w:rPr>
            <w:rStyle w:val="Hipervnculo"/>
            <w:noProof/>
          </w:rPr>
          <w:t>8.</w:t>
        </w:r>
        <w:r>
          <w:rPr>
            <w:rFonts w:asciiTheme="minorHAnsi" w:hAnsiTheme="minorHAnsi" w:cstheme="minorBidi"/>
            <w:noProof/>
            <w:kern w:val="2"/>
            <w:szCs w:val="24"/>
            <w14:ligatures w14:val="standardContextual"/>
          </w:rPr>
          <w:tab/>
        </w:r>
        <w:r w:rsidRPr="00844C65">
          <w:rPr>
            <w:rStyle w:val="Hipervnculo"/>
            <w:noProof/>
          </w:rPr>
          <w:t>ENTORNO SOCIOECONÓMICO</w:t>
        </w:r>
        <w:r>
          <w:rPr>
            <w:noProof/>
            <w:webHidden/>
          </w:rPr>
          <w:tab/>
        </w:r>
        <w:r>
          <w:rPr>
            <w:noProof/>
            <w:webHidden/>
          </w:rPr>
          <w:fldChar w:fldCharType="begin"/>
        </w:r>
        <w:r>
          <w:rPr>
            <w:noProof/>
            <w:webHidden/>
          </w:rPr>
          <w:instrText xml:space="preserve"> PAGEREF _Toc169177094 \h </w:instrText>
        </w:r>
        <w:r>
          <w:rPr>
            <w:noProof/>
            <w:webHidden/>
          </w:rPr>
        </w:r>
        <w:r>
          <w:rPr>
            <w:noProof/>
            <w:webHidden/>
          </w:rPr>
          <w:fldChar w:fldCharType="separate"/>
        </w:r>
        <w:r>
          <w:rPr>
            <w:noProof/>
            <w:webHidden/>
          </w:rPr>
          <w:t>90</w:t>
        </w:r>
        <w:r>
          <w:rPr>
            <w:noProof/>
            <w:webHidden/>
          </w:rPr>
          <w:fldChar w:fldCharType="end"/>
        </w:r>
      </w:hyperlink>
    </w:p>
    <w:p w14:paraId="7FAB70E4" w14:textId="770B5584" w:rsidR="00635D95" w:rsidRDefault="00635D95">
      <w:pPr>
        <w:pStyle w:val="TDC2"/>
        <w:tabs>
          <w:tab w:val="left" w:pos="960"/>
          <w:tab w:val="right" w:leader="underscore" w:pos="8494"/>
        </w:tabs>
        <w:rPr>
          <w:rFonts w:asciiTheme="minorHAnsi" w:hAnsiTheme="minorHAnsi" w:cstheme="minorBidi"/>
          <w:noProof/>
          <w:kern w:val="2"/>
          <w:szCs w:val="24"/>
          <w14:ligatures w14:val="standardContextual"/>
        </w:rPr>
      </w:pPr>
      <w:hyperlink w:anchor="_Toc169177095" w:history="1">
        <w:r w:rsidRPr="00844C65">
          <w:rPr>
            <w:rStyle w:val="Hipervnculo"/>
            <w:noProof/>
          </w:rPr>
          <w:t>8.1.</w:t>
        </w:r>
        <w:r>
          <w:rPr>
            <w:rFonts w:asciiTheme="minorHAnsi" w:hAnsiTheme="minorHAnsi" w:cstheme="minorBidi"/>
            <w:noProof/>
            <w:kern w:val="2"/>
            <w:szCs w:val="24"/>
            <w14:ligatures w14:val="standardContextual"/>
          </w:rPr>
          <w:tab/>
        </w:r>
        <w:r w:rsidRPr="00844C65">
          <w:rPr>
            <w:rStyle w:val="Hipervnculo"/>
            <w:noProof/>
          </w:rPr>
          <w:t>Presupuesto</w:t>
        </w:r>
        <w:r>
          <w:rPr>
            <w:noProof/>
            <w:webHidden/>
          </w:rPr>
          <w:tab/>
        </w:r>
        <w:r>
          <w:rPr>
            <w:noProof/>
            <w:webHidden/>
          </w:rPr>
          <w:fldChar w:fldCharType="begin"/>
        </w:r>
        <w:r>
          <w:rPr>
            <w:noProof/>
            <w:webHidden/>
          </w:rPr>
          <w:instrText xml:space="preserve"> PAGEREF _Toc169177095 \h </w:instrText>
        </w:r>
        <w:r>
          <w:rPr>
            <w:noProof/>
            <w:webHidden/>
          </w:rPr>
        </w:r>
        <w:r>
          <w:rPr>
            <w:noProof/>
            <w:webHidden/>
          </w:rPr>
          <w:fldChar w:fldCharType="separate"/>
        </w:r>
        <w:r>
          <w:rPr>
            <w:noProof/>
            <w:webHidden/>
          </w:rPr>
          <w:t>90</w:t>
        </w:r>
        <w:r>
          <w:rPr>
            <w:noProof/>
            <w:webHidden/>
          </w:rPr>
          <w:fldChar w:fldCharType="end"/>
        </w:r>
      </w:hyperlink>
    </w:p>
    <w:p w14:paraId="6F16E1EC" w14:textId="489E5EC6" w:rsidR="00635D95" w:rsidRDefault="00635D95">
      <w:pPr>
        <w:pStyle w:val="TDC2"/>
        <w:tabs>
          <w:tab w:val="left" w:pos="960"/>
          <w:tab w:val="right" w:leader="underscore" w:pos="8494"/>
        </w:tabs>
        <w:rPr>
          <w:rFonts w:asciiTheme="minorHAnsi" w:hAnsiTheme="minorHAnsi" w:cstheme="minorBidi"/>
          <w:noProof/>
          <w:kern w:val="2"/>
          <w:szCs w:val="24"/>
          <w14:ligatures w14:val="standardContextual"/>
        </w:rPr>
      </w:pPr>
      <w:hyperlink w:anchor="_Toc169177096" w:history="1">
        <w:r w:rsidRPr="00844C65">
          <w:rPr>
            <w:rStyle w:val="Hipervnculo"/>
            <w:noProof/>
          </w:rPr>
          <w:t>8.2.</w:t>
        </w:r>
        <w:r>
          <w:rPr>
            <w:rFonts w:asciiTheme="minorHAnsi" w:hAnsiTheme="minorHAnsi" w:cstheme="minorBidi"/>
            <w:noProof/>
            <w:kern w:val="2"/>
            <w:szCs w:val="24"/>
            <w14:ligatures w14:val="standardContextual"/>
          </w:rPr>
          <w:tab/>
        </w:r>
        <w:r w:rsidRPr="00844C65">
          <w:rPr>
            <w:rStyle w:val="Hipervnculo"/>
            <w:noProof/>
          </w:rPr>
          <w:t>Impacto socioeconómico</w:t>
        </w:r>
        <w:r>
          <w:rPr>
            <w:noProof/>
            <w:webHidden/>
          </w:rPr>
          <w:tab/>
        </w:r>
        <w:r>
          <w:rPr>
            <w:noProof/>
            <w:webHidden/>
          </w:rPr>
          <w:fldChar w:fldCharType="begin"/>
        </w:r>
        <w:r>
          <w:rPr>
            <w:noProof/>
            <w:webHidden/>
          </w:rPr>
          <w:instrText xml:space="preserve"> PAGEREF _Toc169177096 \h </w:instrText>
        </w:r>
        <w:r>
          <w:rPr>
            <w:noProof/>
            <w:webHidden/>
          </w:rPr>
        </w:r>
        <w:r>
          <w:rPr>
            <w:noProof/>
            <w:webHidden/>
          </w:rPr>
          <w:fldChar w:fldCharType="separate"/>
        </w:r>
        <w:r>
          <w:rPr>
            <w:noProof/>
            <w:webHidden/>
          </w:rPr>
          <w:t>92</w:t>
        </w:r>
        <w:r>
          <w:rPr>
            <w:noProof/>
            <w:webHidden/>
          </w:rPr>
          <w:fldChar w:fldCharType="end"/>
        </w:r>
      </w:hyperlink>
    </w:p>
    <w:p w14:paraId="5BE607C1" w14:textId="6287C6A3" w:rsidR="00635D95" w:rsidRDefault="00635D95">
      <w:pPr>
        <w:pStyle w:val="TDC2"/>
        <w:tabs>
          <w:tab w:val="left" w:pos="1200"/>
          <w:tab w:val="right" w:leader="underscore" w:pos="8494"/>
        </w:tabs>
        <w:rPr>
          <w:rFonts w:asciiTheme="minorHAnsi" w:hAnsiTheme="minorHAnsi" w:cstheme="minorBidi"/>
          <w:noProof/>
          <w:kern w:val="2"/>
          <w:szCs w:val="24"/>
          <w14:ligatures w14:val="standardContextual"/>
        </w:rPr>
      </w:pPr>
      <w:hyperlink w:anchor="_Toc169177097" w:history="1">
        <w:r w:rsidRPr="00844C65">
          <w:rPr>
            <w:rStyle w:val="Hipervnculo"/>
            <w:noProof/>
          </w:rPr>
          <w:t>8.2.1.</w:t>
        </w:r>
        <w:r>
          <w:rPr>
            <w:rFonts w:asciiTheme="minorHAnsi" w:hAnsiTheme="minorHAnsi" w:cstheme="minorBidi"/>
            <w:noProof/>
            <w:kern w:val="2"/>
            <w:szCs w:val="24"/>
            <w14:ligatures w14:val="standardContextual"/>
          </w:rPr>
          <w:tab/>
        </w:r>
        <w:r w:rsidRPr="00844C65">
          <w:rPr>
            <w:rStyle w:val="Hipervnculo"/>
            <w:noProof/>
          </w:rPr>
          <w:t>Impacto social</w:t>
        </w:r>
        <w:r>
          <w:rPr>
            <w:noProof/>
            <w:webHidden/>
          </w:rPr>
          <w:tab/>
        </w:r>
        <w:r>
          <w:rPr>
            <w:noProof/>
            <w:webHidden/>
          </w:rPr>
          <w:fldChar w:fldCharType="begin"/>
        </w:r>
        <w:r>
          <w:rPr>
            <w:noProof/>
            <w:webHidden/>
          </w:rPr>
          <w:instrText xml:space="preserve"> PAGEREF _Toc169177097 \h </w:instrText>
        </w:r>
        <w:r>
          <w:rPr>
            <w:noProof/>
            <w:webHidden/>
          </w:rPr>
        </w:r>
        <w:r>
          <w:rPr>
            <w:noProof/>
            <w:webHidden/>
          </w:rPr>
          <w:fldChar w:fldCharType="separate"/>
        </w:r>
        <w:r>
          <w:rPr>
            <w:noProof/>
            <w:webHidden/>
          </w:rPr>
          <w:t>92</w:t>
        </w:r>
        <w:r>
          <w:rPr>
            <w:noProof/>
            <w:webHidden/>
          </w:rPr>
          <w:fldChar w:fldCharType="end"/>
        </w:r>
      </w:hyperlink>
    </w:p>
    <w:p w14:paraId="22C45C0B" w14:textId="4193954C" w:rsidR="00635D95" w:rsidRDefault="00635D95">
      <w:pPr>
        <w:pStyle w:val="TDC2"/>
        <w:tabs>
          <w:tab w:val="left" w:pos="1200"/>
          <w:tab w:val="right" w:leader="underscore" w:pos="8494"/>
        </w:tabs>
        <w:rPr>
          <w:rFonts w:asciiTheme="minorHAnsi" w:hAnsiTheme="minorHAnsi" w:cstheme="minorBidi"/>
          <w:noProof/>
          <w:kern w:val="2"/>
          <w:szCs w:val="24"/>
          <w14:ligatures w14:val="standardContextual"/>
        </w:rPr>
      </w:pPr>
      <w:hyperlink w:anchor="_Toc169177098" w:history="1">
        <w:r w:rsidRPr="00844C65">
          <w:rPr>
            <w:rStyle w:val="Hipervnculo"/>
            <w:noProof/>
          </w:rPr>
          <w:t>8.2.2.</w:t>
        </w:r>
        <w:r>
          <w:rPr>
            <w:rFonts w:asciiTheme="minorHAnsi" w:hAnsiTheme="minorHAnsi" w:cstheme="minorBidi"/>
            <w:noProof/>
            <w:kern w:val="2"/>
            <w:szCs w:val="24"/>
            <w14:ligatures w14:val="standardContextual"/>
          </w:rPr>
          <w:tab/>
        </w:r>
        <w:r w:rsidRPr="00844C65">
          <w:rPr>
            <w:rStyle w:val="Hipervnculo"/>
            <w:noProof/>
          </w:rPr>
          <w:t>Impacto en la educación y sanidad</w:t>
        </w:r>
        <w:r>
          <w:rPr>
            <w:noProof/>
            <w:webHidden/>
          </w:rPr>
          <w:tab/>
        </w:r>
        <w:r>
          <w:rPr>
            <w:noProof/>
            <w:webHidden/>
          </w:rPr>
          <w:fldChar w:fldCharType="begin"/>
        </w:r>
        <w:r>
          <w:rPr>
            <w:noProof/>
            <w:webHidden/>
          </w:rPr>
          <w:instrText xml:space="preserve"> PAGEREF _Toc169177098 \h </w:instrText>
        </w:r>
        <w:r>
          <w:rPr>
            <w:noProof/>
            <w:webHidden/>
          </w:rPr>
        </w:r>
        <w:r>
          <w:rPr>
            <w:noProof/>
            <w:webHidden/>
          </w:rPr>
          <w:fldChar w:fldCharType="separate"/>
        </w:r>
        <w:r>
          <w:rPr>
            <w:noProof/>
            <w:webHidden/>
          </w:rPr>
          <w:t>92</w:t>
        </w:r>
        <w:r>
          <w:rPr>
            <w:noProof/>
            <w:webHidden/>
          </w:rPr>
          <w:fldChar w:fldCharType="end"/>
        </w:r>
      </w:hyperlink>
    </w:p>
    <w:p w14:paraId="620BDF2C" w14:textId="26342338" w:rsidR="00635D95" w:rsidRDefault="00635D95">
      <w:pPr>
        <w:pStyle w:val="TDC2"/>
        <w:tabs>
          <w:tab w:val="left" w:pos="1200"/>
          <w:tab w:val="right" w:leader="underscore" w:pos="8494"/>
        </w:tabs>
        <w:rPr>
          <w:rFonts w:asciiTheme="minorHAnsi" w:hAnsiTheme="minorHAnsi" w:cstheme="minorBidi"/>
          <w:noProof/>
          <w:kern w:val="2"/>
          <w:szCs w:val="24"/>
          <w14:ligatures w14:val="standardContextual"/>
        </w:rPr>
      </w:pPr>
      <w:hyperlink w:anchor="_Toc169177099" w:history="1">
        <w:r w:rsidRPr="00844C65">
          <w:rPr>
            <w:rStyle w:val="Hipervnculo"/>
            <w:noProof/>
          </w:rPr>
          <w:t>8.2.3.</w:t>
        </w:r>
        <w:r>
          <w:rPr>
            <w:rFonts w:asciiTheme="minorHAnsi" w:hAnsiTheme="minorHAnsi" w:cstheme="minorBidi"/>
            <w:noProof/>
            <w:kern w:val="2"/>
            <w:szCs w:val="24"/>
            <w14:ligatures w14:val="standardContextual"/>
          </w:rPr>
          <w:tab/>
        </w:r>
        <w:r w:rsidRPr="00844C65">
          <w:rPr>
            <w:rStyle w:val="Hipervnculo"/>
            <w:noProof/>
          </w:rPr>
          <w:t>Impacto económico</w:t>
        </w:r>
        <w:r>
          <w:rPr>
            <w:noProof/>
            <w:webHidden/>
          </w:rPr>
          <w:tab/>
        </w:r>
        <w:r>
          <w:rPr>
            <w:noProof/>
            <w:webHidden/>
          </w:rPr>
          <w:fldChar w:fldCharType="begin"/>
        </w:r>
        <w:r>
          <w:rPr>
            <w:noProof/>
            <w:webHidden/>
          </w:rPr>
          <w:instrText xml:space="preserve"> PAGEREF _Toc169177099 \h </w:instrText>
        </w:r>
        <w:r>
          <w:rPr>
            <w:noProof/>
            <w:webHidden/>
          </w:rPr>
        </w:r>
        <w:r>
          <w:rPr>
            <w:noProof/>
            <w:webHidden/>
          </w:rPr>
          <w:fldChar w:fldCharType="separate"/>
        </w:r>
        <w:r>
          <w:rPr>
            <w:noProof/>
            <w:webHidden/>
          </w:rPr>
          <w:t>93</w:t>
        </w:r>
        <w:r>
          <w:rPr>
            <w:noProof/>
            <w:webHidden/>
          </w:rPr>
          <w:fldChar w:fldCharType="end"/>
        </w:r>
      </w:hyperlink>
    </w:p>
    <w:p w14:paraId="7C7D7844" w14:textId="1F1EA00B" w:rsidR="00635D95" w:rsidRDefault="00635D95">
      <w:pPr>
        <w:pStyle w:val="TDC2"/>
        <w:tabs>
          <w:tab w:val="left" w:pos="1200"/>
          <w:tab w:val="right" w:leader="underscore" w:pos="8494"/>
        </w:tabs>
        <w:rPr>
          <w:rFonts w:asciiTheme="minorHAnsi" w:hAnsiTheme="minorHAnsi" w:cstheme="minorBidi"/>
          <w:noProof/>
          <w:kern w:val="2"/>
          <w:szCs w:val="24"/>
          <w14:ligatures w14:val="standardContextual"/>
        </w:rPr>
      </w:pPr>
      <w:hyperlink w:anchor="_Toc169177100" w:history="1">
        <w:r w:rsidRPr="00844C65">
          <w:rPr>
            <w:rStyle w:val="Hipervnculo"/>
            <w:noProof/>
          </w:rPr>
          <w:t>8.2.4.</w:t>
        </w:r>
        <w:r>
          <w:rPr>
            <w:rFonts w:asciiTheme="minorHAnsi" w:hAnsiTheme="minorHAnsi" w:cstheme="minorBidi"/>
            <w:noProof/>
            <w:kern w:val="2"/>
            <w:szCs w:val="24"/>
            <w14:ligatures w14:val="standardContextual"/>
          </w:rPr>
          <w:tab/>
        </w:r>
        <w:r w:rsidRPr="00844C65">
          <w:rPr>
            <w:rStyle w:val="Hipervnculo"/>
            <w:noProof/>
          </w:rPr>
          <w:t>Impacto medioambiental</w:t>
        </w:r>
        <w:r>
          <w:rPr>
            <w:noProof/>
            <w:webHidden/>
          </w:rPr>
          <w:tab/>
        </w:r>
        <w:r>
          <w:rPr>
            <w:noProof/>
            <w:webHidden/>
          </w:rPr>
          <w:fldChar w:fldCharType="begin"/>
        </w:r>
        <w:r>
          <w:rPr>
            <w:noProof/>
            <w:webHidden/>
          </w:rPr>
          <w:instrText xml:space="preserve"> PAGEREF _Toc169177100 \h </w:instrText>
        </w:r>
        <w:r>
          <w:rPr>
            <w:noProof/>
            <w:webHidden/>
          </w:rPr>
        </w:r>
        <w:r>
          <w:rPr>
            <w:noProof/>
            <w:webHidden/>
          </w:rPr>
          <w:fldChar w:fldCharType="separate"/>
        </w:r>
        <w:r>
          <w:rPr>
            <w:noProof/>
            <w:webHidden/>
          </w:rPr>
          <w:t>93</w:t>
        </w:r>
        <w:r>
          <w:rPr>
            <w:noProof/>
            <w:webHidden/>
          </w:rPr>
          <w:fldChar w:fldCharType="end"/>
        </w:r>
      </w:hyperlink>
    </w:p>
    <w:p w14:paraId="747BCE5F" w14:textId="7B964429" w:rsidR="00635D95" w:rsidRDefault="00635D95">
      <w:pPr>
        <w:pStyle w:val="TDC1"/>
        <w:tabs>
          <w:tab w:val="left" w:pos="440"/>
          <w:tab w:val="right" w:leader="underscore" w:pos="8494"/>
        </w:tabs>
        <w:rPr>
          <w:rFonts w:asciiTheme="minorHAnsi" w:hAnsiTheme="minorHAnsi" w:cstheme="minorBidi"/>
          <w:noProof/>
          <w:kern w:val="2"/>
          <w:szCs w:val="24"/>
          <w14:ligatures w14:val="standardContextual"/>
        </w:rPr>
      </w:pPr>
      <w:hyperlink w:anchor="_Toc169177101" w:history="1">
        <w:r w:rsidRPr="00844C65">
          <w:rPr>
            <w:rStyle w:val="Hipervnculo"/>
            <w:noProof/>
          </w:rPr>
          <w:t>9.</w:t>
        </w:r>
        <w:r>
          <w:rPr>
            <w:rFonts w:asciiTheme="minorHAnsi" w:hAnsiTheme="minorHAnsi" w:cstheme="minorBidi"/>
            <w:noProof/>
            <w:kern w:val="2"/>
            <w:szCs w:val="24"/>
            <w14:ligatures w14:val="standardContextual"/>
          </w:rPr>
          <w:tab/>
        </w:r>
        <w:r w:rsidRPr="00844C65">
          <w:rPr>
            <w:rStyle w:val="Hipervnculo"/>
            <w:noProof/>
          </w:rPr>
          <w:t>CONCLUSIONES</w:t>
        </w:r>
        <w:r>
          <w:rPr>
            <w:noProof/>
            <w:webHidden/>
          </w:rPr>
          <w:tab/>
        </w:r>
        <w:r>
          <w:rPr>
            <w:noProof/>
            <w:webHidden/>
          </w:rPr>
          <w:fldChar w:fldCharType="begin"/>
        </w:r>
        <w:r>
          <w:rPr>
            <w:noProof/>
            <w:webHidden/>
          </w:rPr>
          <w:instrText xml:space="preserve"> PAGEREF _Toc169177101 \h </w:instrText>
        </w:r>
        <w:r>
          <w:rPr>
            <w:noProof/>
            <w:webHidden/>
          </w:rPr>
        </w:r>
        <w:r>
          <w:rPr>
            <w:noProof/>
            <w:webHidden/>
          </w:rPr>
          <w:fldChar w:fldCharType="separate"/>
        </w:r>
        <w:r>
          <w:rPr>
            <w:noProof/>
            <w:webHidden/>
          </w:rPr>
          <w:t>94</w:t>
        </w:r>
        <w:r>
          <w:rPr>
            <w:noProof/>
            <w:webHidden/>
          </w:rPr>
          <w:fldChar w:fldCharType="end"/>
        </w:r>
      </w:hyperlink>
    </w:p>
    <w:p w14:paraId="4CA91483" w14:textId="4794E6A1" w:rsidR="00635D95" w:rsidRDefault="00635D95">
      <w:pPr>
        <w:pStyle w:val="TDC2"/>
        <w:tabs>
          <w:tab w:val="left" w:pos="960"/>
          <w:tab w:val="right" w:leader="underscore" w:pos="8494"/>
        </w:tabs>
        <w:rPr>
          <w:rFonts w:asciiTheme="minorHAnsi" w:hAnsiTheme="minorHAnsi" w:cstheme="minorBidi"/>
          <w:noProof/>
          <w:kern w:val="2"/>
          <w:szCs w:val="24"/>
          <w14:ligatures w14:val="standardContextual"/>
        </w:rPr>
      </w:pPr>
      <w:hyperlink w:anchor="_Toc169177102" w:history="1">
        <w:r w:rsidRPr="00844C65">
          <w:rPr>
            <w:rStyle w:val="Hipervnculo"/>
            <w:noProof/>
          </w:rPr>
          <w:t>9.1.</w:t>
        </w:r>
        <w:r>
          <w:rPr>
            <w:rFonts w:asciiTheme="minorHAnsi" w:hAnsiTheme="minorHAnsi" w:cstheme="minorBidi"/>
            <w:noProof/>
            <w:kern w:val="2"/>
            <w:szCs w:val="24"/>
            <w14:ligatures w14:val="standardContextual"/>
          </w:rPr>
          <w:tab/>
        </w:r>
        <w:r w:rsidRPr="00844C65">
          <w:rPr>
            <w:rStyle w:val="Hipervnculo"/>
            <w:noProof/>
          </w:rPr>
          <w:t>Objetivos cumplidos</w:t>
        </w:r>
        <w:r>
          <w:rPr>
            <w:noProof/>
            <w:webHidden/>
          </w:rPr>
          <w:tab/>
        </w:r>
        <w:r>
          <w:rPr>
            <w:noProof/>
            <w:webHidden/>
          </w:rPr>
          <w:fldChar w:fldCharType="begin"/>
        </w:r>
        <w:r>
          <w:rPr>
            <w:noProof/>
            <w:webHidden/>
          </w:rPr>
          <w:instrText xml:space="preserve"> PAGEREF _Toc169177102 \h </w:instrText>
        </w:r>
        <w:r>
          <w:rPr>
            <w:noProof/>
            <w:webHidden/>
          </w:rPr>
        </w:r>
        <w:r>
          <w:rPr>
            <w:noProof/>
            <w:webHidden/>
          </w:rPr>
          <w:fldChar w:fldCharType="separate"/>
        </w:r>
        <w:r>
          <w:rPr>
            <w:noProof/>
            <w:webHidden/>
          </w:rPr>
          <w:t>94</w:t>
        </w:r>
        <w:r>
          <w:rPr>
            <w:noProof/>
            <w:webHidden/>
          </w:rPr>
          <w:fldChar w:fldCharType="end"/>
        </w:r>
      </w:hyperlink>
    </w:p>
    <w:p w14:paraId="0D84C520" w14:textId="26F19AD4" w:rsidR="00635D95" w:rsidRDefault="00635D95">
      <w:pPr>
        <w:pStyle w:val="TDC2"/>
        <w:tabs>
          <w:tab w:val="left" w:pos="960"/>
          <w:tab w:val="right" w:leader="underscore" w:pos="8494"/>
        </w:tabs>
        <w:rPr>
          <w:rFonts w:asciiTheme="minorHAnsi" w:hAnsiTheme="minorHAnsi" w:cstheme="minorBidi"/>
          <w:noProof/>
          <w:kern w:val="2"/>
          <w:szCs w:val="24"/>
          <w14:ligatures w14:val="standardContextual"/>
        </w:rPr>
      </w:pPr>
      <w:hyperlink w:anchor="_Toc169177103" w:history="1">
        <w:r w:rsidRPr="00844C65">
          <w:rPr>
            <w:rStyle w:val="Hipervnculo"/>
            <w:noProof/>
          </w:rPr>
          <w:t>9.2.</w:t>
        </w:r>
        <w:r>
          <w:rPr>
            <w:rFonts w:asciiTheme="minorHAnsi" w:hAnsiTheme="minorHAnsi" w:cstheme="minorBidi"/>
            <w:noProof/>
            <w:kern w:val="2"/>
            <w:szCs w:val="24"/>
            <w14:ligatures w14:val="standardContextual"/>
          </w:rPr>
          <w:tab/>
        </w:r>
        <w:r w:rsidRPr="00844C65">
          <w:rPr>
            <w:rStyle w:val="Hipervnculo"/>
            <w:noProof/>
          </w:rPr>
          <w:t>Problemas encontrados</w:t>
        </w:r>
        <w:r>
          <w:rPr>
            <w:noProof/>
            <w:webHidden/>
          </w:rPr>
          <w:tab/>
        </w:r>
        <w:r>
          <w:rPr>
            <w:noProof/>
            <w:webHidden/>
          </w:rPr>
          <w:fldChar w:fldCharType="begin"/>
        </w:r>
        <w:r>
          <w:rPr>
            <w:noProof/>
            <w:webHidden/>
          </w:rPr>
          <w:instrText xml:space="preserve"> PAGEREF _Toc169177103 \h </w:instrText>
        </w:r>
        <w:r>
          <w:rPr>
            <w:noProof/>
            <w:webHidden/>
          </w:rPr>
        </w:r>
        <w:r>
          <w:rPr>
            <w:noProof/>
            <w:webHidden/>
          </w:rPr>
          <w:fldChar w:fldCharType="separate"/>
        </w:r>
        <w:r>
          <w:rPr>
            <w:noProof/>
            <w:webHidden/>
          </w:rPr>
          <w:t>95</w:t>
        </w:r>
        <w:r>
          <w:rPr>
            <w:noProof/>
            <w:webHidden/>
          </w:rPr>
          <w:fldChar w:fldCharType="end"/>
        </w:r>
      </w:hyperlink>
    </w:p>
    <w:p w14:paraId="398B26CE" w14:textId="15EFDAC6" w:rsidR="00635D95" w:rsidRDefault="00635D95">
      <w:pPr>
        <w:pStyle w:val="TDC2"/>
        <w:tabs>
          <w:tab w:val="left" w:pos="960"/>
          <w:tab w:val="right" w:leader="underscore" w:pos="8494"/>
        </w:tabs>
        <w:rPr>
          <w:rFonts w:asciiTheme="minorHAnsi" w:hAnsiTheme="minorHAnsi" w:cstheme="minorBidi"/>
          <w:noProof/>
          <w:kern w:val="2"/>
          <w:szCs w:val="24"/>
          <w14:ligatures w14:val="standardContextual"/>
        </w:rPr>
      </w:pPr>
      <w:hyperlink w:anchor="_Toc169177104" w:history="1">
        <w:r w:rsidRPr="00844C65">
          <w:rPr>
            <w:rStyle w:val="Hipervnculo"/>
            <w:noProof/>
          </w:rPr>
          <w:t>9.3.</w:t>
        </w:r>
        <w:r>
          <w:rPr>
            <w:rFonts w:asciiTheme="minorHAnsi" w:hAnsiTheme="minorHAnsi" w:cstheme="minorBidi"/>
            <w:noProof/>
            <w:kern w:val="2"/>
            <w:szCs w:val="24"/>
            <w14:ligatures w14:val="standardContextual"/>
          </w:rPr>
          <w:tab/>
        </w:r>
        <w:r w:rsidRPr="00844C65">
          <w:rPr>
            <w:rStyle w:val="Hipervnculo"/>
            <w:noProof/>
          </w:rPr>
          <w:t>Posibles mejoras</w:t>
        </w:r>
        <w:r>
          <w:rPr>
            <w:noProof/>
            <w:webHidden/>
          </w:rPr>
          <w:tab/>
        </w:r>
        <w:r>
          <w:rPr>
            <w:noProof/>
            <w:webHidden/>
          </w:rPr>
          <w:fldChar w:fldCharType="begin"/>
        </w:r>
        <w:r>
          <w:rPr>
            <w:noProof/>
            <w:webHidden/>
          </w:rPr>
          <w:instrText xml:space="preserve"> PAGEREF _Toc169177104 \h </w:instrText>
        </w:r>
        <w:r>
          <w:rPr>
            <w:noProof/>
            <w:webHidden/>
          </w:rPr>
        </w:r>
        <w:r>
          <w:rPr>
            <w:noProof/>
            <w:webHidden/>
          </w:rPr>
          <w:fldChar w:fldCharType="separate"/>
        </w:r>
        <w:r>
          <w:rPr>
            <w:noProof/>
            <w:webHidden/>
          </w:rPr>
          <w:t>95</w:t>
        </w:r>
        <w:r>
          <w:rPr>
            <w:noProof/>
            <w:webHidden/>
          </w:rPr>
          <w:fldChar w:fldCharType="end"/>
        </w:r>
      </w:hyperlink>
    </w:p>
    <w:p w14:paraId="2A5C7FEF" w14:textId="0188350A" w:rsidR="00635D95" w:rsidRDefault="00635D95">
      <w:pPr>
        <w:pStyle w:val="TDC1"/>
        <w:tabs>
          <w:tab w:val="right" w:leader="underscore" w:pos="8494"/>
        </w:tabs>
        <w:rPr>
          <w:rFonts w:asciiTheme="minorHAnsi" w:hAnsiTheme="minorHAnsi" w:cstheme="minorBidi"/>
          <w:noProof/>
          <w:kern w:val="2"/>
          <w:szCs w:val="24"/>
          <w14:ligatures w14:val="standardContextual"/>
        </w:rPr>
      </w:pPr>
      <w:hyperlink w:anchor="_Toc169177105" w:history="1">
        <w:r w:rsidRPr="00844C65">
          <w:rPr>
            <w:rStyle w:val="Hipervnculo"/>
            <w:noProof/>
            <w:lang w:val="en-US"/>
          </w:rPr>
          <w:t>BIBLIOGRAFÍA</w:t>
        </w:r>
        <w:r>
          <w:rPr>
            <w:noProof/>
            <w:webHidden/>
          </w:rPr>
          <w:tab/>
        </w:r>
        <w:r>
          <w:rPr>
            <w:noProof/>
            <w:webHidden/>
          </w:rPr>
          <w:fldChar w:fldCharType="begin"/>
        </w:r>
        <w:r>
          <w:rPr>
            <w:noProof/>
            <w:webHidden/>
          </w:rPr>
          <w:instrText xml:space="preserve"> PAGEREF _Toc169177105 \h </w:instrText>
        </w:r>
        <w:r>
          <w:rPr>
            <w:noProof/>
            <w:webHidden/>
          </w:rPr>
        </w:r>
        <w:r>
          <w:rPr>
            <w:noProof/>
            <w:webHidden/>
          </w:rPr>
          <w:fldChar w:fldCharType="separate"/>
        </w:r>
        <w:r>
          <w:rPr>
            <w:noProof/>
            <w:webHidden/>
          </w:rPr>
          <w:t>98</w:t>
        </w:r>
        <w:r>
          <w:rPr>
            <w:noProof/>
            <w:webHidden/>
          </w:rPr>
          <w:fldChar w:fldCharType="end"/>
        </w:r>
      </w:hyperlink>
    </w:p>
    <w:p w14:paraId="39A4B829" w14:textId="503C14C4" w:rsidR="00635D95" w:rsidRDefault="00635D95">
      <w:pPr>
        <w:pStyle w:val="TDC1"/>
        <w:tabs>
          <w:tab w:val="right" w:leader="underscore" w:pos="8494"/>
        </w:tabs>
        <w:rPr>
          <w:rFonts w:asciiTheme="minorHAnsi" w:hAnsiTheme="minorHAnsi" w:cstheme="minorBidi"/>
          <w:noProof/>
          <w:kern w:val="2"/>
          <w:szCs w:val="24"/>
          <w14:ligatures w14:val="standardContextual"/>
        </w:rPr>
      </w:pPr>
      <w:hyperlink w:anchor="_Toc169177106" w:history="1">
        <w:r w:rsidRPr="00844C65">
          <w:rPr>
            <w:rStyle w:val="Hipervnculo"/>
            <w:noProof/>
            <w:lang w:val="en-GB"/>
          </w:rPr>
          <w:t>DEVELOPMENT OF A ROGUELIKE MULTIPLAYER VIDEOGAME</w:t>
        </w:r>
        <w:r>
          <w:rPr>
            <w:noProof/>
            <w:webHidden/>
          </w:rPr>
          <w:tab/>
        </w:r>
        <w:r>
          <w:rPr>
            <w:noProof/>
            <w:webHidden/>
          </w:rPr>
          <w:fldChar w:fldCharType="begin"/>
        </w:r>
        <w:r>
          <w:rPr>
            <w:noProof/>
            <w:webHidden/>
          </w:rPr>
          <w:instrText xml:space="preserve"> PAGEREF _Toc169177106 \h </w:instrText>
        </w:r>
        <w:r>
          <w:rPr>
            <w:noProof/>
            <w:webHidden/>
          </w:rPr>
        </w:r>
        <w:r>
          <w:rPr>
            <w:noProof/>
            <w:webHidden/>
          </w:rPr>
          <w:fldChar w:fldCharType="separate"/>
        </w:r>
        <w:r>
          <w:rPr>
            <w:noProof/>
            <w:webHidden/>
          </w:rPr>
          <w:t>105</w:t>
        </w:r>
        <w:r>
          <w:rPr>
            <w:noProof/>
            <w:webHidden/>
          </w:rPr>
          <w:fldChar w:fldCharType="end"/>
        </w:r>
      </w:hyperlink>
    </w:p>
    <w:p w14:paraId="7F39C98B" w14:textId="20581273" w:rsidR="00635D95" w:rsidRDefault="00635D95">
      <w:pPr>
        <w:pStyle w:val="TDC2"/>
        <w:tabs>
          <w:tab w:val="right" w:leader="underscore" w:pos="8494"/>
        </w:tabs>
        <w:rPr>
          <w:rFonts w:asciiTheme="minorHAnsi" w:hAnsiTheme="minorHAnsi" w:cstheme="minorBidi"/>
          <w:noProof/>
          <w:kern w:val="2"/>
          <w:szCs w:val="24"/>
          <w14:ligatures w14:val="standardContextual"/>
        </w:rPr>
      </w:pPr>
      <w:hyperlink w:anchor="_Toc169177107" w:history="1">
        <w:r w:rsidRPr="00844C65">
          <w:rPr>
            <w:rStyle w:val="Hipervnculo"/>
            <w:noProof/>
            <w:lang w:val="en-GB"/>
          </w:rPr>
          <w:t>Introduction</w:t>
        </w:r>
        <w:r>
          <w:rPr>
            <w:noProof/>
            <w:webHidden/>
          </w:rPr>
          <w:tab/>
        </w:r>
        <w:r>
          <w:rPr>
            <w:noProof/>
            <w:webHidden/>
          </w:rPr>
          <w:fldChar w:fldCharType="begin"/>
        </w:r>
        <w:r>
          <w:rPr>
            <w:noProof/>
            <w:webHidden/>
          </w:rPr>
          <w:instrText xml:space="preserve"> PAGEREF _Toc169177107 \h </w:instrText>
        </w:r>
        <w:r>
          <w:rPr>
            <w:noProof/>
            <w:webHidden/>
          </w:rPr>
        </w:r>
        <w:r>
          <w:rPr>
            <w:noProof/>
            <w:webHidden/>
          </w:rPr>
          <w:fldChar w:fldCharType="separate"/>
        </w:r>
        <w:r>
          <w:rPr>
            <w:noProof/>
            <w:webHidden/>
          </w:rPr>
          <w:t>105</w:t>
        </w:r>
        <w:r>
          <w:rPr>
            <w:noProof/>
            <w:webHidden/>
          </w:rPr>
          <w:fldChar w:fldCharType="end"/>
        </w:r>
      </w:hyperlink>
    </w:p>
    <w:p w14:paraId="66F5D2BA" w14:textId="7F59659E" w:rsidR="00635D95" w:rsidRDefault="00635D95">
      <w:pPr>
        <w:pStyle w:val="TDC2"/>
        <w:tabs>
          <w:tab w:val="right" w:leader="underscore" w:pos="8494"/>
        </w:tabs>
        <w:rPr>
          <w:rFonts w:asciiTheme="minorHAnsi" w:hAnsiTheme="minorHAnsi" w:cstheme="minorBidi"/>
          <w:noProof/>
          <w:kern w:val="2"/>
          <w:szCs w:val="24"/>
          <w14:ligatures w14:val="standardContextual"/>
        </w:rPr>
      </w:pPr>
      <w:hyperlink w:anchor="_Toc169177108" w:history="1">
        <w:r w:rsidRPr="00844C65">
          <w:rPr>
            <w:rStyle w:val="Hipervnculo"/>
            <w:noProof/>
            <w:lang w:val="en-GB"/>
          </w:rPr>
          <w:t>State of the art</w:t>
        </w:r>
        <w:r>
          <w:rPr>
            <w:noProof/>
            <w:webHidden/>
          </w:rPr>
          <w:tab/>
        </w:r>
        <w:r>
          <w:rPr>
            <w:noProof/>
            <w:webHidden/>
          </w:rPr>
          <w:fldChar w:fldCharType="begin"/>
        </w:r>
        <w:r>
          <w:rPr>
            <w:noProof/>
            <w:webHidden/>
          </w:rPr>
          <w:instrText xml:space="preserve"> PAGEREF _Toc169177108 \h </w:instrText>
        </w:r>
        <w:r>
          <w:rPr>
            <w:noProof/>
            <w:webHidden/>
          </w:rPr>
        </w:r>
        <w:r>
          <w:rPr>
            <w:noProof/>
            <w:webHidden/>
          </w:rPr>
          <w:fldChar w:fldCharType="separate"/>
        </w:r>
        <w:r>
          <w:rPr>
            <w:noProof/>
            <w:webHidden/>
          </w:rPr>
          <w:t>106</w:t>
        </w:r>
        <w:r>
          <w:rPr>
            <w:noProof/>
            <w:webHidden/>
          </w:rPr>
          <w:fldChar w:fldCharType="end"/>
        </w:r>
      </w:hyperlink>
    </w:p>
    <w:p w14:paraId="7FA225DF" w14:textId="4C655DF4" w:rsidR="00635D95" w:rsidRDefault="00635D95">
      <w:pPr>
        <w:pStyle w:val="TDC2"/>
        <w:tabs>
          <w:tab w:val="right" w:leader="underscore" w:pos="8494"/>
        </w:tabs>
        <w:rPr>
          <w:rFonts w:asciiTheme="minorHAnsi" w:hAnsiTheme="minorHAnsi" w:cstheme="minorBidi"/>
          <w:noProof/>
          <w:kern w:val="2"/>
          <w:szCs w:val="24"/>
          <w14:ligatures w14:val="standardContextual"/>
        </w:rPr>
      </w:pPr>
      <w:hyperlink w:anchor="_Toc169177109" w:history="1">
        <w:r w:rsidRPr="00844C65">
          <w:rPr>
            <w:rStyle w:val="Hipervnculo"/>
            <w:noProof/>
            <w:lang w:val="en-GB"/>
          </w:rPr>
          <w:t>Analysis</w:t>
        </w:r>
        <w:r>
          <w:rPr>
            <w:noProof/>
            <w:webHidden/>
          </w:rPr>
          <w:tab/>
        </w:r>
        <w:r>
          <w:rPr>
            <w:noProof/>
            <w:webHidden/>
          </w:rPr>
          <w:fldChar w:fldCharType="begin"/>
        </w:r>
        <w:r>
          <w:rPr>
            <w:noProof/>
            <w:webHidden/>
          </w:rPr>
          <w:instrText xml:space="preserve"> PAGEREF _Toc169177109 \h </w:instrText>
        </w:r>
        <w:r>
          <w:rPr>
            <w:noProof/>
            <w:webHidden/>
          </w:rPr>
        </w:r>
        <w:r>
          <w:rPr>
            <w:noProof/>
            <w:webHidden/>
          </w:rPr>
          <w:fldChar w:fldCharType="separate"/>
        </w:r>
        <w:r>
          <w:rPr>
            <w:noProof/>
            <w:webHidden/>
          </w:rPr>
          <w:t>108</w:t>
        </w:r>
        <w:r>
          <w:rPr>
            <w:noProof/>
            <w:webHidden/>
          </w:rPr>
          <w:fldChar w:fldCharType="end"/>
        </w:r>
      </w:hyperlink>
    </w:p>
    <w:p w14:paraId="0A93E954" w14:textId="0AE5A48C" w:rsidR="00635D95" w:rsidRDefault="00635D95">
      <w:pPr>
        <w:pStyle w:val="TDC2"/>
        <w:tabs>
          <w:tab w:val="right" w:leader="underscore" w:pos="8494"/>
        </w:tabs>
        <w:rPr>
          <w:rFonts w:asciiTheme="minorHAnsi" w:hAnsiTheme="minorHAnsi" w:cstheme="minorBidi"/>
          <w:noProof/>
          <w:kern w:val="2"/>
          <w:szCs w:val="24"/>
          <w14:ligatures w14:val="standardContextual"/>
        </w:rPr>
      </w:pPr>
      <w:hyperlink w:anchor="_Toc169177110" w:history="1">
        <w:r w:rsidRPr="00844C65">
          <w:rPr>
            <w:rStyle w:val="Hipervnculo"/>
            <w:noProof/>
            <w:lang w:val="en-GB"/>
          </w:rPr>
          <w:t>Design</w:t>
        </w:r>
        <w:r>
          <w:rPr>
            <w:noProof/>
            <w:webHidden/>
          </w:rPr>
          <w:tab/>
        </w:r>
        <w:r>
          <w:rPr>
            <w:noProof/>
            <w:webHidden/>
          </w:rPr>
          <w:fldChar w:fldCharType="begin"/>
        </w:r>
        <w:r>
          <w:rPr>
            <w:noProof/>
            <w:webHidden/>
          </w:rPr>
          <w:instrText xml:space="preserve"> PAGEREF _Toc169177110 \h </w:instrText>
        </w:r>
        <w:r>
          <w:rPr>
            <w:noProof/>
            <w:webHidden/>
          </w:rPr>
        </w:r>
        <w:r>
          <w:rPr>
            <w:noProof/>
            <w:webHidden/>
          </w:rPr>
          <w:fldChar w:fldCharType="separate"/>
        </w:r>
        <w:r>
          <w:rPr>
            <w:noProof/>
            <w:webHidden/>
          </w:rPr>
          <w:t>109</w:t>
        </w:r>
        <w:r>
          <w:rPr>
            <w:noProof/>
            <w:webHidden/>
          </w:rPr>
          <w:fldChar w:fldCharType="end"/>
        </w:r>
      </w:hyperlink>
    </w:p>
    <w:p w14:paraId="676B052B" w14:textId="3D5F54D0" w:rsidR="00635D95" w:rsidRDefault="00635D95">
      <w:pPr>
        <w:pStyle w:val="TDC2"/>
        <w:tabs>
          <w:tab w:val="right" w:leader="underscore" w:pos="8494"/>
        </w:tabs>
        <w:rPr>
          <w:rFonts w:asciiTheme="minorHAnsi" w:hAnsiTheme="minorHAnsi" w:cstheme="minorBidi"/>
          <w:noProof/>
          <w:kern w:val="2"/>
          <w:szCs w:val="24"/>
          <w14:ligatures w14:val="standardContextual"/>
        </w:rPr>
      </w:pPr>
      <w:hyperlink w:anchor="_Toc169177111" w:history="1">
        <w:r w:rsidRPr="00844C65">
          <w:rPr>
            <w:rStyle w:val="Hipervnculo"/>
            <w:noProof/>
            <w:lang w:val="en-GB"/>
          </w:rPr>
          <w:t>Evaluation</w:t>
        </w:r>
        <w:r>
          <w:rPr>
            <w:noProof/>
            <w:webHidden/>
          </w:rPr>
          <w:tab/>
        </w:r>
        <w:r>
          <w:rPr>
            <w:noProof/>
            <w:webHidden/>
          </w:rPr>
          <w:fldChar w:fldCharType="begin"/>
        </w:r>
        <w:r>
          <w:rPr>
            <w:noProof/>
            <w:webHidden/>
          </w:rPr>
          <w:instrText xml:space="preserve"> PAGEREF _Toc169177111 \h </w:instrText>
        </w:r>
        <w:r>
          <w:rPr>
            <w:noProof/>
            <w:webHidden/>
          </w:rPr>
        </w:r>
        <w:r>
          <w:rPr>
            <w:noProof/>
            <w:webHidden/>
          </w:rPr>
          <w:fldChar w:fldCharType="separate"/>
        </w:r>
        <w:r>
          <w:rPr>
            <w:noProof/>
            <w:webHidden/>
          </w:rPr>
          <w:t>112</w:t>
        </w:r>
        <w:r>
          <w:rPr>
            <w:noProof/>
            <w:webHidden/>
          </w:rPr>
          <w:fldChar w:fldCharType="end"/>
        </w:r>
      </w:hyperlink>
    </w:p>
    <w:p w14:paraId="0FB231AB" w14:textId="6BCEF2CD" w:rsidR="00635D95" w:rsidRDefault="00635D95">
      <w:pPr>
        <w:pStyle w:val="TDC2"/>
        <w:tabs>
          <w:tab w:val="right" w:leader="underscore" w:pos="8494"/>
        </w:tabs>
        <w:rPr>
          <w:rFonts w:asciiTheme="minorHAnsi" w:hAnsiTheme="minorHAnsi" w:cstheme="minorBidi"/>
          <w:noProof/>
          <w:kern w:val="2"/>
          <w:szCs w:val="24"/>
          <w14:ligatures w14:val="standardContextual"/>
        </w:rPr>
      </w:pPr>
      <w:hyperlink w:anchor="_Toc169177112" w:history="1">
        <w:r w:rsidRPr="00844C65">
          <w:rPr>
            <w:rStyle w:val="Hipervnculo"/>
            <w:noProof/>
            <w:lang w:val="en-GB"/>
          </w:rPr>
          <w:t>Regulatory framework</w:t>
        </w:r>
        <w:r>
          <w:rPr>
            <w:noProof/>
            <w:webHidden/>
          </w:rPr>
          <w:tab/>
        </w:r>
        <w:r>
          <w:rPr>
            <w:noProof/>
            <w:webHidden/>
          </w:rPr>
          <w:fldChar w:fldCharType="begin"/>
        </w:r>
        <w:r>
          <w:rPr>
            <w:noProof/>
            <w:webHidden/>
          </w:rPr>
          <w:instrText xml:space="preserve"> PAGEREF _Toc169177112 \h </w:instrText>
        </w:r>
        <w:r>
          <w:rPr>
            <w:noProof/>
            <w:webHidden/>
          </w:rPr>
        </w:r>
        <w:r>
          <w:rPr>
            <w:noProof/>
            <w:webHidden/>
          </w:rPr>
          <w:fldChar w:fldCharType="separate"/>
        </w:r>
        <w:r>
          <w:rPr>
            <w:noProof/>
            <w:webHidden/>
          </w:rPr>
          <w:t>112</w:t>
        </w:r>
        <w:r>
          <w:rPr>
            <w:noProof/>
            <w:webHidden/>
          </w:rPr>
          <w:fldChar w:fldCharType="end"/>
        </w:r>
      </w:hyperlink>
    </w:p>
    <w:p w14:paraId="422827F1" w14:textId="24550808" w:rsidR="00635D95" w:rsidRDefault="00635D95">
      <w:pPr>
        <w:pStyle w:val="TDC2"/>
        <w:tabs>
          <w:tab w:val="right" w:leader="underscore" w:pos="8494"/>
        </w:tabs>
        <w:rPr>
          <w:rFonts w:asciiTheme="minorHAnsi" w:hAnsiTheme="minorHAnsi" w:cstheme="minorBidi"/>
          <w:noProof/>
          <w:kern w:val="2"/>
          <w:szCs w:val="24"/>
          <w14:ligatures w14:val="standardContextual"/>
        </w:rPr>
      </w:pPr>
      <w:hyperlink w:anchor="_Toc169177113" w:history="1">
        <w:r w:rsidRPr="00844C65">
          <w:rPr>
            <w:rStyle w:val="Hipervnculo"/>
            <w:noProof/>
            <w:lang w:val="en-GB"/>
          </w:rPr>
          <w:t>Planning</w:t>
        </w:r>
        <w:r>
          <w:rPr>
            <w:noProof/>
            <w:webHidden/>
          </w:rPr>
          <w:tab/>
        </w:r>
        <w:r>
          <w:rPr>
            <w:noProof/>
            <w:webHidden/>
          </w:rPr>
          <w:fldChar w:fldCharType="begin"/>
        </w:r>
        <w:r>
          <w:rPr>
            <w:noProof/>
            <w:webHidden/>
          </w:rPr>
          <w:instrText xml:space="preserve"> PAGEREF _Toc169177113 \h </w:instrText>
        </w:r>
        <w:r>
          <w:rPr>
            <w:noProof/>
            <w:webHidden/>
          </w:rPr>
        </w:r>
        <w:r>
          <w:rPr>
            <w:noProof/>
            <w:webHidden/>
          </w:rPr>
          <w:fldChar w:fldCharType="separate"/>
        </w:r>
        <w:r>
          <w:rPr>
            <w:noProof/>
            <w:webHidden/>
          </w:rPr>
          <w:t>113</w:t>
        </w:r>
        <w:r>
          <w:rPr>
            <w:noProof/>
            <w:webHidden/>
          </w:rPr>
          <w:fldChar w:fldCharType="end"/>
        </w:r>
      </w:hyperlink>
    </w:p>
    <w:p w14:paraId="19911295" w14:textId="497AC7FC" w:rsidR="00635D95" w:rsidRDefault="00635D95">
      <w:pPr>
        <w:pStyle w:val="TDC2"/>
        <w:tabs>
          <w:tab w:val="right" w:leader="underscore" w:pos="8494"/>
        </w:tabs>
        <w:rPr>
          <w:rFonts w:asciiTheme="minorHAnsi" w:hAnsiTheme="minorHAnsi" w:cstheme="minorBidi"/>
          <w:noProof/>
          <w:kern w:val="2"/>
          <w:szCs w:val="24"/>
          <w14:ligatures w14:val="standardContextual"/>
        </w:rPr>
      </w:pPr>
      <w:hyperlink w:anchor="_Toc169177114" w:history="1">
        <w:r w:rsidRPr="00844C65">
          <w:rPr>
            <w:rStyle w:val="Hipervnculo"/>
            <w:noProof/>
            <w:lang w:val="en-GB"/>
          </w:rPr>
          <w:t>Socio-economic environment</w:t>
        </w:r>
        <w:r>
          <w:rPr>
            <w:noProof/>
            <w:webHidden/>
          </w:rPr>
          <w:tab/>
        </w:r>
        <w:r>
          <w:rPr>
            <w:noProof/>
            <w:webHidden/>
          </w:rPr>
          <w:fldChar w:fldCharType="begin"/>
        </w:r>
        <w:r>
          <w:rPr>
            <w:noProof/>
            <w:webHidden/>
          </w:rPr>
          <w:instrText xml:space="preserve"> PAGEREF _Toc169177114 \h </w:instrText>
        </w:r>
        <w:r>
          <w:rPr>
            <w:noProof/>
            <w:webHidden/>
          </w:rPr>
        </w:r>
        <w:r>
          <w:rPr>
            <w:noProof/>
            <w:webHidden/>
          </w:rPr>
          <w:fldChar w:fldCharType="separate"/>
        </w:r>
        <w:r>
          <w:rPr>
            <w:noProof/>
            <w:webHidden/>
          </w:rPr>
          <w:t>113</w:t>
        </w:r>
        <w:r>
          <w:rPr>
            <w:noProof/>
            <w:webHidden/>
          </w:rPr>
          <w:fldChar w:fldCharType="end"/>
        </w:r>
      </w:hyperlink>
    </w:p>
    <w:p w14:paraId="6D82A349" w14:textId="01D0FA37" w:rsidR="00635D95" w:rsidRDefault="00635D95">
      <w:pPr>
        <w:pStyle w:val="TDC2"/>
        <w:tabs>
          <w:tab w:val="right" w:leader="underscore" w:pos="8494"/>
        </w:tabs>
        <w:rPr>
          <w:rFonts w:asciiTheme="minorHAnsi" w:hAnsiTheme="minorHAnsi" w:cstheme="minorBidi"/>
          <w:noProof/>
          <w:kern w:val="2"/>
          <w:szCs w:val="24"/>
          <w14:ligatures w14:val="standardContextual"/>
        </w:rPr>
      </w:pPr>
      <w:hyperlink w:anchor="_Toc169177115" w:history="1">
        <w:r w:rsidRPr="00844C65">
          <w:rPr>
            <w:rStyle w:val="Hipervnculo"/>
            <w:noProof/>
            <w:lang w:val="en-GB"/>
          </w:rPr>
          <w:t>Conclusions</w:t>
        </w:r>
        <w:r>
          <w:rPr>
            <w:noProof/>
            <w:webHidden/>
          </w:rPr>
          <w:tab/>
        </w:r>
        <w:r>
          <w:rPr>
            <w:noProof/>
            <w:webHidden/>
          </w:rPr>
          <w:fldChar w:fldCharType="begin"/>
        </w:r>
        <w:r>
          <w:rPr>
            <w:noProof/>
            <w:webHidden/>
          </w:rPr>
          <w:instrText xml:space="preserve"> PAGEREF _Toc169177115 \h </w:instrText>
        </w:r>
        <w:r>
          <w:rPr>
            <w:noProof/>
            <w:webHidden/>
          </w:rPr>
        </w:r>
        <w:r>
          <w:rPr>
            <w:noProof/>
            <w:webHidden/>
          </w:rPr>
          <w:fldChar w:fldCharType="separate"/>
        </w:r>
        <w:r>
          <w:rPr>
            <w:noProof/>
            <w:webHidden/>
          </w:rPr>
          <w:t>114</w:t>
        </w:r>
        <w:r>
          <w:rPr>
            <w:noProof/>
            <w:webHidden/>
          </w:rPr>
          <w:fldChar w:fldCharType="end"/>
        </w:r>
      </w:hyperlink>
    </w:p>
    <w:p w14:paraId="7068B438" w14:textId="47BF1A76" w:rsidR="00753C3C" w:rsidRPr="00B4326C" w:rsidRDefault="00BE13BF">
      <w:pPr>
        <w:jc w:val="left"/>
        <w:rPr>
          <w:lang w:eastAsia="es-ES"/>
        </w:rPr>
      </w:pPr>
      <w:r w:rsidRPr="00B4326C">
        <w:rPr>
          <w:lang w:eastAsia="es-ES"/>
        </w:rPr>
        <w:fldChar w:fldCharType="end"/>
      </w:r>
      <w:r w:rsidR="00753C3C" w:rsidRPr="00B4326C">
        <w:rPr>
          <w:lang w:eastAsia="es-ES"/>
        </w:rPr>
        <w:br w:type="page"/>
      </w:r>
    </w:p>
    <w:p w14:paraId="76579CF4" w14:textId="1A2D30DB" w:rsidR="00753C3C" w:rsidRPr="00B4326C" w:rsidRDefault="00753C3C">
      <w:pPr>
        <w:jc w:val="left"/>
        <w:rPr>
          <w:lang w:eastAsia="es-ES"/>
        </w:rPr>
      </w:pPr>
      <w:r w:rsidRPr="00B4326C">
        <w:rPr>
          <w:lang w:eastAsia="es-ES"/>
        </w:rPr>
        <w:lastRenderedPageBreak/>
        <w:br w:type="page"/>
      </w:r>
    </w:p>
    <w:p w14:paraId="52B810E8" w14:textId="111EBB07" w:rsidR="00753C3C" w:rsidRPr="00B4326C" w:rsidRDefault="00753C3C" w:rsidP="00BE13BF">
      <w:pPr>
        <w:pStyle w:val="TtuloTDC"/>
      </w:pPr>
      <w:r w:rsidRPr="00B4326C">
        <w:lastRenderedPageBreak/>
        <w:t>Índice de figuras</w:t>
      </w:r>
    </w:p>
    <w:p w14:paraId="2B800193" w14:textId="56C4DFB5" w:rsidR="00635D95" w:rsidRDefault="005B0B21">
      <w:pPr>
        <w:pStyle w:val="TDC1"/>
        <w:tabs>
          <w:tab w:val="right" w:leader="underscore" w:pos="8494"/>
        </w:tabs>
        <w:rPr>
          <w:rFonts w:asciiTheme="minorHAnsi" w:hAnsiTheme="minorHAnsi" w:cstheme="minorBidi"/>
          <w:noProof/>
          <w:kern w:val="2"/>
          <w:szCs w:val="24"/>
          <w14:ligatures w14:val="standardContextual"/>
        </w:rPr>
      </w:pPr>
      <w:r w:rsidRPr="00B4326C">
        <w:fldChar w:fldCharType="begin"/>
      </w:r>
      <w:r w:rsidRPr="00B4326C">
        <w:instrText xml:space="preserve"> TOC \h \z \t "Título Figura;1" </w:instrText>
      </w:r>
      <w:r w:rsidRPr="00B4326C">
        <w:fldChar w:fldCharType="separate"/>
      </w:r>
      <w:hyperlink w:anchor="_Toc169177116" w:history="1">
        <w:r w:rsidR="00635D95" w:rsidRPr="005931D3">
          <w:rPr>
            <w:rStyle w:val="Hipervnculo"/>
            <w:noProof/>
          </w:rPr>
          <w:t>Fig. 1.1. 50 años de ingresos por videojuegos [1]</w:t>
        </w:r>
        <w:r w:rsidR="00635D95">
          <w:rPr>
            <w:noProof/>
            <w:webHidden/>
          </w:rPr>
          <w:tab/>
        </w:r>
        <w:r w:rsidR="00635D95">
          <w:rPr>
            <w:noProof/>
            <w:webHidden/>
          </w:rPr>
          <w:fldChar w:fldCharType="begin"/>
        </w:r>
        <w:r w:rsidR="00635D95">
          <w:rPr>
            <w:noProof/>
            <w:webHidden/>
          </w:rPr>
          <w:instrText xml:space="preserve"> PAGEREF _Toc169177116 \h </w:instrText>
        </w:r>
        <w:r w:rsidR="00635D95">
          <w:rPr>
            <w:noProof/>
            <w:webHidden/>
          </w:rPr>
        </w:r>
        <w:r w:rsidR="00635D95">
          <w:rPr>
            <w:noProof/>
            <w:webHidden/>
          </w:rPr>
          <w:fldChar w:fldCharType="separate"/>
        </w:r>
        <w:r w:rsidR="00635D95">
          <w:rPr>
            <w:noProof/>
            <w:webHidden/>
          </w:rPr>
          <w:t>1</w:t>
        </w:r>
        <w:r w:rsidR="00635D95">
          <w:rPr>
            <w:noProof/>
            <w:webHidden/>
          </w:rPr>
          <w:fldChar w:fldCharType="end"/>
        </w:r>
      </w:hyperlink>
    </w:p>
    <w:p w14:paraId="68C91E18" w14:textId="0D7AD394" w:rsidR="00635D95" w:rsidRDefault="00635D95">
      <w:pPr>
        <w:pStyle w:val="TDC1"/>
        <w:tabs>
          <w:tab w:val="right" w:leader="underscore" w:pos="8494"/>
        </w:tabs>
        <w:rPr>
          <w:rFonts w:asciiTheme="minorHAnsi" w:hAnsiTheme="minorHAnsi" w:cstheme="minorBidi"/>
          <w:noProof/>
          <w:kern w:val="2"/>
          <w:szCs w:val="24"/>
          <w14:ligatures w14:val="standardContextual"/>
        </w:rPr>
      </w:pPr>
      <w:hyperlink w:anchor="_Toc169177117" w:history="1">
        <w:r w:rsidRPr="005931D3">
          <w:rPr>
            <w:rStyle w:val="Hipervnculo"/>
            <w:noProof/>
          </w:rPr>
          <w:t>Fig. 2.1. Recreación del videojuego Tennis for Two [10]</w:t>
        </w:r>
        <w:r>
          <w:rPr>
            <w:noProof/>
            <w:webHidden/>
          </w:rPr>
          <w:tab/>
        </w:r>
        <w:r>
          <w:rPr>
            <w:noProof/>
            <w:webHidden/>
          </w:rPr>
          <w:fldChar w:fldCharType="begin"/>
        </w:r>
        <w:r>
          <w:rPr>
            <w:noProof/>
            <w:webHidden/>
          </w:rPr>
          <w:instrText xml:space="preserve"> PAGEREF _Toc169177117 \h </w:instrText>
        </w:r>
        <w:r>
          <w:rPr>
            <w:noProof/>
            <w:webHidden/>
          </w:rPr>
        </w:r>
        <w:r>
          <w:rPr>
            <w:noProof/>
            <w:webHidden/>
          </w:rPr>
          <w:fldChar w:fldCharType="separate"/>
        </w:r>
        <w:r>
          <w:rPr>
            <w:noProof/>
            <w:webHidden/>
          </w:rPr>
          <w:t>5</w:t>
        </w:r>
        <w:r>
          <w:rPr>
            <w:noProof/>
            <w:webHidden/>
          </w:rPr>
          <w:fldChar w:fldCharType="end"/>
        </w:r>
      </w:hyperlink>
    </w:p>
    <w:p w14:paraId="069479AE" w14:textId="07D09F50" w:rsidR="00635D95" w:rsidRDefault="00635D95">
      <w:pPr>
        <w:pStyle w:val="TDC1"/>
        <w:tabs>
          <w:tab w:val="right" w:leader="underscore" w:pos="8494"/>
        </w:tabs>
        <w:rPr>
          <w:rFonts w:asciiTheme="minorHAnsi" w:hAnsiTheme="minorHAnsi" w:cstheme="minorBidi"/>
          <w:noProof/>
          <w:kern w:val="2"/>
          <w:szCs w:val="24"/>
          <w14:ligatures w14:val="standardContextual"/>
        </w:rPr>
      </w:pPr>
      <w:hyperlink w:anchor="_Toc169177118" w:history="1">
        <w:r w:rsidRPr="005931D3">
          <w:rPr>
            <w:rStyle w:val="Hipervnculo"/>
            <w:noProof/>
          </w:rPr>
          <w:t>Fig. 2.2. Overcooked 2, juego que implementa el multijugador de sofá con un modo cooperativo [19]</w:t>
        </w:r>
        <w:r>
          <w:rPr>
            <w:noProof/>
            <w:webHidden/>
          </w:rPr>
          <w:tab/>
        </w:r>
        <w:r>
          <w:rPr>
            <w:noProof/>
            <w:webHidden/>
          </w:rPr>
          <w:fldChar w:fldCharType="begin"/>
        </w:r>
        <w:r>
          <w:rPr>
            <w:noProof/>
            <w:webHidden/>
          </w:rPr>
          <w:instrText xml:space="preserve"> PAGEREF _Toc169177118 \h </w:instrText>
        </w:r>
        <w:r>
          <w:rPr>
            <w:noProof/>
            <w:webHidden/>
          </w:rPr>
        </w:r>
        <w:r>
          <w:rPr>
            <w:noProof/>
            <w:webHidden/>
          </w:rPr>
          <w:fldChar w:fldCharType="separate"/>
        </w:r>
        <w:r>
          <w:rPr>
            <w:noProof/>
            <w:webHidden/>
          </w:rPr>
          <w:t>7</w:t>
        </w:r>
        <w:r>
          <w:rPr>
            <w:noProof/>
            <w:webHidden/>
          </w:rPr>
          <w:fldChar w:fldCharType="end"/>
        </w:r>
      </w:hyperlink>
    </w:p>
    <w:p w14:paraId="090CBE76" w14:textId="585FE3EC" w:rsidR="00635D95" w:rsidRDefault="00635D95">
      <w:pPr>
        <w:pStyle w:val="TDC1"/>
        <w:tabs>
          <w:tab w:val="right" w:leader="underscore" w:pos="8494"/>
        </w:tabs>
        <w:rPr>
          <w:rFonts w:asciiTheme="minorHAnsi" w:hAnsiTheme="minorHAnsi" w:cstheme="minorBidi"/>
          <w:noProof/>
          <w:kern w:val="2"/>
          <w:szCs w:val="24"/>
          <w14:ligatures w14:val="standardContextual"/>
        </w:rPr>
      </w:pPr>
      <w:hyperlink w:anchor="_Toc169177119" w:history="1">
        <w:r w:rsidRPr="005931D3">
          <w:rPr>
            <w:rStyle w:val="Hipervnculo"/>
            <w:noProof/>
          </w:rPr>
          <w:t>Fig. 2.3. Esquema de una red P2P</w:t>
        </w:r>
        <w:r>
          <w:rPr>
            <w:noProof/>
            <w:webHidden/>
          </w:rPr>
          <w:tab/>
        </w:r>
        <w:r>
          <w:rPr>
            <w:noProof/>
            <w:webHidden/>
          </w:rPr>
          <w:fldChar w:fldCharType="begin"/>
        </w:r>
        <w:r>
          <w:rPr>
            <w:noProof/>
            <w:webHidden/>
          </w:rPr>
          <w:instrText xml:space="preserve"> PAGEREF _Toc169177119 \h </w:instrText>
        </w:r>
        <w:r>
          <w:rPr>
            <w:noProof/>
            <w:webHidden/>
          </w:rPr>
        </w:r>
        <w:r>
          <w:rPr>
            <w:noProof/>
            <w:webHidden/>
          </w:rPr>
          <w:fldChar w:fldCharType="separate"/>
        </w:r>
        <w:r>
          <w:rPr>
            <w:noProof/>
            <w:webHidden/>
          </w:rPr>
          <w:t>8</w:t>
        </w:r>
        <w:r>
          <w:rPr>
            <w:noProof/>
            <w:webHidden/>
          </w:rPr>
          <w:fldChar w:fldCharType="end"/>
        </w:r>
      </w:hyperlink>
    </w:p>
    <w:p w14:paraId="48F37BD3" w14:textId="397A4CC6" w:rsidR="00635D95" w:rsidRDefault="00635D95">
      <w:pPr>
        <w:pStyle w:val="TDC1"/>
        <w:tabs>
          <w:tab w:val="right" w:leader="underscore" w:pos="8494"/>
        </w:tabs>
        <w:rPr>
          <w:rFonts w:asciiTheme="minorHAnsi" w:hAnsiTheme="minorHAnsi" w:cstheme="minorBidi"/>
          <w:noProof/>
          <w:kern w:val="2"/>
          <w:szCs w:val="24"/>
          <w14:ligatures w14:val="standardContextual"/>
        </w:rPr>
      </w:pPr>
      <w:hyperlink w:anchor="_Toc169177120" w:history="1">
        <w:r w:rsidRPr="005931D3">
          <w:rPr>
            <w:rStyle w:val="Hipervnculo"/>
            <w:noProof/>
          </w:rPr>
          <w:t>Fig. 2.4. Arquitectura Cliente-Servidor</w:t>
        </w:r>
        <w:r>
          <w:rPr>
            <w:noProof/>
            <w:webHidden/>
          </w:rPr>
          <w:tab/>
        </w:r>
        <w:r>
          <w:rPr>
            <w:noProof/>
            <w:webHidden/>
          </w:rPr>
          <w:fldChar w:fldCharType="begin"/>
        </w:r>
        <w:r>
          <w:rPr>
            <w:noProof/>
            <w:webHidden/>
          </w:rPr>
          <w:instrText xml:space="preserve"> PAGEREF _Toc169177120 \h </w:instrText>
        </w:r>
        <w:r>
          <w:rPr>
            <w:noProof/>
            <w:webHidden/>
          </w:rPr>
        </w:r>
        <w:r>
          <w:rPr>
            <w:noProof/>
            <w:webHidden/>
          </w:rPr>
          <w:fldChar w:fldCharType="separate"/>
        </w:r>
        <w:r>
          <w:rPr>
            <w:noProof/>
            <w:webHidden/>
          </w:rPr>
          <w:t>9</w:t>
        </w:r>
        <w:r>
          <w:rPr>
            <w:noProof/>
            <w:webHidden/>
          </w:rPr>
          <w:fldChar w:fldCharType="end"/>
        </w:r>
      </w:hyperlink>
    </w:p>
    <w:p w14:paraId="3FE22804" w14:textId="78F1D1D8" w:rsidR="00635D95" w:rsidRDefault="00635D95">
      <w:pPr>
        <w:pStyle w:val="TDC1"/>
        <w:tabs>
          <w:tab w:val="right" w:leader="underscore" w:pos="8494"/>
        </w:tabs>
        <w:rPr>
          <w:rFonts w:asciiTheme="minorHAnsi" w:hAnsiTheme="minorHAnsi" w:cstheme="minorBidi"/>
          <w:noProof/>
          <w:kern w:val="2"/>
          <w:szCs w:val="24"/>
          <w14:ligatures w14:val="standardContextual"/>
        </w:rPr>
      </w:pPr>
      <w:hyperlink w:anchor="_Toc169177121" w:history="1">
        <w:r w:rsidRPr="005931D3">
          <w:rPr>
            <w:rStyle w:val="Hipervnculo"/>
            <w:noProof/>
          </w:rPr>
          <w:t>Fig. 2.5. Topología Cliente-Anfitrión</w:t>
        </w:r>
        <w:r>
          <w:rPr>
            <w:noProof/>
            <w:webHidden/>
          </w:rPr>
          <w:tab/>
        </w:r>
        <w:r>
          <w:rPr>
            <w:noProof/>
            <w:webHidden/>
          </w:rPr>
          <w:fldChar w:fldCharType="begin"/>
        </w:r>
        <w:r>
          <w:rPr>
            <w:noProof/>
            <w:webHidden/>
          </w:rPr>
          <w:instrText xml:space="preserve"> PAGEREF _Toc169177121 \h </w:instrText>
        </w:r>
        <w:r>
          <w:rPr>
            <w:noProof/>
            <w:webHidden/>
          </w:rPr>
        </w:r>
        <w:r>
          <w:rPr>
            <w:noProof/>
            <w:webHidden/>
          </w:rPr>
          <w:fldChar w:fldCharType="separate"/>
        </w:r>
        <w:r>
          <w:rPr>
            <w:noProof/>
            <w:webHidden/>
          </w:rPr>
          <w:t>10</w:t>
        </w:r>
        <w:r>
          <w:rPr>
            <w:noProof/>
            <w:webHidden/>
          </w:rPr>
          <w:fldChar w:fldCharType="end"/>
        </w:r>
      </w:hyperlink>
    </w:p>
    <w:p w14:paraId="6225FD8A" w14:textId="352D474B" w:rsidR="00635D95" w:rsidRDefault="00635D95">
      <w:pPr>
        <w:pStyle w:val="TDC1"/>
        <w:tabs>
          <w:tab w:val="right" w:leader="underscore" w:pos="8494"/>
        </w:tabs>
        <w:rPr>
          <w:rFonts w:asciiTheme="minorHAnsi" w:hAnsiTheme="minorHAnsi" w:cstheme="minorBidi"/>
          <w:noProof/>
          <w:kern w:val="2"/>
          <w:szCs w:val="24"/>
          <w14:ligatures w14:val="standardContextual"/>
        </w:rPr>
      </w:pPr>
      <w:hyperlink w:anchor="_Toc169177122" w:history="1">
        <w:r w:rsidRPr="005931D3">
          <w:rPr>
            <w:rStyle w:val="Hipervnculo"/>
            <w:noProof/>
          </w:rPr>
          <w:t>Fig. 2.6. Arquitectura de autoridad distribuida</w:t>
        </w:r>
        <w:r>
          <w:rPr>
            <w:noProof/>
            <w:webHidden/>
          </w:rPr>
          <w:tab/>
        </w:r>
        <w:r>
          <w:rPr>
            <w:noProof/>
            <w:webHidden/>
          </w:rPr>
          <w:fldChar w:fldCharType="begin"/>
        </w:r>
        <w:r>
          <w:rPr>
            <w:noProof/>
            <w:webHidden/>
          </w:rPr>
          <w:instrText xml:space="preserve"> PAGEREF _Toc169177122 \h </w:instrText>
        </w:r>
        <w:r>
          <w:rPr>
            <w:noProof/>
            <w:webHidden/>
          </w:rPr>
        </w:r>
        <w:r>
          <w:rPr>
            <w:noProof/>
            <w:webHidden/>
          </w:rPr>
          <w:fldChar w:fldCharType="separate"/>
        </w:r>
        <w:r>
          <w:rPr>
            <w:noProof/>
            <w:webHidden/>
          </w:rPr>
          <w:t>11</w:t>
        </w:r>
        <w:r>
          <w:rPr>
            <w:noProof/>
            <w:webHidden/>
          </w:rPr>
          <w:fldChar w:fldCharType="end"/>
        </w:r>
      </w:hyperlink>
    </w:p>
    <w:p w14:paraId="667C7A09" w14:textId="3D498723" w:rsidR="00635D95" w:rsidRDefault="00635D95">
      <w:pPr>
        <w:pStyle w:val="TDC1"/>
        <w:tabs>
          <w:tab w:val="right" w:leader="underscore" w:pos="8494"/>
        </w:tabs>
        <w:rPr>
          <w:rFonts w:asciiTheme="minorHAnsi" w:hAnsiTheme="minorHAnsi" w:cstheme="minorBidi"/>
          <w:noProof/>
          <w:kern w:val="2"/>
          <w:szCs w:val="24"/>
          <w14:ligatures w14:val="standardContextual"/>
        </w:rPr>
      </w:pPr>
      <w:hyperlink w:anchor="_Toc169177123" w:history="1">
        <w:r w:rsidRPr="005931D3">
          <w:rPr>
            <w:rStyle w:val="Hipervnculo"/>
            <w:noProof/>
          </w:rPr>
          <w:t>Fig. 2.7. Captura de pantalla de Rogue en su versión de 1980 [30]</w:t>
        </w:r>
        <w:r>
          <w:rPr>
            <w:noProof/>
            <w:webHidden/>
          </w:rPr>
          <w:tab/>
        </w:r>
        <w:r>
          <w:rPr>
            <w:noProof/>
            <w:webHidden/>
          </w:rPr>
          <w:fldChar w:fldCharType="begin"/>
        </w:r>
        <w:r>
          <w:rPr>
            <w:noProof/>
            <w:webHidden/>
          </w:rPr>
          <w:instrText xml:space="preserve"> PAGEREF _Toc169177123 \h </w:instrText>
        </w:r>
        <w:r>
          <w:rPr>
            <w:noProof/>
            <w:webHidden/>
          </w:rPr>
        </w:r>
        <w:r>
          <w:rPr>
            <w:noProof/>
            <w:webHidden/>
          </w:rPr>
          <w:fldChar w:fldCharType="separate"/>
        </w:r>
        <w:r>
          <w:rPr>
            <w:noProof/>
            <w:webHidden/>
          </w:rPr>
          <w:t>14</w:t>
        </w:r>
        <w:r>
          <w:rPr>
            <w:noProof/>
            <w:webHidden/>
          </w:rPr>
          <w:fldChar w:fldCharType="end"/>
        </w:r>
      </w:hyperlink>
    </w:p>
    <w:p w14:paraId="5062A27B" w14:textId="7036853C" w:rsidR="00635D95" w:rsidRDefault="00635D95">
      <w:pPr>
        <w:pStyle w:val="TDC1"/>
        <w:tabs>
          <w:tab w:val="right" w:leader="underscore" w:pos="8494"/>
        </w:tabs>
        <w:rPr>
          <w:rFonts w:asciiTheme="minorHAnsi" w:hAnsiTheme="minorHAnsi" w:cstheme="minorBidi"/>
          <w:noProof/>
          <w:kern w:val="2"/>
          <w:szCs w:val="24"/>
          <w14:ligatures w14:val="standardContextual"/>
        </w:rPr>
      </w:pPr>
      <w:hyperlink w:anchor="_Toc169177124" w:history="1">
        <w:r w:rsidRPr="005931D3">
          <w:rPr>
            <w:rStyle w:val="Hipervnculo"/>
            <w:noProof/>
          </w:rPr>
          <w:t>Fig. 2.8. Captura de pantalla de Enter the Gungeon</w:t>
        </w:r>
        <w:r>
          <w:rPr>
            <w:noProof/>
            <w:webHidden/>
          </w:rPr>
          <w:tab/>
        </w:r>
        <w:r>
          <w:rPr>
            <w:noProof/>
            <w:webHidden/>
          </w:rPr>
          <w:fldChar w:fldCharType="begin"/>
        </w:r>
        <w:r>
          <w:rPr>
            <w:noProof/>
            <w:webHidden/>
          </w:rPr>
          <w:instrText xml:space="preserve"> PAGEREF _Toc169177124 \h </w:instrText>
        </w:r>
        <w:r>
          <w:rPr>
            <w:noProof/>
            <w:webHidden/>
          </w:rPr>
        </w:r>
        <w:r>
          <w:rPr>
            <w:noProof/>
            <w:webHidden/>
          </w:rPr>
          <w:fldChar w:fldCharType="separate"/>
        </w:r>
        <w:r>
          <w:rPr>
            <w:noProof/>
            <w:webHidden/>
          </w:rPr>
          <w:t>16</w:t>
        </w:r>
        <w:r>
          <w:rPr>
            <w:noProof/>
            <w:webHidden/>
          </w:rPr>
          <w:fldChar w:fldCharType="end"/>
        </w:r>
      </w:hyperlink>
    </w:p>
    <w:p w14:paraId="73002225" w14:textId="75C45646" w:rsidR="00635D95" w:rsidRDefault="00635D95">
      <w:pPr>
        <w:pStyle w:val="TDC1"/>
        <w:tabs>
          <w:tab w:val="right" w:leader="underscore" w:pos="8494"/>
        </w:tabs>
        <w:rPr>
          <w:rFonts w:asciiTheme="minorHAnsi" w:hAnsiTheme="minorHAnsi" w:cstheme="minorBidi"/>
          <w:noProof/>
          <w:kern w:val="2"/>
          <w:szCs w:val="24"/>
          <w14:ligatures w14:val="standardContextual"/>
        </w:rPr>
      </w:pPr>
      <w:hyperlink w:anchor="_Toc169177125" w:history="1">
        <w:r w:rsidRPr="005931D3">
          <w:rPr>
            <w:rStyle w:val="Hipervnculo"/>
            <w:noProof/>
          </w:rPr>
          <w:t>Fig. 2.9. Captura de pantalla de Nuclear Throne</w:t>
        </w:r>
        <w:r>
          <w:rPr>
            <w:noProof/>
            <w:webHidden/>
          </w:rPr>
          <w:tab/>
        </w:r>
        <w:r>
          <w:rPr>
            <w:noProof/>
            <w:webHidden/>
          </w:rPr>
          <w:fldChar w:fldCharType="begin"/>
        </w:r>
        <w:r>
          <w:rPr>
            <w:noProof/>
            <w:webHidden/>
          </w:rPr>
          <w:instrText xml:space="preserve"> PAGEREF _Toc169177125 \h </w:instrText>
        </w:r>
        <w:r>
          <w:rPr>
            <w:noProof/>
            <w:webHidden/>
          </w:rPr>
        </w:r>
        <w:r>
          <w:rPr>
            <w:noProof/>
            <w:webHidden/>
          </w:rPr>
          <w:fldChar w:fldCharType="separate"/>
        </w:r>
        <w:r>
          <w:rPr>
            <w:noProof/>
            <w:webHidden/>
          </w:rPr>
          <w:t>17</w:t>
        </w:r>
        <w:r>
          <w:rPr>
            <w:noProof/>
            <w:webHidden/>
          </w:rPr>
          <w:fldChar w:fldCharType="end"/>
        </w:r>
      </w:hyperlink>
    </w:p>
    <w:p w14:paraId="672AE0FF" w14:textId="3FC25F3B" w:rsidR="00635D95" w:rsidRDefault="00635D95">
      <w:pPr>
        <w:pStyle w:val="TDC1"/>
        <w:tabs>
          <w:tab w:val="right" w:leader="underscore" w:pos="8494"/>
        </w:tabs>
        <w:rPr>
          <w:rFonts w:asciiTheme="minorHAnsi" w:hAnsiTheme="minorHAnsi" w:cstheme="minorBidi"/>
          <w:noProof/>
          <w:kern w:val="2"/>
          <w:szCs w:val="24"/>
          <w14:ligatures w14:val="standardContextual"/>
        </w:rPr>
      </w:pPr>
      <w:hyperlink w:anchor="_Toc169177126" w:history="1">
        <w:r w:rsidRPr="005931D3">
          <w:rPr>
            <w:rStyle w:val="Hipervnculo"/>
            <w:noProof/>
          </w:rPr>
          <w:t>Fig. 2.10. El juego de VR Beat Saber, desarrollado en Unity [49]</w:t>
        </w:r>
        <w:r>
          <w:rPr>
            <w:noProof/>
            <w:webHidden/>
          </w:rPr>
          <w:tab/>
        </w:r>
        <w:r>
          <w:rPr>
            <w:noProof/>
            <w:webHidden/>
          </w:rPr>
          <w:fldChar w:fldCharType="begin"/>
        </w:r>
        <w:r>
          <w:rPr>
            <w:noProof/>
            <w:webHidden/>
          </w:rPr>
          <w:instrText xml:space="preserve"> PAGEREF _Toc169177126 \h </w:instrText>
        </w:r>
        <w:r>
          <w:rPr>
            <w:noProof/>
            <w:webHidden/>
          </w:rPr>
        </w:r>
        <w:r>
          <w:rPr>
            <w:noProof/>
            <w:webHidden/>
          </w:rPr>
          <w:fldChar w:fldCharType="separate"/>
        </w:r>
        <w:r>
          <w:rPr>
            <w:noProof/>
            <w:webHidden/>
          </w:rPr>
          <w:t>19</w:t>
        </w:r>
        <w:r>
          <w:rPr>
            <w:noProof/>
            <w:webHidden/>
          </w:rPr>
          <w:fldChar w:fldCharType="end"/>
        </w:r>
      </w:hyperlink>
    </w:p>
    <w:p w14:paraId="730684B4" w14:textId="3678A939" w:rsidR="00635D95" w:rsidRDefault="00635D95">
      <w:pPr>
        <w:pStyle w:val="TDC1"/>
        <w:tabs>
          <w:tab w:val="right" w:leader="underscore" w:pos="8494"/>
        </w:tabs>
        <w:rPr>
          <w:rFonts w:asciiTheme="minorHAnsi" w:hAnsiTheme="minorHAnsi" w:cstheme="minorBidi"/>
          <w:noProof/>
          <w:kern w:val="2"/>
          <w:szCs w:val="24"/>
          <w14:ligatures w14:val="standardContextual"/>
        </w:rPr>
      </w:pPr>
      <w:hyperlink w:anchor="_Toc169177127" w:history="1">
        <w:r w:rsidRPr="005931D3">
          <w:rPr>
            <w:rStyle w:val="Hipervnculo"/>
            <w:noProof/>
          </w:rPr>
          <w:t>Fig. 3.1. Diagrama de casos de uso del escenario 1</w:t>
        </w:r>
        <w:r>
          <w:rPr>
            <w:noProof/>
            <w:webHidden/>
          </w:rPr>
          <w:tab/>
        </w:r>
        <w:r>
          <w:rPr>
            <w:noProof/>
            <w:webHidden/>
          </w:rPr>
          <w:fldChar w:fldCharType="begin"/>
        </w:r>
        <w:r>
          <w:rPr>
            <w:noProof/>
            <w:webHidden/>
          </w:rPr>
          <w:instrText xml:space="preserve"> PAGEREF _Toc169177127 \h </w:instrText>
        </w:r>
        <w:r>
          <w:rPr>
            <w:noProof/>
            <w:webHidden/>
          </w:rPr>
        </w:r>
        <w:r>
          <w:rPr>
            <w:noProof/>
            <w:webHidden/>
          </w:rPr>
          <w:fldChar w:fldCharType="separate"/>
        </w:r>
        <w:r>
          <w:rPr>
            <w:noProof/>
            <w:webHidden/>
          </w:rPr>
          <w:t>24</w:t>
        </w:r>
        <w:r>
          <w:rPr>
            <w:noProof/>
            <w:webHidden/>
          </w:rPr>
          <w:fldChar w:fldCharType="end"/>
        </w:r>
      </w:hyperlink>
    </w:p>
    <w:p w14:paraId="5C1DE713" w14:textId="1021F701" w:rsidR="00635D95" w:rsidRDefault="00635D95">
      <w:pPr>
        <w:pStyle w:val="TDC1"/>
        <w:tabs>
          <w:tab w:val="right" w:leader="underscore" w:pos="8494"/>
        </w:tabs>
        <w:rPr>
          <w:rFonts w:asciiTheme="minorHAnsi" w:hAnsiTheme="minorHAnsi" w:cstheme="minorBidi"/>
          <w:noProof/>
          <w:kern w:val="2"/>
          <w:szCs w:val="24"/>
          <w14:ligatures w14:val="standardContextual"/>
        </w:rPr>
      </w:pPr>
      <w:hyperlink w:anchor="_Toc169177128" w:history="1">
        <w:r w:rsidRPr="005931D3">
          <w:rPr>
            <w:rStyle w:val="Hipervnculo"/>
            <w:noProof/>
          </w:rPr>
          <w:t>Fig. 3.2. Diagrama de casos de uso del escenario 2</w:t>
        </w:r>
        <w:r>
          <w:rPr>
            <w:noProof/>
            <w:webHidden/>
          </w:rPr>
          <w:tab/>
        </w:r>
        <w:r>
          <w:rPr>
            <w:noProof/>
            <w:webHidden/>
          </w:rPr>
          <w:fldChar w:fldCharType="begin"/>
        </w:r>
        <w:r>
          <w:rPr>
            <w:noProof/>
            <w:webHidden/>
          </w:rPr>
          <w:instrText xml:space="preserve"> PAGEREF _Toc169177128 \h </w:instrText>
        </w:r>
        <w:r>
          <w:rPr>
            <w:noProof/>
            <w:webHidden/>
          </w:rPr>
        </w:r>
        <w:r>
          <w:rPr>
            <w:noProof/>
            <w:webHidden/>
          </w:rPr>
          <w:fldChar w:fldCharType="separate"/>
        </w:r>
        <w:r>
          <w:rPr>
            <w:noProof/>
            <w:webHidden/>
          </w:rPr>
          <w:t>26</w:t>
        </w:r>
        <w:r>
          <w:rPr>
            <w:noProof/>
            <w:webHidden/>
          </w:rPr>
          <w:fldChar w:fldCharType="end"/>
        </w:r>
      </w:hyperlink>
    </w:p>
    <w:p w14:paraId="02369D25" w14:textId="20A133BF" w:rsidR="00635D95" w:rsidRDefault="00635D95">
      <w:pPr>
        <w:pStyle w:val="TDC1"/>
        <w:tabs>
          <w:tab w:val="right" w:leader="underscore" w:pos="8494"/>
        </w:tabs>
        <w:rPr>
          <w:rFonts w:asciiTheme="minorHAnsi" w:hAnsiTheme="minorHAnsi" w:cstheme="minorBidi"/>
          <w:noProof/>
          <w:kern w:val="2"/>
          <w:szCs w:val="24"/>
          <w14:ligatures w14:val="standardContextual"/>
        </w:rPr>
      </w:pPr>
      <w:hyperlink w:anchor="_Toc169177129" w:history="1">
        <w:r w:rsidRPr="005931D3">
          <w:rPr>
            <w:rStyle w:val="Hipervnculo"/>
            <w:noProof/>
          </w:rPr>
          <w:t>Fig. 3.3. Diagrama de casos de uso del escenario 3</w:t>
        </w:r>
        <w:r>
          <w:rPr>
            <w:noProof/>
            <w:webHidden/>
          </w:rPr>
          <w:tab/>
        </w:r>
        <w:r>
          <w:rPr>
            <w:noProof/>
            <w:webHidden/>
          </w:rPr>
          <w:fldChar w:fldCharType="begin"/>
        </w:r>
        <w:r>
          <w:rPr>
            <w:noProof/>
            <w:webHidden/>
          </w:rPr>
          <w:instrText xml:space="preserve"> PAGEREF _Toc169177129 \h </w:instrText>
        </w:r>
        <w:r>
          <w:rPr>
            <w:noProof/>
            <w:webHidden/>
          </w:rPr>
        </w:r>
        <w:r>
          <w:rPr>
            <w:noProof/>
            <w:webHidden/>
          </w:rPr>
          <w:fldChar w:fldCharType="separate"/>
        </w:r>
        <w:r>
          <w:rPr>
            <w:noProof/>
            <w:webHidden/>
          </w:rPr>
          <w:t>27</w:t>
        </w:r>
        <w:r>
          <w:rPr>
            <w:noProof/>
            <w:webHidden/>
          </w:rPr>
          <w:fldChar w:fldCharType="end"/>
        </w:r>
      </w:hyperlink>
    </w:p>
    <w:p w14:paraId="043754BC" w14:textId="45DB9701" w:rsidR="00635D95" w:rsidRDefault="00635D95">
      <w:pPr>
        <w:pStyle w:val="TDC1"/>
        <w:tabs>
          <w:tab w:val="right" w:leader="underscore" w:pos="8494"/>
        </w:tabs>
        <w:rPr>
          <w:rFonts w:asciiTheme="minorHAnsi" w:hAnsiTheme="minorHAnsi" w:cstheme="minorBidi"/>
          <w:noProof/>
          <w:kern w:val="2"/>
          <w:szCs w:val="24"/>
          <w14:ligatures w14:val="standardContextual"/>
        </w:rPr>
      </w:pPr>
      <w:hyperlink w:anchor="_Toc169177130" w:history="1">
        <w:r w:rsidRPr="005931D3">
          <w:rPr>
            <w:rStyle w:val="Hipervnculo"/>
            <w:noProof/>
          </w:rPr>
          <w:t xml:space="preserve">Fig. 4.1. </w:t>
        </w:r>
        <w:r w:rsidRPr="005931D3">
          <w:rPr>
            <w:rStyle w:val="Hipervnculo"/>
            <w:i/>
            <w:iCs/>
            <w:noProof/>
          </w:rPr>
          <w:t>Sprite sheet</w:t>
        </w:r>
        <w:r w:rsidRPr="005931D3">
          <w:rPr>
            <w:rStyle w:val="Hipervnculo"/>
            <w:noProof/>
          </w:rPr>
          <w:t xml:space="preserve"> del personaje del jugador 1</w:t>
        </w:r>
        <w:r>
          <w:rPr>
            <w:noProof/>
            <w:webHidden/>
          </w:rPr>
          <w:tab/>
        </w:r>
        <w:r>
          <w:rPr>
            <w:noProof/>
            <w:webHidden/>
          </w:rPr>
          <w:fldChar w:fldCharType="begin"/>
        </w:r>
        <w:r>
          <w:rPr>
            <w:noProof/>
            <w:webHidden/>
          </w:rPr>
          <w:instrText xml:space="preserve"> PAGEREF _Toc169177130 \h </w:instrText>
        </w:r>
        <w:r>
          <w:rPr>
            <w:noProof/>
            <w:webHidden/>
          </w:rPr>
        </w:r>
        <w:r>
          <w:rPr>
            <w:noProof/>
            <w:webHidden/>
          </w:rPr>
          <w:fldChar w:fldCharType="separate"/>
        </w:r>
        <w:r>
          <w:rPr>
            <w:noProof/>
            <w:webHidden/>
          </w:rPr>
          <w:t>52</w:t>
        </w:r>
        <w:r>
          <w:rPr>
            <w:noProof/>
            <w:webHidden/>
          </w:rPr>
          <w:fldChar w:fldCharType="end"/>
        </w:r>
      </w:hyperlink>
    </w:p>
    <w:p w14:paraId="59BA5DEE" w14:textId="373E0CB4" w:rsidR="00635D95" w:rsidRDefault="00635D95">
      <w:pPr>
        <w:pStyle w:val="TDC1"/>
        <w:tabs>
          <w:tab w:val="right" w:leader="underscore" w:pos="8494"/>
        </w:tabs>
        <w:rPr>
          <w:rFonts w:asciiTheme="minorHAnsi" w:hAnsiTheme="minorHAnsi" w:cstheme="minorBidi"/>
          <w:noProof/>
          <w:kern w:val="2"/>
          <w:szCs w:val="24"/>
          <w14:ligatures w14:val="standardContextual"/>
        </w:rPr>
      </w:pPr>
      <w:hyperlink w:anchor="_Toc169177131" w:history="1">
        <w:r w:rsidRPr="005931D3">
          <w:rPr>
            <w:rStyle w:val="Hipervnculo"/>
            <w:noProof/>
          </w:rPr>
          <w:t>Fig. 4.2. Ejes de coordenadas y dimensiones empleados</w:t>
        </w:r>
        <w:r>
          <w:rPr>
            <w:noProof/>
            <w:webHidden/>
          </w:rPr>
          <w:tab/>
        </w:r>
        <w:r>
          <w:rPr>
            <w:noProof/>
            <w:webHidden/>
          </w:rPr>
          <w:fldChar w:fldCharType="begin"/>
        </w:r>
        <w:r>
          <w:rPr>
            <w:noProof/>
            <w:webHidden/>
          </w:rPr>
          <w:instrText xml:space="preserve"> PAGEREF _Toc169177131 \h </w:instrText>
        </w:r>
        <w:r>
          <w:rPr>
            <w:noProof/>
            <w:webHidden/>
          </w:rPr>
        </w:r>
        <w:r>
          <w:rPr>
            <w:noProof/>
            <w:webHidden/>
          </w:rPr>
          <w:fldChar w:fldCharType="separate"/>
        </w:r>
        <w:r>
          <w:rPr>
            <w:noProof/>
            <w:webHidden/>
          </w:rPr>
          <w:t>53</w:t>
        </w:r>
        <w:r>
          <w:rPr>
            <w:noProof/>
            <w:webHidden/>
          </w:rPr>
          <w:fldChar w:fldCharType="end"/>
        </w:r>
      </w:hyperlink>
    </w:p>
    <w:p w14:paraId="5DB255AE" w14:textId="6A4B7E09" w:rsidR="00635D95" w:rsidRDefault="00635D95">
      <w:pPr>
        <w:pStyle w:val="TDC1"/>
        <w:tabs>
          <w:tab w:val="right" w:leader="underscore" w:pos="8494"/>
        </w:tabs>
        <w:rPr>
          <w:rFonts w:asciiTheme="minorHAnsi" w:hAnsiTheme="minorHAnsi" w:cstheme="minorBidi"/>
          <w:noProof/>
          <w:kern w:val="2"/>
          <w:szCs w:val="24"/>
          <w14:ligatures w14:val="standardContextual"/>
        </w:rPr>
      </w:pPr>
      <w:hyperlink w:anchor="_Toc169177132" w:history="1">
        <w:r w:rsidRPr="005931D3">
          <w:rPr>
            <w:rStyle w:val="Hipervnculo"/>
            <w:noProof/>
          </w:rPr>
          <w:t>Fig. 4.3. Esquema explicativo del apuntado del arma</w:t>
        </w:r>
        <w:r>
          <w:rPr>
            <w:noProof/>
            <w:webHidden/>
          </w:rPr>
          <w:tab/>
        </w:r>
        <w:r>
          <w:rPr>
            <w:noProof/>
            <w:webHidden/>
          </w:rPr>
          <w:fldChar w:fldCharType="begin"/>
        </w:r>
        <w:r>
          <w:rPr>
            <w:noProof/>
            <w:webHidden/>
          </w:rPr>
          <w:instrText xml:space="preserve"> PAGEREF _Toc169177132 \h </w:instrText>
        </w:r>
        <w:r>
          <w:rPr>
            <w:noProof/>
            <w:webHidden/>
          </w:rPr>
        </w:r>
        <w:r>
          <w:rPr>
            <w:noProof/>
            <w:webHidden/>
          </w:rPr>
          <w:fldChar w:fldCharType="separate"/>
        </w:r>
        <w:r>
          <w:rPr>
            <w:noProof/>
            <w:webHidden/>
          </w:rPr>
          <w:t>54</w:t>
        </w:r>
        <w:r>
          <w:rPr>
            <w:noProof/>
            <w:webHidden/>
          </w:rPr>
          <w:fldChar w:fldCharType="end"/>
        </w:r>
      </w:hyperlink>
    </w:p>
    <w:p w14:paraId="1D8DEA27" w14:textId="4E313B55" w:rsidR="00635D95" w:rsidRDefault="00635D95">
      <w:pPr>
        <w:pStyle w:val="TDC1"/>
        <w:tabs>
          <w:tab w:val="right" w:leader="underscore" w:pos="8494"/>
        </w:tabs>
        <w:rPr>
          <w:rFonts w:asciiTheme="minorHAnsi" w:hAnsiTheme="minorHAnsi" w:cstheme="minorBidi"/>
          <w:noProof/>
          <w:kern w:val="2"/>
          <w:szCs w:val="24"/>
          <w14:ligatures w14:val="standardContextual"/>
        </w:rPr>
      </w:pPr>
      <w:hyperlink w:anchor="_Toc169177133" w:history="1">
        <w:r w:rsidRPr="005931D3">
          <w:rPr>
            <w:rStyle w:val="Hipervnculo"/>
            <w:noProof/>
          </w:rPr>
          <w:t xml:space="preserve">Fig. 4.4. </w:t>
        </w:r>
        <w:r w:rsidRPr="005931D3">
          <w:rPr>
            <w:rStyle w:val="Hipervnculo"/>
            <w:i/>
            <w:iCs/>
            <w:noProof/>
          </w:rPr>
          <w:t>Sprite</w:t>
        </w:r>
        <w:r w:rsidRPr="005931D3">
          <w:rPr>
            <w:rStyle w:val="Hipervnculo"/>
            <w:noProof/>
          </w:rPr>
          <w:t xml:space="preserve"> del botiquín</w:t>
        </w:r>
        <w:r>
          <w:rPr>
            <w:noProof/>
            <w:webHidden/>
          </w:rPr>
          <w:tab/>
        </w:r>
        <w:r>
          <w:rPr>
            <w:noProof/>
            <w:webHidden/>
          </w:rPr>
          <w:fldChar w:fldCharType="begin"/>
        </w:r>
        <w:r>
          <w:rPr>
            <w:noProof/>
            <w:webHidden/>
          </w:rPr>
          <w:instrText xml:space="preserve"> PAGEREF _Toc169177133 \h </w:instrText>
        </w:r>
        <w:r>
          <w:rPr>
            <w:noProof/>
            <w:webHidden/>
          </w:rPr>
        </w:r>
        <w:r>
          <w:rPr>
            <w:noProof/>
            <w:webHidden/>
          </w:rPr>
          <w:fldChar w:fldCharType="separate"/>
        </w:r>
        <w:r>
          <w:rPr>
            <w:noProof/>
            <w:webHidden/>
          </w:rPr>
          <w:t>55</w:t>
        </w:r>
        <w:r>
          <w:rPr>
            <w:noProof/>
            <w:webHidden/>
          </w:rPr>
          <w:fldChar w:fldCharType="end"/>
        </w:r>
      </w:hyperlink>
    </w:p>
    <w:p w14:paraId="685C89E5" w14:textId="503F49F2" w:rsidR="00635D95" w:rsidRDefault="00635D95">
      <w:pPr>
        <w:pStyle w:val="TDC1"/>
        <w:tabs>
          <w:tab w:val="right" w:leader="underscore" w:pos="8494"/>
        </w:tabs>
        <w:rPr>
          <w:rFonts w:asciiTheme="minorHAnsi" w:hAnsiTheme="minorHAnsi" w:cstheme="minorBidi"/>
          <w:noProof/>
          <w:kern w:val="2"/>
          <w:szCs w:val="24"/>
          <w14:ligatures w14:val="standardContextual"/>
        </w:rPr>
      </w:pPr>
      <w:hyperlink w:anchor="_Toc169177134" w:history="1">
        <w:r w:rsidRPr="005931D3">
          <w:rPr>
            <w:rStyle w:val="Hipervnculo"/>
            <w:noProof/>
          </w:rPr>
          <w:t>Fig. 4.5. Modelos 2D de los enemigos. De izquierda a derecha: enemigo 1, enemigo 2 y enemigo 3</w:t>
        </w:r>
        <w:r>
          <w:rPr>
            <w:noProof/>
            <w:webHidden/>
          </w:rPr>
          <w:tab/>
        </w:r>
        <w:r>
          <w:rPr>
            <w:noProof/>
            <w:webHidden/>
          </w:rPr>
          <w:fldChar w:fldCharType="begin"/>
        </w:r>
        <w:r>
          <w:rPr>
            <w:noProof/>
            <w:webHidden/>
          </w:rPr>
          <w:instrText xml:space="preserve"> PAGEREF _Toc169177134 \h </w:instrText>
        </w:r>
        <w:r>
          <w:rPr>
            <w:noProof/>
            <w:webHidden/>
          </w:rPr>
        </w:r>
        <w:r>
          <w:rPr>
            <w:noProof/>
            <w:webHidden/>
          </w:rPr>
          <w:fldChar w:fldCharType="separate"/>
        </w:r>
        <w:r>
          <w:rPr>
            <w:noProof/>
            <w:webHidden/>
          </w:rPr>
          <w:t>57</w:t>
        </w:r>
        <w:r>
          <w:rPr>
            <w:noProof/>
            <w:webHidden/>
          </w:rPr>
          <w:fldChar w:fldCharType="end"/>
        </w:r>
      </w:hyperlink>
    </w:p>
    <w:p w14:paraId="41230B14" w14:textId="2B623395" w:rsidR="00635D95" w:rsidRDefault="00635D95">
      <w:pPr>
        <w:pStyle w:val="TDC1"/>
        <w:tabs>
          <w:tab w:val="right" w:leader="underscore" w:pos="8494"/>
        </w:tabs>
        <w:rPr>
          <w:rFonts w:asciiTheme="minorHAnsi" w:hAnsiTheme="minorHAnsi" w:cstheme="minorBidi"/>
          <w:noProof/>
          <w:kern w:val="2"/>
          <w:szCs w:val="24"/>
          <w14:ligatures w14:val="standardContextual"/>
        </w:rPr>
      </w:pPr>
      <w:hyperlink w:anchor="_Toc169177135" w:history="1">
        <w:r w:rsidRPr="005931D3">
          <w:rPr>
            <w:rStyle w:val="Hipervnculo"/>
            <w:noProof/>
          </w:rPr>
          <w:t>Fig. 4.6. Diagrama de estados del flujo de la partida</w:t>
        </w:r>
        <w:r>
          <w:rPr>
            <w:noProof/>
            <w:webHidden/>
          </w:rPr>
          <w:tab/>
        </w:r>
        <w:r>
          <w:rPr>
            <w:noProof/>
            <w:webHidden/>
          </w:rPr>
          <w:fldChar w:fldCharType="begin"/>
        </w:r>
        <w:r>
          <w:rPr>
            <w:noProof/>
            <w:webHidden/>
          </w:rPr>
          <w:instrText xml:space="preserve"> PAGEREF _Toc169177135 \h </w:instrText>
        </w:r>
        <w:r>
          <w:rPr>
            <w:noProof/>
            <w:webHidden/>
          </w:rPr>
        </w:r>
        <w:r>
          <w:rPr>
            <w:noProof/>
            <w:webHidden/>
          </w:rPr>
          <w:fldChar w:fldCharType="separate"/>
        </w:r>
        <w:r>
          <w:rPr>
            <w:noProof/>
            <w:webHidden/>
          </w:rPr>
          <w:t>59</w:t>
        </w:r>
        <w:r>
          <w:rPr>
            <w:noProof/>
            <w:webHidden/>
          </w:rPr>
          <w:fldChar w:fldCharType="end"/>
        </w:r>
      </w:hyperlink>
    </w:p>
    <w:p w14:paraId="786CE5E3" w14:textId="04D3086F" w:rsidR="00635D95" w:rsidRDefault="00635D95">
      <w:pPr>
        <w:pStyle w:val="TDC1"/>
        <w:tabs>
          <w:tab w:val="right" w:leader="underscore" w:pos="8494"/>
        </w:tabs>
        <w:rPr>
          <w:rFonts w:asciiTheme="minorHAnsi" w:hAnsiTheme="minorHAnsi" w:cstheme="minorBidi"/>
          <w:noProof/>
          <w:kern w:val="2"/>
          <w:szCs w:val="24"/>
          <w14:ligatures w14:val="standardContextual"/>
        </w:rPr>
      </w:pPr>
      <w:hyperlink w:anchor="_Toc169177136" w:history="1">
        <w:r w:rsidRPr="005931D3">
          <w:rPr>
            <w:rStyle w:val="Hipervnculo"/>
            <w:noProof/>
          </w:rPr>
          <w:t>Fig. 4.7. Mapa del nivel 1 del prototipo</w:t>
        </w:r>
        <w:r>
          <w:rPr>
            <w:noProof/>
            <w:webHidden/>
          </w:rPr>
          <w:tab/>
        </w:r>
        <w:r>
          <w:rPr>
            <w:noProof/>
            <w:webHidden/>
          </w:rPr>
          <w:fldChar w:fldCharType="begin"/>
        </w:r>
        <w:r>
          <w:rPr>
            <w:noProof/>
            <w:webHidden/>
          </w:rPr>
          <w:instrText xml:space="preserve"> PAGEREF _Toc169177136 \h </w:instrText>
        </w:r>
        <w:r>
          <w:rPr>
            <w:noProof/>
            <w:webHidden/>
          </w:rPr>
        </w:r>
        <w:r>
          <w:rPr>
            <w:noProof/>
            <w:webHidden/>
          </w:rPr>
          <w:fldChar w:fldCharType="separate"/>
        </w:r>
        <w:r>
          <w:rPr>
            <w:noProof/>
            <w:webHidden/>
          </w:rPr>
          <w:t>59</w:t>
        </w:r>
        <w:r>
          <w:rPr>
            <w:noProof/>
            <w:webHidden/>
          </w:rPr>
          <w:fldChar w:fldCharType="end"/>
        </w:r>
      </w:hyperlink>
    </w:p>
    <w:p w14:paraId="04BC3DB0" w14:textId="00C25F03" w:rsidR="00635D95" w:rsidRDefault="00635D95">
      <w:pPr>
        <w:pStyle w:val="TDC1"/>
        <w:tabs>
          <w:tab w:val="right" w:leader="underscore" w:pos="8494"/>
        </w:tabs>
        <w:rPr>
          <w:rFonts w:asciiTheme="minorHAnsi" w:hAnsiTheme="minorHAnsi" w:cstheme="minorBidi"/>
          <w:noProof/>
          <w:kern w:val="2"/>
          <w:szCs w:val="24"/>
          <w14:ligatures w14:val="standardContextual"/>
        </w:rPr>
      </w:pPr>
      <w:hyperlink w:anchor="_Toc169177137" w:history="1">
        <w:r w:rsidRPr="005931D3">
          <w:rPr>
            <w:rStyle w:val="Hipervnculo"/>
            <w:noProof/>
          </w:rPr>
          <w:t xml:space="preserve">Fig. 4.8. Habitación 0 con su </w:t>
        </w:r>
        <w:r w:rsidRPr="005931D3">
          <w:rPr>
            <w:rStyle w:val="Hipervnculo"/>
            <w:i/>
            <w:iCs/>
            <w:noProof/>
          </w:rPr>
          <w:t>collider</w:t>
        </w:r>
        <w:r w:rsidRPr="005931D3">
          <w:rPr>
            <w:rStyle w:val="Hipervnculo"/>
            <w:noProof/>
          </w:rPr>
          <w:t xml:space="preserve"> correspondiente</w:t>
        </w:r>
        <w:r>
          <w:rPr>
            <w:noProof/>
            <w:webHidden/>
          </w:rPr>
          <w:tab/>
        </w:r>
        <w:r>
          <w:rPr>
            <w:noProof/>
            <w:webHidden/>
          </w:rPr>
          <w:fldChar w:fldCharType="begin"/>
        </w:r>
        <w:r>
          <w:rPr>
            <w:noProof/>
            <w:webHidden/>
          </w:rPr>
          <w:instrText xml:space="preserve"> PAGEREF _Toc169177137 \h </w:instrText>
        </w:r>
        <w:r>
          <w:rPr>
            <w:noProof/>
            <w:webHidden/>
          </w:rPr>
        </w:r>
        <w:r>
          <w:rPr>
            <w:noProof/>
            <w:webHidden/>
          </w:rPr>
          <w:fldChar w:fldCharType="separate"/>
        </w:r>
        <w:r>
          <w:rPr>
            <w:noProof/>
            <w:webHidden/>
          </w:rPr>
          <w:t>60</w:t>
        </w:r>
        <w:r>
          <w:rPr>
            <w:noProof/>
            <w:webHidden/>
          </w:rPr>
          <w:fldChar w:fldCharType="end"/>
        </w:r>
      </w:hyperlink>
    </w:p>
    <w:p w14:paraId="4497451B" w14:textId="7784A2FD" w:rsidR="00635D95" w:rsidRDefault="00635D95">
      <w:pPr>
        <w:pStyle w:val="TDC1"/>
        <w:tabs>
          <w:tab w:val="right" w:leader="underscore" w:pos="8494"/>
        </w:tabs>
        <w:rPr>
          <w:rFonts w:asciiTheme="minorHAnsi" w:hAnsiTheme="minorHAnsi" w:cstheme="minorBidi"/>
          <w:noProof/>
          <w:kern w:val="2"/>
          <w:szCs w:val="24"/>
          <w14:ligatures w14:val="standardContextual"/>
        </w:rPr>
      </w:pPr>
      <w:hyperlink w:anchor="_Toc169177138" w:history="1">
        <w:r w:rsidRPr="005931D3">
          <w:rPr>
            <w:rStyle w:val="Hipervnculo"/>
            <w:noProof/>
          </w:rPr>
          <w:t>Fig. 4.9. Disposición de la habitación objetivo y el cofre que contiene</w:t>
        </w:r>
        <w:r>
          <w:rPr>
            <w:noProof/>
            <w:webHidden/>
          </w:rPr>
          <w:tab/>
        </w:r>
        <w:r>
          <w:rPr>
            <w:noProof/>
            <w:webHidden/>
          </w:rPr>
          <w:fldChar w:fldCharType="begin"/>
        </w:r>
        <w:r>
          <w:rPr>
            <w:noProof/>
            <w:webHidden/>
          </w:rPr>
          <w:instrText xml:space="preserve"> PAGEREF _Toc169177138 \h </w:instrText>
        </w:r>
        <w:r>
          <w:rPr>
            <w:noProof/>
            <w:webHidden/>
          </w:rPr>
        </w:r>
        <w:r>
          <w:rPr>
            <w:noProof/>
            <w:webHidden/>
          </w:rPr>
          <w:fldChar w:fldCharType="separate"/>
        </w:r>
        <w:r>
          <w:rPr>
            <w:noProof/>
            <w:webHidden/>
          </w:rPr>
          <w:t>61</w:t>
        </w:r>
        <w:r>
          <w:rPr>
            <w:noProof/>
            <w:webHidden/>
          </w:rPr>
          <w:fldChar w:fldCharType="end"/>
        </w:r>
      </w:hyperlink>
    </w:p>
    <w:p w14:paraId="7A42F12D" w14:textId="477E473B" w:rsidR="00635D95" w:rsidRDefault="00635D95">
      <w:pPr>
        <w:pStyle w:val="TDC1"/>
        <w:tabs>
          <w:tab w:val="right" w:leader="underscore" w:pos="8494"/>
        </w:tabs>
        <w:rPr>
          <w:rFonts w:asciiTheme="minorHAnsi" w:hAnsiTheme="minorHAnsi" w:cstheme="minorBidi"/>
          <w:noProof/>
          <w:kern w:val="2"/>
          <w:szCs w:val="24"/>
          <w14:ligatures w14:val="standardContextual"/>
        </w:rPr>
      </w:pPr>
      <w:hyperlink w:anchor="_Toc169177139" w:history="1">
        <w:r w:rsidRPr="005931D3">
          <w:rPr>
            <w:rStyle w:val="Hipervnculo"/>
            <w:noProof/>
          </w:rPr>
          <w:t>Fig. 7.1. Diagrama de Gantt del proyecto</w:t>
        </w:r>
        <w:r>
          <w:rPr>
            <w:noProof/>
            <w:webHidden/>
          </w:rPr>
          <w:tab/>
        </w:r>
        <w:r>
          <w:rPr>
            <w:noProof/>
            <w:webHidden/>
          </w:rPr>
          <w:fldChar w:fldCharType="begin"/>
        </w:r>
        <w:r>
          <w:rPr>
            <w:noProof/>
            <w:webHidden/>
          </w:rPr>
          <w:instrText xml:space="preserve"> PAGEREF _Toc169177139 \h </w:instrText>
        </w:r>
        <w:r>
          <w:rPr>
            <w:noProof/>
            <w:webHidden/>
          </w:rPr>
        </w:r>
        <w:r>
          <w:rPr>
            <w:noProof/>
            <w:webHidden/>
          </w:rPr>
          <w:fldChar w:fldCharType="separate"/>
        </w:r>
        <w:r>
          <w:rPr>
            <w:noProof/>
            <w:webHidden/>
          </w:rPr>
          <w:t>88</w:t>
        </w:r>
        <w:r>
          <w:rPr>
            <w:noProof/>
            <w:webHidden/>
          </w:rPr>
          <w:fldChar w:fldCharType="end"/>
        </w:r>
      </w:hyperlink>
    </w:p>
    <w:p w14:paraId="1ED06F18" w14:textId="752B396A" w:rsidR="00753C3C" w:rsidRPr="00B4326C" w:rsidRDefault="005B0B21" w:rsidP="00753C3C">
      <w:pPr>
        <w:rPr>
          <w:lang w:eastAsia="es-ES"/>
        </w:rPr>
      </w:pPr>
      <w:r w:rsidRPr="00B4326C">
        <w:rPr>
          <w:lang w:eastAsia="es-ES"/>
        </w:rPr>
        <w:fldChar w:fldCharType="end"/>
      </w:r>
    </w:p>
    <w:p w14:paraId="4476DE12" w14:textId="1F323886" w:rsidR="00753C3C" w:rsidRPr="00B4326C" w:rsidRDefault="00753C3C">
      <w:pPr>
        <w:jc w:val="left"/>
        <w:rPr>
          <w:lang w:eastAsia="es-ES"/>
        </w:rPr>
      </w:pPr>
      <w:r w:rsidRPr="00B4326C">
        <w:rPr>
          <w:lang w:eastAsia="es-ES"/>
        </w:rPr>
        <w:br w:type="page"/>
      </w:r>
    </w:p>
    <w:p w14:paraId="64AF3A4E" w14:textId="315CA312" w:rsidR="00753C3C" w:rsidRPr="00B4326C" w:rsidRDefault="00753C3C">
      <w:pPr>
        <w:jc w:val="left"/>
        <w:rPr>
          <w:lang w:eastAsia="es-ES"/>
        </w:rPr>
      </w:pPr>
      <w:r w:rsidRPr="00B4326C">
        <w:rPr>
          <w:lang w:eastAsia="es-ES"/>
        </w:rPr>
        <w:lastRenderedPageBreak/>
        <w:br w:type="page"/>
      </w:r>
    </w:p>
    <w:p w14:paraId="2AF4D08B" w14:textId="77777777" w:rsidR="005B0B21" w:rsidRPr="00B4326C" w:rsidRDefault="00753C3C" w:rsidP="005B0B21">
      <w:pPr>
        <w:pStyle w:val="TtuloTDC"/>
      </w:pPr>
      <w:r w:rsidRPr="00B4326C">
        <w:lastRenderedPageBreak/>
        <w:t>Índice de tablas</w:t>
      </w:r>
    </w:p>
    <w:p w14:paraId="7EC2159F" w14:textId="660C4903" w:rsidR="00635D95" w:rsidRDefault="005B0B21">
      <w:pPr>
        <w:pStyle w:val="TDC1"/>
        <w:tabs>
          <w:tab w:val="right" w:leader="underscore" w:pos="8494"/>
        </w:tabs>
        <w:rPr>
          <w:rFonts w:asciiTheme="minorHAnsi" w:hAnsiTheme="minorHAnsi" w:cstheme="minorBidi"/>
          <w:noProof/>
          <w:kern w:val="2"/>
          <w:szCs w:val="24"/>
          <w14:ligatures w14:val="standardContextual"/>
        </w:rPr>
      </w:pPr>
      <w:r w:rsidRPr="00B4326C">
        <w:fldChar w:fldCharType="begin"/>
      </w:r>
      <w:r w:rsidRPr="00B4326C">
        <w:instrText xml:space="preserve"> TOC \h \z \t "Título Tabla ING;1" </w:instrText>
      </w:r>
      <w:r w:rsidRPr="00B4326C">
        <w:fldChar w:fldCharType="separate"/>
      </w:r>
      <w:hyperlink w:anchor="_Toc169177140" w:history="1">
        <w:r w:rsidR="00635D95" w:rsidRPr="00C47B3E">
          <w:rPr>
            <w:rStyle w:val="Hipervnculo"/>
            <w:noProof/>
          </w:rPr>
          <w:t>Tabla 2.1. Plataformas objetivo de Unity [46]</w:t>
        </w:r>
        <w:r w:rsidR="00635D95">
          <w:rPr>
            <w:noProof/>
            <w:webHidden/>
          </w:rPr>
          <w:tab/>
        </w:r>
        <w:r w:rsidR="00635D95">
          <w:rPr>
            <w:noProof/>
            <w:webHidden/>
          </w:rPr>
          <w:fldChar w:fldCharType="begin"/>
        </w:r>
        <w:r w:rsidR="00635D95">
          <w:rPr>
            <w:noProof/>
            <w:webHidden/>
          </w:rPr>
          <w:instrText xml:space="preserve"> PAGEREF _Toc169177140 \h </w:instrText>
        </w:r>
        <w:r w:rsidR="00635D95">
          <w:rPr>
            <w:noProof/>
            <w:webHidden/>
          </w:rPr>
        </w:r>
        <w:r w:rsidR="00635D95">
          <w:rPr>
            <w:noProof/>
            <w:webHidden/>
          </w:rPr>
          <w:fldChar w:fldCharType="separate"/>
        </w:r>
        <w:r w:rsidR="00635D95">
          <w:rPr>
            <w:noProof/>
            <w:webHidden/>
          </w:rPr>
          <w:t>18</w:t>
        </w:r>
        <w:r w:rsidR="00635D95">
          <w:rPr>
            <w:noProof/>
            <w:webHidden/>
          </w:rPr>
          <w:fldChar w:fldCharType="end"/>
        </w:r>
      </w:hyperlink>
    </w:p>
    <w:p w14:paraId="76C47F3A" w14:textId="29094B1B" w:rsidR="00635D95" w:rsidRDefault="00635D95">
      <w:pPr>
        <w:pStyle w:val="TDC1"/>
        <w:tabs>
          <w:tab w:val="right" w:leader="underscore" w:pos="8494"/>
        </w:tabs>
        <w:rPr>
          <w:rFonts w:asciiTheme="minorHAnsi" w:hAnsiTheme="minorHAnsi" w:cstheme="minorBidi"/>
          <w:noProof/>
          <w:kern w:val="2"/>
          <w:szCs w:val="24"/>
          <w14:ligatures w14:val="standardContextual"/>
        </w:rPr>
      </w:pPr>
      <w:hyperlink w:anchor="_Toc169177141" w:history="1">
        <w:r w:rsidRPr="00C47B3E">
          <w:rPr>
            <w:rStyle w:val="Hipervnculo"/>
            <w:noProof/>
          </w:rPr>
          <w:t>Tabla 2.2. Unity vs Unreal vs Godot</w:t>
        </w:r>
        <w:r>
          <w:rPr>
            <w:noProof/>
            <w:webHidden/>
          </w:rPr>
          <w:tab/>
        </w:r>
        <w:r>
          <w:rPr>
            <w:noProof/>
            <w:webHidden/>
          </w:rPr>
          <w:fldChar w:fldCharType="begin"/>
        </w:r>
        <w:r>
          <w:rPr>
            <w:noProof/>
            <w:webHidden/>
          </w:rPr>
          <w:instrText xml:space="preserve"> PAGEREF _Toc169177141 \h </w:instrText>
        </w:r>
        <w:r>
          <w:rPr>
            <w:noProof/>
            <w:webHidden/>
          </w:rPr>
        </w:r>
        <w:r>
          <w:rPr>
            <w:noProof/>
            <w:webHidden/>
          </w:rPr>
          <w:fldChar w:fldCharType="separate"/>
        </w:r>
        <w:r>
          <w:rPr>
            <w:noProof/>
            <w:webHidden/>
          </w:rPr>
          <w:t>20</w:t>
        </w:r>
        <w:r>
          <w:rPr>
            <w:noProof/>
            <w:webHidden/>
          </w:rPr>
          <w:fldChar w:fldCharType="end"/>
        </w:r>
      </w:hyperlink>
    </w:p>
    <w:p w14:paraId="6B51C7AF" w14:textId="1BAE8A71" w:rsidR="00635D95" w:rsidRDefault="00635D95">
      <w:pPr>
        <w:pStyle w:val="TDC1"/>
        <w:tabs>
          <w:tab w:val="right" w:leader="underscore" w:pos="8494"/>
        </w:tabs>
        <w:rPr>
          <w:rFonts w:asciiTheme="minorHAnsi" w:hAnsiTheme="minorHAnsi" w:cstheme="minorBidi"/>
          <w:noProof/>
          <w:kern w:val="2"/>
          <w:szCs w:val="24"/>
          <w14:ligatures w14:val="standardContextual"/>
        </w:rPr>
      </w:pPr>
      <w:hyperlink w:anchor="_Toc169177142" w:history="1">
        <w:r w:rsidRPr="00C47B3E">
          <w:rPr>
            <w:rStyle w:val="Hipervnculo"/>
            <w:noProof/>
          </w:rPr>
          <w:t>Tabla 3.1. Casos de uso del escenario 1</w:t>
        </w:r>
        <w:r>
          <w:rPr>
            <w:noProof/>
            <w:webHidden/>
          </w:rPr>
          <w:tab/>
        </w:r>
        <w:r>
          <w:rPr>
            <w:noProof/>
            <w:webHidden/>
          </w:rPr>
          <w:fldChar w:fldCharType="begin"/>
        </w:r>
        <w:r>
          <w:rPr>
            <w:noProof/>
            <w:webHidden/>
          </w:rPr>
          <w:instrText xml:space="preserve"> PAGEREF _Toc169177142 \h </w:instrText>
        </w:r>
        <w:r>
          <w:rPr>
            <w:noProof/>
            <w:webHidden/>
          </w:rPr>
        </w:r>
        <w:r>
          <w:rPr>
            <w:noProof/>
            <w:webHidden/>
          </w:rPr>
          <w:fldChar w:fldCharType="separate"/>
        </w:r>
        <w:r>
          <w:rPr>
            <w:noProof/>
            <w:webHidden/>
          </w:rPr>
          <w:t>25</w:t>
        </w:r>
        <w:r>
          <w:rPr>
            <w:noProof/>
            <w:webHidden/>
          </w:rPr>
          <w:fldChar w:fldCharType="end"/>
        </w:r>
      </w:hyperlink>
    </w:p>
    <w:p w14:paraId="3B6668E7" w14:textId="43A5B901" w:rsidR="00635D95" w:rsidRDefault="00635D95">
      <w:pPr>
        <w:pStyle w:val="TDC1"/>
        <w:tabs>
          <w:tab w:val="right" w:leader="underscore" w:pos="8494"/>
        </w:tabs>
        <w:rPr>
          <w:rFonts w:asciiTheme="minorHAnsi" w:hAnsiTheme="minorHAnsi" w:cstheme="minorBidi"/>
          <w:noProof/>
          <w:kern w:val="2"/>
          <w:szCs w:val="24"/>
          <w14:ligatures w14:val="standardContextual"/>
        </w:rPr>
      </w:pPr>
      <w:hyperlink w:anchor="_Toc169177143" w:history="1">
        <w:r w:rsidRPr="00C47B3E">
          <w:rPr>
            <w:rStyle w:val="Hipervnculo"/>
            <w:noProof/>
          </w:rPr>
          <w:t>Tabla 3.2. Casos de uso del escenario 2</w:t>
        </w:r>
        <w:r>
          <w:rPr>
            <w:noProof/>
            <w:webHidden/>
          </w:rPr>
          <w:tab/>
        </w:r>
        <w:r>
          <w:rPr>
            <w:noProof/>
            <w:webHidden/>
          </w:rPr>
          <w:fldChar w:fldCharType="begin"/>
        </w:r>
        <w:r>
          <w:rPr>
            <w:noProof/>
            <w:webHidden/>
          </w:rPr>
          <w:instrText xml:space="preserve"> PAGEREF _Toc169177143 \h </w:instrText>
        </w:r>
        <w:r>
          <w:rPr>
            <w:noProof/>
            <w:webHidden/>
          </w:rPr>
        </w:r>
        <w:r>
          <w:rPr>
            <w:noProof/>
            <w:webHidden/>
          </w:rPr>
          <w:fldChar w:fldCharType="separate"/>
        </w:r>
        <w:r>
          <w:rPr>
            <w:noProof/>
            <w:webHidden/>
          </w:rPr>
          <w:t>26</w:t>
        </w:r>
        <w:r>
          <w:rPr>
            <w:noProof/>
            <w:webHidden/>
          </w:rPr>
          <w:fldChar w:fldCharType="end"/>
        </w:r>
      </w:hyperlink>
    </w:p>
    <w:p w14:paraId="62D34826" w14:textId="47CF732D" w:rsidR="00635D95" w:rsidRDefault="00635D95">
      <w:pPr>
        <w:pStyle w:val="TDC1"/>
        <w:tabs>
          <w:tab w:val="right" w:leader="underscore" w:pos="8494"/>
        </w:tabs>
        <w:rPr>
          <w:rFonts w:asciiTheme="minorHAnsi" w:hAnsiTheme="minorHAnsi" w:cstheme="minorBidi"/>
          <w:noProof/>
          <w:kern w:val="2"/>
          <w:szCs w:val="24"/>
          <w14:ligatures w14:val="standardContextual"/>
        </w:rPr>
      </w:pPr>
      <w:hyperlink w:anchor="_Toc169177144" w:history="1">
        <w:r w:rsidRPr="00C47B3E">
          <w:rPr>
            <w:rStyle w:val="Hipervnculo"/>
            <w:noProof/>
          </w:rPr>
          <w:t>Tabla 3.3. Casos de uso del escenario 3</w:t>
        </w:r>
        <w:r>
          <w:rPr>
            <w:noProof/>
            <w:webHidden/>
          </w:rPr>
          <w:tab/>
        </w:r>
        <w:r>
          <w:rPr>
            <w:noProof/>
            <w:webHidden/>
          </w:rPr>
          <w:fldChar w:fldCharType="begin"/>
        </w:r>
        <w:r>
          <w:rPr>
            <w:noProof/>
            <w:webHidden/>
          </w:rPr>
          <w:instrText xml:space="preserve"> PAGEREF _Toc169177144 \h </w:instrText>
        </w:r>
        <w:r>
          <w:rPr>
            <w:noProof/>
            <w:webHidden/>
          </w:rPr>
        </w:r>
        <w:r>
          <w:rPr>
            <w:noProof/>
            <w:webHidden/>
          </w:rPr>
          <w:fldChar w:fldCharType="separate"/>
        </w:r>
        <w:r>
          <w:rPr>
            <w:noProof/>
            <w:webHidden/>
          </w:rPr>
          <w:t>27</w:t>
        </w:r>
        <w:r>
          <w:rPr>
            <w:noProof/>
            <w:webHidden/>
          </w:rPr>
          <w:fldChar w:fldCharType="end"/>
        </w:r>
      </w:hyperlink>
    </w:p>
    <w:p w14:paraId="5E83B8AA" w14:textId="531B82EF" w:rsidR="00635D95" w:rsidRDefault="00635D95">
      <w:pPr>
        <w:pStyle w:val="TDC1"/>
        <w:tabs>
          <w:tab w:val="right" w:leader="underscore" w:pos="8494"/>
        </w:tabs>
        <w:rPr>
          <w:rFonts w:asciiTheme="minorHAnsi" w:hAnsiTheme="minorHAnsi" w:cstheme="minorBidi"/>
          <w:noProof/>
          <w:kern w:val="2"/>
          <w:szCs w:val="24"/>
          <w14:ligatures w14:val="standardContextual"/>
        </w:rPr>
      </w:pPr>
      <w:hyperlink w:anchor="_Toc169177145" w:history="1">
        <w:r w:rsidRPr="00C47B3E">
          <w:rPr>
            <w:rStyle w:val="Hipervnculo"/>
            <w:noProof/>
          </w:rPr>
          <w:t>Tabla 3.4. Plantilla de la descripción de los casos de uso</w:t>
        </w:r>
        <w:r>
          <w:rPr>
            <w:noProof/>
            <w:webHidden/>
          </w:rPr>
          <w:tab/>
        </w:r>
        <w:r>
          <w:rPr>
            <w:noProof/>
            <w:webHidden/>
          </w:rPr>
          <w:fldChar w:fldCharType="begin"/>
        </w:r>
        <w:r>
          <w:rPr>
            <w:noProof/>
            <w:webHidden/>
          </w:rPr>
          <w:instrText xml:space="preserve"> PAGEREF _Toc169177145 \h </w:instrText>
        </w:r>
        <w:r>
          <w:rPr>
            <w:noProof/>
            <w:webHidden/>
          </w:rPr>
        </w:r>
        <w:r>
          <w:rPr>
            <w:noProof/>
            <w:webHidden/>
          </w:rPr>
          <w:fldChar w:fldCharType="separate"/>
        </w:r>
        <w:r>
          <w:rPr>
            <w:noProof/>
            <w:webHidden/>
          </w:rPr>
          <w:t>28</w:t>
        </w:r>
        <w:r>
          <w:rPr>
            <w:noProof/>
            <w:webHidden/>
          </w:rPr>
          <w:fldChar w:fldCharType="end"/>
        </w:r>
      </w:hyperlink>
    </w:p>
    <w:p w14:paraId="7E5029F2" w14:textId="6F0EE19F" w:rsidR="00635D95" w:rsidRDefault="00635D95">
      <w:pPr>
        <w:pStyle w:val="TDC1"/>
        <w:tabs>
          <w:tab w:val="right" w:leader="underscore" w:pos="8494"/>
        </w:tabs>
        <w:rPr>
          <w:rFonts w:asciiTheme="minorHAnsi" w:hAnsiTheme="minorHAnsi" w:cstheme="minorBidi"/>
          <w:noProof/>
          <w:kern w:val="2"/>
          <w:szCs w:val="24"/>
          <w14:ligatures w14:val="standardContextual"/>
        </w:rPr>
      </w:pPr>
      <w:hyperlink w:anchor="_Toc169177146" w:history="1">
        <w:r w:rsidRPr="00C47B3E">
          <w:rPr>
            <w:rStyle w:val="Hipervnculo"/>
            <w:noProof/>
          </w:rPr>
          <w:t>Tabla 3.5. Caso de uso CU01</w:t>
        </w:r>
        <w:r>
          <w:rPr>
            <w:noProof/>
            <w:webHidden/>
          </w:rPr>
          <w:tab/>
        </w:r>
        <w:r>
          <w:rPr>
            <w:noProof/>
            <w:webHidden/>
          </w:rPr>
          <w:fldChar w:fldCharType="begin"/>
        </w:r>
        <w:r>
          <w:rPr>
            <w:noProof/>
            <w:webHidden/>
          </w:rPr>
          <w:instrText xml:space="preserve"> PAGEREF _Toc169177146 \h </w:instrText>
        </w:r>
        <w:r>
          <w:rPr>
            <w:noProof/>
            <w:webHidden/>
          </w:rPr>
        </w:r>
        <w:r>
          <w:rPr>
            <w:noProof/>
            <w:webHidden/>
          </w:rPr>
          <w:fldChar w:fldCharType="separate"/>
        </w:r>
        <w:r>
          <w:rPr>
            <w:noProof/>
            <w:webHidden/>
          </w:rPr>
          <w:t>28</w:t>
        </w:r>
        <w:r>
          <w:rPr>
            <w:noProof/>
            <w:webHidden/>
          </w:rPr>
          <w:fldChar w:fldCharType="end"/>
        </w:r>
      </w:hyperlink>
    </w:p>
    <w:p w14:paraId="64662119" w14:textId="36BB5AF2" w:rsidR="00635D95" w:rsidRDefault="00635D95">
      <w:pPr>
        <w:pStyle w:val="TDC1"/>
        <w:tabs>
          <w:tab w:val="right" w:leader="underscore" w:pos="8494"/>
        </w:tabs>
        <w:rPr>
          <w:rFonts w:asciiTheme="minorHAnsi" w:hAnsiTheme="minorHAnsi" w:cstheme="minorBidi"/>
          <w:noProof/>
          <w:kern w:val="2"/>
          <w:szCs w:val="24"/>
          <w14:ligatures w14:val="standardContextual"/>
        </w:rPr>
      </w:pPr>
      <w:hyperlink w:anchor="_Toc169177147" w:history="1">
        <w:r w:rsidRPr="00C47B3E">
          <w:rPr>
            <w:rStyle w:val="Hipervnculo"/>
            <w:noProof/>
          </w:rPr>
          <w:t>Tabla 3.6. Caso de uso CU02</w:t>
        </w:r>
        <w:r>
          <w:rPr>
            <w:noProof/>
            <w:webHidden/>
          </w:rPr>
          <w:tab/>
        </w:r>
        <w:r>
          <w:rPr>
            <w:noProof/>
            <w:webHidden/>
          </w:rPr>
          <w:fldChar w:fldCharType="begin"/>
        </w:r>
        <w:r>
          <w:rPr>
            <w:noProof/>
            <w:webHidden/>
          </w:rPr>
          <w:instrText xml:space="preserve"> PAGEREF _Toc169177147 \h </w:instrText>
        </w:r>
        <w:r>
          <w:rPr>
            <w:noProof/>
            <w:webHidden/>
          </w:rPr>
        </w:r>
        <w:r>
          <w:rPr>
            <w:noProof/>
            <w:webHidden/>
          </w:rPr>
          <w:fldChar w:fldCharType="separate"/>
        </w:r>
        <w:r>
          <w:rPr>
            <w:noProof/>
            <w:webHidden/>
          </w:rPr>
          <w:t>28</w:t>
        </w:r>
        <w:r>
          <w:rPr>
            <w:noProof/>
            <w:webHidden/>
          </w:rPr>
          <w:fldChar w:fldCharType="end"/>
        </w:r>
      </w:hyperlink>
    </w:p>
    <w:p w14:paraId="3D10A369" w14:textId="188431C7" w:rsidR="00635D95" w:rsidRDefault="00635D95">
      <w:pPr>
        <w:pStyle w:val="TDC1"/>
        <w:tabs>
          <w:tab w:val="right" w:leader="underscore" w:pos="8494"/>
        </w:tabs>
        <w:rPr>
          <w:rFonts w:asciiTheme="minorHAnsi" w:hAnsiTheme="minorHAnsi" w:cstheme="minorBidi"/>
          <w:noProof/>
          <w:kern w:val="2"/>
          <w:szCs w:val="24"/>
          <w14:ligatures w14:val="standardContextual"/>
        </w:rPr>
      </w:pPr>
      <w:hyperlink w:anchor="_Toc169177148" w:history="1">
        <w:r w:rsidRPr="00C47B3E">
          <w:rPr>
            <w:rStyle w:val="Hipervnculo"/>
            <w:noProof/>
          </w:rPr>
          <w:t>Tabla 3.7. Caso de uso CU03</w:t>
        </w:r>
        <w:r>
          <w:rPr>
            <w:noProof/>
            <w:webHidden/>
          </w:rPr>
          <w:tab/>
        </w:r>
        <w:r>
          <w:rPr>
            <w:noProof/>
            <w:webHidden/>
          </w:rPr>
          <w:fldChar w:fldCharType="begin"/>
        </w:r>
        <w:r>
          <w:rPr>
            <w:noProof/>
            <w:webHidden/>
          </w:rPr>
          <w:instrText xml:space="preserve"> PAGEREF _Toc169177148 \h </w:instrText>
        </w:r>
        <w:r>
          <w:rPr>
            <w:noProof/>
            <w:webHidden/>
          </w:rPr>
        </w:r>
        <w:r>
          <w:rPr>
            <w:noProof/>
            <w:webHidden/>
          </w:rPr>
          <w:fldChar w:fldCharType="separate"/>
        </w:r>
        <w:r>
          <w:rPr>
            <w:noProof/>
            <w:webHidden/>
          </w:rPr>
          <w:t>29</w:t>
        </w:r>
        <w:r>
          <w:rPr>
            <w:noProof/>
            <w:webHidden/>
          </w:rPr>
          <w:fldChar w:fldCharType="end"/>
        </w:r>
      </w:hyperlink>
    </w:p>
    <w:p w14:paraId="4259B921" w14:textId="0C9B6464" w:rsidR="00635D95" w:rsidRDefault="00635D95">
      <w:pPr>
        <w:pStyle w:val="TDC1"/>
        <w:tabs>
          <w:tab w:val="right" w:leader="underscore" w:pos="8494"/>
        </w:tabs>
        <w:rPr>
          <w:rFonts w:asciiTheme="minorHAnsi" w:hAnsiTheme="minorHAnsi" w:cstheme="minorBidi"/>
          <w:noProof/>
          <w:kern w:val="2"/>
          <w:szCs w:val="24"/>
          <w14:ligatures w14:val="standardContextual"/>
        </w:rPr>
      </w:pPr>
      <w:hyperlink w:anchor="_Toc169177149" w:history="1">
        <w:r w:rsidRPr="00C47B3E">
          <w:rPr>
            <w:rStyle w:val="Hipervnculo"/>
            <w:noProof/>
          </w:rPr>
          <w:t>Tabla 3.8. Caso de uso CU04</w:t>
        </w:r>
        <w:r>
          <w:rPr>
            <w:noProof/>
            <w:webHidden/>
          </w:rPr>
          <w:tab/>
        </w:r>
        <w:r>
          <w:rPr>
            <w:noProof/>
            <w:webHidden/>
          </w:rPr>
          <w:fldChar w:fldCharType="begin"/>
        </w:r>
        <w:r>
          <w:rPr>
            <w:noProof/>
            <w:webHidden/>
          </w:rPr>
          <w:instrText xml:space="preserve"> PAGEREF _Toc169177149 \h </w:instrText>
        </w:r>
        <w:r>
          <w:rPr>
            <w:noProof/>
            <w:webHidden/>
          </w:rPr>
        </w:r>
        <w:r>
          <w:rPr>
            <w:noProof/>
            <w:webHidden/>
          </w:rPr>
          <w:fldChar w:fldCharType="separate"/>
        </w:r>
        <w:r>
          <w:rPr>
            <w:noProof/>
            <w:webHidden/>
          </w:rPr>
          <w:t>29</w:t>
        </w:r>
        <w:r>
          <w:rPr>
            <w:noProof/>
            <w:webHidden/>
          </w:rPr>
          <w:fldChar w:fldCharType="end"/>
        </w:r>
      </w:hyperlink>
    </w:p>
    <w:p w14:paraId="071FF37E" w14:textId="70DD03B4" w:rsidR="00635D95" w:rsidRDefault="00635D95">
      <w:pPr>
        <w:pStyle w:val="TDC1"/>
        <w:tabs>
          <w:tab w:val="right" w:leader="underscore" w:pos="8494"/>
        </w:tabs>
        <w:rPr>
          <w:rFonts w:asciiTheme="minorHAnsi" w:hAnsiTheme="minorHAnsi" w:cstheme="minorBidi"/>
          <w:noProof/>
          <w:kern w:val="2"/>
          <w:szCs w:val="24"/>
          <w14:ligatures w14:val="standardContextual"/>
        </w:rPr>
      </w:pPr>
      <w:hyperlink w:anchor="_Toc169177150" w:history="1">
        <w:r w:rsidRPr="00C47B3E">
          <w:rPr>
            <w:rStyle w:val="Hipervnculo"/>
            <w:noProof/>
          </w:rPr>
          <w:t>Tabla 3.9. Caso de uso CU05</w:t>
        </w:r>
        <w:r>
          <w:rPr>
            <w:noProof/>
            <w:webHidden/>
          </w:rPr>
          <w:tab/>
        </w:r>
        <w:r>
          <w:rPr>
            <w:noProof/>
            <w:webHidden/>
          </w:rPr>
          <w:fldChar w:fldCharType="begin"/>
        </w:r>
        <w:r>
          <w:rPr>
            <w:noProof/>
            <w:webHidden/>
          </w:rPr>
          <w:instrText xml:space="preserve"> PAGEREF _Toc169177150 \h </w:instrText>
        </w:r>
        <w:r>
          <w:rPr>
            <w:noProof/>
            <w:webHidden/>
          </w:rPr>
        </w:r>
        <w:r>
          <w:rPr>
            <w:noProof/>
            <w:webHidden/>
          </w:rPr>
          <w:fldChar w:fldCharType="separate"/>
        </w:r>
        <w:r>
          <w:rPr>
            <w:noProof/>
            <w:webHidden/>
          </w:rPr>
          <w:t>29</w:t>
        </w:r>
        <w:r>
          <w:rPr>
            <w:noProof/>
            <w:webHidden/>
          </w:rPr>
          <w:fldChar w:fldCharType="end"/>
        </w:r>
      </w:hyperlink>
    </w:p>
    <w:p w14:paraId="6FCCEDB4" w14:textId="1A002B62" w:rsidR="00635D95" w:rsidRDefault="00635D95">
      <w:pPr>
        <w:pStyle w:val="TDC1"/>
        <w:tabs>
          <w:tab w:val="right" w:leader="underscore" w:pos="8494"/>
        </w:tabs>
        <w:rPr>
          <w:rFonts w:asciiTheme="minorHAnsi" w:hAnsiTheme="minorHAnsi" w:cstheme="minorBidi"/>
          <w:noProof/>
          <w:kern w:val="2"/>
          <w:szCs w:val="24"/>
          <w14:ligatures w14:val="standardContextual"/>
        </w:rPr>
      </w:pPr>
      <w:hyperlink w:anchor="_Toc169177151" w:history="1">
        <w:r w:rsidRPr="00C47B3E">
          <w:rPr>
            <w:rStyle w:val="Hipervnculo"/>
            <w:noProof/>
          </w:rPr>
          <w:t>Tabla 3.10. Caso de uso CU06</w:t>
        </w:r>
        <w:r>
          <w:rPr>
            <w:noProof/>
            <w:webHidden/>
          </w:rPr>
          <w:tab/>
        </w:r>
        <w:r>
          <w:rPr>
            <w:noProof/>
            <w:webHidden/>
          </w:rPr>
          <w:fldChar w:fldCharType="begin"/>
        </w:r>
        <w:r>
          <w:rPr>
            <w:noProof/>
            <w:webHidden/>
          </w:rPr>
          <w:instrText xml:space="preserve"> PAGEREF _Toc169177151 \h </w:instrText>
        </w:r>
        <w:r>
          <w:rPr>
            <w:noProof/>
            <w:webHidden/>
          </w:rPr>
        </w:r>
        <w:r>
          <w:rPr>
            <w:noProof/>
            <w:webHidden/>
          </w:rPr>
          <w:fldChar w:fldCharType="separate"/>
        </w:r>
        <w:r>
          <w:rPr>
            <w:noProof/>
            <w:webHidden/>
          </w:rPr>
          <w:t>29</w:t>
        </w:r>
        <w:r>
          <w:rPr>
            <w:noProof/>
            <w:webHidden/>
          </w:rPr>
          <w:fldChar w:fldCharType="end"/>
        </w:r>
      </w:hyperlink>
    </w:p>
    <w:p w14:paraId="23C816CA" w14:textId="7D9C0E75" w:rsidR="00635D95" w:rsidRDefault="00635D95">
      <w:pPr>
        <w:pStyle w:val="TDC1"/>
        <w:tabs>
          <w:tab w:val="right" w:leader="underscore" w:pos="8494"/>
        </w:tabs>
        <w:rPr>
          <w:rFonts w:asciiTheme="minorHAnsi" w:hAnsiTheme="minorHAnsi" w:cstheme="minorBidi"/>
          <w:noProof/>
          <w:kern w:val="2"/>
          <w:szCs w:val="24"/>
          <w14:ligatures w14:val="standardContextual"/>
        </w:rPr>
      </w:pPr>
      <w:hyperlink w:anchor="_Toc169177152" w:history="1">
        <w:r w:rsidRPr="00C47B3E">
          <w:rPr>
            <w:rStyle w:val="Hipervnculo"/>
            <w:noProof/>
          </w:rPr>
          <w:t>Tabla 3.11. Caso de uso CU07</w:t>
        </w:r>
        <w:r>
          <w:rPr>
            <w:noProof/>
            <w:webHidden/>
          </w:rPr>
          <w:tab/>
        </w:r>
        <w:r>
          <w:rPr>
            <w:noProof/>
            <w:webHidden/>
          </w:rPr>
          <w:fldChar w:fldCharType="begin"/>
        </w:r>
        <w:r>
          <w:rPr>
            <w:noProof/>
            <w:webHidden/>
          </w:rPr>
          <w:instrText xml:space="preserve"> PAGEREF _Toc169177152 \h </w:instrText>
        </w:r>
        <w:r>
          <w:rPr>
            <w:noProof/>
            <w:webHidden/>
          </w:rPr>
        </w:r>
        <w:r>
          <w:rPr>
            <w:noProof/>
            <w:webHidden/>
          </w:rPr>
          <w:fldChar w:fldCharType="separate"/>
        </w:r>
        <w:r>
          <w:rPr>
            <w:noProof/>
            <w:webHidden/>
          </w:rPr>
          <w:t>30</w:t>
        </w:r>
        <w:r>
          <w:rPr>
            <w:noProof/>
            <w:webHidden/>
          </w:rPr>
          <w:fldChar w:fldCharType="end"/>
        </w:r>
      </w:hyperlink>
    </w:p>
    <w:p w14:paraId="4E1F1BB9" w14:textId="0B85A84F" w:rsidR="00635D95" w:rsidRDefault="00635D95">
      <w:pPr>
        <w:pStyle w:val="TDC1"/>
        <w:tabs>
          <w:tab w:val="right" w:leader="underscore" w:pos="8494"/>
        </w:tabs>
        <w:rPr>
          <w:rFonts w:asciiTheme="minorHAnsi" w:hAnsiTheme="minorHAnsi" w:cstheme="minorBidi"/>
          <w:noProof/>
          <w:kern w:val="2"/>
          <w:szCs w:val="24"/>
          <w14:ligatures w14:val="standardContextual"/>
        </w:rPr>
      </w:pPr>
      <w:hyperlink w:anchor="_Toc169177153" w:history="1">
        <w:r w:rsidRPr="00C47B3E">
          <w:rPr>
            <w:rStyle w:val="Hipervnculo"/>
            <w:noProof/>
          </w:rPr>
          <w:t>Tabla 3.12. Caso de uso CU08</w:t>
        </w:r>
        <w:r>
          <w:rPr>
            <w:noProof/>
            <w:webHidden/>
          </w:rPr>
          <w:tab/>
        </w:r>
        <w:r>
          <w:rPr>
            <w:noProof/>
            <w:webHidden/>
          </w:rPr>
          <w:fldChar w:fldCharType="begin"/>
        </w:r>
        <w:r>
          <w:rPr>
            <w:noProof/>
            <w:webHidden/>
          </w:rPr>
          <w:instrText xml:space="preserve"> PAGEREF _Toc169177153 \h </w:instrText>
        </w:r>
        <w:r>
          <w:rPr>
            <w:noProof/>
            <w:webHidden/>
          </w:rPr>
        </w:r>
        <w:r>
          <w:rPr>
            <w:noProof/>
            <w:webHidden/>
          </w:rPr>
          <w:fldChar w:fldCharType="separate"/>
        </w:r>
        <w:r>
          <w:rPr>
            <w:noProof/>
            <w:webHidden/>
          </w:rPr>
          <w:t>30</w:t>
        </w:r>
        <w:r>
          <w:rPr>
            <w:noProof/>
            <w:webHidden/>
          </w:rPr>
          <w:fldChar w:fldCharType="end"/>
        </w:r>
      </w:hyperlink>
    </w:p>
    <w:p w14:paraId="1A7767F8" w14:textId="5B331DCD" w:rsidR="00635D95" w:rsidRDefault="00635D95">
      <w:pPr>
        <w:pStyle w:val="TDC1"/>
        <w:tabs>
          <w:tab w:val="right" w:leader="underscore" w:pos="8494"/>
        </w:tabs>
        <w:rPr>
          <w:rFonts w:asciiTheme="minorHAnsi" w:hAnsiTheme="minorHAnsi" w:cstheme="minorBidi"/>
          <w:noProof/>
          <w:kern w:val="2"/>
          <w:szCs w:val="24"/>
          <w14:ligatures w14:val="standardContextual"/>
        </w:rPr>
      </w:pPr>
      <w:hyperlink w:anchor="_Toc169177154" w:history="1">
        <w:r w:rsidRPr="00C47B3E">
          <w:rPr>
            <w:rStyle w:val="Hipervnculo"/>
            <w:noProof/>
          </w:rPr>
          <w:t>Tabla 3.13. Caso de uso CU09</w:t>
        </w:r>
        <w:r>
          <w:rPr>
            <w:noProof/>
            <w:webHidden/>
          </w:rPr>
          <w:tab/>
        </w:r>
        <w:r>
          <w:rPr>
            <w:noProof/>
            <w:webHidden/>
          </w:rPr>
          <w:fldChar w:fldCharType="begin"/>
        </w:r>
        <w:r>
          <w:rPr>
            <w:noProof/>
            <w:webHidden/>
          </w:rPr>
          <w:instrText xml:space="preserve"> PAGEREF _Toc169177154 \h </w:instrText>
        </w:r>
        <w:r>
          <w:rPr>
            <w:noProof/>
            <w:webHidden/>
          </w:rPr>
        </w:r>
        <w:r>
          <w:rPr>
            <w:noProof/>
            <w:webHidden/>
          </w:rPr>
          <w:fldChar w:fldCharType="separate"/>
        </w:r>
        <w:r>
          <w:rPr>
            <w:noProof/>
            <w:webHidden/>
          </w:rPr>
          <w:t>30</w:t>
        </w:r>
        <w:r>
          <w:rPr>
            <w:noProof/>
            <w:webHidden/>
          </w:rPr>
          <w:fldChar w:fldCharType="end"/>
        </w:r>
      </w:hyperlink>
    </w:p>
    <w:p w14:paraId="71DC4DD0" w14:textId="230ACE9F" w:rsidR="00635D95" w:rsidRDefault="00635D95">
      <w:pPr>
        <w:pStyle w:val="TDC1"/>
        <w:tabs>
          <w:tab w:val="right" w:leader="underscore" w:pos="8494"/>
        </w:tabs>
        <w:rPr>
          <w:rFonts w:asciiTheme="minorHAnsi" w:hAnsiTheme="minorHAnsi" w:cstheme="minorBidi"/>
          <w:noProof/>
          <w:kern w:val="2"/>
          <w:szCs w:val="24"/>
          <w14:ligatures w14:val="standardContextual"/>
        </w:rPr>
      </w:pPr>
      <w:hyperlink w:anchor="_Toc169177155" w:history="1">
        <w:r w:rsidRPr="00C47B3E">
          <w:rPr>
            <w:rStyle w:val="Hipervnculo"/>
            <w:noProof/>
          </w:rPr>
          <w:t>Tabla 3.14. Caso de uso CU10</w:t>
        </w:r>
        <w:r>
          <w:rPr>
            <w:noProof/>
            <w:webHidden/>
          </w:rPr>
          <w:tab/>
        </w:r>
        <w:r>
          <w:rPr>
            <w:noProof/>
            <w:webHidden/>
          </w:rPr>
          <w:fldChar w:fldCharType="begin"/>
        </w:r>
        <w:r>
          <w:rPr>
            <w:noProof/>
            <w:webHidden/>
          </w:rPr>
          <w:instrText xml:space="preserve"> PAGEREF _Toc169177155 \h </w:instrText>
        </w:r>
        <w:r>
          <w:rPr>
            <w:noProof/>
            <w:webHidden/>
          </w:rPr>
        </w:r>
        <w:r>
          <w:rPr>
            <w:noProof/>
            <w:webHidden/>
          </w:rPr>
          <w:fldChar w:fldCharType="separate"/>
        </w:r>
        <w:r>
          <w:rPr>
            <w:noProof/>
            <w:webHidden/>
          </w:rPr>
          <w:t>30</w:t>
        </w:r>
        <w:r>
          <w:rPr>
            <w:noProof/>
            <w:webHidden/>
          </w:rPr>
          <w:fldChar w:fldCharType="end"/>
        </w:r>
      </w:hyperlink>
    </w:p>
    <w:p w14:paraId="2BA211A9" w14:textId="0CECDD7E" w:rsidR="00635D95" w:rsidRDefault="00635D95">
      <w:pPr>
        <w:pStyle w:val="TDC1"/>
        <w:tabs>
          <w:tab w:val="right" w:leader="underscore" w:pos="8494"/>
        </w:tabs>
        <w:rPr>
          <w:rFonts w:asciiTheme="minorHAnsi" w:hAnsiTheme="minorHAnsi" w:cstheme="minorBidi"/>
          <w:noProof/>
          <w:kern w:val="2"/>
          <w:szCs w:val="24"/>
          <w14:ligatures w14:val="standardContextual"/>
        </w:rPr>
      </w:pPr>
      <w:hyperlink w:anchor="_Toc169177156" w:history="1">
        <w:r w:rsidRPr="00C47B3E">
          <w:rPr>
            <w:rStyle w:val="Hipervnculo"/>
            <w:noProof/>
          </w:rPr>
          <w:t>Tabla 3.15. Caso de uso CU11</w:t>
        </w:r>
        <w:r>
          <w:rPr>
            <w:noProof/>
            <w:webHidden/>
          </w:rPr>
          <w:tab/>
        </w:r>
        <w:r>
          <w:rPr>
            <w:noProof/>
            <w:webHidden/>
          </w:rPr>
          <w:fldChar w:fldCharType="begin"/>
        </w:r>
        <w:r>
          <w:rPr>
            <w:noProof/>
            <w:webHidden/>
          </w:rPr>
          <w:instrText xml:space="preserve"> PAGEREF _Toc169177156 \h </w:instrText>
        </w:r>
        <w:r>
          <w:rPr>
            <w:noProof/>
            <w:webHidden/>
          </w:rPr>
        </w:r>
        <w:r>
          <w:rPr>
            <w:noProof/>
            <w:webHidden/>
          </w:rPr>
          <w:fldChar w:fldCharType="separate"/>
        </w:r>
        <w:r>
          <w:rPr>
            <w:noProof/>
            <w:webHidden/>
          </w:rPr>
          <w:t>31</w:t>
        </w:r>
        <w:r>
          <w:rPr>
            <w:noProof/>
            <w:webHidden/>
          </w:rPr>
          <w:fldChar w:fldCharType="end"/>
        </w:r>
      </w:hyperlink>
    </w:p>
    <w:p w14:paraId="038C45DB" w14:textId="6845EC9E" w:rsidR="00635D95" w:rsidRDefault="00635D95">
      <w:pPr>
        <w:pStyle w:val="TDC1"/>
        <w:tabs>
          <w:tab w:val="right" w:leader="underscore" w:pos="8494"/>
        </w:tabs>
        <w:rPr>
          <w:rFonts w:asciiTheme="minorHAnsi" w:hAnsiTheme="minorHAnsi" w:cstheme="minorBidi"/>
          <w:noProof/>
          <w:kern w:val="2"/>
          <w:szCs w:val="24"/>
          <w14:ligatures w14:val="standardContextual"/>
        </w:rPr>
      </w:pPr>
      <w:hyperlink w:anchor="_Toc169177157" w:history="1">
        <w:r w:rsidRPr="00C47B3E">
          <w:rPr>
            <w:rStyle w:val="Hipervnculo"/>
            <w:noProof/>
          </w:rPr>
          <w:t>Tabla 3.16. Caso de uso CU12</w:t>
        </w:r>
        <w:r>
          <w:rPr>
            <w:noProof/>
            <w:webHidden/>
          </w:rPr>
          <w:tab/>
        </w:r>
        <w:r>
          <w:rPr>
            <w:noProof/>
            <w:webHidden/>
          </w:rPr>
          <w:fldChar w:fldCharType="begin"/>
        </w:r>
        <w:r>
          <w:rPr>
            <w:noProof/>
            <w:webHidden/>
          </w:rPr>
          <w:instrText xml:space="preserve"> PAGEREF _Toc169177157 \h </w:instrText>
        </w:r>
        <w:r>
          <w:rPr>
            <w:noProof/>
            <w:webHidden/>
          </w:rPr>
        </w:r>
        <w:r>
          <w:rPr>
            <w:noProof/>
            <w:webHidden/>
          </w:rPr>
          <w:fldChar w:fldCharType="separate"/>
        </w:r>
        <w:r>
          <w:rPr>
            <w:noProof/>
            <w:webHidden/>
          </w:rPr>
          <w:t>31</w:t>
        </w:r>
        <w:r>
          <w:rPr>
            <w:noProof/>
            <w:webHidden/>
          </w:rPr>
          <w:fldChar w:fldCharType="end"/>
        </w:r>
      </w:hyperlink>
    </w:p>
    <w:p w14:paraId="3760A4A5" w14:textId="3A80A0AD" w:rsidR="00635D95" w:rsidRDefault="00635D95">
      <w:pPr>
        <w:pStyle w:val="TDC1"/>
        <w:tabs>
          <w:tab w:val="right" w:leader="underscore" w:pos="8494"/>
        </w:tabs>
        <w:rPr>
          <w:rFonts w:asciiTheme="minorHAnsi" w:hAnsiTheme="minorHAnsi" w:cstheme="minorBidi"/>
          <w:noProof/>
          <w:kern w:val="2"/>
          <w:szCs w:val="24"/>
          <w14:ligatures w14:val="standardContextual"/>
        </w:rPr>
      </w:pPr>
      <w:hyperlink w:anchor="_Toc169177158" w:history="1">
        <w:r w:rsidRPr="00C47B3E">
          <w:rPr>
            <w:rStyle w:val="Hipervnculo"/>
            <w:noProof/>
          </w:rPr>
          <w:t>Tabla 3.17. Caso de uso CU13</w:t>
        </w:r>
        <w:r>
          <w:rPr>
            <w:noProof/>
            <w:webHidden/>
          </w:rPr>
          <w:tab/>
        </w:r>
        <w:r>
          <w:rPr>
            <w:noProof/>
            <w:webHidden/>
          </w:rPr>
          <w:fldChar w:fldCharType="begin"/>
        </w:r>
        <w:r>
          <w:rPr>
            <w:noProof/>
            <w:webHidden/>
          </w:rPr>
          <w:instrText xml:space="preserve"> PAGEREF _Toc169177158 \h </w:instrText>
        </w:r>
        <w:r>
          <w:rPr>
            <w:noProof/>
            <w:webHidden/>
          </w:rPr>
        </w:r>
        <w:r>
          <w:rPr>
            <w:noProof/>
            <w:webHidden/>
          </w:rPr>
          <w:fldChar w:fldCharType="separate"/>
        </w:r>
        <w:r>
          <w:rPr>
            <w:noProof/>
            <w:webHidden/>
          </w:rPr>
          <w:t>31</w:t>
        </w:r>
        <w:r>
          <w:rPr>
            <w:noProof/>
            <w:webHidden/>
          </w:rPr>
          <w:fldChar w:fldCharType="end"/>
        </w:r>
      </w:hyperlink>
    </w:p>
    <w:p w14:paraId="11992FBA" w14:textId="12DF7364" w:rsidR="00635D95" w:rsidRDefault="00635D95">
      <w:pPr>
        <w:pStyle w:val="TDC1"/>
        <w:tabs>
          <w:tab w:val="right" w:leader="underscore" w:pos="8494"/>
        </w:tabs>
        <w:rPr>
          <w:rFonts w:asciiTheme="minorHAnsi" w:hAnsiTheme="minorHAnsi" w:cstheme="minorBidi"/>
          <w:noProof/>
          <w:kern w:val="2"/>
          <w:szCs w:val="24"/>
          <w14:ligatures w14:val="standardContextual"/>
        </w:rPr>
      </w:pPr>
      <w:hyperlink w:anchor="_Toc169177159" w:history="1">
        <w:r w:rsidRPr="00C47B3E">
          <w:rPr>
            <w:rStyle w:val="Hipervnculo"/>
            <w:noProof/>
          </w:rPr>
          <w:t>Tabla 3.18. Caso de uso CU14</w:t>
        </w:r>
        <w:r>
          <w:rPr>
            <w:noProof/>
            <w:webHidden/>
          </w:rPr>
          <w:tab/>
        </w:r>
        <w:r>
          <w:rPr>
            <w:noProof/>
            <w:webHidden/>
          </w:rPr>
          <w:fldChar w:fldCharType="begin"/>
        </w:r>
        <w:r>
          <w:rPr>
            <w:noProof/>
            <w:webHidden/>
          </w:rPr>
          <w:instrText xml:space="preserve"> PAGEREF _Toc169177159 \h </w:instrText>
        </w:r>
        <w:r>
          <w:rPr>
            <w:noProof/>
            <w:webHidden/>
          </w:rPr>
        </w:r>
        <w:r>
          <w:rPr>
            <w:noProof/>
            <w:webHidden/>
          </w:rPr>
          <w:fldChar w:fldCharType="separate"/>
        </w:r>
        <w:r>
          <w:rPr>
            <w:noProof/>
            <w:webHidden/>
          </w:rPr>
          <w:t>31</w:t>
        </w:r>
        <w:r>
          <w:rPr>
            <w:noProof/>
            <w:webHidden/>
          </w:rPr>
          <w:fldChar w:fldCharType="end"/>
        </w:r>
      </w:hyperlink>
    </w:p>
    <w:p w14:paraId="3CC8A79F" w14:textId="74F9AE0F" w:rsidR="00635D95" w:rsidRDefault="00635D95">
      <w:pPr>
        <w:pStyle w:val="TDC1"/>
        <w:tabs>
          <w:tab w:val="right" w:leader="underscore" w:pos="8494"/>
        </w:tabs>
        <w:rPr>
          <w:rFonts w:asciiTheme="minorHAnsi" w:hAnsiTheme="minorHAnsi" w:cstheme="minorBidi"/>
          <w:noProof/>
          <w:kern w:val="2"/>
          <w:szCs w:val="24"/>
          <w14:ligatures w14:val="standardContextual"/>
        </w:rPr>
      </w:pPr>
      <w:hyperlink w:anchor="_Toc169177160" w:history="1">
        <w:r w:rsidRPr="00C47B3E">
          <w:rPr>
            <w:rStyle w:val="Hipervnculo"/>
            <w:noProof/>
          </w:rPr>
          <w:t>Tabla 3.19. Caso de uso CU15</w:t>
        </w:r>
        <w:r>
          <w:rPr>
            <w:noProof/>
            <w:webHidden/>
          </w:rPr>
          <w:tab/>
        </w:r>
        <w:r>
          <w:rPr>
            <w:noProof/>
            <w:webHidden/>
          </w:rPr>
          <w:fldChar w:fldCharType="begin"/>
        </w:r>
        <w:r>
          <w:rPr>
            <w:noProof/>
            <w:webHidden/>
          </w:rPr>
          <w:instrText xml:space="preserve"> PAGEREF _Toc169177160 \h </w:instrText>
        </w:r>
        <w:r>
          <w:rPr>
            <w:noProof/>
            <w:webHidden/>
          </w:rPr>
        </w:r>
        <w:r>
          <w:rPr>
            <w:noProof/>
            <w:webHidden/>
          </w:rPr>
          <w:fldChar w:fldCharType="separate"/>
        </w:r>
        <w:r>
          <w:rPr>
            <w:noProof/>
            <w:webHidden/>
          </w:rPr>
          <w:t>32</w:t>
        </w:r>
        <w:r>
          <w:rPr>
            <w:noProof/>
            <w:webHidden/>
          </w:rPr>
          <w:fldChar w:fldCharType="end"/>
        </w:r>
      </w:hyperlink>
    </w:p>
    <w:p w14:paraId="78D34950" w14:textId="66785C20" w:rsidR="00635D95" w:rsidRDefault="00635D95">
      <w:pPr>
        <w:pStyle w:val="TDC1"/>
        <w:tabs>
          <w:tab w:val="right" w:leader="underscore" w:pos="8494"/>
        </w:tabs>
        <w:rPr>
          <w:rFonts w:asciiTheme="minorHAnsi" w:hAnsiTheme="minorHAnsi" w:cstheme="minorBidi"/>
          <w:noProof/>
          <w:kern w:val="2"/>
          <w:szCs w:val="24"/>
          <w14:ligatures w14:val="standardContextual"/>
        </w:rPr>
      </w:pPr>
      <w:hyperlink w:anchor="_Toc169177161" w:history="1">
        <w:r w:rsidRPr="00C47B3E">
          <w:rPr>
            <w:rStyle w:val="Hipervnculo"/>
            <w:noProof/>
          </w:rPr>
          <w:t>Tabla 3.20. Caso de uso CU16</w:t>
        </w:r>
        <w:r>
          <w:rPr>
            <w:noProof/>
            <w:webHidden/>
          </w:rPr>
          <w:tab/>
        </w:r>
        <w:r>
          <w:rPr>
            <w:noProof/>
            <w:webHidden/>
          </w:rPr>
          <w:fldChar w:fldCharType="begin"/>
        </w:r>
        <w:r>
          <w:rPr>
            <w:noProof/>
            <w:webHidden/>
          </w:rPr>
          <w:instrText xml:space="preserve"> PAGEREF _Toc169177161 \h </w:instrText>
        </w:r>
        <w:r>
          <w:rPr>
            <w:noProof/>
            <w:webHidden/>
          </w:rPr>
        </w:r>
        <w:r>
          <w:rPr>
            <w:noProof/>
            <w:webHidden/>
          </w:rPr>
          <w:fldChar w:fldCharType="separate"/>
        </w:r>
        <w:r>
          <w:rPr>
            <w:noProof/>
            <w:webHidden/>
          </w:rPr>
          <w:t>32</w:t>
        </w:r>
        <w:r>
          <w:rPr>
            <w:noProof/>
            <w:webHidden/>
          </w:rPr>
          <w:fldChar w:fldCharType="end"/>
        </w:r>
      </w:hyperlink>
    </w:p>
    <w:p w14:paraId="5CB07800" w14:textId="60040DF8" w:rsidR="00635D95" w:rsidRDefault="00635D95">
      <w:pPr>
        <w:pStyle w:val="TDC1"/>
        <w:tabs>
          <w:tab w:val="right" w:leader="underscore" w:pos="8494"/>
        </w:tabs>
        <w:rPr>
          <w:rFonts w:asciiTheme="minorHAnsi" w:hAnsiTheme="minorHAnsi" w:cstheme="minorBidi"/>
          <w:noProof/>
          <w:kern w:val="2"/>
          <w:szCs w:val="24"/>
          <w14:ligatures w14:val="standardContextual"/>
        </w:rPr>
      </w:pPr>
      <w:hyperlink w:anchor="_Toc169177162" w:history="1">
        <w:r w:rsidRPr="00C47B3E">
          <w:rPr>
            <w:rStyle w:val="Hipervnculo"/>
            <w:noProof/>
          </w:rPr>
          <w:t>Tabla 3.21. Caso de uso CU17</w:t>
        </w:r>
        <w:r>
          <w:rPr>
            <w:noProof/>
            <w:webHidden/>
          </w:rPr>
          <w:tab/>
        </w:r>
        <w:r>
          <w:rPr>
            <w:noProof/>
            <w:webHidden/>
          </w:rPr>
          <w:fldChar w:fldCharType="begin"/>
        </w:r>
        <w:r>
          <w:rPr>
            <w:noProof/>
            <w:webHidden/>
          </w:rPr>
          <w:instrText xml:space="preserve"> PAGEREF _Toc169177162 \h </w:instrText>
        </w:r>
        <w:r>
          <w:rPr>
            <w:noProof/>
            <w:webHidden/>
          </w:rPr>
        </w:r>
        <w:r>
          <w:rPr>
            <w:noProof/>
            <w:webHidden/>
          </w:rPr>
          <w:fldChar w:fldCharType="separate"/>
        </w:r>
        <w:r>
          <w:rPr>
            <w:noProof/>
            <w:webHidden/>
          </w:rPr>
          <w:t>32</w:t>
        </w:r>
        <w:r>
          <w:rPr>
            <w:noProof/>
            <w:webHidden/>
          </w:rPr>
          <w:fldChar w:fldCharType="end"/>
        </w:r>
      </w:hyperlink>
    </w:p>
    <w:p w14:paraId="78F86E3D" w14:textId="42E520C5" w:rsidR="00635D95" w:rsidRDefault="00635D95">
      <w:pPr>
        <w:pStyle w:val="TDC1"/>
        <w:tabs>
          <w:tab w:val="right" w:leader="underscore" w:pos="8494"/>
        </w:tabs>
        <w:rPr>
          <w:rFonts w:asciiTheme="minorHAnsi" w:hAnsiTheme="minorHAnsi" w:cstheme="minorBidi"/>
          <w:noProof/>
          <w:kern w:val="2"/>
          <w:szCs w:val="24"/>
          <w14:ligatures w14:val="standardContextual"/>
        </w:rPr>
      </w:pPr>
      <w:hyperlink w:anchor="_Toc169177163" w:history="1">
        <w:r w:rsidRPr="00C47B3E">
          <w:rPr>
            <w:rStyle w:val="Hipervnculo"/>
            <w:noProof/>
          </w:rPr>
          <w:t>Tabla 3.22. Caso de uso CU18</w:t>
        </w:r>
        <w:r>
          <w:rPr>
            <w:noProof/>
            <w:webHidden/>
          </w:rPr>
          <w:tab/>
        </w:r>
        <w:r>
          <w:rPr>
            <w:noProof/>
            <w:webHidden/>
          </w:rPr>
          <w:fldChar w:fldCharType="begin"/>
        </w:r>
        <w:r>
          <w:rPr>
            <w:noProof/>
            <w:webHidden/>
          </w:rPr>
          <w:instrText xml:space="preserve"> PAGEREF _Toc169177163 \h </w:instrText>
        </w:r>
        <w:r>
          <w:rPr>
            <w:noProof/>
            <w:webHidden/>
          </w:rPr>
        </w:r>
        <w:r>
          <w:rPr>
            <w:noProof/>
            <w:webHidden/>
          </w:rPr>
          <w:fldChar w:fldCharType="separate"/>
        </w:r>
        <w:r>
          <w:rPr>
            <w:noProof/>
            <w:webHidden/>
          </w:rPr>
          <w:t>32</w:t>
        </w:r>
        <w:r>
          <w:rPr>
            <w:noProof/>
            <w:webHidden/>
          </w:rPr>
          <w:fldChar w:fldCharType="end"/>
        </w:r>
      </w:hyperlink>
    </w:p>
    <w:p w14:paraId="6DAA1CFC" w14:textId="6E031ECF" w:rsidR="00635D95" w:rsidRDefault="00635D95">
      <w:pPr>
        <w:pStyle w:val="TDC1"/>
        <w:tabs>
          <w:tab w:val="right" w:leader="underscore" w:pos="8494"/>
        </w:tabs>
        <w:rPr>
          <w:rFonts w:asciiTheme="minorHAnsi" w:hAnsiTheme="minorHAnsi" w:cstheme="minorBidi"/>
          <w:noProof/>
          <w:kern w:val="2"/>
          <w:szCs w:val="24"/>
          <w14:ligatures w14:val="standardContextual"/>
        </w:rPr>
      </w:pPr>
      <w:hyperlink w:anchor="_Toc169177164" w:history="1">
        <w:r w:rsidRPr="00C47B3E">
          <w:rPr>
            <w:rStyle w:val="Hipervnculo"/>
            <w:noProof/>
          </w:rPr>
          <w:t>Tabla 3.23. Caso de uso CU19</w:t>
        </w:r>
        <w:r>
          <w:rPr>
            <w:noProof/>
            <w:webHidden/>
          </w:rPr>
          <w:tab/>
        </w:r>
        <w:r>
          <w:rPr>
            <w:noProof/>
            <w:webHidden/>
          </w:rPr>
          <w:fldChar w:fldCharType="begin"/>
        </w:r>
        <w:r>
          <w:rPr>
            <w:noProof/>
            <w:webHidden/>
          </w:rPr>
          <w:instrText xml:space="preserve"> PAGEREF _Toc169177164 \h </w:instrText>
        </w:r>
        <w:r>
          <w:rPr>
            <w:noProof/>
            <w:webHidden/>
          </w:rPr>
        </w:r>
        <w:r>
          <w:rPr>
            <w:noProof/>
            <w:webHidden/>
          </w:rPr>
          <w:fldChar w:fldCharType="separate"/>
        </w:r>
        <w:r>
          <w:rPr>
            <w:noProof/>
            <w:webHidden/>
          </w:rPr>
          <w:t>33</w:t>
        </w:r>
        <w:r>
          <w:rPr>
            <w:noProof/>
            <w:webHidden/>
          </w:rPr>
          <w:fldChar w:fldCharType="end"/>
        </w:r>
      </w:hyperlink>
    </w:p>
    <w:p w14:paraId="3226CF15" w14:textId="31A8B3B6" w:rsidR="00635D95" w:rsidRDefault="00635D95">
      <w:pPr>
        <w:pStyle w:val="TDC1"/>
        <w:tabs>
          <w:tab w:val="right" w:leader="underscore" w:pos="8494"/>
        </w:tabs>
        <w:rPr>
          <w:rFonts w:asciiTheme="minorHAnsi" w:hAnsiTheme="minorHAnsi" w:cstheme="minorBidi"/>
          <w:noProof/>
          <w:kern w:val="2"/>
          <w:szCs w:val="24"/>
          <w14:ligatures w14:val="standardContextual"/>
        </w:rPr>
      </w:pPr>
      <w:hyperlink w:anchor="_Toc169177165" w:history="1">
        <w:r w:rsidRPr="00C47B3E">
          <w:rPr>
            <w:rStyle w:val="Hipervnculo"/>
            <w:noProof/>
          </w:rPr>
          <w:t>Tabla 3.24. Caso de uso CU20</w:t>
        </w:r>
        <w:r>
          <w:rPr>
            <w:noProof/>
            <w:webHidden/>
          </w:rPr>
          <w:tab/>
        </w:r>
        <w:r>
          <w:rPr>
            <w:noProof/>
            <w:webHidden/>
          </w:rPr>
          <w:fldChar w:fldCharType="begin"/>
        </w:r>
        <w:r>
          <w:rPr>
            <w:noProof/>
            <w:webHidden/>
          </w:rPr>
          <w:instrText xml:space="preserve"> PAGEREF _Toc169177165 \h </w:instrText>
        </w:r>
        <w:r>
          <w:rPr>
            <w:noProof/>
            <w:webHidden/>
          </w:rPr>
        </w:r>
        <w:r>
          <w:rPr>
            <w:noProof/>
            <w:webHidden/>
          </w:rPr>
          <w:fldChar w:fldCharType="separate"/>
        </w:r>
        <w:r>
          <w:rPr>
            <w:noProof/>
            <w:webHidden/>
          </w:rPr>
          <w:t>33</w:t>
        </w:r>
        <w:r>
          <w:rPr>
            <w:noProof/>
            <w:webHidden/>
          </w:rPr>
          <w:fldChar w:fldCharType="end"/>
        </w:r>
      </w:hyperlink>
    </w:p>
    <w:p w14:paraId="15E322E3" w14:textId="10FE6863" w:rsidR="00635D95" w:rsidRDefault="00635D95">
      <w:pPr>
        <w:pStyle w:val="TDC1"/>
        <w:tabs>
          <w:tab w:val="right" w:leader="underscore" w:pos="8494"/>
        </w:tabs>
        <w:rPr>
          <w:rFonts w:asciiTheme="minorHAnsi" w:hAnsiTheme="minorHAnsi" w:cstheme="minorBidi"/>
          <w:noProof/>
          <w:kern w:val="2"/>
          <w:szCs w:val="24"/>
          <w14:ligatures w14:val="standardContextual"/>
        </w:rPr>
      </w:pPr>
      <w:hyperlink w:anchor="_Toc169177166" w:history="1">
        <w:r w:rsidRPr="00C47B3E">
          <w:rPr>
            <w:rStyle w:val="Hipervnculo"/>
            <w:noProof/>
          </w:rPr>
          <w:t>Tabla 3.25. Plantilla de los Requisitos</w:t>
        </w:r>
        <w:r>
          <w:rPr>
            <w:noProof/>
            <w:webHidden/>
          </w:rPr>
          <w:tab/>
        </w:r>
        <w:r>
          <w:rPr>
            <w:noProof/>
            <w:webHidden/>
          </w:rPr>
          <w:fldChar w:fldCharType="begin"/>
        </w:r>
        <w:r>
          <w:rPr>
            <w:noProof/>
            <w:webHidden/>
          </w:rPr>
          <w:instrText xml:space="preserve"> PAGEREF _Toc169177166 \h </w:instrText>
        </w:r>
        <w:r>
          <w:rPr>
            <w:noProof/>
            <w:webHidden/>
          </w:rPr>
        </w:r>
        <w:r>
          <w:rPr>
            <w:noProof/>
            <w:webHidden/>
          </w:rPr>
          <w:fldChar w:fldCharType="separate"/>
        </w:r>
        <w:r>
          <w:rPr>
            <w:noProof/>
            <w:webHidden/>
          </w:rPr>
          <w:t>33</w:t>
        </w:r>
        <w:r>
          <w:rPr>
            <w:noProof/>
            <w:webHidden/>
          </w:rPr>
          <w:fldChar w:fldCharType="end"/>
        </w:r>
      </w:hyperlink>
    </w:p>
    <w:p w14:paraId="45BE122A" w14:textId="2CB1577A" w:rsidR="00635D95" w:rsidRDefault="00635D95">
      <w:pPr>
        <w:pStyle w:val="TDC1"/>
        <w:tabs>
          <w:tab w:val="right" w:leader="underscore" w:pos="8494"/>
        </w:tabs>
        <w:rPr>
          <w:rFonts w:asciiTheme="minorHAnsi" w:hAnsiTheme="minorHAnsi" w:cstheme="minorBidi"/>
          <w:noProof/>
          <w:kern w:val="2"/>
          <w:szCs w:val="24"/>
          <w14:ligatures w14:val="standardContextual"/>
        </w:rPr>
      </w:pPr>
      <w:hyperlink w:anchor="_Toc169177167" w:history="1">
        <w:r w:rsidRPr="00C47B3E">
          <w:rPr>
            <w:rStyle w:val="Hipervnculo"/>
            <w:noProof/>
          </w:rPr>
          <w:t>Tabla 3.26. Requisito F-U-C01</w:t>
        </w:r>
        <w:r>
          <w:rPr>
            <w:noProof/>
            <w:webHidden/>
          </w:rPr>
          <w:tab/>
        </w:r>
        <w:r>
          <w:rPr>
            <w:noProof/>
            <w:webHidden/>
          </w:rPr>
          <w:fldChar w:fldCharType="begin"/>
        </w:r>
        <w:r>
          <w:rPr>
            <w:noProof/>
            <w:webHidden/>
          </w:rPr>
          <w:instrText xml:space="preserve"> PAGEREF _Toc169177167 \h </w:instrText>
        </w:r>
        <w:r>
          <w:rPr>
            <w:noProof/>
            <w:webHidden/>
          </w:rPr>
        </w:r>
        <w:r>
          <w:rPr>
            <w:noProof/>
            <w:webHidden/>
          </w:rPr>
          <w:fldChar w:fldCharType="separate"/>
        </w:r>
        <w:r>
          <w:rPr>
            <w:noProof/>
            <w:webHidden/>
          </w:rPr>
          <w:t>34</w:t>
        </w:r>
        <w:r>
          <w:rPr>
            <w:noProof/>
            <w:webHidden/>
          </w:rPr>
          <w:fldChar w:fldCharType="end"/>
        </w:r>
      </w:hyperlink>
    </w:p>
    <w:p w14:paraId="27CBBBD6" w14:textId="46B00224" w:rsidR="00635D95" w:rsidRDefault="00635D95">
      <w:pPr>
        <w:pStyle w:val="TDC1"/>
        <w:tabs>
          <w:tab w:val="right" w:leader="underscore" w:pos="8494"/>
        </w:tabs>
        <w:rPr>
          <w:rFonts w:asciiTheme="minorHAnsi" w:hAnsiTheme="minorHAnsi" w:cstheme="minorBidi"/>
          <w:noProof/>
          <w:kern w:val="2"/>
          <w:szCs w:val="24"/>
          <w14:ligatures w14:val="standardContextual"/>
        </w:rPr>
      </w:pPr>
      <w:hyperlink w:anchor="_Toc169177168" w:history="1">
        <w:r w:rsidRPr="00C47B3E">
          <w:rPr>
            <w:rStyle w:val="Hipervnculo"/>
            <w:noProof/>
          </w:rPr>
          <w:t>Tabla 3.27. Requisito F-S-R02</w:t>
        </w:r>
        <w:r>
          <w:rPr>
            <w:noProof/>
            <w:webHidden/>
          </w:rPr>
          <w:tab/>
        </w:r>
        <w:r>
          <w:rPr>
            <w:noProof/>
            <w:webHidden/>
          </w:rPr>
          <w:fldChar w:fldCharType="begin"/>
        </w:r>
        <w:r>
          <w:rPr>
            <w:noProof/>
            <w:webHidden/>
          </w:rPr>
          <w:instrText xml:space="preserve"> PAGEREF _Toc169177168 \h </w:instrText>
        </w:r>
        <w:r>
          <w:rPr>
            <w:noProof/>
            <w:webHidden/>
          </w:rPr>
        </w:r>
        <w:r>
          <w:rPr>
            <w:noProof/>
            <w:webHidden/>
          </w:rPr>
          <w:fldChar w:fldCharType="separate"/>
        </w:r>
        <w:r>
          <w:rPr>
            <w:noProof/>
            <w:webHidden/>
          </w:rPr>
          <w:t>34</w:t>
        </w:r>
        <w:r>
          <w:rPr>
            <w:noProof/>
            <w:webHidden/>
          </w:rPr>
          <w:fldChar w:fldCharType="end"/>
        </w:r>
      </w:hyperlink>
    </w:p>
    <w:p w14:paraId="4DF1CDC5" w14:textId="26B44AF1" w:rsidR="00635D95" w:rsidRDefault="00635D95">
      <w:pPr>
        <w:pStyle w:val="TDC1"/>
        <w:tabs>
          <w:tab w:val="right" w:leader="underscore" w:pos="8494"/>
        </w:tabs>
        <w:rPr>
          <w:rFonts w:asciiTheme="minorHAnsi" w:hAnsiTheme="minorHAnsi" w:cstheme="minorBidi"/>
          <w:noProof/>
          <w:kern w:val="2"/>
          <w:szCs w:val="24"/>
          <w14:ligatures w14:val="standardContextual"/>
        </w:rPr>
      </w:pPr>
      <w:hyperlink w:anchor="_Toc169177169" w:history="1">
        <w:r w:rsidRPr="00C47B3E">
          <w:rPr>
            <w:rStyle w:val="Hipervnculo"/>
            <w:noProof/>
          </w:rPr>
          <w:t>Tabla 3.28. Requisito F-U-C03</w:t>
        </w:r>
        <w:r>
          <w:rPr>
            <w:noProof/>
            <w:webHidden/>
          </w:rPr>
          <w:tab/>
        </w:r>
        <w:r>
          <w:rPr>
            <w:noProof/>
            <w:webHidden/>
          </w:rPr>
          <w:fldChar w:fldCharType="begin"/>
        </w:r>
        <w:r>
          <w:rPr>
            <w:noProof/>
            <w:webHidden/>
          </w:rPr>
          <w:instrText xml:space="preserve"> PAGEREF _Toc169177169 \h </w:instrText>
        </w:r>
        <w:r>
          <w:rPr>
            <w:noProof/>
            <w:webHidden/>
          </w:rPr>
        </w:r>
        <w:r>
          <w:rPr>
            <w:noProof/>
            <w:webHidden/>
          </w:rPr>
          <w:fldChar w:fldCharType="separate"/>
        </w:r>
        <w:r>
          <w:rPr>
            <w:noProof/>
            <w:webHidden/>
          </w:rPr>
          <w:t>35</w:t>
        </w:r>
        <w:r>
          <w:rPr>
            <w:noProof/>
            <w:webHidden/>
          </w:rPr>
          <w:fldChar w:fldCharType="end"/>
        </w:r>
      </w:hyperlink>
    </w:p>
    <w:p w14:paraId="506FCDEA" w14:textId="43F48999" w:rsidR="00635D95" w:rsidRDefault="00635D95">
      <w:pPr>
        <w:pStyle w:val="TDC1"/>
        <w:tabs>
          <w:tab w:val="right" w:leader="underscore" w:pos="8494"/>
        </w:tabs>
        <w:rPr>
          <w:rFonts w:asciiTheme="minorHAnsi" w:hAnsiTheme="minorHAnsi" w:cstheme="minorBidi"/>
          <w:noProof/>
          <w:kern w:val="2"/>
          <w:szCs w:val="24"/>
          <w14:ligatures w14:val="standardContextual"/>
        </w:rPr>
      </w:pPr>
      <w:hyperlink w:anchor="_Toc169177170" w:history="1">
        <w:r w:rsidRPr="00C47B3E">
          <w:rPr>
            <w:rStyle w:val="Hipervnculo"/>
            <w:noProof/>
          </w:rPr>
          <w:t>Tabla 3.29. Requisito F-S-R04</w:t>
        </w:r>
        <w:r>
          <w:rPr>
            <w:noProof/>
            <w:webHidden/>
          </w:rPr>
          <w:tab/>
        </w:r>
        <w:r>
          <w:rPr>
            <w:noProof/>
            <w:webHidden/>
          </w:rPr>
          <w:fldChar w:fldCharType="begin"/>
        </w:r>
        <w:r>
          <w:rPr>
            <w:noProof/>
            <w:webHidden/>
          </w:rPr>
          <w:instrText xml:space="preserve"> PAGEREF _Toc169177170 \h </w:instrText>
        </w:r>
        <w:r>
          <w:rPr>
            <w:noProof/>
            <w:webHidden/>
          </w:rPr>
        </w:r>
        <w:r>
          <w:rPr>
            <w:noProof/>
            <w:webHidden/>
          </w:rPr>
          <w:fldChar w:fldCharType="separate"/>
        </w:r>
        <w:r>
          <w:rPr>
            <w:noProof/>
            <w:webHidden/>
          </w:rPr>
          <w:t>35</w:t>
        </w:r>
        <w:r>
          <w:rPr>
            <w:noProof/>
            <w:webHidden/>
          </w:rPr>
          <w:fldChar w:fldCharType="end"/>
        </w:r>
      </w:hyperlink>
    </w:p>
    <w:p w14:paraId="6C3B718E" w14:textId="159FEB7A" w:rsidR="00635D95" w:rsidRDefault="00635D95">
      <w:pPr>
        <w:pStyle w:val="TDC1"/>
        <w:tabs>
          <w:tab w:val="right" w:leader="underscore" w:pos="8494"/>
        </w:tabs>
        <w:rPr>
          <w:rFonts w:asciiTheme="minorHAnsi" w:hAnsiTheme="minorHAnsi" w:cstheme="minorBidi"/>
          <w:noProof/>
          <w:kern w:val="2"/>
          <w:szCs w:val="24"/>
          <w14:ligatures w14:val="standardContextual"/>
        </w:rPr>
      </w:pPr>
      <w:hyperlink w:anchor="_Toc169177171" w:history="1">
        <w:r w:rsidRPr="00C47B3E">
          <w:rPr>
            <w:rStyle w:val="Hipervnculo"/>
            <w:noProof/>
          </w:rPr>
          <w:t>Tabla 3.30. Requisito F-U-C05</w:t>
        </w:r>
        <w:r>
          <w:rPr>
            <w:noProof/>
            <w:webHidden/>
          </w:rPr>
          <w:tab/>
        </w:r>
        <w:r>
          <w:rPr>
            <w:noProof/>
            <w:webHidden/>
          </w:rPr>
          <w:fldChar w:fldCharType="begin"/>
        </w:r>
        <w:r>
          <w:rPr>
            <w:noProof/>
            <w:webHidden/>
          </w:rPr>
          <w:instrText xml:space="preserve"> PAGEREF _Toc169177171 \h </w:instrText>
        </w:r>
        <w:r>
          <w:rPr>
            <w:noProof/>
            <w:webHidden/>
          </w:rPr>
        </w:r>
        <w:r>
          <w:rPr>
            <w:noProof/>
            <w:webHidden/>
          </w:rPr>
          <w:fldChar w:fldCharType="separate"/>
        </w:r>
        <w:r>
          <w:rPr>
            <w:noProof/>
            <w:webHidden/>
          </w:rPr>
          <w:t>35</w:t>
        </w:r>
        <w:r>
          <w:rPr>
            <w:noProof/>
            <w:webHidden/>
          </w:rPr>
          <w:fldChar w:fldCharType="end"/>
        </w:r>
      </w:hyperlink>
    </w:p>
    <w:p w14:paraId="3F8055D6" w14:textId="7C429711" w:rsidR="00635D95" w:rsidRDefault="00635D95">
      <w:pPr>
        <w:pStyle w:val="TDC1"/>
        <w:tabs>
          <w:tab w:val="right" w:leader="underscore" w:pos="8494"/>
        </w:tabs>
        <w:rPr>
          <w:rFonts w:asciiTheme="minorHAnsi" w:hAnsiTheme="minorHAnsi" w:cstheme="minorBidi"/>
          <w:noProof/>
          <w:kern w:val="2"/>
          <w:szCs w:val="24"/>
          <w14:ligatures w14:val="standardContextual"/>
        </w:rPr>
      </w:pPr>
      <w:hyperlink w:anchor="_Toc169177172" w:history="1">
        <w:r w:rsidRPr="00C47B3E">
          <w:rPr>
            <w:rStyle w:val="Hipervnculo"/>
            <w:noProof/>
          </w:rPr>
          <w:t>Tabla 3.31. Requisito F-U-C06</w:t>
        </w:r>
        <w:r>
          <w:rPr>
            <w:noProof/>
            <w:webHidden/>
          </w:rPr>
          <w:tab/>
        </w:r>
        <w:r>
          <w:rPr>
            <w:noProof/>
            <w:webHidden/>
          </w:rPr>
          <w:fldChar w:fldCharType="begin"/>
        </w:r>
        <w:r>
          <w:rPr>
            <w:noProof/>
            <w:webHidden/>
          </w:rPr>
          <w:instrText xml:space="preserve"> PAGEREF _Toc169177172 \h </w:instrText>
        </w:r>
        <w:r>
          <w:rPr>
            <w:noProof/>
            <w:webHidden/>
          </w:rPr>
        </w:r>
        <w:r>
          <w:rPr>
            <w:noProof/>
            <w:webHidden/>
          </w:rPr>
          <w:fldChar w:fldCharType="separate"/>
        </w:r>
        <w:r>
          <w:rPr>
            <w:noProof/>
            <w:webHidden/>
          </w:rPr>
          <w:t>35</w:t>
        </w:r>
        <w:r>
          <w:rPr>
            <w:noProof/>
            <w:webHidden/>
          </w:rPr>
          <w:fldChar w:fldCharType="end"/>
        </w:r>
      </w:hyperlink>
    </w:p>
    <w:p w14:paraId="3969D952" w14:textId="02050FB7" w:rsidR="00635D95" w:rsidRDefault="00635D95">
      <w:pPr>
        <w:pStyle w:val="TDC1"/>
        <w:tabs>
          <w:tab w:val="right" w:leader="underscore" w:pos="8494"/>
        </w:tabs>
        <w:rPr>
          <w:rFonts w:asciiTheme="minorHAnsi" w:hAnsiTheme="minorHAnsi" w:cstheme="minorBidi"/>
          <w:noProof/>
          <w:kern w:val="2"/>
          <w:szCs w:val="24"/>
          <w14:ligatures w14:val="standardContextual"/>
        </w:rPr>
      </w:pPr>
      <w:hyperlink w:anchor="_Toc169177173" w:history="1">
        <w:r w:rsidRPr="00C47B3E">
          <w:rPr>
            <w:rStyle w:val="Hipervnculo"/>
            <w:noProof/>
          </w:rPr>
          <w:t>Tabla 3.32. Requisito F-S-R07</w:t>
        </w:r>
        <w:r>
          <w:rPr>
            <w:noProof/>
            <w:webHidden/>
          </w:rPr>
          <w:tab/>
        </w:r>
        <w:r>
          <w:rPr>
            <w:noProof/>
            <w:webHidden/>
          </w:rPr>
          <w:fldChar w:fldCharType="begin"/>
        </w:r>
        <w:r>
          <w:rPr>
            <w:noProof/>
            <w:webHidden/>
          </w:rPr>
          <w:instrText xml:space="preserve"> PAGEREF _Toc169177173 \h </w:instrText>
        </w:r>
        <w:r>
          <w:rPr>
            <w:noProof/>
            <w:webHidden/>
          </w:rPr>
        </w:r>
        <w:r>
          <w:rPr>
            <w:noProof/>
            <w:webHidden/>
          </w:rPr>
          <w:fldChar w:fldCharType="separate"/>
        </w:r>
        <w:r>
          <w:rPr>
            <w:noProof/>
            <w:webHidden/>
          </w:rPr>
          <w:t>36</w:t>
        </w:r>
        <w:r>
          <w:rPr>
            <w:noProof/>
            <w:webHidden/>
          </w:rPr>
          <w:fldChar w:fldCharType="end"/>
        </w:r>
      </w:hyperlink>
    </w:p>
    <w:p w14:paraId="2CC2EBD1" w14:textId="72E2E044" w:rsidR="00635D95" w:rsidRDefault="00635D95">
      <w:pPr>
        <w:pStyle w:val="TDC1"/>
        <w:tabs>
          <w:tab w:val="right" w:leader="underscore" w:pos="8494"/>
        </w:tabs>
        <w:rPr>
          <w:rFonts w:asciiTheme="minorHAnsi" w:hAnsiTheme="minorHAnsi" w:cstheme="minorBidi"/>
          <w:noProof/>
          <w:kern w:val="2"/>
          <w:szCs w:val="24"/>
          <w14:ligatures w14:val="standardContextual"/>
        </w:rPr>
      </w:pPr>
      <w:hyperlink w:anchor="_Toc169177174" w:history="1">
        <w:r w:rsidRPr="00C47B3E">
          <w:rPr>
            <w:rStyle w:val="Hipervnculo"/>
            <w:noProof/>
          </w:rPr>
          <w:t>Tabla 3.33. Requisito F-S-C08</w:t>
        </w:r>
        <w:r>
          <w:rPr>
            <w:noProof/>
            <w:webHidden/>
          </w:rPr>
          <w:tab/>
        </w:r>
        <w:r>
          <w:rPr>
            <w:noProof/>
            <w:webHidden/>
          </w:rPr>
          <w:fldChar w:fldCharType="begin"/>
        </w:r>
        <w:r>
          <w:rPr>
            <w:noProof/>
            <w:webHidden/>
          </w:rPr>
          <w:instrText xml:space="preserve"> PAGEREF _Toc169177174 \h </w:instrText>
        </w:r>
        <w:r>
          <w:rPr>
            <w:noProof/>
            <w:webHidden/>
          </w:rPr>
        </w:r>
        <w:r>
          <w:rPr>
            <w:noProof/>
            <w:webHidden/>
          </w:rPr>
          <w:fldChar w:fldCharType="separate"/>
        </w:r>
        <w:r>
          <w:rPr>
            <w:noProof/>
            <w:webHidden/>
          </w:rPr>
          <w:t>36</w:t>
        </w:r>
        <w:r>
          <w:rPr>
            <w:noProof/>
            <w:webHidden/>
          </w:rPr>
          <w:fldChar w:fldCharType="end"/>
        </w:r>
      </w:hyperlink>
    </w:p>
    <w:p w14:paraId="4CDD8046" w14:textId="4EE1CA07" w:rsidR="00635D95" w:rsidRDefault="00635D95">
      <w:pPr>
        <w:pStyle w:val="TDC1"/>
        <w:tabs>
          <w:tab w:val="right" w:leader="underscore" w:pos="8494"/>
        </w:tabs>
        <w:rPr>
          <w:rFonts w:asciiTheme="minorHAnsi" w:hAnsiTheme="minorHAnsi" w:cstheme="minorBidi"/>
          <w:noProof/>
          <w:kern w:val="2"/>
          <w:szCs w:val="24"/>
          <w14:ligatures w14:val="standardContextual"/>
        </w:rPr>
      </w:pPr>
      <w:hyperlink w:anchor="_Toc169177175" w:history="1">
        <w:r w:rsidRPr="00C47B3E">
          <w:rPr>
            <w:rStyle w:val="Hipervnculo"/>
            <w:noProof/>
          </w:rPr>
          <w:t>Tabla 3.34. Requisito F-U-C09</w:t>
        </w:r>
        <w:r>
          <w:rPr>
            <w:noProof/>
            <w:webHidden/>
          </w:rPr>
          <w:tab/>
        </w:r>
        <w:r>
          <w:rPr>
            <w:noProof/>
            <w:webHidden/>
          </w:rPr>
          <w:fldChar w:fldCharType="begin"/>
        </w:r>
        <w:r>
          <w:rPr>
            <w:noProof/>
            <w:webHidden/>
          </w:rPr>
          <w:instrText xml:space="preserve"> PAGEREF _Toc169177175 \h </w:instrText>
        </w:r>
        <w:r>
          <w:rPr>
            <w:noProof/>
            <w:webHidden/>
          </w:rPr>
        </w:r>
        <w:r>
          <w:rPr>
            <w:noProof/>
            <w:webHidden/>
          </w:rPr>
          <w:fldChar w:fldCharType="separate"/>
        </w:r>
        <w:r>
          <w:rPr>
            <w:noProof/>
            <w:webHidden/>
          </w:rPr>
          <w:t>36</w:t>
        </w:r>
        <w:r>
          <w:rPr>
            <w:noProof/>
            <w:webHidden/>
          </w:rPr>
          <w:fldChar w:fldCharType="end"/>
        </w:r>
      </w:hyperlink>
    </w:p>
    <w:p w14:paraId="688EE4FA" w14:textId="57696A68" w:rsidR="00635D95" w:rsidRDefault="00635D95">
      <w:pPr>
        <w:pStyle w:val="TDC1"/>
        <w:tabs>
          <w:tab w:val="right" w:leader="underscore" w:pos="8494"/>
        </w:tabs>
        <w:rPr>
          <w:rFonts w:asciiTheme="minorHAnsi" w:hAnsiTheme="minorHAnsi" w:cstheme="minorBidi"/>
          <w:noProof/>
          <w:kern w:val="2"/>
          <w:szCs w:val="24"/>
          <w14:ligatures w14:val="standardContextual"/>
        </w:rPr>
      </w:pPr>
      <w:hyperlink w:anchor="_Toc169177176" w:history="1">
        <w:r w:rsidRPr="00C47B3E">
          <w:rPr>
            <w:rStyle w:val="Hipervnculo"/>
            <w:noProof/>
          </w:rPr>
          <w:t>Tabla 3.35. Requisito F-S-R10</w:t>
        </w:r>
        <w:r>
          <w:rPr>
            <w:noProof/>
            <w:webHidden/>
          </w:rPr>
          <w:tab/>
        </w:r>
        <w:r>
          <w:rPr>
            <w:noProof/>
            <w:webHidden/>
          </w:rPr>
          <w:fldChar w:fldCharType="begin"/>
        </w:r>
        <w:r>
          <w:rPr>
            <w:noProof/>
            <w:webHidden/>
          </w:rPr>
          <w:instrText xml:space="preserve"> PAGEREF _Toc169177176 \h </w:instrText>
        </w:r>
        <w:r>
          <w:rPr>
            <w:noProof/>
            <w:webHidden/>
          </w:rPr>
        </w:r>
        <w:r>
          <w:rPr>
            <w:noProof/>
            <w:webHidden/>
          </w:rPr>
          <w:fldChar w:fldCharType="separate"/>
        </w:r>
        <w:r>
          <w:rPr>
            <w:noProof/>
            <w:webHidden/>
          </w:rPr>
          <w:t>36</w:t>
        </w:r>
        <w:r>
          <w:rPr>
            <w:noProof/>
            <w:webHidden/>
          </w:rPr>
          <w:fldChar w:fldCharType="end"/>
        </w:r>
      </w:hyperlink>
    </w:p>
    <w:p w14:paraId="4CF34C12" w14:textId="1D4A81A4" w:rsidR="00635D95" w:rsidRDefault="00635D95">
      <w:pPr>
        <w:pStyle w:val="TDC1"/>
        <w:tabs>
          <w:tab w:val="right" w:leader="underscore" w:pos="8494"/>
        </w:tabs>
        <w:rPr>
          <w:rFonts w:asciiTheme="minorHAnsi" w:hAnsiTheme="minorHAnsi" w:cstheme="minorBidi"/>
          <w:noProof/>
          <w:kern w:val="2"/>
          <w:szCs w:val="24"/>
          <w14:ligatures w14:val="standardContextual"/>
        </w:rPr>
      </w:pPr>
      <w:hyperlink w:anchor="_Toc169177177" w:history="1">
        <w:r w:rsidRPr="00C47B3E">
          <w:rPr>
            <w:rStyle w:val="Hipervnculo"/>
            <w:noProof/>
          </w:rPr>
          <w:t>Tabla 3.36. Requisito F-S-C11</w:t>
        </w:r>
        <w:r>
          <w:rPr>
            <w:noProof/>
            <w:webHidden/>
          </w:rPr>
          <w:tab/>
        </w:r>
        <w:r>
          <w:rPr>
            <w:noProof/>
            <w:webHidden/>
          </w:rPr>
          <w:fldChar w:fldCharType="begin"/>
        </w:r>
        <w:r>
          <w:rPr>
            <w:noProof/>
            <w:webHidden/>
          </w:rPr>
          <w:instrText xml:space="preserve"> PAGEREF _Toc169177177 \h </w:instrText>
        </w:r>
        <w:r>
          <w:rPr>
            <w:noProof/>
            <w:webHidden/>
          </w:rPr>
        </w:r>
        <w:r>
          <w:rPr>
            <w:noProof/>
            <w:webHidden/>
          </w:rPr>
          <w:fldChar w:fldCharType="separate"/>
        </w:r>
        <w:r>
          <w:rPr>
            <w:noProof/>
            <w:webHidden/>
          </w:rPr>
          <w:t>37</w:t>
        </w:r>
        <w:r>
          <w:rPr>
            <w:noProof/>
            <w:webHidden/>
          </w:rPr>
          <w:fldChar w:fldCharType="end"/>
        </w:r>
      </w:hyperlink>
    </w:p>
    <w:p w14:paraId="2CBA350B" w14:textId="752D5CDB" w:rsidR="00635D95" w:rsidRDefault="00635D95">
      <w:pPr>
        <w:pStyle w:val="TDC1"/>
        <w:tabs>
          <w:tab w:val="right" w:leader="underscore" w:pos="8494"/>
        </w:tabs>
        <w:rPr>
          <w:rFonts w:asciiTheme="minorHAnsi" w:hAnsiTheme="minorHAnsi" w:cstheme="minorBidi"/>
          <w:noProof/>
          <w:kern w:val="2"/>
          <w:szCs w:val="24"/>
          <w14:ligatures w14:val="standardContextual"/>
        </w:rPr>
      </w:pPr>
      <w:hyperlink w:anchor="_Toc169177178" w:history="1">
        <w:r w:rsidRPr="00C47B3E">
          <w:rPr>
            <w:rStyle w:val="Hipervnculo"/>
            <w:noProof/>
          </w:rPr>
          <w:t>Tabla 3.37. Requisito F-S-C12</w:t>
        </w:r>
        <w:r>
          <w:rPr>
            <w:noProof/>
            <w:webHidden/>
          </w:rPr>
          <w:tab/>
        </w:r>
        <w:r>
          <w:rPr>
            <w:noProof/>
            <w:webHidden/>
          </w:rPr>
          <w:fldChar w:fldCharType="begin"/>
        </w:r>
        <w:r>
          <w:rPr>
            <w:noProof/>
            <w:webHidden/>
          </w:rPr>
          <w:instrText xml:space="preserve"> PAGEREF _Toc169177178 \h </w:instrText>
        </w:r>
        <w:r>
          <w:rPr>
            <w:noProof/>
            <w:webHidden/>
          </w:rPr>
        </w:r>
        <w:r>
          <w:rPr>
            <w:noProof/>
            <w:webHidden/>
          </w:rPr>
          <w:fldChar w:fldCharType="separate"/>
        </w:r>
        <w:r>
          <w:rPr>
            <w:noProof/>
            <w:webHidden/>
          </w:rPr>
          <w:t>37</w:t>
        </w:r>
        <w:r>
          <w:rPr>
            <w:noProof/>
            <w:webHidden/>
          </w:rPr>
          <w:fldChar w:fldCharType="end"/>
        </w:r>
      </w:hyperlink>
    </w:p>
    <w:p w14:paraId="7E91AD0D" w14:textId="7D550BB9" w:rsidR="00635D95" w:rsidRDefault="00635D95">
      <w:pPr>
        <w:pStyle w:val="TDC1"/>
        <w:tabs>
          <w:tab w:val="right" w:leader="underscore" w:pos="8494"/>
        </w:tabs>
        <w:rPr>
          <w:rFonts w:asciiTheme="minorHAnsi" w:hAnsiTheme="minorHAnsi" w:cstheme="minorBidi"/>
          <w:noProof/>
          <w:kern w:val="2"/>
          <w:szCs w:val="24"/>
          <w14:ligatures w14:val="standardContextual"/>
        </w:rPr>
      </w:pPr>
      <w:hyperlink w:anchor="_Toc169177179" w:history="1">
        <w:r w:rsidRPr="00C47B3E">
          <w:rPr>
            <w:rStyle w:val="Hipervnculo"/>
            <w:noProof/>
          </w:rPr>
          <w:t>Tabla 3.38. Requisito F-S-R13</w:t>
        </w:r>
        <w:r>
          <w:rPr>
            <w:noProof/>
            <w:webHidden/>
          </w:rPr>
          <w:tab/>
        </w:r>
        <w:r>
          <w:rPr>
            <w:noProof/>
            <w:webHidden/>
          </w:rPr>
          <w:fldChar w:fldCharType="begin"/>
        </w:r>
        <w:r>
          <w:rPr>
            <w:noProof/>
            <w:webHidden/>
          </w:rPr>
          <w:instrText xml:space="preserve"> PAGEREF _Toc169177179 \h </w:instrText>
        </w:r>
        <w:r>
          <w:rPr>
            <w:noProof/>
            <w:webHidden/>
          </w:rPr>
        </w:r>
        <w:r>
          <w:rPr>
            <w:noProof/>
            <w:webHidden/>
          </w:rPr>
          <w:fldChar w:fldCharType="separate"/>
        </w:r>
        <w:r>
          <w:rPr>
            <w:noProof/>
            <w:webHidden/>
          </w:rPr>
          <w:t>37</w:t>
        </w:r>
        <w:r>
          <w:rPr>
            <w:noProof/>
            <w:webHidden/>
          </w:rPr>
          <w:fldChar w:fldCharType="end"/>
        </w:r>
      </w:hyperlink>
    </w:p>
    <w:p w14:paraId="35A8C58F" w14:textId="378CB088" w:rsidR="00635D95" w:rsidRDefault="00635D95">
      <w:pPr>
        <w:pStyle w:val="TDC1"/>
        <w:tabs>
          <w:tab w:val="right" w:leader="underscore" w:pos="8494"/>
        </w:tabs>
        <w:rPr>
          <w:rFonts w:asciiTheme="minorHAnsi" w:hAnsiTheme="minorHAnsi" w:cstheme="minorBidi"/>
          <w:noProof/>
          <w:kern w:val="2"/>
          <w:szCs w:val="24"/>
          <w14:ligatures w14:val="standardContextual"/>
        </w:rPr>
      </w:pPr>
      <w:hyperlink w:anchor="_Toc169177180" w:history="1">
        <w:r w:rsidRPr="00C47B3E">
          <w:rPr>
            <w:rStyle w:val="Hipervnculo"/>
            <w:noProof/>
          </w:rPr>
          <w:t>Tabla 3.39. Requisito F-S-C14</w:t>
        </w:r>
        <w:r>
          <w:rPr>
            <w:noProof/>
            <w:webHidden/>
          </w:rPr>
          <w:tab/>
        </w:r>
        <w:r>
          <w:rPr>
            <w:noProof/>
            <w:webHidden/>
          </w:rPr>
          <w:fldChar w:fldCharType="begin"/>
        </w:r>
        <w:r>
          <w:rPr>
            <w:noProof/>
            <w:webHidden/>
          </w:rPr>
          <w:instrText xml:space="preserve"> PAGEREF _Toc169177180 \h </w:instrText>
        </w:r>
        <w:r>
          <w:rPr>
            <w:noProof/>
            <w:webHidden/>
          </w:rPr>
        </w:r>
        <w:r>
          <w:rPr>
            <w:noProof/>
            <w:webHidden/>
          </w:rPr>
          <w:fldChar w:fldCharType="separate"/>
        </w:r>
        <w:r>
          <w:rPr>
            <w:noProof/>
            <w:webHidden/>
          </w:rPr>
          <w:t>37</w:t>
        </w:r>
        <w:r>
          <w:rPr>
            <w:noProof/>
            <w:webHidden/>
          </w:rPr>
          <w:fldChar w:fldCharType="end"/>
        </w:r>
      </w:hyperlink>
    </w:p>
    <w:p w14:paraId="26AFBFEA" w14:textId="786BED07" w:rsidR="00635D95" w:rsidRDefault="00635D95">
      <w:pPr>
        <w:pStyle w:val="TDC1"/>
        <w:tabs>
          <w:tab w:val="right" w:leader="underscore" w:pos="8494"/>
        </w:tabs>
        <w:rPr>
          <w:rFonts w:asciiTheme="minorHAnsi" w:hAnsiTheme="minorHAnsi" w:cstheme="minorBidi"/>
          <w:noProof/>
          <w:kern w:val="2"/>
          <w:szCs w:val="24"/>
          <w14:ligatures w14:val="standardContextual"/>
        </w:rPr>
      </w:pPr>
      <w:hyperlink w:anchor="_Toc169177181" w:history="1">
        <w:r w:rsidRPr="00C47B3E">
          <w:rPr>
            <w:rStyle w:val="Hipervnculo"/>
            <w:noProof/>
          </w:rPr>
          <w:t>Tabla 3.40. Requisito F-U-C15</w:t>
        </w:r>
        <w:r>
          <w:rPr>
            <w:noProof/>
            <w:webHidden/>
          </w:rPr>
          <w:tab/>
        </w:r>
        <w:r>
          <w:rPr>
            <w:noProof/>
            <w:webHidden/>
          </w:rPr>
          <w:fldChar w:fldCharType="begin"/>
        </w:r>
        <w:r>
          <w:rPr>
            <w:noProof/>
            <w:webHidden/>
          </w:rPr>
          <w:instrText xml:space="preserve"> PAGEREF _Toc169177181 \h </w:instrText>
        </w:r>
        <w:r>
          <w:rPr>
            <w:noProof/>
            <w:webHidden/>
          </w:rPr>
        </w:r>
        <w:r>
          <w:rPr>
            <w:noProof/>
            <w:webHidden/>
          </w:rPr>
          <w:fldChar w:fldCharType="separate"/>
        </w:r>
        <w:r>
          <w:rPr>
            <w:noProof/>
            <w:webHidden/>
          </w:rPr>
          <w:t>38</w:t>
        </w:r>
        <w:r>
          <w:rPr>
            <w:noProof/>
            <w:webHidden/>
          </w:rPr>
          <w:fldChar w:fldCharType="end"/>
        </w:r>
      </w:hyperlink>
    </w:p>
    <w:p w14:paraId="3F6239FE" w14:textId="6A1DD93A" w:rsidR="00635D95" w:rsidRDefault="00635D95">
      <w:pPr>
        <w:pStyle w:val="TDC1"/>
        <w:tabs>
          <w:tab w:val="right" w:leader="underscore" w:pos="8494"/>
        </w:tabs>
        <w:rPr>
          <w:rFonts w:asciiTheme="minorHAnsi" w:hAnsiTheme="minorHAnsi" w:cstheme="minorBidi"/>
          <w:noProof/>
          <w:kern w:val="2"/>
          <w:szCs w:val="24"/>
          <w14:ligatures w14:val="standardContextual"/>
        </w:rPr>
      </w:pPr>
      <w:hyperlink w:anchor="_Toc169177182" w:history="1">
        <w:r w:rsidRPr="00C47B3E">
          <w:rPr>
            <w:rStyle w:val="Hipervnculo"/>
            <w:noProof/>
          </w:rPr>
          <w:t>Tabla 3.41. Requisito F-S-C16</w:t>
        </w:r>
        <w:r>
          <w:rPr>
            <w:noProof/>
            <w:webHidden/>
          </w:rPr>
          <w:tab/>
        </w:r>
        <w:r>
          <w:rPr>
            <w:noProof/>
            <w:webHidden/>
          </w:rPr>
          <w:fldChar w:fldCharType="begin"/>
        </w:r>
        <w:r>
          <w:rPr>
            <w:noProof/>
            <w:webHidden/>
          </w:rPr>
          <w:instrText xml:space="preserve"> PAGEREF _Toc169177182 \h </w:instrText>
        </w:r>
        <w:r>
          <w:rPr>
            <w:noProof/>
            <w:webHidden/>
          </w:rPr>
        </w:r>
        <w:r>
          <w:rPr>
            <w:noProof/>
            <w:webHidden/>
          </w:rPr>
          <w:fldChar w:fldCharType="separate"/>
        </w:r>
        <w:r>
          <w:rPr>
            <w:noProof/>
            <w:webHidden/>
          </w:rPr>
          <w:t>38</w:t>
        </w:r>
        <w:r>
          <w:rPr>
            <w:noProof/>
            <w:webHidden/>
          </w:rPr>
          <w:fldChar w:fldCharType="end"/>
        </w:r>
      </w:hyperlink>
    </w:p>
    <w:p w14:paraId="365791C7" w14:textId="4CD4CABE" w:rsidR="00635D95" w:rsidRDefault="00635D95">
      <w:pPr>
        <w:pStyle w:val="TDC1"/>
        <w:tabs>
          <w:tab w:val="right" w:leader="underscore" w:pos="8494"/>
        </w:tabs>
        <w:rPr>
          <w:rFonts w:asciiTheme="minorHAnsi" w:hAnsiTheme="minorHAnsi" w:cstheme="minorBidi"/>
          <w:noProof/>
          <w:kern w:val="2"/>
          <w:szCs w:val="24"/>
          <w14:ligatures w14:val="standardContextual"/>
        </w:rPr>
      </w:pPr>
      <w:hyperlink w:anchor="_Toc169177183" w:history="1">
        <w:r w:rsidRPr="00C47B3E">
          <w:rPr>
            <w:rStyle w:val="Hipervnculo"/>
            <w:noProof/>
          </w:rPr>
          <w:t>Tabla 3.42. Requisito F-U-C17</w:t>
        </w:r>
        <w:r>
          <w:rPr>
            <w:noProof/>
            <w:webHidden/>
          </w:rPr>
          <w:tab/>
        </w:r>
        <w:r>
          <w:rPr>
            <w:noProof/>
            <w:webHidden/>
          </w:rPr>
          <w:fldChar w:fldCharType="begin"/>
        </w:r>
        <w:r>
          <w:rPr>
            <w:noProof/>
            <w:webHidden/>
          </w:rPr>
          <w:instrText xml:space="preserve"> PAGEREF _Toc169177183 \h </w:instrText>
        </w:r>
        <w:r>
          <w:rPr>
            <w:noProof/>
            <w:webHidden/>
          </w:rPr>
        </w:r>
        <w:r>
          <w:rPr>
            <w:noProof/>
            <w:webHidden/>
          </w:rPr>
          <w:fldChar w:fldCharType="separate"/>
        </w:r>
        <w:r>
          <w:rPr>
            <w:noProof/>
            <w:webHidden/>
          </w:rPr>
          <w:t>38</w:t>
        </w:r>
        <w:r>
          <w:rPr>
            <w:noProof/>
            <w:webHidden/>
          </w:rPr>
          <w:fldChar w:fldCharType="end"/>
        </w:r>
      </w:hyperlink>
    </w:p>
    <w:p w14:paraId="5880443A" w14:textId="3EB3B2C4" w:rsidR="00635D95" w:rsidRDefault="00635D95">
      <w:pPr>
        <w:pStyle w:val="TDC1"/>
        <w:tabs>
          <w:tab w:val="right" w:leader="underscore" w:pos="8494"/>
        </w:tabs>
        <w:rPr>
          <w:rFonts w:asciiTheme="minorHAnsi" w:hAnsiTheme="minorHAnsi" w:cstheme="minorBidi"/>
          <w:noProof/>
          <w:kern w:val="2"/>
          <w:szCs w:val="24"/>
          <w14:ligatures w14:val="standardContextual"/>
        </w:rPr>
      </w:pPr>
      <w:hyperlink w:anchor="_Toc169177184" w:history="1">
        <w:r w:rsidRPr="00C47B3E">
          <w:rPr>
            <w:rStyle w:val="Hipervnculo"/>
            <w:noProof/>
          </w:rPr>
          <w:t>Tabla 3.43. Requisito F-S-R18</w:t>
        </w:r>
        <w:r>
          <w:rPr>
            <w:noProof/>
            <w:webHidden/>
          </w:rPr>
          <w:tab/>
        </w:r>
        <w:r>
          <w:rPr>
            <w:noProof/>
            <w:webHidden/>
          </w:rPr>
          <w:fldChar w:fldCharType="begin"/>
        </w:r>
        <w:r>
          <w:rPr>
            <w:noProof/>
            <w:webHidden/>
          </w:rPr>
          <w:instrText xml:space="preserve"> PAGEREF _Toc169177184 \h </w:instrText>
        </w:r>
        <w:r>
          <w:rPr>
            <w:noProof/>
            <w:webHidden/>
          </w:rPr>
        </w:r>
        <w:r>
          <w:rPr>
            <w:noProof/>
            <w:webHidden/>
          </w:rPr>
          <w:fldChar w:fldCharType="separate"/>
        </w:r>
        <w:r>
          <w:rPr>
            <w:noProof/>
            <w:webHidden/>
          </w:rPr>
          <w:t>38</w:t>
        </w:r>
        <w:r>
          <w:rPr>
            <w:noProof/>
            <w:webHidden/>
          </w:rPr>
          <w:fldChar w:fldCharType="end"/>
        </w:r>
      </w:hyperlink>
    </w:p>
    <w:p w14:paraId="4BC6431B" w14:textId="380A8355" w:rsidR="00635D95" w:rsidRDefault="00635D95">
      <w:pPr>
        <w:pStyle w:val="TDC1"/>
        <w:tabs>
          <w:tab w:val="right" w:leader="underscore" w:pos="8494"/>
        </w:tabs>
        <w:rPr>
          <w:rFonts w:asciiTheme="minorHAnsi" w:hAnsiTheme="minorHAnsi" w:cstheme="minorBidi"/>
          <w:noProof/>
          <w:kern w:val="2"/>
          <w:szCs w:val="24"/>
          <w14:ligatures w14:val="standardContextual"/>
        </w:rPr>
      </w:pPr>
      <w:hyperlink w:anchor="_Toc169177185" w:history="1">
        <w:r w:rsidRPr="00C47B3E">
          <w:rPr>
            <w:rStyle w:val="Hipervnculo"/>
            <w:noProof/>
          </w:rPr>
          <w:t>Tabla 3.44. Requisito F-S-C19</w:t>
        </w:r>
        <w:r>
          <w:rPr>
            <w:noProof/>
            <w:webHidden/>
          </w:rPr>
          <w:tab/>
        </w:r>
        <w:r>
          <w:rPr>
            <w:noProof/>
            <w:webHidden/>
          </w:rPr>
          <w:fldChar w:fldCharType="begin"/>
        </w:r>
        <w:r>
          <w:rPr>
            <w:noProof/>
            <w:webHidden/>
          </w:rPr>
          <w:instrText xml:space="preserve"> PAGEREF _Toc169177185 \h </w:instrText>
        </w:r>
        <w:r>
          <w:rPr>
            <w:noProof/>
            <w:webHidden/>
          </w:rPr>
        </w:r>
        <w:r>
          <w:rPr>
            <w:noProof/>
            <w:webHidden/>
          </w:rPr>
          <w:fldChar w:fldCharType="separate"/>
        </w:r>
        <w:r>
          <w:rPr>
            <w:noProof/>
            <w:webHidden/>
          </w:rPr>
          <w:t>39</w:t>
        </w:r>
        <w:r>
          <w:rPr>
            <w:noProof/>
            <w:webHidden/>
          </w:rPr>
          <w:fldChar w:fldCharType="end"/>
        </w:r>
      </w:hyperlink>
    </w:p>
    <w:p w14:paraId="10093B14" w14:textId="736D7438" w:rsidR="00635D95" w:rsidRDefault="00635D95">
      <w:pPr>
        <w:pStyle w:val="TDC1"/>
        <w:tabs>
          <w:tab w:val="right" w:leader="underscore" w:pos="8494"/>
        </w:tabs>
        <w:rPr>
          <w:rFonts w:asciiTheme="minorHAnsi" w:hAnsiTheme="minorHAnsi" w:cstheme="minorBidi"/>
          <w:noProof/>
          <w:kern w:val="2"/>
          <w:szCs w:val="24"/>
          <w14:ligatures w14:val="standardContextual"/>
        </w:rPr>
      </w:pPr>
      <w:hyperlink w:anchor="_Toc169177186" w:history="1">
        <w:r w:rsidRPr="00C47B3E">
          <w:rPr>
            <w:rStyle w:val="Hipervnculo"/>
            <w:noProof/>
          </w:rPr>
          <w:t>Tabla 3.45. Requisito F-U-C20</w:t>
        </w:r>
        <w:r>
          <w:rPr>
            <w:noProof/>
            <w:webHidden/>
          </w:rPr>
          <w:tab/>
        </w:r>
        <w:r>
          <w:rPr>
            <w:noProof/>
            <w:webHidden/>
          </w:rPr>
          <w:fldChar w:fldCharType="begin"/>
        </w:r>
        <w:r>
          <w:rPr>
            <w:noProof/>
            <w:webHidden/>
          </w:rPr>
          <w:instrText xml:space="preserve"> PAGEREF _Toc169177186 \h </w:instrText>
        </w:r>
        <w:r>
          <w:rPr>
            <w:noProof/>
            <w:webHidden/>
          </w:rPr>
        </w:r>
        <w:r>
          <w:rPr>
            <w:noProof/>
            <w:webHidden/>
          </w:rPr>
          <w:fldChar w:fldCharType="separate"/>
        </w:r>
        <w:r>
          <w:rPr>
            <w:noProof/>
            <w:webHidden/>
          </w:rPr>
          <w:t>39</w:t>
        </w:r>
        <w:r>
          <w:rPr>
            <w:noProof/>
            <w:webHidden/>
          </w:rPr>
          <w:fldChar w:fldCharType="end"/>
        </w:r>
      </w:hyperlink>
    </w:p>
    <w:p w14:paraId="4D2C20B1" w14:textId="50A10B1C" w:rsidR="00635D95" w:rsidRDefault="00635D95">
      <w:pPr>
        <w:pStyle w:val="TDC1"/>
        <w:tabs>
          <w:tab w:val="right" w:leader="underscore" w:pos="8494"/>
        </w:tabs>
        <w:rPr>
          <w:rFonts w:asciiTheme="minorHAnsi" w:hAnsiTheme="minorHAnsi" w:cstheme="minorBidi"/>
          <w:noProof/>
          <w:kern w:val="2"/>
          <w:szCs w:val="24"/>
          <w14:ligatures w14:val="standardContextual"/>
        </w:rPr>
      </w:pPr>
      <w:hyperlink w:anchor="_Toc169177187" w:history="1">
        <w:r w:rsidRPr="00C47B3E">
          <w:rPr>
            <w:rStyle w:val="Hipervnculo"/>
            <w:noProof/>
          </w:rPr>
          <w:t>Tabla 3.46. Requisito F-S-C21</w:t>
        </w:r>
        <w:r>
          <w:rPr>
            <w:noProof/>
            <w:webHidden/>
          </w:rPr>
          <w:tab/>
        </w:r>
        <w:r>
          <w:rPr>
            <w:noProof/>
            <w:webHidden/>
          </w:rPr>
          <w:fldChar w:fldCharType="begin"/>
        </w:r>
        <w:r>
          <w:rPr>
            <w:noProof/>
            <w:webHidden/>
          </w:rPr>
          <w:instrText xml:space="preserve"> PAGEREF _Toc169177187 \h </w:instrText>
        </w:r>
        <w:r>
          <w:rPr>
            <w:noProof/>
            <w:webHidden/>
          </w:rPr>
        </w:r>
        <w:r>
          <w:rPr>
            <w:noProof/>
            <w:webHidden/>
          </w:rPr>
          <w:fldChar w:fldCharType="separate"/>
        </w:r>
        <w:r>
          <w:rPr>
            <w:noProof/>
            <w:webHidden/>
          </w:rPr>
          <w:t>39</w:t>
        </w:r>
        <w:r>
          <w:rPr>
            <w:noProof/>
            <w:webHidden/>
          </w:rPr>
          <w:fldChar w:fldCharType="end"/>
        </w:r>
      </w:hyperlink>
    </w:p>
    <w:p w14:paraId="30EF0982" w14:textId="0E8209D3" w:rsidR="00635D95" w:rsidRDefault="00635D95">
      <w:pPr>
        <w:pStyle w:val="TDC1"/>
        <w:tabs>
          <w:tab w:val="right" w:leader="underscore" w:pos="8494"/>
        </w:tabs>
        <w:rPr>
          <w:rFonts w:asciiTheme="minorHAnsi" w:hAnsiTheme="minorHAnsi" w:cstheme="minorBidi"/>
          <w:noProof/>
          <w:kern w:val="2"/>
          <w:szCs w:val="24"/>
          <w14:ligatures w14:val="standardContextual"/>
        </w:rPr>
      </w:pPr>
      <w:hyperlink w:anchor="_Toc169177188" w:history="1">
        <w:r w:rsidRPr="00C47B3E">
          <w:rPr>
            <w:rStyle w:val="Hipervnculo"/>
            <w:noProof/>
          </w:rPr>
          <w:t>Tabla 3.47. Requisito F-S-R22</w:t>
        </w:r>
        <w:r>
          <w:rPr>
            <w:noProof/>
            <w:webHidden/>
          </w:rPr>
          <w:tab/>
        </w:r>
        <w:r>
          <w:rPr>
            <w:noProof/>
            <w:webHidden/>
          </w:rPr>
          <w:fldChar w:fldCharType="begin"/>
        </w:r>
        <w:r>
          <w:rPr>
            <w:noProof/>
            <w:webHidden/>
          </w:rPr>
          <w:instrText xml:space="preserve"> PAGEREF _Toc169177188 \h </w:instrText>
        </w:r>
        <w:r>
          <w:rPr>
            <w:noProof/>
            <w:webHidden/>
          </w:rPr>
        </w:r>
        <w:r>
          <w:rPr>
            <w:noProof/>
            <w:webHidden/>
          </w:rPr>
          <w:fldChar w:fldCharType="separate"/>
        </w:r>
        <w:r>
          <w:rPr>
            <w:noProof/>
            <w:webHidden/>
          </w:rPr>
          <w:t>39</w:t>
        </w:r>
        <w:r>
          <w:rPr>
            <w:noProof/>
            <w:webHidden/>
          </w:rPr>
          <w:fldChar w:fldCharType="end"/>
        </w:r>
      </w:hyperlink>
    </w:p>
    <w:p w14:paraId="5D4C8695" w14:textId="6CE360B6" w:rsidR="00635D95" w:rsidRDefault="00635D95">
      <w:pPr>
        <w:pStyle w:val="TDC1"/>
        <w:tabs>
          <w:tab w:val="right" w:leader="underscore" w:pos="8494"/>
        </w:tabs>
        <w:rPr>
          <w:rFonts w:asciiTheme="minorHAnsi" w:hAnsiTheme="minorHAnsi" w:cstheme="minorBidi"/>
          <w:noProof/>
          <w:kern w:val="2"/>
          <w:szCs w:val="24"/>
          <w14:ligatures w14:val="standardContextual"/>
        </w:rPr>
      </w:pPr>
      <w:hyperlink w:anchor="_Toc169177189" w:history="1">
        <w:r w:rsidRPr="00C47B3E">
          <w:rPr>
            <w:rStyle w:val="Hipervnculo"/>
            <w:noProof/>
          </w:rPr>
          <w:t>Tabla 3.48. Requisito F-S-C23</w:t>
        </w:r>
        <w:r>
          <w:rPr>
            <w:noProof/>
            <w:webHidden/>
          </w:rPr>
          <w:tab/>
        </w:r>
        <w:r>
          <w:rPr>
            <w:noProof/>
            <w:webHidden/>
          </w:rPr>
          <w:fldChar w:fldCharType="begin"/>
        </w:r>
        <w:r>
          <w:rPr>
            <w:noProof/>
            <w:webHidden/>
          </w:rPr>
          <w:instrText xml:space="preserve"> PAGEREF _Toc169177189 \h </w:instrText>
        </w:r>
        <w:r>
          <w:rPr>
            <w:noProof/>
            <w:webHidden/>
          </w:rPr>
        </w:r>
        <w:r>
          <w:rPr>
            <w:noProof/>
            <w:webHidden/>
          </w:rPr>
          <w:fldChar w:fldCharType="separate"/>
        </w:r>
        <w:r>
          <w:rPr>
            <w:noProof/>
            <w:webHidden/>
          </w:rPr>
          <w:t>40</w:t>
        </w:r>
        <w:r>
          <w:rPr>
            <w:noProof/>
            <w:webHidden/>
          </w:rPr>
          <w:fldChar w:fldCharType="end"/>
        </w:r>
      </w:hyperlink>
    </w:p>
    <w:p w14:paraId="5BD3F179" w14:textId="16E065AD" w:rsidR="00635D95" w:rsidRDefault="00635D95">
      <w:pPr>
        <w:pStyle w:val="TDC1"/>
        <w:tabs>
          <w:tab w:val="right" w:leader="underscore" w:pos="8494"/>
        </w:tabs>
        <w:rPr>
          <w:rFonts w:asciiTheme="minorHAnsi" w:hAnsiTheme="minorHAnsi" w:cstheme="minorBidi"/>
          <w:noProof/>
          <w:kern w:val="2"/>
          <w:szCs w:val="24"/>
          <w14:ligatures w14:val="standardContextual"/>
        </w:rPr>
      </w:pPr>
      <w:hyperlink w:anchor="_Toc169177190" w:history="1">
        <w:r w:rsidRPr="00C47B3E">
          <w:rPr>
            <w:rStyle w:val="Hipervnculo"/>
            <w:noProof/>
          </w:rPr>
          <w:t>Tabla 3.49. Requisito F-U-C24</w:t>
        </w:r>
        <w:r>
          <w:rPr>
            <w:noProof/>
            <w:webHidden/>
          </w:rPr>
          <w:tab/>
        </w:r>
        <w:r>
          <w:rPr>
            <w:noProof/>
            <w:webHidden/>
          </w:rPr>
          <w:fldChar w:fldCharType="begin"/>
        </w:r>
        <w:r>
          <w:rPr>
            <w:noProof/>
            <w:webHidden/>
          </w:rPr>
          <w:instrText xml:space="preserve"> PAGEREF _Toc169177190 \h </w:instrText>
        </w:r>
        <w:r>
          <w:rPr>
            <w:noProof/>
            <w:webHidden/>
          </w:rPr>
        </w:r>
        <w:r>
          <w:rPr>
            <w:noProof/>
            <w:webHidden/>
          </w:rPr>
          <w:fldChar w:fldCharType="separate"/>
        </w:r>
        <w:r>
          <w:rPr>
            <w:noProof/>
            <w:webHidden/>
          </w:rPr>
          <w:t>40</w:t>
        </w:r>
        <w:r>
          <w:rPr>
            <w:noProof/>
            <w:webHidden/>
          </w:rPr>
          <w:fldChar w:fldCharType="end"/>
        </w:r>
      </w:hyperlink>
    </w:p>
    <w:p w14:paraId="6CE385A6" w14:textId="687E73D3" w:rsidR="00635D95" w:rsidRDefault="00635D95">
      <w:pPr>
        <w:pStyle w:val="TDC1"/>
        <w:tabs>
          <w:tab w:val="right" w:leader="underscore" w:pos="8494"/>
        </w:tabs>
        <w:rPr>
          <w:rFonts w:asciiTheme="minorHAnsi" w:hAnsiTheme="minorHAnsi" w:cstheme="minorBidi"/>
          <w:noProof/>
          <w:kern w:val="2"/>
          <w:szCs w:val="24"/>
          <w14:ligatures w14:val="standardContextual"/>
        </w:rPr>
      </w:pPr>
      <w:hyperlink w:anchor="_Toc169177191" w:history="1">
        <w:r w:rsidRPr="00C47B3E">
          <w:rPr>
            <w:rStyle w:val="Hipervnculo"/>
            <w:noProof/>
          </w:rPr>
          <w:t>Tabla 3.50. Requisito F-S-C25</w:t>
        </w:r>
        <w:r>
          <w:rPr>
            <w:noProof/>
            <w:webHidden/>
          </w:rPr>
          <w:tab/>
        </w:r>
        <w:r>
          <w:rPr>
            <w:noProof/>
            <w:webHidden/>
          </w:rPr>
          <w:fldChar w:fldCharType="begin"/>
        </w:r>
        <w:r>
          <w:rPr>
            <w:noProof/>
            <w:webHidden/>
          </w:rPr>
          <w:instrText xml:space="preserve"> PAGEREF _Toc169177191 \h </w:instrText>
        </w:r>
        <w:r>
          <w:rPr>
            <w:noProof/>
            <w:webHidden/>
          </w:rPr>
        </w:r>
        <w:r>
          <w:rPr>
            <w:noProof/>
            <w:webHidden/>
          </w:rPr>
          <w:fldChar w:fldCharType="separate"/>
        </w:r>
        <w:r>
          <w:rPr>
            <w:noProof/>
            <w:webHidden/>
          </w:rPr>
          <w:t>40</w:t>
        </w:r>
        <w:r>
          <w:rPr>
            <w:noProof/>
            <w:webHidden/>
          </w:rPr>
          <w:fldChar w:fldCharType="end"/>
        </w:r>
      </w:hyperlink>
    </w:p>
    <w:p w14:paraId="6F8B1136" w14:textId="342D2CAF" w:rsidR="00635D95" w:rsidRDefault="00635D95">
      <w:pPr>
        <w:pStyle w:val="TDC1"/>
        <w:tabs>
          <w:tab w:val="right" w:leader="underscore" w:pos="8494"/>
        </w:tabs>
        <w:rPr>
          <w:rFonts w:asciiTheme="minorHAnsi" w:hAnsiTheme="minorHAnsi" w:cstheme="minorBidi"/>
          <w:noProof/>
          <w:kern w:val="2"/>
          <w:szCs w:val="24"/>
          <w14:ligatures w14:val="standardContextual"/>
        </w:rPr>
      </w:pPr>
      <w:hyperlink w:anchor="_Toc169177192" w:history="1">
        <w:r w:rsidRPr="00C47B3E">
          <w:rPr>
            <w:rStyle w:val="Hipervnculo"/>
            <w:noProof/>
          </w:rPr>
          <w:t>Tabla 3.51. Requisito F-S-R26</w:t>
        </w:r>
        <w:r>
          <w:rPr>
            <w:noProof/>
            <w:webHidden/>
          </w:rPr>
          <w:tab/>
        </w:r>
        <w:r>
          <w:rPr>
            <w:noProof/>
            <w:webHidden/>
          </w:rPr>
          <w:fldChar w:fldCharType="begin"/>
        </w:r>
        <w:r>
          <w:rPr>
            <w:noProof/>
            <w:webHidden/>
          </w:rPr>
          <w:instrText xml:space="preserve"> PAGEREF _Toc169177192 \h </w:instrText>
        </w:r>
        <w:r>
          <w:rPr>
            <w:noProof/>
            <w:webHidden/>
          </w:rPr>
        </w:r>
        <w:r>
          <w:rPr>
            <w:noProof/>
            <w:webHidden/>
          </w:rPr>
          <w:fldChar w:fldCharType="separate"/>
        </w:r>
        <w:r>
          <w:rPr>
            <w:noProof/>
            <w:webHidden/>
          </w:rPr>
          <w:t>40</w:t>
        </w:r>
        <w:r>
          <w:rPr>
            <w:noProof/>
            <w:webHidden/>
          </w:rPr>
          <w:fldChar w:fldCharType="end"/>
        </w:r>
      </w:hyperlink>
    </w:p>
    <w:p w14:paraId="452031A3" w14:textId="402CA357" w:rsidR="00635D95" w:rsidRDefault="00635D95">
      <w:pPr>
        <w:pStyle w:val="TDC1"/>
        <w:tabs>
          <w:tab w:val="right" w:leader="underscore" w:pos="8494"/>
        </w:tabs>
        <w:rPr>
          <w:rFonts w:asciiTheme="minorHAnsi" w:hAnsiTheme="minorHAnsi" w:cstheme="minorBidi"/>
          <w:noProof/>
          <w:kern w:val="2"/>
          <w:szCs w:val="24"/>
          <w14:ligatures w14:val="standardContextual"/>
        </w:rPr>
      </w:pPr>
      <w:hyperlink w:anchor="_Toc169177193" w:history="1">
        <w:r w:rsidRPr="00C47B3E">
          <w:rPr>
            <w:rStyle w:val="Hipervnculo"/>
            <w:noProof/>
          </w:rPr>
          <w:t>Tabla 3.52. Requisito F-U-C27</w:t>
        </w:r>
        <w:r>
          <w:rPr>
            <w:noProof/>
            <w:webHidden/>
          </w:rPr>
          <w:tab/>
        </w:r>
        <w:r>
          <w:rPr>
            <w:noProof/>
            <w:webHidden/>
          </w:rPr>
          <w:fldChar w:fldCharType="begin"/>
        </w:r>
        <w:r>
          <w:rPr>
            <w:noProof/>
            <w:webHidden/>
          </w:rPr>
          <w:instrText xml:space="preserve"> PAGEREF _Toc169177193 \h </w:instrText>
        </w:r>
        <w:r>
          <w:rPr>
            <w:noProof/>
            <w:webHidden/>
          </w:rPr>
        </w:r>
        <w:r>
          <w:rPr>
            <w:noProof/>
            <w:webHidden/>
          </w:rPr>
          <w:fldChar w:fldCharType="separate"/>
        </w:r>
        <w:r>
          <w:rPr>
            <w:noProof/>
            <w:webHidden/>
          </w:rPr>
          <w:t>41</w:t>
        </w:r>
        <w:r>
          <w:rPr>
            <w:noProof/>
            <w:webHidden/>
          </w:rPr>
          <w:fldChar w:fldCharType="end"/>
        </w:r>
      </w:hyperlink>
    </w:p>
    <w:p w14:paraId="7F1D1F24" w14:textId="17215898" w:rsidR="00635D95" w:rsidRDefault="00635D95">
      <w:pPr>
        <w:pStyle w:val="TDC1"/>
        <w:tabs>
          <w:tab w:val="right" w:leader="underscore" w:pos="8494"/>
        </w:tabs>
        <w:rPr>
          <w:rFonts w:asciiTheme="minorHAnsi" w:hAnsiTheme="minorHAnsi" w:cstheme="minorBidi"/>
          <w:noProof/>
          <w:kern w:val="2"/>
          <w:szCs w:val="24"/>
          <w14:ligatures w14:val="standardContextual"/>
        </w:rPr>
      </w:pPr>
      <w:hyperlink w:anchor="_Toc169177194" w:history="1">
        <w:r w:rsidRPr="00C47B3E">
          <w:rPr>
            <w:rStyle w:val="Hipervnculo"/>
            <w:noProof/>
          </w:rPr>
          <w:t>Tabla 3.53. Requisito F-U-C28</w:t>
        </w:r>
        <w:r>
          <w:rPr>
            <w:noProof/>
            <w:webHidden/>
          </w:rPr>
          <w:tab/>
        </w:r>
        <w:r>
          <w:rPr>
            <w:noProof/>
            <w:webHidden/>
          </w:rPr>
          <w:fldChar w:fldCharType="begin"/>
        </w:r>
        <w:r>
          <w:rPr>
            <w:noProof/>
            <w:webHidden/>
          </w:rPr>
          <w:instrText xml:space="preserve"> PAGEREF _Toc169177194 \h </w:instrText>
        </w:r>
        <w:r>
          <w:rPr>
            <w:noProof/>
            <w:webHidden/>
          </w:rPr>
        </w:r>
        <w:r>
          <w:rPr>
            <w:noProof/>
            <w:webHidden/>
          </w:rPr>
          <w:fldChar w:fldCharType="separate"/>
        </w:r>
        <w:r>
          <w:rPr>
            <w:noProof/>
            <w:webHidden/>
          </w:rPr>
          <w:t>41</w:t>
        </w:r>
        <w:r>
          <w:rPr>
            <w:noProof/>
            <w:webHidden/>
          </w:rPr>
          <w:fldChar w:fldCharType="end"/>
        </w:r>
      </w:hyperlink>
    </w:p>
    <w:p w14:paraId="1B409B9F" w14:textId="68F0769B" w:rsidR="00635D95" w:rsidRDefault="00635D95">
      <w:pPr>
        <w:pStyle w:val="TDC1"/>
        <w:tabs>
          <w:tab w:val="right" w:leader="underscore" w:pos="8494"/>
        </w:tabs>
        <w:rPr>
          <w:rFonts w:asciiTheme="minorHAnsi" w:hAnsiTheme="minorHAnsi" w:cstheme="minorBidi"/>
          <w:noProof/>
          <w:kern w:val="2"/>
          <w:szCs w:val="24"/>
          <w14:ligatures w14:val="standardContextual"/>
        </w:rPr>
      </w:pPr>
      <w:hyperlink w:anchor="_Toc169177195" w:history="1">
        <w:r w:rsidRPr="00C47B3E">
          <w:rPr>
            <w:rStyle w:val="Hipervnculo"/>
            <w:noProof/>
          </w:rPr>
          <w:t>Tabla 3.54. Requisito F-U-C29</w:t>
        </w:r>
        <w:r>
          <w:rPr>
            <w:noProof/>
            <w:webHidden/>
          </w:rPr>
          <w:tab/>
        </w:r>
        <w:r>
          <w:rPr>
            <w:noProof/>
            <w:webHidden/>
          </w:rPr>
          <w:fldChar w:fldCharType="begin"/>
        </w:r>
        <w:r>
          <w:rPr>
            <w:noProof/>
            <w:webHidden/>
          </w:rPr>
          <w:instrText xml:space="preserve"> PAGEREF _Toc169177195 \h </w:instrText>
        </w:r>
        <w:r>
          <w:rPr>
            <w:noProof/>
            <w:webHidden/>
          </w:rPr>
        </w:r>
        <w:r>
          <w:rPr>
            <w:noProof/>
            <w:webHidden/>
          </w:rPr>
          <w:fldChar w:fldCharType="separate"/>
        </w:r>
        <w:r>
          <w:rPr>
            <w:noProof/>
            <w:webHidden/>
          </w:rPr>
          <w:t>41</w:t>
        </w:r>
        <w:r>
          <w:rPr>
            <w:noProof/>
            <w:webHidden/>
          </w:rPr>
          <w:fldChar w:fldCharType="end"/>
        </w:r>
      </w:hyperlink>
    </w:p>
    <w:p w14:paraId="189ED9D6" w14:textId="031F0F9B" w:rsidR="00635D95" w:rsidRDefault="00635D95">
      <w:pPr>
        <w:pStyle w:val="TDC1"/>
        <w:tabs>
          <w:tab w:val="right" w:leader="underscore" w:pos="8494"/>
        </w:tabs>
        <w:rPr>
          <w:rFonts w:asciiTheme="minorHAnsi" w:hAnsiTheme="minorHAnsi" w:cstheme="minorBidi"/>
          <w:noProof/>
          <w:kern w:val="2"/>
          <w:szCs w:val="24"/>
          <w14:ligatures w14:val="standardContextual"/>
        </w:rPr>
      </w:pPr>
      <w:hyperlink w:anchor="_Toc169177196" w:history="1">
        <w:r w:rsidRPr="00C47B3E">
          <w:rPr>
            <w:rStyle w:val="Hipervnculo"/>
            <w:noProof/>
          </w:rPr>
          <w:t>Tabla 3.55. Requisito F-U-C30</w:t>
        </w:r>
        <w:r>
          <w:rPr>
            <w:noProof/>
            <w:webHidden/>
          </w:rPr>
          <w:tab/>
        </w:r>
        <w:r>
          <w:rPr>
            <w:noProof/>
            <w:webHidden/>
          </w:rPr>
          <w:fldChar w:fldCharType="begin"/>
        </w:r>
        <w:r>
          <w:rPr>
            <w:noProof/>
            <w:webHidden/>
          </w:rPr>
          <w:instrText xml:space="preserve"> PAGEREF _Toc169177196 \h </w:instrText>
        </w:r>
        <w:r>
          <w:rPr>
            <w:noProof/>
            <w:webHidden/>
          </w:rPr>
        </w:r>
        <w:r>
          <w:rPr>
            <w:noProof/>
            <w:webHidden/>
          </w:rPr>
          <w:fldChar w:fldCharType="separate"/>
        </w:r>
        <w:r>
          <w:rPr>
            <w:noProof/>
            <w:webHidden/>
          </w:rPr>
          <w:t>41</w:t>
        </w:r>
        <w:r>
          <w:rPr>
            <w:noProof/>
            <w:webHidden/>
          </w:rPr>
          <w:fldChar w:fldCharType="end"/>
        </w:r>
      </w:hyperlink>
    </w:p>
    <w:p w14:paraId="2117ADA0" w14:textId="2DF52176" w:rsidR="00635D95" w:rsidRDefault="00635D95">
      <w:pPr>
        <w:pStyle w:val="TDC1"/>
        <w:tabs>
          <w:tab w:val="right" w:leader="underscore" w:pos="8494"/>
        </w:tabs>
        <w:rPr>
          <w:rFonts w:asciiTheme="minorHAnsi" w:hAnsiTheme="minorHAnsi" w:cstheme="minorBidi"/>
          <w:noProof/>
          <w:kern w:val="2"/>
          <w:szCs w:val="24"/>
          <w14:ligatures w14:val="standardContextual"/>
        </w:rPr>
      </w:pPr>
      <w:hyperlink w:anchor="_Toc169177197" w:history="1">
        <w:r w:rsidRPr="00C47B3E">
          <w:rPr>
            <w:rStyle w:val="Hipervnculo"/>
            <w:noProof/>
          </w:rPr>
          <w:t>Tabla 3.56. Requisito F-S-C31</w:t>
        </w:r>
        <w:r>
          <w:rPr>
            <w:noProof/>
            <w:webHidden/>
          </w:rPr>
          <w:tab/>
        </w:r>
        <w:r>
          <w:rPr>
            <w:noProof/>
            <w:webHidden/>
          </w:rPr>
          <w:fldChar w:fldCharType="begin"/>
        </w:r>
        <w:r>
          <w:rPr>
            <w:noProof/>
            <w:webHidden/>
          </w:rPr>
          <w:instrText xml:space="preserve"> PAGEREF _Toc169177197 \h </w:instrText>
        </w:r>
        <w:r>
          <w:rPr>
            <w:noProof/>
            <w:webHidden/>
          </w:rPr>
        </w:r>
        <w:r>
          <w:rPr>
            <w:noProof/>
            <w:webHidden/>
          </w:rPr>
          <w:fldChar w:fldCharType="separate"/>
        </w:r>
        <w:r>
          <w:rPr>
            <w:noProof/>
            <w:webHidden/>
          </w:rPr>
          <w:t>41</w:t>
        </w:r>
        <w:r>
          <w:rPr>
            <w:noProof/>
            <w:webHidden/>
          </w:rPr>
          <w:fldChar w:fldCharType="end"/>
        </w:r>
      </w:hyperlink>
    </w:p>
    <w:p w14:paraId="246CA686" w14:textId="56CD84FD" w:rsidR="00635D95" w:rsidRDefault="00635D95">
      <w:pPr>
        <w:pStyle w:val="TDC1"/>
        <w:tabs>
          <w:tab w:val="right" w:leader="underscore" w:pos="8494"/>
        </w:tabs>
        <w:rPr>
          <w:rFonts w:asciiTheme="minorHAnsi" w:hAnsiTheme="minorHAnsi" w:cstheme="minorBidi"/>
          <w:noProof/>
          <w:kern w:val="2"/>
          <w:szCs w:val="24"/>
          <w14:ligatures w14:val="standardContextual"/>
        </w:rPr>
      </w:pPr>
      <w:hyperlink w:anchor="_Toc169177198" w:history="1">
        <w:r w:rsidRPr="00C47B3E">
          <w:rPr>
            <w:rStyle w:val="Hipervnculo"/>
            <w:noProof/>
          </w:rPr>
          <w:t>Tabla 3.57. Requisito F-S-C32</w:t>
        </w:r>
        <w:r>
          <w:rPr>
            <w:noProof/>
            <w:webHidden/>
          </w:rPr>
          <w:tab/>
        </w:r>
        <w:r>
          <w:rPr>
            <w:noProof/>
            <w:webHidden/>
          </w:rPr>
          <w:fldChar w:fldCharType="begin"/>
        </w:r>
        <w:r>
          <w:rPr>
            <w:noProof/>
            <w:webHidden/>
          </w:rPr>
          <w:instrText xml:space="preserve"> PAGEREF _Toc169177198 \h </w:instrText>
        </w:r>
        <w:r>
          <w:rPr>
            <w:noProof/>
            <w:webHidden/>
          </w:rPr>
        </w:r>
        <w:r>
          <w:rPr>
            <w:noProof/>
            <w:webHidden/>
          </w:rPr>
          <w:fldChar w:fldCharType="separate"/>
        </w:r>
        <w:r>
          <w:rPr>
            <w:noProof/>
            <w:webHidden/>
          </w:rPr>
          <w:t>42</w:t>
        </w:r>
        <w:r>
          <w:rPr>
            <w:noProof/>
            <w:webHidden/>
          </w:rPr>
          <w:fldChar w:fldCharType="end"/>
        </w:r>
      </w:hyperlink>
    </w:p>
    <w:p w14:paraId="773D1C85" w14:textId="1D9061AC" w:rsidR="00635D95" w:rsidRDefault="00635D95">
      <w:pPr>
        <w:pStyle w:val="TDC1"/>
        <w:tabs>
          <w:tab w:val="right" w:leader="underscore" w:pos="8494"/>
        </w:tabs>
        <w:rPr>
          <w:rFonts w:asciiTheme="minorHAnsi" w:hAnsiTheme="minorHAnsi" w:cstheme="minorBidi"/>
          <w:noProof/>
          <w:kern w:val="2"/>
          <w:szCs w:val="24"/>
          <w14:ligatures w14:val="standardContextual"/>
        </w:rPr>
      </w:pPr>
      <w:hyperlink w:anchor="_Toc169177199" w:history="1">
        <w:r w:rsidRPr="00C47B3E">
          <w:rPr>
            <w:rStyle w:val="Hipervnculo"/>
            <w:noProof/>
          </w:rPr>
          <w:t>Tabla 3.58. Requisito F-S-C33</w:t>
        </w:r>
        <w:r>
          <w:rPr>
            <w:noProof/>
            <w:webHidden/>
          </w:rPr>
          <w:tab/>
        </w:r>
        <w:r>
          <w:rPr>
            <w:noProof/>
            <w:webHidden/>
          </w:rPr>
          <w:fldChar w:fldCharType="begin"/>
        </w:r>
        <w:r>
          <w:rPr>
            <w:noProof/>
            <w:webHidden/>
          </w:rPr>
          <w:instrText xml:space="preserve"> PAGEREF _Toc169177199 \h </w:instrText>
        </w:r>
        <w:r>
          <w:rPr>
            <w:noProof/>
            <w:webHidden/>
          </w:rPr>
        </w:r>
        <w:r>
          <w:rPr>
            <w:noProof/>
            <w:webHidden/>
          </w:rPr>
          <w:fldChar w:fldCharType="separate"/>
        </w:r>
        <w:r>
          <w:rPr>
            <w:noProof/>
            <w:webHidden/>
          </w:rPr>
          <w:t>42</w:t>
        </w:r>
        <w:r>
          <w:rPr>
            <w:noProof/>
            <w:webHidden/>
          </w:rPr>
          <w:fldChar w:fldCharType="end"/>
        </w:r>
      </w:hyperlink>
    </w:p>
    <w:p w14:paraId="7E7C2335" w14:textId="3FF26822" w:rsidR="00635D95" w:rsidRDefault="00635D95">
      <w:pPr>
        <w:pStyle w:val="TDC1"/>
        <w:tabs>
          <w:tab w:val="right" w:leader="underscore" w:pos="8494"/>
        </w:tabs>
        <w:rPr>
          <w:rFonts w:asciiTheme="minorHAnsi" w:hAnsiTheme="minorHAnsi" w:cstheme="minorBidi"/>
          <w:noProof/>
          <w:kern w:val="2"/>
          <w:szCs w:val="24"/>
          <w14:ligatures w14:val="standardContextual"/>
        </w:rPr>
      </w:pPr>
      <w:hyperlink w:anchor="_Toc169177200" w:history="1">
        <w:r w:rsidRPr="00C47B3E">
          <w:rPr>
            <w:rStyle w:val="Hipervnculo"/>
            <w:noProof/>
          </w:rPr>
          <w:t>Tabla 3.59. Requisito F-S-C34</w:t>
        </w:r>
        <w:r>
          <w:rPr>
            <w:noProof/>
            <w:webHidden/>
          </w:rPr>
          <w:tab/>
        </w:r>
        <w:r>
          <w:rPr>
            <w:noProof/>
            <w:webHidden/>
          </w:rPr>
          <w:fldChar w:fldCharType="begin"/>
        </w:r>
        <w:r>
          <w:rPr>
            <w:noProof/>
            <w:webHidden/>
          </w:rPr>
          <w:instrText xml:space="preserve"> PAGEREF _Toc169177200 \h </w:instrText>
        </w:r>
        <w:r>
          <w:rPr>
            <w:noProof/>
            <w:webHidden/>
          </w:rPr>
        </w:r>
        <w:r>
          <w:rPr>
            <w:noProof/>
            <w:webHidden/>
          </w:rPr>
          <w:fldChar w:fldCharType="separate"/>
        </w:r>
        <w:r>
          <w:rPr>
            <w:noProof/>
            <w:webHidden/>
          </w:rPr>
          <w:t>42</w:t>
        </w:r>
        <w:r>
          <w:rPr>
            <w:noProof/>
            <w:webHidden/>
          </w:rPr>
          <w:fldChar w:fldCharType="end"/>
        </w:r>
      </w:hyperlink>
    </w:p>
    <w:p w14:paraId="7B5FA30F" w14:textId="6B42BBD7" w:rsidR="00635D95" w:rsidRDefault="00635D95">
      <w:pPr>
        <w:pStyle w:val="TDC1"/>
        <w:tabs>
          <w:tab w:val="right" w:leader="underscore" w:pos="8494"/>
        </w:tabs>
        <w:rPr>
          <w:rFonts w:asciiTheme="minorHAnsi" w:hAnsiTheme="minorHAnsi" w:cstheme="minorBidi"/>
          <w:noProof/>
          <w:kern w:val="2"/>
          <w:szCs w:val="24"/>
          <w14:ligatures w14:val="standardContextual"/>
        </w:rPr>
      </w:pPr>
      <w:hyperlink w:anchor="_Toc169177201" w:history="1">
        <w:r w:rsidRPr="00C47B3E">
          <w:rPr>
            <w:rStyle w:val="Hipervnculo"/>
            <w:noProof/>
          </w:rPr>
          <w:t>Tabla 3.60. Requisito F-U-C35</w:t>
        </w:r>
        <w:r>
          <w:rPr>
            <w:noProof/>
            <w:webHidden/>
          </w:rPr>
          <w:tab/>
        </w:r>
        <w:r>
          <w:rPr>
            <w:noProof/>
            <w:webHidden/>
          </w:rPr>
          <w:fldChar w:fldCharType="begin"/>
        </w:r>
        <w:r>
          <w:rPr>
            <w:noProof/>
            <w:webHidden/>
          </w:rPr>
          <w:instrText xml:space="preserve"> PAGEREF _Toc169177201 \h </w:instrText>
        </w:r>
        <w:r>
          <w:rPr>
            <w:noProof/>
            <w:webHidden/>
          </w:rPr>
        </w:r>
        <w:r>
          <w:rPr>
            <w:noProof/>
            <w:webHidden/>
          </w:rPr>
          <w:fldChar w:fldCharType="separate"/>
        </w:r>
        <w:r>
          <w:rPr>
            <w:noProof/>
            <w:webHidden/>
          </w:rPr>
          <w:t>42</w:t>
        </w:r>
        <w:r>
          <w:rPr>
            <w:noProof/>
            <w:webHidden/>
          </w:rPr>
          <w:fldChar w:fldCharType="end"/>
        </w:r>
      </w:hyperlink>
    </w:p>
    <w:p w14:paraId="1EFF6B91" w14:textId="24657F6A" w:rsidR="00635D95" w:rsidRDefault="00635D95">
      <w:pPr>
        <w:pStyle w:val="TDC1"/>
        <w:tabs>
          <w:tab w:val="right" w:leader="underscore" w:pos="8494"/>
        </w:tabs>
        <w:rPr>
          <w:rFonts w:asciiTheme="minorHAnsi" w:hAnsiTheme="minorHAnsi" w:cstheme="minorBidi"/>
          <w:noProof/>
          <w:kern w:val="2"/>
          <w:szCs w:val="24"/>
          <w14:ligatures w14:val="standardContextual"/>
        </w:rPr>
      </w:pPr>
      <w:hyperlink w:anchor="_Toc169177202" w:history="1">
        <w:r w:rsidRPr="00C47B3E">
          <w:rPr>
            <w:rStyle w:val="Hipervnculo"/>
            <w:noProof/>
          </w:rPr>
          <w:t>Tabla 3.61. Requisito F-S-R36</w:t>
        </w:r>
        <w:r>
          <w:rPr>
            <w:noProof/>
            <w:webHidden/>
          </w:rPr>
          <w:tab/>
        </w:r>
        <w:r>
          <w:rPr>
            <w:noProof/>
            <w:webHidden/>
          </w:rPr>
          <w:fldChar w:fldCharType="begin"/>
        </w:r>
        <w:r>
          <w:rPr>
            <w:noProof/>
            <w:webHidden/>
          </w:rPr>
          <w:instrText xml:space="preserve"> PAGEREF _Toc169177202 \h </w:instrText>
        </w:r>
        <w:r>
          <w:rPr>
            <w:noProof/>
            <w:webHidden/>
          </w:rPr>
        </w:r>
        <w:r>
          <w:rPr>
            <w:noProof/>
            <w:webHidden/>
          </w:rPr>
          <w:fldChar w:fldCharType="separate"/>
        </w:r>
        <w:r>
          <w:rPr>
            <w:noProof/>
            <w:webHidden/>
          </w:rPr>
          <w:t>43</w:t>
        </w:r>
        <w:r>
          <w:rPr>
            <w:noProof/>
            <w:webHidden/>
          </w:rPr>
          <w:fldChar w:fldCharType="end"/>
        </w:r>
      </w:hyperlink>
    </w:p>
    <w:p w14:paraId="47CE498E" w14:textId="230FE5CB" w:rsidR="00635D95" w:rsidRDefault="00635D95">
      <w:pPr>
        <w:pStyle w:val="TDC1"/>
        <w:tabs>
          <w:tab w:val="right" w:leader="underscore" w:pos="8494"/>
        </w:tabs>
        <w:rPr>
          <w:rFonts w:asciiTheme="minorHAnsi" w:hAnsiTheme="minorHAnsi" w:cstheme="minorBidi"/>
          <w:noProof/>
          <w:kern w:val="2"/>
          <w:szCs w:val="24"/>
          <w14:ligatures w14:val="standardContextual"/>
        </w:rPr>
      </w:pPr>
      <w:hyperlink w:anchor="_Toc169177203" w:history="1">
        <w:r w:rsidRPr="00C47B3E">
          <w:rPr>
            <w:rStyle w:val="Hipervnculo"/>
            <w:noProof/>
          </w:rPr>
          <w:t>Tabla 3.62. Requisito F-S-C37</w:t>
        </w:r>
        <w:r>
          <w:rPr>
            <w:noProof/>
            <w:webHidden/>
          </w:rPr>
          <w:tab/>
        </w:r>
        <w:r>
          <w:rPr>
            <w:noProof/>
            <w:webHidden/>
          </w:rPr>
          <w:fldChar w:fldCharType="begin"/>
        </w:r>
        <w:r>
          <w:rPr>
            <w:noProof/>
            <w:webHidden/>
          </w:rPr>
          <w:instrText xml:space="preserve"> PAGEREF _Toc169177203 \h </w:instrText>
        </w:r>
        <w:r>
          <w:rPr>
            <w:noProof/>
            <w:webHidden/>
          </w:rPr>
        </w:r>
        <w:r>
          <w:rPr>
            <w:noProof/>
            <w:webHidden/>
          </w:rPr>
          <w:fldChar w:fldCharType="separate"/>
        </w:r>
        <w:r>
          <w:rPr>
            <w:noProof/>
            <w:webHidden/>
          </w:rPr>
          <w:t>43</w:t>
        </w:r>
        <w:r>
          <w:rPr>
            <w:noProof/>
            <w:webHidden/>
          </w:rPr>
          <w:fldChar w:fldCharType="end"/>
        </w:r>
      </w:hyperlink>
    </w:p>
    <w:p w14:paraId="4FE8A90C" w14:textId="6B653CD2" w:rsidR="00635D95" w:rsidRDefault="00635D95">
      <w:pPr>
        <w:pStyle w:val="TDC1"/>
        <w:tabs>
          <w:tab w:val="right" w:leader="underscore" w:pos="8494"/>
        </w:tabs>
        <w:rPr>
          <w:rFonts w:asciiTheme="minorHAnsi" w:hAnsiTheme="minorHAnsi" w:cstheme="minorBidi"/>
          <w:noProof/>
          <w:kern w:val="2"/>
          <w:szCs w:val="24"/>
          <w14:ligatures w14:val="standardContextual"/>
        </w:rPr>
      </w:pPr>
      <w:hyperlink w:anchor="_Toc169177204" w:history="1">
        <w:r w:rsidRPr="00C47B3E">
          <w:rPr>
            <w:rStyle w:val="Hipervnculo"/>
            <w:noProof/>
          </w:rPr>
          <w:t>Tabla 3.63. Requisito F-U-C38</w:t>
        </w:r>
        <w:r>
          <w:rPr>
            <w:noProof/>
            <w:webHidden/>
          </w:rPr>
          <w:tab/>
        </w:r>
        <w:r>
          <w:rPr>
            <w:noProof/>
            <w:webHidden/>
          </w:rPr>
          <w:fldChar w:fldCharType="begin"/>
        </w:r>
        <w:r>
          <w:rPr>
            <w:noProof/>
            <w:webHidden/>
          </w:rPr>
          <w:instrText xml:space="preserve"> PAGEREF _Toc169177204 \h </w:instrText>
        </w:r>
        <w:r>
          <w:rPr>
            <w:noProof/>
            <w:webHidden/>
          </w:rPr>
        </w:r>
        <w:r>
          <w:rPr>
            <w:noProof/>
            <w:webHidden/>
          </w:rPr>
          <w:fldChar w:fldCharType="separate"/>
        </w:r>
        <w:r>
          <w:rPr>
            <w:noProof/>
            <w:webHidden/>
          </w:rPr>
          <w:t>43</w:t>
        </w:r>
        <w:r>
          <w:rPr>
            <w:noProof/>
            <w:webHidden/>
          </w:rPr>
          <w:fldChar w:fldCharType="end"/>
        </w:r>
      </w:hyperlink>
    </w:p>
    <w:p w14:paraId="2BAA10BF" w14:textId="70916FC6" w:rsidR="00635D95" w:rsidRDefault="00635D95">
      <w:pPr>
        <w:pStyle w:val="TDC1"/>
        <w:tabs>
          <w:tab w:val="right" w:leader="underscore" w:pos="8494"/>
        </w:tabs>
        <w:rPr>
          <w:rFonts w:asciiTheme="minorHAnsi" w:hAnsiTheme="minorHAnsi" w:cstheme="minorBidi"/>
          <w:noProof/>
          <w:kern w:val="2"/>
          <w:szCs w:val="24"/>
          <w14:ligatures w14:val="standardContextual"/>
        </w:rPr>
      </w:pPr>
      <w:hyperlink w:anchor="_Toc169177205" w:history="1">
        <w:r w:rsidRPr="00C47B3E">
          <w:rPr>
            <w:rStyle w:val="Hipervnculo"/>
            <w:noProof/>
          </w:rPr>
          <w:t>Tabla 3.64. Requisito F-U-C39</w:t>
        </w:r>
        <w:r>
          <w:rPr>
            <w:noProof/>
            <w:webHidden/>
          </w:rPr>
          <w:tab/>
        </w:r>
        <w:r>
          <w:rPr>
            <w:noProof/>
            <w:webHidden/>
          </w:rPr>
          <w:fldChar w:fldCharType="begin"/>
        </w:r>
        <w:r>
          <w:rPr>
            <w:noProof/>
            <w:webHidden/>
          </w:rPr>
          <w:instrText xml:space="preserve"> PAGEREF _Toc169177205 \h </w:instrText>
        </w:r>
        <w:r>
          <w:rPr>
            <w:noProof/>
            <w:webHidden/>
          </w:rPr>
        </w:r>
        <w:r>
          <w:rPr>
            <w:noProof/>
            <w:webHidden/>
          </w:rPr>
          <w:fldChar w:fldCharType="separate"/>
        </w:r>
        <w:r>
          <w:rPr>
            <w:noProof/>
            <w:webHidden/>
          </w:rPr>
          <w:t>43</w:t>
        </w:r>
        <w:r>
          <w:rPr>
            <w:noProof/>
            <w:webHidden/>
          </w:rPr>
          <w:fldChar w:fldCharType="end"/>
        </w:r>
      </w:hyperlink>
    </w:p>
    <w:p w14:paraId="36512BA1" w14:textId="40759741" w:rsidR="00635D95" w:rsidRDefault="00635D95">
      <w:pPr>
        <w:pStyle w:val="TDC1"/>
        <w:tabs>
          <w:tab w:val="right" w:leader="underscore" w:pos="8494"/>
        </w:tabs>
        <w:rPr>
          <w:rFonts w:asciiTheme="minorHAnsi" w:hAnsiTheme="minorHAnsi" w:cstheme="minorBidi"/>
          <w:noProof/>
          <w:kern w:val="2"/>
          <w:szCs w:val="24"/>
          <w14:ligatures w14:val="standardContextual"/>
        </w:rPr>
      </w:pPr>
      <w:hyperlink w:anchor="_Toc169177206" w:history="1">
        <w:r w:rsidRPr="00C47B3E">
          <w:rPr>
            <w:rStyle w:val="Hipervnculo"/>
            <w:noProof/>
          </w:rPr>
          <w:t>Tabla 3.65. Requisito F-S-C40</w:t>
        </w:r>
        <w:r>
          <w:rPr>
            <w:noProof/>
            <w:webHidden/>
          </w:rPr>
          <w:tab/>
        </w:r>
        <w:r>
          <w:rPr>
            <w:noProof/>
            <w:webHidden/>
          </w:rPr>
          <w:fldChar w:fldCharType="begin"/>
        </w:r>
        <w:r>
          <w:rPr>
            <w:noProof/>
            <w:webHidden/>
          </w:rPr>
          <w:instrText xml:space="preserve"> PAGEREF _Toc169177206 \h </w:instrText>
        </w:r>
        <w:r>
          <w:rPr>
            <w:noProof/>
            <w:webHidden/>
          </w:rPr>
        </w:r>
        <w:r>
          <w:rPr>
            <w:noProof/>
            <w:webHidden/>
          </w:rPr>
          <w:fldChar w:fldCharType="separate"/>
        </w:r>
        <w:r>
          <w:rPr>
            <w:noProof/>
            <w:webHidden/>
          </w:rPr>
          <w:t>44</w:t>
        </w:r>
        <w:r>
          <w:rPr>
            <w:noProof/>
            <w:webHidden/>
          </w:rPr>
          <w:fldChar w:fldCharType="end"/>
        </w:r>
      </w:hyperlink>
    </w:p>
    <w:p w14:paraId="63039AD3" w14:textId="16F4EAFE" w:rsidR="00635D95" w:rsidRDefault="00635D95">
      <w:pPr>
        <w:pStyle w:val="TDC1"/>
        <w:tabs>
          <w:tab w:val="right" w:leader="underscore" w:pos="8494"/>
        </w:tabs>
        <w:rPr>
          <w:rFonts w:asciiTheme="minorHAnsi" w:hAnsiTheme="minorHAnsi" w:cstheme="minorBidi"/>
          <w:noProof/>
          <w:kern w:val="2"/>
          <w:szCs w:val="24"/>
          <w14:ligatures w14:val="standardContextual"/>
        </w:rPr>
      </w:pPr>
      <w:hyperlink w:anchor="_Toc169177207" w:history="1">
        <w:r w:rsidRPr="00C47B3E">
          <w:rPr>
            <w:rStyle w:val="Hipervnculo"/>
            <w:noProof/>
          </w:rPr>
          <w:t>Tabla 3.66. Requisito F-S-R41</w:t>
        </w:r>
        <w:r>
          <w:rPr>
            <w:noProof/>
            <w:webHidden/>
          </w:rPr>
          <w:tab/>
        </w:r>
        <w:r>
          <w:rPr>
            <w:noProof/>
            <w:webHidden/>
          </w:rPr>
          <w:fldChar w:fldCharType="begin"/>
        </w:r>
        <w:r>
          <w:rPr>
            <w:noProof/>
            <w:webHidden/>
          </w:rPr>
          <w:instrText xml:space="preserve"> PAGEREF _Toc169177207 \h </w:instrText>
        </w:r>
        <w:r>
          <w:rPr>
            <w:noProof/>
            <w:webHidden/>
          </w:rPr>
        </w:r>
        <w:r>
          <w:rPr>
            <w:noProof/>
            <w:webHidden/>
          </w:rPr>
          <w:fldChar w:fldCharType="separate"/>
        </w:r>
        <w:r>
          <w:rPr>
            <w:noProof/>
            <w:webHidden/>
          </w:rPr>
          <w:t>44</w:t>
        </w:r>
        <w:r>
          <w:rPr>
            <w:noProof/>
            <w:webHidden/>
          </w:rPr>
          <w:fldChar w:fldCharType="end"/>
        </w:r>
      </w:hyperlink>
    </w:p>
    <w:p w14:paraId="1C577A9A" w14:textId="1A65FCC0" w:rsidR="00635D95" w:rsidRDefault="00635D95">
      <w:pPr>
        <w:pStyle w:val="TDC1"/>
        <w:tabs>
          <w:tab w:val="right" w:leader="underscore" w:pos="8494"/>
        </w:tabs>
        <w:rPr>
          <w:rFonts w:asciiTheme="minorHAnsi" w:hAnsiTheme="minorHAnsi" w:cstheme="minorBidi"/>
          <w:noProof/>
          <w:kern w:val="2"/>
          <w:szCs w:val="24"/>
          <w14:ligatures w14:val="standardContextual"/>
        </w:rPr>
      </w:pPr>
      <w:hyperlink w:anchor="_Toc169177208" w:history="1">
        <w:r w:rsidRPr="00C47B3E">
          <w:rPr>
            <w:rStyle w:val="Hipervnculo"/>
            <w:noProof/>
          </w:rPr>
          <w:t>Tabla 3.67. Requisito F-S-R42</w:t>
        </w:r>
        <w:r>
          <w:rPr>
            <w:noProof/>
            <w:webHidden/>
          </w:rPr>
          <w:tab/>
        </w:r>
        <w:r>
          <w:rPr>
            <w:noProof/>
            <w:webHidden/>
          </w:rPr>
          <w:fldChar w:fldCharType="begin"/>
        </w:r>
        <w:r>
          <w:rPr>
            <w:noProof/>
            <w:webHidden/>
          </w:rPr>
          <w:instrText xml:space="preserve"> PAGEREF _Toc169177208 \h </w:instrText>
        </w:r>
        <w:r>
          <w:rPr>
            <w:noProof/>
            <w:webHidden/>
          </w:rPr>
        </w:r>
        <w:r>
          <w:rPr>
            <w:noProof/>
            <w:webHidden/>
          </w:rPr>
          <w:fldChar w:fldCharType="separate"/>
        </w:r>
        <w:r>
          <w:rPr>
            <w:noProof/>
            <w:webHidden/>
          </w:rPr>
          <w:t>44</w:t>
        </w:r>
        <w:r>
          <w:rPr>
            <w:noProof/>
            <w:webHidden/>
          </w:rPr>
          <w:fldChar w:fldCharType="end"/>
        </w:r>
      </w:hyperlink>
    </w:p>
    <w:p w14:paraId="630739A3" w14:textId="3EA520EC" w:rsidR="00635D95" w:rsidRDefault="00635D95">
      <w:pPr>
        <w:pStyle w:val="TDC1"/>
        <w:tabs>
          <w:tab w:val="right" w:leader="underscore" w:pos="8494"/>
        </w:tabs>
        <w:rPr>
          <w:rFonts w:asciiTheme="minorHAnsi" w:hAnsiTheme="minorHAnsi" w:cstheme="minorBidi"/>
          <w:noProof/>
          <w:kern w:val="2"/>
          <w:szCs w:val="24"/>
          <w14:ligatures w14:val="standardContextual"/>
        </w:rPr>
      </w:pPr>
      <w:hyperlink w:anchor="_Toc169177209" w:history="1">
        <w:r w:rsidRPr="00C47B3E">
          <w:rPr>
            <w:rStyle w:val="Hipervnculo"/>
            <w:noProof/>
          </w:rPr>
          <w:t>Tabla 3.68. Requisito NF-S-C43</w:t>
        </w:r>
        <w:r>
          <w:rPr>
            <w:noProof/>
            <w:webHidden/>
          </w:rPr>
          <w:tab/>
        </w:r>
        <w:r>
          <w:rPr>
            <w:noProof/>
            <w:webHidden/>
          </w:rPr>
          <w:fldChar w:fldCharType="begin"/>
        </w:r>
        <w:r>
          <w:rPr>
            <w:noProof/>
            <w:webHidden/>
          </w:rPr>
          <w:instrText xml:space="preserve"> PAGEREF _Toc169177209 \h </w:instrText>
        </w:r>
        <w:r>
          <w:rPr>
            <w:noProof/>
            <w:webHidden/>
          </w:rPr>
        </w:r>
        <w:r>
          <w:rPr>
            <w:noProof/>
            <w:webHidden/>
          </w:rPr>
          <w:fldChar w:fldCharType="separate"/>
        </w:r>
        <w:r>
          <w:rPr>
            <w:noProof/>
            <w:webHidden/>
          </w:rPr>
          <w:t>44</w:t>
        </w:r>
        <w:r>
          <w:rPr>
            <w:noProof/>
            <w:webHidden/>
          </w:rPr>
          <w:fldChar w:fldCharType="end"/>
        </w:r>
      </w:hyperlink>
    </w:p>
    <w:p w14:paraId="273B1E4C" w14:textId="4D63EEBE" w:rsidR="00635D95" w:rsidRDefault="00635D95">
      <w:pPr>
        <w:pStyle w:val="TDC1"/>
        <w:tabs>
          <w:tab w:val="right" w:leader="underscore" w:pos="8494"/>
        </w:tabs>
        <w:rPr>
          <w:rFonts w:asciiTheme="minorHAnsi" w:hAnsiTheme="minorHAnsi" w:cstheme="minorBidi"/>
          <w:noProof/>
          <w:kern w:val="2"/>
          <w:szCs w:val="24"/>
          <w14:ligatures w14:val="standardContextual"/>
        </w:rPr>
      </w:pPr>
      <w:hyperlink w:anchor="_Toc169177210" w:history="1">
        <w:r w:rsidRPr="00C47B3E">
          <w:rPr>
            <w:rStyle w:val="Hipervnculo"/>
            <w:noProof/>
          </w:rPr>
          <w:t>Tabla 3.69. Requisito NF-S-C44</w:t>
        </w:r>
        <w:r>
          <w:rPr>
            <w:noProof/>
            <w:webHidden/>
          </w:rPr>
          <w:tab/>
        </w:r>
        <w:r>
          <w:rPr>
            <w:noProof/>
            <w:webHidden/>
          </w:rPr>
          <w:fldChar w:fldCharType="begin"/>
        </w:r>
        <w:r>
          <w:rPr>
            <w:noProof/>
            <w:webHidden/>
          </w:rPr>
          <w:instrText xml:space="preserve"> PAGEREF _Toc169177210 \h </w:instrText>
        </w:r>
        <w:r>
          <w:rPr>
            <w:noProof/>
            <w:webHidden/>
          </w:rPr>
        </w:r>
        <w:r>
          <w:rPr>
            <w:noProof/>
            <w:webHidden/>
          </w:rPr>
          <w:fldChar w:fldCharType="separate"/>
        </w:r>
        <w:r>
          <w:rPr>
            <w:noProof/>
            <w:webHidden/>
          </w:rPr>
          <w:t>45</w:t>
        </w:r>
        <w:r>
          <w:rPr>
            <w:noProof/>
            <w:webHidden/>
          </w:rPr>
          <w:fldChar w:fldCharType="end"/>
        </w:r>
      </w:hyperlink>
    </w:p>
    <w:p w14:paraId="22061BA8" w14:textId="4348109D" w:rsidR="00635D95" w:rsidRDefault="00635D95">
      <w:pPr>
        <w:pStyle w:val="TDC1"/>
        <w:tabs>
          <w:tab w:val="right" w:leader="underscore" w:pos="8494"/>
        </w:tabs>
        <w:rPr>
          <w:rFonts w:asciiTheme="minorHAnsi" w:hAnsiTheme="minorHAnsi" w:cstheme="minorBidi"/>
          <w:noProof/>
          <w:kern w:val="2"/>
          <w:szCs w:val="24"/>
          <w14:ligatures w14:val="standardContextual"/>
        </w:rPr>
      </w:pPr>
      <w:hyperlink w:anchor="_Toc169177211" w:history="1">
        <w:r w:rsidRPr="00C47B3E">
          <w:rPr>
            <w:rStyle w:val="Hipervnculo"/>
            <w:noProof/>
          </w:rPr>
          <w:t>Tabla 3.70. Requisito NF-S-C45</w:t>
        </w:r>
        <w:r>
          <w:rPr>
            <w:noProof/>
            <w:webHidden/>
          </w:rPr>
          <w:tab/>
        </w:r>
        <w:r>
          <w:rPr>
            <w:noProof/>
            <w:webHidden/>
          </w:rPr>
          <w:fldChar w:fldCharType="begin"/>
        </w:r>
        <w:r>
          <w:rPr>
            <w:noProof/>
            <w:webHidden/>
          </w:rPr>
          <w:instrText xml:space="preserve"> PAGEREF _Toc169177211 \h </w:instrText>
        </w:r>
        <w:r>
          <w:rPr>
            <w:noProof/>
            <w:webHidden/>
          </w:rPr>
        </w:r>
        <w:r>
          <w:rPr>
            <w:noProof/>
            <w:webHidden/>
          </w:rPr>
          <w:fldChar w:fldCharType="separate"/>
        </w:r>
        <w:r>
          <w:rPr>
            <w:noProof/>
            <w:webHidden/>
          </w:rPr>
          <w:t>45</w:t>
        </w:r>
        <w:r>
          <w:rPr>
            <w:noProof/>
            <w:webHidden/>
          </w:rPr>
          <w:fldChar w:fldCharType="end"/>
        </w:r>
      </w:hyperlink>
    </w:p>
    <w:p w14:paraId="5F5FD1E6" w14:textId="399469CD" w:rsidR="00635D95" w:rsidRDefault="00635D95">
      <w:pPr>
        <w:pStyle w:val="TDC1"/>
        <w:tabs>
          <w:tab w:val="right" w:leader="underscore" w:pos="8494"/>
        </w:tabs>
        <w:rPr>
          <w:rFonts w:asciiTheme="minorHAnsi" w:hAnsiTheme="minorHAnsi" w:cstheme="minorBidi"/>
          <w:noProof/>
          <w:kern w:val="2"/>
          <w:szCs w:val="24"/>
          <w14:ligatures w14:val="standardContextual"/>
        </w:rPr>
      </w:pPr>
      <w:hyperlink w:anchor="_Toc169177212" w:history="1">
        <w:r w:rsidRPr="00C47B3E">
          <w:rPr>
            <w:rStyle w:val="Hipervnculo"/>
            <w:noProof/>
          </w:rPr>
          <w:t>Tabla 3.71. Requisito NF-S-R46</w:t>
        </w:r>
        <w:r>
          <w:rPr>
            <w:noProof/>
            <w:webHidden/>
          </w:rPr>
          <w:tab/>
        </w:r>
        <w:r>
          <w:rPr>
            <w:noProof/>
            <w:webHidden/>
          </w:rPr>
          <w:fldChar w:fldCharType="begin"/>
        </w:r>
        <w:r>
          <w:rPr>
            <w:noProof/>
            <w:webHidden/>
          </w:rPr>
          <w:instrText xml:space="preserve"> PAGEREF _Toc169177212 \h </w:instrText>
        </w:r>
        <w:r>
          <w:rPr>
            <w:noProof/>
            <w:webHidden/>
          </w:rPr>
        </w:r>
        <w:r>
          <w:rPr>
            <w:noProof/>
            <w:webHidden/>
          </w:rPr>
          <w:fldChar w:fldCharType="separate"/>
        </w:r>
        <w:r>
          <w:rPr>
            <w:noProof/>
            <w:webHidden/>
          </w:rPr>
          <w:t>45</w:t>
        </w:r>
        <w:r>
          <w:rPr>
            <w:noProof/>
            <w:webHidden/>
          </w:rPr>
          <w:fldChar w:fldCharType="end"/>
        </w:r>
      </w:hyperlink>
    </w:p>
    <w:p w14:paraId="7A044489" w14:textId="326236E1" w:rsidR="00635D95" w:rsidRDefault="00635D95">
      <w:pPr>
        <w:pStyle w:val="TDC1"/>
        <w:tabs>
          <w:tab w:val="right" w:leader="underscore" w:pos="8494"/>
        </w:tabs>
        <w:rPr>
          <w:rFonts w:asciiTheme="minorHAnsi" w:hAnsiTheme="minorHAnsi" w:cstheme="minorBidi"/>
          <w:noProof/>
          <w:kern w:val="2"/>
          <w:szCs w:val="24"/>
          <w14:ligatures w14:val="standardContextual"/>
        </w:rPr>
      </w:pPr>
      <w:hyperlink w:anchor="_Toc169177213" w:history="1">
        <w:r w:rsidRPr="00C47B3E">
          <w:rPr>
            <w:rStyle w:val="Hipervnculo"/>
            <w:noProof/>
          </w:rPr>
          <w:t>Tabla 3.72. Requisito NF-S-R47</w:t>
        </w:r>
        <w:r>
          <w:rPr>
            <w:noProof/>
            <w:webHidden/>
          </w:rPr>
          <w:tab/>
        </w:r>
        <w:r>
          <w:rPr>
            <w:noProof/>
            <w:webHidden/>
          </w:rPr>
          <w:fldChar w:fldCharType="begin"/>
        </w:r>
        <w:r>
          <w:rPr>
            <w:noProof/>
            <w:webHidden/>
          </w:rPr>
          <w:instrText xml:space="preserve"> PAGEREF _Toc169177213 \h </w:instrText>
        </w:r>
        <w:r>
          <w:rPr>
            <w:noProof/>
            <w:webHidden/>
          </w:rPr>
        </w:r>
        <w:r>
          <w:rPr>
            <w:noProof/>
            <w:webHidden/>
          </w:rPr>
          <w:fldChar w:fldCharType="separate"/>
        </w:r>
        <w:r>
          <w:rPr>
            <w:noProof/>
            <w:webHidden/>
          </w:rPr>
          <w:t>45</w:t>
        </w:r>
        <w:r>
          <w:rPr>
            <w:noProof/>
            <w:webHidden/>
          </w:rPr>
          <w:fldChar w:fldCharType="end"/>
        </w:r>
      </w:hyperlink>
    </w:p>
    <w:p w14:paraId="10C62FC3" w14:textId="1377A40A" w:rsidR="00635D95" w:rsidRDefault="00635D95">
      <w:pPr>
        <w:pStyle w:val="TDC1"/>
        <w:tabs>
          <w:tab w:val="right" w:leader="underscore" w:pos="8494"/>
        </w:tabs>
        <w:rPr>
          <w:rFonts w:asciiTheme="minorHAnsi" w:hAnsiTheme="minorHAnsi" w:cstheme="minorBidi"/>
          <w:noProof/>
          <w:kern w:val="2"/>
          <w:szCs w:val="24"/>
          <w14:ligatures w14:val="standardContextual"/>
        </w:rPr>
      </w:pPr>
      <w:hyperlink w:anchor="_Toc169177214" w:history="1">
        <w:r w:rsidRPr="00C47B3E">
          <w:rPr>
            <w:rStyle w:val="Hipervnculo"/>
            <w:noProof/>
          </w:rPr>
          <w:t>Tabla 3.73. Matriz de trazabilidad</w:t>
        </w:r>
        <w:r>
          <w:rPr>
            <w:noProof/>
            <w:webHidden/>
          </w:rPr>
          <w:tab/>
        </w:r>
        <w:r>
          <w:rPr>
            <w:noProof/>
            <w:webHidden/>
          </w:rPr>
          <w:fldChar w:fldCharType="begin"/>
        </w:r>
        <w:r>
          <w:rPr>
            <w:noProof/>
            <w:webHidden/>
          </w:rPr>
          <w:instrText xml:space="preserve"> PAGEREF _Toc169177214 \h </w:instrText>
        </w:r>
        <w:r>
          <w:rPr>
            <w:noProof/>
            <w:webHidden/>
          </w:rPr>
        </w:r>
        <w:r>
          <w:rPr>
            <w:noProof/>
            <w:webHidden/>
          </w:rPr>
          <w:fldChar w:fldCharType="separate"/>
        </w:r>
        <w:r>
          <w:rPr>
            <w:noProof/>
            <w:webHidden/>
          </w:rPr>
          <w:t>46</w:t>
        </w:r>
        <w:r>
          <w:rPr>
            <w:noProof/>
            <w:webHidden/>
          </w:rPr>
          <w:fldChar w:fldCharType="end"/>
        </w:r>
      </w:hyperlink>
    </w:p>
    <w:p w14:paraId="1E230636" w14:textId="1F01D02F" w:rsidR="00635D95" w:rsidRDefault="00635D95">
      <w:pPr>
        <w:pStyle w:val="TDC1"/>
        <w:tabs>
          <w:tab w:val="right" w:leader="underscore" w:pos="8494"/>
        </w:tabs>
        <w:rPr>
          <w:rFonts w:asciiTheme="minorHAnsi" w:hAnsiTheme="minorHAnsi" w:cstheme="minorBidi"/>
          <w:noProof/>
          <w:kern w:val="2"/>
          <w:szCs w:val="24"/>
          <w14:ligatures w14:val="standardContextual"/>
        </w:rPr>
      </w:pPr>
      <w:hyperlink w:anchor="_Toc169177215" w:history="1">
        <w:r w:rsidRPr="00C47B3E">
          <w:rPr>
            <w:rStyle w:val="Hipervnculo"/>
            <w:noProof/>
          </w:rPr>
          <w:t>Tabla 4.1. Diferencias entre Autoridad del Servidor y Autoridad del Cliente</w:t>
        </w:r>
        <w:r>
          <w:rPr>
            <w:noProof/>
            <w:webHidden/>
          </w:rPr>
          <w:tab/>
        </w:r>
        <w:r>
          <w:rPr>
            <w:noProof/>
            <w:webHidden/>
          </w:rPr>
          <w:fldChar w:fldCharType="begin"/>
        </w:r>
        <w:r>
          <w:rPr>
            <w:noProof/>
            <w:webHidden/>
          </w:rPr>
          <w:instrText xml:space="preserve"> PAGEREF _Toc169177215 \h </w:instrText>
        </w:r>
        <w:r>
          <w:rPr>
            <w:noProof/>
            <w:webHidden/>
          </w:rPr>
        </w:r>
        <w:r>
          <w:rPr>
            <w:noProof/>
            <w:webHidden/>
          </w:rPr>
          <w:fldChar w:fldCharType="separate"/>
        </w:r>
        <w:r>
          <w:rPr>
            <w:noProof/>
            <w:webHidden/>
          </w:rPr>
          <w:t>63</w:t>
        </w:r>
        <w:r>
          <w:rPr>
            <w:noProof/>
            <w:webHidden/>
          </w:rPr>
          <w:fldChar w:fldCharType="end"/>
        </w:r>
      </w:hyperlink>
    </w:p>
    <w:p w14:paraId="40B20C33" w14:textId="7DECA088" w:rsidR="00635D95" w:rsidRDefault="00635D95">
      <w:pPr>
        <w:pStyle w:val="TDC1"/>
        <w:tabs>
          <w:tab w:val="right" w:leader="underscore" w:pos="8494"/>
        </w:tabs>
        <w:rPr>
          <w:rFonts w:asciiTheme="minorHAnsi" w:hAnsiTheme="minorHAnsi" w:cstheme="minorBidi"/>
          <w:noProof/>
          <w:kern w:val="2"/>
          <w:szCs w:val="24"/>
          <w14:ligatures w14:val="standardContextual"/>
        </w:rPr>
      </w:pPr>
      <w:hyperlink w:anchor="_Toc169177216" w:history="1">
        <w:r w:rsidRPr="00C47B3E">
          <w:rPr>
            <w:rStyle w:val="Hipervnculo"/>
            <w:noProof/>
          </w:rPr>
          <w:t>Tabla 4.2. Diferencias entre NGO y Netcode for Entities</w:t>
        </w:r>
        <w:r>
          <w:rPr>
            <w:noProof/>
            <w:webHidden/>
          </w:rPr>
          <w:tab/>
        </w:r>
        <w:r>
          <w:rPr>
            <w:noProof/>
            <w:webHidden/>
          </w:rPr>
          <w:fldChar w:fldCharType="begin"/>
        </w:r>
        <w:r>
          <w:rPr>
            <w:noProof/>
            <w:webHidden/>
          </w:rPr>
          <w:instrText xml:space="preserve"> PAGEREF _Toc169177216 \h </w:instrText>
        </w:r>
        <w:r>
          <w:rPr>
            <w:noProof/>
            <w:webHidden/>
          </w:rPr>
        </w:r>
        <w:r>
          <w:rPr>
            <w:noProof/>
            <w:webHidden/>
          </w:rPr>
          <w:fldChar w:fldCharType="separate"/>
        </w:r>
        <w:r>
          <w:rPr>
            <w:noProof/>
            <w:webHidden/>
          </w:rPr>
          <w:t>65</w:t>
        </w:r>
        <w:r>
          <w:rPr>
            <w:noProof/>
            <w:webHidden/>
          </w:rPr>
          <w:fldChar w:fldCharType="end"/>
        </w:r>
      </w:hyperlink>
    </w:p>
    <w:p w14:paraId="098ADE6B" w14:textId="4660C506" w:rsidR="00635D95" w:rsidRDefault="00635D95">
      <w:pPr>
        <w:pStyle w:val="TDC1"/>
        <w:tabs>
          <w:tab w:val="right" w:leader="underscore" w:pos="8494"/>
        </w:tabs>
        <w:rPr>
          <w:rFonts w:asciiTheme="minorHAnsi" w:hAnsiTheme="minorHAnsi" w:cstheme="minorBidi"/>
          <w:noProof/>
          <w:kern w:val="2"/>
          <w:szCs w:val="24"/>
          <w14:ligatures w14:val="standardContextual"/>
        </w:rPr>
      </w:pPr>
      <w:hyperlink w:anchor="_Toc169177217" w:history="1">
        <w:r w:rsidRPr="00C47B3E">
          <w:rPr>
            <w:rStyle w:val="Hipervnculo"/>
            <w:noProof/>
          </w:rPr>
          <w:t>Tabla 5.1. Plantilla de los Casos de Prueba</w:t>
        </w:r>
        <w:r>
          <w:rPr>
            <w:noProof/>
            <w:webHidden/>
          </w:rPr>
          <w:tab/>
        </w:r>
        <w:r>
          <w:rPr>
            <w:noProof/>
            <w:webHidden/>
          </w:rPr>
          <w:fldChar w:fldCharType="begin"/>
        </w:r>
        <w:r>
          <w:rPr>
            <w:noProof/>
            <w:webHidden/>
          </w:rPr>
          <w:instrText xml:space="preserve"> PAGEREF _Toc169177217 \h </w:instrText>
        </w:r>
        <w:r>
          <w:rPr>
            <w:noProof/>
            <w:webHidden/>
          </w:rPr>
        </w:r>
        <w:r>
          <w:rPr>
            <w:noProof/>
            <w:webHidden/>
          </w:rPr>
          <w:fldChar w:fldCharType="separate"/>
        </w:r>
        <w:r>
          <w:rPr>
            <w:noProof/>
            <w:webHidden/>
          </w:rPr>
          <w:t>71</w:t>
        </w:r>
        <w:r>
          <w:rPr>
            <w:noProof/>
            <w:webHidden/>
          </w:rPr>
          <w:fldChar w:fldCharType="end"/>
        </w:r>
      </w:hyperlink>
    </w:p>
    <w:p w14:paraId="2F8352D7" w14:textId="26FE8131" w:rsidR="00635D95" w:rsidRDefault="00635D95">
      <w:pPr>
        <w:pStyle w:val="TDC1"/>
        <w:tabs>
          <w:tab w:val="right" w:leader="underscore" w:pos="8494"/>
        </w:tabs>
        <w:rPr>
          <w:rFonts w:asciiTheme="minorHAnsi" w:hAnsiTheme="minorHAnsi" w:cstheme="minorBidi"/>
          <w:noProof/>
          <w:kern w:val="2"/>
          <w:szCs w:val="24"/>
          <w14:ligatures w14:val="standardContextual"/>
        </w:rPr>
      </w:pPr>
      <w:hyperlink w:anchor="_Toc169177218" w:history="1">
        <w:r w:rsidRPr="00C47B3E">
          <w:rPr>
            <w:rStyle w:val="Hipervnculo"/>
            <w:noProof/>
          </w:rPr>
          <w:t>Tabla 5.2. CP-01</w:t>
        </w:r>
        <w:r>
          <w:rPr>
            <w:noProof/>
            <w:webHidden/>
          </w:rPr>
          <w:tab/>
        </w:r>
        <w:r>
          <w:rPr>
            <w:noProof/>
            <w:webHidden/>
          </w:rPr>
          <w:fldChar w:fldCharType="begin"/>
        </w:r>
        <w:r>
          <w:rPr>
            <w:noProof/>
            <w:webHidden/>
          </w:rPr>
          <w:instrText xml:space="preserve"> PAGEREF _Toc169177218 \h </w:instrText>
        </w:r>
        <w:r>
          <w:rPr>
            <w:noProof/>
            <w:webHidden/>
          </w:rPr>
        </w:r>
        <w:r>
          <w:rPr>
            <w:noProof/>
            <w:webHidden/>
          </w:rPr>
          <w:fldChar w:fldCharType="separate"/>
        </w:r>
        <w:r>
          <w:rPr>
            <w:noProof/>
            <w:webHidden/>
          </w:rPr>
          <w:t>72</w:t>
        </w:r>
        <w:r>
          <w:rPr>
            <w:noProof/>
            <w:webHidden/>
          </w:rPr>
          <w:fldChar w:fldCharType="end"/>
        </w:r>
      </w:hyperlink>
    </w:p>
    <w:p w14:paraId="5C0DBCC6" w14:textId="7832428B" w:rsidR="00635D95" w:rsidRDefault="00635D95">
      <w:pPr>
        <w:pStyle w:val="TDC1"/>
        <w:tabs>
          <w:tab w:val="right" w:leader="underscore" w:pos="8494"/>
        </w:tabs>
        <w:rPr>
          <w:rFonts w:asciiTheme="minorHAnsi" w:hAnsiTheme="minorHAnsi" w:cstheme="minorBidi"/>
          <w:noProof/>
          <w:kern w:val="2"/>
          <w:szCs w:val="24"/>
          <w14:ligatures w14:val="standardContextual"/>
        </w:rPr>
      </w:pPr>
      <w:hyperlink w:anchor="_Toc169177219" w:history="1">
        <w:r w:rsidRPr="00C47B3E">
          <w:rPr>
            <w:rStyle w:val="Hipervnculo"/>
            <w:noProof/>
          </w:rPr>
          <w:t>Tabla 5.3. CP-02</w:t>
        </w:r>
        <w:r>
          <w:rPr>
            <w:noProof/>
            <w:webHidden/>
          </w:rPr>
          <w:tab/>
        </w:r>
        <w:r>
          <w:rPr>
            <w:noProof/>
            <w:webHidden/>
          </w:rPr>
          <w:fldChar w:fldCharType="begin"/>
        </w:r>
        <w:r>
          <w:rPr>
            <w:noProof/>
            <w:webHidden/>
          </w:rPr>
          <w:instrText xml:space="preserve"> PAGEREF _Toc169177219 \h </w:instrText>
        </w:r>
        <w:r>
          <w:rPr>
            <w:noProof/>
            <w:webHidden/>
          </w:rPr>
        </w:r>
        <w:r>
          <w:rPr>
            <w:noProof/>
            <w:webHidden/>
          </w:rPr>
          <w:fldChar w:fldCharType="separate"/>
        </w:r>
        <w:r>
          <w:rPr>
            <w:noProof/>
            <w:webHidden/>
          </w:rPr>
          <w:t>72</w:t>
        </w:r>
        <w:r>
          <w:rPr>
            <w:noProof/>
            <w:webHidden/>
          </w:rPr>
          <w:fldChar w:fldCharType="end"/>
        </w:r>
      </w:hyperlink>
    </w:p>
    <w:p w14:paraId="160FDA63" w14:textId="15A94FA4" w:rsidR="00635D95" w:rsidRDefault="00635D95">
      <w:pPr>
        <w:pStyle w:val="TDC1"/>
        <w:tabs>
          <w:tab w:val="right" w:leader="underscore" w:pos="8494"/>
        </w:tabs>
        <w:rPr>
          <w:rFonts w:asciiTheme="minorHAnsi" w:hAnsiTheme="minorHAnsi" w:cstheme="minorBidi"/>
          <w:noProof/>
          <w:kern w:val="2"/>
          <w:szCs w:val="24"/>
          <w14:ligatures w14:val="standardContextual"/>
        </w:rPr>
      </w:pPr>
      <w:hyperlink w:anchor="_Toc169177220" w:history="1">
        <w:r w:rsidRPr="00C47B3E">
          <w:rPr>
            <w:rStyle w:val="Hipervnculo"/>
            <w:noProof/>
          </w:rPr>
          <w:t>Tabla 5.4. CP-03</w:t>
        </w:r>
        <w:r>
          <w:rPr>
            <w:noProof/>
            <w:webHidden/>
          </w:rPr>
          <w:tab/>
        </w:r>
        <w:r>
          <w:rPr>
            <w:noProof/>
            <w:webHidden/>
          </w:rPr>
          <w:fldChar w:fldCharType="begin"/>
        </w:r>
        <w:r>
          <w:rPr>
            <w:noProof/>
            <w:webHidden/>
          </w:rPr>
          <w:instrText xml:space="preserve"> PAGEREF _Toc169177220 \h </w:instrText>
        </w:r>
        <w:r>
          <w:rPr>
            <w:noProof/>
            <w:webHidden/>
          </w:rPr>
        </w:r>
        <w:r>
          <w:rPr>
            <w:noProof/>
            <w:webHidden/>
          </w:rPr>
          <w:fldChar w:fldCharType="separate"/>
        </w:r>
        <w:r>
          <w:rPr>
            <w:noProof/>
            <w:webHidden/>
          </w:rPr>
          <w:t>73</w:t>
        </w:r>
        <w:r>
          <w:rPr>
            <w:noProof/>
            <w:webHidden/>
          </w:rPr>
          <w:fldChar w:fldCharType="end"/>
        </w:r>
      </w:hyperlink>
    </w:p>
    <w:p w14:paraId="7939D55D" w14:textId="10640249" w:rsidR="00635D95" w:rsidRDefault="00635D95">
      <w:pPr>
        <w:pStyle w:val="TDC1"/>
        <w:tabs>
          <w:tab w:val="right" w:leader="underscore" w:pos="8494"/>
        </w:tabs>
        <w:rPr>
          <w:rFonts w:asciiTheme="minorHAnsi" w:hAnsiTheme="minorHAnsi" w:cstheme="minorBidi"/>
          <w:noProof/>
          <w:kern w:val="2"/>
          <w:szCs w:val="24"/>
          <w14:ligatures w14:val="standardContextual"/>
        </w:rPr>
      </w:pPr>
      <w:hyperlink w:anchor="_Toc169177221" w:history="1">
        <w:r w:rsidRPr="00C47B3E">
          <w:rPr>
            <w:rStyle w:val="Hipervnculo"/>
            <w:noProof/>
          </w:rPr>
          <w:t>Tabla 5.5. CP-04</w:t>
        </w:r>
        <w:r>
          <w:rPr>
            <w:noProof/>
            <w:webHidden/>
          </w:rPr>
          <w:tab/>
        </w:r>
        <w:r>
          <w:rPr>
            <w:noProof/>
            <w:webHidden/>
          </w:rPr>
          <w:fldChar w:fldCharType="begin"/>
        </w:r>
        <w:r>
          <w:rPr>
            <w:noProof/>
            <w:webHidden/>
          </w:rPr>
          <w:instrText xml:space="preserve"> PAGEREF _Toc169177221 \h </w:instrText>
        </w:r>
        <w:r>
          <w:rPr>
            <w:noProof/>
            <w:webHidden/>
          </w:rPr>
        </w:r>
        <w:r>
          <w:rPr>
            <w:noProof/>
            <w:webHidden/>
          </w:rPr>
          <w:fldChar w:fldCharType="separate"/>
        </w:r>
        <w:r>
          <w:rPr>
            <w:noProof/>
            <w:webHidden/>
          </w:rPr>
          <w:t>73</w:t>
        </w:r>
        <w:r>
          <w:rPr>
            <w:noProof/>
            <w:webHidden/>
          </w:rPr>
          <w:fldChar w:fldCharType="end"/>
        </w:r>
      </w:hyperlink>
    </w:p>
    <w:p w14:paraId="3ABB42FA" w14:textId="0D094DF8" w:rsidR="00635D95" w:rsidRDefault="00635D95">
      <w:pPr>
        <w:pStyle w:val="TDC1"/>
        <w:tabs>
          <w:tab w:val="right" w:leader="underscore" w:pos="8494"/>
        </w:tabs>
        <w:rPr>
          <w:rFonts w:asciiTheme="minorHAnsi" w:hAnsiTheme="minorHAnsi" w:cstheme="minorBidi"/>
          <w:noProof/>
          <w:kern w:val="2"/>
          <w:szCs w:val="24"/>
          <w14:ligatures w14:val="standardContextual"/>
        </w:rPr>
      </w:pPr>
      <w:hyperlink w:anchor="_Toc169177222" w:history="1">
        <w:r w:rsidRPr="00C47B3E">
          <w:rPr>
            <w:rStyle w:val="Hipervnculo"/>
            <w:noProof/>
          </w:rPr>
          <w:t>Tabla 5.6. CP-05</w:t>
        </w:r>
        <w:r>
          <w:rPr>
            <w:noProof/>
            <w:webHidden/>
          </w:rPr>
          <w:tab/>
        </w:r>
        <w:r>
          <w:rPr>
            <w:noProof/>
            <w:webHidden/>
          </w:rPr>
          <w:fldChar w:fldCharType="begin"/>
        </w:r>
        <w:r>
          <w:rPr>
            <w:noProof/>
            <w:webHidden/>
          </w:rPr>
          <w:instrText xml:space="preserve"> PAGEREF _Toc169177222 \h </w:instrText>
        </w:r>
        <w:r>
          <w:rPr>
            <w:noProof/>
            <w:webHidden/>
          </w:rPr>
        </w:r>
        <w:r>
          <w:rPr>
            <w:noProof/>
            <w:webHidden/>
          </w:rPr>
          <w:fldChar w:fldCharType="separate"/>
        </w:r>
        <w:r>
          <w:rPr>
            <w:noProof/>
            <w:webHidden/>
          </w:rPr>
          <w:t>74</w:t>
        </w:r>
        <w:r>
          <w:rPr>
            <w:noProof/>
            <w:webHidden/>
          </w:rPr>
          <w:fldChar w:fldCharType="end"/>
        </w:r>
      </w:hyperlink>
    </w:p>
    <w:p w14:paraId="3D0543C4" w14:textId="273226D4" w:rsidR="00635D95" w:rsidRDefault="00635D95">
      <w:pPr>
        <w:pStyle w:val="TDC1"/>
        <w:tabs>
          <w:tab w:val="right" w:leader="underscore" w:pos="8494"/>
        </w:tabs>
        <w:rPr>
          <w:rFonts w:asciiTheme="minorHAnsi" w:hAnsiTheme="minorHAnsi" w:cstheme="minorBidi"/>
          <w:noProof/>
          <w:kern w:val="2"/>
          <w:szCs w:val="24"/>
          <w14:ligatures w14:val="standardContextual"/>
        </w:rPr>
      </w:pPr>
      <w:hyperlink w:anchor="_Toc169177223" w:history="1">
        <w:r w:rsidRPr="00C47B3E">
          <w:rPr>
            <w:rStyle w:val="Hipervnculo"/>
            <w:noProof/>
          </w:rPr>
          <w:t>Tabla 5.7. CP-06</w:t>
        </w:r>
        <w:r>
          <w:rPr>
            <w:noProof/>
            <w:webHidden/>
          </w:rPr>
          <w:tab/>
        </w:r>
        <w:r>
          <w:rPr>
            <w:noProof/>
            <w:webHidden/>
          </w:rPr>
          <w:fldChar w:fldCharType="begin"/>
        </w:r>
        <w:r>
          <w:rPr>
            <w:noProof/>
            <w:webHidden/>
          </w:rPr>
          <w:instrText xml:space="preserve"> PAGEREF _Toc169177223 \h </w:instrText>
        </w:r>
        <w:r>
          <w:rPr>
            <w:noProof/>
            <w:webHidden/>
          </w:rPr>
        </w:r>
        <w:r>
          <w:rPr>
            <w:noProof/>
            <w:webHidden/>
          </w:rPr>
          <w:fldChar w:fldCharType="separate"/>
        </w:r>
        <w:r>
          <w:rPr>
            <w:noProof/>
            <w:webHidden/>
          </w:rPr>
          <w:t>75</w:t>
        </w:r>
        <w:r>
          <w:rPr>
            <w:noProof/>
            <w:webHidden/>
          </w:rPr>
          <w:fldChar w:fldCharType="end"/>
        </w:r>
      </w:hyperlink>
    </w:p>
    <w:p w14:paraId="0E0592F8" w14:textId="6099AF31" w:rsidR="00635D95" w:rsidRDefault="00635D95">
      <w:pPr>
        <w:pStyle w:val="TDC1"/>
        <w:tabs>
          <w:tab w:val="right" w:leader="underscore" w:pos="8494"/>
        </w:tabs>
        <w:rPr>
          <w:rFonts w:asciiTheme="minorHAnsi" w:hAnsiTheme="minorHAnsi" w:cstheme="minorBidi"/>
          <w:noProof/>
          <w:kern w:val="2"/>
          <w:szCs w:val="24"/>
          <w14:ligatures w14:val="standardContextual"/>
        </w:rPr>
      </w:pPr>
      <w:hyperlink w:anchor="_Toc169177224" w:history="1">
        <w:r w:rsidRPr="00C47B3E">
          <w:rPr>
            <w:rStyle w:val="Hipervnculo"/>
            <w:noProof/>
          </w:rPr>
          <w:t>Tabla 5.8. CP-07</w:t>
        </w:r>
        <w:r>
          <w:rPr>
            <w:noProof/>
            <w:webHidden/>
          </w:rPr>
          <w:tab/>
        </w:r>
        <w:r>
          <w:rPr>
            <w:noProof/>
            <w:webHidden/>
          </w:rPr>
          <w:fldChar w:fldCharType="begin"/>
        </w:r>
        <w:r>
          <w:rPr>
            <w:noProof/>
            <w:webHidden/>
          </w:rPr>
          <w:instrText xml:space="preserve"> PAGEREF _Toc169177224 \h </w:instrText>
        </w:r>
        <w:r>
          <w:rPr>
            <w:noProof/>
            <w:webHidden/>
          </w:rPr>
        </w:r>
        <w:r>
          <w:rPr>
            <w:noProof/>
            <w:webHidden/>
          </w:rPr>
          <w:fldChar w:fldCharType="separate"/>
        </w:r>
        <w:r>
          <w:rPr>
            <w:noProof/>
            <w:webHidden/>
          </w:rPr>
          <w:t>75</w:t>
        </w:r>
        <w:r>
          <w:rPr>
            <w:noProof/>
            <w:webHidden/>
          </w:rPr>
          <w:fldChar w:fldCharType="end"/>
        </w:r>
      </w:hyperlink>
    </w:p>
    <w:p w14:paraId="06E3E2A1" w14:textId="4568617C" w:rsidR="00635D95" w:rsidRDefault="00635D95">
      <w:pPr>
        <w:pStyle w:val="TDC1"/>
        <w:tabs>
          <w:tab w:val="right" w:leader="underscore" w:pos="8494"/>
        </w:tabs>
        <w:rPr>
          <w:rFonts w:asciiTheme="minorHAnsi" w:hAnsiTheme="minorHAnsi" w:cstheme="minorBidi"/>
          <w:noProof/>
          <w:kern w:val="2"/>
          <w:szCs w:val="24"/>
          <w14:ligatures w14:val="standardContextual"/>
        </w:rPr>
      </w:pPr>
      <w:hyperlink w:anchor="_Toc169177225" w:history="1">
        <w:r w:rsidRPr="00C47B3E">
          <w:rPr>
            <w:rStyle w:val="Hipervnculo"/>
            <w:noProof/>
          </w:rPr>
          <w:t>Tabla 5.9. CP-08</w:t>
        </w:r>
        <w:r>
          <w:rPr>
            <w:noProof/>
            <w:webHidden/>
          </w:rPr>
          <w:tab/>
        </w:r>
        <w:r>
          <w:rPr>
            <w:noProof/>
            <w:webHidden/>
          </w:rPr>
          <w:fldChar w:fldCharType="begin"/>
        </w:r>
        <w:r>
          <w:rPr>
            <w:noProof/>
            <w:webHidden/>
          </w:rPr>
          <w:instrText xml:space="preserve"> PAGEREF _Toc169177225 \h </w:instrText>
        </w:r>
        <w:r>
          <w:rPr>
            <w:noProof/>
            <w:webHidden/>
          </w:rPr>
        </w:r>
        <w:r>
          <w:rPr>
            <w:noProof/>
            <w:webHidden/>
          </w:rPr>
          <w:fldChar w:fldCharType="separate"/>
        </w:r>
        <w:r>
          <w:rPr>
            <w:noProof/>
            <w:webHidden/>
          </w:rPr>
          <w:t>76</w:t>
        </w:r>
        <w:r>
          <w:rPr>
            <w:noProof/>
            <w:webHidden/>
          </w:rPr>
          <w:fldChar w:fldCharType="end"/>
        </w:r>
      </w:hyperlink>
    </w:p>
    <w:p w14:paraId="6F79E63E" w14:textId="4F06A39D" w:rsidR="00635D95" w:rsidRDefault="00635D95">
      <w:pPr>
        <w:pStyle w:val="TDC1"/>
        <w:tabs>
          <w:tab w:val="right" w:leader="underscore" w:pos="8494"/>
        </w:tabs>
        <w:rPr>
          <w:rFonts w:asciiTheme="minorHAnsi" w:hAnsiTheme="minorHAnsi" w:cstheme="minorBidi"/>
          <w:noProof/>
          <w:kern w:val="2"/>
          <w:szCs w:val="24"/>
          <w14:ligatures w14:val="standardContextual"/>
        </w:rPr>
      </w:pPr>
      <w:hyperlink w:anchor="_Toc169177226" w:history="1">
        <w:r w:rsidRPr="00C47B3E">
          <w:rPr>
            <w:rStyle w:val="Hipervnculo"/>
            <w:noProof/>
          </w:rPr>
          <w:t>Tabla 5.10. CP-09</w:t>
        </w:r>
        <w:r>
          <w:rPr>
            <w:noProof/>
            <w:webHidden/>
          </w:rPr>
          <w:tab/>
        </w:r>
        <w:r>
          <w:rPr>
            <w:noProof/>
            <w:webHidden/>
          </w:rPr>
          <w:fldChar w:fldCharType="begin"/>
        </w:r>
        <w:r>
          <w:rPr>
            <w:noProof/>
            <w:webHidden/>
          </w:rPr>
          <w:instrText xml:space="preserve"> PAGEREF _Toc169177226 \h </w:instrText>
        </w:r>
        <w:r>
          <w:rPr>
            <w:noProof/>
            <w:webHidden/>
          </w:rPr>
        </w:r>
        <w:r>
          <w:rPr>
            <w:noProof/>
            <w:webHidden/>
          </w:rPr>
          <w:fldChar w:fldCharType="separate"/>
        </w:r>
        <w:r>
          <w:rPr>
            <w:noProof/>
            <w:webHidden/>
          </w:rPr>
          <w:t>76</w:t>
        </w:r>
        <w:r>
          <w:rPr>
            <w:noProof/>
            <w:webHidden/>
          </w:rPr>
          <w:fldChar w:fldCharType="end"/>
        </w:r>
      </w:hyperlink>
    </w:p>
    <w:p w14:paraId="3282DBB9" w14:textId="56DE5349" w:rsidR="00635D95" w:rsidRDefault="00635D95">
      <w:pPr>
        <w:pStyle w:val="TDC1"/>
        <w:tabs>
          <w:tab w:val="right" w:leader="underscore" w:pos="8494"/>
        </w:tabs>
        <w:rPr>
          <w:rFonts w:asciiTheme="minorHAnsi" w:hAnsiTheme="minorHAnsi" w:cstheme="minorBidi"/>
          <w:noProof/>
          <w:kern w:val="2"/>
          <w:szCs w:val="24"/>
          <w14:ligatures w14:val="standardContextual"/>
        </w:rPr>
      </w:pPr>
      <w:hyperlink w:anchor="_Toc169177227" w:history="1">
        <w:r w:rsidRPr="00C47B3E">
          <w:rPr>
            <w:rStyle w:val="Hipervnculo"/>
            <w:noProof/>
          </w:rPr>
          <w:t>Tabla 5.11. CP-10</w:t>
        </w:r>
        <w:r>
          <w:rPr>
            <w:noProof/>
            <w:webHidden/>
          </w:rPr>
          <w:tab/>
        </w:r>
        <w:r>
          <w:rPr>
            <w:noProof/>
            <w:webHidden/>
          </w:rPr>
          <w:fldChar w:fldCharType="begin"/>
        </w:r>
        <w:r>
          <w:rPr>
            <w:noProof/>
            <w:webHidden/>
          </w:rPr>
          <w:instrText xml:space="preserve"> PAGEREF _Toc169177227 \h </w:instrText>
        </w:r>
        <w:r>
          <w:rPr>
            <w:noProof/>
            <w:webHidden/>
          </w:rPr>
        </w:r>
        <w:r>
          <w:rPr>
            <w:noProof/>
            <w:webHidden/>
          </w:rPr>
          <w:fldChar w:fldCharType="separate"/>
        </w:r>
        <w:r>
          <w:rPr>
            <w:noProof/>
            <w:webHidden/>
          </w:rPr>
          <w:t>77</w:t>
        </w:r>
        <w:r>
          <w:rPr>
            <w:noProof/>
            <w:webHidden/>
          </w:rPr>
          <w:fldChar w:fldCharType="end"/>
        </w:r>
      </w:hyperlink>
    </w:p>
    <w:p w14:paraId="61342424" w14:textId="6454449A" w:rsidR="00635D95" w:rsidRDefault="00635D95">
      <w:pPr>
        <w:pStyle w:val="TDC1"/>
        <w:tabs>
          <w:tab w:val="right" w:leader="underscore" w:pos="8494"/>
        </w:tabs>
        <w:rPr>
          <w:rFonts w:asciiTheme="minorHAnsi" w:hAnsiTheme="minorHAnsi" w:cstheme="minorBidi"/>
          <w:noProof/>
          <w:kern w:val="2"/>
          <w:szCs w:val="24"/>
          <w14:ligatures w14:val="standardContextual"/>
        </w:rPr>
      </w:pPr>
      <w:hyperlink w:anchor="_Toc169177228" w:history="1">
        <w:r w:rsidRPr="00C47B3E">
          <w:rPr>
            <w:rStyle w:val="Hipervnculo"/>
            <w:noProof/>
          </w:rPr>
          <w:t>Tabla 5.12. CP-11</w:t>
        </w:r>
        <w:r>
          <w:rPr>
            <w:noProof/>
            <w:webHidden/>
          </w:rPr>
          <w:tab/>
        </w:r>
        <w:r>
          <w:rPr>
            <w:noProof/>
            <w:webHidden/>
          </w:rPr>
          <w:fldChar w:fldCharType="begin"/>
        </w:r>
        <w:r>
          <w:rPr>
            <w:noProof/>
            <w:webHidden/>
          </w:rPr>
          <w:instrText xml:space="preserve"> PAGEREF _Toc169177228 \h </w:instrText>
        </w:r>
        <w:r>
          <w:rPr>
            <w:noProof/>
            <w:webHidden/>
          </w:rPr>
        </w:r>
        <w:r>
          <w:rPr>
            <w:noProof/>
            <w:webHidden/>
          </w:rPr>
          <w:fldChar w:fldCharType="separate"/>
        </w:r>
        <w:r>
          <w:rPr>
            <w:noProof/>
            <w:webHidden/>
          </w:rPr>
          <w:t>77</w:t>
        </w:r>
        <w:r>
          <w:rPr>
            <w:noProof/>
            <w:webHidden/>
          </w:rPr>
          <w:fldChar w:fldCharType="end"/>
        </w:r>
      </w:hyperlink>
    </w:p>
    <w:p w14:paraId="285B7469" w14:textId="6952E028" w:rsidR="00635D95" w:rsidRDefault="00635D95">
      <w:pPr>
        <w:pStyle w:val="TDC1"/>
        <w:tabs>
          <w:tab w:val="right" w:leader="underscore" w:pos="8494"/>
        </w:tabs>
        <w:rPr>
          <w:rFonts w:asciiTheme="minorHAnsi" w:hAnsiTheme="minorHAnsi" w:cstheme="minorBidi"/>
          <w:noProof/>
          <w:kern w:val="2"/>
          <w:szCs w:val="24"/>
          <w14:ligatures w14:val="standardContextual"/>
        </w:rPr>
      </w:pPr>
      <w:hyperlink w:anchor="_Toc169177229" w:history="1">
        <w:r w:rsidRPr="00C47B3E">
          <w:rPr>
            <w:rStyle w:val="Hipervnculo"/>
            <w:noProof/>
          </w:rPr>
          <w:t>Tabla 5.13. CP-12</w:t>
        </w:r>
        <w:r>
          <w:rPr>
            <w:noProof/>
            <w:webHidden/>
          </w:rPr>
          <w:tab/>
        </w:r>
        <w:r>
          <w:rPr>
            <w:noProof/>
            <w:webHidden/>
          </w:rPr>
          <w:fldChar w:fldCharType="begin"/>
        </w:r>
        <w:r>
          <w:rPr>
            <w:noProof/>
            <w:webHidden/>
          </w:rPr>
          <w:instrText xml:space="preserve"> PAGEREF _Toc169177229 \h </w:instrText>
        </w:r>
        <w:r>
          <w:rPr>
            <w:noProof/>
            <w:webHidden/>
          </w:rPr>
        </w:r>
        <w:r>
          <w:rPr>
            <w:noProof/>
            <w:webHidden/>
          </w:rPr>
          <w:fldChar w:fldCharType="separate"/>
        </w:r>
        <w:r>
          <w:rPr>
            <w:noProof/>
            <w:webHidden/>
          </w:rPr>
          <w:t>77</w:t>
        </w:r>
        <w:r>
          <w:rPr>
            <w:noProof/>
            <w:webHidden/>
          </w:rPr>
          <w:fldChar w:fldCharType="end"/>
        </w:r>
      </w:hyperlink>
    </w:p>
    <w:p w14:paraId="578DB93C" w14:textId="22BB02B2" w:rsidR="00635D95" w:rsidRDefault="00635D95">
      <w:pPr>
        <w:pStyle w:val="TDC1"/>
        <w:tabs>
          <w:tab w:val="right" w:leader="underscore" w:pos="8494"/>
        </w:tabs>
        <w:rPr>
          <w:rFonts w:asciiTheme="minorHAnsi" w:hAnsiTheme="minorHAnsi" w:cstheme="minorBidi"/>
          <w:noProof/>
          <w:kern w:val="2"/>
          <w:szCs w:val="24"/>
          <w14:ligatures w14:val="standardContextual"/>
        </w:rPr>
      </w:pPr>
      <w:hyperlink w:anchor="_Toc169177230" w:history="1">
        <w:r w:rsidRPr="00C47B3E">
          <w:rPr>
            <w:rStyle w:val="Hipervnculo"/>
            <w:noProof/>
          </w:rPr>
          <w:t>Tabla 5.14. CP-13</w:t>
        </w:r>
        <w:r>
          <w:rPr>
            <w:noProof/>
            <w:webHidden/>
          </w:rPr>
          <w:tab/>
        </w:r>
        <w:r>
          <w:rPr>
            <w:noProof/>
            <w:webHidden/>
          </w:rPr>
          <w:fldChar w:fldCharType="begin"/>
        </w:r>
        <w:r>
          <w:rPr>
            <w:noProof/>
            <w:webHidden/>
          </w:rPr>
          <w:instrText xml:space="preserve"> PAGEREF _Toc169177230 \h </w:instrText>
        </w:r>
        <w:r>
          <w:rPr>
            <w:noProof/>
            <w:webHidden/>
          </w:rPr>
        </w:r>
        <w:r>
          <w:rPr>
            <w:noProof/>
            <w:webHidden/>
          </w:rPr>
          <w:fldChar w:fldCharType="separate"/>
        </w:r>
        <w:r>
          <w:rPr>
            <w:noProof/>
            <w:webHidden/>
          </w:rPr>
          <w:t>78</w:t>
        </w:r>
        <w:r>
          <w:rPr>
            <w:noProof/>
            <w:webHidden/>
          </w:rPr>
          <w:fldChar w:fldCharType="end"/>
        </w:r>
      </w:hyperlink>
    </w:p>
    <w:p w14:paraId="73080B82" w14:textId="48D44B44" w:rsidR="00635D95" w:rsidRDefault="00635D95">
      <w:pPr>
        <w:pStyle w:val="TDC1"/>
        <w:tabs>
          <w:tab w:val="right" w:leader="underscore" w:pos="8494"/>
        </w:tabs>
        <w:rPr>
          <w:rFonts w:asciiTheme="minorHAnsi" w:hAnsiTheme="minorHAnsi" w:cstheme="minorBidi"/>
          <w:noProof/>
          <w:kern w:val="2"/>
          <w:szCs w:val="24"/>
          <w14:ligatures w14:val="standardContextual"/>
        </w:rPr>
      </w:pPr>
      <w:hyperlink w:anchor="_Toc169177231" w:history="1">
        <w:r w:rsidRPr="00C47B3E">
          <w:rPr>
            <w:rStyle w:val="Hipervnculo"/>
            <w:noProof/>
          </w:rPr>
          <w:t>Tabla 5.15. CP-14</w:t>
        </w:r>
        <w:r>
          <w:rPr>
            <w:noProof/>
            <w:webHidden/>
          </w:rPr>
          <w:tab/>
        </w:r>
        <w:r>
          <w:rPr>
            <w:noProof/>
            <w:webHidden/>
          </w:rPr>
          <w:fldChar w:fldCharType="begin"/>
        </w:r>
        <w:r>
          <w:rPr>
            <w:noProof/>
            <w:webHidden/>
          </w:rPr>
          <w:instrText xml:space="preserve"> PAGEREF _Toc169177231 \h </w:instrText>
        </w:r>
        <w:r>
          <w:rPr>
            <w:noProof/>
            <w:webHidden/>
          </w:rPr>
        </w:r>
        <w:r>
          <w:rPr>
            <w:noProof/>
            <w:webHidden/>
          </w:rPr>
          <w:fldChar w:fldCharType="separate"/>
        </w:r>
        <w:r>
          <w:rPr>
            <w:noProof/>
            <w:webHidden/>
          </w:rPr>
          <w:t>78</w:t>
        </w:r>
        <w:r>
          <w:rPr>
            <w:noProof/>
            <w:webHidden/>
          </w:rPr>
          <w:fldChar w:fldCharType="end"/>
        </w:r>
      </w:hyperlink>
    </w:p>
    <w:p w14:paraId="16AE7CD4" w14:textId="076BB107" w:rsidR="00635D95" w:rsidRDefault="00635D95">
      <w:pPr>
        <w:pStyle w:val="TDC1"/>
        <w:tabs>
          <w:tab w:val="right" w:leader="underscore" w:pos="8494"/>
        </w:tabs>
        <w:rPr>
          <w:rFonts w:asciiTheme="minorHAnsi" w:hAnsiTheme="minorHAnsi" w:cstheme="minorBidi"/>
          <w:noProof/>
          <w:kern w:val="2"/>
          <w:szCs w:val="24"/>
          <w14:ligatures w14:val="standardContextual"/>
        </w:rPr>
      </w:pPr>
      <w:hyperlink w:anchor="_Toc169177232" w:history="1">
        <w:r w:rsidRPr="00C47B3E">
          <w:rPr>
            <w:rStyle w:val="Hipervnculo"/>
            <w:noProof/>
          </w:rPr>
          <w:t>Tabla 5.16. CP-15</w:t>
        </w:r>
        <w:r>
          <w:rPr>
            <w:noProof/>
            <w:webHidden/>
          </w:rPr>
          <w:tab/>
        </w:r>
        <w:r>
          <w:rPr>
            <w:noProof/>
            <w:webHidden/>
          </w:rPr>
          <w:fldChar w:fldCharType="begin"/>
        </w:r>
        <w:r>
          <w:rPr>
            <w:noProof/>
            <w:webHidden/>
          </w:rPr>
          <w:instrText xml:space="preserve"> PAGEREF _Toc169177232 \h </w:instrText>
        </w:r>
        <w:r>
          <w:rPr>
            <w:noProof/>
            <w:webHidden/>
          </w:rPr>
        </w:r>
        <w:r>
          <w:rPr>
            <w:noProof/>
            <w:webHidden/>
          </w:rPr>
          <w:fldChar w:fldCharType="separate"/>
        </w:r>
        <w:r>
          <w:rPr>
            <w:noProof/>
            <w:webHidden/>
          </w:rPr>
          <w:t>79</w:t>
        </w:r>
        <w:r>
          <w:rPr>
            <w:noProof/>
            <w:webHidden/>
          </w:rPr>
          <w:fldChar w:fldCharType="end"/>
        </w:r>
      </w:hyperlink>
    </w:p>
    <w:p w14:paraId="3EF79B92" w14:textId="3C0B04D3" w:rsidR="00635D95" w:rsidRDefault="00635D95">
      <w:pPr>
        <w:pStyle w:val="TDC1"/>
        <w:tabs>
          <w:tab w:val="right" w:leader="underscore" w:pos="8494"/>
        </w:tabs>
        <w:rPr>
          <w:rFonts w:asciiTheme="minorHAnsi" w:hAnsiTheme="minorHAnsi" w:cstheme="minorBidi"/>
          <w:noProof/>
          <w:kern w:val="2"/>
          <w:szCs w:val="24"/>
          <w14:ligatures w14:val="standardContextual"/>
        </w:rPr>
      </w:pPr>
      <w:hyperlink w:anchor="_Toc169177233" w:history="1">
        <w:r w:rsidRPr="00C47B3E">
          <w:rPr>
            <w:rStyle w:val="Hipervnculo"/>
            <w:noProof/>
          </w:rPr>
          <w:t>Tabla 5.17. CP-16</w:t>
        </w:r>
        <w:r>
          <w:rPr>
            <w:noProof/>
            <w:webHidden/>
          </w:rPr>
          <w:tab/>
        </w:r>
        <w:r>
          <w:rPr>
            <w:noProof/>
            <w:webHidden/>
          </w:rPr>
          <w:fldChar w:fldCharType="begin"/>
        </w:r>
        <w:r>
          <w:rPr>
            <w:noProof/>
            <w:webHidden/>
          </w:rPr>
          <w:instrText xml:space="preserve"> PAGEREF _Toc169177233 \h </w:instrText>
        </w:r>
        <w:r>
          <w:rPr>
            <w:noProof/>
            <w:webHidden/>
          </w:rPr>
        </w:r>
        <w:r>
          <w:rPr>
            <w:noProof/>
            <w:webHidden/>
          </w:rPr>
          <w:fldChar w:fldCharType="separate"/>
        </w:r>
        <w:r>
          <w:rPr>
            <w:noProof/>
            <w:webHidden/>
          </w:rPr>
          <w:t>79</w:t>
        </w:r>
        <w:r>
          <w:rPr>
            <w:noProof/>
            <w:webHidden/>
          </w:rPr>
          <w:fldChar w:fldCharType="end"/>
        </w:r>
      </w:hyperlink>
    </w:p>
    <w:p w14:paraId="3C17FF9D" w14:textId="29C27AE7" w:rsidR="00635D95" w:rsidRDefault="00635D95">
      <w:pPr>
        <w:pStyle w:val="TDC1"/>
        <w:tabs>
          <w:tab w:val="right" w:leader="underscore" w:pos="8494"/>
        </w:tabs>
        <w:rPr>
          <w:rFonts w:asciiTheme="minorHAnsi" w:hAnsiTheme="minorHAnsi" w:cstheme="minorBidi"/>
          <w:noProof/>
          <w:kern w:val="2"/>
          <w:szCs w:val="24"/>
          <w14:ligatures w14:val="standardContextual"/>
        </w:rPr>
      </w:pPr>
      <w:hyperlink w:anchor="_Toc169177234" w:history="1">
        <w:r w:rsidRPr="00C47B3E">
          <w:rPr>
            <w:rStyle w:val="Hipervnculo"/>
            <w:noProof/>
          </w:rPr>
          <w:t>Tabla 5.18. CP-17</w:t>
        </w:r>
        <w:r>
          <w:rPr>
            <w:noProof/>
            <w:webHidden/>
          </w:rPr>
          <w:tab/>
        </w:r>
        <w:r>
          <w:rPr>
            <w:noProof/>
            <w:webHidden/>
          </w:rPr>
          <w:fldChar w:fldCharType="begin"/>
        </w:r>
        <w:r>
          <w:rPr>
            <w:noProof/>
            <w:webHidden/>
          </w:rPr>
          <w:instrText xml:space="preserve"> PAGEREF _Toc169177234 \h </w:instrText>
        </w:r>
        <w:r>
          <w:rPr>
            <w:noProof/>
            <w:webHidden/>
          </w:rPr>
        </w:r>
        <w:r>
          <w:rPr>
            <w:noProof/>
            <w:webHidden/>
          </w:rPr>
          <w:fldChar w:fldCharType="separate"/>
        </w:r>
        <w:r>
          <w:rPr>
            <w:noProof/>
            <w:webHidden/>
          </w:rPr>
          <w:t>80</w:t>
        </w:r>
        <w:r>
          <w:rPr>
            <w:noProof/>
            <w:webHidden/>
          </w:rPr>
          <w:fldChar w:fldCharType="end"/>
        </w:r>
      </w:hyperlink>
    </w:p>
    <w:p w14:paraId="7FB60020" w14:textId="2DC188B0" w:rsidR="00635D95" w:rsidRDefault="00635D95">
      <w:pPr>
        <w:pStyle w:val="TDC1"/>
        <w:tabs>
          <w:tab w:val="right" w:leader="underscore" w:pos="8494"/>
        </w:tabs>
        <w:rPr>
          <w:rFonts w:asciiTheme="minorHAnsi" w:hAnsiTheme="minorHAnsi" w:cstheme="minorBidi"/>
          <w:noProof/>
          <w:kern w:val="2"/>
          <w:szCs w:val="24"/>
          <w14:ligatures w14:val="standardContextual"/>
        </w:rPr>
      </w:pPr>
      <w:hyperlink w:anchor="_Toc169177235" w:history="1">
        <w:r w:rsidRPr="00C47B3E">
          <w:rPr>
            <w:rStyle w:val="Hipervnculo"/>
            <w:noProof/>
          </w:rPr>
          <w:t>Tabla 5.19. CP-18</w:t>
        </w:r>
        <w:r>
          <w:rPr>
            <w:noProof/>
            <w:webHidden/>
          </w:rPr>
          <w:tab/>
        </w:r>
        <w:r>
          <w:rPr>
            <w:noProof/>
            <w:webHidden/>
          </w:rPr>
          <w:fldChar w:fldCharType="begin"/>
        </w:r>
        <w:r>
          <w:rPr>
            <w:noProof/>
            <w:webHidden/>
          </w:rPr>
          <w:instrText xml:space="preserve"> PAGEREF _Toc169177235 \h </w:instrText>
        </w:r>
        <w:r>
          <w:rPr>
            <w:noProof/>
            <w:webHidden/>
          </w:rPr>
        </w:r>
        <w:r>
          <w:rPr>
            <w:noProof/>
            <w:webHidden/>
          </w:rPr>
          <w:fldChar w:fldCharType="separate"/>
        </w:r>
        <w:r>
          <w:rPr>
            <w:noProof/>
            <w:webHidden/>
          </w:rPr>
          <w:t>80</w:t>
        </w:r>
        <w:r>
          <w:rPr>
            <w:noProof/>
            <w:webHidden/>
          </w:rPr>
          <w:fldChar w:fldCharType="end"/>
        </w:r>
      </w:hyperlink>
    </w:p>
    <w:p w14:paraId="042FC084" w14:textId="2BBFAAA4" w:rsidR="00635D95" w:rsidRDefault="00635D95">
      <w:pPr>
        <w:pStyle w:val="TDC1"/>
        <w:tabs>
          <w:tab w:val="right" w:leader="underscore" w:pos="8494"/>
        </w:tabs>
        <w:rPr>
          <w:rFonts w:asciiTheme="minorHAnsi" w:hAnsiTheme="minorHAnsi" w:cstheme="minorBidi"/>
          <w:noProof/>
          <w:kern w:val="2"/>
          <w:szCs w:val="24"/>
          <w14:ligatures w14:val="standardContextual"/>
        </w:rPr>
      </w:pPr>
      <w:hyperlink w:anchor="_Toc169177236" w:history="1">
        <w:r w:rsidRPr="00C47B3E">
          <w:rPr>
            <w:rStyle w:val="Hipervnculo"/>
            <w:noProof/>
          </w:rPr>
          <w:t>Tabla 5.20. CP-19</w:t>
        </w:r>
        <w:r>
          <w:rPr>
            <w:noProof/>
            <w:webHidden/>
          </w:rPr>
          <w:tab/>
        </w:r>
        <w:r>
          <w:rPr>
            <w:noProof/>
            <w:webHidden/>
          </w:rPr>
          <w:fldChar w:fldCharType="begin"/>
        </w:r>
        <w:r>
          <w:rPr>
            <w:noProof/>
            <w:webHidden/>
          </w:rPr>
          <w:instrText xml:space="preserve"> PAGEREF _Toc169177236 \h </w:instrText>
        </w:r>
        <w:r>
          <w:rPr>
            <w:noProof/>
            <w:webHidden/>
          </w:rPr>
        </w:r>
        <w:r>
          <w:rPr>
            <w:noProof/>
            <w:webHidden/>
          </w:rPr>
          <w:fldChar w:fldCharType="separate"/>
        </w:r>
        <w:r>
          <w:rPr>
            <w:noProof/>
            <w:webHidden/>
          </w:rPr>
          <w:t>80</w:t>
        </w:r>
        <w:r>
          <w:rPr>
            <w:noProof/>
            <w:webHidden/>
          </w:rPr>
          <w:fldChar w:fldCharType="end"/>
        </w:r>
      </w:hyperlink>
    </w:p>
    <w:p w14:paraId="36F94937" w14:textId="00CB9500" w:rsidR="00635D95" w:rsidRDefault="00635D95">
      <w:pPr>
        <w:pStyle w:val="TDC1"/>
        <w:tabs>
          <w:tab w:val="right" w:leader="underscore" w:pos="8494"/>
        </w:tabs>
        <w:rPr>
          <w:rFonts w:asciiTheme="minorHAnsi" w:hAnsiTheme="minorHAnsi" w:cstheme="minorBidi"/>
          <w:noProof/>
          <w:kern w:val="2"/>
          <w:szCs w:val="24"/>
          <w14:ligatures w14:val="standardContextual"/>
        </w:rPr>
      </w:pPr>
      <w:hyperlink w:anchor="_Toc169177237" w:history="1">
        <w:r w:rsidRPr="00C47B3E">
          <w:rPr>
            <w:rStyle w:val="Hipervnculo"/>
            <w:noProof/>
          </w:rPr>
          <w:t>Tabla 5.21. CP-20</w:t>
        </w:r>
        <w:r>
          <w:rPr>
            <w:noProof/>
            <w:webHidden/>
          </w:rPr>
          <w:tab/>
        </w:r>
        <w:r>
          <w:rPr>
            <w:noProof/>
            <w:webHidden/>
          </w:rPr>
          <w:fldChar w:fldCharType="begin"/>
        </w:r>
        <w:r>
          <w:rPr>
            <w:noProof/>
            <w:webHidden/>
          </w:rPr>
          <w:instrText xml:space="preserve"> PAGEREF _Toc169177237 \h </w:instrText>
        </w:r>
        <w:r>
          <w:rPr>
            <w:noProof/>
            <w:webHidden/>
          </w:rPr>
        </w:r>
        <w:r>
          <w:rPr>
            <w:noProof/>
            <w:webHidden/>
          </w:rPr>
          <w:fldChar w:fldCharType="separate"/>
        </w:r>
        <w:r>
          <w:rPr>
            <w:noProof/>
            <w:webHidden/>
          </w:rPr>
          <w:t>81</w:t>
        </w:r>
        <w:r>
          <w:rPr>
            <w:noProof/>
            <w:webHidden/>
          </w:rPr>
          <w:fldChar w:fldCharType="end"/>
        </w:r>
      </w:hyperlink>
    </w:p>
    <w:p w14:paraId="147AA4D7" w14:textId="7D30372D" w:rsidR="00635D95" w:rsidRDefault="00635D95">
      <w:pPr>
        <w:pStyle w:val="TDC1"/>
        <w:tabs>
          <w:tab w:val="right" w:leader="underscore" w:pos="8494"/>
        </w:tabs>
        <w:rPr>
          <w:rFonts w:asciiTheme="minorHAnsi" w:hAnsiTheme="minorHAnsi" w:cstheme="minorBidi"/>
          <w:noProof/>
          <w:kern w:val="2"/>
          <w:szCs w:val="24"/>
          <w14:ligatures w14:val="standardContextual"/>
        </w:rPr>
      </w:pPr>
      <w:hyperlink w:anchor="_Toc169177238" w:history="1">
        <w:r w:rsidRPr="00C47B3E">
          <w:rPr>
            <w:rStyle w:val="Hipervnculo"/>
            <w:noProof/>
          </w:rPr>
          <w:t>Tabla 5.22. CP-21</w:t>
        </w:r>
        <w:r>
          <w:rPr>
            <w:noProof/>
            <w:webHidden/>
          </w:rPr>
          <w:tab/>
        </w:r>
        <w:r>
          <w:rPr>
            <w:noProof/>
            <w:webHidden/>
          </w:rPr>
          <w:fldChar w:fldCharType="begin"/>
        </w:r>
        <w:r>
          <w:rPr>
            <w:noProof/>
            <w:webHidden/>
          </w:rPr>
          <w:instrText xml:space="preserve"> PAGEREF _Toc169177238 \h </w:instrText>
        </w:r>
        <w:r>
          <w:rPr>
            <w:noProof/>
            <w:webHidden/>
          </w:rPr>
        </w:r>
        <w:r>
          <w:rPr>
            <w:noProof/>
            <w:webHidden/>
          </w:rPr>
          <w:fldChar w:fldCharType="separate"/>
        </w:r>
        <w:r>
          <w:rPr>
            <w:noProof/>
            <w:webHidden/>
          </w:rPr>
          <w:t>81</w:t>
        </w:r>
        <w:r>
          <w:rPr>
            <w:noProof/>
            <w:webHidden/>
          </w:rPr>
          <w:fldChar w:fldCharType="end"/>
        </w:r>
      </w:hyperlink>
    </w:p>
    <w:p w14:paraId="40128820" w14:textId="27807E4A" w:rsidR="00635D95" w:rsidRDefault="00635D95">
      <w:pPr>
        <w:pStyle w:val="TDC1"/>
        <w:tabs>
          <w:tab w:val="right" w:leader="underscore" w:pos="8494"/>
        </w:tabs>
        <w:rPr>
          <w:rFonts w:asciiTheme="minorHAnsi" w:hAnsiTheme="minorHAnsi" w:cstheme="minorBidi"/>
          <w:noProof/>
          <w:kern w:val="2"/>
          <w:szCs w:val="24"/>
          <w14:ligatures w14:val="standardContextual"/>
        </w:rPr>
      </w:pPr>
      <w:hyperlink w:anchor="_Toc169177239" w:history="1">
        <w:r w:rsidRPr="00C47B3E">
          <w:rPr>
            <w:rStyle w:val="Hipervnculo"/>
            <w:noProof/>
          </w:rPr>
          <w:t>Tabla 5.23. CP-22</w:t>
        </w:r>
        <w:r>
          <w:rPr>
            <w:noProof/>
            <w:webHidden/>
          </w:rPr>
          <w:tab/>
        </w:r>
        <w:r>
          <w:rPr>
            <w:noProof/>
            <w:webHidden/>
          </w:rPr>
          <w:fldChar w:fldCharType="begin"/>
        </w:r>
        <w:r>
          <w:rPr>
            <w:noProof/>
            <w:webHidden/>
          </w:rPr>
          <w:instrText xml:space="preserve"> PAGEREF _Toc169177239 \h </w:instrText>
        </w:r>
        <w:r>
          <w:rPr>
            <w:noProof/>
            <w:webHidden/>
          </w:rPr>
        </w:r>
        <w:r>
          <w:rPr>
            <w:noProof/>
            <w:webHidden/>
          </w:rPr>
          <w:fldChar w:fldCharType="separate"/>
        </w:r>
        <w:r>
          <w:rPr>
            <w:noProof/>
            <w:webHidden/>
          </w:rPr>
          <w:t>81</w:t>
        </w:r>
        <w:r>
          <w:rPr>
            <w:noProof/>
            <w:webHidden/>
          </w:rPr>
          <w:fldChar w:fldCharType="end"/>
        </w:r>
      </w:hyperlink>
    </w:p>
    <w:p w14:paraId="21FCFA0F" w14:textId="42C27F96" w:rsidR="00635D95" w:rsidRDefault="00635D95">
      <w:pPr>
        <w:pStyle w:val="TDC1"/>
        <w:tabs>
          <w:tab w:val="right" w:leader="underscore" w:pos="8494"/>
        </w:tabs>
        <w:rPr>
          <w:rFonts w:asciiTheme="minorHAnsi" w:hAnsiTheme="minorHAnsi" w:cstheme="minorBidi"/>
          <w:noProof/>
          <w:kern w:val="2"/>
          <w:szCs w:val="24"/>
          <w14:ligatures w14:val="standardContextual"/>
        </w:rPr>
      </w:pPr>
      <w:hyperlink w:anchor="_Toc169177240" w:history="1">
        <w:r w:rsidRPr="00C47B3E">
          <w:rPr>
            <w:rStyle w:val="Hipervnculo"/>
            <w:noProof/>
          </w:rPr>
          <w:t>Tabla 5.24. CP-23</w:t>
        </w:r>
        <w:r>
          <w:rPr>
            <w:noProof/>
            <w:webHidden/>
          </w:rPr>
          <w:tab/>
        </w:r>
        <w:r>
          <w:rPr>
            <w:noProof/>
            <w:webHidden/>
          </w:rPr>
          <w:fldChar w:fldCharType="begin"/>
        </w:r>
        <w:r>
          <w:rPr>
            <w:noProof/>
            <w:webHidden/>
          </w:rPr>
          <w:instrText xml:space="preserve"> PAGEREF _Toc169177240 \h </w:instrText>
        </w:r>
        <w:r>
          <w:rPr>
            <w:noProof/>
            <w:webHidden/>
          </w:rPr>
        </w:r>
        <w:r>
          <w:rPr>
            <w:noProof/>
            <w:webHidden/>
          </w:rPr>
          <w:fldChar w:fldCharType="separate"/>
        </w:r>
        <w:r>
          <w:rPr>
            <w:noProof/>
            <w:webHidden/>
          </w:rPr>
          <w:t>82</w:t>
        </w:r>
        <w:r>
          <w:rPr>
            <w:noProof/>
            <w:webHidden/>
          </w:rPr>
          <w:fldChar w:fldCharType="end"/>
        </w:r>
      </w:hyperlink>
    </w:p>
    <w:p w14:paraId="0111E167" w14:textId="654CBAEA" w:rsidR="00635D95" w:rsidRDefault="00635D95">
      <w:pPr>
        <w:pStyle w:val="TDC1"/>
        <w:tabs>
          <w:tab w:val="right" w:leader="underscore" w:pos="8494"/>
        </w:tabs>
        <w:rPr>
          <w:rFonts w:asciiTheme="minorHAnsi" w:hAnsiTheme="minorHAnsi" w:cstheme="minorBidi"/>
          <w:noProof/>
          <w:kern w:val="2"/>
          <w:szCs w:val="24"/>
          <w14:ligatures w14:val="standardContextual"/>
        </w:rPr>
      </w:pPr>
      <w:hyperlink w:anchor="_Toc169177241" w:history="1">
        <w:r w:rsidRPr="00C47B3E">
          <w:rPr>
            <w:rStyle w:val="Hipervnculo"/>
            <w:noProof/>
          </w:rPr>
          <w:t>Tabla 7.1. Tareas del proyecto</w:t>
        </w:r>
        <w:r>
          <w:rPr>
            <w:noProof/>
            <w:webHidden/>
          </w:rPr>
          <w:tab/>
        </w:r>
        <w:r>
          <w:rPr>
            <w:noProof/>
            <w:webHidden/>
          </w:rPr>
          <w:fldChar w:fldCharType="begin"/>
        </w:r>
        <w:r>
          <w:rPr>
            <w:noProof/>
            <w:webHidden/>
          </w:rPr>
          <w:instrText xml:space="preserve"> PAGEREF _Toc169177241 \h </w:instrText>
        </w:r>
        <w:r>
          <w:rPr>
            <w:noProof/>
            <w:webHidden/>
          </w:rPr>
        </w:r>
        <w:r>
          <w:rPr>
            <w:noProof/>
            <w:webHidden/>
          </w:rPr>
          <w:fldChar w:fldCharType="separate"/>
        </w:r>
        <w:r>
          <w:rPr>
            <w:noProof/>
            <w:webHidden/>
          </w:rPr>
          <w:t>87</w:t>
        </w:r>
        <w:r>
          <w:rPr>
            <w:noProof/>
            <w:webHidden/>
          </w:rPr>
          <w:fldChar w:fldCharType="end"/>
        </w:r>
      </w:hyperlink>
    </w:p>
    <w:p w14:paraId="2600D8A1" w14:textId="39428BB3" w:rsidR="00635D95" w:rsidRDefault="00635D95">
      <w:pPr>
        <w:pStyle w:val="TDC1"/>
        <w:tabs>
          <w:tab w:val="right" w:leader="underscore" w:pos="8494"/>
        </w:tabs>
        <w:rPr>
          <w:rFonts w:asciiTheme="minorHAnsi" w:hAnsiTheme="minorHAnsi" w:cstheme="minorBidi"/>
          <w:noProof/>
          <w:kern w:val="2"/>
          <w:szCs w:val="24"/>
          <w14:ligatures w14:val="standardContextual"/>
        </w:rPr>
      </w:pPr>
      <w:hyperlink w:anchor="_Toc169177242" w:history="1">
        <w:r w:rsidRPr="00C47B3E">
          <w:rPr>
            <w:rStyle w:val="Hipervnculo"/>
            <w:noProof/>
          </w:rPr>
          <w:t>Tabla 8.1. Salario medio de las posiciones de trabajo</w:t>
        </w:r>
        <w:r>
          <w:rPr>
            <w:noProof/>
            <w:webHidden/>
          </w:rPr>
          <w:tab/>
        </w:r>
        <w:r>
          <w:rPr>
            <w:noProof/>
            <w:webHidden/>
          </w:rPr>
          <w:fldChar w:fldCharType="begin"/>
        </w:r>
        <w:r>
          <w:rPr>
            <w:noProof/>
            <w:webHidden/>
          </w:rPr>
          <w:instrText xml:space="preserve"> PAGEREF _Toc169177242 \h </w:instrText>
        </w:r>
        <w:r>
          <w:rPr>
            <w:noProof/>
            <w:webHidden/>
          </w:rPr>
        </w:r>
        <w:r>
          <w:rPr>
            <w:noProof/>
            <w:webHidden/>
          </w:rPr>
          <w:fldChar w:fldCharType="separate"/>
        </w:r>
        <w:r>
          <w:rPr>
            <w:noProof/>
            <w:webHidden/>
          </w:rPr>
          <w:t>90</w:t>
        </w:r>
        <w:r>
          <w:rPr>
            <w:noProof/>
            <w:webHidden/>
          </w:rPr>
          <w:fldChar w:fldCharType="end"/>
        </w:r>
      </w:hyperlink>
    </w:p>
    <w:p w14:paraId="0983526A" w14:textId="7A65084F" w:rsidR="00635D95" w:rsidRDefault="00635D95">
      <w:pPr>
        <w:pStyle w:val="TDC1"/>
        <w:tabs>
          <w:tab w:val="right" w:leader="underscore" w:pos="8494"/>
        </w:tabs>
        <w:rPr>
          <w:rFonts w:asciiTheme="minorHAnsi" w:hAnsiTheme="minorHAnsi" w:cstheme="minorBidi"/>
          <w:noProof/>
          <w:kern w:val="2"/>
          <w:szCs w:val="24"/>
          <w14:ligatures w14:val="standardContextual"/>
        </w:rPr>
      </w:pPr>
      <w:hyperlink w:anchor="_Toc169177243" w:history="1">
        <w:r w:rsidRPr="00C47B3E">
          <w:rPr>
            <w:rStyle w:val="Hipervnculo"/>
            <w:noProof/>
          </w:rPr>
          <w:t>Tabla 8.2. Costes salariales del proyecto</w:t>
        </w:r>
        <w:r>
          <w:rPr>
            <w:noProof/>
            <w:webHidden/>
          </w:rPr>
          <w:tab/>
        </w:r>
        <w:r>
          <w:rPr>
            <w:noProof/>
            <w:webHidden/>
          </w:rPr>
          <w:fldChar w:fldCharType="begin"/>
        </w:r>
        <w:r>
          <w:rPr>
            <w:noProof/>
            <w:webHidden/>
          </w:rPr>
          <w:instrText xml:space="preserve"> PAGEREF _Toc169177243 \h </w:instrText>
        </w:r>
        <w:r>
          <w:rPr>
            <w:noProof/>
            <w:webHidden/>
          </w:rPr>
        </w:r>
        <w:r>
          <w:rPr>
            <w:noProof/>
            <w:webHidden/>
          </w:rPr>
          <w:fldChar w:fldCharType="separate"/>
        </w:r>
        <w:r>
          <w:rPr>
            <w:noProof/>
            <w:webHidden/>
          </w:rPr>
          <w:t>91</w:t>
        </w:r>
        <w:r>
          <w:rPr>
            <w:noProof/>
            <w:webHidden/>
          </w:rPr>
          <w:fldChar w:fldCharType="end"/>
        </w:r>
      </w:hyperlink>
    </w:p>
    <w:p w14:paraId="0DFD54C9" w14:textId="48E802C2" w:rsidR="00635D95" w:rsidRDefault="00635D95">
      <w:pPr>
        <w:pStyle w:val="TDC1"/>
        <w:tabs>
          <w:tab w:val="right" w:leader="underscore" w:pos="8494"/>
        </w:tabs>
        <w:rPr>
          <w:rFonts w:asciiTheme="minorHAnsi" w:hAnsiTheme="minorHAnsi" w:cstheme="minorBidi"/>
          <w:noProof/>
          <w:kern w:val="2"/>
          <w:szCs w:val="24"/>
          <w14:ligatures w14:val="standardContextual"/>
        </w:rPr>
      </w:pPr>
      <w:hyperlink w:anchor="_Toc169177244" w:history="1">
        <w:r w:rsidRPr="00C47B3E">
          <w:rPr>
            <w:rStyle w:val="Hipervnculo"/>
            <w:noProof/>
          </w:rPr>
          <w:t>Tabla 8.3. Desglose de los costes materiales</w:t>
        </w:r>
        <w:r>
          <w:rPr>
            <w:noProof/>
            <w:webHidden/>
          </w:rPr>
          <w:tab/>
        </w:r>
        <w:r>
          <w:rPr>
            <w:noProof/>
            <w:webHidden/>
          </w:rPr>
          <w:fldChar w:fldCharType="begin"/>
        </w:r>
        <w:r>
          <w:rPr>
            <w:noProof/>
            <w:webHidden/>
          </w:rPr>
          <w:instrText xml:space="preserve"> PAGEREF _Toc169177244 \h </w:instrText>
        </w:r>
        <w:r>
          <w:rPr>
            <w:noProof/>
            <w:webHidden/>
          </w:rPr>
        </w:r>
        <w:r>
          <w:rPr>
            <w:noProof/>
            <w:webHidden/>
          </w:rPr>
          <w:fldChar w:fldCharType="separate"/>
        </w:r>
        <w:r>
          <w:rPr>
            <w:noProof/>
            <w:webHidden/>
          </w:rPr>
          <w:t>91</w:t>
        </w:r>
        <w:r>
          <w:rPr>
            <w:noProof/>
            <w:webHidden/>
          </w:rPr>
          <w:fldChar w:fldCharType="end"/>
        </w:r>
      </w:hyperlink>
    </w:p>
    <w:p w14:paraId="4AAA5B8D" w14:textId="6FF3F8BA" w:rsidR="00635D95" w:rsidRDefault="00635D95">
      <w:pPr>
        <w:pStyle w:val="TDC1"/>
        <w:tabs>
          <w:tab w:val="right" w:leader="underscore" w:pos="8494"/>
        </w:tabs>
        <w:rPr>
          <w:rFonts w:asciiTheme="minorHAnsi" w:hAnsiTheme="minorHAnsi" w:cstheme="minorBidi"/>
          <w:noProof/>
          <w:kern w:val="2"/>
          <w:szCs w:val="24"/>
          <w14:ligatures w14:val="standardContextual"/>
        </w:rPr>
      </w:pPr>
      <w:hyperlink w:anchor="_Toc169177245" w:history="1">
        <w:r w:rsidRPr="00C47B3E">
          <w:rPr>
            <w:rStyle w:val="Hipervnculo"/>
            <w:noProof/>
          </w:rPr>
          <w:t>Tabla 8.4. Presupuesto del proyecto</w:t>
        </w:r>
        <w:r>
          <w:rPr>
            <w:noProof/>
            <w:webHidden/>
          </w:rPr>
          <w:tab/>
        </w:r>
        <w:r>
          <w:rPr>
            <w:noProof/>
            <w:webHidden/>
          </w:rPr>
          <w:fldChar w:fldCharType="begin"/>
        </w:r>
        <w:r>
          <w:rPr>
            <w:noProof/>
            <w:webHidden/>
          </w:rPr>
          <w:instrText xml:space="preserve"> PAGEREF _Toc169177245 \h </w:instrText>
        </w:r>
        <w:r>
          <w:rPr>
            <w:noProof/>
            <w:webHidden/>
          </w:rPr>
        </w:r>
        <w:r>
          <w:rPr>
            <w:noProof/>
            <w:webHidden/>
          </w:rPr>
          <w:fldChar w:fldCharType="separate"/>
        </w:r>
        <w:r>
          <w:rPr>
            <w:noProof/>
            <w:webHidden/>
          </w:rPr>
          <w:t>92</w:t>
        </w:r>
        <w:r>
          <w:rPr>
            <w:noProof/>
            <w:webHidden/>
          </w:rPr>
          <w:fldChar w:fldCharType="end"/>
        </w:r>
      </w:hyperlink>
    </w:p>
    <w:p w14:paraId="04871F15" w14:textId="7A23C69B" w:rsidR="00635D95" w:rsidRDefault="00635D95">
      <w:pPr>
        <w:pStyle w:val="TDC1"/>
        <w:tabs>
          <w:tab w:val="right" w:leader="underscore" w:pos="8494"/>
        </w:tabs>
        <w:rPr>
          <w:rFonts w:asciiTheme="minorHAnsi" w:hAnsiTheme="minorHAnsi" w:cstheme="minorBidi"/>
          <w:noProof/>
          <w:kern w:val="2"/>
          <w:szCs w:val="24"/>
          <w14:ligatures w14:val="standardContextual"/>
        </w:rPr>
      </w:pPr>
      <w:hyperlink w:anchor="_Toc169177246" w:history="1">
        <w:r w:rsidRPr="00C47B3E">
          <w:rPr>
            <w:rStyle w:val="Hipervnculo"/>
            <w:noProof/>
            <w:lang w:val="en-GB"/>
          </w:rPr>
          <w:t>Table I Unity vs Unreal vs Godot</w:t>
        </w:r>
        <w:r>
          <w:rPr>
            <w:noProof/>
            <w:webHidden/>
          </w:rPr>
          <w:tab/>
        </w:r>
        <w:r>
          <w:rPr>
            <w:noProof/>
            <w:webHidden/>
          </w:rPr>
          <w:fldChar w:fldCharType="begin"/>
        </w:r>
        <w:r>
          <w:rPr>
            <w:noProof/>
            <w:webHidden/>
          </w:rPr>
          <w:instrText xml:space="preserve"> PAGEREF _Toc169177246 \h </w:instrText>
        </w:r>
        <w:r>
          <w:rPr>
            <w:noProof/>
            <w:webHidden/>
          </w:rPr>
        </w:r>
        <w:r>
          <w:rPr>
            <w:noProof/>
            <w:webHidden/>
          </w:rPr>
          <w:fldChar w:fldCharType="separate"/>
        </w:r>
        <w:r>
          <w:rPr>
            <w:noProof/>
            <w:webHidden/>
          </w:rPr>
          <w:t>107</w:t>
        </w:r>
        <w:r>
          <w:rPr>
            <w:noProof/>
            <w:webHidden/>
          </w:rPr>
          <w:fldChar w:fldCharType="end"/>
        </w:r>
      </w:hyperlink>
    </w:p>
    <w:p w14:paraId="4EC0252C" w14:textId="193B7B43" w:rsidR="00635D95" w:rsidRDefault="00635D95">
      <w:pPr>
        <w:pStyle w:val="TDC1"/>
        <w:tabs>
          <w:tab w:val="right" w:leader="underscore" w:pos="8494"/>
        </w:tabs>
        <w:rPr>
          <w:rFonts w:asciiTheme="minorHAnsi" w:hAnsiTheme="minorHAnsi" w:cstheme="minorBidi"/>
          <w:noProof/>
          <w:kern w:val="2"/>
          <w:szCs w:val="24"/>
          <w14:ligatures w14:val="standardContextual"/>
        </w:rPr>
      </w:pPr>
      <w:hyperlink w:anchor="_Toc169177247" w:history="1">
        <w:r w:rsidRPr="00C47B3E">
          <w:rPr>
            <w:rStyle w:val="Hipervnculo"/>
            <w:noProof/>
            <w:lang w:val="en-GB"/>
          </w:rPr>
          <w:t>Table II Budget of the project</w:t>
        </w:r>
        <w:r>
          <w:rPr>
            <w:noProof/>
            <w:webHidden/>
          </w:rPr>
          <w:tab/>
        </w:r>
        <w:r>
          <w:rPr>
            <w:noProof/>
            <w:webHidden/>
          </w:rPr>
          <w:fldChar w:fldCharType="begin"/>
        </w:r>
        <w:r>
          <w:rPr>
            <w:noProof/>
            <w:webHidden/>
          </w:rPr>
          <w:instrText xml:space="preserve"> PAGEREF _Toc169177247 \h </w:instrText>
        </w:r>
        <w:r>
          <w:rPr>
            <w:noProof/>
            <w:webHidden/>
          </w:rPr>
        </w:r>
        <w:r>
          <w:rPr>
            <w:noProof/>
            <w:webHidden/>
          </w:rPr>
          <w:fldChar w:fldCharType="separate"/>
        </w:r>
        <w:r>
          <w:rPr>
            <w:noProof/>
            <w:webHidden/>
          </w:rPr>
          <w:t>113</w:t>
        </w:r>
        <w:r>
          <w:rPr>
            <w:noProof/>
            <w:webHidden/>
          </w:rPr>
          <w:fldChar w:fldCharType="end"/>
        </w:r>
      </w:hyperlink>
    </w:p>
    <w:p w14:paraId="6E512F6D" w14:textId="3C5ED9D5" w:rsidR="00753C3C" w:rsidRPr="00B4326C" w:rsidRDefault="005B0B21" w:rsidP="005B0B21">
      <w:pPr>
        <w:rPr>
          <w:lang w:eastAsia="es-ES"/>
        </w:rPr>
      </w:pPr>
      <w:r w:rsidRPr="00B4326C">
        <w:fldChar w:fldCharType="end"/>
      </w:r>
      <w:r w:rsidRPr="00B4326C">
        <w:fldChar w:fldCharType="begin"/>
      </w:r>
      <w:r w:rsidRPr="00B4326C">
        <w:instrText xml:space="preserve"> TOC \h \z \t "Título Tabla ING;1" </w:instrText>
      </w:r>
      <w:r w:rsidR="00000000">
        <w:fldChar w:fldCharType="separate"/>
      </w:r>
      <w:r w:rsidRPr="00B4326C">
        <w:fldChar w:fldCharType="end"/>
      </w:r>
    </w:p>
    <w:p w14:paraId="6BF3E876" w14:textId="0729E983" w:rsidR="00753C3C" w:rsidRPr="00B4326C" w:rsidRDefault="00753C3C">
      <w:pPr>
        <w:jc w:val="left"/>
        <w:rPr>
          <w:lang w:eastAsia="es-ES"/>
        </w:rPr>
      </w:pPr>
      <w:r w:rsidRPr="00B4326C">
        <w:rPr>
          <w:lang w:eastAsia="es-ES"/>
        </w:rPr>
        <w:br w:type="page"/>
      </w:r>
    </w:p>
    <w:p w14:paraId="160A0A52" w14:textId="77777777" w:rsidR="00753C3C" w:rsidRPr="00B4326C" w:rsidRDefault="00753C3C">
      <w:pPr>
        <w:jc w:val="left"/>
        <w:rPr>
          <w:lang w:eastAsia="es-ES"/>
        </w:rPr>
        <w:sectPr w:rsidR="00753C3C" w:rsidRPr="00B4326C" w:rsidSect="00AB4AEE">
          <w:footerReference w:type="default" r:id="rId11"/>
          <w:pgSz w:w="11906" w:h="16838"/>
          <w:pgMar w:top="1417" w:right="1701" w:bottom="1417" w:left="1701" w:header="709" w:footer="709" w:gutter="0"/>
          <w:pgNumType w:fmt="upperRoman" w:start="1"/>
          <w:cols w:space="708"/>
          <w:titlePg/>
          <w:docGrid w:linePitch="360"/>
        </w:sectPr>
      </w:pPr>
      <w:r w:rsidRPr="00B4326C">
        <w:rPr>
          <w:lang w:eastAsia="es-ES"/>
        </w:rPr>
        <w:lastRenderedPageBreak/>
        <w:br w:type="page"/>
      </w:r>
    </w:p>
    <w:p w14:paraId="24448606" w14:textId="450B5CD3" w:rsidR="008168DA" w:rsidRPr="00B4326C" w:rsidRDefault="00BE13BF">
      <w:pPr>
        <w:pStyle w:val="Captulo"/>
        <w:numPr>
          <w:ilvl w:val="0"/>
          <w:numId w:val="1"/>
        </w:numPr>
      </w:pPr>
      <w:bookmarkStart w:id="0" w:name="_Toc166609916"/>
      <w:bookmarkStart w:id="1" w:name="_Toc169177043"/>
      <w:r w:rsidRPr="00B4326C">
        <w:lastRenderedPageBreak/>
        <w:t>INTRODUCCIÓN</w:t>
      </w:r>
      <w:bookmarkEnd w:id="0"/>
      <w:bookmarkEnd w:id="1"/>
    </w:p>
    <w:p w14:paraId="09E48926" w14:textId="529E807A" w:rsidR="00F73506" w:rsidRPr="00B4326C" w:rsidRDefault="00C67DA0" w:rsidP="00C67DA0">
      <w:r w:rsidRPr="00B4326C">
        <w:t xml:space="preserve">Este apartado introductorio </w:t>
      </w:r>
      <w:r w:rsidR="00485F3E" w:rsidRPr="00B4326C">
        <w:t xml:space="preserve">trata de definir las motivaciones </w:t>
      </w:r>
      <w:r w:rsidR="000E10E4" w:rsidRPr="00B4326C">
        <w:t>por las que se ha realizado el trabajo de fin de grado sobre esta temática en concreto, además de los objetivos que</w:t>
      </w:r>
      <w:r w:rsidR="00F73506" w:rsidRPr="00B4326C">
        <w:t xml:space="preserve"> se</w:t>
      </w:r>
      <w:r w:rsidR="000E10E4" w:rsidRPr="00B4326C">
        <w:t xml:space="preserve"> busca conseguir</w:t>
      </w:r>
      <w:r w:rsidR="00F73506" w:rsidRPr="00B4326C">
        <w:t xml:space="preserve"> mediante su desarrollo</w:t>
      </w:r>
      <w:r w:rsidR="00417691" w:rsidRPr="00B4326C">
        <w:t>.</w:t>
      </w:r>
    </w:p>
    <w:p w14:paraId="419B8037" w14:textId="544F2941" w:rsidR="00C67DA0" w:rsidRPr="00B4326C" w:rsidRDefault="00417691" w:rsidP="00C67DA0">
      <w:r w:rsidRPr="00B4326C">
        <w:t xml:space="preserve">Asimismo, se incluye también </w:t>
      </w:r>
      <w:r w:rsidR="00F73506" w:rsidRPr="00B4326C">
        <w:t xml:space="preserve">un apartado en el que se explica la estructura que sigue este documento, </w:t>
      </w:r>
      <w:r w:rsidR="00915C39" w:rsidRPr="00B4326C">
        <w:t>ofreciendo</w:t>
      </w:r>
      <w:r w:rsidR="00F73506" w:rsidRPr="00B4326C">
        <w:t xml:space="preserve"> una breve descripción de cada una de las partes que lo componen.</w:t>
      </w:r>
    </w:p>
    <w:p w14:paraId="33A7D910" w14:textId="119AC487" w:rsidR="00CF0FB9" w:rsidRPr="00B4326C" w:rsidRDefault="00CF0FB9">
      <w:pPr>
        <w:pStyle w:val="Epgrafe"/>
        <w:numPr>
          <w:ilvl w:val="1"/>
          <w:numId w:val="2"/>
        </w:numPr>
      </w:pPr>
      <w:bookmarkStart w:id="2" w:name="_Toc166609917"/>
      <w:bookmarkStart w:id="3" w:name="_Toc169177044"/>
      <w:r w:rsidRPr="00B4326C">
        <w:t>Motivación</w:t>
      </w:r>
      <w:bookmarkEnd w:id="2"/>
      <w:bookmarkEnd w:id="3"/>
    </w:p>
    <w:p w14:paraId="7488DF5C" w14:textId="5D2152B8" w:rsidR="003011A9" w:rsidRPr="00B4326C" w:rsidRDefault="00A6590F" w:rsidP="003011A9">
      <w:r w:rsidRPr="00B4326C">
        <w:t xml:space="preserve">En la actualidad, la industria de los videojuegos es el sector líder en el mercado </w:t>
      </w:r>
      <w:r w:rsidR="00C165A0" w:rsidRPr="00B4326C">
        <w:t>del entretenimient</w:t>
      </w:r>
      <w:r w:rsidR="006309A2" w:rsidRPr="00B4326C">
        <w:t>o, con aproximadamente 3</w:t>
      </w:r>
      <w:r w:rsidR="0095729C" w:rsidRPr="00B4326C">
        <w:t xml:space="preserve"> mil</w:t>
      </w:r>
      <w:r w:rsidR="006309A2" w:rsidRPr="00B4326C">
        <w:t xml:space="preserve"> millones de jugadores alrededor del mundo y generando ingresos superiores a los 180</w:t>
      </w:r>
      <w:r w:rsidR="0095729C" w:rsidRPr="00B4326C">
        <w:t xml:space="preserve"> mil </w:t>
      </w:r>
      <w:r w:rsidR="006309A2" w:rsidRPr="00B4326C">
        <w:t>millones de dólare</w:t>
      </w:r>
      <w:r w:rsidR="003F1EAB" w:rsidRPr="00B4326C">
        <w:t>s</w:t>
      </w:r>
      <w:r w:rsidR="001075B4" w:rsidRPr="00B4326C">
        <w:t xml:space="preserve"> en el año 2022</w:t>
      </w:r>
      <w:r w:rsidR="003F1EAB" w:rsidRPr="00B4326C">
        <w:t xml:space="preserve"> </w:t>
      </w:r>
      <w:r w:rsidR="003E3376" w:rsidRPr="00B4326C">
        <w:fldChar w:fldCharType="begin"/>
      </w:r>
      <w:r w:rsidR="003E3376" w:rsidRPr="00B4326C">
        <w:instrText xml:space="preserve"> ADDIN ZOTERO_ITEM CSL_CITATION {"citationID":"V1mQdUNT","properties":{"formattedCitation":"[1], [2], [3]","plainCitation":"[1], [2], [3]","noteIndex":0},"citationItems":[{"id":13,"uris":["http://zotero.org/users/local/bjn5mCLu/items/TSHYQBYC"],"itemData":{"id":13,"type":"webpage","abstract":"As technology has evolved, so too has the video game industry, consumer preferences, and drivers of growth. We do a deep dive.","container-title":"Visual Capitalist","language":"en-US","title":"50 Years of Video Game Industry Revenues, by Platform","URL":"https://www.visualcapitalist.com/video-game-industry-revenues-by-platform/","author":[{"family":"Rao","given":"Pallavi"}],"accessed":{"date-parts":[["2024",5,15]]},"issued":{"date-parts":[["2023",12,31]]}}},{"id":17,"uris":["http://zotero.org/users/local/bjn5mCLu/items/H378AA4R"],"itemData":{"id":17,"type":"webpage","title":"LÍDERES DEL ENTRETENIMIENTO: \"¿QUIÉN MERECE SER REY?\" | LinkedIn","URL":"https://www.linkedin.com/pulse/l%C3%ADderes-del-entretenimiento-qui%C3%A9n-merece-ser-rey-emilio-hurtado-ruiz/","accessed":{"date-parts":[["2024",5,15]]}}},{"id":15,"uris":["http://zotero.org/users/local/bjn5mCLu/items/H83DB5FN"],"itemData":{"id":15,"type":"webpage","abstract":"Descubre cu&amp;aacute;nto dinero genera y mueve la industria de los videojuegos, sector l&amp;iacute;der en el espacio de los medios y el entretenimiento | Bankinter","container-title":"Bankinter","language":"es","title":"Estudio mercado videojuegos: ¿Cuánto dinero mueve? (infografía)","title-short":"Estudio mercado videojuegos","URL":"https://www.bankinter.com/blog/finanzas-personales/mercado-videojuegos-dinero-estudio-espana-mundo","accessed":{"date-parts":[["2024",5,15]]}}}],"schema":"https://github.com/citation-style-language/schema/raw/master/csl-citation.json"} </w:instrText>
      </w:r>
      <w:r w:rsidR="003E3376" w:rsidRPr="00B4326C">
        <w:fldChar w:fldCharType="separate"/>
      </w:r>
      <w:r w:rsidR="003E3376" w:rsidRPr="00B4326C">
        <w:t>[1], [2], [3]</w:t>
      </w:r>
      <w:r w:rsidR="003E3376" w:rsidRPr="00B4326C">
        <w:fldChar w:fldCharType="end"/>
      </w:r>
      <w:r w:rsidR="003E3376" w:rsidRPr="00B4326C">
        <w:t>.</w:t>
      </w:r>
    </w:p>
    <w:p w14:paraId="0277C9C5" w14:textId="77777777" w:rsidR="002F2B69" w:rsidRPr="00B4326C" w:rsidRDefault="00C152AD" w:rsidP="00356C4A">
      <w:pPr>
        <w:jc w:val="center"/>
      </w:pPr>
      <w:r w:rsidRPr="00B4326C">
        <w:rPr>
          <w:noProof/>
        </w:rPr>
        <w:drawing>
          <wp:inline distT="0" distB="0" distL="0" distR="0" wp14:anchorId="5DF46BEA" wp14:editId="6E6E74B9">
            <wp:extent cx="5448300" cy="3581374"/>
            <wp:effectExtent l="0" t="0" r="0" b="0"/>
            <wp:docPr id="1007544497" name="Imagen 2"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544497" name="Imagen 2" descr="Gráfico&#10;&#10;Descripción generada automáticamente"/>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490400" cy="3609048"/>
                    </a:xfrm>
                    <a:prstGeom prst="rect">
                      <a:avLst/>
                    </a:prstGeom>
                    <a:noFill/>
                    <a:ln>
                      <a:noFill/>
                    </a:ln>
                  </pic:spPr>
                </pic:pic>
              </a:graphicData>
            </a:graphic>
          </wp:inline>
        </w:drawing>
      </w:r>
    </w:p>
    <w:p w14:paraId="4411FC70" w14:textId="42C7FBBC" w:rsidR="00C152AD" w:rsidRPr="00B4326C" w:rsidRDefault="002F2B69" w:rsidP="002F2B69">
      <w:pPr>
        <w:pStyle w:val="TtuloFigura"/>
      </w:pPr>
      <w:bookmarkStart w:id="4" w:name="_Toc166673136"/>
      <w:bookmarkStart w:id="5" w:name="_Toc169177116"/>
      <w:r w:rsidRPr="00B4326C">
        <w:t>Fig. 1.</w:t>
      </w:r>
      <w:r w:rsidRPr="00B4326C">
        <w:fldChar w:fldCharType="begin"/>
      </w:r>
      <w:r w:rsidRPr="00B4326C">
        <w:instrText xml:space="preserve"> SEQ Fig. \* ARABIC </w:instrText>
      </w:r>
      <w:r w:rsidRPr="00B4326C">
        <w:fldChar w:fldCharType="separate"/>
      </w:r>
      <w:r w:rsidR="00054D7D" w:rsidRPr="00B4326C">
        <w:t>1</w:t>
      </w:r>
      <w:r w:rsidRPr="00B4326C">
        <w:fldChar w:fldCharType="end"/>
      </w:r>
      <w:r w:rsidRPr="00B4326C">
        <w:t xml:space="preserve">. 50 años de ingresos por videojuegos </w:t>
      </w:r>
      <w:r w:rsidRPr="00B4326C">
        <w:fldChar w:fldCharType="begin"/>
      </w:r>
      <w:r w:rsidRPr="00B4326C">
        <w:instrText xml:space="preserve"> ADDIN ZOTERO_ITEM CSL_CITATION {"citationID":"6I7bo3hn","properties":{"formattedCitation":"[1]","plainCitation":"[1]","noteIndex":0},"citationItems":[{"id":13,"uris":["http://zotero.org/users/local/bjn5mCLu/items/TSHYQBYC"],"itemData":{"id":13,"type":"webpage","abstract":"As technology has evolved, so too has the video game industry, consumer preferences, and drivers of growth. We do a deep dive.","container-title":"Visual Capitalist","language":"en-US","title":"50 Years of Video Game Industry Revenues, by Platform","URL":"https://www.visualcapitalist.com/video-game-industry-revenues-by-platform/","author":[{"family":"Rao","given":"Pallavi"}],"accessed":{"date-parts":[["2024",5,15]]},"issued":{"date-parts":[["2023",12,31]]}}}],"schema":"https://github.com/citation-style-language/schema/raw/master/csl-citation.json"} </w:instrText>
      </w:r>
      <w:r w:rsidRPr="00B4326C">
        <w:fldChar w:fldCharType="separate"/>
      </w:r>
      <w:r w:rsidRPr="00B4326C">
        <w:rPr>
          <w:rFonts w:cs="Times New Roman"/>
        </w:rPr>
        <w:t>[1]</w:t>
      </w:r>
      <w:bookmarkEnd w:id="4"/>
      <w:bookmarkEnd w:id="5"/>
      <w:r w:rsidRPr="00B4326C">
        <w:fldChar w:fldCharType="end"/>
      </w:r>
    </w:p>
    <w:p w14:paraId="749851BF" w14:textId="104ACBEF" w:rsidR="002F2B69" w:rsidRPr="00B4326C" w:rsidRDefault="007E339C" w:rsidP="002F2B69">
      <w:r w:rsidRPr="00B4326C">
        <w:t xml:space="preserve">Como se puede observar en la figura </w:t>
      </w:r>
      <w:r w:rsidR="008570E0" w:rsidRPr="00B4326C">
        <w:t>1.1</w:t>
      </w:r>
      <w:r w:rsidR="00EA0272" w:rsidRPr="00B4326C">
        <w:t>, con datos ofrecidos por la firma anglosajona Pelham Smithers</w:t>
      </w:r>
      <w:r w:rsidRPr="00B4326C">
        <w:t xml:space="preserve">, los ingresos generados por la industria de los videojuegos han seguido un crecimiento exponencial, empezando a estancarse a partir del año 2022. No obstante, este estancamiento no ha supuesto que </w:t>
      </w:r>
      <w:r w:rsidR="00EA6E34" w:rsidRPr="00B4326C">
        <w:t>esta forma de entretenimiento pierda su liderazgo en el ámbito del ocio. En 2023, este sector generó unos ingresos globales de 184 mil millones de dólares, una subida del 0</w:t>
      </w:r>
      <w:r w:rsidR="0056135A" w:rsidRPr="00B4326C">
        <w:t>,</w:t>
      </w:r>
      <w:r w:rsidR="00EA6E34" w:rsidRPr="00B4326C">
        <w:t xml:space="preserve">6% respecto a 2022. </w:t>
      </w:r>
      <w:r w:rsidR="0066036E" w:rsidRPr="00B4326C">
        <w:t>Adicionalmente</w:t>
      </w:r>
      <w:r w:rsidR="00EA6E34" w:rsidRPr="00B4326C">
        <w:t xml:space="preserve">, se estima que para 2026, esta cifra supere los 205,4 mil millones de dólares </w:t>
      </w:r>
      <w:r w:rsidR="00EA6E34" w:rsidRPr="00B4326C">
        <w:fldChar w:fldCharType="begin"/>
      </w:r>
      <w:r w:rsidR="00EA6E34" w:rsidRPr="00B4326C">
        <w:instrText xml:space="preserve"> ADDIN ZOTERO_ITEM CSL_CITATION {"citationID":"rSUckwZO","properties":{"formattedCitation":"[4]","plainCitation":"[4]","noteIndex":0},"citationItems":[{"id":19,"uris":["http://zotero.org/users/local/bjn5mCLu/items/PL88PNGI"],"itemData":{"id":19,"type":"post-weblog","abstract":"Discover Newzoo's games market estimates for 2023 per segment and platform, as well as the latest games market forecasts toward 2026.","container-title":"Newzoo","language":"en","title":"Newzoo's games market revenue estimates and forecasts by region and segment for 2023","URL":"https://newzoo.com/resources/blog/games-market-estimates-and-forecasts-2023","accessed":{"date-parts":[["2024",5,15]]},"issued":{"date-parts":[["2024",2,8]]}}}],"schema":"https://github.com/citation-style-language/schema/raw/master/csl-citation.json"} </w:instrText>
      </w:r>
      <w:r w:rsidR="00EA6E34" w:rsidRPr="00B4326C">
        <w:fldChar w:fldCharType="separate"/>
      </w:r>
      <w:r w:rsidR="00EA6E34" w:rsidRPr="00B4326C">
        <w:t>[4]</w:t>
      </w:r>
      <w:r w:rsidR="00EA6E34" w:rsidRPr="00B4326C">
        <w:fldChar w:fldCharType="end"/>
      </w:r>
      <w:r w:rsidR="00EA6E34" w:rsidRPr="00B4326C">
        <w:t>.</w:t>
      </w:r>
    </w:p>
    <w:p w14:paraId="4F6E926B" w14:textId="6C399F2B" w:rsidR="00736AF9" w:rsidRPr="00B4326C" w:rsidRDefault="005212B5" w:rsidP="002F2B69">
      <w:r w:rsidRPr="00B4326C">
        <w:t>Asimismo</w:t>
      </w:r>
      <w:r w:rsidR="00736AF9" w:rsidRPr="00B4326C">
        <w:t xml:space="preserve">, no solo han crecido los ingresos de la industria, puesto que también han crecido el número de videojuegos que se lanzan cada año. Este número ha ido creciendo de manera constante, algo que se puede apreciar fácilmente en plataformas de venta de </w:t>
      </w:r>
      <w:r w:rsidR="00736AF9" w:rsidRPr="00B4326C">
        <w:lastRenderedPageBreak/>
        <w:t xml:space="preserve">videojuegos, como Steam, donde el número de videojuegos que se lanzó en 2018 sumó la cifra de 8.324 juegos. En comparación, en 2023 este número ascendió hasta los 13.971 lanzamientos. Además, aproximadamente el 98% de los videojuegos lanzados anualmente han sido creados por desarrolladores independientes, o indie </w:t>
      </w:r>
      <w:r w:rsidR="00736AF9" w:rsidRPr="00B4326C">
        <w:fldChar w:fldCharType="begin"/>
      </w:r>
      <w:r w:rsidR="00736AF9" w:rsidRPr="00B4326C">
        <w:instrText xml:space="preserve"> ADDIN ZOTERO_ITEM CSL_CITATION {"citationID":"eQCHizoX","properties":{"formattedCitation":"[5]","plainCitation":"[5]","noteIndex":0},"citationItems":[{"id":234,"uris":["http://zotero.org/users/local/bjn5mCLu/items/9AUJ48FM"],"itemData":{"id":234,"type":"webpage","abstract":"In 2023, small independent (indie) game studios were the most prolific type of game publishers on Steam.","container-title":"Statista","language":"en","title":"Steam annual game releases by developer type 2023","URL":"https://www.statista.com/statistics/1411839/number-games-released-steam-developer-type/","accessed":{"date-parts":[["2024",6,10]]}}}],"schema":"https://github.com/citation-style-language/schema/raw/master/csl-citation.json"} </w:instrText>
      </w:r>
      <w:r w:rsidR="00736AF9" w:rsidRPr="00B4326C">
        <w:fldChar w:fldCharType="separate"/>
      </w:r>
      <w:r w:rsidR="00736AF9" w:rsidRPr="00B4326C">
        <w:t>[5]</w:t>
      </w:r>
      <w:r w:rsidR="00736AF9" w:rsidRPr="00B4326C">
        <w:fldChar w:fldCharType="end"/>
      </w:r>
      <w:r w:rsidR="00736AF9" w:rsidRPr="00B4326C">
        <w:t>. Este porcentaje ha aumentado constantemente a lo largo de los años, donde la mayor parte de este aumento la protagonizan este tipo de lanzamientos, mientras que los lanzamientos de videojuegos de gran presupuesto se han mantenido constantes a lo largo de los últimos cinco años.</w:t>
      </w:r>
    </w:p>
    <w:p w14:paraId="6B64B993" w14:textId="60642E43" w:rsidR="00736AF9" w:rsidRPr="00B4326C" w:rsidRDefault="00736AF9" w:rsidP="002F2B69">
      <w:r w:rsidRPr="00B4326C">
        <w:t xml:space="preserve">El crecimiento de lanzamientos </w:t>
      </w:r>
      <w:r w:rsidRPr="00B4326C">
        <w:rPr>
          <w:i/>
          <w:iCs/>
        </w:rPr>
        <w:t>indie</w:t>
      </w:r>
      <w:r w:rsidRPr="00B4326C">
        <w:t xml:space="preserve"> también viene asociado a otro motivo, que es el aumento de motores de desarrollo de videojuegos que han ido surgiendo en la última década. Estos motores de desarrollo han dado la oportunidad de crear videojuegos a personas con un menor conocimiento técnico y experiencia en este sector. Esto se ve reflejado en que cada vez más desarrolladores utilizan estas herramientas para implementar sus videojuegos. Hoy en día, aproximadamente el 60% de los desarrolladores de videojuegos utiliza una de esta</w:t>
      </w:r>
      <w:r w:rsidR="00CA5FE9" w:rsidRPr="00B4326C">
        <w:t>s</w:t>
      </w:r>
      <w:r w:rsidRPr="00B4326C">
        <w:t xml:space="preserve"> herramientas </w:t>
      </w:r>
      <w:r w:rsidR="00CA5FE9" w:rsidRPr="00B4326C">
        <w:fldChar w:fldCharType="begin"/>
      </w:r>
      <w:r w:rsidR="00CA5FE9" w:rsidRPr="00B4326C">
        <w:instrText xml:space="preserve"> ADDIN ZOTERO_ITEM CSL_CITATION {"citationID":"K3v9dBRF","properties":{"formattedCitation":"[6]","plainCitation":"[6]","noteIndex":0},"citationItems":[{"id":24,"uris":["http://zotero.org/users/local/bjn5mCLu/items/AGJ8H9SG"],"itemData":{"id":24,"type":"webpage","abstract":"Games are one of the most popular forms of entertainment and gamers demand high-performance and cutting-edge designs. Performance is also key to developers who work on creating games.  Considering the popularity of this entertainment niche, we take a look at how developers work on creating the games; more specifically: game engines. This article is based on “Game Engines and their use in Game Development” Developer Ecosystem Insights. In this report, we explore the state of game development and","container-title":"SlashData","language":"en","title":"Did you know that 60% of game developers use game engines?","URL":"https://www.slashdata.co/post/did-you-know-that-60-of-game-developers-use-game-engines","author":[{"family":"Team","given":"SlashData"}],"accessed":{"date-parts":[["2024",5,15]]},"issued":{"date-parts":[["2022",12,2]]}}}],"schema":"https://github.com/citation-style-language/schema/raw/master/csl-citation.json"} </w:instrText>
      </w:r>
      <w:r w:rsidR="00CA5FE9" w:rsidRPr="00B4326C">
        <w:fldChar w:fldCharType="separate"/>
      </w:r>
      <w:r w:rsidR="00CA5FE9" w:rsidRPr="00B4326C">
        <w:t>[6]</w:t>
      </w:r>
      <w:r w:rsidR="00CA5FE9" w:rsidRPr="00B4326C">
        <w:fldChar w:fldCharType="end"/>
      </w:r>
      <w:r w:rsidR="00CA5FE9" w:rsidRPr="00B4326C">
        <w:t>.</w:t>
      </w:r>
      <w:r w:rsidR="00B96CA2" w:rsidRPr="00B4326C">
        <w:t xml:space="preserve"> Esta razón es, principalmente, por lo que se ha decidido utilizar un motor de desarrollo de videojuegos para la ejecución de este proyecto. En concreto, se ha empleado Unity Engine. A lo largo de esta memoria, se habla en detalle sobre este motor de desarrollo de videojuegos.</w:t>
      </w:r>
    </w:p>
    <w:p w14:paraId="00C23BC9" w14:textId="4BF40B86" w:rsidR="00596D02" w:rsidRPr="00B4326C" w:rsidRDefault="00596D02" w:rsidP="00B9711C">
      <w:r w:rsidRPr="00B4326C">
        <w:t xml:space="preserve">En cuanto a los motivos por los que se ha decidido diseñar un videojuego del género </w:t>
      </w:r>
      <w:r w:rsidRPr="00B4326C">
        <w:rPr>
          <w:i/>
          <w:iCs/>
        </w:rPr>
        <w:t>roguelike</w:t>
      </w:r>
      <w:r w:rsidRPr="00B4326C">
        <w:t>, se presenta lo siguiente.</w:t>
      </w:r>
    </w:p>
    <w:p w14:paraId="5E96C86F" w14:textId="7BE458A7" w:rsidR="00596D02" w:rsidRPr="00B4326C" w:rsidRDefault="00596D02" w:rsidP="00B9711C">
      <w:r w:rsidRPr="00B4326C">
        <w:t>El primer motivo es el interés personal. Este género de videojuegos se ha popularizado en los últimos años gracias a</w:t>
      </w:r>
      <w:r w:rsidR="00D162B5" w:rsidRPr="00B4326C">
        <w:t xml:space="preserve">l auge de los </w:t>
      </w:r>
      <w:r w:rsidR="00063987" w:rsidRPr="00B4326C">
        <w:t>estudios de desarrollo</w:t>
      </w:r>
      <w:r w:rsidR="00D162B5" w:rsidRPr="00B4326C">
        <w:t xml:space="preserve"> </w:t>
      </w:r>
      <w:r w:rsidR="00D162B5" w:rsidRPr="00B4326C">
        <w:rPr>
          <w:i/>
          <w:iCs/>
        </w:rPr>
        <w:t>indie</w:t>
      </w:r>
      <w:r w:rsidR="00D162B5" w:rsidRPr="00B4326C">
        <w:t>, quienes han desarrollado videojuegos que han marcado un nuevo estándar en la industria, como Supergiant Games, Motion Twin o Dodge Roll.</w:t>
      </w:r>
      <w:r w:rsidR="00063987" w:rsidRPr="00B4326C">
        <w:t xml:space="preserve"> Esta popularidad se puede observar también en el crecimiento del valor en el mercado de los juegos de este género, que en 2023 consiguieron generar unos ingresos de 23</w:t>
      </w:r>
      <w:r w:rsidR="00852AF9" w:rsidRPr="00B4326C">
        <w:t>.</w:t>
      </w:r>
      <w:r w:rsidR="00063987" w:rsidRPr="00B4326C">
        <w:t xml:space="preserve">153 millones de dólares y, según Valuates Reports, </w:t>
      </w:r>
      <w:r w:rsidR="00852AF9" w:rsidRPr="00B4326C">
        <w:t xml:space="preserve">se proyecta que para 2030 esta cifra ascienda a los 57.336 millones de dólares </w:t>
      </w:r>
      <w:r w:rsidR="00852AF9" w:rsidRPr="00B4326C">
        <w:fldChar w:fldCharType="begin"/>
      </w:r>
      <w:r w:rsidR="00433FFE" w:rsidRPr="00B4326C">
        <w:instrText xml:space="preserve"> ADDIN ZOTERO_ITEM CSL_CITATION {"citationID":"0D1bALrM","properties":{"formattedCitation":"[7]","plainCitation":"[7]","noteIndex":0},"citationItems":[{"id":30,"uris":["http://zotero.org/users/local/bjn5mCLu/items/VNBPYM4K"],"itemData":{"id":30,"type":"webpage","abstract":"/PRNewswire/ -- Roguelike Game Market is Segmented by Type (2D Roguelike Game, 3D Roguelike Game), by Application (Mobile Game, Computer Game). Global...","language":"en","title":"Roguelike Game Market Size to Grow USD 57,336 Million in 2030 by 2030 at a CAGR of 12.3% | Valuates Reports","URL":"https://www.prnewswire.com/news-releases/roguelike-game-market-size-to-grow-usd-57-336-million-in-2030-by-2030-at-a-cagr-of-12-3--valuates-reports-302079781.html","author":[{"family":"Reports","given":"Valuates"}],"accessed":{"date-parts":[["2024",5,15]]}}}],"schema":"https://github.com/citation-style-language/schema/raw/master/csl-citation.json"} </w:instrText>
      </w:r>
      <w:r w:rsidR="00852AF9" w:rsidRPr="00B4326C">
        <w:fldChar w:fldCharType="separate"/>
      </w:r>
      <w:r w:rsidR="00433FFE" w:rsidRPr="00B4326C">
        <w:t>[7]</w:t>
      </w:r>
      <w:r w:rsidR="00852AF9" w:rsidRPr="00B4326C">
        <w:fldChar w:fldCharType="end"/>
      </w:r>
      <w:r w:rsidR="00852AF9" w:rsidRPr="00B4326C">
        <w:t xml:space="preserve">. </w:t>
      </w:r>
    </w:p>
    <w:p w14:paraId="7B16A2C1" w14:textId="6A442694" w:rsidR="00852AF9" w:rsidRPr="00B4326C" w:rsidRDefault="00852AF9" w:rsidP="00B9711C">
      <w:r w:rsidRPr="00B4326C">
        <w:t xml:space="preserve">Otro de los motivos es que la mayoría de </w:t>
      </w:r>
      <w:r w:rsidR="006D2CD7" w:rsidRPr="00B4326C">
        <w:t xml:space="preserve">los </w:t>
      </w:r>
      <w:r w:rsidRPr="00B4326C">
        <w:t>juegos</w:t>
      </w:r>
      <w:r w:rsidR="006D2CD7" w:rsidRPr="00B4326C">
        <w:t xml:space="preserve"> del género </w:t>
      </w:r>
      <w:r w:rsidR="006D2CD7" w:rsidRPr="00B4326C">
        <w:rPr>
          <w:i/>
          <w:iCs/>
        </w:rPr>
        <w:t>roguelike</w:t>
      </w:r>
      <w:r w:rsidRPr="00B4326C">
        <w:t xml:space="preserve"> no disponen de un modo multijugador</w:t>
      </w:r>
      <w:r w:rsidR="006D2CD7" w:rsidRPr="00B4326C">
        <w:t>, si no que se suelen centrar en un modo para un jugador, al menos en el caso de los mayores exponentes de los últimos años, como The Binding of Isaac, Dead Cells, Enter the Gungeon, Hades, etcétera. Esto ofrece la posibilidad de implementar algo relativamente innovador en este género, debido al bajo porcentaje de videojuegos que han implementado esta mecánica.</w:t>
      </w:r>
    </w:p>
    <w:p w14:paraId="465FEB7C" w14:textId="2091CA8A" w:rsidR="006D2CD7" w:rsidRPr="00B4326C" w:rsidRDefault="006D2CD7" w:rsidP="00B9711C">
      <w:r w:rsidRPr="00B4326C">
        <w:t xml:space="preserve">Por último, el hecho de realizar un juego multijugador permite afianzar y profundizar en conocimientos ya adquiridos durante la carrera, principalmente el conocimiento sobre redes de ordenadores, paso de mensajes, </w:t>
      </w:r>
      <w:r w:rsidR="00E60E90" w:rsidRPr="00B4326C">
        <w:t>conexión cliente-servidor y sincronización entre equipos.</w:t>
      </w:r>
      <w:r w:rsidR="00012C21" w:rsidRPr="00B4326C">
        <w:t xml:space="preserve"> Asimismo, la ejecución de este trabajo de fin de grado permite al alumno experimentar un proyecto de desarrollo de software </w:t>
      </w:r>
      <w:r w:rsidR="009C6D64" w:rsidRPr="00B4326C">
        <w:t xml:space="preserve">desde sus comienzos, además de profundizar en las tecnologías que se pueden utilizar en el desarrollo de videojuegos </w:t>
      </w:r>
      <w:r w:rsidR="009C6D64" w:rsidRPr="00B4326C">
        <w:lastRenderedPageBreak/>
        <w:t>multijugador, así como las implicaciones que conlleva realizar un proyecto de esta índole.</w:t>
      </w:r>
    </w:p>
    <w:p w14:paraId="2B1614D1" w14:textId="59470112" w:rsidR="00CF0FB9" w:rsidRPr="00B4326C" w:rsidRDefault="00CF0FB9">
      <w:pPr>
        <w:pStyle w:val="Epgrafe"/>
        <w:numPr>
          <w:ilvl w:val="1"/>
          <w:numId w:val="2"/>
        </w:numPr>
      </w:pPr>
      <w:bookmarkStart w:id="6" w:name="_Toc166609918"/>
      <w:bookmarkStart w:id="7" w:name="_Toc169177045"/>
      <w:r w:rsidRPr="00B4326C">
        <w:t>Objetivos</w:t>
      </w:r>
      <w:bookmarkEnd w:id="6"/>
      <w:bookmarkEnd w:id="7"/>
    </w:p>
    <w:p w14:paraId="543195EB" w14:textId="098D1165" w:rsidR="00A13598" w:rsidRPr="00B4326C" w:rsidRDefault="00782660" w:rsidP="00A13598">
      <w:r w:rsidRPr="00B4326C">
        <w:t xml:space="preserve">Teniendo en cuenta las motivaciones detalladas en el apartado anterior, se pueden enumerar los objetivos que se pretende completar con la ejecución de este trabajo de fin de carrera. </w:t>
      </w:r>
      <w:r w:rsidR="00A013DF" w:rsidRPr="00B4326C">
        <w:t>Estos objetivos se pueden separar en principales y secundarios, donde los primeros representan aquellos relacionados directamente con el tema del trabajo de fin de grado. Los secundarios representan aquellos que surgen de las motivaciones del alumno.</w:t>
      </w:r>
    </w:p>
    <w:p w14:paraId="6A999669" w14:textId="0276992E" w:rsidR="00A013DF" w:rsidRPr="00B4326C" w:rsidRDefault="00A013DF">
      <w:pPr>
        <w:pStyle w:val="Prrafodelista"/>
        <w:numPr>
          <w:ilvl w:val="0"/>
          <w:numId w:val="32"/>
        </w:numPr>
      </w:pPr>
      <w:r w:rsidRPr="00B4326C">
        <w:rPr>
          <w:u w:val="single"/>
        </w:rPr>
        <w:t>Objetivos principales</w:t>
      </w:r>
      <w:r w:rsidRPr="00B4326C">
        <w:t>:</w:t>
      </w:r>
    </w:p>
    <w:p w14:paraId="380B3E80" w14:textId="76473440" w:rsidR="00A013DF" w:rsidRPr="00B4326C" w:rsidRDefault="00A013DF">
      <w:pPr>
        <w:pStyle w:val="Prrafodelista"/>
        <w:numPr>
          <w:ilvl w:val="1"/>
          <w:numId w:val="32"/>
        </w:numPr>
      </w:pPr>
      <w:r w:rsidRPr="00B4326C">
        <w:t xml:space="preserve">Diseño y desarrollo, desde cero, de un prototipo completamente funcional de un videojuego, con elementos del género </w:t>
      </w:r>
      <w:r w:rsidRPr="00B4326C">
        <w:rPr>
          <w:i/>
          <w:iCs/>
        </w:rPr>
        <w:t>roguelike</w:t>
      </w:r>
      <w:r w:rsidRPr="00B4326C">
        <w:t xml:space="preserve"> y con un modo multijugador, en el que al menos dos jugadores puedan actuar simultáneamente a través de Internet.</w:t>
      </w:r>
    </w:p>
    <w:p w14:paraId="3CEE7EFA" w14:textId="7BE9FDBC" w:rsidR="00A013DF" w:rsidRPr="00B4326C" w:rsidRDefault="00A013DF">
      <w:pPr>
        <w:pStyle w:val="Prrafodelista"/>
        <w:numPr>
          <w:ilvl w:val="0"/>
          <w:numId w:val="32"/>
        </w:numPr>
      </w:pPr>
      <w:r w:rsidRPr="00B4326C">
        <w:rPr>
          <w:u w:val="single"/>
        </w:rPr>
        <w:t>Objetivos secundarios</w:t>
      </w:r>
      <w:r w:rsidRPr="00B4326C">
        <w:t>:</w:t>
      </w:r>
    </w:p>
    <w:p w14:paraId="34303404" w14:textId="77777777" w:rsidR="00A013DF" w:rsidRPr="00B4326C" w:rsidRDefault="00A013DF">
      <w:pPr>
        <w:pStyle w:val="Prrafodelista"/>
        <w:numPr>
          <w:ilvl w:val="1"/>
          <w:numId w:val="32"/>
        </w:numPr>
      </w:pPr>
      <w:r w:rsidRPr="00B4326C">
        <w:t>Aprender a utilizar el motor de desarrollo Unity y sus herramientas, desde el punto de vista de una persona sin conocimiento previo sobre motores de videojuegos.</w:t>
      </w:r>
    </w:p>
    <w:p w14:paraId="71A333C8" w14:textId="558F0261" w:rsidR="00A013DF" w:rsidRPr="00B4326C" w:rsidRDefault="00A013DF">
      <w:pPr>
        <w:pStyle w:val="Prrafodelista"/>
        <w:numPr>
          <w:ilvl w:val="1"/>
          <w:numId w:val="32"/>
        </w:numPr>
      </w:pPr>
      <w:r w:rsidRPr="00B4326C">
        <w:t xml:space="preserve">Aprender a programar en el lenguaje de programación C#, siguiendo una serie de buenas prácticas, reglas y convenciones de nombramiento y código, como las establecidas por Microsoft </w:t>
      </w:r>
      <w:r w:rsidRPr="00B4326C">
        <w:fldChar w:fldCharType="begin"/>
      </w:r>
      <w:r w:rsidR="00433FFE" w:rsidRPr="00B4326C">
        <w:instrText xml:space="preserve"> ADDIN ZOTERO_ITEM CSL_CITATION {"citationID":"H8agDJxJ","properties":{"formattedCitation":"[8]","plainCitation":"[8]","noteIndex":0},"citationItems":[{"id":32,"uris":["http://zotero.org/users/local/bjn5mCLu/items/PFNWP49U"],"itemData":{"id":32,"type":"webpage","abstract":"Learn the rules for valid identifier names in the C# programming language. In addition, learn the common naming conventions used by the .NET runtime team and the .NET docs team.","language":"en-us","title":"C# identifier names - rules and conventions - C#","URL":"https://learn.microsoft.com/en-us/dotnet/csharp/fundamentals/coding-style/identifier-names","author":[{"family":"BillWagner","given":""}],"accessed":{"date-parts":[["2024",5,15]]},"issued":{"date-parts":[["2023",12,15]]}}}],"schema":"https://github.com/citation-style-language/schema/raw/master/csl-citation.json"} </w:instrText>
      </w:r>
      <w:r w:rsidRPr="00B4326C">
        <w:fldChar w:fldCharType="separate"/>
      </w:r>
      <w:r w:rsidR="00433FFE" w:rsidRPr="00B4326C">
        <w:rPr>
          <w:rFonts w:cs="Times New Roman"/>
        </w:rPr>
        <w:t>[8]</w:t>
      </w:r>
      <w:r w:rsidRPr="00B4326C">
        <w:fldChar w:fldCharType="end"/>
      </w:r>
      <w:r w:rsidRPr="00B4326C">
        <w:t>.</w:t>
      </w:r>
    </w:p>
    <w:p w14:paraId="55EAA4A6" w14:textId="77777777" w:rsidR="00A013DF" w:rsidRPr="00B4326C" w:rsidRDefault="00A013DF">
      <w:pPr>
        <w:pStyle w:val="Prrafodelista"/>
        <w:numPr>
          <w:ilvl w:val="1"/>
          <w:numId w:val="32"/>
        </w:numPr>
      </w:pPr>
      <w:r w:rsidRPr="00B4326C">
        <w:t xml:space="preserve">Reforzar y profundizar los conocimientos aprendidos en el grado de ingeniería informática, principalmente de asignaturas como redes de computadores, sistemas distribuidos, interfaces de usuario y tecnologías de desarrollo para la web. </w:t>
      </w:r>
    </w:p>
    <w:p w14:paraId="302BE92E" w14:textId="1C15D050" w:rsidR="00A013DF" w:rsidRPr="00B4326C" w:rsidRDefault="00A013DF">
      <w:pPr>
        <w:pStyle w:val="Prrafodelista"/>
        <w:numPr>
          <w:ilvl w:val="1"/>
          <w:numId w:val="32"/>
        </w:numPr>
      </w:pPr>
      <w:r w:rsidRPr="00B4326C">
        <w:t>Documentar adecuadamente el proceso creativo y de desarrollo de todo el trabajo de fin de grado mediante la elaboración de esta memoria.</w:t>
      </w:r>
    </w:p>
    <w:p w14:paraId="7935AEC4" w14:textId="5457E3AB" w:rsidR="004A2E50" w:rsidRPr="00B4326C" w:rsidRDefault="004A2E50">
      <w:pPr>
        <w:pStyle w:val="Epgrafe"/>
        <w:numPr>
          <w:ilvl w:val="1"/>
          <w:numId w:val="2"/>
        </w:numPr>
      </w:pPr>
      <w:bookmarkStart w:id="8" w:name="_Toc166609920"/>
      <w:bookmarkStart w:id="9" w:name="_Toc169177046"/>
      <w:r w:rsidRPr="00B4326C">
        <w:t>Estructura del documento</w:t>
      </w:r>
      <w:bookmarkEnd w:id="8"/>
      <w:bookmarkEnd w:id="9"/>
    </w:p>
    <w:p w14:paraId="772AC0CD" w14:textId="35500C7F" w:rsidR="00EC3FDB" w:rsidRPr="00B4326C" w:rsidRDefault="00EC3FDB" w:rsidP="00EC3FDB">
      <w:r w:rsidRPr="00B4326C">
        <w:t>En este epígrafe se detalla la estructura que sigue este documento, además de dar una breve descripción sobre cada uno de los capítulos y el contenido que se puede encontrar en el interior de cada uno de ellos.</w:t>
      </w:r>
    </w:p>
    <w:p w14:paraId="184D23BB" w14:textId="7006E45E" w:rsidR="00EC3FDB" w:rsidRPr="00B4326C" w:rsidRDefault="00C60381">
      <w:pPr>
        <w:pStyle w:val="Prrafodelista"/>
        <w:numPr>
          <w:ilvl w:val="0"/>
          <w:numId w:val="3"/>
        </w:numPr>
      </w:pPr>
      <w:r w:rsidRPr="00B4326C">
        <w:rPr>
          <w:u w:val="single"/>
        </w:rPr>
        <w:t>Introducción</w:t>
      </w:r>
      <w:r w:rsidRPr="00B4326C">
        <w:t xml:space="preserve">. El capítulo actual. En este apartado preparatorio se introducen las motivaciones por las que se ha elegido este tema, además de exponer los objetivos que se busca </w:t>
      </w:r>
      <w:r w:rsidR="006A5E50" w:rsidRPr="00B4326C">
        <w:t>efectuar con la elaboración de este proyecto final de carrera. Adicionalmente se incluye este epígrafe, en el que se detalla la estructura del documento.</w:t>
      </w:r>
    </w:p>
    <w:p w14:paraId="235356C0" w14:textId="7CDB17FF" w:rsidR="00C60381" w:rsidRPr="00B4326C" w:rsidRDefault="00C60381">
      <w:pPr>
        <w:pStyle w:val="Prrafodelista"/>
        <w:numPr>
          <w:ilvl w:val="0"/>
          <w:numId w:val="3"/>
        </w:numPr>
      </w:pPr>
      <w:r w:rsidRPr="00B4326C">
        <w:rPr>
          <w:u w:val="single"/>
        </w:rPr>
        <w:t>Estado del arte</w:t>
      </w:r>
      <w:r w:rsidRPr="00B4326C">
        <w:t xml:space="preserve">. </w:t>
      </w:r>
      <w:r w:rsidR="006A5E50" w:rsidRPr="00B4326C">
        <w:t>En esta segunda sección se expone la definición</w:t>
      </w:r>
      <w:r w:rsidR="00E50154" w:rsidRPr="00B4326C">
        <w:t>,</w:t>
      </w:r>
      <w:r w:rsidR="006A5E50" w:rsidRPr="00B4326C">
        <w:t xml:space="preserve"> historia</w:t>
      </w:r>
      <w:r w:rsidR="00E50154" w:rsidRPr="00B4326C">
        <w:t xml:space="preserve"> y evolución</w:t>
      </w:r>
      <w:r w:rsidR="006A5E50" w:rsidRPr="00B4326C">
        <w:t xml:space="preserve"> de l</w:t>
      </w:r>
      <w:r w:rsidR="00E50154" w:rsidRPr="00B4326C">
        <w:t xml:space="preserve">os videojuegos multijugador, el género </w:t>
      </w:r>
      <w:r w:rsidR="00E50154" w:rsidRPr="00B4326C">
        <w:rPr>
          <w:i/>
          <w:iCs/>
        </w:rPr>
        <w:t>roguelike</w:t>
      </w:r>
      <w:r w:rsidR="00E50154" w:rsidRPr="00B4326C">
        <w:t xml:space="preserve"> y tecnologías relevantes a la elaboración de este proyecto, como los motores de desarrollo de videojuegos y el lenguaje C#.</w:t>
      </w:r>
      <w:r w:rsidR="007C6C2A" w:rsidRPr="00B4326C">
        <w:t xml:space="preserve"> Asimismo, se estudian las alternativas, realizando una síntesis de las ventajas y desventajas que pueden ofrecer las mismas.</w:t>
      </w:r>
    </w:p>
    <w:p w14:paraId="7A86514E" w14:textId="481897A6" w:rsidR="00C60381" w:rsidRPr="00B4326C" w:rsidRDefault="00C60381">
      <w:pPr>
        <w:pStyle w:val="Prrafodelista"/>
        <w:numPr>
          <w:ilvl w:val="0"/>
          <w:numId w:val="3"/>
        </w:numPr>
      </w:pPr>
      <w:r w:rsidRPr="00B4326C">
        <w:rPr>
          <w:u w:val="single"/>
        </w:rPr>
        <w:lastRenderedPageBreak/>
        <w:t>Análisis</w:t>
      </w:r>
      <w:r w:rsidRPr="00B4326C">
        <w:t xml:space="preserve">. </w:t>
      </w:r>
      <w:r w:rsidR="00E6372D" w:rsidRPr="00B4326C">
        <w:t xml:space="preserve">Este capítulo explora el problema planteado, analizando en detalle los requisitos </w:t>
      </w:r>
      <w:r w:rsidR="007C6C2A" w:rsidRPr="00B4326C">
        <w:t xml:space="preserve">y casos de uso </w:t>
      </w:r>
      <w:r w:rsidR="00C73B76" w:rsidRPr="00B4326C">
        <w:t>a</w:t>
      </w:r>
      <w:r w:rsidR="007C6C2A" w:rsidRPr="00B4326C">
        <w:t xml:space="preserve"> tener en cuenta, para una correcta ejecución del proyecto, además de estudiar su trazabilidad. También presenta las tecnologías utilizadas y metodología de desarrollo seguida en la ejecución de este trabajo, además de las justificaciones de su elección.</w:t>
      </w:r>
    </w:p>
    <w:p w14:paraId="742D6B24" w14:textId="266E29F9" w:rsidR="00C60381" w:rsidRPr="00B4326C" w:rsidRDefault="00C60381">
      <w:pPr>
        <w:pStyle w:val="Prrafodelista"/>
        <w:numPr>
          <w:ilvl w:val="0"/>
          <w:numId w:val="3"/>
        </w:numPr>
      </w:pPr>
      <w:r w:rsidRPr="00B4326C">
        <w:rPr>
          <w:u w:val="single"/>
        </w:rPr>
        <w:t>Diseño</w:t>
      </w:r>
      <w:r w:rsidRPr="00B4326C">
        <w:t xml:space="preserve">. </w:t>
      </w:r>
      <w:r w:rsidR="00914244" w:rsidRPr="00B4326C">
        <w:t>En esta sección se detalla el apartado técnico del proyecto, así como las decisiones de diseño tomadas durante su ejecución. Se exponen las principales funcionalidades y mecánicas desarrolladas además de los sistemas lógicos más importantes del proyecto.</w:t>
      </w:r>
    </w:p>
    <w:p w14:paraId="1B182427" w14:textId="32ED0FFD" w:rsidR="00C60381" w:rsidRPr="00B4326C" w:rsidRDefault="00C60381">
      <w:pPr>
        <w:pStyle w:val="Prrafodelista"/>
        <w:numPr>
          <w:ilvl w:val="0"/>
          <w:numId w:val="3"/>
        </w:numPr>
      </w:pPr>
      <w:r w:rsidRPr="00B4326C">
        <w:rPr>
          <w:u w:val="single"/>
        </w:rPr>
        <w:t>Evaluación</w:t>
      </w:r>
      <w:r w:rsidRPr="00B4326C">
        <w:t xml:space="preserve">. </w:t>
      </w:r>
      <w:r w:rsidR="00EE6DFF" w:rsidRPr="00B4326C">
        <w:t xml:space="preserve">Se corresponde con el plan de pruebas ejecutado para la verificación del correcto funcionamiento del prototipo implementado y los resultados obtenidos. </w:t>
      </w:r>
      <w:r w:rsidR="0066036E" w:rsidRPr="00B4326C">
        <w:t>Adicionalmente</w:t>
      </w:r>
      <w:r w:rsidR="00EE6DFF" w:rsidRPr="00B4326C">
        <w:t>, se exponen posibles problemas y soluciones a estos.</w:t>
      </w:r>
    </w:p>
    <w:p w14:paraId="161857C3" w14:textId="199882ED" w:rsidR="00C60381" w:rsidRPr="00B4326C" w:rsidRDefault="00C60381">
      <w:pPr>
        <w:pStyle w:val="Prrafodelista"/>
        <w:numPr>
          <w:ilvl w:val="0"/>
          <w:numId w:val="3"/>
        </w:numPr>
      </w:pPr>
      <w:r w:rsidRPr="00B4326C">
        <w:rPr>
          <w:u w:val="single"/>
        </w:rPr>
        <w:t>Marco regulador</w:t>
      </w:r>
      <w:r w:rsidRPr="00B4326C">
        <w:t xml:space="preserve">. </w:t>
      </w:r>
      <w:r w:rsidR="002A7C21" w:rsidRPr="00B4326C">
        <w:t>En él se detalla la legislación aplicable a un proyecto de esta índole. Asimismo, se detallan los estándares seguidos en el proceso y licencias aplicables a los programas y servicios utilizados.</w:t>
      </w:r>
    </w:p>
    <w:p w14:paraId="06D305BF" w14:textId="7919885E" w:rsidR="00E9138D" w:rsidRPr="00B4326C" w:rsidRDefault="00E9138D">
      <w:pPr>
        <w:pStyle w:val="Prrafodelista"/>
        <w:numPr>
          <w:ilvl w:val="0"/>
          <w:numId w:val="3"/>
        </w:numPr>
      </w:pPr>
      <w:r w:rsidRPr="00B4326C">
        <w:rPr>
          <w:u w:val="single"/>
        </w:rPr>
        <w:t>Planificación</w:t>
      </w:r>
      <w:r w:rsidRPr="00B4326C">
        <w:t>. En este capítulo se presenta la planificación seguida durante el desarrollo de este trabajo, apoyándose en un diagrama de Gantt y presentando una estimación del tiempo que ha llevado cada proceso del trabajo de fin de grado.</w:t>
      </w:r>
    </w:p>
    <w:p w14:paraId="606BC18C" w14:textId="58DCA645" w:rsidR="00C60381" w:rsidRPr="00B4326C" w:rsidRDefault="00C60381">
      <w:pPr>
        <w:pStyle w:val="Prrafodelista"/>
        <w:numPr>
          <w:ilvl w:val="0"/>
          <w:numId w:val="3"/>
        </w:numPr>
      </w:pPr>
      <w:r w:rsidRPr="00B4326C">
        <w:rPr>
          <w:u w:val="single"/>
        </w:rPr>
        <w:t>Entorno socioeconómico</w:t>
      </w:r>
      <w:r w:rsidRPr="00B4326C">
        <w:t xml:space="preserve">. </w:t>
      </w:r>
      <w:r w:rsidR="002A7C21" w:rsidRPr="00B4326C">
        <w:t xml:space="preserve">Sección en la que se detalla el presupuesto </w:t>
      </w:r>
      <w:r w:rsidR="00EE6722" w:rsidRPr="00B4326C">
        <w:t>de la elaboración de este trabajo de fin de grado</w:t>
      </w:r>
      <w:r w:rsidR="00FE703C" w:rsidRPr="00B4326C">
        <w:t>. Adicionalmente, en este apartado se detalla el impacto socioeconómico que tiene un proyecto de estas características.</w:t>
      </w:r>
    </w:p>
    <w:p w14:paraId="37AAE0A2" w14:textId="7EAB8A34" w:rsidR="00C60381" w:rsidRPr="00B4326C" w:rsidRDefault="00C60381">
      <w:pPr>
        <w:pStyle w:val="Prrafodelista"/>
        <w:numPr>
          <w:ilvl w:val="0"/>
          <w:numId w:val="3"/>
        </w:numPr>
      </w:pPr>
      <w:r w:rsidRPr="00B4326C">
        <w:rPr>
          <w:u w:val="single"/>
        </w:rPr>
        <w:t>Conclusiones</w:t>
      </w:r>
      <w:r w:rsidRPr="00B4326C">
        <w:t xml:space="preserve">. </w:t>
      </w:r>
      <w:r w:rsidR="00FE703C" w:rsidRPr="00B4326C">
        <w:t>Objetivos cumplidos y justificación de cómo se han satisfecho. En adición, se especifican posibles ampliaciones que se pueden ejecutar sobre este proyecto</w:t>
      </w:r>
      <w:r w:rsidR="00EC388A" w:rsidRPr="00B4326C">
        <w:t>.</w:t>
      </w:r>
    </w:p>
    <w:p w14:paraId="021A3025" w14:textId="582ACC2D" w:rsidR="00C60381" w:rsidRPr="00B4326C" w:rsidRDefault="00C60381">
      <w:pPr>
        <w:pStyle w:val="Prrafodelista"/>
        <w:numPr>
          <w:ilvl w:val="0"/>
          <w:numId w:val="3"/>
        </w:numPr>
      </w:pPr>
      <w:r w:rsidRPr="00B4326C">
        <w:rPr>
          <w:u w:val="single"/>
        </w:rPr>
        <w:t>Bibliografía</w:t>
      </w:r>
      <w:r w:rsidRPr="00B4326C">
        <w:t xml:space="preserve">. </w:t>
      </w:r>
      <w:r w:rsidR="00EC388A" w:rsidRPr="00B4326C">
        <w:t>Esta sección contiene todas las referencias bibliográficas que se han utilizado a lo largo de este dosier.</w:t>
      </w:r>
    </w:p>
    <w:p w14:paraId="76F91076" w14:textId="66E3833F" w:rsidR="00C60381" w:rsidRPr="00B4326C" w:rsidRDefault="00C60381">
      <w:pPr>
        <w:pStyle w:val="Prrafodelista"/>
        <w:numPr>
          <w:ilvl w:val="0"/>
          <w:numId w:val="3"/>
        </w:numPr>
      </w:pPr>
      <w:r w:rsidRPr="00F04D94">
        <w:rPr>
          <w:u w:val="single"/>
          <w:lang w:val="en-US"/>
        </w:rPr>
        <w:t>Development of a roguelike multiplayer videogame</w:t>
      </w:r>
      <w:r w:rsidRPr="00F04D94">
        <w:rPr>
          <w:lang w:val="en-US"/>
        </w:rPr>
        <w:t xml:space="preserve">. </w:t>
      </w:r>
      <w:r w:rsidR="00EC388A" w:rsidRPr="00B4326C">
        <w:t>Resumen en inglés del documento.</w:t>
      </w:r>
    </w:p>
    <w:p w14:paraId="7977B9DB" w14:textId="3D5F7C82" w:rsidR="00AB4AEE" w:rsidRPr="00B4326C" w:rsidRDefault="00AB4AEE">
      <w:pPr>
        <w:jc w:val="left"/>
      </w:pPr>
      <w:r w:rsidRPr="00B4326C">
        <w:br w:type="page"/>
      </w:r>
    </w:p>
    <w:p w14:paraId="091212C4" w14:textId="51972372" w:rsidR="00753C3C" w:rsidRPr="00B4326C" w:rsidRDefault="00BE13BF">
      <w:pPr>
        <w:pStyle w:val="Captulo"/>
        <w:numPr>
          <w:ilvl w:val="0"/>
          <w:numId w:val="2"/>
        </w:numPr>
      </w:pPr>
      <w:bookmarkStart w:id="10" w:name="_Toc166609921"/>
      <w:bookmarkStart w:id="11" w:name="_Toc169177047"/>
      <w:r w:rsidRPr="00B4326C">
        <w:lastRenderedPageBreak/>
        <w:t>ESTADO DEL ARTE</w:t>
      </w:r>
      <w:bookmarkEnd w:id="10"/>
      <w:bookmarkEnd w:id="11"/>
    </w:p>
    <w:p w14:paraId="2BFB9FF2" w14:textId="77777777" w:rsidR="008D0010" w:rsidRPr="00B4326C" w:rsidRDefault="008D0010" w:rsidP="008D0010">
      <w:r w:rsidRPr="00B4326C">
        <w:t>En este segundo capítulo se presentan y definen las principales bases teóricas sobre las que se construye este proyecto, así como las alternativas estudiadas y proyectos con fines similares.</w:t>
      </w:r>
    </w:p>
    <w:p w14:paraId="6F33CCD2" w14:textId="476A7945" w:rsidR="008D0010" w:rsidRPr="00B4326C" w:rsidRDefault="008D0010">
      <w:pPr>
        <w:pStyle w:val="Epgrafe"/>
        <w:numPr>
          <w:ilvl w:val="1"/>
          <w:numId w:val="2"/>
        </w:numPr>
      </w:pPr>
      <w:bookmarkStart w:id="12" w:name="_Toc169177048"/>
      <w:r w:rsidRPr="00B4326C">
        <w:t>Videojuegos y el modo multijugador</w:t>
      </w:r>
      <w:bookmarkEnd w:id="12"/>
    </w:p>
    <w:p w14:paraId="4DC7E0DA" w14:textId="348C3560" w:rsidR="006427D0" w:rsidRPr="00B4326C" w:rsidRDefault="008D0010" w:rsidP="006427D0">
      <w:r w:rsidRPr="00B4326C">
        <w:t>Los videojuegos multijugador son aquellos que permiten a dos o más jugadores interactuar en tiempo real</w:t>
      </w:r>
      <w:r w:rsidR="00E368F3" w:rsidRPr="00B4326C">
        <w:t>. Esta interacción puede tener lugar en el mismo entorno, como un mismo ordenador o a través de una red, ya sea local o una red de área extensa, como Internet.</w:t>
      </w:r>
    </w:p>
    <w:p w14:paraId="49C1DF7C" w14:textId="68936968" w:rsidR="00C266B8" w:rsidRPr="00B4326C" w:rsidRDefault="00C266B8" w:rsidP="00C266B8">
      <w:r w:rsidRPr="00B4326C">
        <w:t xml:space="preserve">El primer </w:t>
      </w:r>
      <w:r w:rsidR="00F1335E" w:rsidRPr="00B4326C">
        <w:t>proyecto</w:t>
      </w:r>
      <w:r w:rsidRPr="00B4326C">
        <w:t xml:space="preserve"> que se considera como el primer videojuego multijugador de la historia es el título Tennis for Two</w:t>
      </w:r>
      <w:r w:rsidR="00F1335E" w:rsidRPr="00B4326C">
        <w:t xml:space="preserve">, </w:t>
      </w:r>
      <w:r w:rsidR="00B702C9" w:rsidRPr="00B4326C">
        <w:t>un juego</w:t>
      </w:r>
      <w:r w:rsidR="00356C4A" w:rsidRPr="00B4326C">
        <w:t xml:space="preserve"> creado por el físico nuclear William Higinbotham</w:t>
      </w:r>
      <w:r w:rsidR="00B702C9" w:rsidRPr="00B4326C">
        <w:t xml:space="preserve"> que fue introducido por primera vez en el año 1958. </w:t>
      </w:r>
      <w:r w:rsidR="00884D3E" w:rsidRPr="00B4326C">
        <w:t xml:space="preserve">Tennis for Two permitía a dos usuarios jugar simultáneamente a un partido de tenis simulado mediante el uso de un ordenador analógico y utilizando un osciloscopio como pantalla </w:t>
      </w:r>
      <w:r w:rsidR="00884D3E" w:rsidRPr="00B4326C">
        <w:fldChar w:fldCharType="begin"/>
      </w:r>
      <w:r w:rsidR="00433FFE" w:rsidRPr="00B4326C">
        <w:instrText xml:space="preserve"> ADDIN ZOTERO_ITEM CSL_CITATION {"citationID":"6ZH6pumx","properties":{"formattedCitation":"[9]","plainCitation":"[9]","noteIndex":0},"citationItems":[{"id":36,"uris":["http://zotero.org/users/local/bjn5mCLu/items/HXIDGKXT"],"itemData":{"id":36,"type":"webpage","title":"BNL | History:The First Video Game?","URL":"https://www.bnl.gov/about/history/firstvideo.php","accessed":{"date-parts":[["2024",5,16]]}}}],"schema":"https://github.com/citation-style-language/schema/raw/master/csl-citation.json"} </w:instrText>
      </w:r>
      <w:r w:rsidR="00884D3E" w:rsidRPr="00B4326C">
        <w:fldChar w:fldCharType="separate"/>
      </w:r>
      <w:r w:rsidR="00433FFE" w:rsidRPr="00B4326C">
        <w:t>[9]</w:t>
      </w:r>
      <w:r w:rsidR="00884D3E" w:rsidRPr="00B4326C">
        <w:fldChar w:fldCharType="end"/>
      </w:r>
      <w:r w:rsidR="00884D3E" w:rsidRPr="00B4326C">
        <w:t>.</w:t>
      </w:r>
    </w:p>
    <w:p w14:paraId="70E43AEF" w14:textId="4EF90742" w:rsidR="00FA4992" w:rsidRPr="00B4326C" w:rsidRDefault="00FA4992" w:rsidP="00FA4992">
      <w:pPr>
        <w:jc w:val="center"/>
      </w:pPr>
      <w:r w:rsidRPr="00B4326C">
        <w:rPr>
          <w:noProof/>
        </w:rPr>
        <w:drawing>
          <wp:inline distT="0" distB="0" distL="0" distR="0" wp14:anchorId="5D45E773" wp14:editId="23D60842">
            <wp:extent cx="5072361" cy="3381375"/>
            <wp:effectExtent l="0" t="0" r="0" b="0"/>
            <wp:docPr id="523004181" name="Imagen 1" descr="Una mesa de made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004181" name="Imagen 1" descr="Una mesa de madera&#10;&#10;Descripción generada automáticamente con confianza media"/>
                    <pic:cNvPicPr/>
                  </pic:nvPicPr>
                  <pic:blipFill>
                    <a:blip r:embed="rId13"/>
                    <a:stretch>
                      <a:fillRect/>
                    </a:stretch>
                  </pic:blipFill>
                  <pic:spPr>
                    <a:xfrm>
                      <a:off x="0" y="0"/>
                      <a:ext cx="5084496" cy="3389465"/>
                    </a:xfrm>
                    <a:prstGeom prst="rect">
                      <a:avLst/>
                    </a:prstGeom>
                  </pic:spPr>
                </pic:pic>
              </a:graphicData>
            </a:graphic>
          </wp:inline>
        </w:drawing>
      </w:r>
    </w:p>
    <w:p w14:paraId="6AC90215" w14:textId="75FFCB66" w:rsidR="00FA4992" w:rsidRPr="00B4326C" w:rsidRDefault="00FA4992" w:rsidP="00FA4992">
      <w:pPr>
        <w:pStyle w:val="TtuloFigura"/>
      </w:pPr>
      <w:bookmarkStart w:id="13" w:name="_Toc169177117"/>
      <w:r w:rsidRPr="00B4326C">
        <w:t xml:space="preserve">Fig. 2.1. Recreación del videojuego Tennis for Two </w:t>
      </w:r>
      <w:r w:rsidRPr="00B4326C">
        <w:fldChar w:fldCharType="begin"/>
      </w:r>
      <w:r w:rsidR="00433FFE" w:rsidRPr="00B4326C">
        <w:instrText xml:space="preserve"> ADDIN ZOTERO_ITEM CSL_CITATION {"citationID":"pYxs8wPQ","properties":{"formattedCitation":"[10]","plainCitation":"[10]","noteIndex":0},"citationItems":[{"id":38,"uris":["http://zotero.org/users/local/bjn5mCLu/items/7WRP9RC4"],"itemData":{"id":38,"type":"graphic","abstract":"Tennis for Two, the first video game. Will Bradley re-implemented the game using an arduino and will be taking challengers","license":"Attribution-ShareAlike License","medium":"photo","source":"Flickr","title":"Tennis For Two","URL":"https://www.flickr.com/photos/hslphotosync/5941685811/","author":[{"family":"Labs","given":"HeatSync"}],"accessed":{"date-parts":[["2024",5,16]]},"issued":{"date-parts":[["2011",7,15]]}}}],"schema":"https://github.com/citation-style-language/schema/raw/master/csl-citation.json"} </w:instrText>
      </w:r>
      <w:r w:rsidRPr="00B4326C">
        <w:fldChar w:fldCharType="separate"/>
      </w:r>
      <w:r w:rsidR="00433FFE" w:rsidRPr="00B4326C">
        <w:rPr>
          <w:rFonts w:cs="Times New Roman"/>
        </w:rPr>
        <w:t>[10]</w:t>
      </w:r>
      <w:bookmarkEnd w:id="13"/>
      <w:r w:rsidRPr="00B4326C">
        <w:fldChar w:fldCharType="end"/>
      </w:r>
    </w:p>
    <w:p w14:paraId="2DBA6A59" w14:textId="390D7418" w:rsidR="00356C4A" w:rsidRPr="00B4326C" w:rsidRDefault="00356C4A" w:rsidP="00356C4A">
      <w:r w:rsidRPr="00B4326C">
        <w:t xml:space="preserve">Otros videojuegos que se consideran pioneros </w:t>
      </w:r>
      <w:r w:rsidR="0035066F" w:rsidRPr="00B4326C">
        <w:t>en este sector por diversas fuentes son el Pong (1972)</w:t>
      </w:r>
      <w:r w:rsidR="00B30B46" w:rsidRPr="00B4326C">
        <w:t>, Astro Race (1973)</w:t>
      </w:r>
      <w:r w:rsidR="00950DF3" w:rsidRPr="00B4326C">
        <w:t xml:space="preserve">, Spacewar! (1962). Este último se trata del primer videojuego desarrollado para un computador comercial, el Programmed Data Processor-1 </w:t>
      </w:r>
      <w:r w:rsidR="00950DF3" w:rsidRPr="00B4326C">
        <w:fldChar w:fldCharType="begin"/>
      </w:r>
      <w:r w:rsidR="00433FFE" w:rsidRPr="00B4326C">
        <w:instrText xml:space="preserve"> ADDIN ZOTERO_ITEM CSL_CITATION {"citationID":"3Y5uOEDJ","properties":{"formattedCitation":"[11], [12], [13], [14]","plainCitation":"[11], [12], [13], [14]","noteIndex":0},"citationItems":[{"id":40,"uris":["http://zotero.org/users/local/bjn5mCLu/items/QZL3RRUN"],"itemData":{"id":40,"type":"post-weblog","abstract":"In the dynamic world of video gaming, multiplayer gaming stands as a cornerstone that has revolutionized how we play and interact.","container-title":"Medium","language":"en","title":"The Evolution of Multiplayer Gaming: A Journey Through Time","title-short":"The Evolution of Multiplayer Gaming","URL":"https://medium.com/@Jamal_Aladdin/the-evolution-of-multiplayer-gaming-a-journey-through-time-e34ef59294c2","author":[{"family":"Jamal_Aladdin","given":""}],"accessed":{"date-parts":[["2024",5,16]]},"issued":{"date-parts":[["2024",5,2]]}}},{"id":41,"uris":["http://zotero.org/users/local/bjn5mCLu/items/8ARKW6WU"],"itemData":{"id":41,"type":"webpage","abstract":"Pong is a Videogame by Atari (circa 1972). A Table Tennis type game. Most people are familiar with it. Keep the ball in play and hope your opponent misses.Pong was released commercially released in appro","container-title":"Museum of the Game","language":"en-US","title":"Pong - Videogame by Atari","URL":"https://www.arcade-museum.com/Videogame/pong","accessed":{"date-parts":[["2024",5,16]]}}},{"id":43,"uris":["http://zotero.org/users/local/bjn5mCLu/items/946KRRBQ"],"itemData":{"id":43,"type":"webpage","abstract":"Astro Race is a Videogame by Taito (circa 1973). A space game where players race against opposing ships while avoiding comets and meteors.","container-title":"Museum of the Game","language":"en-US","title":"Astro Race - Videogame by Taito","URL":"https://www.arcade-museum.com/Videogame/astro-race","accessed":{"date-parts":[["2024",5,16]]}}},{"id":45,"uris":["http://zotero.org/users/local/bjn5mCLu/items/8YCJEZS7"],"itemData":{"id":45,"type":"webpage","title":"Introduction | PDP-1 Restoration Project | Computer History Museum","URL":"https://www.computerhistory.org/pdp-1/introduction/","accessed":{"date-parts":[["2024",5,16]]}}}],"schema":"https://github.com/citation-style-language/schema/raw/master/csl-citation.json"} </w:instrText>
      </w:r>
      <w:r w:rsidR="00950DF3" w:rsidRPr="00B4326C">
        <w:fldChar w:fldCharType="separate"/>
      </w:r>
      <w:r w:rsidR="00433FFE" w:rsidRPr="00B4326C">
        <w:t>[11], [12], [13], [14]</w:t>
      </w:r>
      <w:r w:rsidR="00950DF3" w:rsidRPr="00B4326C">
        <w:fldChar w:fldCharType="end"/>
      </w:r>
      <w:r w:rsidR="00950DF3" w:rsidRPr="00B4326C">
        <w:t>.</w:t>
      </w:r>
    </w:p>
    <w:p w14:paraId="4A8AAF75" w14:textId="7529D373" w:rsidR="005D4B26" w:rsidRPr="00B4326C" w:rsidRDefault="005D4B26" w:rsidP="00356C4A">
      <w:r w:rsidRPr="00B4326C">
        <w:t>El mayor punto de inflexión en los juegos multijugador local se produjo en la década de los ochenta con la aparición de diversas consolas, pero en particular con la Nintendo Entertainment System</w:t>
      </w:r>
      <w:r w:rsidR="00D02426" w:rsidRPr="00B4326C">
        <w:t>,</w:t>
      </w:r>
      <w:r w:rsidRPr="00B4326C">
        <w:t xml:space="preserve"> </w:t>
      </w:r>
      <w:r w:rsidR="00D02426" w:rsidRPr="00B4326C">
        <w:t xml:space="preserve">con juegos como Contra, Mario Bros. o Donkey Kong </w:t>
      </w:r>
      <w:r w:rsidR="00D02426" w:rsidRPr="00B4326C">
        <w:fldChar w:fldCharType="begin"/>
      </w:r>
      <w:r w:rsidR="00433FFE" w:rsidRPr="00B4326C">
        <w:instrText xml:space="preserve"> ADDIN ZOTERO_ITEM CSL_CITATION {"citationID":"rbp2q9Le","properties":{"formattedCitation":"[15]","plainCitation":"[15]","noteIndex":0},"citationItems":[{"id":48,"uris":["http://zotero.org/users/local/bjn5mCLu/items/NTLBM8ME"],"itemData":{"id":48,"type":"webpage","abstract":"Lo que comenzó como Famicom (Family Computer) en Japón, fue Nintendo Entertainment System en occidente, que desafió a los expertos y se vendió por millones. Los jugadores se apresuraron en ver y jugar a clásicos como Super Mario Bros.","container-title":"Nintendo of Europe AG","language":"es-ES","title":"Nintendo Entertainment System","URL":"https://www.nintendo.com/es-es/Hardware/La-historia-de-Nintendo/Nintendo-Entertainment-System/Nintendo-Entertainment-System-627024.html","accessed":{"date-parts":[["2024",5,16]]}}}],"schema":"https://github.com/citation-style-language/schema/raw/master/csl-citation.json"} </w:instrText>
      </w:r>
      <w:r w:rsidR="00D02426" w:rsidRPr="00B4326C">
        <w:fldChar w:fldCharType="separate"/>
      </w:r>
      <w:r w:rsidR="00433FFE" w:rsidRPr="00B4326C">
        <w:t>[15]</w:t>
      </w:r>
      <w:r w:rsidR="00D02426" w:rsidRPr="00B4326C">
        <w:fldChar w:fldCharType="end"/>
      </w:r>
      <w:r w:rsidR="00D02426" w:rsidRPr="00B4326C">
        <w:t>.</w:t>
      </w:r>
    </w:p>
    <w:p w14:paraId="1D49E0A4" w14:textId="0CEDF1DC" w:rsidR="00D02426" w:rsidRPr="00B4326C" w:rsidRDefault="00D02426" w:rsidP="00356C4A">
      <w:r w:rsidRPr="00B4326C">
        <w:lastRenderedPageBreak/>
        <w:t>Cuando realmente se popularizaron los juegos multijugador fue en la década de los 90, con la aparición de juegos como Doom en 1993</w:t>
      </w:r>
      <w:r w:rsidR="002B2DCD" w:rsidRPr="00B4326C">
        <w:t xml:space="preserve"> y los juegos MMO, del inglés </w:t>
      </w:r>
      <w:r w:rsidR="002B2DCD" w:rsidRPr="00B4326C">
        <w:rPr>
          <w:i/>
          <w:iCs/>
        </w:rPr>
        <w:t>Massively Multiplayer Online games</w:t>
      </w:r>
      <w:r w:rsidR="002B2DCD" w:rsidRPr="00B4326C">
        <w:t xml:space="preserve">, que introdujeron la posibilidad de jugar en línea con una cantidad elevada de jugadores, como Ultima Online en 1997 </w:t>
      </w:r>
      <w:r w:rsidR="002B2DCD" w:rsidRPr="00B4326C">
        <w:fldChar w:fldCharType="begin"/>
      </w:r>
      <w:r w:rsidR="00433FFE" w:rsidRPr="00B4326C">
        <w:instrText xml:space="preserve"> ADDIN ZOTERO_ITEM CSL_CITATION {"citationID":"iIGSILKj","properties":{"formattedCitation":"[11], [16]","plainCitation":"[11], [16]","noteIndex":0},"citationItems":[{"id":40,"uris":["http://zotero.org/users/local/bjn5mCLu/items/QZL3RRUN"],"itemData":{"id":40,"type":"post-weblog","abstract":"In the dynamic world of video gaming, multiplayer gaming stands as a cornerstone that has revolutionized how we play and interact.","container-title":"Medium","language":"en","title":"The Evolution of Multiplayer Gaming: A Journey Through Time","title-short":"The Evolution of Multiplayer Gaming","URL":"https://medium.com/@Jamal_Aladdin/the-evolution-of-multiplayer-gaming-a-journey-through-time-e34ef59294c2","author":[{"family":"Jamal_Aladdin","given":""}],"accessed":{"date-parts":[["2024",5,16]]},"issued":{"date-parts":[["2024",5,2]]}},"label":"page"},{"id":50,"uris":["http://zotero.org/users/local/bjn5mCLu/items/ENUAI4SW"],"itemData":{"id":50,"type":"webpage","abstract":"The world's leading online dictionary: English definitions, synonyms, word origins, example sentences, word games, and more. A trusted authority for 25+ years!","container-title":"Dictionary.com","language":"en","title":"Dictionary.com | Meanings &amp; Definitions of English Words","URL":"https://www.dictionary.com/browse/mmo","accessed":{"date-parts":[["2024",5,16]]},"issued":{"date-parts":[["2024",5,16]]}},"label":"page"}],"schema":"https://github.com/citation-style-language/schema/raw/master/csl-citation.json"} </w:instrText>
      </w:r>
      <w:r w:rsidR="002B2DCD" w:rsidRPr="00B4326C">
        <w:fldChar w:fldCharType="separate"/>
      </w:r>
      <w:r w:rsidR="00433FFE" w:rsidRPr="00B4326C">
        <w:t>[11], [16]</w:t>
      </w:r>
      <w:r w:rsidR="002B2DCD" w:rsidRPr="00B4326C">
        <w:fldChar w:fldCharType="end"/>
      </w:r>
      <w:r w:rsidR="002B2DCD" w:rsidRPr="00B4326C">
        <w:t>.</w:t>
      </w:r>
    </w:p>
    <w:p w14:paraId="618351F9" w14:textId="1ABB24D0" w:rsidR="002B2DCD" w:rsidRPr="00B4326C" w:rsidRDefault="004543D1" w:rsidP="00356C4A">
      <w:r w:rsidRPr="00B4326C">
        <w:t xml:space="preserve">Alrededor </w:t>
      </w:r>
      <w:r w:rsidR="002B2DCD" w:rsidRPr="00B4326C">
        <w:t>del año 2000 nacieron juegos multijugador que han conseguido perdurar durante más de dos décadas</w:t>
      </w:r>
      <w:r w:rsidRPr="00B4326C">
        <w:t xml:space="preserve">, como es el caso de la saga Counter Strike, que apareció por primera vez en el año 1999 y 25 años después, sigue teniendo más de un millón de jugadores activos a diario </w:t>
      </w:r>
      <w:r w:rsidRPr="00B4326C">
        <w:fldChar w:fldCharType="begin"/>
      </w:r>
      <w:r w:rsidR="00433FFE" w:rsidRPr="00B4326C">
        <w:instrText xml:space="preserve"> ADDIN ZOTERO_ITEM CSL_CITATION {"citationID":"nuVyPHLW","properties":{"formattedCitation":"[17]","plainCitation":"[17]","noteIndex":0},"citationItems":[{"id":52,"uris":["http://zotero.org/users/local/bjn5mCLu/items/98NBAT22"],"itemData":{"id":52,"type":"webpage","abstract":"Steam player count for Counter-Strike 2 is currently 946717 players live. Counter-Strike 2 had an all-time peak of 1818773 concurrent players on 6 May 2023.","container-title":"SteamDB","language":"en","title":"Counter-Strike 2 Steam Charts","URL":"https://steamdb.info/app/730/charts/","accessed":{"date-parts":[["2024",5,16]]}}}],"schema":"https://github.com/citation-style-language/schema/raw/master/csl-citation.json"} </w:instrText>
      </w:r>
      <w:r w:rsidRPr="00B4326C">
        <w:fldChar w:fldCharType="separate"/>
      </w:r>
      <w:r w:rsidR="00433FFE" w:rsidRPr="00B4326C">
        <w:t>[17]</w:t>
      </w:r>
      <w:r w:rsidRPr="00B4326C">
        <w:fldChar w:fldCharType="end"/>
      </w:r>
      <w:r w:rsidRPr="00B4326C">
        <w:t>.</w:t>
      </w:r>
    </w:p>
    <w:p w14:paraId="079F9E4D" w14:textId="0C56EAEE" w:rsidR="004543D1" w:rsidRPr="00B4326C" w:rsidRDefault="004543D1" w:rsidP="00356C4A">
      <w:r w:rsidRPr="00B4326C">
        <w:t xml:space="preserve">A partir de aquí, la industria del videojuego ha seguido </w:t>
      </w:r>
      <w:r w:rsidR="00E31B97" w:rsidRPr="00B4326C">
        <w:t xml:space="preserve">un curso estable. En la actualidad, </w:t>
      </w:r>
      <w:r w:rsidR="00C061C0" w:rsidRPr="00B4326C">
        <w:t>se pueden observar todo tipo de juegos multijugador con una alta cantidad de jugadores activos, desde MMOs hasta juegos cooperativos de 2 a 4 jugadores simultáneos. Según SteamDB, una plataforma que recopila información de la plataforma de distribución de videojuegos</w:t>
      </w:r>
      <w:r w:rsidR="00CF7BCA" w:rsidRPr="00B4326C">
        <w:t xml:space="preserve"> para ordenadores</w:t>
      </w:r>
      <w:r w:rsidR="00C061C0" w:rsidRPr="00B4326C">
        <w:t xml:space="preserve"> llamada Steam, la cifra de usuarios simultáneos interactuando </w:t>
      </w:r>
      <w:r w:rsidR="009D2ADC" w:rsidRPr="00B4326C">
        <w:t>en</w:t>
      </w:r>
      <w:r w:rsidR="00C061C0" w:rsidRPr="00B4326C">
        <w:t xml:space="preserve"> algún juego multijugador oscila entre los 5 millones y 11 millones de usuarios, dependiendo del momento del día </w:t>
      </w:r>
      <w:r w:rsidR="00C061C0" w:rsidRPr="00B4326C">
        <w:fldChar w:fldCharType="begin"/>
      </w:r>
      <w:r w:rsidR="00433FFE" w:rsidRPr="00B4326C">
        <w:instrText xml:space="preserve"> ADDIN ZOTERO_ITEM CSL_CITATION {"citationID":"F37MATXt","properties":{"formattedCitation":"[18]","plainCitation":"[18]","noteIndex":0},"citationItems":[{"id":54,"uris":["http://zotero.org/users/local/bjn5mCLu/items/P7PPLLZ5"],"itemData":{"id":54,"type":"webpage","abstract":"High-resolution charts with concurrent player counts for all Steam games, including historic data and stats. View most played games on Steam. View Steam player counts.","container-title":"SteamDB","language":"en","title":"Most played Multiplayer Games Steam Charts","URL":"https://steamdb.info/charts/?tagid=3859","accessed":{"date-parts":[["2024",5,16]]}}}],"schema":"https://github.com/citation-style-language/schema/raw/master/csl-citation.json"} </w:instrText>
      </w:r>
      <w:r w:rsidR="00C061C0" w:rsidRPr="00B4326C">
        <w:fldChar w:fldCharType="separate"/>
      </w:r>
      <w:r w:rsidR="00433FFE" w:rsidRPr="00B4326C">
        <w:t>[18]</w:t>
      </w:r>
      <w:r w:rsidR="00C061C0" w:rsidRPr="00B4326C">
        <w:fldChar w:fldCharType="end"/>
      </w:r>
      <w:r w:rsidR="00C061C0" w:rsidRPr="00B4326C">
        <w:t>.</w:t>
      </w:r>
    </w:p>
    <w:p w14:paraId="769CAB1C" w14:textId="3A0B69CA" w:rsidR="008D0010" w:rsidRPr="00B4326C" w:rsidRDefault="003E3C0D">
      <w:pPr>
        <w:pStyle w:val="Epgrafe"/>
        <w:numPr>
          <w:ilvl w:val="1"/>
          <w:numId w:val="2"/>
        </w:numPr>
      </w:pPr>
      <w:bookmarkStart w:id="14" w:name="_Toc169177049"/>
      <w:r w:rsidRPr="00B4326C">
        <w:t>Topologías de red en el diseño de juegos multijugador</w:t>
      </w:r>
      <w:bookmarkEnd w:id="14"/>
    </w:p>
    <w:p w14:paraId="1EBB6EDF" w14:textId="7224C14B" w:rsidR="00F46D5A" w:rsidRPr="00B4326C" w:rsidRDefault="00804CF4" w:rsidP="00F46D5A">
      <w:r w:rsidRPr="00B4326C">
        <w:t xml:space="preserve">Una topología o arquitectura de red establece cómo se organiza una red de computadores. </w:t>
      </w:r>
      <w:r w:rsidR="006E223F" w:rsidRPr="00B4326C">
        <w:t xml:space="preserve">En este </w:t>
      </w:r>
      <w:r w:rsidR="000E3BF8" w:rsidRPr="00B4326C">
        <w:t xml:space="preserve">epígrafe se explican las diferentes topologías de red que normalmente se aplican en el diseño de videojuegos multijugador. Se procede a enumerarlas en orden de expansión, es decir, se empieza explicando topologías de área local y se termina con </w:t>
      </w:r>
      <w:r w:rsidRPr="00B4326C">
        <w:t>aquellas que permiten implementar un modo multijugador a través de una red de área amplia o WAN (</w:t>
      </w:r>
      <w:r w:rsidRPr="00B4326C">
        <w:rPr>
          <w:i/>
          <w:iCs/>
        </w:rPr>
        <w:t>Wide Area Network</w:t>
      </w:r>
      <w:r w:rsidRPr="00B4326C">
        <w:t>).</w:t>
      </w:r>
    </w:p>
    <w:p w14:paraId="4A8C93F5" w14:textId="246E0909" w:rsidR="00F46D5A" w:rsidRPr="00B4326C" w:rsidRDefault="00570548">
      <w:pPr>
        <w:pStyle w:val="Epgrafe"/>
        <w:numPr>
          <w:ilvl w:val="2"/>
          <w:numId w:val="2"/>
        </w:numPr>
      </w:pPr>
      <w:bookmarkStart w:id="15" w:name="_Toc169177050"/>
      <w:r w:rsidRPr="00B4326C">
        <w:t>Topologías de área local</w:t>
      </w:r>
      <w:bookmarkEnd w:id="15"/>
    </w:p>
    <w:p w14:paraId="6F7E5222" w14:textId="4E52E467" w:rsidR="00570548" w:rsidRPr="00B4326C" w:rsidRDefault="00570548">
      <w:pPr>
        <w:pStyle w:val="Prrafodelista"/>
        <w:numPr>
          <w:ilvl w:val="0"/>
          <w:numId w:val="4"/>
        </w:numPr>
      </w:pPr>
      <w:r w:rsidRPr="00B4326C">
        <w:rPr>
          <w:u w:val="single"/>
        </w:rPr>
        <w:t>Multijugador de sofá</w:t>
      </w:r>
      <w:r w:rsidRPr="00B4326C">
        <w:t xml:space="preserve">. Los multijugadores de sofá, de la expresión en inglés </w:t>
      </w:r>
      <w:r w:rsidRPr="00B4326C">
        <w:rPr>
          <w:i/>
          <w:iCs/>
        </w:rPr>
        <w:t>couch multiplayer games</w:t>
      </w:r>
      <w:r w:rsidRPr="00B4326C">
        <w:t>, son aquellos videojuegos que implementan el multijugador en una misma máquina, por ejemplo, dividiendo la pantalla en partes iguales con un punto de vista para cada jugador o usando una misma cámara para ambos individuos.</w:t>
      </w:r>
    </w:p>
    <w:p w14:paraId="7000504C" w14:textId="517F2DA5" w:rsidR="00570548" w:rsidRPr="00B4326C" w:rsidRDefault="00EB12A1" w:rsidP="00EB12A1">
      <w:pPr>
        <w:jc w:val="center"/>
      </w:pPr>
      <w:r w:rsidRPr="00B4326C">
        <w:rPr>
          <w:noProof/>
        </w:rPr>
        <w:lastRenderedPageBreak/>
        <w:drawing>
          <wp:inline distT="0" distB="0" distL="0" distR="0" wp14:anchorId="5521F50C" wp14:editId="56A84D43">
            <wp:extent cx="5333442" cy="3000375"/>
            <wp:effectExtent l="0" t="0" r="0" b="0"/>
            <wp:docPr id="1979547312" name="Imagen 6" descr="Una captura de un videojueg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547312" name="Imagen 6" descr="Una captura de un videojuego&#10;&#10;Descripción generada automáticamente con confianza baja"/>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333442" cy="3000375"/>
                    </a:xfrm>
                    <a:prstGeom prst="rect">
                      <a:avLst/>
                    </a:prstGeom>
                    <a:noFill/>
                    <a:ln>
                      <a:noFill/>
                    </a:ln>
                  </pic:spPr>
                </pic:pic>
              </a:graphicData>
            </a:graphic>
          </wp:inline>
        </w:drawing>
      </w:r>
    </w:p>
    <w:p w14:paraId="2DE035B9" w14:textId="67D37178" w:rsidR="00EB12A1" w:rsidRPr="00B4326C" w:rsidRDefault="00EB12A1" w:rsidP="00EB12A1">
      <w:pPr>
        <w:pStyle w:val="TtuloFigura"/>
      </w:pPr>
      <w:bookmarkStart w:id="16" w:name="_Toc169177118"/>
      <w:r w:rsidRPr="00B4326C">
        <w:t xml:space="preserve">Fig. 2.2. Overcooked 2, juego que implementa el multijugador de sofá con un modo cooperativo </w:t>
      </w:r>
      <w:r w:rsidRPr="00B4326C">
        <w:fldChar w:fldCharType="begin"/>
      </w:r>
      <w:r w:rsidR="00433FFE" w:rsidRPr="00B4326C">
        <w:instrText xml:space="preserve"> ADDIN ZOTERO_ITEM CSL_CITATION {"citationID":"KRBhh1wV","properties":{"formattedCitation":"[19]","plainCitation":"[19]","noteIndex":0},"citationItems":[{"id":60,"uris":["http://zotero.org/users/local/bjn5mCLu/items/2L3JYLK5"],"itemData":{"id":60,"type":"webpage","abstract":"¡Overcooked vuelve con un nuevo y caótico juego de cocina en acción! Regresa al Reino de la Cebolla y organiza tu equipo de chefs en un cooperativo clásico o en partidas en línea de hasta cuatro jugadores. Agarraos los delantales... es hora de salvar el mundo (¡otra vez!)","language":"es","title":"Overcooked! 2 en Steam","URL":"https://store.steampowered.com/app/728880/Overcooked_2/","accessed":{"date-parts":[["2024",5,17]]}}}],"schema":"https://github.com/citation-style-language/schema/raw/master/csl-citation.json"} </w:instrText>
      </w:r>
      <w:r w:rsidRPr="00B4326C">
        <w:fldChar w:fldCharType="separate"/>
      </w:r>
      <w:r w:rsidR="00433FFE" w:rsidRPr="00B4326C">
        <w:rPr>
          <w:rFonts w:cs="Times New Roman"/>
        </w:rPr>
        <w:t>[19]</w:t>
      </w:r>
      <w:bookmarkEnd w:id="16"/>
      <w:r w:rsidRPr="00B4326C">
        <w:fldChar w:fldCharType="end"/>
      </w:r>
    </w:p>
    <w:p w14:paraId="4D2DD5A8" w14:textId="01F27D7A" w:rsidR="00570548" w:rsidRPr="00B4326C" w:rsidRDefault="00570548">
      <w:pPr>
        <w:pStyle w:val="Prrafodelista"/>
        <w:numPr>
          <w:ilvl w:val="0"/>
          <w:numId w:val="4"/>
        </w:numPr>
      </w:pPr>
      <w:r w:rsidRPr="00B4326C">
        <w:rPr>
          <w:u w:val="single"/>
        </w:rPr>
        <w:t>Multijugador local</w:t>
      </w:r>
      <w:r w:rsidRPr="00B4326C">
        <w:t xml:space="preserve">. </w:t>
      </w:r>
      <w:r w:rsidR="00EB12A1" w:rsidRPr="00B4326C">
        <w:t xml:space="preserve">Esta topología permite a varios usuarios desde distintas máquinas conectarse a una misma sesión dentro de un videojuego. Aunque el acceso a Internet no es necesario, puesto que lo único que necesitan los dos equipos es estar conectas a una misma red </w:t>
      </w:r>
      <w:r w:rsidR="006404E3" w:rsidRPr="00B4326C">
        <w:t>de área local (LAN)</w:t>
      </w:r>
      <w:r w:rsidR="00EB12A1" w:rsidRPr="00B4326C">
        <w:t xml:space="preserve">, </w:t>
      </w:r>
      <w:r w:rsidR="006404E3" w:rsidRPr="00B4326C">
        <w:t>sí que utilizan una arquitectura Anfitrión-Cliente, de modo que una de las máquinas actuará como un servidor, como se verá en el apartado correspondiente.</w:t>
      </w:r>
    </w:p>
    <w:p w14:paraId="34BD79AB" w14:textId="1848652A" w:rsidR="00570548" w:rsidRPr="00B4326C" w:rsidRDefault="00570548">
      <w:pPr>
        <w:pStyle w:val="Epgrafe"/>
        <w:numPr>
          <w:ilvl w:val="2"/>
          <w:numId w:val="2"/>
        </w:numPr>
      </w:pPr>
      <w:bookmarkStart w:id="17" w:name="_Toc169177051"/>
      <w:r w:rsidRPr="00B4326C">
        <w:t>Arquitecturas de área extensa</w:t>
      </w:r>
      <w:bookmarkEnd w:id="17"/>
    </w:p>
    <w:p w14:paraId="28D94ED1" w14:textId="5429DD8B" w:rsidR="00085773" w:rsidRPr="00B4326C" w:rsidRDefault="00EB12A1">
      <w:pPr>
        <w:pStyle w:val="Prrafodelista"/>
        <w:numPr>
          <w:ilvl w:val="0"/>
          <w:numId w:val="4"/>
        </w:numPr>
      </w:pPr>
      <w:r w:rsidRPr="00B4326C">
        <w:rPr>
          <w:u w:val="single"/>
        </w:rPr>
        <w:t>Red</w:t>
      </w:r>
      <w:r w:rsidR="00085773" w:rsidRPr="00B4326C">
        <w:rPr>
          <w:u w:val="single"/>
        </w:rPr>
        <w:t xml:space="preserve"> </w:t>
      </w:r>
      <w:r w:rsidR="00FD1F5E" w:rsidRPr="00B4326C">
        <w:rPr>
          <w:u w:val="single"/>
        </w:rPr>
        <w:t>punto a punto</w:t>
      </w:r>
      <w:r w:rsidR="006404E3" w:rsidRPr="00B4326C">
        <w:t xml:space="preserve">. </w:t>
      </w:r>
      <w:r w:rsidR="00085773" w:rsidRPr="00B4326C">
        <w:t>Las redes</w:t>
      </w:r>
      <w:r w:rsidR="00FD1F5E" w:rsidRPr="00B4326C">
        <w:t xml:space="preserve"> punto a punto</w:t>
      </w:r>
      <w:r w:rsidR="00085773" w:rsidRPr="00B4326C">
        <w:t>, también conocidas como P2P</w:t>
      </w:r>
      <w:r w:rsidR="00FD1F5E" w:rsidRPr="00B4326C">
        <w:t xml:space="preserve"> (</w:t>
      </w:r>
      <w:r w:rsidR="00FD1F5E" w:rsidRPr="00B4326C">
        <w:rPr>
          <w:i/>
          <w:iCs/>
        </w:rPr>
        <w:t>peer-to-peer</w:t>
      </w:r>
      <w:r w:rsidR="00FD1F5E" w:rsidRPr="00B4326C">
        <w:t>)</w:t>
      </w:r>
      <w:r w:rsidR="00085773" w:rsidRPr="00B4326C">
        <w:t xml:space="preserve">, son redes descentralizadas en las que varios computadores comparten sus recursos sin necesidad de que haya un servidor intermedio, o que una de las máquinas actúe como anfitrión, si no que cada uno de los ordenadores conectados a la red tiene el mismo nivel de autoridad </w:t>
      </w:r>
      <w:r w:rsidR="00085773" w:rsidRPr="00B4326C">
        <w:fldChar w:fldCharType="begin"/>
      </w:r>
      <w:r w:rsidR="00433FFE" w:rsidRPr="00B4326C">
        <w:instrText xml:space="preserve"> ADDIN ZOTERO_ITEM CSL_CITATION {"citationID":"uPA2HK7M","properties":{"formattedCitation":"[20]","plainCitation":"[20]","noteIndex":0},"citationItems":[{"id":62,"uris":["http://zotero.org/users/local/bjn5mCLu/items/QIHDFIKK"],"itemData":{"id":62,"type":"webpage","abstract":"Learn about and revise networks and topologies with this BBC Bitesize GCSE Computer Science OCR study guide.","container-title":"BBC Bitesize","language":"en-GB","title":"Client-server and peer-to-peer networks - Computer networks and topologies - OCR - GCSE Computer Science Revision - OCR","URL":"https://www.bbc.co.uk/bitesize/guides/zvspfcw/revision/4","accessed":{"date-parts":[["2024",5,17]]}}}],"schema":"https://github.com/citation-style-language/schema/raw/master/csl-citation.json"} </w:instrText>
      </w:r>
      <w:r w:rsidR="00085773" w:rsidRPr="00B4326C">
        <w:fldChar w:fldCharType="separate"/>
      </w:r>
      <w:r w:rsidR="00433FFE" w:rsidRPr="00B4326C">
        <w:rPr>
          <w:rFonts w:cs="Times New Roman"/>
        </w:rPr>
        <w:t>[20]</w:t>
      </w:r>
      <w:r w:rsidR="00085773" w:rsidRPr="00B4326C">
        <w:fldChar w:fldCharType="end"/>
      </w:r>
      <w:r w:rsidR="00085773" w:rsidRPr="00B4326C">
        <w:t>.</w:t>
      </w:r>
      <w:r w:rsidR="00F3468F" w:rsidRPr="00B4326C">
        <w:t xml:space="preserve"> En la figura 2.3 se puede observar un esquema de esta arquitectura.</w:t>
      </w:r>
    </w:p>
    <w:p w14:paraId="7D7A540C" w14:textId="492FCC83" w:rsidR="00FD1F5E" w:rsidRPr="00B4326C" w:rsidRDefault="00FD1F5E" w:rsidP="00FD1F5E">
      <w:pPr>
        <w:pStyle w:val="Prrafodelista"/>
        <w:ind w:firstLine="0"/>
      </w:pPr>
      <w:r w:rsidRPr="00B4326C">
        <w:t xml:space="preserve">Estas topologías de red tienen una ventaja principal respecto a otras, y es que no necesitan un servidor intermedio al que conectarse, lo que abarata costes de manera significativa. No obstante, esto también se convierte en un inconveniente desde el punto de vista de la ciberseguridad, puesto que cualquier usuario de la red puede acceder a otros datos de </w:t>
      </w:r>
      <w:r w:rsidR="008B0239" w:rsidRPr="00B4326C">
        <w:t>cualquier</w:t>
      </w:r>
      <w:r w:rsidRPr="00B4326C">
        <w:t xml:space="preserve"> equipo conectado a la red </w:t>
      </w:r>
      <w:r w:rsidR="008B0239" w:rsidRPr="00B4326C">
        <w:t xml:space="preserve">si no se hace una implementación correcta, además de ser vulnerable a diversos ciberataques </w:t>
      </w:r>
      <w:r w:rsidR="008B0239" w:rsidRPr="00B4326C">
        <w:fldChar w:fldCharType="begin"/>
      </w:r>
      <w:r w:rsidR="00433FFE" w:rsidRPr="00B4326C">
        <w:instrText xml:space="preserve"> ADDIN ZOTERO_ITEM CSL_CITATION {"citationID":"VHZIKYVe","properties":{"formattedCitation":"[21]","plainCitation":"[21]","noteIndex":0},"citationItems":[{"id":64,"uris":["http://zotero.org/users/local/bjn5mCLu/items/LXZAGP2I"],"itemData":{"id":64,"type":"webpage","abstract":"Peer-to-peer and client-server are two common architectures for network communication. They differ in how they distribute the roles and responsibilities of nodes, or devices, on the network.","language":"es","title":"¿Cuáles son las ventajas y desventajas de las arquitecturas peer-to-peer y cliente-servidor?","URL":"https://www.linkedin.com/advice/0/what-advantages-disadvantages-peer-to-peer","accessed":{"date-parts":[["2024",5,17]]}}}],"schema":"https://github.com/citation-style-language/schema/raw/master/csl-citation.json"} </w:instrText>
      </w:r>
      <w:r w:rsidR="008B0239" w:rsidRPr="00B4326C">
        <w:fldChar w:fldCharType="separate"/>
      </w:r>
      <w:r w:rsidR="00433FFE" w:rsidRPr="00B4326C">
        <w:rPr>
          <w:rFonts w:cs="Times New Roman"/>
        </w:rPr>
        <w:t>[21]</w:t>
      </w:r>
      <w:r w:rsidR="008B0239" w:rsidRPr="00B4326C">
        <w:fldChar w:fldCharType="end"/>
      </w:r>
      <w:r w:rsidR="008B0239" w:rsidRPr="00B4326C">
        <w:t>.</w:t>
      </w:r>
    </w:p>
    <w:p w14:paraId="66F3CA5F" w14:textId="41644B50" w:rsidR="00085773" w:rsidRPr="00B4326C" w:rsidRDefault="00800A53" w:rsidP="00800A53">
      <w:pPr>
        <w:jc w:val="center"/>
      </w:pPr>
      <w:r w:rsidRPr="00B4326C">
        <w:rPr>
          <w:noProof/>
        </w:rPr>
        <w:lastRenderedPageBreak/>
        <w:drawing>
          <wp:inline distT="0" distB="0" distL="0" distR="0" wp14:anchorId="3FAA1394" wp14:editId="645D77A2">
            <wp:extent cx="4400550" cy="4019550"/>
            <wp:effectExtent l="0" t="0" r="0" b="0"/>
            <wp:docPr id="2138917853" name="Gráfico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917853" name="Gráfico 2138917853"/>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4400550" cy="4019550"/>
                    </a:xfrm>
                    <a:prstGeom prst="rect">
                      <a:avLst/>
                    </a:prstGeom>
                  </pic:spPr>
                </pic:pic>
              </a:graphicData>
            </a:graphic>
          </wp:inline>
        </w:drawing>
      </w:r>
    </w:p>
    <w:p w14:paraId="06AD69D8" w14:textId="6EF76E95" w:rsidR="00085773" w:rsidRPr="00B4326C" w:rsidRDefault="00085773" w:rsidP="00085773">
      <w:pPr>
        <w:pStyle w:val="TtuloFigura"/>
      </w:pPr>
      <w:bookmarkStart w:id="18" w:name="_Toc169177119"/>
      <w:r w:rsidRPr="00B4326C">
        <w:t>Fig. 2.3. Esquema de una red P2P</w:t>
      </w:r>
      <w:bookmarkEnd w:id="18"/>
    </w:p>
    <w:p w14:paraId="21B996D0" w14:textId="0E9E58CD" w:rsidR="00016732" w:rsidRPr="00B4326C" w:rsidRDefault="00016732">
      <w:pPr>
        <w:pStyle w:val="Prrafodelista"/>
        <w:numPr>
          <w:ilvl w:val="0"/>
          <w:numId w:val="4"/>
        </w:numPr>
      </w:pPr>
      <w:r w:rsidRPr="00B4326C">
        <w:rPr>
          <w:u w:val="single"/>
        </w:rPr>
        <w:t>Cliente-Servidor</w:t>
      </w:r>
      <w:r w:rsidR="006404E3" w:rsidRPr="00B4326C">
        <w:t>.</w:t>
      </w:r>
      <w:r w:rsidR="00085773" w:rsidRPr="00B4326C">
        <w:t xml:space="preserve"> </w:t>
      </w:r>
      <w:r w:rsidR="008B0239" w:rsidRPr="00B4326C">
        <w:t>Las arquitecturas de este tipo se componen de dos tipos de nodo</w:t>
      </w:r>
      <w:r w:rsidR="002039F5" w:rsidRPr="00B4326C">
        <w:t>s</w:t>
      </w:r>
      <w:r w:rsidR="008B0239" w:rsidRPr="00B4326C">
        <w:t xml:space="preserve">. Por un lado, están los servidores, que son aquellos nodos que se encargan de conectar a los clientes entre sí, además de ocuparse de ejecutar </w:t>
      </w:r>
      <w:r w:rsidR="002039F5" w:rsidRPr="00B4326C">
        <w:t>todo el apartado lógico</w:t>
      </w:r>
      <w:r w:rsidR="008B0239" w:rsidRPr="00B4326C">
        <w:t xml:space="preserve"> </w:t>
      </w:r>
      <w:r w:rsidR="002039F5" w:rsidRPr="00B4326C">
        <w:t>de los videojuegos. En el otro extremo están los clientes, quienes se conectan al servidor a través de peticiones o llamadas remotas para sincronizar los recursos con los otros componentes de la red.</w:t>
      </w:r>
      <w:r w:rsidR="00F3468F" w:rsidRPr="00B4326C">
        <w:t xml:space="preserve"> La figura 2.4 representa esta arquitectura de red.</w:t>
      </w:r>
    </w:p>
    <w:p w14:paraId="005AD2BA" w14:textId="69F5CD28" w:rsidR="002039F5" w:rsidRPr="00B4326C" w:rsidRDefault="002039F5" w:rsidP="002039F5">
      <w:pPr>
        <w:pStyle w:val="Prrafodelista"/>
        <w:ind w:firstLine="0"/>
      </w:pPr>
      <w:r w:rsidRPr="00B4326C">
        <w:t>Estas topologías tienen dos desventajas principales. La primera es el coste adicional que supone mantener un servidor dedicado. Otra desventaja que tiene es el aumento de latencia a la hora de sincronizar cambios a través de clientes, ya que todos los datos tienen que pasar previamente por el servidor para ser validados.</w:t>
      </w:r>
    </w:p>
    <w:p w14:paraId="5B1272E8" w14:textId="133B8743" w:rsidR="00820773" w:rsidRPr="00B4326C" w:rsidRDefault="00820773" w:rsidP="002039F5">
      <w:pPr>
        <w:pStyle w:val="Prrafodelista"/>
        <w:ind w:firstLine="0"/>
      </w:pPr>
      <w:r w:rsidRPr="00B4326C">
        <w:t xml:space="preserve">En cuanto a las ventajas que ofrece, </w:t>
      </w:r>
      <w:r w:rsidR="0094500A" w:rsidRPr="00B4326C">
        <w:t>se pueden encontrar</w:t>
      </w:r>
      <w:r w:rsidR="00BE27ED" w:rsidRPr="00B4326C">
        <w:t xml:space="preserve"> por una parte</w:t>
      </w:r>
      <w:r w:rsidR="0094500A" w:rsidRPr="00B4326C">
        <w:t xml:space="preserve"> el </w:t>
      </w:r>
      <w:r w:rsidR="005F768A" w:rsidRPr="00B4326C">
        <w:t>rendimiento</w:t>
      </w:r>
      <w:r w:rsidR="0094500A" w:rsidRPr="00B4326C">
        <w:t xml:space="preserve">, </w:t>
      </w:r>
      <w:r w:rsidR="005F768A" w:rsidRPr="00B4326C">
        <w:t>pues</w:t>
      </w:r>
      <w:r w:rsidR="0094500A" w:rsidRPr="00B4326C">
        <w:t xml:space="preserve"> al usar un servidor para toda la lógica, los clientes pueden gozar de un mayor rendimiento general, al tener una menor carga </w:t>
      </w:r>
      <w:r w:rsidR="005F768A" w:rsidRPr="00B4326C">
        <w:t xml:space="preserve">de trabajo en esas máquinas. El uso de un servidor dedicado también tiene una ventaja significativa desde el punto de vista de la seguridad; al verificarse toda la lógica en el servidor, se puede evitar el uso de modificaciones ilegales por parte de los clientes que afecten al estado del juego o den ventajas significativas a uno de los jugadores en concreto. Esta última ventaja es la razón esencial por la que </w:t>
      </w:r>
      <w:r w:rsidR="00800A53" w:rsidRPr="00B4326C">
        <w:t xml:space="preserve">todos los juegos de la escena competitiva, también denominados </w:t>
      </w:r>
      <w:r w:rsidR="00800A53" w:rsidRPr="00B4326C">
        <w:rPr>
          <w:i/>
          <w:iCs/>
        </w:rPr>
        <w:t>esports</w:t>
      </w:r>
      <w:r w:rsidR="00800A53" w:rsidRPr="00B4326C">
        <w:t xml:space="preserve">, utilizan esta arquitectura de red </w:t>
      </w:r>
      <w:r w:rsidR="00800A53" w:rsidRPr="00B4326C">
        <w:fldChar w:fldCharType="begin"/>
      </w:r>
      <w:r w:rsidR="00433FFE" w:rsidRPr="00B4326C">
        <w:instrText xml:space="preserve"> ADDIN ZOTERO_ITEM CSL_CITATION {"citationID":"jhmjdLZX","properties":{"formattedCitation":"[22], [23]","plainCitation":"[22], [23]","noteIndex":0},"citationItems":[{"id":56,"uris":["http://zotero.org/users/local/bjn5mCLu/items/9356PF28"],"itemData":{"id":56,"type":"webpage","abstract":"Network topology defines how a network is arranged. In the context of multiplayer games, this primarily relates to how clients, hosts, and servers are connected and communicate. Different network topologies have different benefits and drawbacks, depending on the type of game you want to make.","language":"en-US","title":"Network topologies | Unity Multiplayer Networking","URL":"https://docs-multiplayer.unity3d.com/netcode/current/terms-concepts/network-topologies/","accessed":{"date-parts":[["2024",5,16]]},"issued":{"date-parts":[["2024",4,8]]}},"label":"page"},{"id":68,"uris":["http://zotero.org/users/local/bjn5mCLu/items/CA5YZTL4"],"itemData":{"id":68,"type":"webpage","abstract":"The world's leading online dictionary: English definitions, synonyms, word origins, example sentences, word games, and more. A trusted authority for 25+ years!","container-title":"Dictionary.com","language":"en","title":"Dictionary.com | Meanings &amp; Definitions of English Words","URL":"https://www.dictionary.com/browse/eSports","accessed":{"date-parts":[["2024",5,17]]},"issued":{"date-parts":[["2024",5,17]]}},"label":"page"}],"schema":"https://github.com/citation-style-language/schema/raw/master/csl-citation.json"} </w:instrText>
      </w:r>
      <w:r w:rsidR="00800A53" w:rsidRPr="00B4326C">
        <w:fldChar w:fldCharType="separate"/>
      </w:r>
      <w:r w:rsidR="00433FFE" w:rsidRPr="00B4326C">
        <w:rPr>
          <w:rFonts w:cs="Times New Roman"/>
        </w:rPr>
        <w:t>[22], [23]</w:t>
      </w:r>
      <w:r w:rsidR="00800A53" w:rsidRPr="00B4326C">
        <w:fldChar w:fldCharType="end"/>
      </w:r>
      <w:r w:rsidR="00800A53" w:rsidRPr="00B4326C">
        <w:t>.</w:t>
      </w:r>
    </w:p>
    <w:p w14:paraId="55B56C12" w14:textId="648742C4" w:rsidR="00800A53" w:rsidRPr="00B4326C" w:rsidRDefault="00800A53" w:rsidP="00800A53">
      <w:pPr>
        <w:jc w:val="center"/>
      </w:pPr>
      <w:r w:rsidRPr="00B4326C">
        <w:rPr>
          <w:noProof/>
        </w:rPr>
        <w:lastRenderedPageBreak/>
        <w:drawing>
          <wp:inline distT="0" distB="0" distL="0" distR="0" wp14:anchorId="341955CF" wp14:editId="0421ACC8">
            <wp:extent cx="4400550" cy="4019550"/>
            <wp:effectExtent l="0" t="0" r="0" b="0"/>
            <wp:docPr id="872402840" name="Gráfico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402840" name="Gráfico 872402840"/>
                    <pic:cNvPicPr/>
                  </pic:nvPicPr>
                  <pic:blipFill>
                    <a:blip r:embed="rId17">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4400550" cy="4019550"/>
                    </a:xfrm>
                    <a:prstGeom prst="rect">
                      <a:avLst/>
                    </a:prstGeom>
                  </pic:spPr>
                </pic:pic>
              </a:graphicData>
            </a:graphic>
          </wp:inline>
        </w:drawing>
      </w:r>
    </w:p>
    <w:p w14:paraId="3ED6C2E5" w14:textId="67EA7E03" w:rsidR="00800A53" w:rsidRPr="00B4326C" w:rsidRDefault="00800A53" w:rsidP="00800A53">
      <w:pPr>
        <w:pStyle w:val="TtuloFigura"/>
      </w:pPr>
      <w:bookmarkStart w:id="19" w:name="_Toc169177120"/>
      <w:r w:rsidRPr="00B4326C">
        <w:t>Fig. 2.4. Arquitectura Cliente-Servidor</w:t>
      </w:r>
      <w:bookmarkEnd w:id="19"/>
    </w:p>
    <w:p w14:paraId="50A5096C" w14:textId="7CE127F3" w:rsidR="00016732" w:rsidRPr="00B4326C" w:rsidRDefault="00016732">
      <w:pPr>
        <w:pStyle w:val="Prrafodelista"/>
        <w:numPr>
          <w:ilvl w:val="0"/>
          <w:numId w:val="4"/>
        </w:numPr>
      </w:pPr>
      <w:r w:rsidRPr="00B4326C">
        <w:rPr>
          <w:u w:val="single"/>
        </w:rPr>
        <w:t>Cliente-Anfitrión</w:t>
      </w:r>
      <w:r w:rsidR="006404E3" w:rsidRPr="00B4326C">
        <w:t>.</w:t>
      </w:r>
      <w:r w:rsidR="0026760B" w:rsidRPr="00B4326C">
        <w:t xml:space="preserve"> </w:t>
      </w:r>
      <w:r w:rsidR="00B57C1E" w:rsidRPr="00B4326C">
        <w:t>A diferencia de las redes de la topología Cliente-Servidor, en esta arquitectura no existe un servidor dedicado, si no que uno de los clientes actúa como cliente y servidor, como anfitrión. Por una parte, en la máquina del anfitrión se inicia un servidor de escucha. Este servidor de escucha tiene la función, al igual que en la topología anterior, de procesar las peticiones de los clientes conectados a la red y de ejecutar toda la lógica del programa. Asimismo, el anfitrión también ejecuta el código que procesa cualquier otro cliente</w:t>
      </w:r>
      <w:r w:rsidR="008902A3" w:rsidRPr="00B4326C">
        <w:t xml:space="preserve"> </w:t>
      </w:r>
      <w:r w:rsidR="008902A3" w:rsidRPr="00B4326C">
        <w:fldChar w:fldCharType="begin"/>
      </w:r>
      <w:r w:rsidR="00433FFE" w:rsidRPr="00B4326C">
        <w:instrText xml:space="preserve"> ADDIN ZOTERO_ITEM CSL_CITATION {"citationID":"vRRCf2eu","properties":{"formattedCitation":"[22]","plainCitation":"[22]","noteIndex":0},"citationItems":[{"id":56,"uris":["http://zotero.org/users/local/bjn5mCLu/items/9356PF28"],"itemData":{"id":56,"type":"webpage","abstract":"Network topology defines how a network is arranged. In the context of multiplayer games, this primarily relates to how clients, hosts, and servers are connected and communicate. Different network topologies have different benefits and drawbacks, depending on the type of game you want to make.","language":"en-US","title":"Network topologies | Unity Multiplayer Networking","URL":"https://docs-multiplayer.unity3d.com/netcode/current/terms-concepts/network-topologies/","accessed":{"date-parts":[["2024",5,16]]},"issued":{"date-parts":[["2024",4,8]]}}}],"schema":"https://github.com/citation-style-language/schema/raw/master/csl-citation.json"} </w:instrText>
      </w:r>
      <w:r w:rsidR="008902A3" w:rsidRPr="00B4326C">
        <w:fldChar w:fldCharType="separate"/>
      </w:r>
      <w:r w:rsidR="00433FFE" w:rsidRPr="00B4326C">
        <w:rPr>
          <w:rFonts w:cs="Times New Roman"/>
        </w:rPr>
        <w:t>[22]</w:t>
      </w:r>
      <w:r w:rsidR="008902A3" w:rsidRPr="00B4326C">
        <w:fldChar w:fldCharType="end"/>
      </w:r>
      <w:r w:rsidR="00B57C1E" w:rsidRPr="00B4326C">
        <w:t xml:space="preserve">. </w:t>
      </w:r>
      <w:r w:rsidR="00F3468F" w:rsidRPr="00B4326C">
        <w:t>En la figura 2.5 se puede apreciar el esquema de esta topología.</w:t>
      </w:r>
    </w:p>
    <w:p w14:paraId="24FB347B" w14:textId="0369EAD9" w:rsidR="00B57C1E" w:rsidRPr="00B4326C" w:rsidRDefault="008902A3" w:rsidP="00B57C1E">
      <w:pPr>
        <w:pStyle w:val="Prrafodelista"/>
        <w:ind w:firstLine="0"/>
      </w:pPr>
      <w:r w:rsidRPr="00B4326C">
        <w:t>Esta topología tiene una ventaja fundamental, siendo esta que se abaratan los costes al no necesitar un servidor dedicado, lo que permite centrar los costes de desarrollo en otras áreas del proyecto. Además, no necesitar un servidor significa que no es necesario utilizar ningún tipo de infraestructura especializada, por lo que agiliza el despliegue y permite al videojuego funcionar independientemente de que un nodo raíz, como es un servidor, esté en ejecución.</w:t>
      </w:r>
      <w:r w:rsidR="008D05BB" w:rsidRPr="00B4326C">
        <w:t xml:space="preserve"> Adicionalmente, es ideal para videojuegos donde no se requiere un mundo persistente y el número de jugadores en una misma sesión de juego es menor de 12 jugadores </w:t>
      </w:r>
      <w:r w:rsidR="008D05BB" w:rsidRPr="00B4326C">
        <w:fldChar w:fldCharType="begin"/>
      </w:r>
      <w:r w:rsidR="00433FFE" w:rsidRPr="00B4326C">
        <w:instrText xml:space="preserve"> ADDIN ZOTERO_ITEM CSL_CITATION {"citationID":"1aagp4Ee","properties":{"formattedCitation":"[24]","plainCitation":"[24]","noteIndex":0},"citationItems":[{"id":70,"uris":["http://zotero.org/users/local/bjn5mCLu/items/3N3FULR3"],"itemData":{"id":70,"type":"webpage","abstract":"What is a listen server","language":"en-US","title":"Create a game with a listen server and host architecture | Unity Multiplayer Networking","URL":"https://docs-multiplayer.unity3d.com/netcode/current/learn/listen-server-host-architecture/","accessed":{"date-parts":[["2024",5,17]]},"issued":{"date-parts":[["2024",4,8]]}}}],"schema":"https://github.com/citation-style-language/schema/raw/master/csl-citation.json"} </w:instrText>
      </w:r>
      <w:r w:rsidR="008D05BB" w:rsidRPr="00B4326C">
        <w:fldChar w:fldCharType="separate"/>
      </w:r>
      <w:r w:rsidR="00433FFE" w:rsidRPr="00B4326C">
        <w:rPr>
          <w:rFonts w:cs="Times New Roman"/>
        </w:rPr>
        <w:t>[24]</w:t>
      </w:r>
      <w:r w:rsidR="008D05BB" w:rsidRPr="00B4326C">
        <w:fldChar w:fldCharType="end"/>
      </w:r>
      <w:r w:rsidR="008D05BB" w:rsidRPr="00B4326C">
        <w:t>.</w:t>
      </w:r>
    </w:p>
    <w:p w14:paraId="36E8C8C8" w14:textId="6070C8E6" w:rsidR="008902A3" w:rsidRPr="00B4326C" w:rsidRDefault="00B34A03" w:rsidP="00B34A03">
      <w:pPr>
        <w:pStyle w:val="Prrafodelista"/>
        <w:ind w:left="1416" w:hanging="696"/>
      </w:pPr>
      <w:r w:rsidRPr="00B4326C">
        <w:t>No obstante, esta arquitectura presenta varios problemas:</w:t>
      </w:r>
    </w:p>
    <w:p w14:paraId="4B321C5B" w14:textId="05503B3D" w:rsidR="00B34A03" w:rsidRPr="00B4326C" w:rsidRDefault="00B34A03">
      <w:pPr>
        <w:pStyle w:val="Prrafodelista"/>
        <w:numPr>
          <w:ilvl w:val="0"/>
          <w:numId w:val="5"/>
        </w:numPr>
      </w:pPr>
      <w:r w:rsidRPr="00B4326C">
        <w:t xml:space="preserve">La máquina del anfitrión tiene una mayor carga de trabajo, por lo que el rendimiento puede verse degradado si este equipo no posee unos componentes </w:t>
      </w:r>
      <w:r w:rsidR="00971123" w:rsidRPr="00B4326C">
        <w:t>que cumplan unos requisitos mínimos</w:t>
      </w:r>
      <w:r w:rsidRPr="00B4326C">
        <w:t xml:space="preserve">, lo que puede afectar no solo al anfitrión, </w:t>
      </w:r>
      <w:r w:rsidR="00004DDA" w:rsidRPr="00B4326C">
        <w:t>sino</w:t>
      </w:r>
      <w:r w:rsidRPr="00B4326C">
        <w:t xml:space="preserve"> también a los clientes.</w:t>
      </w:r>
    </w:p>
    <w:p w14:paraId="33CACED6" w14:textId="76F80933" w:rsidR="00B34A03" w:rsidRPr="00B4326C" w:rsidRDefault="00B34A03">
      <w:pPr>
        <w:pStyle w:val="Prrafodelista"/>
        <w:numPr>
          <w:ilvl w:val="0"/>
          <w:numId w:val="5"/>
        </w:numPr>
      </w:pPr>
      <w:r w:rsidRPr="00B4326C">
        <w:lastRenderedPageBreak/>
        <w:t xml:space="preserve">El rendimiento de la red depende de la conexión a Internet del anfitrión, siendo esta en la mayoría de los casos residencial. Esto se puede traducir a un aumento de la latencia o tiempo de respuesta en el caso de que el comportamiento de la red no sea </w:t>
      </w:r>
      <w:r w:rsidR="00971123" w:rsidRPr="00B4326C">
        <w:t>estable</w:t>
      </w:r>
      <w:r w:rsidRPr="00B4326C">
        <w:t>.</w:t>
      </w:r>
    </w:p>
    <w:p w14:paraId="1B7E19C7" w14:textId="15E0A968" w:rsidR="00B34A03" w:rsidRPr="00B4326C" w:rsidRDefault="00B34A03">
      <w:pPr>
        <w:pStyle w:val="Prrafodelista"/>
        <w:numPr>
          <w:ilvl w:val="0"/>
          <w:numId w:val="5"/>
        </w:numPr>
      </w:pPr>
      <w:r w:rsidRPr="00B4326C">
        <w:t xml:space="preserve">Al ejecutar el anfitrión toda la lógica y tener </w:t>
      </w:r>
      <w:r w:rsidR="007304A8" w:rsidRPr="00B4326C">
        <w:t xml:space="preserve">acceso al servidor, es más fácil para el anfitrión </w:t>
      </w:r>
      <w:r w:rsidR="00553DAA" w:rsidRPr="00B4326C">
        <w:t>modificar el estado de</w:t>
      </w:r>
      <w:r w:rsidR="00D72BF0" w:rsidRPr="00B4326C">
        <w:t xml:space="preserve"> la partida</w:t>
      </w:r>
      <w:r w:rsidR="007304A8" w:rsidRPr="00B4326C">
        <w:t>, haciendo que pueda llegar a ser injusto el juego para los clientes en el caso de que se presente esta casuística. Por esta razón, esta arquitectura es inadecuada por norma general en juegos que tienen un aspecto competitivo.</w:t>
      </w:r>
    </w:p>
    <w:p w14:paraId="50D0953B" w14:textId="470A6539" w:rsidR="007304A8" w:rsidRPr="00B4326C" w:rsidRDefault="007304A8">
      <w:pPr>
        <w:pStyle w:val="Prrafodelista"/>
        <w:numPr>
          <w:ilvl w:val="0"/>
          <w:numId w:val="5"/>
        </w:numPr>
      </w:pPr>
      <w:r w:rsidRPr="00B4326C">
        <w:t>En el caso de que el anfitrión, es decir, el servidor, deje de funcionar o salga del juego, todos los clientes perderán la conexión a esa sesión de juego.</w:t>
      </w:r>
    </w:p>
    <w:p w14:paraId="461C9565" w14:textId="399BAE46" w:rsidR="009D1D70" w:rsidRPr="00B4326C" w:rsidRDefault="009D1D70" w:rsidP="009D1D70">
      <w:pPr>
        <w:jc w:val="center"/>
      </w:pPr>
      <w:r w:rsidRPr="00B4326C">
        <w:rPr>
          <w:noProof/>
        </w:rPr>
        <w:drawing>
          <wp:inline distT="0" distB="0" distL="0" distR="0" wp14:anchorId="24798CF9" wp14:editId="3CF1C17D">
            <wp:extent cx="4400550" cy="4019550"/>
            <wp:effectExtent l="0" t="0" r="0" b="0"/>
            <wp:docPr id="1792032421" name="Gráfico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032421" name="Gráfico 1792032421"/>
                    <pic:cNvPicPr/>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4400550" cy="4019550"/>
                    </a:xfrm>
                    <a:prstGeom prst="rect">
                      <a:avLst/>
                    </a:prstGeom>
                  </pic:spPr>
                </pic:pic>
              </a:graphicData>
            </a:graphic>
          </wp:inline>
        </w:drawing>
      </w:r>
    </w:p>
    <w:p w14:paraId="7804098D" w14:textId="3B35807B" w:rsidR="009D1D70" w:rsidRPr="00B4326C" w:rsidRDefault="009D1D70" w:rsidP="009D1D70">
      <w:pPr>
        <w:pStyle w:val="TtuloFigura"/>
      </w:pPr>
      <w:bookmarkStart w:id="20" w:name="_Toc169177121"/>
      <w:r w:rsidRPr="00B4326C">
        <w:t>Fig. 2.5. Topología Cliente-Anfitrión</w:t>
      </w:r>
      <w:bookmarkEnd w:id="20"/>
    </w:p>
    <w:p w14:paraId="0455957B" w14:textId="4D9E2FE1" w:rsidR="00417CF2" w:rsidRPr="00B4326C" w:rsidRDefault="00016732">
      <w:pPr>
        <w:pStyle w:val="Prrafodelista"/>
        <w:numPr>
          <w:ilvl w:val="0"/>
          <w:numId w:val="4"/>
        </w:numPr>
      </w:pPr>
      <w:r w:rsidRPr="00B4326C">
        <w:rPr>
          <w:u w:val="single"/>
        </w:rPr>
        <w:t>Red de autoridad distribuida</w:t>
      </w:r>
      <w:r w:rsidR="006404E3" w:rsidRPr="00B4326C">
        <w:t>.</w:t>
      </w:r>
      <w:r w:rsidR="0026760B" w:rsidRPr="00B4326C">
        <w:t xml:space="preserve"> </w:t>
      </w:r>
      <w:r w:rsidR="004B539B" w:rsidRPr="00B4326C">
        <w:t>A</w:t>
      </w:r>
      <w:r w:rsidR="00E466E3" w:rsidRPr="00B4326C">
        <w:t xml:space="preserve"> diferencia de la topología Cliente-Servidor y su derivada, donde el servidor se encarga de toda la lógica del sistema y es propietario de todos los objetos del entorno, siendo este el único responsable de instanciar nuevos objetos</w:t>
      </w:r>
      <w:r w:rsidR="004B539B" w:rsidRPr="00B4326C">
        <w:t>, esta topología</w:t>
      </w:r>
      <w:r w:rsidR="00E466E3" w:rsidRPr="00B4326C">
        <w:t xml:space="preserve"> propone que los clientes sean capaces de gestionar objetos ellos mismo</w:t>
      </w:r>
      <w:r w:rsidR="004B539B" w:rsidRPr="00B4326C">
        <w:t>s</w:t>
      </w:r>
      <w:r w:rsidR="00E466E3" w:rsidRPr="00B4326C">
        <w:t xml:space="preserve">. </w:t>
      </w:r>
      <w:r w:rsidR="004B539B" w:rsidRPr="00B4326C">
        <w:t>Asimismo, al no existir un servidor dedicado que se encargue de procesar la lógica del sistema, cada uno de los clientes tiene que realizar una simulación parcial del estado del juego, sincronizando los cambios al resto de clientes. Sin embargo, aunque no existe un servidor dedicado, sí que es necesario que haya un servicio central</w:t>
      </w:r>
      <w:r w:rsidR="00007333" w:rsidRPr="00B4326C">
        <w:t xml:space="preserve"> </w:t>
      </w:r>
      <w:r w:rsidR="004B539B" w:rsidRPr="00B4326C">
        <w:t>que se encargue de realizar un seguimiento de los cambios y enrute el tráfico de red.</w:t>
      </w:r>
      <w:r w:rsidR="00007333" w:rsidRPr="00B4326C">
        <w:t xml:space="preserve"> Esto es </w:t>
      </w:r>
      <w:r w:rsidR="00007333" w:rsidRPr="00B4326C">
        <w:lastRenderedPageBreak/>
        <w:t>principalmente lo que diferencia esta topología de las redes punto a punto</w:t>
      </w:r>
      <w:r w:rsidR="00417CF2" w:rsidRPr="00B4326C">
        <w:t xml:space="preserve"> </w:t>
      </w:r>
      <w:r w:rsidR="00417CF2" w:rsidRPr="00B4326C">
        <w:fldChar w:fldCharType="begin"/>
      </w:r>
      <w:r w:rsidR="00433FFE" w:rsidRPr="00B4326C">
        <w:instrText xml:space="preserve"> ADDIN ZOTERO_ITEM CSL_CITATION {"citationID":"gZGuHTlX","properties":{"formattedCitation":"[25]","plainCitation":"[25]","noteIndex":0},"citationItems":[{"id":72,"uris":["http://zotero.org/users/local/bjn5mCLu/items/LGV9YG87"],"itemData":{"id":72,"type":"webpage","abstract":"Distributed authority is one possible network topology you can use for your multiplayer game.","language":"en-US","title":"Distributed authority topologies | Unity Multiplayer Networking","URL":"https://docs-multiplayer.unity3d.com/netcode/current/terms-concepts/distributed-authority/","accessed":{"date-parts":[["2024",5,17]]},"issued":{"date-parts":[["2024",4,8]]}}}],"schema":"https://github.com/citation-style-language/schema/raw/master/csl-citation.json"} </w:instrText>
      </w:r>
      <w:r w:rsidR="00417CF2" w:rsidRPr="00B4326C">
        <w:fldChar w:fldCharType="separate"/>
      </w:r>
      <w:r w:rsidR="00433FFE" w:rsidRPr="00B4326C">
        <w:rPr>
          <w:rFonts w:cs="Times New Roman"/>
        </w:rPr>
        <w:t>[25]</w:t>
      </w:r>
      <w:r w:rsidR="00417CF2" w:rsidRPr="00B4326C">
        <w:fldChar w:fldCharType="end"/>
      </w:r>
      <w:r w:rsidR="00007333" w:rsidRPr="00B4326C">
        <w:t>.</w:t>
      </w:r>
      <w:r w:rsidR="00F3468F" w:rsidRPr="00B4326C">
        <w:t xml:space="preserve"> En la figura 2.6 se muestra esta topología de red, donde se pueden apreciar las diferencias de esta topología con las anteriores.</w:t>
      </w:r>
    </w:p>
    <w:p w14:paraId="4E276853" w14:textId="05275BDA" w:rsidR="00007333" w:rsidRPr="00B4326C" w:rsidRDefault="00007333" w:rsidP="00417CF2">
      <w:pPr>
        <w:pStyle w:val="Prrafodelista"/>
        <w:ind w:firstLine="0"/>
      </w:pPr>
      <w:r w:rsidRPr="00B4326C">
        <w:t>Esta arquitectura tiene una ventaja principal respecto a la topología Cliente-Anfitrión</w:t>
      </w:r>
      <w:r w:rsidR="00417CF2" w:rsidRPr="00B4326C">
        <w:t xml:space="preserve"> y se trata del concepto de propietario de la sesión. En estas redes, se asigna a uno de los clientes como propietario de la sesión, teniendo permisos similares a los de un anfitrión, siendo el encargado de gestionar tareas que tienen que ver con el estado general del juego. No obstante, siempre y cuando el estado global se sincronice entre todos los clientes de manera adecuada, si el propietario abandona la sesión, uno de los clientes será designado como propietario de la sesión, pasando a encargarse del estado global de la partida. Otras ventajas que incluye esta arquitectura son unos mejores tiempos de respuesta, al no haber un intermediario que se encargue de validar la lógica</w:t>
      </w:r>
      <w:r w:rsidR="009B1C29" w:rsidRPr="00B4326C">
        <w:t xml:space="preserve"> y una menor carga de trabajo, al distribuirse toda la carga entre todos los clientes conectados.</w:t>
      </w:r>
    </w:p>
    <w:p w14:paraId="7079D3D0" w14:textId="5921605D" w:rsidR="00417CF2" w:rsidRPr="00B4326C" w:rsidRDefault="00417CF2" w:rsidP="00417CF2">
      <w:pPr>
        <w:pStyle w:val="Prrafodelista"/>
        <w:ind w:firstLine="0"/>
      </w:pPr>
      <w:r w:rsidRPr="00B4326C">
        <w:t xml:space="preserve">Las desventajas notables </w:t>
      </w:r>
      <w:r w:rsidR="0031285D" w:rsidRPr="00B4326C">
        <w:t xml:space="preserve">que presenta esta arquitectura son principalmente </w:t>
      </w:r>
      <w:r w:rsidR="009B1C29" w:rsidRPr="00B4326C">
        <w:t>dos</w:t>
      </w:r>
      <w:r w:rsidR="0031285D" w:rsidRPr="00B4326C">
        <w:t>. La primera de ellas se trata de juegos en los que se involucre un alto uso de físicas o la precisión de estas sea importante. Al no haber una sola unidad encargándose de toda la simulación de las físicas, es necesario tomar un enfoque distinto a la hora de implementar la interacción entre objetos. La segunda desventaja que tiene es que es relativamente fácil modificar el estado del juego por parte de los clientes, por lo que el uso de esta</w:t>
      </w:r>
      <w:r w:rsidR="009B1C29" w:rsidRPr="00B4326C">
        <w:t xml:space="preserve"> arquitectura en juegos de carácter competitivo no está recomendado. </w:t>
      </w:r>
    </w:p>
    <w:p w14:paraId="624D1263" w14:textId="58E062F5" w:rsidR="009B1C29" w:rsidRPr="00B4326C" w:rsidRDefault="000573A5" w:rsidP="000573A5">
      <w:pPr>
        <w:jc w:val="center"/>
      </w:pPr>
      <w:r w:rsidRPr="00B4326C">
        <w:rPr>
          <w:noProof/>
        </w:rPr>
        <w:drawing>
          <wp:inline distT="0" distB="0" distL="0" distR="0" wp14:anchorId="33413556" wp14:editId="7FA8C9E3">
            <wp:extent cx="4709736" cy="3762375"/>
            <wp:effectExtent l="0" t="0" r="0" b="0"/>
            <wp:docPr id="1893423461" name="Gráfico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423461" name="Gráfico 1893423461"/>
                    <pic:cNvPicPr/>
                  </pic:nvPicPr>
                  <pic:blipFill>
                    <a:blip r:embed="rId21">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4712682" cy="3764729"/>
                    </a:xfrm>
                    <a:prstGeom prst="rect">
                      <a:avLst/>
                    </a:prstGeom>
                  </pic:spPr>
                </pic:pic>
              </a:graphicData>
            </a:graphic>
          </wp:inline>
        </w:drawing>
      </w:r>
    </w:p>
    <w:p w14:paraId="0C81EC99" w14:textId="547886ED" w:rsidR="000573A5" w:rsidRPr="00B4326C" w:rsidRDefault="000573A5" w:rsidP="000573A5">
      <w:pPr>
        <w:pStyle w:val="TtuloFigura"/>
      </w:pPr>
      <w:bookmarkStart w:id="21" w:name="_Toc169177122"/>
      <w:r w:rsidRPr="00B4326C">
        <w:t>Fig. 2.6. Arquitectura de autoridad distribuida</w:t>
      </w:r>
      <w:bookmarkEnd w:id="21"/>
    </w:p>
    <w:p w14:paraId="63CCFBA7" w14:textId="76D89753" w:rsidR="00016732" w:rsidRPr="00B4326C" w:rsidRDefault="009C6D64">
      <w:pPr>
        <w:pStyle w:val="Epgrafe"/>
        <w:numPr>
          <w:ilvl w:val="1"/>
          <w:numId w:val="2"/>
        </w:numPr>
      </w:pPr>
      <w:bookmarkStart w:id="22" w:name="_Toc169177052"/>
      <w:r w:rsidRPr="00B4326C">
        <w:lastRenderedPageBreak/>
        <w:t>Desafíos en el desarrollo de videojuegos multijugador en línea</w:t>
      </w:r>
      <w:bookmarkEnd w:id="22"/>
    </w:p>
    <w:p w14:paraId="18EC653D" w14:textId="4376C8EA" w:rsidR="00546F74" w:rsidRPr="00B4326C" w:rsidRDefault="00C6751E" w:rsidP="00546F74">
      <w:r w:rsidRPr="00B4326C">
        <w:t xml:space="preserve">A la hora de desarrollar videojuegos multijugador, uno de los principales problemas que se puede encontrar es la manera de conectar usuarios a través de Internet. En el caso de arquitecturas que utilizan una entidad centralizada, como las topologías Cliente-Servidor, esto no suele suponer un problema, ya que los servidores no suelen cambiar de direccionamiento. Adicionalmente, suelen tener un rango de puertos dedicados a ofrecer los servicios del videojuego, además de tener cortafuegos y otros mecanismos para evitar ciberataques. Sin embargo, en </w:t>
      </w:r>
      <w:r w:rsidR="000830A1" w:rsidRPr="00B4326C">
        <w:t xml:space="preserve">una topología Cliente-Anfitrión, todos los clientes (incluyendo </w:t>
      </w:r>
      <w:r w:rsidR="006C341A" w:rsidRPr="00B4326C">
        <w:t>el</w:t>
      </w:r>
      <w:r w:rsidR="000830A1" w:rsidRPr="00B4326C">
        <w:t xml:space="preserve"> anfitrión) se conectan habitualmente desde una red doméstica. Esto presenta un problema, puesto que, salvo en raras excepciones, en estas redes se realiza una traducción de la dirección de red, </w:t>
      </w:r>
      <w:r w:rsidR="00BC57DC" w:rsidRPr="00B4326C">
        <w:t>conocido</w:t>
      </w:r>
      <w:r w:rsidR="000830A1" w:rsidRPr="00B4326C">
        <w:t xml:space="preserve"> comúnmente como NAT (</w:t>
      </w:r>
      <w:r w:rsidR="000830A1" w:rsidRPr="00B4326C">
        <w:rPr>
          <w:i/>
          <w:iCs/>
        </w:rPr>
        <w:t>Network Address Translation</w:t>
      </w:r>
      <w:r w:rsidR="000830A1" w:rsidRPr="00B4326C">
        <w:t>). En redes domésticas, se utiliza la traducción de direcciones de red para enmascarar la dirección IP (</w:t>
      </w:r>
      <w:r w:rsidR="000830A1" w:rsidRPr="00B4326C">
        <w:rPr>
          <w:i/>
          <w:iCs/>
        </w:rPr>
        <w:t>Internet Protocol</w:t>
      </w:r>
      <w:r w:rsidR="000830A1" w:rsidRPr="00B4326C">
        <w:t>) privada de un usuario de la red</w:t>
      </w:r>
      <w:r w:rsidR="006C341A" w:rsidRPr="00B4326C">
        <w:t xml:space="preserve"> doméstica</w:t>
      </w:r>
      <w:r w:rsidR="000830A1" w:rsidRPr="00B4326C">
        <w:t>, protegiéndolo del exterior</w:t>
      </w:r>
      <w:r w:rsidR="006C341A" w:rsidRPr="00B4326C">
        <w:t xml:space="preserve"> y además permitiendo que el espacio de direcciones IPv4 no se sature. Esto se traduce a que, por defecto, todos los dispositivos de una red doméstica están asociados a una única IP pública, por lo que tiene que haber una manera de identificarlos desde el exterior, para que el rúter pueda enrutar el tráfico hacia el dispositivo de la red correcto </w:t>
      </w:r>
      <w:r w:rsidR="006C341A" w:rsidRPr="00B4326C">
        <w:fldChar w:fldCharType="begin"/>
      </w:r>
      <w:r w:rsidR="00433FFE" w:rsidRPr="00B4326C">
        <w:instrText xml:space="preserve"> ADDIN ZOTERO_ITEM CSL_CITATION {"citationID":"YWRZHifQ","properties":{"formattedCitation":"[26]","plainCitation":"[26]","noteIndex":0},"citationItems":[{"id":88,"uris":["http://zotero.org/users/local/bjn5mCLu/items/EK44WACP"],"itemData":{"id":88,"type":"webpage","abstract":"Descubra qué es la traducción de direcciones de red (NAT) y cómo puede ayudar a reforzar la seguridad de una organización al obligar a todo el tráfico a pasar a través de un firewall de red.","container-title":"Check Point Software","language":"es-LA","title":"¿Qué es la traducción de direcciones de red (NAT)? - Software Check Point","title-short":"¿Qué es la traducción de direcciones de red (NAT)?","URL":"https://www.checkpoint.com/cyber-hub/network-security/what-is-network-address-translation-nat/","accessed":{"date-parts":[["2024",5,20]]}}}],"schema":"https://github.com/citation-style-language/schema/raw/master/csl-citation.json"} </w:instrText>
      </w:r>
      <w:r w:rsidR="006C341A" w:rsidRPr="00B4326C">
        <w:fldChar w:fldCharType="separate"/>
      </w:r>
      <w:r w:rsidR="00433FFE" w:rsidRPr="00B4326C">
        <w:t>[26]</w:t>
      </w:r>
      <w:r w:rsidR="006C341A" w:rsidRPr="00B4326C">
        <w:fldChar w:fldCharType="end"/>
      </w:r>
      <w:r w:rsidR="006C341A" w:rsidRPr="00B4326C">
        <w:t>.</w:t>
      </w:r>
    </w:p>
    <w:p w14:paraId="073A3022" w14:textId="22106874" w:rsidR="006C341A" w:rsidRPr="00B4326C" w:rsidRDefault="00F67032" w:rsidP="00546F74">
      <w:r w:rsidRPr="00B4326C">
        <w:t xml:space="preserve">Para que un cliente pueda conectarse a un anfitrión protegido por un NAT, es necesario encontrar un método que permita identificar al anfitrión desde una red externa a la de este último. En la actualidad, existen tres </w:t>
      </w:r>
      <w:r w:rsidR="005D138B" w:rsidRPr="00B4326C">
        <w:t>maneras</w:t>
      </w:r>
      <w:r w:rsidRPr="00B4326C">
        <w:t xml:space="preserve"> </w:t>
      </w:r>
      <w:r w:rsidR="005D138B" w:rsidRPr="00B4326C">
        <w:t>de</w:t>
      </w:r>
      <w:r w:rsidRPr="00B4326C">
        <w:t xml:space="preserve"> solventar esta circunstancia </w:t>
      </w:r>
      <w:r w:rsidRPr="00B4326C">
        <w:fldChar w:fldCharType="begin"/>
      </w:r>
      <w:r w:rsidR="00433FFE" w:rsidRPr="00B4326C">
        <w:instrText xml:space="preserve"> ADDIN ZOTERO_ITEM CSL_CITATION {"citationID":"bY5SP8WC","properties":{"formattedCitation":"[24]","plainCitation":"[24]","noteIndex":0},"citationItems":[{"id":70,"uris":["http://zotero.org/users/local/bjn5mCLu/items/3N3FULR3"],"itemData":{"id":70,"type":"webpage","abstract":"What is a listen server","language":"en-US","title":"Create a game with a listen server and host architecture | Unity Multiplayer Networking","URL":"https://docs-multiplayer.unity3d.com/netcode/current/learn/listen-server-host-architecture/","accessed":{"date-parts":[["2024",5,17]]},"issued":{"date-parts":[["2024",4,8]]}}}],"schema":"https://github.com/citation-style-language/schema/raw/master/csl-citation.json"} </w:instrText>
      </w:r>
      <w:r w:rsidRPr="00B4326C">
        <w:fldChar w:fldCharType="separate"/>
      </w:r>
      <w:r w:rsidR="00433FFE" w:rsidRPr="00B4326C">
        <w:t>[24]</w:t>
      </w:r>
      <w:r w:rsidRPr="00B4326C">
        <w:fldChar w:fldCharType="end"/>
      </w:r>
      <w:r w:rsidRPr="00B4326C">
        <w:t>:</w:t>
      </w:r>
    </w:p>
    <w:p w14:paraId="4752BC47" w14:textId="41140FC7" w:rsidR="00F67032" w:rsidRPr="00B4326C" w:rsidRDefault="00F67032">
      <w:pPr>
        <w:pStyle w:val="Prrafodelista"/>
        <w:numPr>
          <w:ilvl w:val="0"/>
          <w:numId w:val="4"/>
        </w:numPr>
      </w:pPr>
      <w:r w:rsidRPr="00B4326C">
        <w:rPr>
          <w:u w:val="single"/>
        </w:rPr>
        <w:t>Redirección de puertos</w:t>
      </w:r>
      <w:r w:rsidRPr="00B4326C">
        <w:t>.</w:t>
      </w:r>
      <w:r w:rsidR="00BC57DC" w:rsidRPr="00B4326C">
        <w:t xml:space="preserve"> </w:t>
      </w:r>
      <w:r w:rsidR="00A61846" w:rsidRPr="00B4326C">
        <w:t>Esta técnica consiste en abrir un puerto público en el rúter del anfitrión, redireccionando el tráfico que llega a ese puerto a la máquina concreta del anfitrión. Sin embargo, esta solución tiene varios inconvenientes. El primero de ellos es que esta solución se tiene que hacer de manera local. Es decir, para que un cliente se pueda unir a la sesión de este anfitrión, este último tiene que abrir un puerto desde s</w:t>
      </w:r>
      <w:r w:rsidR="00EA4B6A" w:rsidRPr="00B4326C">
        <w:t>u</w:t>
      </w:r>
      <w:r w:rsidR="00A61846" w:rsidRPr="00B4326C">
        <w:t xml:space="preserve"> rúter o cortafuegos</w:t>
      </w:r>
      <w:r w:rsidR="00EA4B6A" w:rsidRPr="00B4326C">
        <w:t>, por lo que es necesario que el usuario en cuestión tenga ciertos conocimientos técnicos</w:t>
      </w:r>
      <w:r w:rsidR="00553DAA" w:rsidRPr="00B4326C">
        <w:t>.</w:t>
      </w:r>
      <w:r w:rsidR="00EA4B6A" w:rsidRPr="00B4326C">
        <w:t xml:space="preserve"> </w:t>
      </w:r>
      <w:r w:rsidR="00553DAA" w:rsidRPr="00B4326C">
        <w:t xml:space="preserve">Además, puede ocurrir </w:t>
      </w:r>
      <w:r w:rsidR="00EA4B6A" w:rsidRPr="00B4326C">
        <w:t>que esté en una situación en la que no pueda realizar esta acción</w:t>
      </w:r>
      <w:r w:rsidR="00553DAA" w:rsidRPr="00B4326C">
        <w:t>,</w:t>
      </w:r>
      <w:r w:rsidR="00EA4B6A" w:rsidRPr="00B4326C">
        <w:t xml:space="preserve"> por ejemplo, si el anfitrión está utilizando un dispositivo móvil o una red pública. El otro inconveniente que presenta, son los riesgos de ciberseguridad que conlleva abrir un puerto, ya que esto permite a un atacante tener una ruta directa hacia el sistema del anfitrión.</w:t>
      </w:r>
    </w:p>
    <w:p w14:paraId="57FE8F44" w14:textId="6210ECE2" w:rsidR="00F67032" w:rsidRPr="00B4326C" w:rsidRDefault="00BC57DC">
      <w:pPr>
        <w:pStyle w:val="Prrafodelista"/>
        <w:numPr>
          <w:ilvl w:val="0"/>
          <w:numId w:val="4"/>
        </w:numPr>
      </w:pPr>
      <w:r w:rsidRPr="00B4326C">
        <w:rPr>
          <w:u w:val="single"/>
        </w:rPr>
        <w:t>Servidor de retransmisión</w:t>
      </w:r>
      <w:r w:rsidRPr="00B4326C">
        <w:t xml:space="preserve">. </w:t>
      </w:r>
      <w:r w:rsidR="00EA4B6A" w:rsidRPr="00B4326C">
        <w:t xml:space="preserve">Un servidor de retransmisión es un servidor dedicado en la nube o en un centro de datos, que tiene preparada previamente una redirección de puertos, lo que permite a los usuarios conectarse a ellos directamente. </w:t>
      </w:r>
      <w:r w:rsidR="00497C06" w:rsidRPr="00B4326C">
        <w:t xml:space="preserve">El servidor de retransmisión actúa como un intermediario entre el anfitrión y los clientes, donde los clientes envían paquetes al servidor y este se encarga de que lleguen al destino deseado. Esta opción, en comparación con la anterior, siempre está disponible para los clientes y el anfitrión, además de poder notificar a los clientes si el anfitrión se desconecta de la red o incluso iniciar un proceso de migración. Las desventajas que presenta esta solución es que tienen </w:t>
      </w:r>
      <w:r w:rsidR="00497C06" w:rsidRPr="00B4326C">
        <w:lastRenderedPageBreak/>
        <w:t>un coste añadido al utilizar una infraestructura especializada, además de que la latencia entre el anfitrión y los clientes puede ser mayor, puesto que para realizar la comunicación tienen que pasar previamente por el servidor de retransmisión.</w:t>
      </w:r>
    </w:p>
    <w:p w14:paraId="4F595476" w14:textId="7936B77C" w:rsidR="00BC57DC" w:rsidRPr="00B4326C" w:rsidRDefault="00BC57DC">
      <w:pPr>
        <w:pStyle w:val="Prrafodelista"/>
        <w:numPr>
          <w:ilvl w:val="0"/>
          <w:numId w:val="4"/>
        </w:numPr>
      </w:pPr>
      <w:r w:rsidRPr="00B4326C">
        <w:rPr>
          <w:u w:val="single"/>
        </w:rPr>
        <w:t xml:space="preserve">NAT </w:t>
      </w:r>
      <w:r w:rsidRPr="00B4326C">
        <w:rPr>
          <w:i/>
          <w:iCs/>
          <w:u w:val="single"/>
        </w:rPr>
        <w:t>punch-through</w:t>
      </w:r>
      <w:r w:rsidRPr="00B4326C">
        <w:t xml:space="preserve">. </w:t>
      </w:r>
      <w:r w:rsidR="00497C06" w:rsidRPr="00B4326C">
        <w:t xml:space="preserve">Esta técnica, que en castellano se podría traducir perforación de NAT, intenta abrir una conexión directa entre cliente y servidor sin hacer uso de una redirección de puertos. </w:t>
      </w:r>
      <w:r w:rsidR="009C73B2" w:rsidRPr="00B4326C">
        <w:t>En caso de que esta acción resulte exitosa, los clientes estarán directamente conectados. No obstante, debido al tipo de traducción de direcciones de red que suele tener lugar entre los clientes, este proceso suele fallar. Por esto mismo, esta técnica se suele implementar con una alternativa, que en la mayoría de los casos consiste en usar un servidor de retransmisión en el caso de que la perforación de NAT no de resultado. En caso de que los clientes puedan realizar la conexión mediante la perforación de NAT, no se realizará la conexión a través del servidor de retransmisión, lo que abarata costes y carga de trabajo por parte de este último.</w:t>
      </w:r>
    </w:p>
    <w:p w14:paraId="735D3E90" w14:textId="17B0A51D" w:rsidR="008D0010" w:rsidRPr="00B4326C" w:rsidRDefault="008D0010">
      <w:pPr>
        <w:pStyle w:val="Epgrafe"/>
        <w:numPr>
          <w:ilvl w:val="1"/>
          <w:numId w:val="2"/>
        </w:numPr>
      </w:pPr>
      <w:bookmarkStart w:id="23" w:name="_Toc169177053"/>
      <w:r w:rsidRPr="00B4326C">
        <w:t xml:space="preserve">El género </w:t>
      </w:r>
      <w:r w:rsidRPr="00B4326C">
        <w:rPr>
          <w:i/>
        </w:rPr>
        <w:t>roguelike</w:t>
      </w:r>
      <w:bookmarkEnd w:id="23"/>
    </w:p>
    <w:p w14:paraId="7A760729" w14:textId="2D64E087" w:rsidR="00976A0D" w:rsidRPr="00B4326C" w:rsidRDefault="00151135" w:rsidP="00143C80">
      <w:r w:rsidRPr="00B4326C">
        <w:t xml:space="preserve">El término </w:t>
      </w:r>
      <w:r w:rsidRPr="00B4326C">
        <w:rPr>
          <w:i/>
          <w:iCs/>
        </w:rPr>
        <w:t>roguelike</w:t>
      </w:r>
      <w:r w:rsidRPr="00B4326C">
        <w:t xml:space="preserve"> es un subgénero de videojuegos que recibe su nombre directamente del videojuego Rogue, lanzado en 1980.</w:t>
      </w:r>
      <w:r w:rsidR="00565688" w:rsidRPr="00B4326C">
        <w:t xml:space="preserve"> </w:t>
      </w:r>
      <w:r w:rsidR="002652C1" w:rsidRPr="00B4326C">
        <w:t xml:space="preserve">Este término surgió por primera vez en 1993, a raíz de una discusión en </w:t>
      </w:r>
      <w:r w:rsidR="00BB3CD8" w:rsidRPr="00B4326C">
        <w:t>USENET</w:t>
      </w:r>
      <w:r w:rsidR="002652C1" w:rsidRPr="00B4326C">
        <w:t xml:space="preserve"> entre usuarios que buscaban un </w:t>
      </w:r>
      <w:r w:rsidR="00BB3CD8" w:rsidRPr="00B4326C">
        <w:t>nombre</w:t>
      </w:r>
      <w:r w:rsidR="002652C1" w:rsidRPr="00B4326C">
        <w:t xml:space="preserve"> para videojuegos </w:t>
      </w:r>
      <w:r w:rsidR="00BB3CD8" w:rsidRPr="00B4326C">
        <w:t xml:space="preserve">que tenían características parecidas a Rogue, como Adventure, Zork, Moria o Angband. Tras diversas discusiones, la comunidad llegó al consenso de un nombre para este tipo de juegos, </w:t>
      </w:r>
      <w:r w:rsidR="007A21C6" w:rsidRPr="00B4326C">
        <w:t xml:space="preserve">que se denominarían como videojuegos del género </w:t>
      </w:r>
      <w:r w:rsidR="007A21C6" w:rsidRPr="00B4326C">
        <w:rPr>
          <w:i/>
          <w:iCs/>
        </w:rPr>
        <w:t>roguelike</w:t>
      </w:r>
      <w:r w:rsidR="007A21C6" w:rsidRPr="00B4326C">
        <w:t xml:space="preserve"> (</w:t>
      </w:r>
      <w:r w:rsidR="007A21C6" w:rsidRPr="00B4326C">
        <w:rPr>
          <w:i/>
          <w:iCs/>
        </w:rPr>
        <w:t>rogue-like</w:t>
      </w:r>
      <w:r w:rsidR="007A21C6" w:rsidRPr="00B4326C">
        <w:t xml:space="preserve">, en castellano, “como Rogue”) </w:t>
      </w:r>
      <w:r w:rsidR="007A21C6" w:rsidRPr="00B4326C">
        <w:fldChar w:fldCharType="begin"/>
      </w:r>
      <w:r w:rsidR="00433FFE" w:rsidRPr="00B4326C">
        <w:instrText xml:space="preserve"> ADDIN ZOTERO_ITEM CSL_CITATION {"citationID":"spQDZuxC","properties":{"formattedCitation":"[27], [28]","plainCitation":"[27], [28]","noteIndex":0},"citationItems":[{"id":98,"uris":["http://zotero.org/users/local/bjn5mCLu/items/4C6EYPZJ"],"itemData":{"id":98,"type":"post-weblog","abstract":"On the Historial Origin of the “Roguelike” term Santiago Zapata v1.2.1 November 13, 2017 On November 11 2017, at the Roguelike Celebration in San Francisco, I had the pleasure of doing …","container-title":"Slashie's Journal","language":"en","title":"On the Historical Origin of the “Roguelike” Term","URL":"https://blog.slashie.net/on-the-historical-origin-of-the-roguelike-term/","accessed":{"date-parts":[["2024",5,20]]},"issued":{"date-parts":[["2017",11,12]]}}},{"id":107,"uris":["http://zotero.org/users/local/bjn5mCLu/items/Z8UFUZWB"],"itemData":{"id":107,"type":"webpage","title":"RFD: rec.games.dungeon.* hierarchy","URL":"https://groups.google.com/g/news.groups/c/CdWOd-M6g-w/m/cgNn2b9uU2sJ","accessed":{"date-parts":[["2024",5,21]]}}}],"schema":"https://github.com/citation-style-language/schema/raw/master/csl-citation.json"} </w:instrText>
      </w:r>
      <w:r w:rsidR="007A21C6" w:rsidRPr="00B4326C">
        <w:fldChar w:fldCharType="separate"/>
      </w:r>
      <w:r w:rsidR="00433FFE" w:rsidRPr="00B4326C">
        <w:t>[27], [28]</w:t>
      </w:r>
      <w:r w:rsidR="007A21C6" w:rsidRPr="00B4326C">
        <w:fldChar w:fldCharType="end"/>
      </w:r>
      <w:r w:rsidR="007A21C6" w:rsidRPr="00B4326C">
        <w:t>. Según estas discusiones, el género se caracterizaba por estas particularidades</w:t>
      </w:r>
      <w:r w:rsidR="00C113C0" w:rsidRPr="00B4326C">
        <w:t xml:space="preserve"> </w:t>
      </w:r>
      <w:r w:rsidR="00C113C0" w:rsidRPr="00B4326C">
        <w:fldChar w:fldCharType="begin"/>
      </w:r>
      <w:r w:rsidR="00433FFE" w:rsidRPr="00B4326C">
        <w:instrText xml:space="preserve"> ADDIN ZOTERO_ITEM CSL_CITATION {"citationID":"Pxp8zMAH","properties":{"formattedCitation":"[29]","plainCitation":"[29]","noteIndex":0},"citationItems":[{"id":109,"uris":["http://zotero.org/users/local/bjn5mCLu/items/PBLEG7GP"],"itemData":{"id":109,"type":"webpage","title":"Roguelike Games Info and FTP Sites (FAQ)","URL":"https://groups.google.com/g/rec.games.roguelike.misc/c/o66P9tiyxwI/m/EBIpBDSCzOsJ","accessed":{"date-parts":[["2024",5,21]]}}}],"schema":"https://github.com/citation-style-language/schema/raw/master/csl-citation.json"} </w:instrText>
      </w:r>
      <w:r w:rsidR="00C113C0" w:rsidRPr="00B4326C">
        <w:fldChar w:fldCharType="separate"/>
      </w:r>
      <w:r w:rsidR="00433FFE" w:rsidRPr="00B4326C">
        <w:t>[29]</w:t>
      </w:r>
      <w:r w:rsidR="00C113C0" w:rsidRPr="00B4326C">
        <w:fldChar w:fldCharType="end"/>
      </w:r>
      <w:r w:rsidR="007F06F1" w:rsidRPr="00B4326C">
        <w:t>:</w:t>
      </w:r>
    </w:p>
    <w:p w14:paraId="67185B68" w14:textId="0B9CAAF5" w:rsidR="007F06F1" w:rsidRPr="00B4326C" w:rsidRDefault="007F06F1">
      <w:pPr>
        <w:pStyle w:val="Prrafodelista"/>
        <w:numPr>
          <w:ilvl w:val="0"/>
          <w:numId w:val="6"/>
        </w:numPr>
      </w:pPr>
      <w:r w:rsidRPr="00B4326C">
        <w:t>El jugador controla un único personaje.</w:t>
      </w:r>
    </w:p>
    <w:p w14:paraId="700A3413" w14:textId="738F6564" w:rsidR="007F06F1" w:rsidRPr="00B4326C" w:rsidRDefault="007F06F1">
      <w:pPr>
        <w:pStyle w:val="Prrafodelista"/>
        <w:numPr>
          <w:ilvl w:val="0"/>
          <w:numId w:val="6"/>
        </w:numPr>
      </w:pPr>
      <w:r w:rsidRPr="00B4326C">
        <w:t>Son juegos de rol de fantasía, que generalmente tienen lugar en una mazmorra.</w:t>
      </w:r>
    </w:p>
    <w:p w14:paraId="47536B2F" w14:textId="665C1C4C" w:rsidR="007F06F1" w:rsidRPr="00B4326C" w:rsidRDefault="007F06F1">
      <w:pPr>
        <w:pStyle w:val="Prrafodelista"/>
        <w:numPr>
          <w:ilvl w:val="0"/>
          <w:numId w:val="6"/>
        </w:numPr>
      </w:pPr>
      <w:r w:rsidRPr="00B4326C">
        <w:t>Poseen una interfaz gráfica sencilla</w:t>
      </w:r>
      <w:r w:rsidR="00090F73" w:rsidRPr="00B4326C">
        <w:t>, basada en caracteres ASCII.</w:t>
      </w:r>
    </w:p>
    <w:p w14:paraId="714CED33" w14:textId="2F71BCC6" w:rsidR="00090F73" w:rsidRPr="00B4326C" w:rsidRDefault="007F06F1">
      <w:pPr>
        <w:pStyle w:val="Prrafodelista"/>
        <w:numPr>
          <w:ilvl w:val="0"/>
          <w:numId w:val="6"/>
        </w:numPr>
      </w:pPr>
      <w:r w:rsidRPr="00B4326C">
        <w:t>El objetivo del juego es volverse más fuerte, con el propósito de completar una misión difícil.</w:t>
      </w:r>
    </w:p>
    <w:p w14:paraId="44DAEB18" w14:textId="2F01A23F" w:rsidR="00090F73" w:rsidRPr="00B4326C" w:rsidRDefault="00090F73">
      <w:pPr>
        <w:pStyle w:val="Prrafodelista"/>
        <w:numPr>
          <w:ilvl w:val="0"/>
          <w:numId w:val="6"/>
        </w:numPr>
      </w:pPr>
      <w:r w:rsidRPr="00B4326C">
        <w:t>Son juegos distribuidos de manera gratuita.</w:t>
      </w:r>
    </w:p>
    <w:p w14:paraId="540E57DD" w14:textId="4B7A23F0" w:rsidR="00090F73" w:rsidRPr="00B4326C" w:rsidRDefault="00090F73" w:rsidP="00090F73">
      <w:pPr>
        <w:jc w:val="center"/>
      </w:pPr>
      <w:r w:rsidRPr="00B4326C">
        <w:rPr>
          <w:noProof/>
        </w:rPr>
        <w:lastRenderedPageBreak/>
        <w:drawing>
          <wp:inline distT="0" distB="0" distL="0" distR="0" wp14:anchorId="26FD99A8" wp14:editId="7E1F5EE5">
            <wp:extent cx="4610100" cy="3009900"/>
            <wp:effectExtent l="0" t="0" r="0" b="0"/>
            <wp:docPr id="767511302" name="Imagen 1" descr="Imagen que contiene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511302" name="Imagen 1" descr="Imagen que contiene Escala de tiempo&#10;&#10;Descripción generada automáticament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610100" cy="3009900"/>
                    </a:xfrm>
                    <a:prstGeom prst="rect">
                      <a:avLst/>
                    </a:prstGeom>
                    <a:noFill/>
                    <a:ln>
                      <a:noFill/>
                    </a:ln>
                  </pic:spPr>
                </pic:pic>
              </a:graphicData>
            </a:graphic>
          </wp:inline>
        </w:drawing>
      </w:r>
    </w:p>
    <w:p w14:paraId="50090A14" w14:textId="6D9AFF36" w:rsidR="00090F73" w:rsidRPr="00B4326C" w:rsidRDefault="00090F73" w:rsidP="00090F73">
      <w:pPr>
        <w:pStyle w:val="TtuloFigura"/>
      </w:pPr>
      <w:bookmarkStart w:id="24" w:name="_Toc169177123"/>
      <w:r w:rsidRPr="00B4326C">
        <w:t xml:space="preserve">Fig. 2.7. Captura de pantalla de Rogue en su versión de 1980 </w:t>
      </w:r>
      <w:r w:rsidRPr="00B4326C">
        <w:fldChar w:fldCharType="begin"/>
      </w:r>
      <w:r w:rsidR="00433FFE" w:rsidRPr="00B4326C">
        <w:instrText xml:space="preserve"> ADDIN ZOTERO_ITEM CSL_CITATION {"citationID":"efYkSrPE","properties":{"formattedCitation":"[30]","plainCitation":"[30]","noteIndex":0},"citationItems":[{"id":105,"uris":["http://zotero.org/users/local/bjn5mCLu/items/4584BCBH"],"itemData":{"id":105,"type":"graphic","archive":"Own work","source":"Wikimedia Commons","title":"English:  A screenshot of the BSD version of Rogue.","title-short":"English","URL":"https://commons.wikimedia.org/wiki/File:Rogue_Screenshot.png","author":[{"literal":"Thedarkb"}],"accessed":{"date-parts":[["2024",5,20]]},"issued":{"date-parts":[["2021",2,22]]}}}],"schema":"https://github.com/citation-style-language/schema/raw/master/csl-citation.json"} </w:instrText>
      </w:r>
      <w:r w:rsidRPr="00B4326C">
        <w:fldChar w:fldCharType="separate"/>
      </w:r>
      <w:r w:rsidR="00433FFE" w:rsidRPr="00B4326C">
        <w:rPr>
          <w:rFonts w:cs="Times New Roman"/>
        </w:rPr>
        <w:t>[30]</w:t>
      </w:r>
      <w:bookmarkEnd w:id="24"/>
      <w:r w:rsidRPr="00B4326C">
        <w:fldChar w:fldCharType="end"/>
      </w:r>
    </w:p>
    <w:p w14:paraId="2AEC45ED" w14:textId="7E4C8FFE" w:rsidR="00C113C0" w:rsidRPr="00B4326C" w:rsidRDefault="0067342D" w:rsidP="00090F73">
      <w:r w:rsidRPr="00B4326C">
        <w:t xml:space="preserve">Hoy en día, esta definición ha evolucionado, eliminando algunas de las restricciones que presentaba, como que los juegos para pertenecer a este género tienen que ser de distribución gratuita, o que la interfaz tiene que ser simple, basada en caracteres o mosaicos. En la actualidad, un juego </w:t>
      </w:r>
      <w:r w:rsidR="00C113C0" w:rsidRPr="00B4326C">
        <w:t xml:space="preserve">se puede considerar, por lo general, como un </w:t>
      </w:r>
      <w:r w:rsidR="00C113C0" w:rsidRPr="00B4326C">
        <w:rPr>
          <w:i/>
          <w:iCs/>
        </w:rPr>
        <w:t>roguelike</w:t>
      </w:r>
      <w:r w:rsidR="00C113C0" w:rsidRPr="00B4326C">
        <w:t xml:space="preserve"> si cumple las siguientes características </w:t>
      </w:r>
      <w:r w:rsidR="00C113C0" w:rsidRPr="00B4326C">
        <w:fldChar w:fldCharType="begin"/>
      </w:r>
      <w:r w:rsidR="00433FFE" w:rsidRPr="00B4326C">
        <w:instrText xml:space="preserve"> ADDIN ZOTERO_ITEM CSL_CITATION {"citationID":"1jr9lghP","properties":{"formattedCitation":"[31], [32]","plainCitation":"[31], [32]","noteIndex":0},"citationItems":[{"id":96,"uris":["http://zotero.org/users/local/bjn5mCLu/items/2R94V23B"],"itemData":{"id":96,"type":"post-weblog","abstract":"Several recently released games have rekindled the old discussions on the meaning of the word “roguelike”. This post is an attempt to…","container-title":"Medium","language":"en","title":"What “Roguelike” Meant","URL":"https://zenorogue.medium.com/what-roguelike-meant-fb8b0e1601a","author":[{"family":"Rogue","given":"Zeno"}],"accessed":{"date-parts":[["2024",5,20]]},"issued":{"date-parts":[["2020",11,6]]}}},{"id":113,"uris":["http://zotero.org/users/local/bjn5mCLu/items/7BHAZF3K"],"itemData":{"id":113,"type":"webpage","title":"What a roguelike is - RogueBasin","URL":"https://roguebasin.com/index.php/What_a_roguelike_is","accessed":{"date-parts":[["2024",5,21]]}}}],"schema":"https://github.com/citation-style-language/schema/raw/master/csl-citation.json"} </w:instrText>
      </w:r>
      <w:r w:rsidR="00C113C0" w:rsidRPr="00B4326C">
        <w:fldChar w:fldCharType="separate"/>
      </w:r>
      <w:r w:rsidR="00433FFE" w:rsidRPr="00B4326C">
        <w:t>[31], [32]</w:t>
      </w:r>
      <w:r w:rsidR="00C113C0" w:rsidRPr="00B4326C">
        <w:fldChar w:fldCharType="end"/>
      </w:r>
      <w:r w:rsidR="00C113C0" w:rsidRPr="00B4326C">
        <w:t>:</w:t>
      </w:r>
    </w:p>
    <w:p w14:paraId="1EAB2294" w14:textId="38475C45" w:rsidR="00B11968" w:rsidRPr="00B4326C" w:rsidRDefault="00B11968">
      <w:pPr>
        <w:pStyle w:val="Prrafodelista"/>
        <w:numPr>
          <w:ilvl w:val="0"/>
          <w:numId w:val="7"/>
        </w:numPr>
      </w:pPr>
      <w:r w:rsidRPr="00B4326C">
        <w:rPr>
          <w:u w:val="single"/>
        </w:rPr>
        <w:t>Generación procedimental</w:t>
      </w:r>
      <w:r w:rsidRPr="00B4326C">
        <w:t xml:space="preserve">. La generación del entorno, enemigos y demás elementos de la escena es </w:t>
      </w:r>
      <w:r w:rsidR="00BA052B" w:rsidRPr="00B4326C">
        <w:t>pseudoaleatoria</w:t>
      </w:r>
      <w:r w:rsidRPr="00B4326C">
        <w:t xml:space="preserve">, por lo que cada partida </w:t>
      </w:r>
      <w:r w:rsidR="00BA052B" w:rsidRPr="00B4326C">
        <w:t>es distinta a la anterior.</w:t>
      </w:r>
    </w:p>
    <w:p w14:paraId="76D94E04" w14:textId="59D1604C" w:rsidR="00B11968" w:rsidRPr="00B4326C" w:rsidRDefault="00B11968">
      <w:pPr>
        <w:pStyle w:val="Prrafodelista"/>
        <w:numPr>
          <w:ilvl w:val="0"/>
          <w:numId w:val="7"/>
        </w:numPr>
      </w:pPr>
      <w:r w:rsidRPr="00B4326C">
        <w:rPr>
          <w:u w:val="single"/>
        </w:rPr>
        <w:t>Jugabilidad por turnos</w:t>
      </w:r>
      <w:r w:rsidRPr="00B4326C">
        <w:t xml:space="preserve">. </w:t>
      </w:r>
      <w:r w:rsidR="00BA052B" w:rsidRPr="00B4326C">
        <w:t>El transcurso del videojuego es parecido al de un juego de mesa, donde el jugador tiene un tiempo infinito para pensar una estrategia con la que poder completar el juego.</w:t>
      </w:r>
    </w:p>
    <w:p w14:paraId="38DDFDEB" w14:textId="0C65CCC0" w:rsidR="00B11968" w:rsidRPr="00B4326C" w:rsidRDefault="00B11968">
      <w:pPr>
        <w:pStyle w:val="Prrafodelista"/>
        <w:numPr>
          <w:ilvl w:val="0"/>
          <w:numId w:val="7"/>
        </w:numPr>
      </w:pPr>
      <w:r w:rsidRPr="00B4326C">
        <w:rPr>
          <w:u w:val="single"/>
        </w:rPr>
        <w:t>El jugador controla a un solo personaje</w:t>
      </w:r>
      <w:r w:rsidRPr="00B4326C">
        <w:t>.</w:t>
      </w:r>
      <w:r w:rsidR="00BA052B" w:rsidRPr="00B4326C">
        <w:t xml:space="preserve"> Al igual que en la definición clásica, el jugador únicamente manejará a un individuo durante todo el transcurso de la partida. </w:t>
      </w:r>
    </w:p>
    <w:p w14:paraId="2B0CB25E" w14:textId="2146DCAD" w:rsidR="00B11968" w:rsidRPr="00B4326C" w:rsidRDefault="00B11968">
      <w:pPr>
        <w:pStyle w:val="Prrafodelista"/>
        <w:numPr>
          <w:ilvl w:val="0"/>
          <w:numId w:val="7"/>
        </w:numPr>
      </w:pPr>
      <w:r w:rsidRPr="00B4326C">
        <w:rPr>
          <w:u w:val="single"/>
        </w:rPr>
        <w:t>Consecuencias permanentes</w:t>
      </w:r>
      <w:r w:rsidRPr="00B4326C">
        <w:t xml:space="preserve">. </w:t>
      </w:r>
      <w:r w:rsidR="00BA052B" w:rsidRPr="00B4326C">
        <w:t>Cualquier acción del jugador tiene consecuencias permanentes e inmutables. Esto incluye la muerte del personaje del jugador.</w:t>
      </w:r>
    </w:p>
    <w:p w14:paraId="30B0E8EE" w14:textId="393A57CD" w:rsidR="002C5540" w:rsidRPr="00B4326C" w:rsidRDefault="00B11968">
      <w:pPr>
        <w:pStyle w:val="Prrafodelista"/>
        <w:numPr>
          <w:ilvl w:val="0"/>
          <w:numId w:val="7"/>
        </w:numPr>
      </w:pPr>
      <w:r w:rsidRPr="00B4326C">
        <w:rPr>
          <w:u w:val="single"/>
        </w:rPr>
        <w:t xml:space="preserve">Jugabilidad basada en nuevas partidas o </w:t>
      </w:r>
      <w:r w:rsidRPr="00B4326C">
        <w:rPr>
          <w:i/>
          <w:iCs/>
          <w:u w:val="single"/>
        </w:rPr>
        <w:t>runs</w:t>
      </w:r>
      <w:r w:rsidRPr="00B4326C">
        <w:t xml:space="preserve">. </w:t>
      </w:r>
      <w:r w:rsidR="002C5540" w:rsidRPr="00B4326C">
        <w:t>La muerte permanente del jugador implica que cada partida empezará desde el principio, perdiendo cualquier progreso que este haya hecho hacia la meta. Lo único que se conserva es la propia experiencia del jugador, conseguida de partidas anteriores.</w:t>
      </w:r>
    </w:p>
    <w:p w14:paraId="708B2B7D" w14:textId="116078F6" w:rsidR="005559D4" w:rsidRPr="00B4326C" w:rsidRDefault="002C5540" w:rsidP="002C5540">
      <w:r w:rsidRPr="00B4326C">
        <w:t xml:space="preserve">Esta definición, bajo el contexto de los videojuegos actuales de este género, es la más popular. No obstante, al no ser un término que se haya formalizado, está en constante cambio. Del mismo modo, existen otras definiciones que han surgido de diferentes discusiones o eventos, como en la International Roguelike Development Conference, en Berlín, Alemania, en el año 2008 </w:t>
      </w:r>
      <w:r w:rsidRPr="00B4326C">
        <w:fldChar w:fldCharType="begin"/>
      </w:r>
      <w:r w:rsidR="00433FFE" w:rsidRPr="00B4326C">
        <w:instrText xml:space="preserve"> ADDIN ZOTERO_ITEM CSL_CITATION {"citationID":"MjLqwESn","properties":{"formattedCitation":"[33]","plainCitation":"[33]","noteIndex":0},"citationItems":[{"id":111,"uris":["http://zotero.org/users/local/bjn5mCLu/items/CHTM7GU4"],"itemData":{"id":111,"type":"webpage","title":"Roguelike - Fanlore","URL":"https://fanlore.org/wiki/Roguelike","accessed":{"date-parts":[["2024",5,21]]}}}],"schema":"https://github.com/citation-style-language/schema/raw/master/csl-citation.json"} </w:instrText>
      </w:r>
      <w:r w:rsidRPr="00B4326C">
        <w:fldChar w:fldCharType="separate"/>
      </w:r>
      <w:r w:rsidR="00433FFE" w:rsidRPr="00B4326C">
        <w:t>[33]</w:t>
      </w:r>
      <w:r w:rsidRPr="00B4326C">
        <w:fldChar w:fldCharType="end"/>
      </w:r>
      <w:r w:rsidR="005559D4" w:rsidRPr="00B4326C">
        <w:t>.</w:t>
      </w:r>
    </w:p>
    <w:p w14:paraId="7FA935C7" w14:textId="424314BE" w:rsidR="009A16F2" w:rsidRPr="00B4326C" w:rsidRDefault="009A16F2" w:rsidP="002C5540">
      <w:r w:rsidRPr="00B4326C">
        <w:lastRenderedPageBreak/>
        <w:t xml:space="preserve">También es necesario mencionar un subgénero del anterior, el término </w:t>
      </w:r>
      <w:r w:rsidRPr="00B4326C">
        <w:rPr>
          <w:i/>
          <w:iCs/>
        </w:rPr>
        <w:t>roguelite</w:t>
      </w:r>
      <w:r w:rsidRPr="00B4326C">
        <w:t xml:space="preserve">. Este término se utiliza hoy día en aquellos videojuegos cuyas bases y características son las propias de los videojuegos </w:t>
      </w:r>
      <w:r w:rsidRPr="00B4326C">
        <w:rPr>
          <w:i/>
          <w:iCs/>
        </w:rPr>
        <w:t>roguelike</w:t>
      </w:r>
      <w:r w:rsidRPr="00B4326C">
        <w:t xml:space="preserve">, pero que incorporan cambios críticos a su definición, como puede ser algún tipo de progreso, por ejemplo, con el desbloqueo de nuevas armas, habilidades, o mejora de las estadísticas base del jugador </w:t>
      </w:r>
      <w:r w:rsidRPr="00B4326C">
        <w:fldChar w:fldCharType="begin"/>
      </w:r>
      <w:r w:rsidR="00433FFE" w:rsidRPr="00B4326C">
        <w:instrText xml:space="preserve"> ADDIN ZOTERO_ITEM CSL_CITATION {"citationID":"V0bNnTLC","properties":{"formattedCitation":"[32]","plainCitation":"[32]","noteIndex":0},"citationItems":[{"id":113,"uris":["http://zotero.org/users/local/bjn5mCLu/items/7BHAZF3K"],"itemData":{"id":113,"type":"webpage","title":"What a roguelike is - RogueBasin","URL":"https://roguebasin.com/index.php/What_a_roguelike_is","accessed":{"date-parts":[["2024",5,21]]}}}],"schema":"https://github.com/citation-style-language/schema/raw/master/csl-citation.json"} </w:instrText>
      </w:r>
      <w:r w:rsidRPr="00B4326C">
        <w:fldChar w:fldCharType="separate"/>
      </w:r>
      <w:r w:rsidR="00433FFE" w:rsidRPr="00B4326C">
        <w:t>[32]</w:t>
      </w:r>
      <w:r w:rsidRPr="00B4326C">
        <w:fldChar w:fldCharType="end"/>
      </w:r>
      <w:r w:rsidRPr="00B4326C">
        <w:t>.</w:t>
      </w:r>
    </w:p>
    <w:p w14:paraId="5B0ED570" w14:textId="5BF24CFA" w:rsidR="00F66691" w:rsidRPr="00B4326C" w:rsidRDefault="00F66691">
      <w:pPr>
        <w:pStyle w:val="Epgrafe"/>
        <w:numPr>
          <w:ilvl w:val="2"/>
          <w:numId w:val="2"/>
        </w:numPr>
      </w:pPr>
      <w:bookmarkStart w:id="25" w:name="_Toc169177054"/>
      <w:r w:rsidRPr="00B4326C">
        <w:t xml:space="preserve">Juegos del género </w:t>
      </w:r>
      <w:r w:rsidRPr="00B4326C">
        <w:rPr>
          <w:i/>
          <w:iCs w:val="0"/>
        </w:rPr>
        <w:t>roguelike</w:t>
      </w:r>
      <w:r w:rsidRPr="00B4326C">
        <w:t xml:space="preserve"> similares a la solución propuesta</w:t>
      </w:r>
      <w:bookmarkEnd w:id="25"/>
    </w:p>
    <w:p w14:paraId="40108E3E" w14:textId="1B01A574" w:rsidR="00F66691" w:rsidRPr="00B4326C" w:rsidRDefault="005559D4" w:rsidP="00F66691">
      <w:r w:rsidRPr="00B4326C">
        <w:t xml:space="preserve">A continuación, se van a listar algunos de los videojuegos del género </w:t>
      </w:r>
      <w:r w:rsidRPr="00B4326C">
        <w:rPr>
          <w:i/>
          <w:iCs/>
        </w:rPr>
        <w:t>roguelike</w:t>
      </w:r>
      <w:r w:rsidRPr="00B4326C">
        <w:t xml:space="preserve"> que ofrecen </w:t>
      </w:r>
      <w:r w:rsidR="000D374B" w:rsidRPr="00B4326C">
        <w:t>características similares a</w:t>
      </w:r>
      <w:r w:rsidR="005622CB" w:rsidRPr="00B4326C">
        <w:t>l desarrollado en este proyecto.</w:t>
      </w:r>
    </w:p>
    <w:p w14:paraId="4F752B88" w14:textId="56D450A0" w:rsidR="0058468F" w:rsidRPr="00B4326C" w:rsidRDefault="0058468F" w:rsidP="00F66691">
      <w:pPr>
        <w:rPr>
          <w:u w:val="single"/>
        </w:rPr>
      </w:pPr>
      <w:r w:rsidRPr="00B4326C">
        <w:rPr>
          <w:u w:val="single"/>
        </w:rPr>
        <w:t>Enter the Gungeon.</w:t>
      </w:r>
    </w:p>
    <w:p w14:paraId="0EE9EEBD" w14:textId="01787475" w:rsidR="00B814B9" w:rsidRPr="00B4326C" w:rsidRDefault="00B814B9" w:rsidP="00F66691">
      <w:r w:rsidRPr="00B4326C">
        <w:t xml:space="preserve">Enter the Gungeon es un videojuego </w:t>
      </w:r>
      <w:r w:rsidRPr="00B4326C">
        <w:rPr>
          <w:i/>
          <w:iCs/>
        </w:rPr>
        <w:t>roguelike</w:t>
      </w:r>
      <w:r w:rsidR="006362B2" w:rsidRPr="00B4326C">
        <w:t xml:space="preserve"> de disparos</w:t>
      </w:r>
      <w:r w:rsidR="0047370D" w:rsidRPr="00B4326C">
        <w:t xml:space="preserve"> en el que el jugador, que controla a una serie de personajes marginados y arrepentidos con su pasado, tiene que superar los diversos desafíos impuestos por la Armazmorra, con el objetivo de hacerse con el tesoro que aguarda en esta: el arma que puede matar al pasado </w:t>
      </w:r>
      <w:r w:rsidR="0047370D" w:rsidRPr="00B4326C">
        <w:fldChar w:fldCharType="begin"/>
      </w:r>
      <w:r w:rsidR="00433FFE" w:rsidRPr="00B4326C">
        <w:instrText xml:space="preserve"> ADDIN ZOTERO_ITEM CSL_CITATION {"citationID":"VDGkId8d","properties":{"formattedCitation":"[34]","plainCitation":"[34]","noteIndex":0},"citationItems":[{"id":116,"uris":["http://zotero.org/users/local/bjn5mCLu/items/JJYIS3LT"],"itemData":{"id":116,"type":"webpage","abstract":"Enter the Gungeon is a gunfight dungeon crawler following a band of misfits seeking to shoot, loot, dodge roll and table-flip their way to personal absolution by reaching the legendary Gungeon’s ultimate treasure: the gun that can kill the past.","container-title":"Enter the Gungeon","title":"Enter the Gungeon","URL":"https://enterthegungeon.com/","accessed":{"date-parts":[["2024",5,22]]}}}],"schema":"https://github.com/citation-style-language/schema/raw/master/csl-citation.json"} </w:instrText>
      </w:r>
      <w:r w:rsidR="0047370D" w:rsidRPr="00B4326C">
        <w:fldChar w:fldCharType="separate"/>
      </w:r>
      <w:r w:rsidR="00433FFE" w:rsidRPr="00B4326C">
        <w:t>[34]</w:t>
      </w:r>
      <w:r w:rsidR="0047370D" w:rsidRPr="00B4326C">
        <w:fldChar w:fldCharType="end"/>
      </w:r>
      <w:r w:rsidR="0047370D" w:rsidRPr="00B4326C">
        <w:t>.</w:t>
      </w:r>
    </w:p>
    <w:p w14:paraId="7241C46D" w14:textId="25556FC6" w:rsidR="0047370D" w:rsidRPr="00B4326C" w:rsidRDefault="006362B2" w:rsidP="00F66691">
      <w:r w:rsidRPr="00B4326C">
        <w:t xml:space="preserve">Este videojuego, desarrollado por el estudio independiente Dodge Roll y lanzado en 2016, es uno de los videojuegos </w:t>
      </w:r>
      <w:r w:rsidRPr="00B4326C">
        <w:rPr>
          <w:i/>
          <w:iCs/>
        </w:rPr>
        <w:t>roguelike</w:t>
      </w:r>
      <w:r w:rsidRPr="00B4326C">
        <w:t xml:space="preserve"> mejor valorados de l</w:t>
      </w:r>
      <w:r w:rsidR="00105D19" w:rsidRPr="00B4326C">
        <w:t>a última década</w:t>
      </w:r>
      <w:r w:rsidRPr="00B4326C">
        <w:t>, con un 95% de reseñas positivas en Steam y un 82 sobre 100 en Metacritic</w:t>
      </w:r>
      <w:r w:rsidR="00105D19" w:rsidRPr="00B4326C">
        <w:t xml:space="preserve"> </w:t>
      </w:r>
      <w:r w:rsidR="00105D19" w:rsidRPr="00B4326C">
        <w:fldChar w:fldCharType="begin"/>
      </w:r>
      <w:r w:rsidR="00433FFE" w:rsidRPr="00B4326C">
        <w:instrText xml:space="preserve"> ADDIN ZOTERO_ITEM CSL_CITATION {"citationID":"T1Za3vKb","properties":{"formattedCitation":"[35], [36]","plainCitation":"[35], [36]","noteIndex":0},"citationItems":[{"id":115,"uris":["http://zotero.org/users/local/bjn5mCLu/items/PADVHPDY"],"itemData":{"id":115,"type":"webpage","abstract":"Enter the Gungeon es un dungeon crawler de tiroteos que sigue a una banda de marginados arrepentidos en su intento de conseguir la absolución personal a base de disparar, saquear, dar volteretas y voltear mesas para alcanzar el tesoro supremo de la legendaria Armazmorra: el arma que puede matar el pasado.","language":"es","title":"Ahorra un 70% en Enter the Gungeon en Steam","URL":"https://store.steampowered.com/app/311690/Enter_the_Gungeon/","accessed":{"date-parts":[["2024",5,22]]}}},{"id":119,"uris":["http://zotero.org/users/local/bjn5mCLu/items/DSACQTDZ"],"itemData":{"id":119,"type":"webpage","abstract":"Enter the Gungeon is a bullet hell dungeon crawler following a band of misfits seeking to shoot, loot, dodge roll and table-flip their way to personal absolution by reaching the legendary Gungeon’s ultimate treasure: the gun that can kill the past.","language":"en","title":"Enter the Gungeon","URL":"https://www.metacritic.com/game/enter-the-gungeon/","accessed":{"date-parts":[["2024",5,22]]}}}],"schema":"https://github.com/citation-style-language/schema/raw/master/csl-citation.json"} </w:instrText>
      </w:r>
      <w:r w:rsidR="00105D19" w:rsidRPr="00B4326C">
        <w:fldChar w:fldCharType="separate"/>
      </w:r>
      <w:r w:rsidR="00433FFE" w:rsidRPr="00B4326C">
        <w:t>[35], [36]</w:t>
      </w:r>
      <w:r w:rsidR="00105D19" w:rsidRPr="00B4326C">
        <w:fldChar w:fldCharType="end"/>
      </w:r>
      <w:r w:rsidR="00105D19" w:rsidRPr="00B4326C">
        <w:t xml:space="preserve">. En enero de 2020, Dodge Roll anunció que había vendido más de tres millones de copias juntando las ventas de todas las plataformas </w:t>
      </w:r>
      <w:r w:rsidR="00105D19" w:rsidRPr="00B4326C">
        <w:fldChar w:fldCharType="begin"/>
      </w:r>
      <w:r w:rsidR="00433FFE" w:rsidRPr="00B4326C">
        <w:instrText xml:space="preserve"> ADDIN ZOTERO_ITEM CSL_CITATION {"citationID":"6xbjkNvH","properties":{"formattedCitation":"[37]","plainCitation":"[37]","noteIndex":0},"citationItems":[{"id":121,"uris":["http://zotero.org/users/local/bjn5mCLu/items/P3VGRW4D"],"itemData":{"id":121,"type":"webpage","abstract":"Enter the Gungeon developer Dodge Roll Games has announced that the series has surpassed three million copies sold across all platforms. Announced on Twitter , the developer did not break down the...","container-title":"pocketgamer.biz","title":"Enter the Gungeon shoots past three million units sold","URL":"https://www.pocketgamer.biz/news/72336/enter-the-gungeon-3-million-units/","author":[{"family":"Cowley","given":"Ric"},{"literal":"Editor"}],"accessed":{"date-parts":[["2024",5,22]]},"issued":{"date-parts":[["2020",1,13]]}}}],"schema":"https://github.com/citation-style-language/schema/raw/master/csl-citation.json"} </w:instrText>
      </w:r>
      <w:r w:rsidR="00105D19" w:rsidRPr="00B4326C">
        <w:fldChar w:fldCharType="separate"/>
      </w:r>
      <w:r w:rsidR="00433FFE" w:rsidRPr="00B4326C">
        <w:t>[37]</w:t>
      </w:r>
      <w:r w:rsidR="00105D19" w:rsidRPr="00B4326C">
        <w:fldChar w:fldCharType="end"/>
      </w:r>
      <w:r w:rsidR="00105D19" w:rsidRPr="00B4326C">
        <w:t>.</w:t>
      </w:r>
      <w:r w:rsidR="00FC7A32" w:rsidRPr="00B4326C">
        <w:t xml:space="preserve"> Este juego, al igual que el prototipo desarrollado en este proyecto se creó con el motor Unity.</w:t>
      </w:r>
    </w:p>
    <w:p w14:paraId="7030E1FC" w14:textId="5B73DFCE" w:rsidR="00350E9D" w:rsidRPr="00B4326C" w:rsidRDefault="00FC7A32" w:rsidP="00350E9D">
      <w:r w:rsidRPr="00B4326C">
        <w:t>En el prototipo desarrollado se pueden ver muchas semejanzas a este juego, princi</w:t>
      </w:r>
      <w:r w:rsidR="00350E9D" w:rsidRPr="00B4326C">
        <w:t>palmente porque este ha sido el primero que se ha utilizado como referencia. Algunas de las similitudes que se pueden observar son las siguientes:</w:t>
      </w:r>
    </w:p>
    <w:p w14:paraId="559625A4" w14:textId="577B2811" w:rsidR="00862604" w:rsidRPr="00B4326C" w:rsidRDefault="00862604">
      <w:pPr>
        <w:pStyle w:val="Prrafodelista"/>
        <w:numPr>
          <w:ilvl w:val="0"/>
          <w:numId w:val="8"/>
        </w:numPr>
      </w:pPr>
      <w:r w:rsidRPr="00B4326C">
        <w:t xml:space="preserve">El estilo artístico utilizado es un estilo bidimensional basado en la forma de arte digital </w:t>
      </w:r>
      <w:r w:rsidRPr="00B4326C">
        <w:rPr>
          <w:i/>
          <w:iCs/>
        </w:rPr>
        <w:t>pixel art</w:t>
      </w:r>
      <w:r w:rsidRPr="00B4326C">
        <w:t xml:space="preserve">. Es utilizado principalmente por su simpleza </w:t>
      </w:r>
    </w:p>
    <w:p w14:paraId="36CC95C8" w14:textId="35428FDF" w:rsidR="00350E9D" w:rsidRPr="00B4326C" w:rsidRDefault="00350E9D">
      <w:pPr>
        <w:pStyle w:val="Prrafodelista"/>
        <w:numPr>
          <w:ilvl w:val="0"/>
          <w:numId w:val="8"/>
        </w:numPr>
      </w:pPr>
      <w:r w:rsidRPr="00B4326C">
        <w:t xml:space="preserve">Ambos juegos </w:t>
      </w:r>
      <w:r w:rsidR="00862604" w:rsidRPr="00B4326C">
        <w:t>utilizan un punto de vista cenital.</w:t>
      </w:r>
    </w:p>
    <w:p w14:paraId="2E52AF22" w14:textId="3DB11DB0" w:rsidR="00862604" w:rsidRPr="00B4326C" w:rsidRDefault="00862604">
      <w:pPr>
        <w:pStyle w:val="Prrafodelista"/>
        <w:numPr>
          <w:ilvl w:val="0"/>
          <w:numId w:val="8"/>
        </w:numPr>
      </w:pPr>
      <w:r w:rsidRPr="00B4326C">
        <w:t>Tanto en Enter the Gungeon como en el prototipo desarrollado, el jugador controla a un personaje que puede disparar con armas a distancia a sus enemigos.</w:t>
      </w:r>
    </w:p>
    <w:p w14:paraId="1D0EE3DC" w14:textId="7D00D327" w:rsidR="00862604" w:rsidRPr="00B4326C" w:rsidRDefault="00862604">
      <w:pPr>
        <w:pStyle w:val="Prrafodelista"/>
        <w:numPr>
          <w:ilvl w:val="0"/>
          <w:numId w:val="8"/>
        </w:numPr>
      </w:pPr>
      <w:r w:rsidRPr="00B4326C">
        <w:t>En ambos juegos el escenario es una mazmorra de la que el jugador tiene que escapar.</w:t>
      </w:r>
    </w:p>
    <w:p w14:paraId="5167DD60" w14:textId="547E6EEC" w:rsidR="006218A6" w:rsidRPr="00B4326C" w:rsidRDefault="006218A6" w:rsidP="006218A6">
      <w:pPr>
        <w:jc w:val="center"/>
      </w:pPr>
      <w:r w:rsidRPr="00B4326C">
        <w:rPr>
          <w:noProof/>
        </w:rPr>
        <w:lastRenderedPageBreak/>
        <w:drawing>
          <wp:inline distT="0" distB="0" distL="0" distR="0" wp14:anchorId="11722DCD" wp14:editId="3B8D5F2C">
            <wp:extent cx="5400040" cy="3037205"/>
            <wp:effectExtent l="0" t="0" r="0" b="0"/>
            <wp:docPr id="784198653" name="Imagen 1" descr="Imagen de la pantalla de un video jueg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198653" name="Imagen 1" descr="Imagen de la pantalla de un video juego&#10;&#10;Descripción generada automáticamente con confianza media"/>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400040" cy="3037205"/>
                    </a:xfrm>
                    <a:prstGeom prst="rect">
                      <a:avLst/>
                    </a:prstGeom>
                  </pic:spPr>
                </pic:pic>
              </a:graphicData>
            </a:graphic>
          </wp:inline>
        </w:drawing>
      </w:r>
    </w:p>
    <w:p w14:paraId="2A4A9226" w14:textId="5685BFEC" w:rsidR="006218A6" w:rsidRPr="00B4326C" w:rsidRDefault="006218A6" w:rsidP="00FC7A32">
      <w:pPr>
        <w:pStyle w:val="TtuloFigura"/>
      </w:pPr>
      <w:bookmarkStart w:id="26" w:name="_Toc169177124"/>
      <w:r w:rsidRPr="00B4326C">
        <w:t>Fig. 2.8. Captura de pantalla de Enter the Gungeon</w:t>
      </w:r>
      <w:bookmarkEnd w:id="26"/>
    </w:p>
    <w:p w14:paraId="5064126F" w14:textId="7BD51499" w:rsidR="00A62EA5" w:rsidRPr="00B4326C" w:rsidRDefault="00A62EA5" w:rsidP="00A62EA5">
      <w:r w:rsidRPr="00B4326C">
        <w:t>No obstante, Enter the Gungeon no posee un modo multijugador, siendo esta la principal diferencia entre este juego y el prototipo desarrollado a lo largo de este trabajo.</w:t>
      </w:r>
    </w:p>
    <w:p w14:paraId="4FC80335" w14:textId="7CF10F97" w:rsidR="00B814B9" w:rsidRPr="00B4326C" w:rsidRDefault="00B814B9" w:rsidP="00F66691">
      <w:pPr>
        <w:rPr>
          <w:u w:val="single"/>
        </w:rPr>
      </w:pPr>
      <w:r w:rsidRPr="00B4326C">
        <w:rPr>
          <w:u w:val="single"/>
        </w:rPr>
        <w:t>The Binding of Isaac.</w:t>
      </w:r>
    </w:p>
    <w:p w14:paraId="0E7842C9" w14:textId="28E48CBF" w:rsidR="00B814B9" w:rsidRPr="00B4326C" w:rsidRDefault="00A62EA5" w:rsidP="00F66691">
      <w:r w:rsidRPr="00B4326C">
        <w:t xml:space="preserve">The Binding of Isaac es otro </w:t>
      </w:r>
      <w:r w:rsidRPr="00B4326C">
        <w:rPr>
          <w:i/>
          <w:iCs/>
        </w:rPr>
        <w:t>roguelike</w:t>
      </w:r>
      <w:r w:rsidRPr="00B4326C">
        <w:t xml:space="preserve"> que salió por primera vez al mercado en el año 2011, desarrollado por Edmund McMillen y Florian Himsl</w:t>
      </w:r>
      <w:r w:rsidR="00C808BD" w:rsidRPr="00B4326C">
        <w:t xml:space="preserve"> </w:t>
      </w:r>
      <w:r w:rsidR="00C808BD" w:rsidRPr="00B4326C">
        <w:fldChar w:fldCharType="begin"/>
      </w:r>
      <w:r w:rsidR="00433FFE" w:rsidRPr="00B4326C">
        <w:instrText xml:space="preserve"> ADDIN ZOTERO_ITEM CSL_CITATION {"citationID":"Wwpo1j1Z","properties":{"formattedCitation":"[38]","plainCitation":"[38]","noteIndex":0},"citationItems":[{"id":123,"uris":["http://zotero.org/users/local/bjn5mCLu/items/ZA9TBWA8"],"itemData":{"id":123,"type":"webpage","abstract":"¡Ahora un 20% más terrorífico con la actualización gratuita de Halloween!","language":"es","title":"The Binding of Isaac en Steam","URL":"https://store.steampowered.com/app/113200/The_Binding_of_Isaac/","accessed":{"date-parts":[["2024",5,22]]}}}],"schema":"https://github.com/citation-style-language/schema/raw/master/csl-citation.json"} </w:instrText>
      </w:r>
      <w:r w:rsidR="00C808BD" w:rsidRPr="00B4326C">
        <w:fldChar w:fldCharType="separate"/>
      </w:r>
      <w:r w:rsidR="00433FFE" w:rsidRPr="00B4326C">
        <w:t>[38]</w:t>
      </w:r>
      <w:r w:rsidR="00C808BD" w:rsidRPr="00B4326C">
        <w:fldChar w:fldCharType="end"/>
      </w:r>
      <w:r w:rsidRPr="00B4326C">
        <w:t xml:space="preserve">. Este juego </w:t>
      </w:r>
      <w:r w:rsidR="00FC50CA" w:rsidRPr="00B4326C">
        <w:t>está inspirado fundamentalmente por la historia del Sacrificio de Isaac, recogida en la Biblia, como se puede deducir por su nombre o algunas de las referencias que contiene el videojuego.</w:t>
      </w:r>
    </w:p>
    <w:p w14:paraId="6246E3C7" w14:textId="330DC9BE" w:rsidR="00C808BD" w:rsidRPr="00B4326C" w:rsidRDefault="00C808BD" w:rsidP="00F66691">
      <w:r w:rsidRPr="00B4326C">
        <w:t>Este videojuego fue muy bien recibido por el público, teniendo una media de un 91% de valoraciones positivas en Steam. En 2014, Edmund McMillen, junto a la compañía Nicalis Inc., realizaron una adaptación del juego original</w:t>
      </w:r>
      <w:r w:rsidR="00B74849" w:rsidRPr="00B4326C">
        <w:t xml:space="preserve">, The Binding of Isaac: Rebirth, esta versión, que incluye diversas mejoras respecto al juego original, es considerada por muchos críticos como uno de los mejores juegos </w:t>
      </w:r>
      <w:r w:rsidR="00B74849" w:rsidRPr="00B4326C">
        <w:rPr>
          <w:i/>
          <w:iCs/>
        </w:rPr>
        <w:t>roguelike</w:t>
      </w:r>
      <w:r w:rsidR="00B74849" w:rsidRPr="00B4326C">
        <w:t xml:space="preserve"> de la historia, teniendo un 96,45% de reseñas positivas en Steam </w:t>
      </w:r>
      <w:r w:rsidR="00B74849" w:rsidRPr="00B4326C">
        <w:fldChar w:fldCharType="begin"/>
      </w:r>
      <w:r w:rsidR="00433FFE" w:rsidRPr="00B4326C">
        <w:instrText xml:space="preserve"> ADDIN ZOTERO_ITEM CSL_CITATION {"citationID":"Rqj275Go","properties":{"formattedCitation":"[39]","plainCitation":"[39]","noteIndex":0},"citationItems":[{"id":126,"uris":["http://zotero.org/users/local/bjn5mCLu/items/MQPX9V77"],"itemData":{"id":126,"type":"webpage","abstract":"The Binding of Isaac: Rebirth is a randomly generated action RPG shooter with heavy Rogue-like elements. Following Isaac on his journey players will find bizarre treasures that change Isaac’s form giving him super human abilities and enabling him to fight off droves of mysterious creatures, discover secrets and fight his way to safety.\nThe Binding of Isaac: Rebirth Steam charts, data, update history.","container-title":"SteamDB","language":"en","title":"The Binding of Isaac: Rebirth Price history","title-short":"The Binding of Isaac","URL":"https://steamdb.info/app/250900/charts/","accessed":{"date-parts":[["2024",5,22]]}}}],"schema":"https://github.com/citation-style-language/schema/raw/master/csl-citation.json"} </w:instrText>
      </w:r>
      <w:r w:rsidR="00B74849" w:rsidRPr="00B4326C">
        <w:fldChar w:fldCharType="separate"/>
      </w:r>
      <w:r w:rsidR="00433FFE" w:rsidRPr="00B4326C">
        <w:t>[39]</w:t>
      </w:r>
      <w:r w:rsidR="00B74849" w:rsidRPr="00B4326C">
        <w:fldChar w:fldCharType="end"/>
      </w:r>
      <w:r w:rsidR="00B74849" w:rsidRPr="00B4326C">
        <w:t xml:space="preserve">. Además, entre ambas versiones, se estima que se han vendido alrededor de once millones de copias en todo el mundo </w:t>
      </w:r>
      <w:r w:rsidR="00B74849" w:rsidRPr="00B4326C">
        <w:fldChar w:fldCharType="begin"/>
      </w:r>
      <w:r w:rsidR="00433FFE" w:rsidRPr="00B4326C">
        <w:instrText xml:space="preserve"> ADDIN ZOTERO_ITEM CSL_CITATION {"citationID":"YeJohq4R","properties":{"formattedCitation":"[40]","plainCitation":"[40]","noteIndex":0},"citationItems":[{"id":124,"uris":["http://zotero.org/users/local/bjn5mCLu/items/2CXVXNDK"],"itemData":{"id":124,"type":"webpage","container-title":"Maestro Media","language":"en","title":"About The Creator","URL":"https://maestromedia.com/pages/about-the-creator","author":[{"family":"Media","given":"Maestro"}],"accessed":{"date-parts":[["2024",5,22]]}}}],"schema":"https://github.com/citation-style-language/schema/raw/master/csl-citation.json"} </w:instrText>
      </w:r>
      <w:r w:rsidR="00B74849" w:rsidRPr="00B4326C">
        <w:fldChar w:fldCharType="separate"/>
      </w:r>
      <w:r w:rsidR="00433FFE" w:rsidRPr="00B4326C">
        <w:t>[40]</w:t>
      </w:r>
      <w:r w:rsidR="00B74849" w:rsidRPr="00B4326C">
        <w:fldChar w:fldCharType="end"/>
      </w:r>
      <w:r w:rsidR="00B74849" w:rsidRPr="00B4326C">
        <w:t>.</w:t>
      </w:r>
    </w:p>
    <w:p w14:paraId="6F6AAF4D" w14:textId="0CBE70EE" w:rsidR="00B74849" w:rsidRPr="00B4326C" w:rsidRDefault="00B74849" w:rsidP="00F66691">
      <w:r w:rsidRPr="00B4326C">
        <w:t xml:space="preserve">Este juego, al igual que el prototipo, tiene una vista cenital y un estilo en dos dimensiones, </w:t>
      </w:r>
      <w:r w:rsidR="00BC2355" w:rsidRPr="00B4326C">
        <w:t>donde el jugador controla a un personaje que dispara proyectiles (en este caso lágrimas).</w:t>
      </w:r>
    </w:p>
    <w:p w14:paraId="5613C759" w14:textId="677C1C90" w:rsidR="00BC2355" w:rsidRPr="00B4326C" w:rsidRDefault="00BC2355" w:rsidP="00F66691">
      <w:r w:rsidRPr="00B4326C">
        <w:t xml:space="preserve">Cabe destacar que en 2017 el juego recibió la expansión The Binding of Isaac: Afterbirth+, que incorpora la posibilidad de jugar en multijugador. No obstante, solo implementa la arquitectura de multijugador de sofá, aunque gracias al servicio de Steam Remote Play, es posible jugar con otros jugadores a través de Internet, pero con el prerrequisito de tener una cuenta en esta plataforma </w:t>
      </w:r>
      <w:r w:rsidRPr="00B4326C">
        <w:fldChar w:fldCharType="begin"/>
      </w:r>
      <w:r w:rsidR="00433FFE" w:rsidRPr="00B4326C">
        <w:instrText xml:space="preserve"> ADDIN ZOTERO_ITEM CSL_CITATION {"citationID":"oD0eB8vU","properties":{"formattedCitation":"[41]","plainCitation":"[41]","noteIndex":0},"citationItems":[{"id":128,"uris":["http://zotero.org/users/local/bjn5mCLu/items/FRCA9AIB"],"itemData":{"id":128,"type":"webpage","abstract":"When Isaac’s mother starts hearing the voice of God demanding a sacrifice be made to prove her faith, Isaac escapes into the basement facing droves of deranged enemies, lost brothers and sisters, his fears, and eventually his mother. Gameplay The Binding of Isaac is a randomly generated action RPG shooter with heavy Rogue-like elements.","language":"es","title":"The Binding of Isaac: Afterbirth+ en Steam","title-short":"The Binding of Isaac","URL":"https://store.steampowered.com/app/570660/The_Binding_of_Isaac_Afterbirth/","accessed":{"date-parts":[["2024",5,22]]}}}],"schema":"https://github.com/citation-style-language/schema/raw/master/csl-citation.json"} </w:instrText>
      </w:r>
      <w:r w:rsidRPr="00B4326C">
        <w:fldChar w:fldCharType="separate"/>
      </w:r>
      <w:r w:rsidR="00433FFE" w:rsidRPr="00B4326C">
        <w:t>[41]</w:t>
      </w:r>
      <w:r w:rsidRPr="00B4326C">
        <w:fldChar w:fldCharType="end"/>
      </w:r>
      <w:r w:rsidRPr="00B4326C">
        <w:t>.</w:t>
      </w:r>
    </w:p>
    <w:p w14:paraId="7B06755E" w14:textId="6FBCDC44" w:rsidR="00766D52" w:rsidRPr="00B4326C" w:rsidRDefault="00837A03" w:rsidP="00F66691">
      <w:r w:rsidRPr="00B4326C">
        <w:rPr>
          <w:u w:val="single"/>
        </w:rPr>
        <w:lastRenderedPageBreak/>
        <w:t>Nuclear Throne</w:t>
      </w:r>
    </w:p>
    <w:p w14:paraId="307C6D19" w14:textId="52A0662E" w:rsidR="00837A03" w:rsidRPr="00B4326C" w:rsidRDefault="00837A03" w:rsidP="00F66691">
      <w:r w:rsidRPr="00B4326C">
        <w:t xml:space="preserve">De estos tres juegos, Nuclear Throne es el menos conocido de ellos, habiendo vendido alrededor de 680.000 copias </w:t>
      </w:r>
      <w:r w:rsidRPr="00B4326C">
        <w:fldChar w:fldCharType="begin"/>
      </w:r>
      <w:r w:rsidR="00433FFE" w:rsidRPr="00B4326C">
        <w:instrText xml:space="preserve"> ADDIN ZOTERO_ITEM CSL_CITATION {"citationID":"2aFTSfv9","properties":{"formattedCitation":"[42]","plainCitation":"[42]","noteIndex":0},"citationItems":[{"id":130,"uris":["http://zotero.org/users/local/bjn5mCLu/items/YMQVNQ6A"],"itemData":{"id":130,"type":"webpage","title":"Nuclear Throne Steam stats | Gamalytic","URL":"https://gamalytic.com/game/242680","accessed":{"date-parts":[["2024",5,22]]}}}],"schema":"https://github.com/citation-style-language/schema/raw/master/csl-citation.json"} </w:instrText>
      </w:r>
      <w:r w:rsidRPr="00B4326C">
        <w:fldChar w:fldCharType="separate"/>
      </w:r>
      <w:r w:rsidR="00433FFE" w:rsidRPr="00B4326C">
        <w:t>[42]</w:t>
      </w:r>
      <w:r w:rsidRPr="00B4326C">
        <w:fldChar w:fldCharType="end"/>
      </w:r>
      <w:r w:rsidRPr="00B4326C">
        <w:t>.</w:t>
      </w:r>
      <w:r w:rsidR="004F3800" w:rsidRPr="00B4326C">
        <w:t xml:space="preserve"> No obstante, este juego tiene un 96% de reseñas positivas en Steam y un 89 sobre 100 en Metacritic </w:t>
      </w:r>
      <w:r w:rsidR="004F3800" w:rsidRPr="00B4326C">
        <w:fldChar w:fldCharType="begin"/>
      </w:r>
      <w:r w:rsidR="00433FFE" w:rsidRPr="00B4326C">
        <w:instrText xml:space="preserve"> ADDIN ZOTERO_ITEM CSL_CITATION {"citationID":"CKR1P8cb","properties":{"formattedCitation":"[43], [44]","plainCitation":"[43], [44]","noteIndex":0},"citationItems":[{"id":132,"uris":["http://zotero.org/users/local/bjn5mCLu/items/KCGUKTZR"],"itemData":{"id":132,"type":"webpage","abstract":"Nuclear Throne is a post-apocalyptic roguelike-like top-down shooter. Not 'the final hope of humanity' post-apocalyptic, but 'humanity is extinct and mutants and monsters now roam the world' post-apocalyptic. Fight your way through the wastelands with powerful weaponry, collecting radiation to mutate some new limbs and abilities.","language":"es","title":"Nuclear Throne en Steam","URL":"https://store.steampowered.com/app/242680/Nuclear_Throne/","accessed":{"date-parts":[["2024",5,22]]}}},{"id":133,"uris":["http://zotero.org/users/local/bjn5mCLu/items/ZFDSGZL3"],"itemData":{"id":133,"type":"webpage","abstract":"Nuclear Throne is a post-apocalyptic roguelike-like top-down shooter. Not 'the final hope of humanity' post-apocalyptic, but 'humanity is extinct and mutants and monsters now roam the world' post-apocalyptic. Fight your way through the wastelands with powerful weaponry, collecting radiation to mutate some new limbs and abilities.","language":"en","title":"Nuclear Throne","URL":"https://www.metacritic.com/game/nuclear-throne/","accessed":{"date-parts":[["2024",5,22]]}}}],"schema":"https://github.com/citation-style-language/schema/raw/master/csl-citation.json"} </w:instrText>
      </w:r>
      <w:r w:rsidR="004F3800" w:rsidRPr="00B4326C">
        <w:fldChar w:fldCharType="separate"/>
      </w:r>
      <w:r w:rsidR="00433FFE" w:rsidRPr="00B4326C">
        <w:t>[43], [44]</w:t>
      </w:r>
      <w:r w:rsidR="004F3800" w:rsidRPr="00B4326C">
        <w:fldChar w:fldCharType="end"/>
      </w:r>
      <w:r w:rsidR="004F3800" w:rsidRPr="00B4326C">
        <w:t>.</w:t>
      </w:r>
    </w:p>
    <w:p w14:paraId="4247ED1D" w14:textId="38A55326" w:rsidR="004F3800" w:rsidRPr="00B4326C" w:rsidRDefault="004F3800" w:rsidP="00F66691">
      <w:r w:rsidRPr="00B4326C">
        <w:t xml:space="preserve">Al igual que los otros dos juegos, se trata de un </w:t>
      </w:r>
      <w:r w:rsidRPr="00B4326C">
        <w:rPr>
          <w:i/>
          <w:iCs/>
        </w:rPr>
        <w:t>roguelike</w:t>
      </w:r>
      <w:r w:rsidRPr="00B4326C">
        <w:t xml:space="preserve"> de disparos en vista cenital y en 2D, con un estilo artístico simple y desarrollado por un estudio independiente, Vlambeer, compuesto por una sola persona </w:t>
      </w:r>
      <w:r w:rsidRPr="00B4326C">
        <w:fldChar w:fldCharType="begin"/>
      </w:r>
      <w:r w:rsidR="00433FFE" w:rsidRPr="00B4326C">
        <w:instrText xml:space="preserve"> ADDIN ZOTERO_ITEM CSL_CITATION {"citationID":"b2H7V59z","properties":{"formattedCitation":"[45]","plainCitation":"[45]","noteIndex":0},"citationItems":[{"id":136,"uris":["http://zotero.org/users/local/bjn5mCLu/items/QE693CK4"],"itemData":{"id":136,"type":"webpage","title":"Vlambeer","URL":"https://www.vlambeer.com/","accessed":{"date-parts":[["2024",5,22]]}}}],"schema":"https://github.com/citation-style-language/schema/raw/master/csl-citation.json"} </w:instrText>
      </w:r>
      <w:r w:rsidRPr="00B4326C">
        <w:fldChar w:fldCharType="separate"/>
      </w:r>
      <w:r w:rsidR="00433FFE" w:rsidRPr="00B4326C">
        <w:t>[45]</w:t>
      </w:r>
      <w:r w:rsidRPr="00B4326C">
        <w:fldChar w:fldCharType="end"/>
      </w:r>
      <w:r w:rsidRPr="00B4326C">
        <w:t>. Este juego, como ocurría con The Binding of Isaac, tiene un modo de juego multijugador local y la posibilidad de jugar con otra persona en línea a través de la solución Steam Remote Play.</w:t>
      </w:r>
    </w:p>
    <w:p w14:paraId="16874C1E" w14:textId="65584092" w:rsidR="004F3800" w:rsidRPr="00B4326C" w:rsidRDefault="006C553E" w:rsidP="00F66691">
      <w:r w:rsidRPr="00B4326C">
        <w:rPr>
          <w:noProof/>
        </w:rPr>
        <w:drawing>
          <wp:inline distT="0" distB="0" distL="0" distR="0" wp14:anchorId="05B20333" wp14:editId="51F096A8">
            <wp:extent cx="5400040" cy="3037205"/>
            <wp:effectExtent l="0" t="0" r="0" b="0"/>
            <wp:docPr id="546978497" name="Imagen 2"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978497" name="Imagen 2" descr="Mapa&#10;&#10;Descripción generada automáticament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00040" cy="3037205"/>
                    </a:xfrm>
                    <a:prstGeom prst="rect">
                      <a:avLst/>
                    </a:prstGeom>
                  </pic:spPr>
                </pic:pic>
              </a:graphicData>
            </a:graphic>
          </wp:inline>
        </w:drawing>
      </w:r>
    </w:p>
    <w:p w14:paraId="46CB217C" w14:textId="5CCD7AE5" w:rsidR="006C553E" w:rsidRPr="00B4326C" w:rsidRDefault="006C553E" w:rsidP="006C553E">
      <w:pPr>
        <w:pStyle w:val="TtuloFigura"/>
      </w:pPr>
      <w:bookmarkStart w:id="27" w:name="_Toc169177125"/>
      <w:r w:rsidRPr="00B4326C">
        <w:t>Fig. 2.9. Captura de pantalla de Nuclear Throne</w:t>
      </w:r>
      <w:bookmarkEnd w:id="27"/>
    </w:p>
    <w:p w14:paraId="69C5A060" w14:textId="5CB7DFA3" w:rsidR="004A2E50" w:rsidRPr="00B4326C" w:rsidRDefault="008D0010">
      <w:pPr>
        <w:pStyle w:val="Epgrafe"/>
        <w:numPr>
          <w:ilvl w:val="1"/>
          <w:numId w:val="2"/>
        </w:numPr>
      </w:pPr>
      <w:bookmarkStart w:id="28" w:name="_Toc169177055"/>
      <w:r w:rsidRPr="00B4326C">
        <w:t>Motores de desarrollo de videojuegos</w:t>
      </w:r>
      <w:bookmarkEnd w:id="28"/>
    </w:p>
    <w:p w14:paraId="75E76EF8" w14:textId="0EAC8F03" w:rsidR="00347ABF" w:rsidRPr="00B4326C" w:rsidRDefault="00D05188" w:rsidP="00553D61">
      <w:r w:rsidRPr="00B4326C">
        <w:t>Los motores de desarrollo de videojuegos son herramientas</w:t>
      </w:r>
      <w:r w:rsidR="00553D61" w:rsidRPr="00B4326C">
        <w:t xml:space="preserve"> especializadas</w:t>
      </w:r>
      <w:r w:rsidRPr="00B4326C">
        <w:t xml:space="preserve"> que ayudan a los diseñadores y programadores de videojuegos a </w:t>
      </w:r>
      <w:r w:rsidR="00553D61" w:rsidRPr="00B4326C">
        <w:t>crear este tipo de aplicaciones, formando un entorno de desarrollo que facilite y optimice todo el proceso de creación y mantenimiento del videojueg</w:t>
      </w:r>
      <w:r w:rsidR="00347ABF" w:rsidRPr="00B4326C">
        <w:t>o. Asimismo, los motores de videojuegos proporcionan un motor gráfico con el que poder renderizar los gráficos del programa, además de uno o más motores físicos que permitan emular las leyes de la física</w:t>
      </w:r>
      <w:r w:rsidR="00F7767F" w:rsidRPr="00B4326C">
        <w:t>.</w:t>
      </w:r>
    </w:p>
    <w:p w14:paraId="421F89B0" w14:textId="06375655" w:rsidR="00F7767F" w:rsidRPr="00B4326C" w:rsidRDefault="00F7767F" w:rsidP="00F7767F">
      <w:r w:rsidRPr="00B4326C">
        <w:t xml:space="preserve">Aunque su uso está recomendado por la facilidad y organización que aportan, no son indispensables en la creación de videojuegos, pudiendo crear cada uno de los componentes necesarios o usando aplicaciones que implementen las funcionalidades necesitadas. Aun así, hoy en día su uso se ha normalizado. Según un estudio realizado por SlashData sobre una muestra de 2.325 desarrolladores de videojuegos, en la actualidad un 60% de ellos utiliza un motor de videojuegos </w:t>
      </w:r>
      <w:r w:rsidRPr="00B4326C">
        <w:fldChar w:fldCharType="begin"/>
      </w:r>
      <w:r w:rsidR="00CA5FE9" w:rsidRPr="00B4326C">
        <w:instrText xml:space="preserve"> ADDIN ZOTERO_ITEM CSL_CITATION {"citationID":"4PH9Upp2","properties":{"formattedCitation":"[6]","plainCitation":"[6]","noteIndex":0},"citationItems":[{"id":24,"uris":["http://zotero.org/users/local/bjn5mCLu/items/AGJ8H9SG"],"itemData":{"id":24,"type":"webpage","abstract":"Games are one of the most popular forms of entertainment and gamers demand high-performance and cutting-edge designs. Performance is also key to developers who work on creating games.  Considering the popularity of this entertainment niche, we take a look at how developers work on creating the games; more specifically: game engines. This article is based on “Game Engines and their use in Game Development” Developer Ecosystem Insights. In this report, we explore the state of game development and","container-title":"SlashData","language":"en","title":"Did you know that 60% of game developers use game engines?","URL":"https://www.slashdata.co/post/did-you-know-that-60-of-game-developers-use-game-engines","author":[{"family":"Team","given":"SlashData"}],"accessed":{"date-parts":[["2024",5,15]]},"issued":{"date-parts":[["2022",12,2]]}}}],"schema":"https://github.com/citation-style-language/schema/raw/master/csl-citation.json"} </w:instrText>
      </w:r>
      <w:r w:rsidRPr="00B4326C">
        <w:fldChar w:fldCharType="separate"/>
      </w:r>
      <w:r w:rsidR="00CA5FE9" w:rsidRPr="00B4326C">
        <w:t>[6]</w:t>
      </w:r>
      <w:r w:rsidRPr="00B4326C">
        <w:fldChar w:fldCharType="end"/>
      </w:r>
      <w:r w:rsidRPr="00B4326C">
        <w:t xml:space="preserve">. </w:t>
      </w:r>
    </w:p>
    <w:p w14:paraId="01378359" w14:textId="487D219F" w:rsidR="00F7767F" w:rsidRPr="00B4326C" w:rsidRDefault="005835A6" w:rsidP="005835A6">
      <w:r w:rsidRPr="00B4326C">
        <w:lastRenderedPageBreak/>
        <w:t xml:space="preserve">A </w:t>
      </w:r>
      <w:r w:rsidR="00E23407" w:rsidRPr="00B4326C">
        <w:t>continuación,</w:t>
      </w:r>
      <w:r w:rsidRPr="00B4326C">
        <w:t xml:space="preserve"> se va a hablar de algun</w:t>
      </w:r>
      <w:r w:rsidR="00E23407" w:rsidRPr="00B4326C">
        <w:t>os de estos motores</w:t>
      </w:r>
      <w:r w:rsidR="00B96CA2" w:rsidRPr="00B4326C">
        <w:t xml:space="preserve"> de desarrollo</w:t>
      </w:r>
      <w:r w:rsidR="001755EC" w:rsidRPr="00B4326C">
        <w:t>.</w:t>
      </w:r>
      <w:r w:rsidR="00F3423A" w:rsidRPr="00B4326C">
        <w:t xml:space="preserve"> Se incorpora un breve resumen de cada uno de </w:t>
      </w:r>
      <w:r w:rsidR="00B96CA2" w:rsidRPr="00B4326C">
        <w:t>ellos</w:t>
      </w:r>
      <w:r w:rsidR="00F3423A" w:rsidRPr="00B4326C">
        <w:t xml:space="preserve"> y una tabla comparativa entre sus funcionalidades.</w:t>
      </w:r>
    </w:p>
    <w:p w14:paraId="40CF3D10" w14:textId="16869732" w:rsidR="001755EC" w:rsidRPr="00B4326C" w:rsidRDefault="001755EC" w:rsidP="005835A6">
      <w:pPr>
        <w:rPr>
          <w:u w:val="single"/>
        </w:rPr>
      </w:pPr>
      <w:r w:rsidRPr="00B4326C">
        <w:rPr>
          <w:u w:val="single"/>
        </w:rPr>
        <w:t>Unity Engine</w:t>
      </w:r>
    </w:p>
    <w:p w14:paraId="41A68A4B" w14:textId="7EBBA705" w:rsidR="003A3C36" w:rsidRPr="00B4326C" w:rsidRDefault="00CB2D7B" w:rsidP="005835A6">
      <w:r w:rsidRPr="00B4326C">
        <w:t>Unity Engine</w:t>
      </w:r>
      <w:r w:rsidR="00B96CA2" w:rsidRPr="00B4326C">
        <w:t xml:space="preserve"> </w:t>
      </w:r>
      <w:r w:rsidRPr="00B4326C">
        <w:t>es un motor de desarrollo 3D</w:t>
      </w:r>
      <w:r w:rsidR="00864D7C" w:rsidRPr="00B4326C">
        <w:t xml:space="preserve"> en tiempo real</w:t>
      </w:r>
      <w:r w:rsidR="0092288F" w:rsidRPr="00B4326C">
        <w:t xml:space="preserve"> que permite tanto a desarrolladores como diseñadores crear videojuegos, además de otros tipos de contenidos animados</w:t>
      </w:r>
      <w:r w:rsidR="009F7F05" w:rsidRPr="00B4326C">
        <w:t>, como simulaciones</w:t>
      </w:r>
      <w:r w:rsidR="0092288F" w:rsidRPr="00B4326C">
        <w:t xml:space="preserve">. Soporta una gran variedad de plataformas, tanto de sobremesa, dispositivos portables y otras plataformas, como las de realidad virtual, como se puede ver en la tabla </w:t>
      </w:r>
      <w:r w:rsidR="00CA5FE9" w:rsidRPr="00B4326C">
        <w:t>2.</w:t>
      </w:r>
      <w:r w:rsidR="007F2C25" w:rsidRPr="00B4326C">
        <w:t>1</w:t>
      </w:r>
      <w:r w:rsidR="00CA5FE9" w:rsidRPr="00B4326C">
        <w:t xml:space="preserve"> que se detalla a continuación:</w:t>
      </w:r>
    </w:p>
    <w:p w14:paraId="0D07F235" w14:textId="77777777" w:rsidR="00F62FD7" w:rsidRPr="00B4326C" w:rsidRDefault="00F62FD7" w:rsidP="005835A6"/>
    <w:p w14:paraId="3800D7E8" w14:textId="2AC0EBEE" w:rsidR="00CA5FE9" w:rsidRPr="00B4326C" w:rsidRDefault="00CA5FE9" w:rsidP="00CA5FE9">
      <w:pPr>
        <w:pStyle w:val="TtuloTablaING"/>
      </w:pPr>
      <w:bookmarkStart w:id="29" w:name="_Toc169177140"/>
      <w:r w:rsidRPr="00B4326C">
        <w:t>Tabla 2.</w:t>
      </w:r>
      <w:r w:rsidR="007F2C25" w:rsidRPr="00B4326C">
        <w:t>1</w:t>
      </w:r>
      <w:r w:rsidRPr="00B4326C">
        <w:t>.</w:t>
      </w:r>
      <w:r w:rsidRPr="00B4326C">
        <w:br/>
        <w:t xml:space="preserve">Plataformas objetivo de Unity </w:t>
      </w:r>
      <w:r w:rsidRPr="00B4326C">
        <w:fldChar w:fldCharType="begin"/>
      </w:r>
      <w:r w:rsidR="00433FFE" w:rsidRPr="00B4326C">
        <w:rPr>
          <w:caps w:val="0"/>
        </w:rPr>
        <w:instrText xml:space="preserve"> ADDIN ZOTERO_ITEM CSL_CITATION {"citationID":"OQcECUor","properties":{"formattedCitation":"[46]","plainCitation":"[46]","noteIndex":0},"citationItems":[{"id":23,"uris":["http://zotero.org/users/local/bjn5mCLu/items/X575HTKQ"],"itemData":{"id":23,"type":"webpage","abstract":"Symptoms:\n \n\nI would like to know which platforms I can build to with Unity.\nI am a developer and want to build on a specific platform, is this supported by Unity?\nI want to check the system requir...","container-title":"Unity","language":"en-US","title":"What platforms are supported by Unity?","URL":"https://support.unity.com/hc/en-us/articles/206336795-What-platforms-are-supported-by-Unity","accessed":{"date-parts":[["2024",5,15]]},"issued":{"date-parts":[["2024",2,20]]}}}],"schema":"https://github.com/citation-style-language/schema/raw/master/csl-citation.json"} </w:instrText>
      </w:r>
      <w:r w:rsidRPr="00B4326C">
        <w:fldChar w:fldCharType="separate"/>
      </w:r>
      <w:r w:rsidR="00433FFE" w:rsidRPr="00B4326C">
        <w:rPr>
          <w:rFonts w:cs="Times New Roman"/>
        </w:rPr>
        <w:t>[46]</w:t>
      </w:r>
      <w:bookmarkEnd w:id="29"/>
      <w:r w:rsidRPr="00B4326C">
        <w:fldChar w:fldCharType="end"/>
      </w:r>
    </w:p>
    <w:tbl>
      <w:tblPr>
        <w:tblStyle w:val="Tablaconcuadrcula"/>
        <w:tblW w:w="0" w:type="auto"/>
        <w:jc w:val="center"/>
        <w:tblLook w:val="0420" w:firstRow="1" w:lastRow="0" w:firstColumn="0" w:lastColumn="0" w:noHBand="0" w:noVBand="1"/>
      </w:tblPr>
      <w:tblGrid>
        <w:gridCol w:w="2263"/>
        <w:gridCol w:w="6231"/>
      </w:tblGrid>
      <w:tr w:rsidR="00CA5FE9" w:rsidRPr="00B4326C" w14:paraId="2A003E57" w14:textId="77777777" w:rsidTr="00CA5FE9">
        <w:trPr>
          <w:cantSplit/>
          <w:tblHeader/>
          <w:jc w:val="center"/>
        </w:trPr>
        <w:tc>
          <w:tcPr>
            <w:tcW w:w="2263" w:type="dxa"/>
          </w:tcPr>
          <w:p w14:paraId="0FF382F7" w14:textId="77777777" w:rsidR="00CA5FE9" w:rsidRPr="00B4326C" w:rsidRDefault="00CA5FE9" w:rsidP="0017760F">
            <w:pPr>
              <w:rPr>
                <w:b/>
                <w:bCs/>
              </w:rPr>
            </w:pPr>
            <w:r w:rsidRPr="00B4326C">
              <w:rPr>
                <w:b/>
                <w:bCs/>
              </w:rPr>
              <w:t>Plataforma objetivo</w:t>
            </w:r>
          </w:p>
        </w:tc>
        <w:tc>
          <w:tcPr>
            <w:tcW w:w="6231" w:type="dxa"/>
          </w:tcPr>
          <w:p w14:paraId="0BF3FB66" w14:textId="77777777" w:rsidR="00CA5FE9" w:rsidRPr="00B4326C" w:rsidRDefault="00CA5FE9" w:rsidP="0017760F">
            <w:pPr>
              <w:rPr>
                <w:b/>
                <w:bCs/>
              </w:rPr>
            </w:pPr>
            <w:r w:rsidRPr="00B4326C">
              <w:rPr>
                <w:b/>
                <w:bCs/>
              </w:rPr>
              <w:t>Sistema Operativo/Plataforma</w:t>
            </w:r>
          </w:p>
        </w:tc>
      </w:tr>
      <w:tr w:rsidR="00CA5FE9" w:rsidRPr="003374BB" w14:paraId="14362F60" w14:textId="77777777" w:rsidTr="00CA5FE9">
        <w:trPr>
          <w:cantSplit/>
          <w:jc w:val="center"/>
        </w:trPr>
        <w:tc>
          <w:tcPr>
            <w:tcW w:w="2263" w:type="dxa"/>
          </w:tcPr>
          <w:p w14:paraId="6664519E" w14:textId="77777777" w:rsidR="00CA5FE9" w:rsidRPr="00B4326C" w:rsidRDefault="00CA5FE9" w:rsidP="0017760F">
            <w:r w:rsidRPr="00B4326C">
              <w:t>Escritorio</w:t>
            </w:r>
          </w:p>
        </w:tc>
        <w:tc>
          <w:tcPr>
            <w:tcW w:w="6231" w:type="dxa"/>
          </w:tcPr>
          <w:p w14:paraId="319BF536" w14:textId="77777777" w:rsidR="00CA5FE9" w:rsidRPr="00F04D94" w:rsidRDefault="00CA5FE9" w:rsidP="0017760F">
            <w:pPr>
              <w:rPr>
                <w:lang w:val="en-US"/>
              </w:rPr>
            </w:pPr>
            <w:r w:rsidRPr="00F04D94">
              <w:rPr>
                <w:lang w:val="en-US"/>
              </w:rPr>
              <w:t>Microsoft Windows</w:t>
            </w:r>
          </w:p>
          <w:p w14:paraId="471AF827" w14:textId="77777777" w:rsidR="00CA5FE9" w:rsidRPr="00F04D94" w:rsidRDefault="00CA5FE9" w:rsidP="0017760F">
            <w:pPr>
              <w:rPr>
                <w:lang w:val="en-US"/>
              </w:rPr>
            </w:pPr>
            <w:r w:rsidRPr="00F04D94">
              <w:rPr>
                <w:lang w:val="en-US"/>
              </w:rPr>
              <w:t>Mac</w:t>
            </w:r>
          </w:p>
          <w:p w14:paraId="70AEBA58" w14:textId="77777777" w:rsidR="00CA5FE9" w:rsidRPr="00F04D94" w:rsidRDefault="00CA5FE9" w:rsidP="0017760F">
            <w:pPr>
              <w:rPr>
                <w:lang w:val="en-US"/>
              </w:rPr>
            </w:pPr>
            <w:r w:rsidRPr="00F04D94">
              <w:rPr>
                <w:lang w:val="en-US"/>
              </w:rPr>
              <w:t>Linux</w:t>
            </w:r>
          </w:p>
          <w:p w14:paraId="7A2FBB6D" w14:textId="77777777" w:rsidR="00CA5FE9" w:rsidRPr="00F04D94" w:rsidRDefault="00CA5FE9" w:rsidP="0017760F">
            <w:pPr>
              <w:rPr>
                <w:lang w:val="en-US"/>
              </w:rPr>
            </w:pPr>
            <w:r w:rsidRPr="00F04D94">
              <w:rPr>
                <w:lang w:val="en-US"/>
              </w:rPr>
              <w:t>Universal Windows Platform</w:t>
            </w:r>
          </w:p>
        </w:tc>
      </w:tr>
      <w:tr w:rsidR="00CA5FE9" w:rsidRPr="00B4326C" w14:paraId="4A0CA9BB" w14:textId="77777777" w:rsidTr="00CA5FE9">
        <w:trPr>
          <w:cantSplit/>
          <w:jc w:val="center"/>
        </w:trPr>
        <w:tc>
          <w:tcPr>
            <w:tcW w:w="2263" w:type="dxa"/>
          </w:tcPr>
          <w:p w14:paraId="7DC42334" w14:textId="77777777" w:rsidR="00CA5FE9" w:rsidRPr="00B4326C" w:rsidRDefault="00CA5FE9" w:rsidP="0017760F">
            <w:r w:rsidRPr="00B4326C">
              <w:t>Móviles</w:t>
            </w:r>
          </w:p>
        </w:tc>
        <w:tc>
          <w:tcPr>
            <w:tcW w:w="6231" w:type="dxa"/>
          </w:tcPr>
          <w:p w14:paraId="68877DF8" w14:textId="77777777" w:rsidR="00CA5FE9" w:rsidRPr="00B4326C" w:rsidRDefault="00CA5FE9" w:rsidP="0017760F">
            <w:r w:rsidRPr="00B4326C">
              <w:t>iOS</w:t>
            </w:r>
          </w:p>
          <w:p w14:paraId="30F88B81" w14:textId="77777777" w:rsidR="00CA5FE9" w:rsidRPr="00B4326C" w:rsidRDefault="00CA5FE9" w:rsidP="0017760F">
            <w:r w:rsidRPr="00B4326C">
              <w:t>Android</w:t>
            </w:r>
          </w:p>
        </w:tc>
      </w:tr>
      <w:tr w:rsidR="00CA5FE9" w:rsidRPr="003374BB" w14:paraId="461F28BE" w14:textId="77777777" w:rsidTr="00CA5FE9">
        <w:trPr>
          <w:cantSplit/>
          <w:jc w:val="center"/>
        </w:trPr>
        <w:tc>
          <w:tcPr>
            <w:tcW w:w="2263" w:type="dxa"/>
          </w:tcPr>
          <w:p w14:paraId="62D84AEA" w14:textId="77777777" w:rsidR="00CA5FE9" w:rsidRPr="00B4326C" w:rsidRDefault="00CA5FE9" w:rsidP="0017760F">
            <w:r w:rsidRPr="00B4326C">
              <w:t>Realidad extendida</w:t>
            </w:r>
          </w:p>
        </w:tc>
        <w:tc>
          <w:tcPr>
            <w:tcW w:w="6231" w:type="dxa"/>
          </w:tcPr>
          <w:p w14:paraId="1EBEE700" w14:textId="77777777" w:rsidR="00CA5FE9" w:rsidRPr="00F04D94" w:rsidRDefault="00CA5FE9" w:rsidP="0017760F">
            <w:pPr>
              <w:rPr>
                <w:lang w:val="en-US"/>
              </w:rPr>
            </w:pPr>
            <w:r w:rsidRPr="00F04D94">
              <w:rPr>
                <w:lang w:val="en-US"/>
              </w:rPr>
              <w:t>ARKit</w:t>
            </w:r>
          </w:p>
          <w:p w14:paraId="1CB0A55F" w14:textId="77777777" w:rsidR="00CA5FE9" w:rsidRPr="00F04D94" w:rsidRDefault="00CA5FE9" w:rsidP="0017760F">
            <w:pPr>
              <w:rPr>
                <w:lang w:val="en-US"/>
              </w:rPr>
            </w:pPr>
            <w:r w:rsidRPr="00F04D94">
              <w:rPr>
                <w:lang w:val="en-US"/>
              </w:rPr>
              <w:t>ARCore</w:t>
            </w:r>
          </w:p>
          <w:p w14:paraId="3FC4F418" w14:textId="77777777" w:rsidR="00CA5FE9" w:rsidRPr="00F04D94" w:rsidRDefault="00CA5FE9" w:rsidP="0017760F">
            <w:pPr>
              <w:rPr>
                <w:lang w:val="en-US"/>
              </w:rPr>
            </w:pPr>
            <w:r w:rsidRPr="00F04D94">
              <w:rPr>
                <w:lang w:val="en-US"/>
              </w:rPr>
              <w:t>Microsoft HoloLens</w:t>
            </w:r>
          </w:p>
          <w:p w14:paraId="01D51A9C" w14:textId="77777777" w:rsidR="00CA5FE9" w:rsidRPr="00F04D94" w:rsidRDefault="00CA5FE9" w:rsidP="0017760F">
            <w:pPr>
              <w:rPr>
                <w:lang w:val="en-US"/>
              </w:rPr>
            </w:pPr>
            <w:r w:rsidRPr="00F04D94">
              <w:rPr>
                <w:lang w:val="en-US"/>
              </w:rPr>
              <w:t>Windows Mixed Reality</w:t>
            </w:r>
          </w:p>
          <w:p w14:paraId="676A76A3" w14:textId="77777777" w:rsidR="00CA5FE9" w:rsidRPr="00F04D94" w:rsidRDefault="00CA5FE9" w:rsidP="0017760F">
            <w:pPr>
              <w:rPr>
                <w:lang w:val="en-US"/>
              </w:rPr>
            </w:pPr>
            <w:r w:rsidRPr="00F04D94">
              <w:rPr>
                <w:lang w:val="en-US"/>
              </w:rPr>
              <w:t>Magic Leap</w:t>
            </w:r>
          </w:p>
          <w:p w14:paraId="7A562C3F" w14:textId="77777777" w:rsidR="00CA5FE9" w:rsidRPr="00F04D94" w:rsidRDefault="00CA5FE9" w:rsidP="0017760F">
            <w:pPr>
              <w:rPr>
                <w:lang w:val="en-US"/>
              </w:rPr>
            </w:pPr>
            <w:r w:rsidRPr="00F04D94">
              <w:rPr>
                <w:lang w:val="en-US"/>
              </w:rPr>
              <w:t>Oculus</w:t>
            </w:r>
          </w:p>
          <w:p w14:paraId="56EC6658" w14:textId="77777777" w:rsidR="00CA5FE9" w:rsidRPr="00F04D94" w:rsidRDefault="00CA5FE9" w:rsidP="0017760F">
            <w:pPr>
              <w:rPr>
                <w:lang w:val="en-US"/>
              </w:rPr>
            </w:pPr>
            <w:r w:rsidRPr="00F04D94">
              <w:rPr>
                <w:lang w:val="en-US"/>
              </w:rPr>
              <w:t>PlayStation VR</w:t>
            </w:r>
          </w:p>
        </w:tc>
      </w:tr>
      <w:tr w:rsidR="00CA5FE9" w:rsidRPr="00B4326C" w14:paraId="44C8FA95" w14:textId="77777777" w:rsidTr="00CA5FE9">
        <w:trPr>
          <w:cantSplit/>
          <w:jc w:val="center"/>
        </w:trPr>
        <w:tc>
          <w:tcPr>
            <w:tcW w:w="2263" w:type="dxa"/>
          </w:tcPr>
          <w:p w14:paraId="346AD4A5" w14:textId="77777777" w:rsidR="00CA5FE9" w:rsidRPr="00B4326C" w:rsidRDefault="00CA5FE9" w:rsidP="0017760F">
            <w:r w:rsidRPr="00B4326C">
              <w:t>Consolas</w:t>
            </w:r>
          </w:p>
        </w:tc>
        <w:tc>
          <w:tcPr>
            <w:tcW w:w="6231" w:type="dxa"/>
          </w:tcPr>
          <w:p w14:paraId="016C8CB2" w14:textId="77777777" w:rsidR="00CA5FE9" w:rsidRPr="00F04D94" w:rsidRDefault="00CA5FE9" w:rsidP="0017760F">
            <w:pPr>
              <w:rPr>
                <w:lang w:val="en-US"/>
              </w:rPr>
            </w:pPr>
            <w:r w:rsidRPr="00F04D94">
              <w:rPr>
                <w:lang w:val="en-US"/>
              </w:rPr>
              <w:t>PlayStation 4 y PlayStation 5</w:t>
            </w:r>
          </w:p>
          <w:p w14:paraId="3C5E3878" w14:textId="77777777" w:rsidR="00CA5FE9" w:rsidRPr="00F04D94" w:rsidRDefault="00CA5FE9" w:rsidP="0017760F">
            <w:pPr>
              <w:rPr>
                <w:lang w:val="en-US"/>
              </w:rPr>
            </w:pPr>
            <w:r w:rsidRPr="00F04D94">
              <w:rPr>
                <w:lang w:val="en-US"/>
              </w:rPr>
              <w:t>Xbox One y Xbox Series X|S</w:t>
            </w:r>
          </w:p>
          <w:p w14:paraId="05A92918" w14:textId="77777777" w:rsidR="00CA5FE9" w:rsidRPr="00B4326C" w:rsidRDefault="00CA5FE9" w:rsidP="0017760F">
            <w:r w:rsidRPr="00B4326C">
              <w:t>Nintendo Switch</w:t>
            </w:r>
          </w:p>
          <w:p w14:paraId="459A1FF6" w14:textId="77777777" w:rsidR="00CA5FE9" w:rsidRPr="00B4326C" w:rsidRDefault="00CA5FE9" w:rsidP="0017760F">
            <w:r w:rsidRPr="00B4326C">
              <w:t>Google Stadia</w:t>
            </w:r>
          </w:p>
        </w:tc>
      </w:tr>
      <w:tr w:rsidR="00CA5FE9" w:rsidRPr="00B4326C" w14:paraId="1F5DDB8E" w14:textId="77777777" w:rsidTr="00CA5FE9">
        <w:trPr>
          <w:cantSplit/>
          <w:jc w:val="center"/>
        </w:trPr>
        <w:tc>
          <w:tcPr>
            <w:tcW w:w="2263" w:type="dxa"/>
          </w:tcPr>
          <w:p w14:paraId="6D41F447" w14:textId="77777777" w:rsidR="00CA5FE9" w:rsidRPr="00B4326C" w:rsidRDefault="00CA5FE9" w:rsidP="0017760F">
            <w:r w:rsidRPr="00B4326C">
              <w:t>Plataformas embebidas</w:t>
            </w:r>
          </w:p>
        </w:tc>
        <w:tc>
          <w:tcPr>
            <w:tcW w:w="6231" w:type="dxa"/>
          </w:tcPr>
          <w:p w14:paraId="164532F1" w14:textId="77777777" w:rsidR="00CA5FE9" w:rsidRPr="00B4326C" w:rsidRDefault="00CA5FE9" w:rsidP="0017760F">
            <w:r w:rsidRPr="00B4326C">
              <w:t>Embedded Linux</w:t>
            </w:r>
          </w:p>
          <w:p w14:paraId="77C017CC" w14:textId="77777777" w:rsidR="00CA5FE9" w:rsidRPr="00B4326C" w:rsidRDefault="00CA5FE9" w:rsidP="0017760F">
            <w:r w:rsidRPr="00B4326C">
              <w:t>QNX</w:t>
            </w:r>
          </w:p>
        </w:tc>
      </w:tr>
      <w:tr w:rsidR="00CA5FE9" w:rsidRPr="00B4326C" w14:paraId="7C3FF209" w14:textId="77777777" w:rsidTr="00CA5FE9">
        <w:trPr>
          <w:cantSplit/>
          <w:jc w:val="center"/>
        </w:trPr>
        <w:tc>
          <w:tcPr>
            <w:tcW w:w="2263" w:type="dxa"/>
          </w:tcPr>
          <w:p w14:paraId="6EBCA688" w14:textId="77777777" w:rsidR="00CA5FE9" w:rsidRPr="00B4326C" w:rsidRDefault="00CA5FE9" w:rsidP="0017760F">
            <w:r w:rsidRPr="00B4326C">
              <w:t>Web</w:t>
            </w:r>
          </w:p>
        </w:tc>
        <w:tc>
          <w:tcPr>
            <w:tcW w:w="6231" w:type="dxa"/>
          </w:tcPr>
          <w:p w14:paraId="564DA857" w14:textId="77777777" w:rsidR="00CA5FE9" w:rsidRPr="00B4326C" w:rsidRDefault="00CA5FE9" w:rsidP="0017760F">
            <w:r w:rsidRPr="00B4326C">
              <w:t>WebGL</w:t>
            </w:r>
          </w:p>
        </w:tc>
      </w:tr>
      <w:tr w:rsidR="00CA5FE9" w:rsidRPr="00B4326C" w14:paraId="43554105" w14:textId="77777777" w:rsidTr="00CA5FE9">
        <w:trPr>
          <w:cantSplit/>
          <w:jc w:val="center"/>
        </w:trPr>
        <w:tc>
          <w:tcPr>
            <w:tcW w:w="2263" w:type="dxa"/>
          </w:tcPr>
          <w:p w14:paraId="3C353AB5" w14:textId="77777777" w:rsidR="00CA5FE9" w:rsidRPr="00B4326C" w:rsidRDefault="00CA5FE9" w:rsidP="0017760F">
            <w:r w:rsidRPr="00B4326C">
              <w:t>TV</w:t>
            </w:r>
          </w:p>
        </w:tc>
        <w:tc>
          <w:tcPr>
            <w:tcW w:w="6231" w:type="dxa"/>
          </w:tcPr>
          <w:p w14:paraId="6119F9E8" w14:textId="77777777" w:rsidR="00CA5FE9" w:rsidRPr="00B4326C" w:rsidRDefault="00CA5FE9" w:rsidP="0017760F">
            <w:r w:rsidRPr="00B4326C">
              <w:t>tvOS</w:t>
            </w:r>
          </w:p>
          <w:p w14:paraId="3C953669" w14:textId="77777777" w:rsidR="00CA5FE9" w:rsidRPr="00B4326C" w:rsidRDefault="00CA5FE9" w:rsidP="0017760F">
            <w:r w:rsidRPr="00B4326C">
              <w:t>Android TV</w:t>
            </w:r>
          </w:p>
        </w:tc>
      </w:tr>
    </w:tbl>
    <w:p w14:paraId="40BD73B9" w14:textId="77777777" w:rsidR="00CA5FE9" w:rsidRPr="00B4326C" w:rsidRDefault="00CA5FE9" w:rsidP="005835A6"/>
    <w:p w14:paraId="5EAFDA94" w14:textId="4D487EFF" w:rsidR="00F3423A" w:rsidRPr="00B4326C" w:rsidRDefault="00F3423A" w:rsidP="005835A6">
      <w:r w:rsidRPr="00B4326C">
        <w:lastRenderedPageBreak/>
        <w:t>Unity</w:t>
      </w:r>
      <w:r w:rsidR="009F7F05" w:rsidRPr="00B4326C">
        <w:t xml:space="preserve"> Engine</w:t>
      </w:r>
      <w:r w:rsidR="00E871D6" w:rsidRPr="00B4326C">
        <w:t>, creado por la compañía Over The Edge Entertainment (OTEE),</w:t>
      </w:r>
      <w:r w:rsidR="009F7F05" w:rsidRPr="00B4326C">
        <w:t xml:space="preserve"> se lanzó por primera vez al mercado en 2005 como un</w:t>
      </w:r>
      <w:r w:rsidR="00E871D6" w:rsidRPr="00B4326C">
        <w:t xml:space="preserve"> motor de videojuegos para Mac OS X</w:t>
      </w:r>
      <w:r w:rsidR="009F7F05" w:rsidRPr="00B4326C">
        <w:t xml:space="preserve">, con el objetivo de crear un motor </w:t>
      </w:r>
      <w:r w:rsidR="00E871D6" w:rsidRPr="00B4326C">
        <w:t xml:space="preserve">gráfico </w:t>
      </w:r>
      <w:r w:rsidR="009F7F05" w:rsidRPr="00B4326C">
        <w:t>que estuviese disponible en varias plataformas, fuese asequible y fácil de utilizar.</w:t>
      </w:r>
      <w:r w:rsidR="00E871D6" w:rsidRPr="00B4326C">
        <w:t xml:space="preserve"> En 2005 se lanzó el primer videojuego creado en esta plataforma, GooBall, creado por OTEE. Este juego no acabó siendo rentable, pero permitió a OTEE contratar más personal para seguir desarrollando Unity Engine. A partir de aquí Unity fue ganando popularidad, primero en juegos para navegadores y dispositivos móviles, hasta la actualidad, </w:t>
      </w:r>
      <w:r w:rsidR="00D846B5" w:rsidRPr="00B4326C">
        <w:t xml:space="preserve">donde es el motor de videojuegos líder del mercado </w:t>
      </w:r>
      <w:r w:rsidR="00D846B5" w:rsidRPr="00B4326C">
        <w:fldChar w:fldCharType="begin"/>
      </w:r>
      <w:r w:rsidR="00433FFE" w:rsidRPr="00B4326C">
        <w:instrText xml:space="preserve"> ADDIN ZOTERO_ITEM CSL_CITATION {"citationID":"bC2crG6k","properties":{"formattedCitation":"[47]","plainCitation":"[47]","noteIndex":0},"citationItems":[{"id":138,"uris":["http://zotero.org/users/local/bjn5mCLu/items/LBPFC8V7"],"itemData":{"id":138,"type":"webpage","abstract":"Discover the intriguing history and evolution of Unity game engine, from its humble beginnings in 2004 to the latest Unity 2021.","container-title":"Agate","language":"en-US","title":"History of Unity Game Engine","URL":"https://agate.id/history-of-unity-game-engine/","author":[{"family":"okky","given":""}],"accessed":{"date-parts":[["2024",5,23]]},"issued":{"date-parts":[["2023",6,1]]}}}],"schema":"https://github.com/citation-style-language/schema/raw/master/csl-citation.json"} </w:instrText>
      </w:r>
      <w:r w:rsidR="00D846B5" w:rsidRPr="00B4326C">
        <w:fldChar w:fldCharType="separate"/>
      </w:r>
      <w:r w:rsidR="00433FFE" w:rsidRPr="00B4326C">
        <w:t>[47]</w:t>
      </w:r>
      <w:r w:rsidR="00D846B5" w:rsidRPr="00B4326C">
        <w:fldChar w:fldCharType="end"/>
      </w:r>
      <w:r w:rsidR="00D846B5" w:rsidRPr="00B4326C">
        <w:t>.</w:t>
      </w:r>
    </w:p>
    <w:p w14:paraId="3806DA73" w14:textId="04504A8F" w:rsidR="00D846B5" w:rsidRPr="00B4326C" w:rsidRDefault="00D846B5" w:rsidP="005835A6">
      <w:r w:rsidRPr="00B4326C">
        <w:t>Algunos ejemplos de títulos populares que se han desarrollado con este motor son Beat Saber</w:t>
      </w:r>
      <w:r w:rsidR="00A5536D" w:rsidRPr="00B4326C">
        <w:t xml:space="preserve"> (2019)</w:t>
      </w:r>
      <w:r w:rsidRPr="00B4326C">
        <w:t>, Among Us</w:t>
      </w:r>
      <w:r w:rsidR="00A5536D" w:rsidRPr="00B4326C">
        <w:t xml:space="preserve"> (2018)</w:t>
      </w:r>
      <w:r w:rsidRPr="00B4326C">
        <w:t>, Subnautica</w:t>
      </w:r>
      <w:r w:rsidR="00A5536D" w:rsidRPr="00B4326C">
        <w:t xml:space="preserve"> (2018)</w:t>
      </w:r>
      <w:r w:rsidRPr="00B4326C">
        <w:t>, Hollow Knight</w:t>
      </w:r>
      <w:r w:rsidR="00A5536D" w:rsidRPr="00B4326C">
        <w:t xml:space="preserve"> (2017)</w:t>
      </w:r>
      <w:r w:rsidRPr="00B4326C">
        <w:t>, Rust</w:t>
      </w:r>
      <w:r w:rsidR="00A5536D" w:rsidRPr="00B4326C">
        <w:t xml:space="preserve"> (2018),</w:t>
      </w:r>
      <w:r w:rsidRPr="00B4326C">
        <w:t xml:space="preserve"> Pokémon GO</w:t>
      </w:r>
      <w:r w:rsidR="00A5536D" w:rsidRPr="00B4326C">
        <w:t xml:space="preserve"> (2016) o Genshin Impact (2020)</w:t>
      </w:r>
      <w:r w:rsidRPr="00B4326C">
        <w:t xml:space="preserve"> </w:t>
      </w:r>
      <w:r w:rsidRPr="00B4326C">
        <w:fldChar w:fldCharType="begin"/>
      </w:r>
      <w:r w:rsidR="00433FFE" w:rsidRPr="00B4326C">
        <w:instrText xml:space="preserve"> ADDIN ZOTERO_ITEM CSL_CITATION {"citationID":"wODKna2J","properties":{"formattedCitation":"[48]","plainCitation":"[48]","noteIndex":0},"citationItems":[{"id":140,"uris":["http://zotero.org/users/local/bjn5mCLu/items/4K4H5F7R"],"itemData":{"id":140,"type":"webpage","abstract":"The Unity Game Engine has been quite popular since its release over a decade ago. Here's a look at the great games that use the engine!","container-title":"TheGamer","language":"en","note":"section: Triple-A","title":"24 Great Games That Use The Unity Game Engine","URL":"https://www.thegamer.com/unity-game-engine-great-games/","author":[{"family":"Drake","given":"Jeff"}],"accessed":{"date-parts":[["2024",5,23]]},"issued":{"date-parts":[["2020",2,27]]}}}],"schema":"https://github.com/citation-style-language/schema/raw/master/csl-citation.json"} </w:instrText>
      </w:r>
      <w:r w:rsidRPr="00B4326C">
        <w:fldChar w:fldCharType="separate"/>
      </w:r>
      <w:r w:rsidR="00433FFE" w:rsidRPr="00B4326C">
        <w:t>[48]</w:t>
      </w:r>
      <w:r w:rsidRPr="00B4326C">
        <w:fldChar w:fldCharType="end"/>
      </w:r>
      <w:r w:rsidR="00A5536D" w:rsidRPr="00B4326C">
        <w:t>.</w:t>
      </w:r>
    </w:p>
    <w:p w14:paraId="062DC322" w14:textId="1A6F55B6" w:rsidR="007235F2" w:rsidRPr="00B4326C" w:rsidRDefault="007235F2" w:rsidP="007235F2">
      <w:pPr>
        <w:jc w:val="center"/>
      </w:pPr>
      <w:r w:rsidRPr="00B4326C">
        <w:rPr>
          <w:noProof/>
        </w:rPr>
        <w:drawing>
          <wp:inline distT="0" distB="0" distL="0" distR="0" wp14:anchorId="43A1587E" wp14:editId="7CC22186">
            <wp:extent cx="5400040" cy="3032760"/>
            <wp:effectExtent l="0" t="0" r="0" b="0"/>
            <wp:docPr id="468194298"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194298" name="Imagen 1" descr="Imagen que contiene Texto&#10;&#10;Descripción generada automáticament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00040" cy="3032760"/>
                    </a:xfrm>
                    <a:prstGeom prst="rect">
                      <a:avLst/>
                    </a:prstGeom>
                    <a:noFill/>
                    <a:ln>
                      <a:noFill/>
                    </a:ln>
                  </pic:spPr>
                </pic:pic>
              </a:graphicData>
            </a:graphic>
          </wp:inline>
        </w:drawing>
      </w:r>
    </w:p>
    <w:p w14:paraId="4B578D3A" w14:textId="4DDE841E" w:rsidR="007235F2" w:rsidRPr="00B4326C" w:rsidRDefault="007235F2" w:rsidP="007235F2">
      <w:pPr>
        <w:pStyle w:val="TtuloFigura"/>
      </w:pPr>
      <w:bookmarkStart w:id="30" w:name="_Toc169177126"/>
      <w:r w:rsidRPr="00B4326C">
        <w:t xml:space="preserve">Fig. 2.10. El juego de VR Beat Saber, desarrollado en Unity </w:t>
      </w:r>
      <w:r w:rsidRPr="00B4326C">
        <w:fldChar w:fldCharType="begin"/>
      </w:r>
      <w:r w:rsidR="00433FFE" w:rsidRPr="00B4326C">
        <w:instrText xml:space="preserve"> ADDIN ZOTERO_ITEM CSL_CITATION {"citationID":"9D5jlBuy","properties":{"formattedCitation":"[49]","plainCitation":"[49]","noteIndex":0},"citationItems":[{"id":142,"uris":["http://zotero.org/users/local/bjn5mCLu/items/E9KHQ9JW"],"itemData":{"id":142,"type":"webpage","abstract":"Beat Saber es un juego rítmico de RV donde rebanas los ritmos de la palpitante música mientras vuelan hacia ti, rodeado de un mundo futurista.","language":"es","title":"Beat Saber en Steam","URL":"https://store.steampowered.com/app/620980/Beat_Saber/","accessed":{"date-parts":[["2024",5,23]]}}}],"schema":"https://github.com/citation-style-language/schema/raw/master/csl-citation.json"} </w:instrText>
      </w:r>
      <w:r w:rsidRPr="00B4326C">
        <w:fldChar w:fldCharType="separate"/>
      </w:r>
      <w:r w:rsidR="00433FFE" w:rsidRPr="00B4326C">
        <w:rPr>
          <w:rFonts w:cs="Times New Roman"/>
        </w:rPr>
        <w:t>[49]</w:t>
      </w:r>
      <w:bookmarkEnd w:id="30"/>
      <w:r w:rsidRPr="00B4326C">
        <w:fldChar w:fldCharType="end"/>
      </w:r>
    </w:p>
    <w:p w14:paraId="07AD9271" w14:textId="5C40ABAC" w:rsidR="003A3C36" w:rsidRPr="00B4326C" w:rsidRDefault="003A3C36" w:rsidP="005835A6">
      <w:pPr>
        <w:rPr>
          <w:u w:val="single"/>
        </w:rPr>
      </w:pPr>
      <w:r w:rsidRPr="00B4326C">
        <w:rPr>
          <w:u w:val="single"/>
        </w:rPr>
        <w:t>Unreal Engine</w:t>
      </w:r>
    </w:p>
    <w:p w14:paraId="79ED8909" w14:textId="20D43DFC" w:rsidR="003A3C36" w:rsidRPr="00B4326C" w:rsidRDefault="00B32A6D" w:rsidP="005835A6">
      <w:r w:rsidRPr="00B4326C">
        <w:t xml:space="preserve">Unreal Engine es un motor de desarrollo de videojuegos 3D, lanzado por la compañía Epic Games en 1998. El primer juego que se desarrolló con este motor gráfico fue el juego Unreal, en el mismo año de su lanzamiento y por la misma compañía que creó el motor gráfico. Este juego fue uno de los primeros en enfatizar la atención al detalle </w:t>
      </w:r>
      <w:r w:rsidR="00C40FCE" w:rsidRPr="00B4326C">
        <w:t>y texturas de mayor resolución a las del resto de videojuegos de su época. Unreal Engine ha seguido evolucionando hasta su última versión principal, Unreal Engine 5, que se utiliza tanto en el desarrollo de videojuegos de todos los presupuestos, simulación y en la cinematografía</w:t>
      </w:r>
      <w:r w:rsidR="00F003A7" w:rsidRPr="00B4326C">
        <w:t xml:space="preserve"> </w:t>
      </w:r>
      <w:r w:rsidR="00F003A7" w:rsidRPr="00B4326C">
        <w:fldChar w:fldCharType="begin"/>
      </w:r>
      <w:r w:rsidR="00433FFE" w:rsidRPr="00B4326C">
        <w:instrText xml:space="preserve"> ADDIN ZOTERO_ITEM CSL_CITATION {"citationID":"aj8zsi4N","properties":{"formattedCitation":"[50], [51]","plainCitation":"[50], [51]","noteIndex":0},"citationItems":[{"id":144,"uris":["http://zotero.org/users/local/bjn5mCLu/items/QRAIEL8H"],"itemData":{"id":144,"type":"post-weblog","abstract":"Unreal Engine is a game engine responsible for some of the greatest games ever created. On April 5, 2022, Unreal Engine 5 was released, an absolute game","language":"en-US","note":"section: Game Development","title":"Unreal Engine and its Evolution | Extern Labs Inc","URL":"https://externlabs.com/blogs/unreal-engine-and-its-evolution/","author":[{"family":"Development","given":"Gaurav Meena Young Developer with a keen interest in Game"},{"family":"Reality!","given":"Virtual"}],"accessed":{"date-parts":[["2024",5,23]]},"issued":{"date-parts":[["2023",1,19]]}}},{"id":146,"uris":["http://zotero.org/users/local/bjn5mCLu/items/VF52A4DQ"],"itemData":{"id":146,"type":"webpage","abstract":"Unreal Engine revitaliza todo el proceso de producción cinematográfica. Desde la previsualización de alta calidad, la producción virtual hasta los efectos visuales en cámara que eliminan la posproducción. Una nueva era de la narración.","container-title":"Unreal Engine","language":"es-ES","title":"Unreal Engine potencia la producción de cine y televisión","URL":"https://www.unrealengine.com/es-ES/uses/film-television","accessed":{"date-parts":[["2024",5,23]]}}}],"schema":"https://github.com/citation-style-language/schema/raw/master/csl-citation.json"} </w:instrText>
      </w:r>
      <w:r w:rsidR="00F003A7" w:rsidRPr="00B4326C">
        <w:fldChar w:fldCharType="separate"/>
      </w:r>
      <w:r w:rsidR="00433FFE" w:rsidRPr="00B4326C">
        <w:t>[50], [51]</w:t>
      </w:r>
      <w:r w:rsidR="00F003A7" w:rsidRPr="00B4326C">
        <w:fldChar w:fldCharType="end"/>
      </w:r>
      <w:r w:rsidR="00F003A7" w:rsidRPr="00B4326C">
        <w:t>.</w:t>
      </w:r>
    </w:p>
    <w:p w14:paraId="6DA5BCFC" w14:textId="720DE33B" w:rsidR="00F003A7" w:rsidRPr="00B4326C" w:rsidRDefault="00F003A7" w:rsidP="005835A6">
      <w:r w:rsidRPr="00B4326C">
        <w:t xml:space="preserve">Algunos de los juegos más conocidos de los últimos años desarrollados con Unreal Engine son: Fortnite, Senua’s Saga: Hellblade II, Astroneer, Assetto Corsa Competizione, y Ark: Survival Evolved. </w:t>
      </w:r>
    </w:p>
    <w:p w14:paraId="7D4EA733" w14:textId="77777777" w:rsidR="00A70EAD" w:rsidRPr="00B4326C" w:rsidRDefault="00A70EAD" w:rsidP="005835A6">
      <w:pPr>
        <w:rPr>
          <w:u w:val="single"/>
        </w:rPr>
      </w:pPr>
    </w:p>
    <w:p w14:paraId="28EDE259" w14:textId="4057A480" w:rsidR="003A3C36" w:rsidRPr="00B4326C" w:rsidRDefault="003A3C36" w:rsidP="005835A6">
      <w:pPr>
        <w:rPr>
          <w:u w:val="single"/>
        </w:rPr>
      </w:pPr>
      <w:r w:rsidRPr="00B4326C">
        <w:rPr>
          <w:u w:val="single"/>
        </w:rPr>
        <w:lastRenderedPageBreak/>
        <w:t>Godot Engine</w:t>
      </w:r>
    </w:p>
    <w:p w14:paraId="5EBB55F3" w14:textId="48E33282" w:rsidR="003A3C36" w:rsidRPr="00B4326C" w:rsidRDefault="00F003A7" w:rsidP="005835A6">
      <w:r w:rsidRPr="00B4326C">
        <w:t>Godot es un motor de videojuegos de código abierto</w:t>
      </w:r>
      <w:r w:rsidR="00F01050" w:rsidRPr="00B4326C">
        <w:t>,</w:t>
      </w:r>
      <w:r w:rsidRPr="00B4326C">
        <w:t xml:space="preserve"> </w:t>
      </w:r>
      <w:r w:rsidR="006328D7" w:rsidRPr="00B4326C">
        <w:t>creado por Juan Linietsky y Ariel Manzu</w:t>
      </w:r>
      <w:r w:rsidR="00F01050" w:rsidRPr="00B4326C">
        <w:t>r.</w:t>
      </w:r>
      <w:r w:rsidR="006328D7" w:rsidRPr="00B4326C">
        <w:t xml:space="preserve"> </w:t>
      </w:r>
      <w:r w:rsidR="00F01050" w:rsidRPr="00B4326C">
        <w:t xml:space="preserve">En </w:t>
      </w:r>
      <w:r w:rsidR="008D7703" w:rsidRPr="00B4326C">
        <w:t xml:space="preserve">2001 se empezó a desarrollar este motor, siendo un proyecto privativo creado por Juan, Ariel y la empresa en la que trabajaban, OKAM Studio, pero en 2014 se liberó su código bajo la licencia MIT, año en el que además salió su primera versión estable (Godot 1.0). </w:t>
      </w:r>
      <w:r w:rsidR="00B934F5" w:rsidRPr="00B4326C">
        <w:t>Alrededor de 2016, cuando su versión 2.0 fue lanzada, el proyecto empezó a conseguir popularidad, lo que hizo que cada vez más personas contribuyesen en su desarrollo, agilizándolo y consiguiendo que hoy en día sea uno de los motores de videojuegos más utilizados</w:t>
      </w:r>
      <w:r w:rsidR="00841A04" w:rsidRPr="00B4326C">
        <w:t xml:space="preserve"> </w:t>
      </w:r>
      <w:r w:rsidR="00841A04" w:rsidRPr="00B4326C">
        <w:fldChar w:fldCharType="begin"/>
      </w:r>
      <w:r w:rsidR="00433FFE" w:rsidRPr="00B4326C">
        <w:instrText xml:space="preserve"> ADDIN ZOTERO_ITEM CSL_CITATION {"citationID":"ms1etXR8","properties":{"formattedCitation":"[52], [53]","plainCitation":"[52], [53]","noteIndex":0},"citationItems":[{"id":148,"uris":["http://zotero.org/users/local/bjn5mCLu/items/RREQ5VXJ"],"itemData":{"id":148,"type":"webpage","abstract":"The dawn of a new decade looms and there is a lot of excitement about the future of Godot! But it was not always like this, as the previous decade did not go as expected..","container-title":"Godot Engine","language":"en","title":"A decade in retrospective and future","URL":"https://godotengine.org/article/retrospective-and-future/","author":[{"family":"Engine","given":"Godot"}],"accessed":{"date-parts":[["2024",5,24]]}}},{"id":151,"uris":["http://zotero.org/users/local/bjn5mCLu/items/CELFJFSP"],"itemData":{"id":151,"type":"webpage","abstract":"Explora el interés de búsqueda por Godot en función del intervalo de tiempo, de la ubicación y la popularidad en Google Trends","container-title":"Google Trends","language":"es","title":"Google Trends","URL":"https://trends.google.es/trends/explore?date=2014-01-01%202024-05-24&amp;q=%2Fm%2F0_x6l2s&amp;hl=es","accessed":{"date-parts":[["2024",5,24]]}}}],"schema":"https://github.com/citation-style-language/schema/raw/master/csl-citation.json"} </w:instrText>
      </w:r>
      <w:r w:rsidR="00841A04" w:rsidRPr="00B4326C">
        <w:fldChar w:fldCharType="separate"/>
      </w:r>
      <w:r w:rsidR="00433FFE" w:rsidRPr="00B4326C">
        <w:t>[52], [53]</w:t>
      </w:r>
      <w:r w:rsidR="00841A04" w:rsidRPr="00B4326C">
        <w:fldChar w:fldCharType="end"/>
      </w:r>
      <w:r w:rsidR="00B934F5" w:rsidRPr="00B4326C">
        <w:t xml:space="preserve">. Actualmente, el repositorio de GitHub tiene más de 84.400 estrellas y en él han contribuido más de 2.500 personas </w:t>
      </w:r>
      <w:r w:rsidR="00841A04" w:rsidRPr="00B4326C">
        <w:fldChar w:fldCharType="begin"/>
      </w:r>
      <w:r w:rsidR="00433FFE" w:rsidRPr="00B4326C">
        <w:instrText xml:space="preserve"> ADDIN ZOTERO_ITEM CSL_CITATION {"citationID":"65WJZaWX","properties":{"formattedCitation":"[54]","plainCitation":"[54]","noteIndex":0},"citationItems":[{"id":150,"uris":["http://zotero.org/users/local/bjn5mCLu/items/S6XEDB2D"],"itemData":{"id":150,"type":"webpage","title":"godotengine/godot: Godot Engine – Multi-platform 2D and 3D game engine","URL":"https://github.com/godotengine/godot","accessed":{"date-parts":[["2024",5,24]]}}}],"schema":"https://github.com/citation-style-language/schema/raw/master/csl-citation.json"} </w:instrText>
      </w:r>
      <w:r w:rsidR="00841A04" w:rsidRPr="00B4326C">
        <w:fldChar w:fldCharType="separate"/>
      </w:r>
      <w:r w:rsidR="00433FFE" w:rsidRPr="00B4326C">
        <w:t>[54]</w:t>
      </w:r>
      <w:r w:rsidR="00841A04" w:rsidRPr="00B4326C">
        <w:fldChar w:fldCharType="end"/>
      </w:r>
      <w:r w:rsidR="00841A04" w:rsidRPr="00B4326C">
        <w:t>.</w:t>
      </w:r>
    </w:p>
    <w:p w14:paraId="09DB52E8" w14:textId="36759440" w:rsidR="00841A04" w:rsidRPr="00B4326C" w:rsidRDefault="00841A04" w:rsidP="005835A6">
      <w:r w:rsidRPr="00B4326C">
        <w:t>Algunos juegos populares creados con Godot Engine son: Brotato (2022), Dome Keeper (2022), Buckshot Roulette (2024) y Casette Beasts (2023).</w:t>
      </w:r>
    </w:p>
    <w:p w14:paraId="449AF921" w14:textId="1B86B155" w:rsidR="00841A04" w:rsidRPr="00B4326C" w:rsidRDefault="00BA2B17">
      <w:pPr>
        <w:pStyle w:val="Epgrafe"/>
        <w:numPr>
          <w:ilvl w:val="2"/>
          <w:numId w:val="2"/>
        </w:numPr>
      </w:pPr>
      <w:bookmarkStart w:id="31" w:name="_Toc169177056"/>
      <w:r w:rsidRPr="00B4326C">
        <w:t>Comparativa de los tres motores de videojuegos</w:t>
      </w:r>
      <w:bookmarkEnd w:id="31"/>
    </w:p>
    <w:p w14:paraId="327B615E" w14:textId="1CC42402" w:rsidR="00646822" w:rsidRPr="00B4326C" w:rsidRDefault="00646822" w:rsidP="00BA2B17">
      <w:r w:rsidRPr="00B4326C">
        <w:t>A continuación, se presenta una tabla comparativa de las características de los tres motores gráficos mencionados</w:t>
      </w:r>
      <w:r w:rsidR="007A6004" w:rsidRPr="00B4326C">
        <w:t>, la tabla 2.</w:t>
      </w:r>
      <w:r w:rsidR="007F2C25" w:rsidRPr="00B4326C">
        <w:t>2</w:t>
      </w:r>
      <w:r w:rsidRPr="00B4326C">
        <w:t>:</w:t>
      </w:r>
    </w:p>
    <w:p w14:paraId="4DA0B913" w14:textId="1B44F1FC" w:rsidR="00646822" w:rsidRPr="00B4326C" w:rsidRDefault="009003DC" w:rsidP="00646822">
      <w:pPr>
        <w:pStyle w:val="TtuloTablaING"/>
      </w:pPr>
      <w:bookmarkStart w:id="32" w:name="_Toc169177141"/>
      <w:r w:rsidRPr="00B4326C">
        <w:t>Tabla 2.</w:t>
      </w:r>
      <w:r w:rsidR="007F2C25" w:rsidRPr="00B4326C">
        <w:t>2</w:t>
      </w:r>
      <w:r w:rsidR="0073735B" w:rsidRPr="00B4326C">
        <w:t>.</w:t>
      </w:r>
      <w:r w:rsidR="00646822" w:rsidRPr="00B4326C">
        <w:br/>
        <w:t>Unity vs Unreal vs Godot</w:t>
      </w:r>
      <w:bookmarkEnd w:id="32"/>
    </w:p>
    <w:tbl>
      <w:tblPr>
        <w:tblStyle w:val="Tablaconcuadrcula"/>
        <w:tblW w:w="0" w:type="auto"/>
        <w:tblLook w:val="04A0" w:firstRow="1" w:lastRow="0" w:firstColumn="1" w:lastColumn="0" w:noHBand="0" w:noVBand="1"/>
      </w:tblPr>
      <w:tblGrid>
        <w:gridCol w:w="1809"/>
        <w:gridCol w:w="2278"/>
        <w:gridCol w:w="2278"/>
        <w:gridCol w:w="2279"/>
      </w:tblGrid>
      <w:tr w:rsidR="00646822" w:rsidRPr="00B4326C" w14:paraId="1422566A" w14:textId="77777777" w:rsidTr="00C567E2">
        <w:trPr>
          <w:cantSplit/>
          <w:tblHeader/>
        </w:trPr>
        <w:tc>
          <w:tcPr>
            <w:tcW w:w="1809" w:type="dxa"/>
          </w:tcPr>
          <w:p w14:paraId="3AE6FD83" w14:textId="15C643A6" w:rsidR="00646822" w:rsidRPr="00B4326C" w:rsidRDefault="00646822" w:rsidP="00BF0FB6">
            <w:pPr>
              <w:rPr>
                <w:b/>
                <w:bCs/>
              </w:rPr>
            </w:pPr>
            <w:r w:rsidRPr="00B4326C">
              <w:rPr>
                <w:b/>
                <w:bCs/>
              </w:rPr>
              <w:t>Característica</w:t>
            </w:r>
          </w:p>
        </w:tc>
        <w:tc>
          <w:tcPr>
            <w:tcW w:w="2278" w:type="dxa"/>
          </w:tcPr>
          <w:p w14:paraId="4A986627" w14:textId="55ACAE15" w:rsidR="00646822" w:rsidRPr="00B4326C" w:rsidRDefault="00646822" w:rsidP="00BF0FB6">
            <w:pPr>
              <w:rPr>
                <w:b/>
                <w:bCs/>
              </w:rPr>
            </w:pPr>
            <w:r w:rsidRPr="00B4326C">
              <w:rPr>
                <w:b/>
                <w:bCs/>
              </w:rPr>
              <w:t>Unity Engine</w:t>
            </w:r>
          </w:p>
        </w:tc>
        <w:tc>
          <w:tcPr>
            <w:tcW w:w="2278" w:type="dxa"/>
          </w:tcPr>
          <w:p w14:paraId="5393BEA8" w14:textId="78BC1A63" w:rsidR="00646822" w:rsidRPr="00B4326C" w:rsidRDefault="00646822" w:rsidP="00BF0FB6">
            <w:pPr>
              <w:rPr>
                <w:b/>
                <w:bCs/>
              </w:rPr>
            </w:pPr>
            <w:r w:rsidRPr="00B4326C">
              <w:rPr>
                <w:b/>
                <w:bCs/>
              </w:rPr>
              <w:t>Unreal Engine</w:t>
            </w:r>
          </w:p>
        </w:tc>
        <w:tc>
          <w:tcPr>
            <w:tcW w:w="2279" w:type="dxa"/>
          </w:tcPr>
          <w:p w14:paraId="660620B9" w14:textId="2DC87CFC" w:rsidR="00646822" w:rsidRPr="00B4326C" w:rsidRDefault="00646822" w:rsidP="00BF0FB6">
            <w:pPr>
              <w:rPr>
                <w:b/>
                <w:bCs/>
              </w:rPr>
            </w:pPr>
            <w:r w:rsidRPr="00B4326C">
              <w:rPr>
                <w:b/>
                <w:bCs/>
              </w:rPr>
              <w:t>Godot Engine</w:t>
            </w:r>
          </w:p>
        </w:tc>
      </w:tr>
      <w:tr w:rsidR="00A0475A" w:rsidRPr="00B4326C" w14:paraId="1EE5DD1D" w14:textId="77777777" w:rsidTr="00C567E2">
        <w:trPr>
          <w:cantSplit/>
        </w:trPr>
        <w:tc>
          <w:tcPr>
            <w:tcW w:w="1809" w:type="dxa"/>
          </w:tcPr>
          <w:p w14:paraId="3F8FF7B3" w14:textId="46EF60C6" w:rsidR="00A0475A" w:rsidRPr="00B4326C" w:rsidRDefault="00A0475A" w:rsidP="00BF0FB6">
            <w:pPr>
              <w:rPr>
                <w:b/>
                <w:bCs/>
              </w:rPr>
            </w:pPr>
            <w:r w:rsidRPr="00B4326C">
              <w:rPr>
                <w:b/>
                <w:bCs/>
              </w:rPr>
              <w:t>Gráficos objetivo</w:t>
            </w:r>
          </w:p>
        </w:tc>
        <w:tc>
          <w:tcPr>
            <w:tcW w:w="2278" w:type="dxa"/>
          </w:tcPr>
          <w:p w14:paraId="111E7774" w14:textId="7804A998" w:rsidR="00A0475A" w:rsidRPr="00B4326C" w:rsidRDefault="00297336" w:rsidP="00BF0FB6">
            <w:r w:rsidRPr="00B4326C">
              <w:t>3D y 2D</w:t>
            </w:r>
          </w:p>
        </w:tc>
        <w:tc>
          <w:tcPr>
            <w:tcW w:w="2278" w:type="dxa"/>
          </w:tcPr>
          <w:p w14:paraId="58D9666B" w14:textId="680A796F" w:rsidR="00A0475A" w:rsidRPr="00B4326C" w:rsidRDefault="00297336" w:rsidP="00BF0FB6">
            <w:r w:rsidRPr="00B4326C">
              <w:t>Solo admite 3D</w:t>
            </w:r>
          </w:p>
        </w:tc>
        <w:tc>
          <w:tcPr>
            <w:tcW w:w="2279" w:type="dxa"/>
          </w:tcPr>
          <w:p w14:paraId="273B0970" w14:textId="3670CBE6" w:rsidR="00A0475A" w:rsidRPr="00B4326C" w:rsidRDefault="00297336" w:rsidP="00BF0FB6">
            <w:r w:rsidRPr="00B4326C">
              <w:t>3D y 2D</w:t>
            </w:r>
          </w:p>
        </w:tc>
      </w:tr>
      <w:tr w:rsidR="00646822" w:rsidRPr="00B4326C" w14:paraId="02E5BE7D" w14:textId="77777777" w:rsidTr="00C567E2">
        <w:trPr>
          <w:cantSplit/>
        </w:trPr>
        <w:tc>
          <w:tcPr>
            <w:tcW w:w="1809" w:type="dxa"/>
          </w:tcPr>
          <w:p w14:paraId="3C6EB4A0" w14:textId="6FB0B8D1" w:rsidR="00646822" w:rsidRPr="00B4326C" w:rsidRDefault="00297336" w:rsidP="00BF0FB6">
            <w:pPr>
              <w:rPr>
                <w:b/>
                <w:bCs/>
              </w:rPr>
            </w:pPr>
            <w:r w:rsidRPr="00B4326C">
              <w:rPr>
                <w:b/>
                <w:bCs/>
              </w:rPr>
              <w:t>Lanzamiento</w:t>
            </w:r>
          </w:p>
        </w:tc>
        <w:tc>
          <w:tcPr>
            <w:tcW w:w="2278" w:type="dxa"/>
          </w:tcPr>
          <w:p w14:paraId="7E143F01" w14:textId="7EBD6DBF" w:rsidR="00646822" w:rsidRPr="00B4326C" w:rsidRDefault="00297336" w:rsidP="00BF0FB6">
            <w:r w:rsidRPr="00B4326C">
              <w:t>2005</w:t>
            </w:r>
          </w:p>
        </w:tc>
        <w:tc>
          <w:tcPr>
            <w:tcW w:w="2278" w:type="dxa"/>
          </w:tcPr>
          <w:p w14:paraId="69C2043E" w14:textId="5408D3B5" w:rsidR="00646822" w:rsidRPr="00B4326C" w:rsidRDefault="00A8683B" w:rsidP="00BF0FB6">
            <w:r w:rsidRPr="00B4326C">
              <w:t>1998</w:t>
            </w:r>
          </w:p>
        </w:tc>
        <w:tc>
          <w:tcPr>
            <w:tcW w:w="2279" w:type="dxa"/>
          </w:tcPr>
          <w:p w14:paraId="5329BA87" w14:textId="3F4EF633" w:rsidR="00646822" w:rsidRPr="00B4326C" w:rsidRDefault="00297336" w:rsidP="00BF0FB6">
            <w:r w:rsidRPr="00B4326C">
              <w:t>2014</w:t>
            </w:r>
          </w:p>
        </w:tc>
      </w:tr>
      <w:tr w:rsidR="00646822" w:rsidRPr="00B4326C" w14:paraId="4D33C551" w14:textId="77777777" w:rsidTr="00C567E2">
        <w:trPr>
          <w:cantSplit/>
        </w:trPr>
        <w:tc>
          <w:tcPr>
            <w:tcW w:w="1809" w:type="dxa"/>
          </w:tcPr>
          <w:p w14:paraId="5C4F339C" w14:textId="7BC13BD4" w:rsidR="00646822" w:rsidRPr="00B4326C" w:rsidRDefault="00A8683B" w:rsidP="00BF0FB6">
            <w:pPr>
              <w:rPr>
                <w:b/>
                <w:bCs/>
              </w:rPr>
            </w:pPr>
            <w:r w:rsidRPr="00B4326C">
              <w:rPr>
                <w:b/>
                <w:bCs/>
              </w:rPr>
              <w:t>Precio</w:t>
            </w:r>
          </w:p>
        </w:tc>
        <w:tc>
          <w:tcPr>
            <w:tcW w:w="2278" w:type="dxa"/>
          </w:tcPr>
          <w:p w14:paraId="0F20D299" w14:textId="77777777" w:rsidR="00646822" w:rsidRPr="00B4326C" w:rsidRDefault="00196125" w:rsidP="00BF0FB6">
            <w:r w:rsidRPr="00B4326C">
              <w:t>Gratis para uso personal, siempre y cuando no se generen unos ingresos superiores a los 100.000 dólares.</w:t>
            </w:r>
          </w:p>
          <w:p w14:paraId="657BCB2D" w14:textId="2F6222B7" w:rsidR="00196125" w:rsidRPr="00B4326C" w:rsidRDefault="00196125" w:rsidP="00BF0FB6">
            <w:r w:rsidRPr="00B4326C">
              <w:t>Planes de pago</w:t>
            </w:r>
            <w:r w:rsidR="00870BEA" w:rsidRPr="00B4326C">
              <w:t>,</w:t>
            </w:r>
            <w:r w:rsidRPr="00B4326C">
              <w:t xml:space="preserve"> dependiendo del sector y tamaño de los equipos</w:t>
            </w:r>
            <w:r w:rsidR="001E0F14" w:rsidRPr="00B4326C">
              <w:t xml:space="preserve"> de desarrollo.</w:t>
            </w:r>
          </w:p>
        </w:tc>
        <w:tc>
          <w:tcPr>
            <w:tcW w:w="2278" w:type="dxa"/>
          </w:tcPr>
          <w:p w14:paraId="3CA7E4DC" w14:textId="77777777" w:rsidR="00A8683B" w:rsidRPr="00B4326C" w:rsidRDefault="00A8683B" w:rsidP="00BF0FB6">
            <w:r w:rsidRPr="00B4326C">
              <w:t>Gratis para particulares y pequeñas empresas (con menos de 1 millón de dólares en ingresos anuales).</w:t>
            </w:r>
          </w:p>
          <w:p w14:paraId="592E5F94" w14:textId="232C9764" w:rsidR="00196125" w:rsidRPr="00B4326C" w:rsidRDefault="00196125" w:rsidP="00BF0FB6">
            <w:r w:rsidRPr="00B4326C">
              <w:t>Basado en regalías o en puestos si se genera más de 1 millón de dólares en ingresos.</w:t>
            </w:r>
          </w:p>
        </w:tc>
        <w:tc>
          <w:tcPr>
            <w:tcW w:w="2279" w:type="dxa"/>
          </w:tcPr>
          <w:p w14:paraId="63158F9F" w14:textId="36A93D9B" w:rsidR="00646822" w:rsidRPr="00B4326C" w:rsidRDefault="00A8683B" w:rsidP="00BF0FB6">
            <w:r w:rsidRPr="00B4326C">
              <w:t>Gratuito (licencia MIT)</w:t>
            </w:r>
          </w:p>
        </w:tc>
      </w:tr>
      <w:tr w:rsidR="001E0F14" w:rsidRPr="00B4326C" w14:paraId="32D8BAF5" w14:textId="77777777" w:rsidTr="00C567E2">
        <w:trPr>
          <w:cantSplit/>
        </w:trPr>
        <w:tc>
          <w:tcPr>
            <w:tcW w:w="1809" w:type="dxa"/>
          </w:tcPr>
          <w:p w14:paraId="24ED6B09" w14:textId="2E7B15E1" w:rsidR="001E0F14" w:rsidRPr="00B4326C" w:rsidRDefault="001E0F14" w:rsidP="00BF0FB6">
            <w:pPr>
              <w:rPr>
                <w:b/>
                <w:bCs/>
              </w:rPr>
            </w:pPr>
            <w:r w:rsidRPr="00B4326C">
              <w:rPr>
                <w:b/>
                <w:bCs/>
              </w:rPr>
              <w:t>Plataformas objetivo</w:t>
            </w:r>
          </w:p>
        </w:tc>
        <w:tc>
          <w:tcPr>
            <w:tcW w:w="2278" w:type="dxa"/>
          </w:tcPr>
          <w:p w14:paraId="43300226" w14:textId="39715313" w:rsidR="001E0F14" w:rsidRPr="00B4326C" w:rsidRDefault="001E0F14" w:rsidP="00BF0FB6">
            <w:r w:rsidRPr="00B4326C">
              <w:t xml:space="preserve">Más de 24 plataformas distintas </w:t>
            </w:r>
            <w:r w:rsidRPr="00B4326C">
              <w:fldChar w:fldCharType="begin"/>
            </w:r>
            <w:r w:rsidR="00433FFE" w:rsidRPr="00B4326C">
              <w:instrText xml:space="preserve"> ADDIN ZOTERO_ITEM CSL_CITATION {"citationID":"hnKotvZe","properties":{"formattedCitation":"[46]","plainCitation":"[46]","noteIndex":0},"citationItems":[{"id":23,"uris":["http://zotero.org/users/local/bjn5mCLu/items/X575HTKQ"],"itemData":{"id":23,"type":"webpage","abstract":"Symptoms:\n \n\nI would like to know which platforms I can build to with Unity.\nI am a developer and want to build on a specific platform, is this supported by Unity?\nI want to check the system requir...","container-title":"Unity","language":"en-US","title":"What platforms are supported by Unity?","URL":"https://support.unity.com/hc/en-us/articles/206336795-What-platforms-are-supported-by-Unity","accessed":{"date-parts":[["2024",5,15]]},"issued":{"date-parts":[["2024",2,20]]}}}],"schema":"https://github.com/citation-style-language/schema/raw/master/csl-citation.json"} </w:instrText>
            </w:r>
            <w:r w:rsidRPr="00B4326C">
              <w:fldChar w:fldCharType="separate"/>
            </w:r>
            <w:r w:rsidR="00433FFE" w:rsidRPr="00B4326C">
              <w:t>[46]</w:t>
            </w:r>
            <w:r w:rsidRPr="00B4326C">
              <w:fldChar w:fldCharType="end"/>
            </w:r>
          </w:p>
        </w:tc>
        <w:tc>
          <w:tcPr>
            <w:tcW w:w="2278" w:type="dxa"/>
          </w:tcPr>
          <w:p w14:paraId="23CF4964" w14:textId="3045FC40" w:rsidR="001E0F14" w:rsidRPr="00B4326C" w:rsidRDefault="001E0F14" w:rsidP="00BF0FB6">
            <w:r w:rsidRPr="00B4326C">
              <w:t xml:space="preserve">17 plataformas </w:t>
            </w:r>
            <w:r w:rsidRPr="00B4326C">
              <w:fldChar w:fldCharType="begin"/>
            </w:r>
            <w:r w:rsidR="00433FFE" w:rsidRPr="00B4326C">
              <w:instrText xml:space="preserve"> ADDIN ZOTERO_ITEM CSL_CITATION {"citationID":"MNiBBpl8","properties":{"formattedCitation":"[55]","plainCitation":"[55]","noteIndex":0},"citationItems":[{"id":158,"uris":["http://zotero.org/users/local/bjn5mCLu/items/2KL68N53"],"itemData":{"id":158,"type":"webpage","abstract":"Unreal Engine 5 permite a todos los creadores de todos los sectores ofrecer contenido y experiencias increíbles en tiempo real.","container-title":"Unreal Engine","language":"es-ES","title":"Unreal Engine 5","URL":"https://www.unrealengine.com/es-ES/unreal-engine-5","accessed":{"date-parts":[["2024",5,24]]}}}],"schema":"https://github.com/citation-style-language/schema/raw/master/csl-citation.json"} </w:instrText>
            </w:r>
            <w:r w:rsidRPr="00B4326C">
              <w:fldChar w:fldCharType="separate"/>
            </w:r>
            <w:r w:rsidR="00433FFE" w:rsidRPr="00B4326C">
              <w:t>[55]</w:t>
            </w:r>
            <w:r w:rsidRPr="00B4326C">
              <w:fldChar w:fldCharType="end"/>
            </w:r>
          </w:p>
        </w:tc>
        <w:tc>
          <w:tcPr>
            <w:tcW w:w="2279" w:type="dxa"/>
          </w:tcPr>
          <w:p w14:paraId="623F5625" w14:textId="48921C11" w:rsidR="001E0F14" w:rsidRPr="00B4326C" w:rsidRDefault="001E0F14" w:rsidP="00BF0FB6">
            <w:r w:rsidRPr="00B4326C">
              <w:t xml:space="preserve">6 plataformas </w:t>
            </w:r>
            <w:r w:rsidRPr="00B4326C">
              <w:fldChar w:fldCharType="begin"/>
            </w:r>
            <w:r w:rsidR="00433FFE" w:rsidRPr="00B4326C">
              <w:instrText xml:space="preserve"> ADDIN ZOTERO_ITEM CSL_CITATION {"citationID":"uPJJti0w","properties":{"formattedCitation":"[56]","plainCitation":"[56]","noteIndex":0},"citationItems":[{"id":160,"uris":["http://zotero.org/users/local/bjn5mCLu/items/GVTG4LMA"],"itemData":{"id":160,"type":"webpage","abstract":"¿Qué puedo hacer con Godot? ¿Cuánto cuesta? ¿Dónde están los términos de licencia?: Godot es un Software libre y de código abierto disponible bajo la licencia MIT aprobada por la OSI Licencia MIT. ...","container-title":"Godot Engine documentation","language":"es","title":"Preguntas Frecuentes","URL":"https://docs.godotengine.org/es/4.x/about/about/faq.html","accessed":{"date-parts":[["2024",5,24]]}}}],"schema":"https://github.com/citation-style-language/schema/raw/master/csl-citation.json"} </w:instrText>
            </w:r>
            <w:r w:rsidRPr="00B4326C">
              <w:fldChar w:fldCharType="separate"/>
            </w:r>
            <w:r w:rsidR="00433FFE" w:rsidRPr="00B4326C">
              <w:t>[56]</w:t>
            </w:r>
            <w:r w:rsidRPr="00B4326C">
              <w:fldChar w:fldCharType="end"/>
            </w:r>
          </w:p>
        </w:tc>
      </w:tr>
      <w:tr w:rsidR="001E0F14" w:rsidRPr="00B4326C" w14:paraId="6B7436DA" w14:textId="77777777" w:rsidTr="00C567E2">
        <w:trPr>
          <w:cantSplit/>
        </w:trPr>
        <w:tc>
          <w:tcPr>
            <w:tcW w:w="1809" w:type="dxa"/>
          </w:tcPr>
          <w:p w14:paraId="123382AD" w14:textId="31578699" w:rsidR="001E0F14" w:rsidRPr="00B4326C" w:rsidRDefault="001E0F14" w:rsidP="00BF0FB6">
            <w:pPr>
              <w:rPr>
                <w:b/>
                <w:bCs/>
              </w:rPr>
            </w:pPr>
            <w:r w:rsidRPr="00B4326C">
              <w:rPr>
                <w:b/>
                <w:bCs/>
              </w:rPr>
              <w:t>Programación</w:t>
            </w:r>
          </w:p>
        </w:tc>
        <w:tc>
          <w:tcPr>
            <w:tcW w:w="2278" w:type="dxa"/>
          </w:tcPr>
          <w:p w14:paraId="362CC83B" w14:textId="77777777" w:rsidR="001E0F14" w:rsidRPr="00B4326C" w:rsidRDefault="001E0F14" w:rsidP="00BF0FB6">
            <w:r w:rsidRPr="00B4326C">
              <w:t>C#</w:t>
            </w:r>
          </w:p>
          <w:p w14:paraId="5D28E603" w14:textId="475FB3A3" w:rsidR="001E0F14" w:rsidRPr="00B4326C" w:rsidRDefault="001E0F14" w:rsidP="00BF0FB6">
            <w:r w:rsidRPr="00B4326C">
              <w:t>Unity Visual Scripting</w:t>
            </w:r>
          </w:p>
        </w:tc>
        <w:tc>
          <w:tcPr>
            <w:tcW w:w="2278" w:type="dxa"/>
          </w:tcPr>
          <w:p w14:paraId="0609638C" w14:textId="77777777" w:rsidR="001E0F14" w:rsidRPr="00F04D94" w:rsidRDefault="001E0F14" w:rsidP="00BF0FB6">
            <w:pPr>
              <w:rPr>
                <w:lang w:val="en-US"/>
              </w:rPr>
            </w:pPr>
            <w:r w:rsidRPr="00F04D94">
              <w:rPr>
                <w:lang w:val="en-US"/>
              </w:rPr>
              <w:t>C++</w:t>
            </w:r>
          </w:p>
          <w:p w14:paraId="050CDFA7" w14:textId="779CEFE4" w:rsidR="001E0F14" w:rsidRPr="00F04D94" w:rsidRDefault="001E0F14" w:rsidP="00BF0FB6">
            <w:pPr>
              <w:rPr>
                <w:lang w:val="en-US"/>
              </w:rPr>
            </w:pPr>
            <w:r w:rsidRPr="00F04D94">
              <w:rPr>
                <w:lang w:val="en-US"/>
              </w:rPr>
              <w:t xml:space="preserve">Visual scripting con Blueprints </w:t>
            </w:r>
            <w:r w:rsidRPr="00B4326C">
              <w:fldChar w:fldCharType="begin"/>
            </w:r>
            <w:r w:rsidR="00433FFE" w:rsidRPr="00F04D94">
              <w:rPr>
                <w:lang w:val="en-US"/>
              </w:rPr>
              <w:instrText xml:space="preserve"> ADDIN ZOTERO_ITEM CSL_CITATION {"citationID":"DCdGzlUH","properties":{"formattedCitation":"[57]","plainCitation":"[57]","noteIndex":0},"citationItems":[{"id":154,"uris":["http://zotero.org/users/local/bjn5mCLu/items/U2E2JDH6"],"itemData":{"id":154,"type":"webpage","abstract":"If you are just getting started with Blueprints, this provides a high-level overview of what they are and what they can do.","language":"en-US","title":"Introduction to Blueprints","URL":"https://dev.epicgames.com/documentation/en-us/unreal-engine/introduction-to-blueprints-visual-scripting-in-unreal-engine","accessed":{"date-parts":[["2024",5,24]]}}}],"schema":"https://github.com/citation-style-language/schema/raw/master/csl-citation.json"} </w:instrText>
            </w:r>
            <w:r w:rsidRPr="00B4326C">
              <w:fldChar w:fldCharType="separate"/>
            </w:r>
            <w:r w:rsidR="00433FFE" w:rsidRPr="00F04D94">
              <w:rPr>
                <w:lang w:val="en-US"/>
              </w:rPr>
              <w:t>[57]</w:t>
            </w:r>
            <w:r w:rsidRPr="00B4326C">
              <w:fldChar w:fldCharType="end"/>
            </w:r>
          </w:p>
        </w:tc>
        <w:tc>
          <w:tcPr>
            <w:tcW w:w="2279" w:type="dxa"/>
          </w:tcPr>
          <w:p w14:paraId="4ABFF43A" w14:textId="46BAB6C5" w:rsidR="001E0F14" w:rsidRPr="00B4326C" w:rsidRDefault="001E0F14" w:rsidP="00BF0FB6">
            <w:r w:rsidRPr="00B4326C">
              <w:t xml:space="preserve">GDScript </w:t>
            </w:r>
            <w:r w:rsidRPr="00B4326C">
              <w:fldChar w:fldCharType="begin"/>
            </w:r>
            <w:r w:rsidR="00433FFE" w:rsidRPr="00B4326C">
              <w:instrText xml:space="preserve"> ADDIN ZOTERO_ITEM CSL_CITATION {"citationID":"v0x36BdO","properties":{"formattedCitation":"[58]","plainCitation":"[58]","noteIndex":0},"citationItems":[{"id":156,"uris":["http://zotero.org/users/local/bjn5mCLu/items/ZJS7B2F7"],"itemData":{"id":156,"type":"webpage","abstract":"GDScript is a high-level, object-oriented, imperative, and gradually typed programming language built for Godot. It uses an indentation-based syntax similar to languages like Python. Its goal is to...","container-title":"Godot Engine documentation","language":"es","title":"GDScript reference","URL":"https://docs.godotengine.org/es/4.x/tutorials/scripting/gdscript/tutorials/scripting/gdscript/gdscript_basics.html","accessed":{"date-parts":[["2024",5,24]]}}}],"schema":"https://github.com/citation-style-language/schema/raw/master/csl-citation.json"} </w:instrText>
            </w:r>
            <w:r w:rsidRPr="00B4326C">
              <w:fldChar w:fldCharType="separate"/>
            </w:r>
            <w:r w:rsidR="00433FFE" w:rsidRPr="00B4326C">
              <w:t>[58]</w:t>
            </w:r>
            <w:r w:rsidRPr="00B4326C">
              <w:fldChar w:fldCharType="end"/>
            </w:r>
          </w:p>
          <w:p w14:paraId="4CEE653B" w14:textId="77777777" w:rsidR="001E0F14" w:rsidRPr="00B4326C" w:rsidRDefault="001E0F14" w:rsidP="00BF0FB6">
            <w:r w:rsidRPr="00B4326C">
              <w:t>C#</w:t>
            </w:r>
          </w:p>
          <w:p w14:paraId="46FF1182" w14:textId="77777777" w:rsidR="001E0F14" w:rsidRPr="00B4326C" w:rsidRDefault="001E0F14" w:rsidP="00BF0FB6">
            <w:r w:rsidRPr="00B4326C">
              <w:t>C++</w:t>
            </w:r>
          </w:p>
          <w:p w14:paraId="3EDE5BB7" w14:textId="77777777" w:rsidR="001E0F14" w:rsidRPr="00B4326C" w:rsidRDefault="001E0F14" w:rsidP="00BF0FB6">
            <w:r w:rsidRPr="00B4326C">
              <w:t>Visual Scripting</w:t>
            </w:r>
          </w:p>
          <w:p w14:paraId="59ECC5FC" w14:textId="573CFBAF" w:rsidR="001E0F14" w:rsidRPr="00B4326C" w:rsidRDefault="001E0F14" w:rsidP="00BF0FB6">
            <w:r w:rsidRPr="00B4326C">
              <w:t>Con extensiones de la comunidad: Rust, Nim, Python y JavaScript</w:t>
            </w:r>
          </w:p>
        </w:tc>
      </w:tr>
    </w:tbl>
    <w:p w14:paraId="79C089E3" w14:textId="77777777" w:rsidR="005212B5" w:rsidRPr="00B4326C" w:rsidRDefault="005212B5" w:rsidP="005212B5"/>
    <w:p w14:paraId="52C0CC24" w14:textId="23BBE157" w:rsidR="005212B5" w:rsidRPr="00B4326C" w:rsidRDefault="005212B5">
      <w:pPr>
        <w:pStyle w:val="Epgrafe"/>
        <w:numPr>
          <w:ilvl w:val="1"/>
          <w:numId w:val="2"/>
        </w:numPr>
      </w:pPr>
      <w:bookmarkStart w:id="33" w:name="_Toc169177057"/>
      <w:r w:rsidRPr="00B4326C">
        <w:lastRenderedPageBreak/>
        <w:t>Conclusiones del estado de la cuestión</w:t>
      </w:r>
      <w:bookmarkEnd w:id="33"/>
    </w:p>
    <w:p w14:paraId="01745771" w14:textId="6132C6B7" w:rsidR="0066036E" w:rsidRPr="00B4326C" w:rsidRDefault="005212B5" w:rsidP="005212B5">
      <w:r w:rsidRPr="00B4326C">
        <w:t>En base a los apartados anteriores estudiados, se argumentan en este epígrafe las decisiones finales tomadas, que llevarán al posterior análisis y diseño de la aplicación implementada.</w:t>
      </w:r>
    </w:p>
    <w:p w14:paraId="1A57745E" w14:textId="77777777" w:rsidR="0066036E" w:rsidRPr="00B4326C" w:rsidRDefault="0066036E" w:rsidP="0066036E">
      <w:r w:rsidRPr="00B4326C">
        <w:t>En cuanto a la arquitectura de red utilizada, se ha decidido emplear una topología cliente-anfitrión. Los motivos por los que se ha usado esta topología son los que se exponen a continuación:</w:t>
      </w:r>
    </w:p>
    <w:p w14:paraId="7AED2AA8" w14:textId="0AD6ED76" w:rsidR="0066036E" w:rsidRPr="00B4326C" w:rsidRDefault="0066036E">
      <w:pPr>
        <w:pStyle w:val="Prrafodelista"/>
        <w:numPr>
          <w:ilvl w:val="0"/>
          <w:numId w:val="5"/>
        </w:numPr>
      </w:pPr>
      <w:r w:rsidRPr="00B4326C">
        <w:t>En cuanto a costes, es más barata que las infraestructuras que necesitan un servidor dedicado o un servicio central en la infraestructura, aunque por lo general es más cara que una red P2P.</w:t>
      </w:r>
    </w:p>
    <w:p w14:paraId="778A6364" w14:textId="35847180" w:rsidR="0066036E" w:rsidRPr="00B4326C" w:rsidRDefault="0066036E">
      <w:pPr>
        <w:pStyle w:val="Prrafodelista"/>
        <w:numPr>
          <w:ilvl w:val="0"/>
          <w:numId w:val="5"/>
        </w:numPr>
      </w:pPr>
      <w:r w:rsidRPr="00B4326C">
        <w:t>Ofrece un buen balance entre seguridad y rendimiento de la red, aunque la mayoría de la red dependa de un único individuo, el anfitrión, generalmente de origen doméstico.</w:t>
      </w:r>
    </w:p>
    <w:p w14:paraId="1313F6FB" w14:textId="225DAEEC" w:rsidR="0066036E" w:rsidRPr="00B4326C" w:rsidRDefault="0066036E">
      <w:pPr>
        <w:pStyle w:val="Prrafodelista"/>
        <w:numPr>
          <w:ilvl w:val="0"/>
          <w:numId w:val="5"/>
        </w:numPr>
      </w:pPr>
      <w:r w:rsidRPr="00B4326C">
        <w:t>Su complejidad es relativamente más baja que en el resto de las arquitecturas, dado que no se necesita gestionar un servidor o un servicio centralizado como en una red de autoridad distribuida. Además, esta última requiere de un enfoque distinto a la hora de implementar las distintas funcionalidades de un proyecto. Por ejemplo, puede llegar a ser necesario desarrollar nuevos sistemas de físicas.</w:t>
      </w:r>
    </w:p>
    <w:p w14:paraId="7FF6B433" w14:textId="1A05F701" w:rsidR="0066036E" w:rsidRPr="00B4326C" w:rsidRDefault="0066036E" w:rsidP="00050A35">
      <w:r w:rsidRPr="00B4326C">
        <w:t xml:space="preserve">Dado que esta arquitectura de red es la que se emplea en el desarrollo de este trabajo, </w:t>
      </w:r>
      <w:r w:rsidR="00691AFA" w:rsidRPr="00B4326C">
        <w:t>en el capítulo de diseño se explica en detalle cómo funcionan</w:t>
      </w:r>
      <w:r w:rsidRPr="00B4326C">
        <w:t xml:space="preserve"> en Unity algunos temas importantes en el contexto de este proyecto, como las diferentes formas de implementar el multijugador en este motor, la conexión de nuevos clientes a una red de este tipo, o cómo funciona la autoridad y apropiación de objetos de la red. </w:t>
      </w:r>
    </w:p>
    <w:p w14:paraId="16728A59" w14:textId="1F75F418" w:rsidR="00691AFA" w:rsidRPr="00B4326C" w:rsidRDefault="00691AFA" w:rsidP="00691AFA">
      <w:r w:rsidRPr="00B4326C">
        <w:t xml:space="preserve">Para solucionar los problemas que conlleva utilizar una topología cliente-anfitrión, como es la conexión de usuarios a través de Internet, se ha decidido utilizar la opción de un servidor de retransmisión, puesto que Unity ofrece el servicio Unity Relay, un servicio que permite a los desarrolladores utilizar un servidor de retransmisión de manera gratuita, siempre y cuando no se alcance una cuota de uso establecida por el plan mensual gratuito de Unity Gaming Services, como se verá más adelante en el capítulo del marco legal </w:t>
      </w:r>
      <w:r w:rsidRPr="00B4326C">
        <w:fldChar w:fldCharType="begin"/>
      </w:r>
      <w:r w:rsidR="00433FFE" w:rsidRPr="00B4326C">
        <w:instrText xml:space="preserve"> ADDIN ZOTERO_ITEM CSL_CITATION {"citationID":"irOc6Cg2","properties":{"formattedCitation":"[59]","plainCitation":"[59]","noteIndex":0},"citationItems":[{"id":92,"uris":["http://zotero.org/users/local/bjn5mCLu/items/MIFHTMHF"],"itemData":{"id":92,"type":"webpage","abstract":"El servicio Relay de Unity brinda excelentes experiencias de juego multijugador sin el alto costo de un servidor de juego dedicado. Obtén más información hoy mismo.","container-title":"Unity","language":"es","title":"Relay Solución gratuita de conexión y redes P2P | Unidad","URL":"https://unity.com/products/relay","accessed":{"date-parts":[["2024",5,20]]}}}],"schema":"https://github.com/citation-style-language/schema/raw/master/csl-citation.json"} </w:instrText>
      </w:r>
      <w:r w:rsidRPr="00B4326C">
        <w:fldChar w:fldCharType="separate"/>
      </w:r>
      <w:r w:rsidR="00433FFE" w:rsidRPr="00B4326C">
        <w:t>[59]</w:t>
      </w:r>
      <w:r w:rsidRPr="00B4326C">
        <w:fldChar w:fldCharType="end"/>
      </w:r>
      <w:r w:rsidRPr="00B4326C">
        <w:t>. Como este proyecto durante su desarrollo no va a sobrepasar esa cuota, se ha decidido optar por su utilización.</w:t>
      </w:r>
    </w:p>
    <w:p w14:paraId="30E8A952" w14:textId="491C25FB" w:rsidR="00B96CA2" w:rsidRPr="00B4326C" w:rsidRDefault="00B96CA2" w:rsidP="00691AFA">
      <w:r w:rsidRPr="00B4326C">
        <w:t xml:space="preserve">Como se puede </w:t>
      </w:r>
      <w:r w:rsidR="00050A35" w:rsidRPr="00B4326C">
        <w:t>apreciar en las motivaciones del proyecto y en los dos párrafos anteriores, Unity Engine ha sido el motor de desarrollo que se ha decidido utilizar para implementar el prototipo de este proyecto. Las razones por las que se ha decidido utilizar esta plataforma son las que se detallan a continuación.</w:t>
      </w:r>
    </w:p>
    <w:p w14:paraId="6A2D6641" w14:textId="2858ED28" w:rsidR="00B96CA2" w:rsidRPr="00B4326C" w:rsidRDefault="00B96CA2" w:rsidP="00B96CA2">
      <w:r w:rsidRPr="00B4326C">
        <w:t xml:space="preserve">En primer lugar, Unity permite a los diseñadores y desarrolladores lanzar sus productos en más de 25 plataformas </w:t>
      </w:r>
      <w:r w:rsidRPr="00B4326C">
        <w:fldChar w:fldCharType="begin"/>
      </w:r>
      <w:r w:rsidR="00433FFE" w:rsidRPr="00B4326C">
        <w:instrText xml:space="preserve"> ADDIN ZOTERO_ITEM CSL_CITATION {"citationID":"Y0CRDKte","properties":{"formattedCitation":"[46]","plainCitation":"[46]","noteIndex":0},"citationItems":[{"id":23,"uris":["http://zotero.org/users/local/bjn5mCLu/items/X575HTKQ"],"itemData":{"id":23,"type":"webpage","abstract":"Symptoms:\n \n\nI would like to know which platforms I can build to with Unity.\nI am a developer and want to build on a specific platform, is this supported by Unity?\nI want to check the system requir...","container-title":"Unity","language":"en-US","title":"What platforms are supported by Unity?","URL":"https://support.unity.com/hc/en-us/articles/206336795-What-platforms-are-supported-by-Unity","accessed":{"date-parts":[["2024",5,15]]},"issued":{"date-parts":[["2024",2,20]]}}}],"schema":"https://github.com/citation-style-language/schema/raw/master/csl-citation.json"} </w:instrText>
      </w:r>
      <w:r w:rsidRPr="00B4326C">
        <w:fldChar w:fldCharType="separate"/>
      </w:r>
      <w:r w:rsidR="00433FFE" w:rsidRPr="00B4326C">
        <w:t>[46]</w:t>
      </w:r>
      <w:r w:rsidRPr="00B4326C">
        <w:fldChar w:fldCharType="end"/>
      </w:r>
      <w:r w:rsidRPr="00B4326C">
        <w:t>. Esto permite al equipo de desarrollo realizar juegos multiplataforma de una manera sencilla y eficaz.</w:t>
      </w:r>
    </w:p>
    <w:p w14:paraId="6AB8B110" w14:textId="77777777" w:rsidR="00B96CA2" w:rsidRPr="00B4326C" w:rsidRDefault="00B96CA2" w:rsidP="00B96CA2">
      <w:r w:rsidRPr="00B4326C">
        <w:lastRenderedPageBreak/>
        <w:t>Otra de las motivaciones que han llevado a escoger esta plataforma de desarrollo es que incorpora un plan personal gratuito, por lo que no es necesario pagar una licencia para poder empezar a desarrollar en este motor.</w:t>
      </w:r>
    </w:p>
    <w:p w14:paraId="4A6DB0C4" w14:textId="3B4D82C2" w:rsidR="00B96CA2" w:rsidRPr="00B4326C" w:rsidRDefault="00B96CA2" w:rsidP="00B96CA2">
      <w:r w:rsidRPr="00B4326C">
        <w:t xml:space="preserve">Además, según un estudio realizado por SlashData en 2017, Unity es el motor de videojuegos más popular entre los desarrolladores, teniendo una cuota de mercado del 38% </w:t>
      </w:r>
      <w:r w:rsidRPr="00B4326C">
        <w:fldChar w:fldCharType="begin"/>
      </w:r>
      <w:r w:rsidRPr="00B4326C">
        <w:instrText xml:space="preserve"> ADDIN ZOTERO_ITEM CSL_CITATION {"citationID":"kxxiz0l1","properties":{"formattedCitation":"[6]","plainCitation":"[6]","noteIndex":0},"citationItems":[{"id":24,"uris":["http://zotero.org/users/local/bjn5mCLu/items/AGJ8H9SG"],"itemData":{"id":24,"type":"webpage","abstract":"Games are one of the most popular forms of entertainment and gamers demand high-performance and cutting-edge designs. Performance is also key to developers who work on creating games.  Considering the popularity of this entertainment niche, we take a look at how developers work on creating the games; more specifically: game engines. This article is based on “Game Engines and their use in Game Development” Developer Ecosystem Insights. In this report, we explore the state of game development and","container-title":"SlashData","language":"en","title":"Did you know that 60% of game developers use game engines?","URL":"https://www.slashdata.co/post/did-you-know-that-60-of-game-developers-use-game-engines","author":[{"family":"Team","given":"SlashData"}],"accessed":{"date-parts":[["2024",5,15]]},"issued":{"date-parts":[["2022",12,2]]}}}],"schema":"https://github.com/citation-style-language/schema/raw/master/csl-citation.json"} </w:instrText>
      </w:r>
      <w:r w:rsidRPr="00B4326C">
        <w:fldChar w:fldCharType="separate"/>
      </w:r>
      <w:r w:rsidRPr="00B4326C">
        <w:t>[6]</w:t>
      </w:r>
      <w:r w:rsidRPr="00B4326C">
        <w:fldChar w:fldCharType="end"/>
      </w:r>
      <w:r w:rsidRPr="00B4326C">
        <w:t xml:space="preserve">. Esta popularidad se traduce en una mayor documentación disponible en Internet, además de la extensa documentación de Unity, como su manual de usuario y API de </w:t>
      </w:r>
      <w:r w:rsidRPr="00B4326C">
        <w:rPr>
          <w:i/>
          <w:iCs/>
        </w:rPr>
        <w:t>scripting</w:t>
      </w:r>
      <w:r w:rsidRPr="00B4326C">
        <w:t xml:space="preserve"> </w:t>
      </w:r>
      <w:r w:rsidRPr="00B4326C">
        <w:fldChar w:fldCharType="begin"/>
      </w:r>
      <w:r w:rsidR="00433FFE" w:rsidRPr="00B4326C">
        <w:instrText xml:space="preserve"> ADDIN ZOTERO_ITEM CSL_CITATION {"citationID":"FnxkV6ej","properties":{"formattedCitation":"[60]","plainCitation":"[60]","noteIndex":0},"citationItems":[{"id":26,"uris":["http://zotero.org/users/local/bjn5mCLu/items/6NN7N7K9"],"itemData":{"id":26,"type":"webpage","language":"en","title":"Unity - Manual: Unity User Manual 2022.3 (LTS)","title-short":"Unity - Manual","URL":"https://docs.unity3d.com/Manual/index.html","author":[{"family":"Technologies","given":"Unity"}],"accessed":{"date-parts":[["2024",5,15]]}}}],"schema":"https://github.com/citation-style-language/schema/raw/master/csl-citation.json"} </w:instrText>
      </w:r>
      <w:r w:rsidRPr="00B4326C">
        <w:fldChar w:fldCharType="separate"/>
      </w:r>
      <w:r w:rsidR="00433FFE" w:rsidRPr="00B4326C">
        <w:t>[60]</w:t>
      </w:r>
      <w:r w:rsidRPr="00B4326C">
        <w:fldChar w:fldCharType="end"/>
      </w:r>
      <w:r w:rsidRPr="00B4326C">
        <w:t>.</w:t>
      </w:r>
    </w:p>
    <w:p w14:paraId="6D233601" w14:textId="0EC5606E" w:rsidR="00B96CA2" w:rsidRPr="00B4326C" w:rsidRDefault="00B96CA2" w:rsidP="00B96CA2">
      <w:r w:rsidRPr="00B4326C">
        <w:t xml:space="preserve">La última razón por la que se ha decidido utilizar Unity es porque no se ha utilizado previamente en el grado universitario, lo que proporciona un componente de aprendizaje nuevo y un reto, al tener que aprender a utilizar una nueva herramienta profesional desde cero y aprender un nuevo lenguaje de programación, ya que Unity utiliza como lenguaje de programación C#, un lenguaje multiparadigma de código abierto desarrollado por Microsoft </w:t>
      </w:r>
      <w:r w:rsidRPr="00B4326C">
        <w:fldChar w:fldCharType="begin"/>
      </w:r>
      <w:r w:rsidR="00433FFE" w:rsidRPr="00B4326C">
        <w:instrText xml:space="preserve"> ADDIN ZOTERO_ITEM CSL_CITATION {"citationID":"UPpACzME","properties":{"formattedCitation":"[61]","plainCitation":"[61]","noteIndex":0},"citationItems":[{"id":28,"uris":["http://zotero.org/users/local/bjn5mCLu/items/S7QF9S7M"],"itemData":{"id":28,"type":"webpage","abstract":"¿Nuevo en C#? Conozca los conceptos básicos del lenguaje. Comience con esta información general.","language":"es-es","title":"Un paseo por C#: información general - C#","title-short":"Un paseo por C#","URL":"https://learn.microsoft.com/es-es/dotnet/csharp/tour-of-csharp/overview","author":[{"family":"BillWagner","given":""}],"accessed":{"date-parts":[["2024",5,15]]},"issued":{"date-parts":[["2024",5,14]]}}}],"schema":"https://github.com/citation-style-language/schema/raw/master/csl-citation.json"} </w:instrText>
      </w:r>
      <w:r w:rsidRPr="00B4326C">
        <w:fldChar w:fldCharType="separate"/>
      </w:r>
      <w:r w:rsidR="00433FFE" w:rsidRPr="00B4326C">
        <w:t>[61]</w:t>
      </w:r>
      <w:r w:rsidRPr="00B4326C">
        <w:fldChar w:fldCharType="end"/>
      </w:r>
      <w:r w:rsidRPr="00B4326C">
        <w:t>.</w:t>
      </w:r>
    </w:p>
    <w:p w14:paraId="3FABA8FE" w14:textId="77777777" w:rsidR="005212B5" w:rsidRPr="00B4326C" w:rsidRDefault="005212B5" w:rsidP="005212B5">
      <w:pPr>
        <w:ind w:left="2832" w:hanging="2832"/>
      </w:pPr>
    </w:p>
    <w:p w14:paraId="56B4F81F" w14:textId="66C5F123" w:rsidR="003D0578" w:rsidRPr="00B4326C" w:rsidRDefault="003D0578">
      <w:pPr>
        <w:jc w:val="left"/>
      </w:pPr>
      <w:r w:rsidRPr="00B4326C">
        <w:br w:type="page"/>
      </w:r>
    </w:p>
    <w:p w14:paraId="4320B356" w14:textId="4298F176" w:rsidR="003D0578" w:rsidRPr="00B4326C" w:rsidRDefault="00BE13BF">
      <w:pPr>
        <w:pStyle w:val="Captulo"/>
        <w:numPr>
          <w:ilvl w:val="0"/>
          <w:numId w:val="2"/>
        </w:numPr>
      </w:pPr>
      <w:bookmarkStart w:id="34" w:name="_Toc166609922"/>
      <w:bookmarkStart w:id="35" w:name="_Toc169177058"/>
      <w:r w:rsidRPr="00B4326C">
        <w:lastRenderedPageBreak/>
        <w:t>ANÁLISIS</w:t>
      </w:r>
      <w:bookmarkEnd w:id="34"/>
      <w:bookmarkEnd w:id="35"/>
    </w:p>
    <w:p w14:paraId="79CC5AE1" w14:textId="5C2CACE1" w:rsidR="00816D34" w:rsidRPr="00B4326C" w:rsidRDefault="00816D34" w:rsidP="00EC388A">
      <w:bookmarkStart w:id="36" w:name="_Toc166609923"/>
      <w:r w:rsidRPr="00B4326C">
        <w:t>En esta sección se definen los requisitos y casos de uso a partir de los cuales se ha realizado el diseño de este proyecto</w:t>
      </w:r>
      <w:r w:rsidR="008511F6" w:rsidRPr="00B4326C">
        <w:t>, además de</w:t>
      </w:r>
      <w:r w:rsidRPr="00B4326C">
        <w:t xml:space="preserve"> la trazabilidad de los anteriores. Asimismo, se justifica la metodología de desarrollo utilizada y se detallan el conjunto de tecnologías empleadas.</w:t>
      </w:r>
    </w:p>
    <w:p w14:paraId="493336B7" w14:textId="22CCF7ED" w:rsidR="00B234DC" w:rsidRPr="00B4326C" w:rsidRDefault="00525067">
      <w:pPr>
        <w:pStyle w:val="Epgrafe"/>
        <w:numPr>
          <w:ilvl w:val="1"/>
          <w:numId w:val="2"/>
        </w:numPr>
      </w:pPr>
      <w:bookmarkStart w:id="37" w:name="_Toc169177059"/>
      <w:r w:rsidRPr="00B4326C">
        <w:t>Casos de uso</w:t>
      </w:r>
      <w:bookmarkEnd w:id="37"/>
    </w:p>
    <w:p w14:paraId="4CC6EF69" w14:textId="47323DA0" w:rsidR="00B234DC" w:rsidRPr="00B4326C" w:rsidRDefault="008511F6" w:rsidP="00B234DC">
      <w:r w:rsidRPr="00B4326C">
        <w:t>Los casos de uso de este proyecto se han desarrollado en base a tres escenarios o flujos distintos</w:t>
      </w:r>
      <w:r w:rsidR="00525067" w:rsidRPr="00B4326C">
        <w:t>, cada uno con su diagrama correspondiente</w:t>
      </w:r>
      <w:r w:rsidRPr="00B4326C">
        <w:t>:</w:t>
      </w:r>
    </w:p>
    <w:p w14:paraId="28719314" w14:textId="45EC02DC" w:rsidR="00B234DC" w:rsidRPr="00B4326C" w:rsidRDefault="001E397C">
      <w:pPr>
        <w:pStyle w:val="Prrafodelista"/>
        <w:numPr>
          <w:ilvl w:val="0"/>
          <w:numId w:val="10"/>
        </w:numPr>
      </w:pPr>
      <w:r w:rsidRPr="00B4326C">
        <w:rPr>
          <w:u w:val="single"/>
        </w:rPr>
        <w:t xml:space="preserve">Escenario </w:t>
      </w:r>
      <w:r w:rsidR="00EF6C74" w:rsidRPr="00B4326C">
        <w:rPr>
          <w:u w:val="single"/>
        </w:rPr>
        <w:t>1</w:t>
      </w:r>
      <w:r w:rsidRPr="00B4326C">
        <w:rPr>
          <w:u w:val="single"/>
        </w:rPr>
        <w:t xml:space="preserve"> - </w:t>
      </w:r>
      <w:r w:rsidR="008511F6" w:rsidRPr="00B4326C">
        <w:rPr>
          <w:u w:val="single"/>
        </w:rPr>
        <w:t>Flujo de la partida</w:t>
      </w:r>
      <w:r w:rsidR="008511F6" w:rsidRPr="00B4326C">
        <w:t>.</w:t>
      </w:r>
      <w:r w:rsidR="00525067" w:rsidRPr="00B4326C">
        <w:t xml:space="preserve"> Manifiesta el curso de una partida, representando las acciones que puede tomar el jugador, así como las acciones que pueden ejecutar los enemigos que aparecen por la escena.</w:t>
      </w:r>
      <w:r w:rsidR="00BA2239" w:rsidRPr="00B4326C">
        <w:t xml:space="preserve"> Como las acciones que pueden realizar todos los jugadores son las mismas, se ha representado dicho escenario con un solo jugador.</w:t>
      </w:r>
    </w:p>
    <w:p w14:paraId="5EF9AAB0" w14:textId="77777777" w:rsidR="00EF6C74" w:rsidRPr="00B4326C" w:rsidRDefault="00EF6C74">
      <w:pPr>
        <w:pStyle w:val="Prrafodelista"/>
        <w:numPr>
          <w:ilvl w:val="0"/>
          <w:numId w:val="10"/>
        </w:numPr>
      </w:pPr>
      <w:r w:rsidRPr="00B4326C">
        <w:rPr>
          <w:u w:val="single"/>
        </w:rPr>
        <w:t>Escenario 2 - Escenario de conexión para el modo un jugador</w:t>
      </w:r>
      <w:r w:rsidRPr="00B4326C">
        <w:t>. Representa el flujo de conexión desde que se inicia el juego hasta que se inicia una partida en el modo de un jugador.</w:t>
      </w:r>
    </w:p>
    <w:p w14:paraId="6D1EC784" w14:textId="77777777" w:rsidR="00EF6C74" w:rsidRPr="00B4326C" w:rsidRDefault="00EF6C74">
      <w:pPr>
        <w:pStyle w:val="Prrafodelista"/>
        <w:numPr>
          <w:ilvl w:val="0"/>
          <w:numId w:val="10"/>
        </w:numPr>
      </w:pPr>
      <w:r w:rsidRPr="00B4326C">
        <w:rPr>
          <w:u w:val="single"/>
        </w:rPr>
        <w:t>Escenario 3 - Flujo de conexión para el modo multijugador</w:t>
      </w:r>
      <w:r w:rsidRPr="00B4326C">
        <w:t>. Expresa el proceso de conexión del cliente y el anfitrión para crear una partida del modo multijugador, hasta el momento en el que se inicia dicha partida.</w:t>
      </w:r>
    </w:p>
    <w:p w14:paraId="378254A2" w14:textId="446B4D2A" w:rsidR="00525067" w:rsidRPr="00B4326C" w:rsidRDefault="00525067">
      <w:pPr>
        <w:pStyle w:val="Epgrafe"/>
        <w:numPr>
          <w:ilvl w:val="2"/>
          <w:numId w:val="2"/>
        </w:numPr>
      </w:pPr>
      <w:bookmarkStart w:id="38" w:name="_Toc169177060"/>
      <w:r w:rsidRPr="00B4326C">
        <w:t>Diagramas de los casos de uso</w:t>
      </w:r>
      <w:bookmarkEnd w:id="38"/>
    </w:p>
    <w:p w14:paraId="2ACC8011" w14:textId="1D6EC36E" w:rsidR="00525067" w:rsidRPr="00B4326C" w:rsidRDefault="004861B8" w:rsidP="00525067">
      <w:r w:rsidRPr="00B4326C">
        <w:t xml:space="preserve">En este epígrafe se muestran los diagramas de casos de uso de cada uno de los escenarios planteados. Posteriormente, se listan los casos de uso nuevos que aparecen en cada uno de estos diagramas, dándoles un identificador </w:t>
      </w:r>
      <w:r w:rsidR="008925DA" w:rsidRPr="00B4326C">
        <w:t>como el siguiente:</w:t>
      </w:r>
    </w:p>
    <w:p w14:paraId="2C4BBE12" w14:textId="6BAA203C" w:rsidR="008925DA" w:rsidRPr="00B4326C" w:rsidRDefault="008925DA" w:rsidP="008925DA">
      <w:pPr>
        <w:jc w:val="center"/>
        <w:rPr>
          <w:i/>
          <w:iCs/>
        </w:rPr>
      </w:pPr>
      <w:r w:rsidRPr="00B4326C">
        <w:rPr>
          <w:i/>
          <w:iCs/>
        </w:rPr>
        <w:t>CUXX</w:t>
      </w:r>
    </w:p>
    <w:p w14:paraId="36590A1D" w14:textId="359F4E16" w:rsidR="001E397C" w:rsidRPr="00B4326C" w:rsidRDefault="008925DA" w:rsidP="008925DA">
      <w:r w:rsidRPr="00B4326C">
        <w:t>Donde cada CU (Caso de Uso) tiene asociado un número identificativo XX.</w:t>
      </w:r>
    </w:p>
    <w:p w14:paraId="3B836474" w14:textId="77777777" w:rsidR="001E397C" w:rsidRPr="00B4326C" w:rsidRDefault="001E397C">
      <w:pPr>
        <w:spacing w:before="0"/>
        <w:jc w:val="left"/>
      </w:pPr>
      <w:r w:rsidRPr="00B4326C">
        <w:br w:type="page"/>
      </w:r>
    </w:p>
    <w:p w14:paraId="18889023" w14:textId="6E063FD8" w:rsidR="00C567E2" w:rsidRPr="00B4326C" w:rsidRDefault="001E397C">
      <w:pPr>
        <w:pStyle w:val="Epgrafe"/>
        <w:numPr>
          <w:ilvl w:val="3"/>
          <w:numId w:val="2"/>
        </w:numPr>
      </w:pPr>
      <w:bookmarkStart w:id="39" w:name="_Toc169177061"/>
      <w:r w:rsidRPr="00B4326C">
        <w:lastRenderedPageBreak/>
        <w:t>Diagrama del escenario 1</w:t>
      </w:r>
      <w:bookmarkEnd w:id="39"/>
    </w:p>
    <w:p w14:paraId="11B63F1C" w14:textId="691D8BC0" w:rsidR="00EF6C74" w:rsidRPr="00B4326C" w:rsidRDefault="00EF6C74" w:rsidP="005D7C18">
      <w:pPr>
        <w:jc w:val="center"/>
      </w:pPr>
      <w:r w:rsidRPr="00B4326C">
        <w:rPr>
          <w:noProof/>
        </w:rPr>
        <w:drawing>
          <wp:inline distT="0" distB="0" distL="0" distR="0" wp14:anchorId="2D87252F" wp14:editId="6E74C295">
            <wp:extent cx="5400040" cy="7753985"/>
            <wp:effectExtent l="0" t="0" r="0" b="0"/>
            <wp:docPr id="87646075" name="Imagen 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46075" name="Imagen 5" descr="Diagrama&#10;&#10;Descripción generada automáticamente"/>
                    <pic:cNvPicPr/>
                  </pic:nvPicPr>
                  <pic:blipFill>
                    <a:blip r:embed="rId27">
                      <a:extLst>
                        <a:ext uri="{28A0092B-C50C-407E-A947-70E740481C1C}">
                          <a14:useLocalDpi xmlns:a14="http://schemas.microsoft.com/office/drawing/2010/main" val="0"/>
                        </a:ext>
                      </a:extLst>
                    </a:blip>
                    <a:stretch>
                      <a:fillRect/>
                    </a:stretch>
                  </pic:blipFill>
                  <pic:spPr>
                    <a:xfrm>
                      <a:off x="0" y="0"/>
                      <a:ext cx="5400040" cy="7753985"/>
                    </a:xfrm>
                    <a:prstGeom prst="rect">
                      <a:avLst/>
                    </a:prstGeom>
                  </pic:spPr>
                </pic:pic>
              </a:graphicData>
            </a:graphic>
          </wp:inline>
        </w:drawing>
      </w:r>
    </w:p>
    <w:p w14:paraId="64FE1FFA" w14:textId="0087859E" w:rsidR="001E397C" w:rsidRPr="00B4326C" w:rsidRDefault="00EF6C74" w:rsidP="00EF6C74">
      <w:pPr>
        <w:pStyle w:val="TtuloFigura"/>
      </w:pPr>
      <w:bookmarkStart w:id="40" w:name="_Toc169177127"/>
      <w:r w:rsidRPr="00B4326C">
        <w:t>Fig. 3.1. Diagrama de casos de uso del escenario 1</w:t>
      </w:r>
      <w:bookmarkEnd w:id="40"/>
    </w:p>
    <w:p w14:paraId="2E181CEE" w14:textId="6E1A9699" w:rsidR="00EF6C74" w:rsidRPr="00B4326C" w:rsidRDefault="00EF6C74">
      <w:pPr>
        <w:spacing w:before="0"/>
        <w:jc w:val="left"/>
      </w:pPr>
      <w:r w:rsidRPr="00B4326C">
        <w:br w:type="page"/>
      </w:r>
    </w:p>
    <w:p w14:paraId="5D426799" w14:textId="3B67F802" w:rsidR="00EF6C74" w:rsidRPr="00B4326C" w:rsidRDefault="00EF6C74" w:rsidP="00EF6C74">
      <w:r w:rsidRPr="00B4326C">
        <w:lastRenderedPageBreak/>
        <w:t>En este primer diagrama, aparecen los siguientes casos de uso:</w:t>
      </w:r>
    </w:p>
    <w:p w14:paraId="149CD558" w14:textId="3B58F9FF" w:rsidR="00EF6C74" w:rsidRPr="00B4326C" w:rsidRDefault="00EF6C74" w:rsidP="00EF6C74">
      <w:pPr>
        <w:pStyle w:val="TtuloTablaING"/>
      </w:pPr>
      <w:bookmarkStart w:id="41" w:name="_Toc169177142"/>
      <w:r w:rsidRPr="00B4326C">
        <w:t>Tabla 3.1.</w:t>
      </w:r>
      <w:r w:rsidRPr="00B4326C">
        <w:br/>
        <w:t>Casos de uso del escenario 1</w:t>
      </w:r>
      <w:bookmarkEnd w:id="41"/>
    </w:p>
    <w:tbl>
      <w:tblPr>
        <w:tblStyle w:val="Tablaconcuadrcula"/>
        <w:tblW w:w="0" w:type="auto"/>
        <w:jc w:val="center"/>
        <w:tblLook w:val="0420" w:firstRow="1" w:lastRow="0" w:firstColumn="0" w:lastColumn="0" w:noHBand="0" w:noVBand="1"/>
      </w:tblPr>
      <w:tblGrid>
        <w:gridCol w:w="1630"/>
        <w:gridCol w:w="3402"/>
      </w:tblGrid>
      <w:tr w:rsidR="00EF6C74" w:rsidRPr="00B4326C" w14:paraId="29C9ABA2" w14:textId="77777777" w:rsidTr="005D7C18">
        <w:trPr>
          <w:cantSplit/>
          <w:tblHeader/>
          <w:jc w:val="center"/>
        </w:trPr>
        <w:tc>
          <w:tcPr>
            <w:tcW w:w="1630" w:type="dxa"/>
          </w:tcPr>
          <w:p w14:paraId="595BA2FB" w14:textId="2B179B3C" w:rsidR="00EF6C74" w:rsidRPr="00B4326C" w:rsidRDefault="00EF6C74" w:rsidP="00EF6C74">
            <w:pPr>
              <w:rPr>
                <w:b/>
                <w:bCs/>
              </w:rPr>
            </w:pPr>
            <w:r w:rsidRPr="00B4326C">
              <w:rPr>
                <w:b/>
                <w:bCs/>
              </w:rPr>
              <w:t>Identificador</w:t>
            </w:r>
          </w:p>
        </w:tc>
        <w:tc>
          <w:tcPr>
            <w:tcW w:w="3402" w:type="dxa"/>
          </w:tcPr>
          <w:p w14:paraId="2B885FA3" w14:textId="6B6F21C4" w:rsidR="00EF6C74" w:rsidRPr="00B4326C" w:rsidRDefault="00EF6C74" w:rsidP="00EF6C74">
            <w:pPr>
              <w:rPr>
                <w:b/>
                <w:bCs/>
              </w:rPr>
            </w:pPr>
            <w:r w:rsidRPr="00B4326C">
              <w:rPr>
                <w:b/>
                <w:bCs/>
              </w:rPr>
              <w:t>Nombre del caso de uso</w:t>
            </w:r>
          </w:p>
        </w:tc>
      </w:tr>
      <w:tr w:rsidR="00EF6C74" w:rsidRPr="00B4326C" w14:paraId="437BEB8D" w14:textId="77777777" w:rsidTr="005D7C18">
        <w:trPr>
          <w:jc w:val="center"/>
        </w:trPr>
        <w:tc>
          <w:tcPr>
            <w:tcW w:w="1630" w:type="dxa"/>
          </w:tcPr>
          <w:p w14:paraId="38CA4144" w14:textId="2993785C" w:rsidR="00EF6C74" w:rsidRPr="00B4326C" w:rsidRDefault="00DD6BF5" w:rsidP="00EF6C74">
            <w:r w:rsidRPr="00B4326C">
              <w:t>CU</w:t>
            </w:r>
            <w:r w:rsidR="00EF6C74" w:rsidRPr="00B4326C">
              <w:t>01</w:t>
            </w:r>
          </w:p>
        </w:tc>
        <w:tc>
          <w:tcPr>
            <w:tcW w:w="3402" w:type="dxa"/>
          </w:tcPr>
          <w:p w14:paraId="42369842" w14:textId="5DBBC4A4" w:rsidR="00EF6C74" w:rsidRPr="00B4326C" w:rsidRDefault="005D7C18" w:rsidP="00EF6C74">
            <w:r w:rsidRPr="00B4326C">
              <w:t>Mover el PJ</w:t>
            </w:r>
          </w:p>
        </w:tc>
      </w:tr>
      <w:tr w:rsidR="00EF6C74" w:rsidRPr="00B4326C" w14:paraId="765890FD" w14:textId="77777777" w:rsidTr="005D7C18">
        <w:trPr>
          <w:jc w:val="center"/>
        </w:trPr>
        <w:tc>
          <w:tcPr>
            <w:tcW w:w="1630" w:type="dxa"/>
          </w:tcPr>
          <w:p w14:paraId="324B4052" w14:textId="1E3FCB74" w:rsidR="00EF6C74" w:rsidRPr="00B4326C" w:rsidRDefault="00DD6BF5" w:rsidP="00EF6C74">
            <w:r w:rsidRPr="00B4326C">
              <w:t>CU</w:t>
            </w:r>
            <w:r w:rsidR="00EF6C74" w:rsidRPr="00B4326C">
              <w:t>02</w:t>
            </w:r>
          </w:p>
        </w:tc>
        <w:tc>
          <w:tcPr>
            <w:tcW w:w="3402" w:type="dxa"/>
          </w:tcPr>
          <w:p w14:paraId="0BEF4C8E" w14:textId="47A03D52" w:rsidR="00EF6C74" w:rsidRPr="00B4326C" w:rsidRDefault="005D7C18" w:rsidP="00EF6C74">
            <w:r w:rsidRPr="00B4326C">
              <w:t>Evadir</w:t>
            </w:r>
          </w:p>
        </w:tc>
      </w:tr>
      <w:tr w:rsidR="00EF6C74" w:rsidRPr="00B4326C" w14:paraId="350D7B9B" w14:textId="77777777" w:rsidTr="005D7C18">
        <w:trPr>
          <w:jc w:val="center"/>
        </w:trPr>
        <w:tc>
          <w:tcPr>
            <w:tcW w:w="1630" w:type="dxa"/>
          </w:tcPr>
          <w:p w14:paraId="50FB2CB3" w14:textId="1F125EDF" w:rsidR="00EF6C74" w:rsidRPr="00B4326C" w:rsidRDefault="00DD6BF5" w:rsidP="00EF6C74">
            <w:r w:rsidRPr="00B4326C">
              <w:t>CU</w:t>
            </w:r>
            <w:r w:rsidR="00EF6C74" w:rsidRPr="00B4326C">
              <w:t>03</w:t>
            </w:r>
          </w:p>
        </w:tc>
        <w:tc>
          <w:tcPr>
            <w:tcW w:w="3402" w:type="dxa"/>
          </w:tcPr>
          <w:p w14:paraId="4EEEAA70" w14:textId="6012BD00" w:rsidR="00EF6C74" w:rsidRPr="00B4326C" w:rsidRDefault="005D7C18" w:rsidP="00EF6C74">
            <w:r w:rsidRPr="00B4326C">
              <w:t>Apuntar el arma del PJ</w:t>
            </w:r>
          </w:p>
        </w:tc>
      </w:tr>
      <w:tr w:rsidR="00EF6C74" w:rsidRPr="00B4326C" w14:paraId="7A786C63" w14:textId="77777777" w:rsidTr="005D7C18">
        <w:trPr>
          <w:jc w:val="center"/>
        </w:trPr>
        <w:tc>
          <w:tcPr>
            <w:tcW w:w="1630" w:type="dxa"/>
          </w:tcPr>
          <w:p w14:paraId="75B18BAF" w14:textId="26FD44AE" w:rsidR="00EF6C74" w:rsidRPr="00B4326C" w:rsidRDefault="00DD6BF5" w:rsidP="00EF6C74">
            <w:r w:rsidRPr="00B4326C">
              <w:t>CU</w:t>
            </w:r>
            <w:r w:rsidR="00EF6C74" w:rsidRPr="00B4326C">
              <w:t>04</w:t>
            </w:r>
          </w:p>
        </w:tc>
        <w:tc>
          <w:tcPr>
            <w:tcW w:w="3402" w:type="dxa"/>
          </w:tcPr>
          <w:p w14:paraId="3748AF43" w14:textId="09DC8D01" w:rsidR="00EF6C74" w:rsidRPr="00B4326C" w:rsidRDefault="005D7C18" w:rsidP="00EF6C74">
            <w:r w:rsidRPr="00B4326C">
              <w:t>Disparar proyectil</w:t>
            </w:r>
          </w:p>
        </w:tc>
      </w:tr>
      <w:tr w:rsidR="00EF6C74" w:rsidRPr="00B4326C" w14:paraId="66353E6F" w14:textId="77777777" w:rsidTr="005D7C18">
        <w:trPr>
          <w:jc w:val="center"/>
        </w:trPr>
        <w:tc>
          <w:tcPr>
            <w:tcW w:w="1630" w:type="dxa"/>
          </w:tcPr>
          <w:p w14:paraId="21057A5D" w14:textId="5BDD4F49" w:rsidR="00EF6C74" w:rsidRPr="00B4326C" w:rsidRDefault="00DD6BF5" w:rsidP="00EF6C74">
            <w:r w:rsidRPr="00B4326C">
              <w:t>CU</w:t>
            </w:r>
            <w:r w:rsidR="00EF6C74" w:rsidRPr="00B4326C">
              <w:t>05</w:t>
            </w:r>
          </w:p>
        </w:tc>
        <w:tc>
          <w:tcPr>
            <w:tcW w:w="3402" w:type="dxa"/>
          </w:tcPr>
          <w:p w14:paraId="6A33F46F" w14:textId="5DF7A8DF" w:rsidR="00EF6C74" w:rsidRPr="00B4326C" w:rsidRDefault="005D7C18" w:rsidP="00EF6C74">
            <w:r w:rsidRPr="00B4326C">
              <w:t>Curar al PJ</w:t>
            </w:r>
          </w:p>
        </w:tc>
      </w:tr>
      <w:tr w:rsidR="00EF6C74" w:rsidRPr="00B4326C" w14:paraId="64FB6B86" w14:textId="77777777" w:rsidTr="005D7C18">
        <w:trPr>
          <w:jc w:val="center"/>
        </w:trPr>
        <w:tc>
          <w:tcPr>
            <w:tcW w:w="1630" w:type="dxa"/>
          </w:tcPr>
          <w:p w14:paraId="48172A17" w14:textId="71E2ED3C" w:rsidR="00EF6C74" w:rsidRPr="00B4326C" w:rsidRDefault="00DD6BF5" w:rsidP="00EF6C74">
            <w:r w:rsidRPr="00B4326C">
              <w:t>CU</w:t>
            </w:r>
            <w:r w:rsidR="00EF6C74" w:rsidRPr="00B4326C">
              <w:t>06</w:t>
            </w:r>
          </w:p>
        </w:tc>
        <w:tc>
          <w:tcPr>
            <w:tcW w:w="3402" w:type="dxa"/>
          </w:tcPr>
          <w:p w14:paraId="3BB68AE6" w14:textId="39741C00" w:rsidR="00EF6C74" w:rsidRPr="00B4326C" w:rsidRDefault="005D7C18" w:rsidP="00EF6C74">
            <w:r w:rsidRPr="00B4326C">
              <w:t>Dañar al PJ</w:t>
            </w:r>
          </w:p>
        </w:tc>
      </w:tr>
      <w:tr w:rsidR="00EF6C74" w:rsidRPr="00B4326C" w14:paraId="513EE2C4" w14:textId="77777777" w:rsidTr="005D7C18">
        <w:trPr>
          <w:jc w:val="center"/>
        </w:trPr>
        <w:tc>
          <w:tcPr>
            <w:tcW w:w="1630" w:type="dxa"/>
          </w:tcPr>
          <w:p w14:paraId="64988455" w14:textId="63DEB71E" w:rsidR="00EF6C74" w:rsidRPr="00B4326C" w:rsidRDefault="00DD6BF5" w:rsidP="00EF6C74">
            <w:r w:rsidRPr="00B4326C">
              <w:t>CU</w:t>
            </w:r>
            <w:r w:rsidR="00EF6C74" w:rsidRPr="00B4326C">
              <w:t>07</w:t>
            </w:r>
          </w:p>
        </w:tc>
        <w:tc>
          <w:tcPr>
            <w:tcW w:w="3402" w:type="dxa"/>
          </w:tcPr>
          <w:p w14:paraId="4A198CE4" w14:textId="3E7BE46F" w:rsidR="00EF6C74" w:rsidRPr="00B4326C" w:rsidRDefault="005D7C18" w:rsidP="00EF6C74">
            <w:r w:rsidRPr="00B4326C">
              <w:t>Matar al PJ</w:t>
            </w:r>
          </w:p>
        </w:tc>
      </w:tr>
      <w:tr w:rsidR="00EF6C74" w:rsidRPr="00B4326C" w14:paraId="60480185" w14:textId="77777777" w:rsidTr="005D7C18">
        <w:trPr>
          <w:jc w:val="center"/>
        </w:trPr>
        <w:tc>
          <w:tcPr>
            <w:tcW w:w="1630" w:type="dxa"/>
          </w:tcPr>
          <w:p w14:paraId="3A3F4296" w14:textId="769B64ED" w:rsidR="00EF6C74" w:rsidRPr="00B4326C" w:rsidRDefault="00DD6BF5" w:rsidP="00EF6C74">
            <w:r w:rsidRPr="00B4326C">
              <w:t>CU</w:t>
            </w:r>
            <w:r w:rsidR="00EF6C74" w:rsidRPr="00B4326C">
              <w:t>08</w:t>
            </w:r>
          </w:p>
        </w:tc>
        <w:tc>
          <w:tcPr>
            <w:tcW w:w="3402" w:type="dxa"/>
          </w:tcPr>
          <w:p w14:paraId="27EA3D8D" w14:textId="0FF40EA8" w:rsidR="00EF6C74" w:rsidRPr="00B4326C" w:rsidRDefault="005D7C18" w:rsidP="00EF6C74">
            <w:r w:rsidRPr="00B4326C">
              <w:t>Perder la partida</w:t>
            </w:r>
          </w:p>
        </w:tc>
      </w:tr>
      <w:tr w:rsidR="00EF6C74" w:rsidRPr="00B4326C" w14:paraId="6FC1AD2A" w14:textId="77777777" w:rsidTr="005D7C18">
        <w:trPr>
          <w:jc w:val="center"/>
        </w:trPr>
        <w:tc>
          <w:tcPr>
            <w:tcW w:w="1630" w:type="dxa"/>
          </w:tcPr>
          <w:p w14:paraId="2D5A9BF3" w14:textId="2072EEA1" w:rsidR="00EF6C74" w:rsidRPr="00B4326C" w:rsidRDefault="00DD6BF5" w:rsidP="00EF6C74">
            <w:r w:rsidRPr="00B4326C">
              <w:t>CU</w:t>
            </w:r>
            <w:r w:rsidR="00EF6C74" w:rsidRPr="00B4326C">
              <w:t>09</w:t>
            </w:r>
          </w:p>
        </w:tc>
        <w:tc>
          <w:tcPr>
            <w:tcW w:w="3402" w:type="dxa"/>
          </w:tcPr>
          <w:p w14:paraId="081D869B" w14:textId="749FF8FE" w:rsidR="00EF6C74" w:rsidRPr="00B4326C" w:rsidRDefault="005D7C18" w:rsidP="00EF6C74">
            <w:r w:rsidRPr="00B4326C">
              <w:t>Ganar la partida</w:t>
            </w:r>
          </w:p>
        </w:tc>
      </w:tr>
      <w:tr w:rsidR="00EF6C74" w:rsidRPr="00B4326C" w14:paraId="77070F3C" w14:textId="77777777" w:rsidTr="005D7C18">
        <w:trPr>
          <w:jc w:val="center"/>
        </w:trPr>
        <w:tc>
          <w:tcPr>
            <w:tcW w:w="1630" w:type="dxa"/>
          </w:tcPr>
          <w:p w14:paraId="7F2A76AC" w14:textId="796A861F" w:rsidR="00EF6C74" w:rsidRPr="00B4326C" w:rsidRDefault="00DD6BF5" w:rsidP="00EF6C74">
            <w:r w:rsidRPr="00B4326C">
              <w:t>CU</w:t>
            </w:r>
            <w:r w:rsidR="005D7C18" w:rsidRPr="00B4326C">
              <w:t>10</w:t>
            </w:r>
          </w:p>
        </w:tc>
        <w:tc>
          <w:tcPr>
            <w:tcW w:w="3402" w:type="dxa"/>
          </w:tcPr>
          <w:p w14:paraId="1B17B1A7" w14:textId="2FE437DA" w:rsidR="00EF6C74" w:rsidRPr="00B4326C" w:rsidRDefault="005D7C18" w:rsidP="00EF6C74">
            <w:r w:rsidRPr="00B4326C">
              <w:t>Salir al menú principal</w:t>
            </w:r>
          </w:p>
        </w:tc>
      </w:tr>
      <w:tr w:rsidR="00EF6C74" w:rsidRPr="00B4326C" w14:paraId="03A1A7F4" w14:textId="77777777" w:rsidTr="005D7C18">
        <w:trPr>
          <w:jc w:val="center"/>
        </w:trPr>
        <w:tc>
          <w:tcPr>
            <w:tcW w:w="1630" w:type="dxa"/>
          </w:tcPr>
          <w:p w14:paraId="09FF9890" w14:textId="27B83516" w:rsidR="00EF6C74" w:rsidRPr="00B4326C" w:rsidRDefault="00DD6BF5" w:rsidP="00EF6C74">
            <w:r w:rsidRPr="00B4326C">
              <w:t>CU</w:t>
            </w:r>
            <w:r w:rsidR="005D7C18" w:rsidRPr="00B4326C">
              <w:t>11</w:t>
            </w:r>
          </w:p>
        </w:tc>
        <w:tc>
          <w:tcPr>
            <w:tcW w:w="3402" w:type="dxa"/>
          </w:tcPr>
          <w:p w14:paraId="2D8C8A48" w14:textId="1483957B" w:rsidR="00EF6C74" w:rsidRPr="00B4326C" w:rsidRDefault="005D7C18" w:rsidP="00EF6C74">
            <w:r w:rsidRPr="00B4326C">
              <w:t>Matar al enemigo</w:t>
            </w:r>
          </w:p>
        </w:tc>
      </w:tr>
      <w:tr w:rsidR="005D7C18" w:rsidRPr="00B4326C" w14:paraId="292C340D" w14:textId="77777777" w:rsidTr="005D7C18">
        <w:trPr>
          <w:jc w:val="center"/>
        </w:trPr>
        <w:tc>
          <w:tcPr>
            <w:tcW w:w="1630" w:type="dxa"/>
          </w:tcPr>
          <w:p w14:paraId="1A819699" w14:textId="7EA94142" w:rsidR="005D7C18" w:rsidRPr="00B4326C" w:rsidRDefault="00DD6BF5" w:rsidP="00EF6C74">
            <w:r w:rsidRPr="00B4326C">
              <w:t>CU</w:t>
            </w:r>
            <w:r w:rsidR="005D7C18" w:rsidRPr="00B4326C">
              <w:t>12</w:t>
            </w:r>
          </w:p>
        </w:tc>
        <w:tc>
          <w:tcPr>
            <w:tcW w:w="3402" w:type="dxa"/>
          </w:tcPr>
          <w:p w14:paraId="787B31A3" w14:textId="0728BF64" w:rsidR="005D7C18" w:rsidRPr="00B4326C" w:rsidRDefault="005D7C18" w:rsidP="00EF6C74">
            <w:r w:rsidRPr="00B4326C">
              <w:t>Dañar al enemigo</w:t>
            </w:r>
          </w:p>
        </w:tc>
      </w:tr>
      <w:tr w:rsidR="005D7C18" w:rsidRPr="00B4326C" w14:paraId="7A0129FA" w14:textId="77777777" w:rsidTr="005D7C18">
        <w:trPr>
          <w:jc w:val="center"/>
        </w:trPr>
        <w:tc>
          <w:tcPr>
            <w:tcW w:w="1630" w:type="dxa"/>
          </w:tcPr>
          <w:p w14:paraId="430D1307" w14:textId="11422B9D" w:rsidR="005D7C18" w:rsidRPr="00B4326C" w:rsidRDefault="00DD6BF5" w:rsidP="00EF6C74">
            <w:r w:rsidRPr="00B4326C">
              <w:t>CU</w:t>
            </w:r>
            <w:r w:rsidR="005D7C18" w:rsidRPr="00B4326C">
              <w:t>13</w:t>
            </w:r>
          </w:p>
        </w:tc>
        <w:tc>
          <w:tcPr>
            <w:tcW w:w="3402" w:type="dxa"/>
          </w:tcPr>
          <w:p w14:paraId="679FD6D2" w14:textId="4C498CD4" w:rsidR="005D7C18" w:rsidRPr="00B4326C" w:rsidRDefault="005D7C18" w:rsidP="00EF6C74">
            <w:r w:rsidRPr="00B4326C">
              <w:t>Atacar al PJ</w:t>
            </w:r>
          </w:p>
        </w:tc>
      </w:tr>
      <w:tr w:rsidR="005D7C18" w:rsidRPr="00B4326C" w14:paraId="23A809CE" w14:textId="77777777" w:rsidTr="005D7C18">
        <w:trPr>
          <w:jc w:val="center"/>
        </w:trPr>
        <w:tc>
          <w:tcPr>
            <w:tcW w:w="1630" w:type="dxa"/>
          </w:tcPr>
          <w:p w14:paraId="7A06FC7D" w14:textId="187FC22F" w:rsidR="005D7C18" w:rsidRPr="00B4326C" w:rsidRDefault="00DD6BF5" w:rsidP="00EF6C74">
            <w:r w:rsidRPr="00B4326C">
              <w:t>CU</w:t>
            </w:r>
            <w:r w:rsidR="005D7C18" w:rsidRPr="00B4326C">
              <w:t>14</w:t>
            </w:r>
          </w:p>
        </w:tc>
        <w:tc>
          <w:tcPr>
            <w:tcW w:w="3402" w:type="dxa"/>
          </w:tcPr>
          <w:p w14:paraId="79113195" w14:textId="20469BD8" w:rsidR="005D7C18" w:rsidRPr="00B4326C" w:rsidRDefault="005D7C18" w:rsidP="00EF6C74">
            <w:r w:rsidRPr="00B4326C">
              <w:t>Perseguir al PJ</w:t>
            </w:r>
          </w:p>
        </w:tc>
      </w:tr>
    </w:tbl>
    <w:p w14:paraId="528623FE" w14:textId="37C4070F" w:rsidR="005D7C18" w:rsidRPr="00B4326C" w:rsidRDefault="005D7C18" w:rsidP="00EF6C74">
      <w:r w:rsidRPr="00B4326C">
        <w:t>Nótese que, en estos casos de uso, PJ significa Personaje Jugable, es decir, el</w:t>
      </w:r>
      <w:r w:rsidR="00727A7A" w:rsidRPr="00B4326C">
        <w:t xml:space="preserve"> personaje que maneja el</w:t>
      </w:r>
      <w:r w:rsidRPr="00B4326C">
        <w:t xml:space="preserve"> jugador.</w:t>
      </w:r>
    </w:p>
    <w:p w14:paraId="229DB2DC" w14:textId="77777777" w:rsidR="005D7C18" w:rsidRPr="00B4326C" w:rsidRDefault="005D7C18">
      <w:pPr>
        <w:spacing w:before="0"/>
        <w:jc w:val="left"/>
      </w:pPr>
      <w:r w:rsidRPr="00B4326C">
        <w:br w:type="page"/>
      </w:r>
    </w:p>
    <w:p w14:paraId="184EDF38" w14:textId="11921410" w:rsidR="001E397C" w:rsidRPr="00B4326C" w:rsidRDefault="001E397C">
      <w:pPr>
        <w:pStyle w:val="Epgrafe"/>
        <w:numPr>
          <w:ilvl w:val="3"/>
          <w:numId w:val="2"/>
        </w:numPr>
      </w:pPr>
      <w:bookmarkStart w:id="42" w:name="_Toc169177062"/>
      <w:r w:rsidRPr="00B4326C">
        <w:lastRenderedPageBreak/>
        <w:t>Diagrama del escenario 2</w:t>
      </w:r>
      <w:bookmarkEnd w:id="42"/>
    </w:p>
    <w:p w14:paraId="14075B66" w14:textId="1EE472B3" w:rsidR="005D7C18" w:rsidRPr="00B4326C" w:rsidRDefault="005D7C18" w:rsidP="005D7C18">
      <w:r w:rsidRPr="00B4326C">
        <w:t xml:space="preserve">El diagrama para el segundo escenario es el siguiente, del que surgen dos nuevos casos de uso, como se puede apreciar en la tabla que se encuentra inmediatamente después </w:t>
      </w:r>
      <w:r w:rsidR="007A6004" w:rsidRPr="00B4326C">
        <w:t>de la figura 3.2, que representa el diagrama del segundo escenario</w:t>
      </w:r>
      <w:r w:rsidRPr="00B4326C">
        <w:t>.</w:t>
      </w:r>
    </w:p>
    <w:p w14:paraId="2A0DDEB4" w14:textId="3312D510" w:rsidR="005D7C18" w:rsidRPr="00B4326C" w:rsidRDefault="005D7C18" w:rsidP="005D7C18">
      <w:pPr>
        <w:jc w:val="center"/>
      </w:pPr>
      <w:r w:rsidRPr="00B4326C">
        <w:rPr>
          <w:noProof/>
        </w:rPr>
        <w:drawing>
          <wp:inline distT="0" distB="0" distL="0" distR="0" wp14:anchorId="7484A538" wp14:editId="7E4B951A">
            <wp:extent cx="3838575" cy="3057525"/>
            <wp:effectExtent l="0" t="0" r="0" b="0"/>
            <wp:docPr id="1939342354" name="Imagen 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342354" name="Imagen 6" descr="Diagrama&#10;&#10;Descripción generada automáticamente"/>
                    <pic:cNvPicPr/>
                  </pic:nvPicPr>
                  <pic:blipFill>
                    <a:blip r:embed="rId28">
                      <a:extLst>
                        <a:ext uri="{28A0092B-C50C-407E-A947-70E740481C1C}">
                          <a14:useLocalDpi xmlns:a14="http://schemas.microsoft.com/office/drawing/2010/main" val="0"/>
                        </a:ext>
                      </a:extLst>
                    </a:blip>
                    <a:stretch>
                      <a:fillRect/>
                    </a:stretch>
                  </pic:blipFill>
                  <pic:spPr>
                    <a:xfrm>
                      <a:off x="0" y="0"/>
                      <a:ext cx="3838575" cy="3057525"/>
                    </a:xfrm>
                    <a:prstGeom prst="rect">
                      <a:avLst/>
                    </a:prstGeom>
                  </pic:spPr>
                </pic:pic>
              </a:graphicData>
            </a:graphic>
          </wp:inline>
        </w:drawing>
      </w:r>
    </w:p>
    <w:p w14:paraId="2970E8C9" w14:textId="58FCD5FE" w:rsidR="001E397C" w:rsidRPr="00B4326C" w:rsidRDefault="001E397C" w:rsidP="001E397C">
      <w:pPr>
        <w:pStyle w:val="TtuloFigura"/>
      </w:pPr>
      <w:bookmarkStart w:id="43" w:name="_Toc169177128"/>
      <w:r w:rsidRPr="00B4326C">
        <w:t>Fig. 3.2. Diagrama de casos de uso del escenario 2</w:t>
      </w:r>
      <w:bookmarkEnd w:id="43"/>
    </w:p>
    <w:p w14:paraId="72A0BB7A" w14:textId="77777777" w:rsidR="005D7C18" w:rsidRPr="00B4326C" w:rsidRDefault="005D7C18" w:rsidP="005D7C18"/>
    <w:p w14:paraId="39DACFDE" w14:textId="699316A1" w:rsidR="005D7C18" w:rsidRPr="00B4326C" w:rsidRDefault="005D7C18" w:rsidP="005D7C18">
      <w:pPr>
        <w:pStyle w:val="TtuloTablaING"/>
      </w:pPr>
      <w:bookmarkStart w:id="44" w:name="_Toc169177143"/>
      <w:r w:rsidRPr="00B4326C">
        <w:t>Tabla 3.2.</w:t>
      </w:r>
      <w:r w:rsidRPr="00B4326C">
        <w:br/>
        <w:t xml:space="preserve">Casos de uso </w:t>
      </w:r>
      <w:r w:rsidR="001663A7" w:rsidRPr="00B4326C">
        <w:t xml:space="preserve">del </w:t>
      </w:r>
      <w:r w:rsidRPr="00B4326C">
        <w:t>escenario 2</w:t>
      </w:r>
      <w:bookmarkEnd w:id="44"/>
    </w:p>
    <w:tbl>
      <w:tblPr>
        <w:tblStyle w:val="Tablaconcuadrcula"/>
        <w:tblW w:w="0" w:type="auto"/>
        <w:jc w:val="center"/>
        <w:tblLook w:val="0420" w:firstRow="1" w:lastRow="0" w:firstColumn="0" w:lastColumn="0" w:noHBand="0" w:noVBand="1"/>
      </w:tblPr>
      <w:tblGrid>
        <w:gridCol w:w="1630"/>
        <w:gridCol w:w="3402"/>
      </w:tblGrid>
      <w:tr w:rsidR="005D7C18" w:rsidRPr="00B4326C" w14:paraId="2ED820CE" w14:textId="77777777" w:rsidTr="00FC1949">
        <w:trPr>
          <w:cantSplit/>
          <w:tblHeader/>
          <w:jc w:val="center"/>
        </w:trPr>
        <w:tc>
          <w:tcPr>
            <w:tcW w:w="1630" w:type="dxa"/>
          </w:tcPr>
          <w:p w14:paraId="17AE3905" w14:textId="77777777" w:rsidR="005D7C18" w:rsidRPr="00B4326C" w:rsidRDefault="005D7C18" w:rsidP="00FC1949">
            <w:pPr>
              <w:rPr>
                <w:b/>
                <w:bCs/>
              </w:rPr>
            </w:pPr>
            <w:r w:rsidRPr="00B4326C">
              <w:rPr>
                <w:b/>
                <w:bCs/>
              </w:rPr>
              <w:t>Identificador</w:t>
            </w:r>
          </w:p>
        </w:tc>
        <w:tc>
          <w:tcPr>
            <w:tcW w:w="3402" w:type="dxa"/>
          </w:tcPr>
          <w:p w14:paraId="11CE351C" w14:textId="77777777" w:rsidR="005D7C18" w:rsidRPr="00B4326C" w:rsidRDefault="005D7C18" w:rsidP="00FC1949">
            <w:pPr>
              <w:rPr>
                <w:b/>
                <w:bCs/>
              </w:rPr>
            </w:pPr>
            <w:r w:rsidRPr="00B4326C">
              <w:rPr>
                <w:b/>
                <w:bCs/>
              </w:rPr>
              <w:t>Nombre del caso de uso</w:t>
            </w:r>
          </w:p>
        </w:tc>
      </w:tr>
      <w:tr w:rsidR="005D7C18" w:rsidRPr="00B4326C" w14:paraId="40293D07" w14:textId="77777777" w:rsidTr="00FC1949">
        <w:trPr>
          <w:jc w:val="center"/>
        </w:trPr>
        <w:tc>
          <w:tcPr>
            <w:tcW w:w="1630" w:type="dxa"/>
          </w:tcPr>
          <w:p w14:paraId="346F4A11" w14:textId="00071B98" w:rsidR="005D7C18" w:rsidRPr="00B4326C" w:rsidRDefault="00DD6BF5" w:rsidP="00FC1949">
            <w:r w:rsidRPr="00B4326C">
              <w:t>CU</w:t>
            </w:r>
            <w:r w:rsidR="001663A7" w:rsidRPr="00B4326C">
              <w:t>15</w:t>
            </w:r>
          </w:p>
        </w:tc>
        <w:tc>
          <w:tcPr>
            <w:tcW w:w="3402" w:type="dxa"/>
          </w:tcPr>
          <w:p w14:paraId="2C792FBD" w14:textId="7E95C337" w:rsidR="005D7C18" w:rsidRPr="00B4326C" w:rsidRDefault="001663A7" w:rsidP="00FC1949">
            <w:r w:rsidRPr="00B4326C">
              <w:t>Iniciar modo un jugador</w:t>
            </w:r>
          </w:p>
        </w:tc>
      </w:tr>
      <w:tr w:rsidR="001663A7" w:rsidRPr="00B4326C" w14:paraId="7C4E3EC0" w14:textId="77777777" w:rsidTr="00FC1949">
        <w:trPr>
          <w:jc w:val="center"/>
        </w:trPr>
        <w:tc>
          <w:tcPr>
            <w:tcW w:w="1630" w:type="dxa"/>
          </w:tcPr>
          <w:p w14:paraId="0A4B755D" w14:textId="3A6E7B36" w:rsidR="001663A7" w:rsidRPr="00B4326C" w:rsidRDefault="00DD6BF5" w:rsidP="00FC1949">
            <w:r w:rsidRPr="00B4326C">
              <w:t>CU</w:t>
            </w:r>
            <w:r w:rsidR="001663A7" w:rsidRPr="00B4326C">
              <w:t>16</w:t>
            </w:r>
          </w:p>
        </w:tc>
        <w:tc>
          <w:tcPr>
            <w:tcW w:w="3402" w:type="dxa"/>
          </w:tcPr>
          <w:p w14:paraId="0BE21BB9" w14:textId="3CA7920E" w:rsidR="001663A7" w:rsidRPr="00B4326C" w:rsidRDefault="001663A7" w:rsidP="00FC1949">
            <w:r w:rsidRPr="00B4326C">
              <w:t>Salir de la aplicación</w:t>
            </w:r>
          </w:p>
        </w:tc>
      </w:tr>
    </w:tbl>
    <w:p w14:paraId="3A17A439" w14:textId="77777777" w:rsidR="001663A7" w:rsidRPr="00B4326C" w:rsidRDefault="001663A7" w:rsidP="001663A7">
      <w:pPr>
        <w:pStyle w:val="Epgrafe"/>
      </w:pPr>
    </w:p>
    <w:p w14:paraId="0BB0810B" w14:textId="77777777" w:rsidR="001663A7" w:rsidRPr="00B4326C" w:rsidRDefault="001663A7">
      <w:pPr>
        <w:spacing w:before="0"/>
        <w:jc w:val="left"/>
        <w:rPr>
          <w:rFonts w:eastAsiaTheme="majorEastAsia" w:cstheme="majorBidi"/>
          <w:b/>
          <w:iCs/>
          <w:spacing w:val="-10"/>
          <w:kern w:val="28"/>
          <w:szCs w:val="56"/>
        </w:rPr>
      </w:pPr>
      <w:r w:rsidRPr="00B4326C">
        <w:br w:type="page"/>
      </w:r>
    </w:p>
    <w:p w14:paraId="48FA2BFB" w14:textId="3803FA92" w:rsidR="001E397C" w:rsidRPr="00B4326C" w:rsidRDefault="001E397C">
      <w:pPr>
        <w:pStyle w:val="Epgrafe"/>
        <w:numPr>
          <w:ilvl w:val="3"/>
          <w:numId w:val="2"/>
        </w:numPr>
      </w:pPr>
      <w:bookmarkStart w:id="45" w:name="_Toc169177063"/>
      <w:r w:rsidRPr="00B4326C">
        <w:lastRenderedPageBreak/>
        <w:t>Diagrama del escenario 3</w:t>
      </w:r>
      <w:bookmarkEnd w:id="45"/>
    </w:p>
    <w:p w14:paraId="4CDEEBCF" w14:textId="7C06DA11" w:rsidR="001663A7" w:rsidRPr="00B4326C" w:rsidRDefault="001663A7" w:rsidP="001663A7">
      <w:pPr>
        <w:jc w:val="center"/>
      </w:pPr>
      <w:r w:rsidRPr="00B4326C">
        <w:rPr>
          <w:noProof/>
        </w:rPr>
        <w:drawing>
          <wp:inline distT="0" distB="0" distL="0" distR="0" wp14:anchorId="2DE8BB02" wp14:editId="23D95CC1">
            <wp:extent cx="4981575" cy="6486525"/>
            <wp:effectExtent l="0" t="0" r="0" b="0"/>
            <wp:docPr id="1520993739" name="Imagen 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993739" name="Imagen 8" descr="Diagrama&#10;&#10;Descripción generada automáticamente"/>
                    <pic:cNvPicPr/>
                  </pic:nvPicPr>
                  <pic:blipFill>
                    <a:blip r:embed="rId29">
                      <a:extLst>
                        <a:ext uri="{28A0092B-C50C-407E-A947-70E740481C1C}">
                          <a14:useLocalDpi xmlns:a14="http://schemas.microsoft.com/office/drawing/2010/main" val="0"/>
                        </a:ext>
                      </a:extLst>
                    </a:blip>
                    <a:stretch>
                      <a:fillRect/>
                    </a:stretch>
                  </pic:blipFill>
                  <pic:spPr>
                    <a:xfrm>
                      <a:off x="0" y="0"/>
                      <a:ext cx="4981575" cy="6486525"/>
                    </a:xfrm>
                    <a:prstGeom prst="rect">
                      <a:avLst/>
                    </a:prstGeom>
                  </pic:spPr>
                </pic:pic>
              </a:graphicData>
            </a:graphic>
          </wp:inline>
        </w:drawing>
      </w:r>
    </w:p>
    <w:p w14:paraId="016BE28B" w14:textId="6BEB6955" w:rsidR="001E397C" w:rsidRPr="00B4326C" w:rsidRDefault="001E397C" w:rsidP="001E397C">
      <w:pPr>
        <w:pStyle w:val="TtuloFigura"/>
      </w:pPr>
      <w:bookmarkStart w:id="46" w:name="_Toc169177129"/>
      <w:r w:rsidRPr="00B4326C">
        <w:t>Fig. 3.3. Diagrama de casos de uso del escenario 3</w:t>
      </w:r>
      <w:bookmarkEnd w:id="46"/>
    </w:p>
    <w:p w14:paraId="6EAFD521" w14:textId="77777777" w:rsidR="001663A7" w:rsidRPr="00B4326C" w:rsidRDefault="001663A7" w:rsidP="001663A7"/>
    <w:p w14:paraId="5050587B" w14:textId="15C3ABC5" w:rsidR="001663A7" w:rsidRPr="00B4326C" w:rsidRDefault="001663A7" w:rsidP="001663A7">
      <w:r w:rsidRPr="00B4326C">
        <w:t xml:space="preserve">En este diagrama se reutiliza el caso de uso </w:t>
      </w:r>
      <w:r w:rsidRPr="00B4326C">
        <w:rPr>
          <w:i/>
          <w:iCs/>
        </w:rPr>
        <w:t>UC16 - Salir de la aplicación</w:t>
      </w:r>
      <w:r w:rsidRPr="00B4326C">
        <w:t>. Así mismo, se incorporan los siguientes casos de uso nuevos:</w:t>
      </w:r>
    </w:p>
    <w:p w14:paraId="5EA75092" w14:textId="385694F3" w:rsidR="001663A7" w:rsidRPr="00B4326C" w:rsidRDefault="001663A7" w:rsidP="001663A7">
      <w:pPr>
        <w:pStyle w:val="TtuloTablaING"/>
      </w:pPr>
      <w:bookmarkStart w:id="47" w:name="_Toc169177144"/>
      <w:r w:rsidRPr="00B4326C">
        <w:t>Tabla 3.3.</w:t>
      </w:r>
      <w:r w:rsidRPr="00B4326C">
        <w:br/>
        <w:t>Casos de uso del escenario 3</w:t>
      </w:r>
      <w:bookmarkEnd w:id="47"/>
    </w:p>
    <w:tbl>
      <w:tblPr>
        <w:tblStyle w:val="Tablaconcuadrcula"/>
        <w:tblW w:w="0" w:type="auto"/>
        <w:jc w:val="center"/>
        <w:tblLook w:val="0420" w:firstRow="1" w:lastRow="0" w:firstColumn="0" w:lastColumn="0" w:noHBand="0" w:noVBand="1"/>
      </w:tblPr>
      <w:tblGrid>
        <w:gridCol w:w="1630"/>
        <w:gridCol w:w="3402"/>
      </w:tblGrid>
      <w:tr w:rsidR="001663A7" w:rsidRPr="00B4326C" w14:paraId="7F79D694" w14:textId="77777777" w:rsidTr="00FC1949">
        <w:trPr>
          <w:cantSplit/>
          <w:tblHeader/>
          <w:jc w:val="center"/>
        </w:trPr>
        <w:tc>
          <w:tcPr>
            <w:tcW w:w="1630" w:type="dxa"/>
          </w:tcPr>
          <w:p w14:paraId="5D664CCC" w14:textId="77777777" w:rsidR="001663A7" w:rsidRPr="00B4326C" w:rsidRDefault="001663A7" w:rsidP="00BF0FB6">
            <w:pPr>
              <w:rPr>
                <w:b/>
                <w:bCs/>
              </w:rPr>
            </w:pPr>
            <w:r w:rsidRPr="00B4326C">
              <w:rPr>
                <w:b/>
                <w:bCs/>
              </w:rPr>
              <w:t>Identificador</w:t>
            </w:r>
          </w:p>
        </w:tc>
        <w:tc>
          <w:tcPr>
            <w:tcW w:w="3402" w:type="dxa"/>
          </w:tcPr>
          <w:p w14:paraId="389D23F9" w14:textId="77777777" w:rsidR="001663A7" w:rsidRPr="00B4326C" w:rsidRDefault="001663A7" w:rsidP="00BF0FB6">
            <w:pPr>
              <w:rPr>
                <w:b/>
                <w:bCs/>
              </w:rPr>
            </w:pPr>
            <w:r w:rsidRPr="00B4326C">
              <w:rPr>
                <w:b/>
                <w:bCs/>
              </w:rPr>
              <w:t>Nombre del caso de uso</w:t>
            </w:r>
          </w:p>
        </w:tc>
      </w:tr>
      <w:tr w:rsidR="001663A7" w:rsidRPr="00B4326C" w14:paraId="759814F5" w14:textId="77777777" w:rsidTr="00FC1949">
        <w:trPr>
          <w:jc w:val="center"/>
        </w:trPr>
        <w:tc>
          <w:tcPr>
            <w:tcW w:w="1630" w:type="dxa"/>
          </w:tcPr>
          <w:p w14:paraId="0029E4C7" w14:textId="43D8A584" w:rsidR="001663A7" w:rsidRPr="00B4326C" w:rsidRDefault="00DD6BF5" w:rsidP="00BF0FB6">
            <w:r w:rsidRPr="00B4326C">
              <w:t>CU</w:t>
            </w:r>
            <w:r w:rsidR="001663A7" w:rsidRPr="00B4326C">
              <w:t>17</w:t>
            </w:r>
          </w:p>
        </w:tc>
        <w:tc>
          <w:tcPr>
            <w:tcW w:w="3402" w:type="dxa"/>
          </w:tcPr>
          <w:p w14:paraId="623A6741" w14:textId="67226F3E" w:rsidR="001663A7" w:rsidRPr="00B4326C" w:rsidRDefault="001663A7" w:rsidP="00BF0FB6">
            <w:r w:rsidRPr="00B4326C">
              <w:t>Iniciar modo multijugador</w:t>
            </w:r>
          </w:p>
        </w:tc>
      </w:tr>
      <w:tr w:rsidR="001663A7" w:rsidRPr="00B4326C" w14:paraId="55933747" w14:textId="77777777" w:rsidTr="00FC1949">
        <w:trPr>
          <w:jc w:val="center"/>
        </w:trPr>
        <w:tc>
          <w:tcPr>
            <w:tcW w:w="1630" w:type="dxa"/>
          </w:tcPr>
          <w:p w14:paraId="0DE39677" w14:textId="787BD201" w:rsidR="001663A7" w:rsidRPr="00B4326C" w:rsidRDefault="00DD6BF5" w:rsidP="00BF0FB6">
            <w:r w:rsidRPr="00B4326C">
              <w:lastRenderedPageBreak/>
              <w:t>CU</w:t>
            </w:r>
            <w:r w:rsidR="001663A7" w:rsidRPr="00B4326C">
              <w:t>18</w:t>
            </w:r>
          </w:p>
        </w:tc>
        <w:tc>
          <w:tcPr>
            <w:tcW w:w="3402" w:type="dxa"/>
          </w:tcPr>
          <w:p w14:paraId="6F100B6D" w14:textId="5F03E902" w:rsidR="001663A7" w:rsidRPr="00B4326C" w:rsidRDefault="001663A7" w:rsidP="00BF0FB6">
            <w:r w:rsidRPr="00B4326C">
              <w:t>Crear una sala</w:t>
            </w:r>
          </w:p>
        </w:tc>
      </w:tr>
      <w:tr w:rsidR="001663A7" w:rsidRPr="00B4326C" w14:paraId="129BE12D" w14:textId="77777777" w:rsidTr="00FC1949">
        <w:trPr>
          <w:jc w:val="center"/>
        </w:trPr>
        <w:tc>
          <w:tcPr>
            <w:tcW w:w="1630" w:type="dxa"/>
          </w:tcPr>
          <w:p w14:paraId="7818059A" w14:textId="39955AA5" w:rsidR="001663A7" w:rsidRPr="00B4326C" w:rsidRDefault="00DD6BF5" w:rsidP="00BF0FB6">
            <w:r w:rsidRPr="00B4326C">
              <w:t>CU</w:t>
            </w:r>
            <w:r w:rsidR="001663A7" w:rsidRPr="00B4326C">
              <w:t>19</w:t>
            </w:r>
          </w:p>
        </w:tc>
        <w:tc>
          <w:tcPr>
            <w:tcW w:w="3402" w:type="dxa"/>
          </w:tcPr>
          <w:p w14:paraId="4C9BDDE1" w14:textId="421C2B28" w:rsidR="001663A7" w:rsidRPr="00B4326C" w:rsidRDefault="001663A7" w:rsidP="00BF0FB6">
            <w:r w:rsidRPr="00B4326C">
              <w:t>Unirse a una sala</w:t>
            </w:r>
          </w:p>
        </w:tc>
      </w:tr>
      <w:tr w:rsidR="001663A7" w:rsidRPr="00B4326C" w14:paraId="2E8ECB0F" w14:textId="77777777" w:rsidTr="00FC1949">
        <w:trPr>
          <w:jc w:val="center"/>
        </w:trPr>
        <w:tc>
          <w:tcPr>
            <w:tcW w:w="1630" w:type="dxa"/>
          </w:tcPr>
          <w:p w14:paraId="6B225DDD" w14:textId="10ED47E2" w:rsidR="001663A7" w:rsidRPr="00B4326C" w:rsidRDefault="00DD6BF5" w:rsidP="00BF0FB6">
            <w:r w:rsidRPr="00B4326C">
              <w:t>CU</w:t>
            </w:r>
            <w:r w:rsidR="001663A7" w:rsidRPr="00B4326C">
              <w:t>20</w:t>
            </w:r>
          </w:p>
        </w:tc>
        <w:tc>
          <w:tcPr>
            <w:tcW w:w="3402" w:type="dxa"/>
          </w:tcPr>
          <w:p w14:paraId="2077CA0B" w14:textId="30265764" w:rsidR="001663A7" w:rsidRPr="00B4326C" w:rsidRDefault="001663A7" w:rsidP="00BF0FB6">
            <w:r w:rsidRPr="00B4326C">
              <w:t>Establecerse como listo</w:t>
            </w:r>
          </w:p>
        </w:tc>
      </w:tr>
    </w:tbl>
    <w:p w14:paraId="1B12B2C1" w14:textId="378C03CB" w:rsidR="001663A7" w:rsidRPr="00B4326C" w:rsidRDefault="001663A7" w:rsidP="001663A7">
      <w:pPr>
        <w:pStyle w:val="Epgrafe"/>
      </w:pPr>
    </w:p>
    <w:p w14:paraId="28241F37" w14:textId="49F36FBE" w:rsidR="00B234DC" w:rsidRPr="00B4326C" w:rsidRDefault="00B234DC">
      <w:pPr>
        <w:pStyle w:val="Epgrafe"/>
        <w:numPr>
          <w:ilvl w:val="2"/>
          <w:numId w:val="2"/>
        </w:numPr>
      </w:pPr>
      <w:bookmarkStart w:id="48" w:name="_Toc169177064"/>
      <w:r w:rsidRPr="00B4326C">
        <w:t>Descripción de los casos de uso</w:t>
      </w:r>
      <w:bookmarkEnd w:id="48"/>
    </w:p>
    <w:p w14:paraId="30ACA563" w14:textId="206C3B0A" w:rsidR="00DD6BF5" w:rsidRPr="00B4326C" w:rsidRDefault="00DD6BF5" w:rsidP="00BF0FB6">
      <w:r w:rsidRPr="00B4326C">
        <w:t xml:space="preserve">A continuación, se va a proporcionar una descripción de alto nivel de cada caso de uso, </w:t>
      </w:r>
      <w:r w:rsidR="0073735B" w:rsidRPr="00B4326C">
        <w:t>mediante el uso de una tabla como la siguiente:</w:t>
      </w:r>
    </w:p>
    <w:p w14:paraId="08C64788" w14:textId="3FDD6915" w:rsidR="0073735B" w:rsidRPr="00B4326C" w:rsidRDefault="0073735B" w:rsidP="0073735B">
      <w:pPr>
        <w:pStyle w:val="TtuloTablaING"/>
      </w:pPr>
      <w:bookmarkStart w:id="49" w:name="_Toc169177145"/>
      <w:r w:rsidRPr="00B4326C">
        <w:t>Tabla 3.4.</w:t>
      </w:r>
      <w:r w:rsidRPr="00B4326C">
        <w:br/>
      </w:r>
      <w:r w:rsidR="00BF0FB6" w:rsidRPr="00B4326C">
        <w:t>Plantilla de la descripción de los casos de uso</w:t>
      </w:r>
      <w:bookmarkEnd w:id="49"/>
    </w:p>
    <w:tbl>
      <w:tblPr>
        <w:tblStyle w:val="Tablanormal5"/>
        <w:tblW w:w="0" w:type="auto"/>
        <w:tblLook w:val="04A0" w:firstRow="1" w:lastRow="0" w:firstColumn="1" w:lastColumn="0" w:noHBand="0" w:noVBand="1"/>
      </w:tblPr>
      <w:tblGrid>
        <w:gridCol w:w="1668"/>
        <w:gridCol w:w="6976"/>
      </w:tblGrid>
      <w:tr w:rsidR="00BF0FB6" w:rsidRPr="00B4326C" w14:paraId="38C820DC" w14:textId="77777777" w:rsidTr="00D05DEB">
        <w:trPr>
          <w:cnfStyle w:val="100000000000" w:firstRow="1" w:lastRow="0" w:firstColumn="0" w:lastColumn="0" w:oddVBand="0" w:evenVBand="0" w:oddHBand="0" w:evenHBand="0" w:firstRowFirstColumn="0" w:firstRowLastColumn="0" w:lastRowFirstColumn="0" w:lastRowLastColumn="0"/>
          <w:cantSplit/>
          <w:tblHeader/>
        </w:trPr>
        <w:tc>
          <w:tcPr>
            <w:cnfStyle w:val="001000000100" w:firstRow="0" w:lastRow="0" w:firstColumn="1" w:lastColumn="0" w:oddVBand="0" w:evenVBand="0" w:oddHBand="0" w:evenHBand="0" w:firstRowFirstColumn="1" w:firstRowLastColumn="0" w:lastRowFirstColumn="0" w:lastRowLastColumn="0"/>
            <w:tcW w:w="8644" w:type="dxa"/>
            <w:gridSpan w:val="2"/>
          </w:tcPr>
          <w:p w14:paraId="4142BFE2" w14:textId="3E9A3738" w:rsidR="00BF0FB6" w:rsidRPr="00B4326C" w:rsidRDefault="00BF0FB6" w:rsidP="00B66BD3">
            <w:pPr>
              <w:jc w:val="center"/>
              <w:rPr>
                <w:b/>
                <w:bCs/>
                <w:i w:val="0"/>
                <w:iCs w:val="0"/>
                <w:sz w:val="24"/>
                <w:szCs w:val="24"/>
              </w:rPr>
            </w:pPr>
            <w:r w:rsidRPr="00B4326C">
              <w:rPr>
                <w:b/>
                <w:bCs/>
                <w:i w:val="0"/>
                <w:iCs w:val="0"/>
                <w:sz w:val="24"/>
                <w:szCs w:val="24"/>
              </w:rPr>
              <w:t>CUXX</w:t>
            </w:r>
          </w:p>
        </w:tc>
      </w:tr>
      <w:tr w:rsidR="00BF0FB6" w:rsidRPr="00B4326C" w14:paraId="4C51CA53" w14:textId="77777777" w:rsidTr="00D05DE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668" w:type="dxa"/>
          </w:tcPr>
          <w:p w14:paraId="70A17701" w14:textId="7779FD69" w:rsidR="00BF0FB6" w:rsidRPr="00B4326C" w:rsidRDefault="00BF0FB6" w:rsidP="00B66BD3">
            <w:pPr>
              <w:rPr>
                <w:b/>
                <w:bCs/>
                <w:i w:val="0"/>
                <w:iCs w:val="0"/>
                <w:sz w:val="22"/>
              </w:rPr>
            </w:pPr>
            <w:r w:rsidRPr="00B4326C">
              <w:rPr>
                <w:b/>
                <w:bCs/>
                <w:i w:val="0"/>
                <w:iCs w:val="0"/>
                <w:sz w:val="22"/>
              </w:rPr>
              <w:t>Nombre</w:t>
            </w:r>
          </w:p>
        </w:tc>
        <w:tc>
          <w:tcPr>
            <w:tcW w:w="6976" w:type="dxa"/>
          </w:tcPr>
          <w:p w14:paraId="7D5F4E75" w14:textId="77777777" w:rsidR="00BF0FB6" w:rsidRPr="00B4326C" w:rsidRDefault="00BF0FB6" w:rsidP="00B66BD3">
            <w:pPr>
              <w:cnfStyle w:val="000000100000" w:firstRow="0" w:lastRow="0" w:firstColumn="0" w:lastColumn="0" w:oddVBand="0" w:evenVBand="0" w:oddHBand="1" w:evenHBand="0" w:firstRowFirstColumn="0" w:firstRowLastColumn="0" w:lastRowFirstColumn="0" w:lastRowLastColumn="0"/>
            </w:pPr>
          </w:p>
        </w:tc>
      </w:tr>
      <w:tr w:rsidR="00BF0FB6" w:rsidRPr="00B4326C" w14:paraId="36FA19DD" w14:textId="77777777" w:rsidTr="00D05DEB">
        <w:trPr>
          <w:cantSplit/>
        </w:trPr>
        <w:tc>
          <w:tcPr>
            <w:cnfStyle w:val="001000000000" w:firstRow="0" w:lastRow="0" w:firstColumn="1" w:lastColumn="0" w:oddVBand="0" w:evenVBand="0" w:oddHBand="0" w:evenHBand="0" w:firstRowFirstColumn="0" w:firstRowLastColumn="0" w:lastRowFirstColumn="0" w:lastRowLastColumn="0"/>
            <w:tcW w:w="1668" w:type="dxa"/>
          </w:tcPr>
          <w:p w14:paraId="35325A50" w14:textId="18041415" w:rsidR="00BF0FB6" w:rsidRPr="00B4326C" w:rsidRDefault="00BF0FB6" w:rsidP="00B66BD3">
            <w:pPr>
              <w:rPr>
                <w:b/>
                <w:bCs/>
                <w:i w:val="0"/>
                <w:iCs w:val="0"/>
                <w:sz w:val="22"/>
              </w:rPr>
            </w:pPr>
            <w:r w:rsidRPr="00B4326C">
              <w:rPr>
                <w:b/>
                <w:bCs/>
                <w:i w:val="0"/>
                <w:iCs w:val="0"/>
                <w:sz w:val="22"/>
              </w:rPr>
              <w:t>Actores</w:t>
            </w:r>
          </w:p>
        </w:tc>
        <w:tc>
          <w:tcPr>
            <w:tcW w:w="6976" w:type="dxa"/>
          </w:tcPr>
          <w:p w14:paraId="67BF750B" w14:textId="77777777" w:rsidR="00BF0FB6" w:rsidRPr="00B4326C" w:rsidRDefault="00BF0FB6" w:rsidP="00B66BD3">
            <w:pPr>
              <w:cnfStyle w:val="000000000000" w:firstRow="0" w:lastRow="0" w:firstColumn="0" w:lastColumn="0" w:oddVBand="0" w:evenVBand="0" w:oddHBand="0" w:evenHBand="0" w:firstRowFirstColumn="0" w:firstRowLastColumn="0" w:lastRowFirstColumn="0" w:lastRowLastColumn="0"/>
            </w:pPr>
          </w:p>
        </w:tc>
      </w:tr>
      <w:tr w:rsidR="00BF0FB6" w:rsidRPr="00B4326C" w14:paraId="384B2DE0" w14:textId="77777777" w:rsidTr="00D05DE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668" w:type="dxa"/>
          </w:tcPr>
          <w:p w14:paraId="3FA91381" w14:textId="6CDC1503" w:rsidR="00BF0FB6" w:rsidRPr="00B4326C" w:rsidRDefault="00BF0FB6" w:rsidP="00B66BD3">
            <w:pPr>
              <w:rPr>
                <w:b/>
                <w:bCs/>
                <w:i w:val="0"/>
                <w:iCs w:val="0"/>
                <w:sz w:val="22"/>
              </w:rPr>
            </w:pPr>
            <w:r w:rsidRPr="00B4326C">
              <w:rPr>
                <w:b/>
                <w:bCs/>
                <w:i w:val="0"/>
                <w:iCs w:val="0"/>
                <w:sz w:val="22"/>
              </w:rPr>
              <w:t>Descripción</w:t>
            </w:r>
          </w:p>
        </w:tc>
        <w:tc>
          <w:tcPr>
            <w:tcW w:w="6976" w:type="dxa"/>
          </w:tcPr>
          <w:p w14:paraId="545E14A7" w14:textId="77777777" w:rsidR="00BF0FB6" w:rsidRPr="00B4326C" w:rsidRDefault="00BF0FB6" w:rsidP="00B66BD3">
            <w:pPr>
              <w:cnfStyle w:val="000000100000" w:firstRow="0" w:lastRow="0" w:firstColumn="0" w:lastColumn="0" w:oddVBand="0" w:evenVBand="0" w:oddHBand="1" w:evenHBand="0" w:firstRowFirstColumn="0" w:firstRowLastColumn="0" w:lastRowFirstColumn="0" w:lastRowLastColumn="0"/>
            </w:pPr>
          </w:p>
        </w:tc>
      </w:tr>
    </w:tbl>
    <w:p w14:paraId="7AA8DE96" w14:textId="02ABB420" w:rsidR="00B66BD3" w:rsidRPr="00B4326C" w:rsidRDefault="00B66BD3" w:rsidP="00BF0FB6">
      <w:r w:rsidRPr="00B4326C">
        <w:t>En esta plantilla, se presentan los siguientes campos:</w:t>
      </w:r>
    </w:p>
    <w:p w14:paraId="3025A333" w14:textId="22939A88" w:rsidR="00B66BD3" w:rsidRPr="00B4326C" w:rsidRDefault="00B66BD3">
      <w:pPr>
        <w:pStyle w:val="Prrafodelista"/>
        <w:numPr>
          <w:ilvl w:val="0"/>
          <w:numId w:val="5"/>
        </w:numPr>
      </w:pPr>
      <w:r w:rsidRPr="00B4326C">
        <w:rPr>
          <w:b/>
          <w:bCs/>
        </w:rPr>
        <w:t>Nombre</w:t>
      </w:r>
      <w:r w:rsidRPr="00B4326C">
        <w:t xml:space="preserve"> del caso de uso.</w:t>
      </w:r>
    </w:p>
    <w:p w14:paraId="6CB31FAC" w14:textId="1EFFAC91" w:rsidR="005F7AAE" w:rsidRPr="00B4326C" w:rsidRDefault="005F7AAE">
      <w:pPr>
        <w:pStyle w:val="Prrafodelista"/>
        <w:numPr>
          <w:ilvl w:val="0"/>
          <w:numId w:val="5"/>
        </w:numPr>
      </w:pPr>
      <w:r w:rsidRPr="00B4326C">
        <w:rPr>
          <w:b/>
          <w:bCs/>
        </w:rPr>
        <w:t>Actores</w:t>
      </w:r>
      <w:r w:rsidRPr="00B4326C">
        <w:t xml:space="preserve"> involucrados.</w:t>
      </w:r>
    </w:p>
    <w:p w14:paraId="63ED148A" w14:textId="4E698D5B" w:rsidR="005F7AAE" w:rsidRPr="00B4326C" w:rsidRDefault="005F7AAE">
      <w:pPr>
        <w:pStyle w:val="Prrafodelista"/>
        <w:numPr>
          <w:ilvl w:val="0"/>
          <w:numId w:val="5"/>
        </w:numPr>
      </w:pPr>
      <w:r w:rsidRPr="00B4326C">
        <w:rPr>
          <w:b/>
          <w:bCs/>
        </w:rPr>
        <w:t>Descripción</w:t>
      </w:r>
      <w:r w:rsidRPr="00B4326C">
        <w:t xml:space="preserve"> de alto nivel del caso de uso.</w:t>
      </w:r>
    </w:p>
    <w:p w14:paraId="16459221" w14:textId="77777777" w:rsidR="005F7AAE" w:rsidRPr="00B4326C" w:rsidRDefault="005F7AAE" w:rsidP="005F7AAE"/>
    <w:p w14:paraId="16DE99E3" w14:textId="22E170C8" w:rsidR="00D05DEB" w:rsidRPr="00B4326C" w:rsidRDefault="00D05DEB" w:rsidP="00D05DEB">
      <w:pPr>
        <w:pStyle w:val="TtuloTablaING"/>
      </w:pPr>
      <w:bookmarkStart w:id="50" w:name="_Toc169177146"/>
      <w:r w:rsidRPr="00B4326C">
        <w:t>Tabla 3.5.</w:t>
      </w:r>
      <w:r w:rsidRPr="00B4326C">
        <w:br/>
        <w:t>Caso de uso CU01</w:t>
      </w:r>
      <w:bookmarkEnd w:id="50"/>
    </w:p>
    <w:tbl>
      <w:tblPr>
        <w:tblStyle w:val="Tablanormal5"/>
        <w:tblW w:w="0" w:type="auto"/>
        <w:tblLook w:val="04A0" w:firstRow="1" w:lastRow="0" w:firstColumn="1" w:lastColumn="0" w:noHBand="0" w:noVBand="1"/>
      </w:tblPr>
      <w:tblGrid>
        <w:gridCol w:w="1668"/>
        <w:gridCol w:w="6976"/>
      </w:tblGrid>
      <w:tr w:rsidR="00D05DEB" w:rsidRPr="00B4326C" w14:paraId="79FEFADE" w14:textId="77777777" w:rsidTr="00FC1949">
        <w:trPr>
          <w:cnfStyle w:val="100000000000" w:firstRow="1" w:lastRow="0" w:firstColumn="0" w:lastColumn="0" w:oddVBand="0" w:evenVBand="0" w:oddHBand="0" w:evenHBand="0" w:firstRowFirstColumn="0" w:firstRowLastColumn="0" w:lastRowFirstColumn="0" w:lastRowLastColumn="0"/>
          <w:cantSplit/>
          <w:tblHeader/>
        </w:trPr>
        <w:tc>
          <w:tcPr>
            <w:cnfStyle w:val="001000000100" w:firstRow="0" w:lastRow="0" w:firstColumn="1" w:lastColumn="0" w:oddVBand="0" w:evenVBand="0" w:oddHBand="0" w:evenHBand="0" w:firstRowFirstColumn="1" w:firstRowLastColumn="0" w:lastRowFirstColumn="0" w:lastRowLastColumn="0"/>
            <w:tcW w:w="8644" w:type="dxa"/>
            <w:gridSpan w:val="2"/>
          </w:tcPr>
          <w:p w14:paraId="0A0EEF4C" w14:textId="193004F7" w:rsidR="00D05DEB" w:rsidRPr="00B4326C" w:rsidRDefault="00D05DEB" w:rsidP="00FC1949">
            <w:pPr>
              <w:jc w:val="center"/>
              <w:rPr>
                <w:b/>
                <w:bCs/>
                <w:i w:val="0"/>
                <w:iCs w:val="0"/>
                <w:sz w:val="24"/>
                <w:szCs w:val="24"/>
              </w:rPr>
            </w:pPr>
            <w:r w:rsidRPr="00B4326C">
              <w:rPr>
                <w:b/>
                <w:bCs/>
                <w:i w:val="0"/>
                <w:iCs w:val="0"/>
                <w:sz w:val="24"/>
                <w:szCs w:val="24"/>
              </w:rPr>
              <w:t>CU01</w:t>
            </w:r>
          </w:p>
        </w:tc>
      </w:tr>
      <w:tr w:rsidR="00D05DEB" w:rsidRPr="00B4326C" w14:paraId="39F6EB31" w14:textId="77777777" w:rsidTr="00FC1949">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668" w:type="dxa"/>
          </w:tcPr>
          <w:p w14:paraId="45EB02B2" w14:textId="77777777" w:rsidR="00D05DEB" w:rsidRPr="00B4326C" w:rsidRDefault="00D05DEB" w:rsidP="00FC1949">
            <w:pPr>
              <w:rPr>
                <w:b/>
                <w:bCs/>
                <w:i w:val="0"/>
                <w:iCs w:val="0"/>
                <w:sz w:val="22"/>
              </w:rPr>
            </w:pPr>
            <w:r w:rsidRPr="00B4326C">
              <w:rPr>
                <w:b/>
                <w:bCs/>
                <w:i w:val="0"/>
                <w:iCs w:val="0"/>
                <w:sz w:val="22"/>
              </w:rPr>
              <w:t>Nombre</w:t>
            </w:r>
          </w:p>
        </w:tc>
        <w:tc>
          <w:tcPr>
            <w:tcW w:w="6976" w:type="dxa"/>
          </w:tcPr>
          <w:p w14:paraId="63D33DCE" w14:textId="647766CE" w:rsidR="00D05DEB" w:rsidRPr="00B4326C" w:rsidRDefault="001E4774" w:rsidP="00FC1949">
            <w:pPr>
              <w:cnfStyle w:val="000000100000" w:firstRow="0" w:lastRow="0" w:firstColumn="0" w:lastColumn="0" w:oddVBand="0" w:evenVBand="0" w:oddHBand="1" w:evenHBand="0" w:firstRowFirstColumn="0" w:firstRowLastColumn="0" w:lastRowFirstColumn="0" w:lastRowLastColumn="0"/>
            </w:pPr>
            <w:r w:rsidRPr="00B4326C">
              <w:t>Mover el PJ</w:t>
            </w:r>
          </w:p>
        </w:tc>
      </w:tr>
      <w:tr w:rsidR="00D05DEB" w:rsidRPr="00B4326C" w14:paraId="18C195BC" w14:textId="77777777" w:rsidTr="00FC1949">
        <w:trPr>
          <w:cantSplit/>
        </w:trPr>
        <w:tc>
          <w:tcPr>
            <w:cnfStyle w:val="001000000000" w:firstRow="0" w:lastRow="0" w:firstColumn="1" w:lastColumn="0" w:oddVBand="0" w:evenVBand="0" w:oddHBand="0" w:evenHBand="0" w:firstRowFirstColumn="0" w:firstRowLastColumn="0" w:lastRowFirstColumn="0" w:lastRowLastColumn="0"/>
            <w:tcW w:w="1668" w:type="dxa"/>
          </w:tcPr>
          <w:p w14:paraId="50A98B18" w14:textId="77777777" w:rsidR="00D05DEB" w:rsidRPr="00B4326C" w:rsidRDefault="00D05DEB" w:rsidP="00FC1949">
            <w:pPr>
              <w:rPr>
                <w:b/>
                <w:bCs/>
                <w:i w:val="0"/>
                <w:iCs w:val="0"/>
                <w:sz w:val="22"/>
              </w:rPr>
            </w:pPr>
            <w:r w:rsidRPr="00B4326C">
              <w:rPr>
                <w:b/>
                <w:bCs/>
                <w:i w:val="0"/>
                <w:iCs w:val="0"/>
                <w:sz w:val="22"/>
              </w:rPr>
              <w:t>Actores</w:t>
            </w:r>
          </w:p>
        </w:tc>
        <w:tc>
          <w:tcPr>
            <w:tcW w:w="6976" w:type="dxa"/>
          </w:tcPr>
          <w:p w14:paraId="1349FED3" w14:textId="4A073AB9" w:rsidR="00D05DEB" w:rsidRPr="00B4326C" w:rsidRDefault="0079158C" w:rsidP="00FC1949">
            <w:pPr>
              <w:cnfStyle w:val="000000000000" w:firstRow="0" w:lastRow="0" w:firstColumn="0" w:lastColumn="0" w:oddVBand="0" w:evenVBand="0" w:oddHBand="0" w:evenHBand="0" w:firstRowFirstColumn="0" w:firstRowLastColumn="0" w:lastRowFirstColumn="0" w:lastRowLastColumn="0"/>
            </w:pPr>
            <w:r w:rsidRPr="00B4326C">
              <w:t>Jugador</w:t>
            </w:r>
          </w:p>
        </w:tc>
      </w:tr>
      <w:tr w:rsidR="00D05DEB" w:rsidRPr="00B4326C" w14:paraId="1677F5C2" w14:textId="77777777" w:rsidTr="00FC1949">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668" w:type="dxa"/>
          </w:tcPr>
          <w:p w14:paraId="5599FFCC" w14:textId="77777777" w:rsidR="00D05DEB" w:rsidRPr="00B4326C" w:rsidRDefault="00D05DEB" w:rsidP="00FC1949">
            <w:pPr>
              <w:rPr>
                <w:b/>
                <w:bCs/>
                <w:i w:val="0"/>
                <w:iCs w:val="0"/>
                <w:sz w:val="22"/>
              </w:rPr>
            </w:pPr>
            <w:r w:rsidRPr="00B4326C">
              <w:rPr>
                <w:b/>
                <w:bCs/>
                <w:i w:val="0"/>
                <w:iCs w:val="0"/>
                <w:sz w:val="22"/>
              </w:rPr>
              <w:t>Descripción</w:t>
            </w:r>
          </w:p>
        </w:tc>
        <w:tc>
          <w:tcPr>
            <w:tcW w:w="6976" w:type="dxa"/>
          </w:tcPr>
          <w:p w14:paraId="0FF71F49" w14:textId="216E4367" w:rsidR="00D05DEB" w:rsidRPr="00B4326C" w:rsidRDefault="00070C57" w:rsidP="00FC1949">
            <w:pPr>
              <w:cnfStyle w:val="000000100000" w:firstRow="0" w:lastRow="0" w:firstColumn="0" w:lastColumn="0" w:oddVBand="0" w:evenVBand="0" w:oddHBand="1" w:evenHBand="0" w:firstRowFirstColumn="0" w:firstRowLastColumn="0" w:lastRowFirstColumn="0" w:lastRowLastColumn="0"/>
            </w:pPr>
            <w:r w:rsidRPr="00B4326C">
              <w:t>El jugador es capaz de mover a su personaje jugable por el escenario mediante una señal de entrada.</w:t>
            </w:r>
          </w:p>
        </w:tc>
      </w:tr>
    </w:tbl>
    <w:p w14:paraId="1CF5A446" w14:textId="77777777" w:rsidR="00D05DEB" w:rsidRPr="00B4326C" w:rsidRDefault="00D05DEB" w:rsidP="00D05DEB"/>
    <w:p w14:paraId="17292F61" w14:textId="50EFDCC7" w:rsidR="00D05DEB" w:rsidRPr="00B4326C" w:rsidRDefault="00D05DEB" w:rsidP="00D05DEB">
      <w:pPr>
        <w:pStyle w:val="TtuloTablaING"/>
      </w:pPr>
      <w:bookmarkStart w:id="51" w:name="_Toc169177147"/>
      <w:r w:rsidRPr="00B4326C">
        <w:t>Tabla 3.6.</w:t>
      </w:r>
      <w:r w:rsidRPr="00B4326C">
        <w:br/>
        <w:t>Caso de uso CU02</w:t>
      </w:r>
      <w:bookmarkEnd w:id="51"/>
    </w:p>
    <w:tbl>
      <w:tblPr>
        <w:tblStyle w:val="Tablanormal5"/>
        <w:tblW w:w="0" w:type="auto"/>
        <w:tblLook w:val="04A0" w:firstRow="1" w:lastRow="0" w:firstColumn="1" w:lastColumn="0" w:noHBand="0" w:noVBand="1"/>
      </w:tblPr>
      <w:tblGrid>
        <w:gridCol w:w="1668"/>
        <w:gridCol w:w="6976"/>
      </w:tblGrid>
      <w:tr w:rsidR="00D05DEB" w:rsidRPr="00B4326C" w14:paraId="31BF9977" w14:textId="77777777" w:rsidTr="00FC1949">
        <w:trPr>
          <w:cnfStyle w:val="100000000000" w:firstRow="1" w:lastRow="0" w:firstColumn="0" w:lastColumn="0" w:oddVBand="0" w:evenVBand="0" w:oddHBand="0" w:evenHBand="0" w:firstRowFirstColumn="0" w:firstRowLastColumn="0" w:lastRowFirstColumn="0" w:lastRowLastColumn="0"/>
          <w:cantSplit/>
          <w:tblHeader/>
        </w:trPr>
        <w:tc>
          <w:tcPr>
            <w:cnfStyle w:val="001000000100" w:firstRow="0" w:lastRow="0" w:firstColumn="1" w:lastColumn="0" w:oddVBand="0" w:evenVBand="0" w:oddHBand="0" w:evenHBand="0" w:firstRowFirstColumn="1" w:firstRowLastColumn="0" w:lastRowFirstColumn="0" w:lastRowLastColumn="0"/>
            <w:tcW w:w="8644" w:type="dxa"/>
            <w:gridSpan w:val="2"/>
          </w:tcPr>
          <w:p w14:paraId="7B8829FC" w14:textId="16E6932D" w:rsidR="00D05DEB" w:rsidRPr="00B4326C" w:rsidRDefault="00D05DEB" w:rsidP="00FC1949">
            <w:pPr>
              <w:jc w:val="center"/>
              <w:rPr>
                <w:b/>
                <w:bCs/>
                <w:i w:val="0"/>
                <w:iCs w:val="0"/>
                <w:sz w:val="24"/>
                <w:szCs w:val="24"/>
              </w:rPr>
            </w:pPr>
            <w:r w:rsidRPr="00B4326C">
              <w:rPr>
                <w:b/>
                <w:bCs/>
                <w:i w:val="0"/>
                <w:iCs w:val="0"/>
                <w:sz w:val="24"/>
                <w:szCs w:val="24"/>
              </w:rPr>
              <w:t>CU02</w:t>
            </w:r>
          </w:p>
        </w:tc>
      </w:tr>
      <w:tr w:rsidR="00D05DEB" w:rsidRPr="00B4326C" w14:paraId="44D3BB0A" w14:textId="77777777" w:rsidTr="00FC1949">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668" w:type="dxa"/>
          </w:tcPr>
          <w:p w14:paraId="1E6F456C" w14:textId="77777777" w:rsidR="00D05DEB" w:rsidRPr="00B4326C" w:rsidRDefault="00D05DEB" w:rsidP="00FC1949">
            <w:pPr>
              <w:rPr>
                <w:b/>
                <w:bCs/>
                <w:i w:val="0"/>
                <w:iCs w:val="0"/>
                <w:sz w:val="22"/>
              </w:rPr>
            </w:pPr>
            <w:r w:rsidRPr="00B4326C">
              <w:rPr>
                <w:b/>
                <w:bCs/>
                <w:i w:val="0"/>
                <w:iCs w:val="0"/>
                <w:sz w:val="22"/>
              </w:rPr>
              <w:t>Nombre</w:t>
            </w:r>
          </w:p>
        </w:tc>
        <w:tc>
          <w:tcPr>
            <w:tcW w:w="6976" w:type="dxa"/>
          </w:tcPr>
          <w:p w14:paraId="2DC6F5E2" w14:textId="2A560EF6" w:rsidR="00D05DEB" w:rsidRPr="00B4326C" w:rsidRDefault="001E4774" w:rsidP="00FC1949">
            <w:pPr>
              <w:cnfStyle w:val="000000100000" w:firstRow="0" w:lastRow="0" w:firstColumn="0" w:lastColumn="0" w:oddVBand="0" w:evenVBand="0" w:oddHBand="1" w:evenHBand="0" w:firstRowFirstColumn="0" w:firstRowLastColumn="0" w:lastRowFirstColumn="0" w:lastRowLastColumn="0"/>
            </w:pPr>
            <w:r w:rsidRPr="00B4326C">
              <w:t>Evadir</w:t>
            </w:r>
          </w:p>
        </w:tc>
      </w:tr>
      <w:tr w:rsidR="00D05DEB" w:rsidRPr="00B4326C" w14:paraId="2DC7E5FC" w14:textId="77777777" w:rsidTr="00FC1949">
        <w:trPr>
          <w:cantSplit/>
        </w:trPr>
        <w:tc>
          <w:tcPr>
            <w:cnfStyle w:val="001000000000" w:firstRow="0" w:lastRow="0" w:firstColumn="1" w:lastColumn="0" w:oddVBand="0" w:evenVBand="0" w:oddHBand="0" w:evenHBand="0" w:firstRowFirstColumn="0" w:firstRowLastColumn="0" w:lastRowFirstColumn="0" w:lastRowLastColumn="0"/>
            <w:tcW w:w="1668" w:type="dxa"/>
          </w:tcPr>
          <w:p w14:paraId="09BB439B" w14:textId="77777777" w:rsidR="00D05DEB" w:rsidRPr="00B4326C" w:rsidRDefault="00D05DEB" w:rsidP="00FC1949">
            <w:pPr>
              <w:rPr>
                <w:b/>
                <w:bCs/>
                <w:i w:val="0"/>
                <w:iCs w:val="0"/>
                <w:sz w:val="22"/>
              </w:rPr>
            </w:pPr>
            <w:r w:rsidRPr="00B4326C">
              <w:rPr>
                <w:b/>
                <w:bCs/>
                <w:i w:val="0"/>
                <w:iCs w:val="0"/>
                <w:sz w:val="22"/>
              </w:rPr>
              <w:t>Actores</w:t>
            </w:r>
          </w:p>
        </w:tc>
        <w:tc>
          <w:tcPr>
            <w:tcW w:w="6976" w:type="dxa"/>
          </w:tcPr>
          <w:p w14:paraId="701D4408" w14:textId="568E9C11" w:rsidR="00D05DEB" w:rsidRPr="00B4326C" w:rsidRDefault="0079158C" w:rsidP="00FC1949">
            <w:pPr>
              <w:cnfStyle w:val="000000000000" w:firstRow="0" w:lastRow="0" w:firstColumn="0" w:lastColumn="0" w:oddVBand="0" w:evenVBand="0" w:oddHBand="0" w:evenHBand="0" w:firstRowFirstColumn="0" w:firstRowLastColumn="0" w:lastRowFirstColumn="0" w:lastRowLastColumn="0"/>
            </w:pPr>
            <w:r w:rsidRPr="00B4326C">
              <w:t>Jugador</w:t>
            </w:r>
          </w:p>
        </w:tc>
      </w:tr>
      <w:tr w:rsidR="00D05DEB" w:rsidRPr="00B4326C" w14:paraId="023DEC1C" w14:textId="77777777" w:rsidTr="00FC1949">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668" w:type="dxa"/>
          </w:tcPr>
          <w:p w14:paraId="68CED0C8" w14:textId="77777777" w:rsidR="00D05DEB" w:rsidRPr="00B4326C" w:rsidRDefault="00D05DEB" w:rsidP="00FC1949">
            <w:pPr>
              <w:rPr>
                <w:b/>
                <w:bCs/>
                <w:i w:val="0"/>
                <w:iCs w:val="0"/>
                <w:sz w:val="22"/>
              </w:rPr>
            </w:pPr>
            <w:r w:rsidRPr="00B4326C">
              <w:rPr>
                <w:b/>
                <w:bCs/>
                <w:i w:val="0"/>
                <w:iCs w:val="0"/>
                <w:sz w:val="22"/>
              </w:rPr>
              <w:t>Descripción</w:t>
            </w:r>
          </w:p>
        </w:tc>
        <w:tc>
          <w:tcPr>
            <w:tcW w:w="6976" w:type="dxa"/>
          </w:tcPr>
          <w:p w14:paraId="612C797F" w14:textId="435050AC" w:rsidR="00D05DEB" w:rsidRPr="00B4326C" w:rsidRDefault="00331042" w:rsidP="00FC1949">
            <w:pPr>
              <w:cnfStyle w:val="000000100000" w:firstRow="0" w:lastRow="0" w:firstColumn="0" w:lastColumn="0" w:oddVBand="0" w:evenVBand="0" w:oddHBand="1" w:evenHBand="0" w:firstRowFirstColumn="0" w:firstRowLastColumn="0" w:lastRowFirstColumn="0" w:lastRowLastColumn="0"/>
            </w:pPr>
            <w:r w:rsidRPr="00B4326C">
              <w:t>El jugador puede realizar una esquiv</w:t>
            </w:r>
            <w:r w:rsidR="00437A8A" w:rsidRPr="00B4326C">
              <w:t>a en la dirección en la que se está moviendo. Por ende, si el jugador está parado, no podrá evadir en ninguna dirección.</w:t>
            </w:r>
          </w:p>
        </w:tc>
      </w:tr>
    </w:tbl>
    <w:p w14:paraId="2BA3C3A7" w14:textId="77777777" w:rsidR="00D05DEB" w:rsidRPr="00B4326C" w:rsidRDefault="00D05DEB" w:rsidP="005F7AAE"/>
    <w:p w14:paraId="201704C1" w14:textId="57B5DDC3" w:rsidR="00D05DEB" w:rsidRPr="00B4326C" w:rsidRDefault="00D05DEB" w:rsidP="00D05DEB">
      <w:pPr>
        <w:pStyle w:val="TtuloTablaING"/>
      </w:pPr>
      <w:bookmarkStart w:id="52" w:name="_Toc169177148"/>
      <w:r w:rsidRPr="00B4326C">
        <w:lastRenderedPageBreak/>
        <w:t>Tabla 3.7.</w:t>
      </w:r>
      <w:r w:rsidRPr="00B4326C">
        <w:br/>
        <w:t>Caso de uso CU03</w:t>
      </w:r>
      <w:bookmarkEnd w:id="52"/>
    </w:p>
    <w:tbl>
      <w:tblPr>
        <w:tblStyle w:val="Tablanormal5"/>
        <w:tblW w:w="0" w:type="auto"/>
        <w:tblLook w:val="04A0" w:firstRow="1" w:lastRow="0" w:firstColumn="1" w:lastColumn="0" w:noHBand="0" w:noVBand="1"/>
      </w:tblPr>
      <w:tblGrid>
        <w:gridCol w:w="1668"/>
        <w:gridCol w:w="6976"/>
      </w:tblGrid>
      <w:tr w:rsidR="00D05DEB" w:rsidRPr="00B4326C" w14:paraId="1843A7D7" w14:textId="77777777" w:rsidTr="00FC1949">
        <w:trPr>
          <w:cnfStyle w:val="100000000000" w:firstRow="1" w:lastRow="0" w:firstColumn="0" w:lastColumn="0" w:oddVBand="0" w:evenVBand="0" w:oddHBand="0" w:evenHBand="0" w:firstRowFirstColumn="0" w:firstRowLastColumn="0" w:lastRowFirstColumn="0" w:lastRowLastColumn="0"/>
          <w:cantSplit/>
          <w:tblHeader/>
        </w:trPr>
        <w:tc>
          <w:tcPr>
            <w:cnfStyle w:val="001000000100" w:firstRow="0" w:lastRow="0" w:firstColumn="1" w:lastColumn="0" w:oddVBand="0" w:evenVBand="0" w:oddHBand="0" w:evenHBand="0" w:firstRowFirstColumn="1" w:firstRowLastColumn="0" w:lastRowFirstColumn="0" w:lastRowLastColumn="0"/>
            <w:tcW w:w="8644" w:type="dxa"/>
            <w:gridSpan w:val="2"/>
          </w:tcPr>
          <w:p w14:paraId="0C544765" w14:textId="6F90CBC2" w:rsidR="00D05DEB" w:rsidRPr="00B4326C" w:rsidRDefault="00D05DEB" w:rsidP="00FC1949">
            <w:pPr>
              <w:jc w:val="center"/>
              <w:rPr>
                <w:b/>
                <w:bCs/>
                <w:i w:val="0"/>
                <w:iCs w:val="0"/>
                <w:sz w:val="24"/>
                <w:szCs w:val="24"/>
              </w:rPr>
            </w:pPr>
            <w:r w:rsidRPr="00B4326C">
              <w:rPr>
                <w:b/>
                <w:bCs/>
                <w:i w:val="0"/>
                <w:iCs w:val="0"/>
                <w:sz w:val="24"/>
                <w:szCs w:val="24"/>
              </w:rPr>
              <w:t>CU03</w:t>
            </w:r>
          </w:p>
        </w:tc>
      </w:tr>
      <w:tr w:rsidR="00D05DEB" w:rsidRPr="00B4326C" w14:paraId="2561DBA3" w14:textId="77777777" w:rsidTr="00FC1949">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668" w:type="dxa"/>
          </w:tcPr>
          <w:p w14:paraId="768A94C8" w14:textId="77777777" w:rsidR="00D05DEB" w:rsidRPr="00B4326C" w:rsidRDefault="00D05DEB" w:rsidP="00FC1949">
            <w:pPr>
              <w:rPr>
                <w:b/>
                <w:bCs/>
                <w:i w:val="0"/>
                <w:iCs w:val="0"/>
                <w:sz w:val="22"/>
              </w:rPr>
            </w:pPr>
            <w:r w:rsidRPr="00B4326C">
              <w:rPr>
                <w:b/>
                <w:bCs/>
                <w:i w:val="0"/>
                <w:iCs w:val="0"/>
                <w:sz w:val="22"/>
              </w:rPr>
              <w:t>Nombre</w:t>
            </w:r>
          </w:p>
        </w:tc>
        <w:tc>
          <w:tcPr>
            <w:tcW w:w="6976" w:type="dxa"/>
          </w:tcPr>
          <w:p w14:paraId="3D7AA6E8" w14:textId="65A66334" w:rsidR="00D05DEB" w:rsidRPr="00B4326C" w:rsidRDefault="001E4774" w:rsidP="00FC1949">
            <w:pPr>
              <w:cnfStyle w:val="000000100000" w:firstRow="0" w:lastRow="0" w:firstColumn="0" w:lastColumn="0" w:oddVBand="0" w:evenVBand="0" w:oddHBand="1" w:evenHBand="0" w:firstRowFirstColumn="0" w:firstRowLastColumn="0" w:lastRowFirstColumn="0" w:lastRowLastColumn="0"/>
            </w:pPr>
            <w:r w:rsidRPr="00B4326C">
              <w:t>Apuntar el arma del PJ</w:t>
            </w:r>
          </w:p>
        </w:tc>
      </w:tr>
      <w:tr w:rsidR="00D05DEB" w:rsidRPr="00B4326C" w14:paraId="4D872399" w14:textId="77777777" w:rsidTr="00FC1949">
        <w:trPr>
          <w:cantSplit/>
        </w:trPr>
        <w:tc>
          <w:tcPr>
            <w:cnfStyle w:val="001000000000" w:firstRow="0" w:lastRow="0" w:firstColumn="1" w:lastColumn="0" w:oddVBand="0" w:evenVBand="0" w:oddHBand="0" w:evenHBand="0" w:firstRowFirstColumn="0" w:firstRowLastColumn="0" w:lastRowFirstColumn="0" w:lastRowLastColumn="0"/>
            <w:tcW w:w="1668" w:type="dxa"/>
          </w:tcPr>
          <w:p w14:paraId="3633CF63" w14:textId="77777777" w:rsidR="00D05DEB" w:rsidRPr="00B4326C" w:rsidRDefault="00D05DEB" w:rsidP="00FC1949">
            <w:pPr>
              <w:rPr>
                <w:b/>
                <w:bCs/>
                <w:i w:val="0"/>
                <w:iCs w:val="0"/>
                <w:sz w:val="22"/>
              </w:rPr>
            </w:pPr>
            <w:r w:rsidRPr="00B4326C">
              <w:rPr>
                <w:b/>
                <w:bCs/>
                <w:i w:val="0"/>
                <w:iCs w:val="0"/>
                <w:sz w:val="22"/>
              </w:rPr>
              <w:t>Actores</w:t>
            </w:r>
          </w:p>
        </w:tc>
        <w:tc>
          <w:tcPr>
            <w:tcW w:w="6976" w:type="dxa"/>
          </w:tcPr>
          <w:p w14:paraId="7CA7D444" w14:textId="1695BB23" w:rsidR="00D05DEB" w:rsidRPr="00B4326C" w:rsidRDefault="0079158C" w:rsidP="00FC1949">
            <w:pPr>
              <w:cnfStyle w:val="000000000000" w:firstRow="0" w:lastRow="0" w:firstColumn="0" w:lastColumn="0" w:oddVBand="0" w:evenVBand="0" w:oddHBand="0" w:evenHBand="0" w:firstRowFirstColumn="0" w:firstRowLastColumn="0" w:lastRowFirstColumn="0" w:lastRowLastColumn="0"/>
            </w:pPr>
            <w:r w:rsidRPr="00B4326C">
              <w:t>Jugador</w:t>
            </w:r>
          </w:p>
        </w:tc>
      </w:tr>
      <w:tr w:rsidR="00D05DEB" w:rsidRPr="00B4326C" w14:paraId="7C82254A" w14:textId="77777777" w:rsidTr="00FC1949">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668" w:type="dxa"/>
          </w:tcPr>
          <w:p w14:paraId="546D77D4" w14:textId="77777777" w:rsidR="00D05DEB" w:rsidRPr="00B4326C" w:rsidRDefault="00D05DEB" w:rsidP="00FC1949">
            <w:pPr>
              <w:rPr>
                <w:b/>
                <w:bCs/>
                <w:i w:val="0"/>
                <w:iCs w:val="0"/>
                <w:sz w:val="22"/>
              </w:rPr>
            </w:pPr>
            <w:r w:rsidRPr="00B4326C">
              <w:rPr>
                <w:b/>
                <w:bCs/>
                <w:i w:val="0"/>
                <w:iCs w:val="0"/>
                <w:sz w:val="22"/>
              </w:rPr>
              <w:t>Descripción</w:t>
            </w:r>
          </w:p>
        </w:tc>
        <w:tc>
          <w:tcPr>
            <w:tcW w:w="6976" w:type="dxa"/>
          </w:tcPr>
          <w:p w14:paraId="069AD24A" w14:textId="5B57AB55" w:rsidR="00D05DEB" w:rsidRPr="00B4326C" w:rsidRDefault="00BC0485" w:rsidP="00FC1949">
            <w:pPr>
              <w:cnfStyle w:val="000000100000" w:firstRow="0" w:lastRow="0" w:firstColumn="0" w:lastColumn="0" w:oddVBand="0" w:evenVBand="0" w:oddHBand="1" w:evenHBand="0" w:firstRowFirstColumn="0" w:firstRowLastColumn="0" w:lastRowFirstColumn="0" w:lastRowLastColumn="0"/>
            </w:pPr>
            <w:r w:rsidRPr="00B4326C">
              <w:t xml:space="preserve">El personaje jugable apunta en </w:t>
            </w:r>
            <w:r w:rsidR="00693792" w:rsidRPr="00B4326C">
              <w:t>la</w:t>
            </w:r>
            <w:r w:rsidRPr="00B4326C">
              <w:t xml:space="preserve"> dirección designada por una entrada </w:t>
            </w:r>
            <w:r w:rsidR="00693792" w:rsidRPr="00B4326C">
              <w:t>que realiza el jugador.</w:t>
            </w:r>
          </w:p>
        </w:tc>
      </w:tr>
    </w:tbl>
    <w:p w14:paraId="664C6153" w14:textId="77777777" w:rsidR="00D05DEB" w:rsidRPr="00B4326C" w:rsidRDefault="00D05DEB" w:rsidP="005F7AAE"/>
    <w:p w14:paraId="719E124E" w14:textId="16A5D7F4" w:rsidR="00D05DEB" w:rsidRPr="00B4326C" w:rsidRDefault="00D05DEB" w:rsidP="00D05DEB">
      <w:pPr>
        <w:pStyle w:val="TtuloTablaING"/>
      </w:pPr>
      <w:bookmarkStart w:id="53" w:name="_Toc169177149"/>
      <w:r w:rsidRPr="00B4326C">
        <w:t>Tabla 3.8.</w:t>
      </w:r>
      <w:r w:rsidRPr="00B4326C">
        <w:br/>
        <w:t>Caso de uso CU04</w:t>
      </w:r>
      <w:bookmarkEnd w:id="53"/>
    </w:p>
    <w:tbl>
      <w:tblPr>
        <w:tblStyle w:val="Tablanormal5"/>
        <w:tblW w:w="0" w:type="auto"/>
        <w:tblLook w:val="04A0" w:firstRow="1" w:lastRow="0" w:firstColumn="1" w:lastColumn="0" w:noHBand="0" w:noVBand="1"/>
      </w:tblPr>
      <w:tblGrid>
        <w:gridCol w:w="1668"/>
        <w:gridCol w:w="6976"/>
      </w:tblGrid>
      <w:tr w:rsidR="00D05DEB" w:rsidRPr="00B4326C" w14:paraId="219B1D16" w14:textId="77777777" w:rsidTr="00FC1949">
        <w:trPr>
          <w:cnfStyle w:val="100000000000" w:firstRow="1" w:lastRow="0" w:firstColumn="0" w:lastColumn="0" w:oddVBand="0" w:evenVBand="0" w:oddHBand="0" w:evenHBand="0" w:firstRowFirstColumn="0" w:firstRowLastColumn="0" w:lastRowFirstColumn="0" w:lastRowLastColumn="0"/>
          <w:cantSplit/>
          <w:tblHeader/>
        </w:trPr>
        <w:tc>
          <w:tcPr>
            <w:cnfStyle w:val="001000000100" w:firstRow="0" w:lastRow="0" w:firstColumn="1" w:lastColumn="0" w:oddVBand="0" w:evenVBand="0" w:oddHBand="0" w:evenHBand="0" w:firstRowFirstColumn="1" w:firstRowLastColumn="0" w:lastRowFirstColumn="0" w:lastRowLastColumn="0"/>
            <w:tcW w:w="8644" w:type="dxa"/>
            <w:gridSpan w:val="2"/>
          </w:tcPr>
          <w:p w14:paraId="2ED7A329" w14:textId="25B635A9" w:rsidR="00D05DEB" w:rsidRPr="00B4326C" w:rsidRDefault="00D05DEB" w:rsidP="00FC1949">
            <w:pPr>
              <w:jc w:val="center"/>
              <w:rPr>
                <w:b/>
                <w:bCs/>
                <w:i w:val="0"/>
                <w:iCs w:val="0"/>
                <w:sz w:val="24"/>
                <w:szCs w:val="24"/>
              </w:rPr>
            </w:pPr>
            <w:r w:rsidRPr="00B4326C">
              <w:rPr>
                <w:b/>
                <w:bCs/>
                <w:i w:val="0"/>
                <w:iCs w:val="0"/>
                <w:sz w:val="24"/>
                <w:szCs w:val="24"/>
              </w:rPr>
              <w:t>CU04</w:t>
            </w:r>
          </w:p>
        </w:tc>
      </w:tr>
      <w:tr w:rsidR="00D05DEB" w:rsidRPr="00B4326C" w14:paraId="1D111590" w14:textId="77777777" w:rsidTr="00FC1949">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668" w:type="dxa"/>
          </w:tcPr>
          <w:p w14:paraId="56B78984" w14:textId="77777777" w:rsidR="00D05DEB" w:rsidRPr="00B4326C" w:rsidRDefault="00D05DEB" w:rsidP="00FC1949">
            <w:pPr>
              <w:rPr>
                <w:b/>
                <w:bCs/>
                <w:i w:val="0"/>
                <w:iCs w:val="0"/>
                <w:sz w:val="22"/>
              </w:rPr>
            </w:pPr>
            <w:r w:rsidRPr="00B4326C">
              <w:rPr>
                <w:b/>
                <w:bCs/>
                <w:i w:val="0"/>
                <w:iCs w:val="0"/>
                <w:sz w:val="22"/>
              </w:rPr>
              <w:t>Nombre</w:t>
            </w:r>
          </w:p>
        </w:tc>
        <w:tc>
          <w:tcPr>
            <w:tcW w:w="6976" w:type="dxa"/>
          </w:tcPr>
          <w:p w14:paraId="5A237374" w14:textId="0D8E7D9F" w:rsidR="00D05DEB" w:rsidRPr="00B4326C" w:rsidRDefault="001E4774" w:rsidP="00FC1949">
            <w:pPr>
              <w:cnfStyle w:val="000000100000" w:firstRow="0" w:lastRow="0" w:firstColumn="0" w:lastColumn="0" w:oddVBand="0" w:evenVBand="0" w:oddHBand="1" w:evenHBand="0" w:firstRowFirstColumn="0" w:firstRowLastColumn="0" w:lastRowFirstColumn="0" w:lastRowLastColumn="0"/>
            </w:pPr>
            <w:r w:rsidRPr="00B4326C">
              <w:t>Disparar proyectil</w:t>
            </w:r>
          </w:p>
        </w:tc>
      </w:tr>
      <w:tr w:rsidR="00D05DEB" w:rsidRPr="00B4326C" w14:paraId="1CA514CB" w14:textId="77777777" w:rsidTr="00FC1949">
        <w:trPr>
          <w:cantSplit/>
        </w:trPr>
        <w:tc>
          <w:tcPr>
            <w:cnfStyle w:val="001000000000" w:firstRow="0" w:lastRow="0" w:firstColumn="1" w:lastColumn="0" w:oddVBand="0" w:evenVBand="0" w:oddHBand="0" w:evenHBand="0" w:firstRowFirstColumn="0" w:firstRowLastColumn="0" w:lastRowFirstColumn="0" w:lastRowLastColumn="0"/>
            <w:tcW w:w="1668" w:type="dxa"/>
          </w:tcPr>
          <w:p w14:paraId="337508C9" w14:textId="77777777" w:rsidR="00D05DEB" w:rsidRPr="00B4326C" w:rsidRDefault="00D05DEB" w:rsidP="00FC1949">
            <w:pPr>
              <w:rPr>
                <w:b/>
                <w:bCs/>
                <w:i w:val="0"/>
                <w:iCs w:val="0"/>
                <w:sz w:val="22"/>
              </w:rPr>
            </w:pPr>
            <w:r w:rsidRPr="00B4326C">
              <w:rPr>
                <w:b/>
                <w:bCs/>
                <w:i w:val="0"/>
                <w:iCs w:val="0"/>
                <w:sz w:val="22"/>
              </w:rPr>
              <w:t>Actores</w:t>
            </w:r>
          </w:p>
        </w:tc>
        <w:tc>
          <w:tcPr>
            <w:tcW w:w="6976" w:type="dxa"/>
          </w:tcPr>
          <w:p w14:paraId="2BDEC7D6" w14:textId="0B865093" w:rsidR="00D05DEB" w:rsidRPr="00B4326C" w:rsidRDefault="0079158C" w:rsidP="00FC1949">
            <w:pPr>
              <w:cnfStyle w:val="000000000000" w:firstRow="0" w:lastRow="0" w:firstColumn="0" w:lastColumn="0" w:oddVBand="0" w:evenVBand="0" w:oddHBand="0" w:evenHBand="0" w:firstRowFirstColumn="0" w:firstRowLastColumn="0" w:lastRowFirstColumn="0" w:lastRowLastColumn="0"/>
            </w:pPr>
            <w:r w:rsidRPr="00B4326C">
              <w:t>Jugador</w:t>
            </w:r>
          </w:p>
        </w:tc>
      </w:tr>
      <w:tr w:rsidR="00D05DEB" w:rsidRPr="00B4326C" w14:paraId="21696911" w14:textId="77777777" w:rsidTr="00FC1949">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668" w:type="dxa"/>
          </w:tcPr>
          <w:p w14:paraId="041B5E21" w14:textId="77777777" w:rsidR="00D05DEB" w:rsidRPr="00B4326C" w:rsidRDefault="00D05DEB" w:rsidP="00FC1949">
            <w:pPr>
              <w:rPr>
                <w:b/>
                <w:bCs/>
                <w:i w:val="0"/>
                <w:iCs w:val="0"/>
                <w:sz w:val="22"/>
              </w:rPr>
            </w:pPr>
            <w:r w:rsidRPr="00B4326C">
              <w:rPr>
                <w:b/>
                <w:bCs/>
                <w:i w:val="0"/>
                <w:iCs w:val="0"/>
                <w:sz w:val="22"/>
              </w:rPr>
              <w:t>Descripción</w:t>
            </w:r>
          </w:p>
        </w:tc>
        <w:tc>
          <w:tcPr>
            <w:tcW w:w="6976" w:type="dxa"/>
          </w:tcPr>
          <w:p w14:paraId="28F6DC2D" w14:textId="6F107E2A" w:rsidR="00D05DEB" w:rsidRPr="00B4326C" w:rsidRDefault="00693792" w:rsidP="00FC1949">
            <w:pPr>
              <w:cnfStyle w:val="000000100000" w:firstRow="0" w:lastRow="0" w:firstColumn="0" w:lastColumn="0" w:oddVBand="0" w:evenVBand="0" w:oddHBand="1" w:evenHBand="0" w:firstRowFirstColumn="0" w:firstRowLastColumn="0" w:lastRowFirstColumn="0" w:lastRowLastColumn="0"/>
            </w:pPr>
            <w:r w:rsidRPr="00B4326C">
              <w:t xml:space="preserve">El </w:t>
            </w:r>
            <w:r w:rsidR="00C41D42" w:rsidRPr="00B4326C">
              <w:t>PJ</w:t>
            </w:r>
            <w:r w:rsidRPr="00B4326C">
              <w:t xml:space="preserve"> del jugador dispara </w:t>
            </w:r>
            <w:r w:rsidR="00C41D42" w:rsidRPr="00B4326C">
              <w:t>un proyectil en la dirección en la que está apuntando su arma. Este proyectil sigue una trayectoria recta hasta colisionar con un objeto del entorno o un enemigo.</w:t>
            </w:r>
          </w:p>
        </w:tc>
      </w:tr>
    </w:tbl>
    <w:p w14:paraId="4D5CE7F3" w14:textId="77777777" w:rsidR="00D05DEB" w:rsidRPr="00B4326C" w:rsidRDefault="00D05DEB" w:rsidP="005F7AAE"/>
    <w:p w14:paraId="6BEBDFFC" w14:textId="0A8EF3EA" w:rsidR="00D05DEB" w:rsidRPr="00B4326C" w:rsidRDefault="00D05DEB" w:rsidP="00D05DEB">
      <w:pPr>
        <w:pStyle w:val="TtuloTablaING"/>
      </w:pPr>
      <w:bookmarkStart w:id="54" w:name="_Toc169177150"/>
      <w:r w:rsidRPr="00B4326C">
        <w:t>Tabla 3.9.</w:t>
      </w:r>
      <w:r w:rsidRPr="00B4326C">
        <w:br/>
        <w:t>Caso de uso CU05</w:t>
      </w:r>
      <w:bookmarkEnd w:id="54"/>
    </w:p>
    <w:tbl>
      <w:tblPr>
        <w:tblStyle w:val="Tablanormal5"/>
        <w:tblW w:w="0" w:type="auto"/>
        <w:tblLook w:val="04A0" w:firstRow="1" w:lastRow="0" w:firstColumn="1" w:lastColumn="0" w:noHBand="0" w:noVBand="1"/>
      </w:tblPr>
      <w:tblGrid>
        <w:gridCol w:w="1668"/>
        <w:gridCol w:w="6976"/>
      </w:tblGrid>
      <w:tr w:rsidR="00D05DEB" w:rsidRPr="00B4326C" w14:paraId="38D2723F" w14:textId="77777777" w:rsidTr="00FC1949">
        <w:trPr>
          <w:cnfStyle w:val="100000000000" w:firstRow="1" w:lastRow="0" w:firstColumn="0" w:lastColumn="0" w:oddVBand="0" w:evenVBand="0" w:oddHBand="0" w:evenHBand="0" w:firstRowFirstColumn="0" w:firstRowLastColumn="0" w:lastRowFirstColumn="0" w:lastRowLastColumn="0"/>
          <w:cantSplit/>
          <w:tblHeader/>
        </w:trPr>
        <w:tc>
          <w:tcPr>
            <w:cnfStyle w:val="001000000100" w:firstRow="0" w:lastRow="0" w:firstColumn="1" w:lastColumn="0" w:oddVBand="0" w:evenVBand="0" w:oddHBand="0" w:evenHBand="0" w:firstRowFirstColumn="1" w:firstRowLastColumn="0" w:lastRowFirstColumn="0" w:lastRowLastColumn="0"/>
            <w:tcW w:w="8644" w:type="dxa"/>
            <w:gridSpan w:val="2"/>
          </w:tcPr>
          <w:p w14:paraId="0862292E" w14:textId="63DC0121" w:rsidR="00D05DEB" w:rsidRPr="00B4326C" w:rsidRDefault="00D05DEB" w:rsidP="00FC1949">
            <w:pPr>
              <w:jc w:val="center"/>
              <w:rPr>
                <w:b/>
                <w:bCs/>
                <w:i w:val="0"/>
                <w:iCs w:val="0"/>
                <w:sz w:val="24"/>
                <w:szCs w:val="24"/>
              </w:rPr>
            </w:pPr>
            <w:r w:rsidRPr="00B4326C">
              <w:rPr>
                <w:b/>
                <w:bCs/>
                <w:i w:val="0"/>
                <w:iCs w:val="0"/>
                <w:sz w:val="24"/>
                <w:szCs w:val="24"/>
              </w:rPr>
              <w:t>CU05</w:t>
            </w:r>
          </w:p>
        </w:tc>
      </w:tr>
      <w:tr w:rsidR="00D05DEB" w:rsidRPr="00B4326C" w14:paraId="71217002" w14:textId="77777777" w:rsidTr="00FC1949">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668" w:type="dxa"/>
          </w:tcPr>
          <w:p w14:paraId="7C75BEFD" w14:textId="77777777" w:rsidR="00D05DEB" w:rsidRPr="00B4326C" w:rsidRDefault="00D05DEB" w:rsidP="00FC1949">
            <w:pPr>
              <w:rPr>
                <w:b/>
                <w:bCs/>
                <w:i w:val="0"/>
                <w:iCs w:val="0"/>
                <w:sz w:val="22"/>
              </w:rPr>
            </w:pPr>
            <w:r w:rsidRPr="00B4326C">
              <w:rPr>
                <w:b/>
                <w:bCs/>
                <w:i w:val="0"/>
                <w:iCs w:val="0"/>
                <w:sz w:val="22"/>
              </w:rPr>
              <w:t>Nombre</w:t>
            </w:r>
          </w:p>
        </w:tc>
        <w:tc>
          <w:tcPr>
            <w:tcW w:w="6976" w:type="dxa"/>
          </w:tcPr>
          <w:p w14:paraId="4C2CE386" w14:textId="7E990D49" w:rsidR="00D05DEB" w:rsidRPr="00B4326C" w:rsidRDefault="001E4774" w:rsidP="00FC1949">
            <w:pPr>
              <w:cnfStyle w:val="000000100000" w:firstRow="0" w:lastRow="0" w:firstColumn="0" w:lastColumn="0" w:oddVBand="0" w:evenVBand="0" w:oddHBand="1" w:evenHBand="0" w:firstRowFirstColumn="0" w:firstRowLastColumn="0" w:lastRowFirstColumn="0" w:lastRowLastColumn="0"/>
            </w:pPr>
            <w:r w:rsidRPr="00B4326C">
              <w:t>Curar al PJ</w:t>
            </w:r>
          </w:p>
        </w:tc>
      </w:tr>
      <w:tr w:rsidR="00D05DEB" w:rsidRPr="00B4326C" w14:paraId="5984BB53" w14:textId="77777777" w:rsidTr="00FC1949">
        <w:trPr>
          <w:cantSplit/>
        </w:trPr>
        <w:tc>
          <w:tcPr>
            <w:cnfStyle w:val="001000000000" w:firstRow="0" w:lastRow="0" w:firstColumn="1" w:lastColumn="0" w:oddVBand="0" w:evenVBand="0" w:oddHBand="0" w:evenHBand="0" w:firstRowFirstColumn="0" w:firstRowLastColumn="0" w:lastRowFirstColumn="0" w:lastRowLastColumn="0"/>
            <w:tcW w:w="1668" w:type="dxa"/>
          </w:tcPr>
          <w:p w14:paraId="2AD2DEE2" w14:textId="77777777" w:rsidR="00D05DEB" w:rsidRPr="00B4326C" w:rsidRDefault="00D05DEB" w:rsidP="00FC1949">
            <w:pPr>
              <w:rPr>
                <w:b/>
                <w:bCs/>
                <w:i w:val="0"/>
                <w:iCs w:val="0"/>
                <w:sz w:val="22"/>
              </w:rPr>
            </w:pPr>
            <w:r w:rsidRPr="00B4326C">
              <w:rPr>
                <w:b/>
                <w:bCs/>
                <w:i w:val="0"/>
                <w:iCs w:val="0"/>
                <w:sz w:val="22"/>
              </w:rPr>
              <w:t>Actores</w:t>
            </w:r>
          </w:p>
        </w:tc>
        <w:tc>
          <w:tcPr>
            <w:tcW w:w="6976" w:type="dxa"/>
          </w:tcPr>
          <w:p w14:paraId="76BD5C24" w14:textId="3DC3A0CE" w:rsidR="00D05DEB" w:rsidRPr="00B4326C" w:rsidRDefault="0079158C" w:rsidP="00FC1949">
            <w:pPr>
              <w:cnfStyle w:val="000000000000" w:firstRow="0" w:lastRow="0" w:firstColumn="0" w:lastColumn="0" w:oddVBand="0" w:evenVBand="0" w:oddHBand="0" w:evenHBand="0" w:firstRowFirstColumn="0" w:firstRowLastColumn="0" w:lastRowFirstColumn="0" w:lastRowLastColumn="0"/>
            </w:pPr>
            <w:r w:rsidRPr="00B4326C">
              <w:t>Jugador</w:t>
            </w:r>
          </w:p>
        </w:tc>
      </w:tr>
      <w:tr w:rsidR="00D05DEB" w:rsidRPr="00B4326C" w14:paraId="4DD29A60" w14:textId="77777777" w:rsidTr="00FC1949">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668" w:type="dxa"/>
          </w:tcPr>
          <w:p w14:paraId="54134EDF" w14:textId="77777777" w:rsidR="00D05DEB" w:rsidRPr="00B4326C" w:rsidRDefault="00D05DEB" w:rsidP="00FC1949">
            <w:pPr>
              <w:rPr>
                <w:b/>
                <w:bCs/>
                <w:i w:val="0"/>
                <w:iCs w:val="0"/>
                <w:sz w:val="22"/>
              </w:rPr>
            </w:pPr>
            <w:r w:rsidRPr="00B4326C">
              <w:rPr>
                <w:b/>
                <w:bCs/>
                <w:i w:val="0"/>
                <w:iCs w:val="0"/>
                <w:sz w:val="22"/>
              </w:rPr>
              <w:t>Descripción</w:t>
            </w:r>
          </w:p>
        </w:tc>
        <w:tc>
          <w:tcPr>
            <w:tcW w:w="6976" w:type="dxa"/>
          </w:tcPr>
          <w:p w14:paraId="03C59430" w14:textId="0B7553FB" w:rsidR="00D05DEB" w:rsidRPr="00B4326C" w:rsidRDefault="00C41D42" w:rsidP="00FC1949">
            <w:pPr>
              <w:cnfStyle w:val="000000100000" w:firstRow="0" w:lastRow="0" w:firstColumn="0" w:lastColumn="0" w:oddVBand="0" w:evenVBand="0" w:oddHBand="1" w:evenHBand="0" w:firstRowFirstColumn="0" w:firstRowLastColumn="0" w:lastRowFirstColumn="0" w:lastRowLastColumn="0"/>
            </w:pPr>
            <w:r w:rsidRPr="00B4326C">
              <w:t>El jugador puede restablecer parcial o completamente sus puntos de vida, haciendo uso de algún objeto consumible, que puede ser encontrado por el escenario.</w:t>
            </w:r>
          </w:p>
        </w:tc>
      </w:tr>
    </w:tbl>
    <w:p w14:paraId="5DC92C09" w14:textId="77777777" w:rsidR="00D05DEB" w:rsidRPr="00B4326C" w:rsidRDefault="00D05DEB" w:rsidP="005F7AAE"/>
    <w:p w14:paraId="78481077" w14:textId="405836A4" w:rsidR="001E4774" w:rsidRPr="00B4326C" w:rsidRDefault="001E4774" w:rsidP="001E4774">
      <w:pPr>
        <w:pStyle w:val="TtuloTablaING"/>
      </w:pPr>
      <w:bookmarkStart w:id="55" w:name="_Toc169177151"/>
      <w:r w:rsidRPr="00B4326C">
        <w:t>Tabla 3.10.</w:t>
      </w:r>
      <w:r w:rsidRPr="00B4326C">
        <w:br/>
        <w:t>Caso de uso CU06</w:t>
      </w:r>
      <w:bookmarkEnd w:id="55"/>
    </w:p>
    <w:tbl>
      <w:tblPr>
        <w:tblStyle w:val="Tablanormal5"/>
        <w:tblW w:w="0" w:type="auto"/>
        <w:tblLook w:val="04A0" w:firstRow="1" w:lastRow="0" w:firstColumn="1" w:lastColumn="0" w:noHBand="0" w:noVBand="1"/>
      </w:tblPr>
      <w:tblGrid>
        <w:gridCol w:w="1668"/>
        <w:gridCol w:w="6976"/>
      </w:tblGrid>
      <w:tr w:rsidR="00D05DEB" w:rsidRPr="00B4326C" w14:paraId="23B96256" w14:textId="77777777" w:rsidTr="00FC1949">
        <w:trPr>
          <w:cnfStyle w:val="100000000000" w:firstRow="1" w:lastRow="0" w:firstColumn="0" w:lastColumn="0" w:oddVBand="0" w:evenVBand="0" w:oddHBand="0" w:evenHBand="0" w:firstRowFirstColumn="0" w:firstRowLastColumn="0" w:lastRowFirstColumn="0" w:lastRowLastColumn="0"/>
          <w:cantSplit/>
          <w:tblHeader/>
        </w:trPr>
        <w:tc>
          <w:tcPr>
            <w:cnfStyle w:val="001000000100" w:firstRow="0" w:lastRow="0" w:firstColumn="1" w:lastColumn="0" w:oddVBand="0" w:evenVBand="0" w:oddHBand="0" w:evenHBand="0" w:firstRowFirstColumn="1" w:firstRowLastColumn="0" w:lastRowFirstColumn="0" w:lastRowLastColumn="0"/>
            <w:tcW w:w="8644" w:type="dxa"/>
            <w:gridSpan w:val="2"/>
          </w:tcPr>
          <w:p w14:paraId="55D6925A" w14:textId="7502F804" w:rsidR="00D05DEB" w:rsidRPr="00B4326C" w:rsidRDefault="00D05DEB" w:rsidP="00FC1949">
            <w:pPr>
              <w:jc w:val="center"/>
              <w:rPr>
                <w:b/>
                <w:bCs/>
                <w:i w:val="0"/>
                <w:iCs w:val="0"/>
                <w:sz w:val="24"/>
                <w:szCs w:val="24"/>
              </w:rPr>
            </w:pPr>
            <w:r w:rsidRPr="00B4326C">
              <w:rPr>
                <w:b/>
                <w:bCs/>
                <w:i w:val="0"/>
                <w:iCs w:val="0"/>
                <w:sz w:val="24"/>
                <w:szCs w:val="24"/>
              </w:rPr>
              <w:t>CU06</w:t>
            </w:r>
          </w:p>
        </w:tc>
      </w:tr>
      <w:tr w:rsidR="00D05DEB" w:rsidRPr="00B4326C" w14:paraId="2849AB25" w14:textId="77777777" w:rsidTr="00FC1949">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668" w:type="dxa"/>
          </w:tcPr>
          <w:p w14:paraId="19FE3657" w14:textId="77777777" w:rsidR="00D05DEB" w:rsidRPr="00B4326C" w:rsidRDefault="00D05DEB" w:rsidP="00FC1949">
            <w:pPr>
              <w:rPr>
                <w:b/>
                <w:bCs/>
                <w:i w:val="0"/>
                <w:iCs w:val="0"/>
                <w:sz w:val="22"/>
              </w:rPr>
            </w:pPr>
            <w:r w:rsidRPr="00B4326C">
              <w:rPr>
                <w:b/>
                <w:bCs/>
                <w:i w:val="0"/>
                <w:iCs w:val="0"/>
                <w:sz w:val="22"/>
              </w:rPr>
              <w:t>Nombre</w:t>
            </w:r>
          </w:p>
        </w:tc>
        <w:tc>
          <w:tcPr>
            <w:tcW w:w="6976" w:type="dxa"/>
          </w:tcPr>
          <w:p w14:paraId="48776AD1" w14:textId="0E40B48C" w:rsidR="00D05DEB" w:rsidRPr="00B4326C" w:rsidRDefault="001E4774" w:rsidP="00FC1949">
            <w:pPr>
              <w:cnfStyle w:val="000000100000" w:firstRow="0" w:lastRow="0" w:firstColumn="0" w:lastColumn="0" w:oddVBand="0" w:evenVBand="0" w:oddHBand="1" w:evenHBand="0" w:firstRowFirstColumn="0" w:firstRowLastColumn="0" w:lastRowFirstColumn="0" w:lastRowLastColumn="0"/>
            </w:pPr>
            <w:r w:rsidRPr="00B4326C">
              <w:t>Dañar al PJ</w:t>
            </w:r>
          </w:p>
        </w:tc>
      </w:tr>
      <w:tr w:rsidR="00D05DEB" w:rsidRPr="00B4326C" w14:paraId="247BC955" w14:textId="77777777" w:rsidTr="00FC1949">
        <w:trPr>
          <w:cantSplit/>
        </w:trPr>
        <w:tc>
          <w:tcPr>
            <w:cnfStyle w:val="001000000000" w:firstRow="0" w:lastRow="0" w:firstColumn="1" w:lastColumn="0" w:oddVBand="0" w:evenVBand="0" w:oddHBand="0" w:evenHBand="0" w:firstRowFirstColumn="0" w:firstRowLastColumn="0" w:lastRowFirstColumn="0" w:lastRowLastColumn="0"/>
            <w:tcW w:w="1668" w:type="dxa"/>
          </w:tcPr>
          <w:p w14:paraId="2D376E67" w14:textId="77777777" w:rsidR="00D05DEB" w:rsidRPr="00B4326C" w:rsidRDefault="00D05DEB" w:rsidP="00FC1949">
            <w:pPr>
              <w:rPr>
                <w:b/>
                <w:bCs/>
                <w:i w:val="0"/>
                <w:iCs w:val="0"/>
                <w:sz w:val="22"/>
              </w:rPr>
            </w:pPr>
            <w:r w:rsidRPr="00B4326C">
              <w:rPr>
                <w:b/>
                <w:bCs/>
                <w:i w:val="0"/>
                <w:iCs w:val="0"/>
                <w:sz w:val="22"/>
              </w:rPr>
              <w:t>Actores</w:t>
            </w:r>
          </w:p>
        </w:tc>
        <w:tc>
          <w:tcPr>
            <w:tcW w:w="6976" w:type="dxa"/>
          </w:tcPr>
          <w:p w14:paraId="42933597" w14:textId="24FC78A6" w:rsidR="00D05DEB" w:rsidRPr="00B4326C" w:rsidRDefault="0079158C" w:rsidP="00FC1949">
            <w:pPr>
              <w:cnfStyle w:val="000000000000" w:firstRow="0" w:lastRow="0" w:firstColumn="0" w:lastColumn="0" w:oddVBand="0" w:evenVBand="0" w:oddHBand="0" w:evenHBand="0" w:firstRowFirstColumn="0" w:firstRowLastColumn="0" w:lastRowFirstColumn="0" w:lastRowLastColumn="0"/>
            </w:pPr>
            <w:r w:rsidRPr="00B4326C">
              <w:t>Jugador</w:t>
            </w:r>
          </w:p>
        </w:tc>
      </w:tr>
      <w:tr w:rsidR="00D05DEB" w:rsidRPr="00B4326C" w14:paraId="1B31FAFC" w14:textId="77777777" w:rsidTr="00FC1949">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668" w:type="dxa"/>
          </w:tcPr>
          <w:p w14:paraId="3BE795CD" w14:textId="77777777" w:rsidR="00D05DEB" w:rsidRPr="00B4326C" w:rsidRDefault="00D05DEB" w:rsidP="00FC1949">
            <w:pPr>
              <w:rPr>
                <w:b/>
                <w:bCs/>
                <w:i w:val="0"/>
                <w:iCs w:val="0"/>
                <w:sz w:val="22"/>
              </w:rPr>
            </w:pPr>
            <w:r w:rsidRPr="00B4326C">
              <w:rPr>
                <w:b/>
                <w:bCs/>
                <w:i w:val="0"/>
                <w:iCs w:val="0"/>
                <w:sz w:val="22"/>
              </w:rPr>
              <w:t>Descripción</w:t>
            </w:r>
          </w:p>
        </w:tc>
        <w:tc>
          <w:tcPr>
            <w:tcW w:w="6976" w:type="dxa"/>
          </w:tcPr>
          <w:p w14:paraId="3E6A9DBC" w14:textId="118CAF03" w:rsidR="00D05DEB" w:rsidRPr="00B4326C" w:rsidRDefault="00C41D42" w:rsidP="00FC1949">
            <w:pPr>
              <w:cnfStyle w:val="000000100000" w:firstRow="0" w:lastRow="0" w:firstColumn="0" w:lastColumn="0" w:oddVBand="0" w:evenVBand="0" w:oddHBand="1" w:evenHBand="0" w:firstRowFirstColumn="0" w:firstRowLastColumn="0" w:lastRowFirstColumn="0" w:lastRowLastColumn="0"/>
            </w:pPr>
            <w:r w:rsidRPr="00B4326C">
              <w:t xml:space="preserve">El personaje del jugador puede ser dañado por </w:t>
            </w:r>
            <w:r w:rsidR="007940FA" w:rsidRPr="00B4326C">
              <w:t>alguna fuente externa, como el impacto de un proyectil enemigo. Al ser dañado, se reducen sus puntos de salud una cantidad determinada por el daño ocasionado por la fuente externa.</w:t>
            </w:r>
          </w:p>
        </w:tc>
      </w:tr>
    </w:tbl>
    <w:p w14:paraId="50E9B605" w14:textId="77777777" w:rsidR="00D05DEB" w:rsidRPr="00B4326C" w:rsidRDefault="00D05DEB" w:rsidP="005F7AAE"/>
    <w:p w14:paraId="18555FEE" w14:textId="77777777" w:rsidR="007940FA" w:rsidRPr="00B4326C" w:rsidRDefault="007940FA" w:rsidP="005F7AAE"/>
    <w:p w14:paraId="2B9E95AA" w14:textId="77777777" w:rsidR="007940FA" w:rsidRPr="00B4326C" w:rsidRDefault="007940FA" w:rsidP="005F7AAE"/>
    <w:p w14:paraId="74154446" w14:textId="4C6A4DD6" w:rsidR="001E4774" w:rsidRPr="00B4326C" w:rsidRDefault="001E4774" w:rsidP="001E4774">
      <w:pPr>
        <w:pStyle w:val="TtuloTablaING"/>
      </w:pPr>
      <w:bookmarkStart w:id="56" w:name="_Toc169177152"/>
      <w:r w:rsidRPr="00B4326C">
        <w:lastRenderedPageBreak/>
        <w:t>Tabla 3.11.</w:t>
      </w:r>
      <w:r w:rsidRPr="00B4326C">
        <w:br/>
        <w:t>Caso de uso CU07</w:t>
      </w:r>
      <w:bookmarkEnd w:id="56"/>
    </w:p>
    <w:tbl>
      <w:tblPr>
        <w:tblStyle w:val="Tablanormal5"/>
        <w:tblW w:w="0" w:type="auto"/>
        <w:tblLook w:val="04A0" w:firstRow="1" w:lastRow="0" w:firstColumn="1" w:lastColumn="0" w:noHBand="0" w:noVBand="1"/>
      </w:tblPr>
      <w:tblGrid>
        <w:gridCol w:w="1668"/>
        <w:gridCol w:w="6976"/>
      </w:tblGrid>
      <w:tr w:rsidR="00D05DEB" w:rsidRPr="00B4326C" w14:paraId="26412DDD" w14:textId="77777777" w:rsidTr="00FC1949">
        <w:trPr>
          <w:cnfStyle w:val="100000000000" w:firstRow="1" w:lastRow="0" w:firstColumn="0" w:lastColumn="0" w:oddVBand="0" w:evenVBand="0" w:oddHBand="0" w:evenHBand="0" w:firstRowFirstColumn="0" w:firstRowLastColumn="0" w:lastRowFirstColumn="0" w:lastRowLastColumn="0"/>
          <w:cantSplit/>
          <w:tblHeader/>
        </w:trPr>
        <w:tc>
          <w:tcPr>
            <w:cnfStyle w:val="001000000100" w:firstRow="0" w:lastRow="0" w:firstColumn="1" w:lastColumn="0" w:oddVBand="0" w:evenVBand="0" w:oddHBand="0" w:evenHBand="0" w:firstRowFirstColumn="1" w:firstRowLastColumn="0" w:lastRowFirstColumn="0" w:lastRowLastColumn="0"/>
            <w:tcW w:w="8644" w:type="dxa"/>
            <w:gridSpan w:val="2"/>
          </w:tcPr>
          <w:p w14:paraId="74B0307D" w14:textId="27EA136C" w:rsidR="00D05DEB" w:rsidRPr="00B4326C" w:rsidRDefault="00D05DEB" w:rsidP="00FC1949">
            <w:pPr>
              <w:jc w:val="center"/>
              <w:rPr>
                <w:b/>
                <w:bCs/>
                <w:i w:val="0"/>
                <w:iCs w:val="0"/>
                <w:sz w:val="24"/>
                <w:szCs w:val="24"/>
              </w:rPr>
            </w:pPr>
            <w:r w:rsidRPr="00B4326C">
              <w:rPr>
                <w:b/>
                <w:bCs/>
                <w:i w:val="0"/>
                <w:iCs w:val="0"/>
                <w:sz w:val="24"/>
                <w:szCs w:val="24"/>
              </w:rPr>
              <w:t>CU07</w:t>
            </w:r>
          </w:p>
        </w:tc>
      </w:tr>
      <w:tr w:rsidR="00D05DEB" w:rsidRPr="00B4326C" w14:paraId="1F248DA4" w14:textId="77777777" w:rsidTr="00FC1949">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668" w:type="dxa"/>
          </w:tcPr>
          <w:p w14:paraId="2D8933E7" w14:textId="77777777" w:rsidR="00D05DEB" w:rsidRPr="00B4326C" w:rsidRDefault="00D05DEB" w:rsidP="00FC1949">
            <w:pPr>
              <w:rPr>
                <w:b/>
                <w:bCs/>
                <w:i w:val="0"/>
                <w:iCs w:val="0"/>
                <w:sz w:val="22"/>
              </w:rPr>
            </w:pPr>
            <w:r w:rsidRPr="00B4326C">
              <w:rPr>
                <w:b/>
                <w:bCs/>
                <w:i w:val="0"/>
                <w:iCs w:val="0"/>
                <w:sz w:val="22"/>
              </w:rPr>
              <w:t>Nombre</w:t>
            </w:r>
          </w:p>
        </w:tc>
        <w:tc>
          <w:tcPr>
            <w:tcW w:w="6976" w:type="dxa"/>
          </w:tcPr>
          <w:p w14:paraId="0398FCBD" w14:textId="7BC1BDA8" w:rsidR="00D05DEB" w:rsidRPr="00B4326C" w:rsidRDefault="001E4774" w:rsidP="00FC1949">
            <w:pPr>
              <w:cnfStyle w:val="000000100000" w:firstRow="0" w:lastRow="0" w:firstColumn="0" w:lastColumn="0" w:oddVBand="0" w:evenVBand="0" w:oddHBand="1" w:evenHBand="0" w:firstRowFirstColumn="0" w:firstRowLastColumn="0" w:lastRowFirstColumn="0" w:lastRowLastColumn="0"/>
            </w:pPr>
            <w:r w:rsidRPr="00B4326C">
              <w:t>Matar al PJ</w:t>
            </w:r>
          </w:p>
        </w:tc>
      </w:tr>
      <w:tr w:rsidR="00D05DEB" w:rsidRPr="00B4326C" w14:paraId="5505A21E" w14:textId="77777777" w:rsidTr="00FC1949">
        <w:trPr>
          <w:cantSplit/>
        </w:trPr>
        <w:tc>
          <w:tcPr>
            <w:cnfStyle w:val="001000000000" w:firstRow="0" w:lastRow="0" w:firstColumn="1" w:lastColumn="0" w:oddVBand="0" w:evenVBand="0" w:oddHBand="0" w:evenHBand="0" w:firstRowFirstColumn="0" w:firstRowLastColumn="0" w:lastRowFirstColumn="0" w:lastRowLastColumn="0"/>
            <w:tcW w:w="1668" w:type="dxa"/>
          </w:tcPr>
          <w:p w14:paraId="585AA225" w14:textId="77777777" w:rsidR="00D05DEB" w:rsidRPr="00B4326C" w:rsidRDefault="00D05DEB" w:rsidP="00FC1949">
            <w:pPr>
              <w:rPr>
                <w:b/>
                <w:bCs/>
                <w:i w:val="0"/>
                <w:iCs w:val="0"/>
                <w:sz w:val="22"/>
              </w:rPr>
            </w:pPr>
            <w:r w:rsidRPr="00B4326C">
              <w:rPr>
                <w:b/>
                <w:bCs/>
                <w:i w:val="0"/>
                <w:iCs w:val="0"/>
                <w:sz w:val="22"/>
              </w:rPr>
              <w:t>Actores</w:t>
            </w:r>
          </w:p>
        </w:tc>
        <w:tc>
          <w:tcPr>
            <w:tcW w:w="6976" w:type="dxa"/>
          </w:tcPr>
          <w:p w14:paraId="280B4FEB" w14:textId="2808538E" w:rsidR="00D05DEB" w:rsidRPr="00B4326C" w:rsidRDefault="0079158C" w:rsidP="00FC1949">
            <w:pPr>
              <w:cnfStyle w:val="000000000000" w:firstRow="0" w:lastRow="0" w:firstColumn="0" w:lastColumn="0" w:oddVBand="0" w:evenVBand="0" w:oddHBand="0" w:evenHBand="0" w:firstRowFirstColumn="0" w:firstRowLastColumn="0" w:lastRowFirstColumn="0" w:lastRowLastColumn="0"/>
            </w:pPr>
            <w:r w:rsidRPr="00B4326C">
              <w:t>Jugador</w:t>
            </w:r>
          </w:p>
        </w:tc>
      </w:tr>
      <w:tr w:rsidR="00D05DEB" w:rsidRPr="00B4326C" w14:paraId="6473B465" w14:textId="77777777" w:rsidTr="00FC1949">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668" w:type="dxa"/>
          </w:tcPr>
          <w:p w14:paraId="54293822" w14:textId="77777777" w:rsidR="00D05DEB" w:rsidRPr="00B4326C" w:rsidRDefault="00D05DEB" w:rsidP="00FC1949">
            <w:pPr>
              <w:rPr>
                <w:b/>
                <w:bCs/>
                <w:i w:val="0"/>
                <w:iCs w:val="0"/>
                <w:sz w:val="22"/>
              </w:rPr>
            </w:pPr>
            <w:r w:rsidRPr="00B4326C">
              <w:rPr>
                <w:b/>
                <w:bCs/>
                <w:i w:val="0"/>
                <w:iCs w:val="0"/>
                <w:sz w:val="22"/>
              </w:rPr>
              <w:t>Descripción</w:t>
            </w:r>
          </w:p>
        </w:tc>
        <w:tc>
          <w:tcPr>
            <w:tcW w:w="6976" w:type="dxa"/>
          </w:tcPr>
          <w:p w14:paraId="4C5B4505" w14:textId="161E279E" w:rsidR="0054786D" w:rsidRPr="00B4326C" w:rsidRDefault="001D3940" w:rsidP="00FC1949">
            <w:pPr>
              <w:cnfStyle w:val="000000100000" w:firstRow="0" w:lastRow="0" w:firstColumn="0" w:lastColumn="0" w:oddVBand="0" w:evenVBand="0" w:oddHBand="1" w:evenHBand="0" w:firstRowFirstColumn="0" w:firstRowLastColumn="0" w:lastRowFirstColumn="0" w:lastRowLastColumn="0"/>
            </w:pPr>
            <w:r w:rsidRPr="00B4326C">
              <w:t xml:space="preserve">Cuando el jugador recibe daño y los puntos de salud de su personaje se agotan (sus puntos de vida actuales son inferiores o igual a 0), el jugador pierde el control de su personaje </w:t>
            </w:r>
            <w:r w:rsidR="0054786D" w:rsidRPr="00B4326C">
              <w:t xml:space="preserve">y </w:t>
            </w:r>
            <w:r w:rsidRPr="00B4326C">
              <w:t>desaparece de la escena.</w:t>
            </w:r>
            <w:r w:rsidR="0054786D" w:rsidRPr="00B4326C">
              <w:t xml:space="preserve"> La ejecución de este caso de uso desencadena también la ejecución del caso de uso CU08.</w:t>
            </w:r>
          </w:p>
        </w:tc>
      </w:tr>
    </w:tbl>
    <w:p w14:paraId="48555773" w14:textId="77777777" w:rsidR="00D05DEB" w:rsidRPr="00B4326C" w:rsidRDefault="00D05DEB" w:rsidP="005F7AAE"/>
    <w:p w14:paraId="7ACB756F" w14:textId="33808FDA" w:rsidR="001E4774" w:rsidRPr="00B4326C" w:rsidRDefault="001E4774" w:rsidP="001E4774">
      <w:pPr>
        <w:pStyle w:val="TtuloTablaING"/>
      </w:pPr>
      <w:bookmarkStart w:id="57" w:name="_Toc169177153"/>
      <w:r w:rsidRPr="00B4326C">
        <w:t>Tabla 3.12.</w:t>
      </w:r>
      <w:r w:rsidRPr="00B4326C">
        <w:br/>
        <w:t>Caso de uso CU08</w:t>
      </w:r>
      <w:bookmarkEnd w:id="57"/>
    </w:p>
    <w:tbl>
      <w:tblPr>
        <w:tblStyle w:val="Tablanormal5"/>
        <w:tblW w:w="0" w:type="auto"/>
        <w:tblLook w:val="04A0" w:firstRow="1" w:lastRow="0" w:firstColumn="1" w:lastColumn="0" w:noHBand="0" w:noVBand="1"/>
      </w:tblPr>
      <w:tblGrid>
        <w:gridCol w:w="1668"/>
        <w:gridCol w:w="6976"/>
      </w:tblGrid>
      <w:tr w:rsidR="00D05DEB" w:rsidRPr="00B4326C" w14:paraId="6BF58390" w14:textId="77777777" w:rsidTr="00FC1949">
        <w:trPr>
          <w:cnfStyle w:val="100000000000" w:firstRow="1" w:lastRow="0" w:firstColumn="0" w:lastColumn="0" w:oddVBand="0" w:evenVBand="0" w:oddHBand="0" w:evenHBand="0" w:firstRowFirstColumn="0" w:firstRowLastColumn="0" w:lastRowFirstColumn="0" w:lastRowLastColumn="0"/>
          <w:cantSplit/>
          <w:tblHeader/>
        </w:trPr>
        <w:tc>
          <w:tcPr>
            <w:cnfStyle w:val="001000000100" w:firstRow="0" w:lastRow="0" w:firstColumn="1" w:lastColumn="0" w:oddVBand="0" w:evenVBand="0" w:oddHBand="0" w:evenHBand="0" w:firstRowFirstColumn="1" w:firstRowLastColumn="0" w:lastRowFirstColumn="0" w:lastRowLastColumn="0"/>
            <w:tcW w:w="8644" w:type="dxa"/>
            <w:gridSpan w:val="2"/>
          </w:tcPr>
          <w:p w14:paraId="0F813C5D" w14:textId="3CF42791" w:rsidR="00D05DEB" w:rsidRPr="00B4326C" w:rsidRDefault="00D05DEB" w:rsidP="00FC1949">
            <w:pPr>
              <w:jc w:val="center"/>
              <w:rPr>
                <w:b/>
                <w:bCs/>
                <w:i w:val="0"/>
                <w:iCs w:val="0"/>
                <w:sz w:val="24"/>
                <w:szCs w:val="24"/>
              </w:rPr>
            </w:pPr>
            <w:r w:rsidRPr="00B4326C">
              <w:rPr>
                <w:b/>
                <w:bCs/>
                <w:i w:val="0"/>
                <w:iCs w:val="0"/>
                <w:sz w:val="24"/>
                <w:szCs w:val="24"/>
              </w:rPr>
              <w:t>CU08</w:t>
            </w:r>
          </w:p>
        </w:tc>
      </w:tr>
      <w:tr w:rsidR="00D05DEB" w:rsidRPr="00B4326C" w14:paraId="06E986BC" w14:textId="77777777" w:rsidTr="00FC1949">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668" w:type="dxa"/>
          </w:tcPr>
          <w:p w14:paraId="44C52BF7" w14:textId="77777777" w:rsidR="00D05DEB" w:rsidRPr="00B4326C" w:rsidRDefault="00D05DEB" w:rsidP="00FC1949">
            <w:pPr>
              <w:rPr>
                <w:b/>
                <w:bCs/>
                <w:i w:val="0"/>
                <w:iCs w:val="0"/>
                <w:sz w:val="22"/>
              </w:rPr>
            </w:pPr>
            <w:r w:rsidRPr="00B4326C">
              <w:rPr>
                <w:b/>
                <w:bCs/>
                <w:i w:val="0"/>
                <w:iCs w:val="0"/>
                <w:sz w:val="22"/>
              </w:rPr>
              <w:t>Nombre</w:t>
            </w:r>
          </w:p>
        </w:tc>
        <w:tc>
          <w:tcPr>
            <w:tcW w:w="6976" w:type="dxa"/>
          </w:tcPr>
          <w:p w14:paraId="5B3477EC" w14:textId="31BD2ED8" w:rsidR="00D05DEB" w:rsidRPr="00B4326C" w:rsidRDefault="001E4774" w:rsidP="00FC1949">
            <w:pPr>
              <w:cnfStyle w:val="000000100000" w:firstRow="0" w:lastRow="0" w:firstColumn="0" w:lastColumn="0" w:oddVBand="0" w:evenVBand="0" w:oddHBand="1" w:evenHBand="0" w:firstRowFirstColumn="0" w:firstRowLastColumn="0" w:lastRowFirstColumn="0" w:lastRowLastColumn="0"/>
            </w:pPr>
            <w:r w:rsidRPr="00B4326C">
              <w:t>Perder la partida</w:t>
            </w:r>
          </w:p>
        </w:tc>
      </w:tr>
      <w:tr w:rsidR="00D05DEB" w:rsidRPr="00B4326C" w14:paraId="24989704" w14:textId="77777777" w:rsidTr="00FC1949">
        <w:trPr>
          <w:cantSplit/>
        </w:trPr>
        <w:tc>
          <w:tcPr>
            <w:cnfStyle w:val="001000000000" w:firstRow="0" w:lastRow="0" w:firstColumn="1" w:lastColumn="0" w:oddVBand="0" w:evenVBand="0" w:oddHBand="0" w:evenHBand="0" w:firstRowFirstColumn="0" w:firstRowLastColumn="0" w:lastRowFirstColumn="0" w:lastRowLastColumn="0"/>
            <w:tcW w:w="1668" w:type="dxa"/>
          </w:tcPr>
          <w:p w14:paraId="47E28049" w14:textId="77777777" w:rsidR="00D05DEB" w:rsidRPr="00B4326C" w:rsidRDefault="00D05DEB" w:rsidP="00FC1949">
            <w:pPr>
              <w:rPr>
                <w:b/>
                <w:bCs/>
                <w:i w:val="0"/>
                <w:iCs w:val="0"/>
                <w:sz w:val="22"/>
              </w:rPr>
            </w:pPr>
            <w:r w:rsidRPr="00B4326C">
              <w:rPr>
                <w:b/>
                <w:bCs/>
                <w:i w:val="0"/>
                <w:iCs w:val="0"/>
                <w:sz w:val="22"/>
              </w:rPr>
              <w:t>Actores</w:t>
            </w:r>
          </w:p>
        </w:tc>
        <w:tc>
          <w:tcPr>
            <w:tcW w:w="6976" w:type="dxa"/>
          </w:tcPr>
          <w:p w14:paraId="57604DE1" w14:textId="698C27F2" w:rsidR="00D05DEB" w:rsidRPr="00B4326C" w:rsidRDefault="0079158C" w:rsidP="00FC1949">
            <w:pPr>
              <w:cnfStyle w:val="000000000000" w:firstRow="0" w:lastRow="0" w:firstColumn="0" w:lastColumn="0" w:oddVBand="0" w:evenVBand="0" w:oddHBand="0" w:evenHBand="0" w:firstRowFirstColumn="0" w:firstRowLastColumn="0" w:lastRowFirstColumn="0" w:lastRowLastColumn="0"/>
            </w:pPr>
            <w:r w:rsidRPr="00B4326C">
              <w:t>Jugador</w:t>
            </w:r>
          </w:p>
        </w:tc>
      </w:tr>
      <w:tr w:rsidR="00D05DEB" w:rsidRPr="00B4326C" w14:paraId="04E39227" w14:textId="77777777" w:rsidTr="00FC1949">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668" w:type="dxa"/>
          </w:tcPr>
          <w:p w14:paraId="0CE64BF9" w14:textId="77777777" w:rsidR="00D05DEB" w:rsidRPr="00B4326C" w:rsidRDefault="00D05DEB" w:rsidP="00FC1949">
            <w:pPr>
              <w:rPr>
                <w:b/>
                <w:bCs/>
                <w:i w:val="0"/>
                <w:iCs w:val="0"/>
                <w:sz w:val="22"/>
              </w:rPr>
            </w:pPr>
            <w:r w:rsidRPr="00B4326C">
              <w:rPr>
                <w:b/>
                <w:bCs/>
                <w:i w:val="0"/>
                <w:iCs w:val="0"/>
                <w:sz w:val="22"/>
              </w:rPr>
              <w:t>Descripción</w:t>
            </w:r>
          </w:p>
        </w:tc>
        <w:tc>
          <w:tcPr>
            <w:tcW w:w="6976" w:type="dxa"/>
          </w:tcPr>
          <w:p w14:paraId="79FD48EC" w14:textId="47E0AFBD" w:rsidR="00D05DEB" w:rsidRPr="00B4326C" w:rsidRDefault="0054786D" w:rsidP="00FC1949">
            <w:pPr>
              <w:cnfStyle w:val="000000100000" w:firstRow="0" w:lastRow="0" w:firstColumn="0" w:lastColumn="0" w:oddVBand="0" w:evenVBand="0" w:oddHBand="1" w:evenHBand="0" w:firstRowFirstColumn="0" w:firstRowLastColumn="0" w:lastRowFirstColumn="0" w:lastRowLastColumn="0"/>
            </w:pPr>
            <w:r w:rsidRPr="00B4326C">
              <w:t xml:space="preserve">Cuando el personaje del jugador fallece (se ejecuta el caso de uso CU07), el </w:t>
            </w:r>
            <w:r w:rsidR="00051D9D" w:rsidRPr="00B4326C">
              <w:t>sistema indica visualmente el fin de la partida, permitiendo al jugador volver al menú de inicio.</w:t>
            </w:r>
          </w:p>
        </w:tc>
      </w:tr>
    </w:tbl>
    <w:p w14:paraId="39D1A8E4" w14:textId="77777777" w:rsidR="00D05DEB" w:rsidRPr="00B4326C" w:rsidRDefault="00D05DEB" w:rsidP="005F7AAE"/>
    <w:p w14:paraId="42C584E1" w14:textId="3F9A5D0B" w:rsidR="001E4774" w:rsidRPr="00B4326C" w:rsidRDefault="001E4774" w:rsidP="001E4774">
      <w:pPr>
        <w:pStyle w:val="TtuloTablaING"/>
      </w:pPr>
      <w:bookmarkStart w:id="58" w:name="_Toc169177154"/>
      <w:r w:rsidRPr="00B4326C">
        <w:t>Tabla 3.13.</w:t>
      </w:r>
      <w:r w:rsidRPr="00B4326C">
        <w:br/>
        <w:t>Caso de uso CU09</w:t>
      </w:r>
      <w:bookmarkEnd w:id="58"/>
    </w:p>
    <w:tbl>
      <w:tblPr>
        <w:tblStyle w:val="Tablanormal5"/>
        <w:tblW w:w="0" w:type="auto"/>
        <w:tblLook w:val="04A0" w:firstRow="1" w:lastRow="0" w:firstColumn="1" w:lastColumn="0" w:noHBand="0" w:noVBand="1"/>
      </w:tblPr>
      <w:tblGrid>
        <w:gridCol w:w="1668"/>
        <w:gridCol w:w="6976"/>
      </w:tblGrid>
      <w:tr w:rsidR="00D05DEB" w:rsidRPr="00B4326C" w14:paraId="5817FA9E" w14:textId="77777777" w:rsidTr="00FC1949">
        <w:trPr>
          <w:cnfStyle w:val="100000000000" w:firstRow="1" w:lastRow="0" w:firstColumn="0" w:lastColumn="0" w:oddVBand="0" w:evenVBand="0" w:oddHBand="0" w:evenHBand="0" w:firstRowFirstColumn="0" w:firstRowLastColumn="0" w:lastRowFirstColumn="0" w:lastRowLastColumn="0"/>
          <w:cantSplit/>
          <w:tblHeader/>
        </w:trPr>
        <w:tc>
          <w:tcPr>
            <w:cnfStyle w:val="001000000100" w:firstRow="0" w:lastRow="0" w:firstColumn="1" w:lastColumn="0" w:oddVBand="0" w:evenVBand="0" w:oddHBand="0" w:evenHBand="0" w:firstRowFirstColumn="1" w:firstRowLastColumn="0" w:lastRowFirstColumn="0" w:lastRowLastColumn="0"/>
            <w:tcW w:w="8644" w:type="dxa"/>
            <w:gridSpan w:val="2"/>
          </w:tcPr>
          <w:p w14:paraId="458345C2" w14:textId="1C76ADAE" w:rsidR="00D05DEB" w:rsidRPr="00B4326C" w:rsidRDefault="00D05DEB" w:rsidP="00FC1949">
            <w:pPr>
              <w:jc w:val="center"/>
              <w:rPr>
                <w:b/>
                <w:bCs/>
                <w:i w:val="0"/>
                <w:iCs w:val="0"/>
                <w:sz w:val="24"/>
                <w:szCs w:val="24"/>
              </w:rPr>
            </w:pPr>
            <w:r w:rsidRPr="00B4326C">
              <w:rPr>
                <w:b/>
                <w:bCs/>
                <w:i w:val="0"/>
                <w:iCs w:val="0"/>
                <w:sz w:val="24"/>
                <w:szCs w:val="24"/>
              </w:rPr>
              <w:t>CU09</w:t>
            </w:r>
          </w:p>
        </w:tc>
      </w:tr>
      <w:tr w:rsidR="00D05DEB" w:rsidRPr="00B4326C" w14:paraId="6B942EE1" w14:textId="77777777" w:rsidTr="00FC1949">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668" w:type="dxa"/>
          </w:tcPr>
          <w:p w14:paraId="2AF662C1" w14:textId="77777777" w:rsidR="00D05DEB" w:rsidRPr="00B4326C" w:rsidRDefault="00D05DEB" w:rsidP="00FC1949">
            <w:pPr>
              <w:rPr>
                <w:b/>
                <w:bCs/>
                <w:i w:val="0"/>
                <w:iCs w:val="0"/>
                <w:sz w:val="22"/>
              </w:rPr>
            </w:pPr>
            <w:r w:rsidRPr="00B4326C">
              <w:rPr>
                <w:b/>
                <w:bCs/>
                <w:i w:val="0"/>
                <w:iCs w:val="0"/>
                <w:sz w:val="22"/>
              </w:rPr>
              <w:t>Nombre</w:t>
            </w:r>
          </w:p>
        </w:tc>
        <w:tc>
          <w:tcPr>
            <w:tcW w:w="6976" w:type="dxa"/>
          </w:tcPr>
          <w:p w14:paraId="49375A68" w14:textId="322BB7DF" w:rsidR="00D05DEB" w:rsidRPr="00B4326C" w:rsidRDefault="001E4774" w:rsidP="00FC1949">
            <w:pPr>
              <w:cnfStyle w:val="000000100000" w:firstRow="0" w:lastRow="0" w:firstColumn="0" w:lastColumn="0" w:oddVBand="0" w:evenVBand="0" w:oddHBand="1" w:evenHBand="0" w:firstRowFirstColumn="0" w:firstRowLastColumn="0" w:lastRowFirstColumn="0" w:lastRowLastColumn="0"/>
            </w:pPr>
            <w:r w:rsidRPr="00B4326C">
              <w:t>Ganar la partida</w:t>
            </w:r>
          </w:p>
        </w:tc>
      </w:tr>
      <w:tr w:rsidR="00D05DEB" w:rsidRPr="00B4326C" w14:paraId="1C296F78" w14:textId="77777777" w:rsidTr="00FC1949">
        <w:trPr>
          <w:cantSplit/>
        </w:trPr>
        <w:tc>
          <w:tcPr>
            <w:cnfStyle w:val="001000000000" w:firstRow="0" w:lastRow="0" w:firstColumn="1" w:lastColumn="0" w:oddVBand="0" w:evenVBand="0" w:oddHBand="0" w:evenHBand="0" w:firstRowFirstColumn="0" w:firstRowLastColumn="0" w:lastRowFirstColumn="0" w:lastRowLastColumn="0"/>
            <w:tcW w:w="1668" w:type="dxa"/>
          </w:tcPr>
          <w:p w14:paraId="2ED76B8B" w14:textId="77777777" w:rsidR="00D05DEB" w:rsidRPr="00B4326C" w:rsidRDefault="00D05DEB" w:rsidP="00FC1949">
            <w:pPr>
              <w:rPr>
                <w:b/>
                <w:bCs/>
                <w:i w:val="0"/>
                <w:iCs w:val="0"/>
                <w:sz w:val="22"/>
              </w:rPr>
            </w:pPr>
            <w:r w:rsidRPr="00B4326C">
              <w:rPr>
                <w:b/>
                <w:bCs/>
                <w:i w:val="0"/>
                <w:iCs w:val="0"/>
                <w:sz w:val="22"/>
              </w:rPr>
              <w:t>Actores</w:t>
            </w:r>
          </w:p>
        </w:tc>
        <w:tc>
          <w:tcPr>
            <w:tcW w:w="6976" w:type="dxa"/>
          </w:tcPr>
          <w:p w14:paraId="19458C70" w14:textId="756DDAC9" w:rsidR="00D05DEB" w:rsidRPr="00B4326C" w:rsidRDefault="0079158C" w:rsidP="00FC1949">
            <w:pPr>
              <w:cnfStyle w:val="000000000000" w:firstRow="0" w:lastRow="0" w:firstColumn="0" w:lastColumn="0" w:oddVBand="0" w:evenVBand="0" w:oddHBand="0" w:evenHBand="0" w:firstRowFirstColumn="0" w:firstRowLastColumn="0" w:lastRowFirstColumn="0" w:lastRowLastColumn="0"/>
            </w:pPr>
            <w:r w:rsidRPr="00B4326C">
              <w:t>Jugador</w:t>
            </w:r>
          </w:p>
        </w:tc>
      </w:tr>
      <w:tr w:rsidR="00D05DEB" w:rsidRPr="00B4326C" w14:paraId="5430337B" w14:textId="77777777" w:rsidTr="00FC1949">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668" w:type="dxa"/>
          </w:tcPr>
          <w:p w14:paraId="7CA60CB5" w14:textId="77777777" w:rsidR="00D05DEB" w:rsidRPr="00B4326C" w:rsidRDefault="00D05DEB" w:rsidP="00FC1949">
            <w:pPr>
              <w:rPr>
                <w:b/>
                <w:bCs/>
                <w:i w:val="0"/>
                <w:iCs w:val="0"/>
                <w:sz w:val="22"/>
              </w:rPr>
            </w:pPr>
            <w:r w:rsidRPr="00B4326C">
              <w:rPr>
                <w:b/>
                <w:bCs/>
                <w:i w:val="0"/>
                <w:iCs w:val="0"/>
                <w:sz w:val="22"/>
              </w:rPr>
              <w:t>Descripción</w:t>
            </w:r>
          </w:p>
        </w:tc>
        <w:tc>
          <w:tcPr>
            <w:tcW w:w="6976" w:type="dxa"/>
          </w:tcPr>
          <w:p w14:paraId="09426BDA" w14:textId="66F78130" w:rsidR="00D05DEB" w:rsidRPr="00B4326C" w:rsidRDefault="00051D9D" w:rsidP="00FC1949">
            <w:pPr>
              <w:cnfStyle w:val="000000100000" w:firstRow="0" w:lastRow="0" w:firstColumn="0" w:lastColumn="0" w:oddVBand="0" w:evenVBand="0" w:oddHBand="1" w:evenHBand="0" w:firstRowFirstColumn="0" w:firstRowLastColumn="0" w:lastRowFirstColumn="0" w:lastRowLastColumn="0"/>
            </w:pPr>
            <w:r w:rsidRPr="00B4326C">
              <w:t>Cuando el jugador llega a un punto específico del escenario, que se considera como la meta o salida, el sistema le muestra de manera visual el fin de la partida, habiendo cumplido el objetivo del juego.</w:t>
            </w:r>
          </w:p>
        </w:tc>
      </w:tr>
    </w:tbl>
    <w:p w14:paraId="15218000" w14:textId="77777777" w:rsidR="00D05DEB" w:rsidRPr="00B4326C" w:rsidRDefault="00D05DEB" w:rsidP="005F7AAE"/>
    <w:p w14:paraId="43972872" w14:textId="17ADF4E4" w:rsidR="001E4774" w:rsidRPr="00B4326C" w:rsidRDefault="001E4774" w:rsidP="001E4774">
      <w:pPr>
        <w:pStyle w:val="TtuloTablaING"/>
      </w:pPr>
      <w:bookmarkStart w:id="59" w:name="_Toc169177155"/>
      <w:r w:rsidRPr="00B4326C">
        <w:t>Tabla 3.14.</w:t>
      </w:r>
      <w:r w:rsidRPr="00B4326C">
        <w:br/>
        <w:t>Caso de uso CU10</w:t>
      </w:r>
      <w:bookmarkEnd w:id="59"/>
    </w:p>
    <w:tbl>
      <w:tblPr>
        <w:tblStyle w:val="Tablanormal5"/>
        <w:tblW w:w="0" w:type="auto"/>
        <w:tblLook w:val="04A0" w:firstRow="1" w:lastRow="0" w:firstColumn="1" w:lastColumn="0" w:noHBand="0" w:noVBand="1"/>
      </w:tblPr>
      <w:tblGrid>
        <w:gridCol w:w="1668"/>
        <w:gridCol w:w="6976"/>
      </w:tblGrid>
      <w:tr w:rsidR="00D05DEB" w:rsidRPr="00B4326C" w14:paraId="1F632B8A" w14:textId="77777777" w:rsidTr="00FC1949">
        <w:trPr>
          <w:cnfStyle w:val="100000000000" w:firstRow="1" w:lastRow="0" w:firstColumn="0" w:lastColumn="0" w:oddVBand="0" w:evenVBand="0" w:oddHBand="0" w:evenHBand="0" w:firstRowFirstColumn="0" w:firstRowLastColumn="0" w:lastRowFirstColumn="0" w:lastRowLastColumn="0"/>
          <w:cantSplit/>
          <w:tblHeader/>
        </w:trPr>
        <w:tc>
          <w:tcPr>
            <w:cnfStyle w:val="001000000100" w:firstRow="0" w:lastRow="0" w:firstColumn="1" w:lastColumn="0" w:oddVBand="0" w:evenVBand="0" w:oddHBand="0" w:evenHBand="0" w:firstRowFirstColumn="1" w:firstRowLastColumn="0" w:lastRowFirstColumn="0" w:lastRowLastColumn="0"/>
            <w:tcW w:w="8644" w:type="dxa"/>
            <w:gridSpan w:val="2"/>
          </w:tcPr>
          <w:p w14:paraId="4FD7A85F" w14:textId="44CA51ED" w:rsidR="00D05DEB" w:rsidRPr="00B4326C" w:rsidRDefault="00D05DEB" w:rsidP="00FC1949">
            <w:pPr>
              <w:jc w:val="center"/>
              <w:rPr>
                <w:b/>
                <w:bCs/>
                <w:i w:val="0"/>
                <w:iCs w:val="0"/>
                <w:sz w:val="24"/>
                <w:szCs w:val="24"/>
              </w:rPr>
            </w:pPr>
            <w:r w:rsidRPr="00B4326C">
              <w:rPr>
                <w:b/>
                <w:bCs/>
                <w:i w:val="0"/>
                <w:iCs w:val="0"/>
                <w:sz w:val="24"/>
                <w:szCs w:val="24"/>
              </w:rPr>
              <w:t>CU10</w:t>
            </w:r>
          </w:p>
        </w:tc>
      </w:tr>
      <w:tr w:rsidR="00D05DEB" w:rsidRPr="00B4326C" w14:paraId="6378470B" w14:textId="77777777" w:rsidTr="00FC1949">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668" w:type="dxa"/>
          </w:tcPr>
          <w:p w14:paraId="3A8A1D9B" w14:textId="77777777" w:rsidR="00D05DEB" w:rsidRPr="00B4326C" w:rsidRDefault="00D05DEB" w:rsidP="00FC1949">
            <w:pPr>
              <w:rPr>
                <w:b/>
                <w:bCs/>
                <w:i w:val="0"/>
                <w:iCs w:val="0"/>
                <w:sz w:val="22"/>
              </w:rPr>
            </w:pPr>
            <w:r w:rsidRPr="00B4326C">
              <w:rPr>
                <w:b/>
                <w:bCs/>
                <w:i w:val="0"/>
                <w:iCs w:val="0"/>
                <w:sz w:val="22"/>
              </w:rPr>
              <w:t>Nombre</w:t>
            </w:r>
          </w:p>
        </w:tc>
        <w:tc>
          <w:tcPr>
            <w:tcW w:w="6976" w:type="dxa"/>
          </w:tcPr>
          <w:p w14:paraId="5F9EA04B" w14:textId="464573C8" w:rsidR="00D05DEB" w:rsidRPr="00B4326C" w:rsidRDefault="001E4774" w:rsidP="00FC1949">
            <w:pPr>
              <w:cnfStyle w:val="000000100000" w:firstRow="0" w:lastRow="0" w:firstColumn="0" w:lastColumn="0" w:oddVBand="0" w:evenVBand="0" w:oddHBand="1" w:evenHBand="0" w:firstRowFirstColumn="0" w:firstRowLastColumn="0" w:lastRowFirstColumn="0" w:lastRowLastColumn="0"/>
            </w:pPr>
            <w:r w:rsidRPr="00B4326C">
              <w:t>Salir al menú principal</w:t>
            </w:r>
          </w:p>
        </w:tc>
      </w:tr>
      <w:tr w:rsidR="00D05DEB" w:rsidRPr="00B4326C" w14:paraId="60303A38" w14:textId="77777777" w:rsidTr="00FC1949">
        <w:trPr>
          <w:cantSplit/>
        </w:trPr>
        <w:tc>
          <w:tcPr>
            <w:cnfStyle w:val="001000000000" w:firstRow="0" w:lastRow="0" w:firstColumn="1" w:lastColumn="0" w:oddVBand="0" w:evenVBand="0" w:oddHBand="0" w:evenHBand="0" w:firstRowFirstColumn="0" w:firstRowLastColumn="0" w:lastRowFirstColumn="0" w:lastRowLastColumn="0"/>
            <w:tcW w:w="1668" w:type="dxa"/>
          </w:tcPr>
          <w:p w14:paraId="184A5D1F" w14:textId="77777777" w:rsidR="00D05DEB" w:rsidRPr="00B4326C" w:rsidRDefault="00D05DEB" w:rsidP="00FC1949">
            <w:pPr>
              <w:rPr>
                <w:b/>
                <w:bCs/>
                <w:i w:val="0"/>
                <w:iCs w:val="0"/>
                <w:sz w:val="22"/>
              </w:rPr>
            </w:pPr>
            <w:r w:rsidRPr="00B4326C">
              <w:rPr>
                <w:b/>
                <w:bCs/>
                <w:i w:val="0"/>
                <w:iCs w:val="0"/>
                <w:sz w:val="22"/>
              </w:rPr>
              <w:t>Actores</w:t>
            </w:r>
          </w:p>
        </w:tc>
        <w:tc>
          <w:tcPr>
            <w:tcW w:w="6976" w:type="dxa"/>
          </w:tcPr>
          <w:p w14:paraId="77E325DB" w14:textId="3DCF824E" w:rsidR="00D05DEB" w:rsidRPr="00B4326C" w:rsidRDefault="0079158C" w:rsidP="00FC1949">
            <w:pPr>
              <w:cnfStyle w:val="000000000000" w:firstRow="0" w:lastRow="0" w:firstColumn="0" w:lastColumn="0" w:oddVBand="0" w:evenVBand="0" w:oddHBand="0" w:evenHBand="0" w:firstRowFirstColumn="0" w:firstRowLastColumn="0" w:lastRowFirstColumn="0" w:lastRowLastColumn="0"/>
            </w:pPr>
            <w:r w:rsidRPr="00B4326C">
              <w:t>Jugador</w:t>
            </w:r>
          </w:p>
        </w:tc>
      </w:tr>
      <w:tr w:rsidR="00D05DEB" w:rsidRPr="00B4326C" w14:paraId="0C4A9430" w14:textId="77777777" w:rsidTr="00FC1949">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668" w:type="dxa"/>
          </w:tcPr>
          <w:p w14:paraId="35365355" w14:textId="77777777" w:rsidR="00D05DEB" w:rsidRPr="00B4326C" w:rsidRDefault="00D05DEB" w:rsidP="00FC1949">
            <w:pPr>
              <w:rPr>
                <w:b/>
                <w:bCs/>
                <w:i w:val="0"/>
                <w:iCs w:val="0"/>
                <w:sz w:val="22"/>
              </w:rPr>
            </w:pPr>
            <w:r w:rsidRPr="00B4326C">
              <w:rPr>
                <w:b/>
                <w:bCs/>
                <w:i w:val="0"/>
                <w:iCs w:val="0"/>
                <w:sz w:val="22"/>
              </w:rPr>
              <w:t>Descripción</w:t>
            </w:r>
          </w:p>
        </w:tc>
        <w:tc>
          <w:tcPr>
            <w:tcW w:w="6976" w:type="dxa"/>
          </w:tcPr>
          <w:p w14:paraId="0027A752" w14:textId="191EA5BC" w:rsidR="00D05DEB" w:rsidRPr="00B4326C" w:rsidRDefault="00FD2D94" w:rsidP="00FC1949">
            <w:pPr>
              <w:cnfStyle w:val="000000100000" w:firstRow="0" w:lastRow="0" w:firstColumn="0" w:lastColumn="0" w:oddVBand="0" w:evenVBand="0" w:oddHBand="1" w:evenHBand="0" w:firstRowFirstColumn="0" w:firstRowLastColumn="0" w:lastRowFirstColumn="0" w:lastRowLastColumn="0"/>
            </w:pPr>
            <w:r w:rsidRPr="00B4326C">
              <w:t>El jugador puede salir al menú principal en cualquier punto de la partid</w:t>
            </w:r>
            <w:r w:rsidR="006E4B81" w:rsidRPr="00B4326C">
              <w:t>a. Esto implica que el flujo de la partida actual termina sin guardarse el progreso actual, por lo que, cuando el jugador acceda nuevamente a alguno de los modos de juego, empezará una partida completamente distinta.</w:t>
            </w:r>
          </w:p>
        </w:tc>
      </w:tr>
    </w:tbl>
    <w:p w14:paraId="61BE6CAA" w14:textId="77777777" w:rsidR="00D05DEB" w:rsidRPr="00B4326C" w:rsidRDefault="00D05DEB" w:rsidP="005F7AAE"/>
    <w:p w14:paraId="65948DFF" w14:textId="3DD411F6" w:rsidR="001E4774" w:rsidRPr="00B4326C" w:rsidRDefault="001E4774" w:rsidP="001E4774">
      <w:pPr>
        <w:pStyle w:val="TtuloTablaING"/>
      </w:pPr>
      <w:bookmarkStart w:id="60" w:name="_Toc169177156"/>
      <w:r w:rsidRPr="00B4326C">
        <w:lastRenderedPageBreak/>
        <w:t>Tabla 3.15.</w:t>
      </w:r>
      <w:r w:rsidRPr="00B4326C">
        <w:br/>
        <w:t>Caso de uso CU11</w:t>
      </w:r>
      <w:bookmarkEnd w:id="60"/>
    </w:p>
    <w:tbl>
      <w:tblPr>
        <w:tblStyle w:val="Tablanormal5"/>
        <w:tblW w:w="0" w:type="auto"/>
        <w:tblLook w:val="04A0" w:firstRow="1" w:lastRow="0" w:firstColumn="1" w:lastColumn="0" w:noHBand="0" w:noVBand="1"/>
      </w:tblPr>
      <w:tblGrid>
        <w:gridCol w:w="1668"/>
        <w:gridCol w:w="6976"/>
      </w:tblGrid>
      <w:tr w:rsidR="00D05DEB" w:rsidRPr="00B4326C" w14:paraId="290FAB82" w14:textId="77777777" w:rsidTr="00FC1949">
        <w:trPr>
          <w:cnfStyle w:val="100000000000" w:firstRow="1" w:lastRow="0" w:firstColumn="0" w:lastColumn="0" w:oddVBand="0" w:evenVBand="0" w:oddHBand="0" w:evenHBand="0" w:firstRowFirstColumn="0" w:firstRowLastColumn="0" w:lastRowFirstColumn="0" w:lastRowLastColumn="0"/>
          <w:cantSplit/>
          <w:tblHeader/>
        </w:trPr>
        <w:tc>
          <w:tcPr>
            <w:cnfStyle w:val="001000000100" w:firstRow="0" w:lastRow="0" w:firstColumn="1" w:lastColumn="0" w:oddVBand="0" w:evenVBand="0" w:oddHBand="0" w:evenHBand="0" w:firstRowFirstColumn="1" w:firstRowLastColumn="0" w:lastRowFirstColumn="0" w:lastRowLastColumn="0"/>
            <w:tcW w:w="8644" w:type="dxa"/>
            <w:gridSpan w:val="2"/>
          </w:tcPr>
          <w:p w14:paraId="6EBB78A1" w14:textId="069691FF" w:rsidR="00D05DEB" w:rsidRPr="00B4326C" w:rsidRDefault="00D05DEB" w:rsidP="00FC1949">
            <w:pPr>
              <w:jc w:val="center"/>
              <w:rPr>
                <w:b/>
                <w:bCs/>
                <w:i w:val="0"/>
                <w:iCs w:val="0"/>
                <w:sz w:val="24"/>
                <w:szCs w:val="24"/>
              </w:rPr>
            </w:pPr>
            <w:r w:rsidRPr="00B4326C">
              <w:rPr>
                <w:b/>
                <w:bCs/>
                <w:i w:val="0"/>
                <w:iCs w:val="0"/>
                <w:sz w:val="24"/>
                <w:szCs w:val="24"/>
              </w:rPr>
              <w:t>CU11</w:t>
            </w:r>
          </w:p>
        </w:tc>
      </w:tr>
      <w:tr w:rsidR="00D05DEB" w:rsidRPr="00B4326C" w14:paraId="6BA2F7CD" w14:textId="77777777" w:rsidTr="00FC1949">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668" w:type="dxa"/>
          </w:tcPr>
          <w:p w14:paraId="59335DBC" w14:textId="77777777" w:rsidR="00D05DEB" w:rsidRPr="00B4326C" w:rsidRDefault="00D05DEB" w:rsidP="00FC1949">
            <w:pPr>
              <w:rPr>
                <w:b/>
                <w:bCs/>
                <w:i w:val="0"/>
                <w:iCs w:val="0"/>
                <w:sz w:val="22"/>
              </w:rPr>
            </w:pPr>
            <w:r w:rsidRPr="00B4326C">
              <w:rPr>
                <w:b/>
                <w:bCs/>
                <w:i w:val="0"/>
                <w:iCs w:val="0"/>
                <w:sz w:val="22"/>
              </w:rPr>
              <w:t>Nombre</w:t>
            </w:r>
          </w:p>
        </w:tc>
        <w:tc>
          <w:tcPr>
            <w:tcW w:w="6976" w:type="dxa"/>
          </w:tcPr>
          <w:p w14:paraId="229FE864" w14:textId="3D0C734C" w:rsidR="00D05DEB" w:rsidRPr="00B4326C" w:rsidRDefault="001E4774" w:rsidP="00FC1949">
            <w:pPr>
              <w:cnfStyle w:val="000000100000" w:firstRow="0" w:lastRow="0" w:firstColumn="0" w:lastColumn="0" w:oddVBand="0" w:evenVBand="0" w:oddHBand="1" w:evenHBand="0" w:firstRowFirstColumn="0" w:firstRowLastColumn="0" w:lastRowFirstColumn="0" w:lastRowLastColumn="0"/>
            </w:pPr>
            <w:r w:rsidRPr="00B4326C">
              <w:t>Matar al enemigo</w:t>
            </w:r>
          </w:p>
        </w:tc>
      </w:tr>
      <w:tr w:rsidR="00D05DEB" w:rsidRPr="00B4326C" w14:paraId="28C4C25E" w14:textId="77777777" w:rsidTr="00FC1949">
        <w:trPr>
          <w:cantSplit/>
        </w:trPr>
        <w:tc>
          <w:tcPr>
            <w:cnfStyle w:val="001000000000" w:firstRow="0" w:lastRow="0" w:firstColumn="1" w:lastColumn="0" w:oddVBand="0" w:evenVBand="0" w:oddHBand="0" w:evenHBand="0" w:firstRowFirstColumn="0" w:firstRowLastColumn="0" w:lastRowFirstColumn="0" w:lastRowLastColumn="0"/>
            <w:tcW w:w="1668" w:type="dxa"/>
          </w:tcPr>
          <w:p w14:paraId="66096B81" w14:textId="77777777" w:rsidR="00D05DEB" w:rsidRPr="00B4326C" w:rsidRDefault="00D05DEB" w:rsidP="00FC1949">
            <w:pPr>
              <w:rPr>
                <w:b/>
                <w:bCs/>
                <w:i w:val="0"/>
                <w:iCs w:val="0"/>
                <w:sz w:val="22"/>
              </w:rPr>
            </w:pPr>
            <w:r w:rsidRPr="00B4326C">
              <w:rPr>
                <w:b/>
                <w:bCs/>
                <w:i w:val="0"/>
                <w:iCs w:val="0"/>
                <w:sz w:val="22"/>
              </w:rPr>
              <w:t>Actores</w:t>
            </w:r>
          </w:p>
        </w:tc>
        <w:tc>
          <w:tcPr>
            <w:tcW w:w="6976" w:type="dxa"/>
          </w:tcPr>
          <w:p w14:paraId="126E33C5" w14:textId="5CDF398C" w:rsidR="00D05DEB" w:rsidRPr="00B4326C" w:rsidRDefault="0079158C" w:rsidP="00FC1949">
            <w:pPr>
              <w:cnfStyle w:val="000000000000" w:firstRow="0" w:lastRow="0" w:firstColumn="0" w:lastColumn="0" w:oddVBand="0" w:evenVBand="0" w:oddHBand="0" w:evenHBand="0" w:firstRowFirstColumn="0" w:firstRowLastColumn="0" w:lastRowFirstColumn="0" w:lastRowLastColumn="0"/>
            </w:pPr>
            <w:r w:rsidRPr="00B4326C">
              <w:t>Enemigo</w:t>
            </w:r>
          </w:p>
        </w:tc>
      </w:tr>
      <w:tr w:rsidR="00D05DEB" w:rsidRPr="00B4326C" w14:paraId="0B5C4A1B" w14:textId="77777777" w:rsidTr="00FC1949">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668" w:type="dxa"/>
          </w:tcPr>
          <w:p w14:paraId="1F6153A9" w14:textId="77777777" w:rsidR="00D05DEB" w:rsidRPr="00B4326C" w:rsidRDefault="00D05DEB" w:rsidP="00FC1949">
            <w:pPr>
              <w:rPr>
                <w:b/>
                <w:bCs/>
                <w:i w:val="0"/>
                <w:iCs w:val="0"/>
                <w:sz w:val="22"/>
              </w:rPr>
            </w:pPr>
            <w:r w:rsidRPr="00B4326C">
              <w:rPr>
                <w:b/>
                <w:bCs/>
                <w:i w:val="0"/>
                <w:iCs w:val="0"/>
                <w:sz w:val="22"/>
              </w:rPr>
              <w:t>Descripción</w:t>
            </w:r>
          </w:p>
        </w:tc>
        <w:tc>
          <w:tcPr>
            <w:tcW w:w="6976" w:type="dxa"/>
          </w:tcPr>
          <w:p w14:paraId="73D3471E" w14:textId="2AD4FB16" w:rsidR="00D05DEB" w:rsidRPr="00B4326C" w:rsidRDefault="006E4B81" w:rsidP="00FC1949">
            <w:pPr>
              <w:cnfStyle w:val="000000100000" w:firstRow="0" w:lastRow="0" w:firstColumn="0" w:lastColumn="0" w:oddVBand="0" w:evenVBand="0" w:oddHBand="1" w:evenHBand="0" w:firstRowFirstColumn="0" w:firstRowLastColumn="0" w:lastRowFirstColumn="0" w:lastRowLastColumn="0"/>
            </w:pPr>
            <w:r w:rsidRPr="00B4326C">
              <w:t>Cuando los puntos de vida de un enemigo se agoten tras ser dañado, el sistema se encargará de eliminarlo de la escena, proporcionando al jugador una respuesta visual y/o sonora</w:t>
            </w:r>
            <w:r w:rsidR="00A96A01" w:rsidRPr="00B4326C">
              <w:t>.</w:t>
            </w:r>
          </w:p>
        </w:tc>
      </w:tr>
    </w:tbl>
    <w:p w14:paraId="5C09D3B7" w14:textId="77777777" w:rsidR="00D05DEB" w:rsidRPr="00B4326C" w:rsidRDefault="00D05DEB" w:rsidP="005F7AAE"/>
    <w:p w14:paraId="3862BAEC" w14:textId="6E48B4E9" w:rsidR="001E4774" w:rsidRPr="00B4326C" w:rsidRDefault="001E4774" w:rsidP="001E4774">
      <w:pPr>
        <w:pStyle w:val="TtuloTablaING"/>
      </w:pPr>
      <w:bookmarkStart w:id="61" w:name="_Toc169177157"/>
      <w:r w:rsidRPr="00B4326C">
        <w:t>Tabla 3.16.</w:t>
      </w:r>
      <w:r w:rsidRPr="00B4326C">
        <w:br/>
        <w:t>Caso de uso CU12</w:t>
      </w:r>
      <w:bookmarkEnd w:id="61"/>
    </w:p>
    <w:tbl>
      <w:tblPr>
        <w:tblStyle w:val="Tablanormal5"/>
        <w:tblW w:w="0" w:type="auto"/>
        <w:tblLook w:val="04A0" w:firstRow="1" w:lastRow="0" w:firstColumn="1" w:lastColumn="0" w:noHBand="0" w:noVBand="1"/>
      </w:tblPr>
      <w:tblGrid>
        <w:gridCol w:w="1668"/>
        <w:gridCol w:w="6976"/>
      </w:tblGrid>
      <w:tr w:rsidR="00D05DEB" w:rsidRPr="00B4326C" w14:paraId="3A9A69B2" w14:textId="77777777" w:rsidTr="00FC1949">
        <w:trPr>
          <w:cnfStyle w:val="100000000000" w:firstRow="1" w:lastRow="0" w:firstColumn="0" w:lastColumn="0" w:oddVBand="0" w:evenVBand="0" w:oddHBand="0" w:evenHBand="0" w:firstRowFirstColumn="0" w:firstRowLastColumn="0" w:lastRowFirstColumn="0" w:lastRowLastColumn="0"/>
          <w:cantSplit/>
          <w:tblHeader/>
        </w:trPr>
        <w:tc>
          <w:tcPr>
            <w:cnfStyle w:val="001000000100" w:firstRow="0" w:lastRow="0" w:firstColumn="1" w:lastColumn="0" w:oddVBand="0" w:evenVBand="0" w:oddHBand="0" w:evenHBand="0" w:firstRowFirstColumn="1" w:firstRowLastColumn="0" w:lastRowFirstColumn="0" w:lastRowLastColumn="0"/>
            <w:tcW w:w="8644" w:type="dxa"/>
            <w:gridSpan w:val="2"/>
          </w:tcPr>
          <w:p w14:paraId="098125F9" w14:textId="4EA81A77" w:rsidR="00D05DEB" w:rsidRPr="00B4326C" w:rsidRDefault="00D05DEB" w:rsidP="00FC1949">
            <w:pPr>
              <w:jc w:val="center"/>
              <w:rPr>
                <w:b/>
                <w:bCs/>
                <w:i w:val="0"/>
                <w:iCs w:val="0"/>
                <w:sz w:val="24"/>
                <w:szCs w:val="24"/>
              </w:rPr>
            </w:pPr>
            <w:r w:rsidRPr="00B4326C">
              <w:rPr>
                <w:b/>
                <w:bCs/>
                <w:i w:val="0"/>
                <w:iCs w:val="0"/>
                <w:sz w:val="24"/>
                <w:szCs w:val="24"/>
              </w:rPr>
              <w:t>CU12</w:t>
            </w:r>
          </w:p>
        </w:tc>
      </w:tr>
      <w:tr w:rsidR="00D05DEB" w:rsidRPr="00B4326C" w14:paraId="4CD23DDA" w14:textId="77777777" w:rsidTr="00FC1949">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668" w:type="dxa"/>
          </w:tcPr>
          <w:p w14:paraId="50D599E5" w14:textId="77777777" w:rsidR="00D05DEB" w:rsidRPr="00B4326C" w:rsidRDefault="00D05DEB" w:rsidP="00FC1949">
            <w:pPr>
              <w:rPr>
                <w:b/>
                <w:bCs/>
                <w:i w:val="0"/>
                <w:iCs w:val="0"/>
                <w:sz w:val="22"/>
              </w:rPr>
            </w:pPr>
            <w:r w:rsidRPr="00B4326C">
              <w:rPr>
                <w:b/>
                <w:bCs/>
                <w:i w:val="0"/>
                <w:iCs w:val="0"/>
                <w:sz w:val="22"/>
              </w:rPr>
              <w:t>Nombre</w:t>
            </w:r>
          </w:p>
        </w:tc>
        <w:tc>
          <w:tcPr>
            <w:tcW w:w="6976" w:type="dxa"/>
          </w:tcPr>
          <w:p w14:paraId="2D7DC3EE" w14:textId="0EB4F1C0" w:rsidR="00D05DEB" w:rsidRPr="00B4326C" w:rsidRDefault="001E4774" w:rsidP="00FC1949">
            <w:pPr>
              <w:cnfStyle w:val="000000100000" w:firstRow="0" w:lastRow="0" w:firstColumn="0" w:lastColumn="0" w:oddVBand="0" w:evenVBand="0" w:oddHBand="1" w:evenHBand="0" w:firstRowFirstColumn="0" w:firstRowLastColumn="0" w:lastRowFirstColumn="0" w:lastRowLastColumn="0"/>
            </w:pPr>
            <w:r w:rsidRPr="00B4326C">
              <w:t>Dañar al enemigo</w:t>
            </w:r>
          </w:p>
        </w:tc>
      </w:tr>
      <w:tr w:rsidR="00D05DEB" w:rsidRPr="00B4326C" w14:paraId="79ED0C6A" w14:textId="77777777" w:rsidTr="00FC1949">
        <w:trPr>
          <w:cantSplit/>
        </w:trPr>
        <w:tc>
          <w:tcPr>
            <w:cnfStyle w:val="001000000000" w:firstRow="0" w:lastRow="0" w:firstColumn="1" w:lastColumn="0" w:oddVBand="0" w:evenVBand="0" w:oddHBand="0" w:evenHBand="0" w:firstRowFirstColumn="0" w:firstRowLastColumn="0" w:lastRowFirstColumn="0" w:lastRowLastColumn="0"/>
            <w:tcW w:w="1668" w:type="dxa"/>
          </w:tcPr>
          <w:p w14:paraId="389BBD78" w14:textId="77777777" w:rsidR="00D05DEB" w:rsidRPr="00B4326C" w:rsidRDefault="00D05DEB" w:rsidP="00FC1949">
            <w:pPr>
              <w:rPr>
                <w:b/>
                <w:bCs/>
                <w:i w:val="0"/>
                <w:iCs w:val="0"/>
                <w:sz w:val="22"/>
              </w:rPr>
            </w:pPr>
            <w:r w:rsidRPr="00B4326C">
              <w:rPr>
                <w:b/>
                <w:bCs/>
                <w:i w:val="0"/>
                <w:iCs w:val="0"/>
                <w:sz w:val="22"/>
              </w:rPr>
              <w:t>Actores</w:t>
            </w:r>
          </w:p>
        </w:tc>
        <w:tc>
          <w:tcPr>
            <w:tcW w:w="6976" w:type="dxa"/>
          </w:tcPr>
          <w:p w14:paraId="49C0864D" w14:textId="4370643D" w:rsidR="00D05DEB" w:rsidRPr="00B4326C" w:rsidRDefault="0079158C" w:rsidP="00FC1949">
            <w:pPr>
              <w:cnfStyle w:val="000000000000" w:firstRow="0" w:lastRow="0" w:firstColumn="0" w:lastColumn="0" w:oddVBand="0" w:evenVBand="0" w:oddHBand="0" w:evenHBand="0" w:firstRowFirstColumn="0" w:firstRowLastColumn="0" w:lastRowFirstColumn="0" w:lastRowLastColumn="0"/>
            </w:pPr>
            <w:r w:rsidRPr="00B4326C">
              <w:t>Enemigo</w:t>
            </w:r>
          </w:p>
        </w:tc>
      </w:tr>
      <w:tr w:rsidR="00D05DEB" w:rsidRPr="00B4326C" w14:paraId="6EB845CD" w14:textId="77777777" w:rsidTr="00FC1949">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668" w:type="dxa"/>
          </w:tcPr>
          <w:p w14:paraId="1602338C" w14:textId="77777777" w:rsidR="00D05DEB" w:rsidRPr="00B4326C" w:rsidRDefault="00D05DEB" w:rsidP="00FC1949">
            <w:pPr>
              <w:rPr>
                <w:b/>
                <w:bCs/>
                <w:i w:val="0"/>
                <w:iCs w:val="0"/>
                <w:sz w:val="22"/>
              </w:rPr>
            </w:pPr>
            <w:r w:rsidRPr="00B4326C">
              <w:rPr>
                <w:b/>
                <w:bCs/>
                <w:i w:val="0"/>
                <w:iCs w:val="0"/>
                <w:sz w:val="22"/>
              </w:rPr>
              <w:t>Descripción</w:t>
            </w:r>
          </w:p>
        </w:tc>
        <w:tc>
          <w:tcPr>
            <w:tcW w:w="6976" w:type="dxa"/>
          </w:tcPr>
          <w:p w14:paraId="6D805135" w14:textId="678CA314" w:rsidR="00D05DEB" w:rsidRPr="00B4326C" w:rsidRDefault="00A96A01" w:rsidP="00FC1949">
            <w:pPr>
              <w:cnfStyle w:val="000000100000" w:firstRow="0" w:lastRow="0" w:firstColumn="0" w:lastColumn="0" w:oddVBand="0" w:evenVBand="0" w:oddHBand="1" w:evenHBand="0" w:firstRowFirstColumn="0" w:firstRowLastColumn="0" w:lastRowFirstColumn="0" w:lastRowLastColumn="0"/>
            </w:pPr>
            <w:r w:rsidRPr="00B4326C">
              <w:t>En el momento en el que un jugador logre impactar uno de los proyectiles disparados por su arma en un enemigo, este último sufrirá una reducción en sus puntos de vida actuales. Esta reducción será igual al daño del jugador.</w:t>
            </w:r>
          </w:p>
        </w:tc>
      </w:tr>
    </w:tbl>
    <w:p w14:paraId="001673BC" w14:textId="77777777" w:rsidR="00D05DEB" w:rsidRPr="00B4326C" w:rsidRDefault="00D05DEB" w:rsidP="005F7AAE"/>
    <w:p w14:paraId="5A1C86ED" w14:textId="48467FD2" w:rsidR="001E4774" w:rsidRPr="00B4326C" w:rsidRDefault="001E4774" w:rsidP="001E4774">
      <w:pPr>
        <w:pStyle w:val="TtuloTablaING"/>
      </w:pPr>
      <w:bookmarkStart w:id="62" w:name="_Toc169177158"/>
      <w:r w:rsidRPr="00B4326C">
        <w:t>Tabla 3.17.</w:t>
      </w:r>
      <w:r w:rsidRPr="00B4326C">
        <w:br/>
        <w:t>Caso de uso CU13</w:t>
      </w:r>
      <w:bookmarkEnd w:id="62"/>
    </w:p>
    <w:tbl>
      <w:tblPr>
        <w:tblStyle w:val="Tablanormal5"/>
        <w:tblW w:w="0" w:type="auto"/>
        <w:tblLook w:val="04A0" w:firstRow="1" w:lastRow="0" w:firstColumn="1" w:lastColumn="0" w:noHBand="0" w:noVBand="1"/>
      </w:tblPr>
      <w:tblGrid>
        <w:gridCol w:w="1668"/>
        <w:gridCol w:w="6976"/>
      </w:tblGrid>
      <w:tr w:rsidR="00D05DEB" w:rsidRPr="00B4326C" w14:paraId="550C31D9" w14:textId="77777777" w:rsidTr="00FC1949">
        <w:trPr>
          <w:cnfStyle w:val="100000000000" w:firstRow="1" w:lastRow="0" w:firstColumn="0" w:lastColumn="0" w:oddVBand="0" w:evenVBand="0" w:oddHBand="0" w:evenHBand="0" w:firstRowFirstColumn="0" w:firstRowLastColumn="0" w:lastRowFirstColumn="0" w:lastRowLastColumn="0"/>
          <w:cantSplit/>
          <w:tblHeader/>
        </w:trPr>
        <w:tc>
          <w:tcPr>
            <w:cnfStyle w:val="001000000100" w:firstRow="0" w:lastRow="0" w:firstColumn="1" w:lastColumn="0" w:oddVBand="0" w:evenVBand="0" w:oddHBand="0" w:evenHBand="0" w:firstRowFirstColumn="1" w:firstRowLastColumn="0" w:lastRowFirstColumn="0" w:lastRowLastColumn="0"/>
            <w:tcW w:w="8644" w:type="dxa"/>
            <w:gridSpan w:val="2"/>
          </w:tcPr>
          <w:p w14:paraId="63447A14" w14:textId="45636B54" w:rsidR="00D05DEB" w:rsidRPr="00B4326C" w:rsidRDefault="00D05DEB" w:rsidP="00FC1949">
            <w:pPr>
              <w:jc w:val="center"/>
              <w:rPr>
                <w:b/>
                <w:bCs/>
                <w:i w:val="0"/>
                <w:iCs w:val="0"/>
                <w:sz w:val="24"/>
                <w:szCs w:val="24"/>
              </w:rPr>
            </w:pPr>
            <w:r w:rsidRPr="00B4326C">
              <w:rPr>
                <w:b/>
                <w:bCs/>
                <w:i w:val="0"/>
                <w:iCs w:val="0"/>
                <w:sz w:val="24"/>
                <w:szCs w:val="24"/>
              </w:rPr>
              <w:t>CU13</w:t>
            </w:r>
          </w:p>
        </w:tc>
      </w:tr>
      <w:tr w:rsidR="00D05DEB" w:rsidRPr="00B4326C" w14:paraId="752C5D60" w14:textId="77777777" w:rsidTr="00FC1949">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668" w:type="dxa"/>
          </w:tcPr>
          <w:p w14:paraId="4FE130D7" w14:textId="77777777" w:rsidR="00D05DEB" w:rsidRPr="00B4326C" w:rsidRDefault="00D05DEB" w:rsidP="00FC1949">
            <w:pPr>
              <w:rPr>
                <w:b/>
                <w:bCs/>
                <w:i w:val="0"/>
                <w:iCs w:val="0"/>
                <w:sz w:val="22"/>
              </w:rPr>
            </w:pPr>
            <w:r w:rsidRPr="00B4326C">
              <w:rPr>
                <w:b/>
                <w:bCs/>
                <w:i w:val="0"/>
                <w:iCs w:val="0"/>
                <w:sz w:val="22"/>
              </w:rPr>
              <w:t>Nombre</w:t>
            </w:r>
          </w:p>
        </w:tc>
        <w:tc>
          <w:tcPr>
            <w:tcW w:w="6976" w:type="dxa"/>
          </w:tcPr>
          <w:p w14:paraId="0D1B8E3C" w14:textId="14174392" w:rsidR="00D05DEB" w:rsidRPr="00B4326C" w:rsidRDefault="001E4774" w:rsidP="00FC1949">
            <w:pPr>
              <w:cnfStyle w:val="000000100000" w:firstRow="0" w:lastRow="0" w:firstColumn="0" w:lastColumn="0" w:oddVBand="0" w:evenVBand="0" w:oddHBand="1" w:evenHBand="0" w:firstRowFirstColumn="0" w:firstRowLastColumn="0" w:lastRowFirstColumn="0" w:lastRowLastColumn="0"/>
            </w:pPr>
            <w:r w:rsidRPr="00B4326C">
              <w:t>Atacar al PJ</w:t>
            </w:r>
          </w:p>
        </w:tc>
      </w:tr>
      <w:tr w:rsidR="00D05DEB" w:rsidRPr="00B4326C" w14:paraId="0B5E9BA8" w14:textId="77777777" w:rsidTr="00FC1949">
        <w:trPr>
          <w:cantSplit/>
        </w:trPr>
        <w:tc>
          <w:tcPr>
            <w:cnfStyle w:val="001000000000" w:firstRow="0" w:lastRow="0" w:firstColumn="1" w:lastColumn="0" w:oddVBand="0" w:evenVBand="0" w:oddHBand="0" w:evenHBand="0" w:firstRowFirstColumn="0" w:firstRowLastColumn="0" w:lastRowFirstColumn="0" w:lastRowLastColumn="0"/>
            <w:tcW w:w="1668" w:type="dxa"/>
          </w:tcPr>
          <w:p w14:paraId="420713F3" w14:textId="77777777" w:rsidR="00D05DEB" w:rsidRPr="00B4326C" w:rsidRDefault="00D05DEB" w:rsidP="00FC1949">
            <w:pPr>
              <w:rPr>
                <w:b/>
                <w:bCs/>
                <w:i w:val="0"/>
                <w:iCs w:val="0"/>
                <w:sz w:val="22"/>
              </w:rPr>
            </w:pPr>
            <w:r w:rsidRPr="00B4326C">
              <w:rPr>
                <w:b/>
                <w:bCs/>
                <w:i w:val="0"/>
                <w:iCs w:val="0"/>
                <w:sz w:val="22"/>
              </w:rPr>
              <w:t>Actores</w:t>
            </w:r>
          </w:p>
        </w:tc>
        <w:tc>
          <w:tcPr>
            <w:tcW w:w="6976" w:type="dxa"/>
          </w:tcPr>
          <w:p w14:paraId="249536A8" w14:textId="6D74BF1A" w:rsidR="00D05DEB" w:rsidRPr="00B4326C" w:rsidRDefault="0079158C" w:rsidP="00FC1949">
            <w:pPr>
              <w:cnfStyle w:val="000000000000" w:firstRow="0" w:lastRow="0" w:firstColumn="0" w:lastColumn="0" w:oddVBand="0" w:evenVBand="0" w:oddHBand="0" w:evenHBand="0" w:firstRowFirstColumn="0" w:firstRowLastColumn="0" w:lastRowFirstColumn="0" w:lastRowLastColumn="0"/>
            </w:pPr>
            <w:r w:rsidRPr="00B4326C">
              <w:t>Enemigo</w:t>
            </w:r>
          </w:p>
        </w:tc>
      </w:tr>
      <w:tr w:rsidR="00D05DEB" w:rsidRPr="00B4326C" w14:paraId="41F72304" w14:textId="77777777" w:rsidTr="00FC1949">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668" w:type="dxa"/>
          </w:tcPr>
          <w:p w14:paraId="47864097" w14:textId="77777777" w:rsidR="00D05DEB" w:rsidRPr="00B4326C" w:rsidRDefault="00D05DEB" w:rsidP="00FC1949">
            <w:pPr>
              <w:rPr>
                <w:b/>
                <w:bCs/>
                <w:i w:val="0"/>
                <w:iCs w:val="0"/>
                <w:sz w:val="22"/>
              </w:rPr>
            </w:pPr>
            <w:r w:rsidRPr="00B4326C">
              <w:rPr>
                <w:b/>
                <w:bCs/>
                <w:i w:val="0"/>
                <w:iCs w:val="0"/>
                <w:sz w:val="22"/>
              </w:rPr>
              <w:t>Descripción</w:t>
            </w:r>
          </w:p>
        </w:tc>
        <w:tc>
          <w:tcPr>
            <w:tcW w:w="6976" w:type="dxa"/>
          </w:tcPr>
          <w:p w14:paraId="0468C26B" w14:textId="4A745C45" w:rsidR="00D05DEB" w:rsidRPr="00B4326C" w:rsidRDefault="00A96A01" w:rsidP="00FC1949">
            <w:pPr>
              <w:cnfStyle w:val="000000100000" w:firstRow="0" w:lastRow="0" w:firstColumn="0" w:lastColumn="0" w:oddVBand="0" w:evenVBand="0" w:oddHBand="1" w:evenHBand="0" w:firstRowFirstColumn="0" w:firstRowLastColumn="0" w:lastRowFirstColumn="0" w:lastRowLastColumn="0"/>
            </w:pPr>
            <w:r w:rsidRPr="00B4326C">
              <w:t xml:space="preserve">Un enemigo puede atacar al personaje de un jugador </w:t>
            </w:r>
            <w:r w:rsidR="00B72491" w:rsidRPr="00B4326C">
              <w:t>de diversas formas distintas, ya sea golpeándole directamente o atacándole desde la distancia.</w:t>
            </w:r>
          </w:p>
        </w:tc>
      </w:tr>
    </w:tbl>
    <w:p w14:paraId="0E192BC1" w14:textId="77777777" w:rsidR="00D05DEB" w:rsidRPr="00B4326C" w:rsidRDefault="00D05DEB" w:rsidP="005F7AAE"/>
    <w:p w14:paraId="14851161" w14:textId="05E421BF" w:rsidR="001E4774" w:rsidRPr="00B4326C" w:rsidRDefault="001E4774" w:rsidP="001E4774">
      <w:pPr>
        <w:pStyle w:val="TtuloTablaING"/>
      </w:pPr>
      <w:bookmarkStart w:id="63" w:name="_Toc169177159"/>
      <w:r w:rsidRPr="00B4326C">
        <w:t>Tabla 3.18.</w:t>
      </w:r>
      <w:r w:rsidRPr="00B4326C">
        <w:br/>
        <w:t>Caso de uso CU14</w:t>
      </w:r>
      <w:bookmarkEnd w:id="63"/>
    </w:p>
    <w:tbl>
      <w:tblPr>
        <w:tblStyle w:val="Tablanormal5"/>
        <w:tblW w:w="0" w:type="auto"/>
        <w:tblLook w:val="04A0" w:firstRow="1" w:lastRow="0" w:firstColumn="1" w:lastColumn="0" w:noHBand="0" w:noVBand="1"/>
      </w:tblPr>
      <w:tblGrid>
        <w:gridCol w:w="1668"/>
        <w:gridCol w:w="6976"/>
      </w:tblGrid>
      <w:tr w:rsidR="00D05DEB" w:rsidRPr="00B4326C" w14:paraId="4D338FF8" w14:textId="77777777" w:rsidTr="00FC1949">
        <w:trPr>
          <w:cnfStyle w:val="100000000000" w:firstRow="1" w:lastRow="0" w:firstColumn="0" w:lastColumn="0" w:oddVBand="0" w:evenVBand="0" w:oddHBand="0" w:evenHBand="0" w:firstRowFirstColumn="0" w:firstRowLastColumn="0" w:lastRowFirstColumn="0" w:lastRowLastColumn="0"/>
          <w:cantSplit/>
          <w:tblHeader/>
        </w:trPr>
        <w:tc>
          <w:tcPr>
            <w:cnfStyle w:val="001000000100" w:firstRow="0" w:lastRow="0" w:firstColumn="1" w:lastColumn="0" w:oddVBand="0" w:evenVBand="0" w:oddHBand="0" w:evenHBand="0" w:firstRowFirstColumn="1" w:firstRowLastColumn="0" w:lastRowFirstColumn="0" w:lastRowLastColumn="0"/>
            <w:tcW w:w="8644" w:type="dxa"/>
            <w:gridSpan w:val="2"/>
          </w:tcPr>
          <w:p w14:paraId="2684BC2B" w14:textId="15EF9EF7" w:rsidR="00D05DEB" w:rsidRPr="00B4326C" w:rsidRDefault="00D05DEB" w:rsidP="00FC1949">
            <w:pPr>
              <w:jc w:val="center"/>
              <w:rPr>
                <w:b/>
                <w:bCs/>
                <w:i w:val="0"/>
                <w:iCs w:val="0"/>
                <w:sz w:val="24"/>
                <w:szCs w:val="24"/>
              </w:rPr>
            </w:pPr>
            <w:r w:rsidRPr="00B4326C">
              <w:rPr>
                <w:b/>
                <w:bCs/>
                <w:i w:val="0"/>
                <w:iCs w:val="0"/>
                <w:sz w:val="24"/>
                <w:szCs w:val="24"/>
              </w:rPr>
              <w:t>CU14</w:t>
            </w:r>
          </w:p>
        </w:tc>
      </w:tr>
      <w:tr w:rsidR="00D05DEB" w:rsidRPr="00B4326C" w14:paraId="3AF60CA1" w14:textId="77777777" w:rsidTr="00FC1949">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668" w:type="dxa"/>
          </w:tcPr>
          <w:p w14:paraId="4E26E879" w14:textId="77777777" w:rsidR="00D05DEB" w:rsidRPr="00B4326C" w:rsidRDefault="00D05DEB" w:rsidP="00FC1949">
            <w:pPr>
              <w:rPr>
                <w:b/>
                <w:bCs/>
                <w:i w:val="0"/>
                <w:iCs w:val="0"/>
                <w:sz w:val="22"/>
              </w:rPr>
            </w:pPr>
            <w:r w:rsidRPr="00B4326C">
              <w:rPr>
                <w:b/>
                <w:bCs/>
                <w:i w:val="0"/>
                <w:iCs w:val="0"/>
                <w:sz w:val="22"/>
              </w:rPr>
              <w:t>Nombre</w:t>
            </w:r>
          </w:p>
        </w:tc>
        <w:tc>
          <w:tcPr>
            <w:tcW w:w="6976" w:type="dxa"/>
          </w:tcPr>
          <w:p w14:paraId="45B13975" w14:textId="64C3A52A" w:rsidR="00D05DEB" w:rsidRPr="00B4326C" w:rsidRDefault="001E4774" w:rsidP="00FC1949">
            <w:pPr>
              <w:cnfStyle w:val="000000100000" w:firstRow="0" w:lastRow="0" w:firstColumn="0" w:lastColumn="0" w:oddVBand="0" w:evenVBand="0" w:oddHBand="1" w:evenHBand="0" w:firstRowFirstColumn="0" w:firstRowLastColumn="0" w:lastRowFirstColumn="0" w:lastRowLastColumn="0"/>
            </w:pPr>
            <w:r w:rsidRPr="00B4326C">
              <w:t>Perseguir al PJ</w:t>
            </w:r>
          </w:p>
        </w:tc>
      </w:tr>
      <w:tr w:rsidR="00D05DEB" w:rsidRPr="00B4326C" w14:paraId="451FA353" w14:textId="77777777" w:rsidTr="00FC1949">
        <w:trPr>
          <w:cantSplit/>
        </w:trPr>
        <w:tc>
          <w:tcPr>
            <w:cnfStyle w:val="001000000000" w:firstRow="0" w:lastRow="0" w:firstColumn="1" w:lastColumn="0" w:oddVBand="0" w:evenVBand="0" w:oddHBand="0" w:evenHBand="0" w:firstRowFirstColumn="0" w:firstRowLastColumn="0" w:lastRowFirstColumn="0" w:lastRowLastColumn="0"/>
            <w:tcW w:w="1668" w:type="dxa"/>
          </w:tcPr>
          <w:p w14:paraId="0C4F4F23" w14:textId="77777777" w:rsidR="00D05DEB" w:rsidRPr="00B4326C" w:rsidRDefault="00D05DEB" w:rsidP="00FC1949">
            <w:pPr>
              <w:rPr>
                <w:b/>
                <w:bCs/>
                <w:i w:val="0"/>
                <w:iCs w:val="0"/>
                <w:sz w:val="22"/>
              </w:rPr>
            </w:pPr>
            <w:r w:rsidRPr="00B4326C">
              <w:rPr>
                <w:b/>
                <w:bCs/>
                <w:i w:val="0"/>
                <w:iCs w:val="0"/>
                <w:sz w:val="22"/>
              </w:rPr>
              <w:t>Actores</w:t>
            </w:r>
          </w:p>
        </w:tc>
        <w:tc>
          <w:tcPr>
            <w:tcW w:w="6976" w:type="dxa"/>
          </w:tcPr>
          <w:p w14:paraId="599BB29A" w14:textId="311387C6" w:rsidR="00D05DEB" w:rsidRPr="00B4326C" w:rsidRDefault="0079158C" w:rsidP="00FC1949">
            <w:pPr>
              <w:cnfStyle w:val="000000000000" w:firstRow="0" w:lastRow="0" w:firstColumn="0" w:lastColumn="0" w:oddVBand="0" w:evenVBand="0" w:oddHBand="0" w:evenHBand="0" w:firstRowFirstColumn="0" w:firstRowLastColumn="0" w:lastRowFirstColumn="0" w:lastRowLastColumn="0"/>
            </w:pPr>
            <w:r w:rsidRPr="00B4326C">
              <w:t>Enemigo</w:t>
            </w:r>
          </w:p>
        </w:tc>
      </w:tr>
      <w:tr w:rsidR="00D05DEB" w:rsidRPr="00B4326C" w14:paraId="60F379C0" w14:textId="77777777" w:rsidTr="00FC1949">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668" w:type="dxa"/>
          </w:tcPr>
          <w:p w14:paraId="69C977C6" w14:textId="77777777" w:rsidR="00D05DEB" w:rsidRPr="00B4326C" w:rsidRDefault="00D05DEB" w:rsidP="00FC1949">
            <w:pPr>
              <w:rPr>
                <w:b/>
                <w:bCs/>
                <w:i w:val="0"/>
                <w:iCs w:val="0"/>
                <w:sz w:val="22"/>
              </w:rPr>
            </w:pPr>
            <w:r w:rsidRPr="00B4326C">
              <w:rPr>
                <w:b/>
                <w:bCs/>
                <w:i w:val="0"/>
                <w:iCs w:val="0"/>
                <w:sz w:val="22"/>
              </w:rPr>
              <w:t>Descripción</w:t>
            </w:r>
          </w:p>
        </w:tc>
        <w:tc>
          <w:tcPr>
            <w:tcW w:w="6976" w:type="dxa"/>
          </w:tcPr>
          <w:p w14:paraId="7104D1DA" w14:textId="469B2480" w:rsidR="00D05DEB" w:rsidRPr="00B4326C" w:rsidRDefault="00F50EA0" w:rsidP="00FC1949">
            <w:pPr>
              <w:cnfStyle w:val="000000100000" w:firstRow="0" w:lastRow="0" w:firstColumn="0" w:lastColumn="0" w:oddVBand="0" w:evenVBand="0" w:oddHBand="1" w:evenHBand="0" w:firstRowFirstColumn="0" w:firstRowLastColumn="0" w:lastRowFirstColumn="0" w:lastRowLastColumn="0"/>
            </w:pPr>
            <w:r w:rsidRPr="00B4326C">
              <w:t>Cuando un jugador entre en el rango de detección de un enemigo, este empezará a perseguir al primero, hasta que consiga asesinarlo o muera en el intento.</w:t>
            </w:r>
          </w:p>
        </w:tc>
      </w:tr>
    </w:tbl>
    <w:p w14:paraId="48FAF8F2" w14:textId="77777777" w:rsidR="00D05DEB" w:rsidRPr="00B4326C" w:rsidRDefault="00D05DEB" w:rsidP="005F7AAE"/>
    <w:p w14:paraId="0D559B83" w14:textId="77777777" w:rsidR="00F50EA0" w:rsidRPr="00B4326C" w:rsidRDefault="00F50EA0" w:rsidP="005F7AAE"/>
    <w:p w14:paraId="144B43C1" w14:textId="77777777" w:rsidR="00F50EA0" w:rsidRPr="00B4326C" w:rsidRDefault="00F50EA0" w:rsidP="005F7AAE"/>
    <w:p w14:paraId="705200CE" w14:textId="10CCF0FC" w:rsidR="001E4774" w:rsidRPr="00B4326C" w:rsidRDefault="001E4774" w:rsidP="001E4774">
      <w:pPr>
        <w:pStyle w:val="TtuloTablaING"/>
      </w:pPr>
      <w:bookmarkStart w:id="64" w:name="_Toc169177160"/>
      <w:r w:rsidRPr="00B4326C">
        <w:lastRenderedPageBreak/>
        <w:t>Tabla 3.19.</w:t>
      </w:r>
      <w:r w:rsidRPr="00B4326C">
        <w:br/>
        <w:t>Caso de uso CU15</w:t>
      </w:r>
      <w:bookmarkEnd w:id="64"/>
    </w:p>
    <w:tbl>
      <w:tblPr>
        <w:tblStyle w:val="Tablanormal5"/>
        <w:tblW w:w="0" w:type="auto"/>
        <w:tblLook w:val="04A0" w:firstRow="1" w:lastRow="0" w:firstColumn="1" w:lastColumn="0" w:noHBand="0" w:noVBand="1"/>
      </w:tblPr>
      <w:tblGrid>
        <w:gridCol w:w="1668"/>
        <w:gridCol w:w="6976"/>
      </w:tblGrid>
      <w:tr w:rsidR="00D05DEB" w:rsidRPr="00B4326C" w14:paraId="49D91484" w14:textId="77777777" w:rsidTr="00FC1949">
        <w:trPr>
          <w:cnfStyle w:val="100000000000" w:firstRow="1" w:lastRow="0" w:firstColumn="0" w:lastColumn="0" w:oddVBand="0" w:evenVBand="0" w:oddHBand="0" w:evenHBand="0" w:firstRowFirstColumn="0" w:firstRowLastColumn="0" w:lastRowFirstColumn="0" w:lastRowLastColumn="0"/>
          <w:cantSplit/>
          <w:tblHeader/>
        </w:trPr>
        <w:tc>
          <w:tcPr>
            <w:cnfStyle w:val="001000000100" w:firstRow="0" w:lastRow="0" w:firstColumn="1" w:lastColumn="0" w:oddVBand="0" w:evenVBand="0" w:oddHBand="0" w:evenHBand="0" w:firstRowFirstColumn="1" w:firstRowLastColumn="0" w:lastRowFirstColumn="0" w:lastRowLastColumn="0"/>
            <w:tcW w:w="8644" w:type="dxa"/>
            <w:gridSpan w:val="2"/>
          </w:tcPr>
          <w:p w14:paraId="46947F01" w14:textId="18482301" w:rsidR="00D05DEB" w:rsidRPr="00B4326C" w:rsidRDefault="00D05DEB" w:rsidP="00FC1949">
            <w:pPr>
              <w:jc w:val="center"/>
              <w:rPr>
                <w:b/>
                <w:bCs/>
                <w:i w:val="0"/>
                <w:iCs w:val="0"/>
                <w:sz w:val="24"/>
                <w:szCs w:val="24"/>
              </w:rPr>
            </w:pPr>
            <w:r w:rsidRPr="00B4326C">
              <w:rPr>
                <w:b/>
                <w:bCs/>
                <w:i w:val="0"/>
                <w:iCs w:val="0"/>
                <w:sz w:val="24"/>
                <w:szCs w:val="24"/>
              </w:rPr>
              <w:t>CU15</w:t>
            </w:r>
          </w:p>
        </w:tc>
      </w:tr>
      <w:tr w:rsidR="00D05DEB" w:rsidRPr="00B4326C" w14:paraId="585A23DF" w14:textId="77777777" w:rsidTr="00FC1949">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668" w:type="dxa"/>
          </w:tcPr>
          <w:p w14:paraId="27F4ECEA" w14:textId="77777777" w:rsidR="00D05DEB" w:rsidRPr="00B4326C" w:rsidRDefault="00D05DEB" w:rsidP="00FC1949">
            <w:pPr>
              <w:rPr>
                <w:b/>
                <w:bCs/>
                <w:i w:val="0"/>
                <w:iCs w:val="0"/>
                <w:sz w:val="22"/>
              </w:rPr>
            </w:pPr>
            <w:r w:rsidRPr="00B4326C">
              <w:rPr>
                <w:b/>
                <w:bCs/>
                <w:i w:val="0"/>
                <w:iCs w:val="0"/>
                <w:sz w:val="22"/>
              </w:rPr>
              <w:t>Nombre</w:t>
            </w:r>
          </w:p>
        </w:tc>
        <w:tc>
          <w:tcPr>
            <w:tcW w:w="6976" w:type="dxa"/>
          </w:tcPr>
          <w:p w14:paraId="7A318221" w14:textId="6FC3ED6D" w:rsidR="00D05DEB" w:rsidRPr="00B4326C" w:rsidRDefault="001E4774" w:rsidP="00FC1949">
            <w:pPr>
              <w:cnfStyle w:val="000000100000" w:firstRow="0" w:lastRow="0" w:firstColumn="0" w:lastColumn="0" w:oddVBand="0" w:evenVBand="0" w:oddHBand="1" w:evenHBand="0" w:firstRowFirstColumn="0" w:firstRowLastColumn="0" w:lastRowFirstColumn="0" w:lastRowLastColumn="0"/>
            </w:pPr>
            <w:r w:rsidRPr="00B4326C">
              <w:t>Iniciar modo un jugador</w:t>
            </w:r>
          </w:p>
        </w:tc>
      </w:tr>
      <w:tr w:rsidR="00D05DEB" w:rsidRPr="00B4326C" w14:paraId="4CC29A0D" w14:textId="77777777" w:rsidTr="00FC1949">
        <w:trPr>
          <w:cantSplit/>
        </w:trPr>
        <w:tc>
          <w:tcPr>
            <w:cnfStyle w:val="001000000000" w:firstRow="0" w:lastRow="0" w:firstColumn="1" w:lastColumn="0" w:oddVBand="0" w:evenVBand="0" w:oddHBand="0" w:evenHBand="0" w:firstRowFirstColumn="0" w:firstRowLastColumn="0" w:lastRowFirstColumn="0" w:lastRowLastColumn="0"/>
            <w:tcW w:w="1668" w:type="dxa"/>
          </w:tcPr>
          <w:p w14:paraId="151F13D5" w14:textId="77777777" w:rsidR="00D05DEB" w:rsidRPr="00B4326C" w:rsidRDefault="00D05DEB" w:rsidP="00FC1949">
            <w:pPr>
              <w:rPr>
                <w:b/>
                <w:bCs/>
                <w:i w:val="0"/>
                <w:iCs w:val="0"/>
                <w:sz w:val="22"/>
              </w:rPr>
            </w:pPr>
            <w:r w:rsidRPr="00B4326C">
              <w:rPr>
                <w:b/>
                <w:bCs/>
                <w:i w:val="0"/>
                <w:iCs w:val="0"/>
                <w:sz w:val="22"/>
              </w:rPr>
              <w:t>Actores</w:t>
            </w:r>
          </w:p>
        </w:tc>
        <w:tc>
          <w:tcPr>
            <w:tcW w:w="6976" w:type="dxa"/>
          </w:tcPr>
          <w:p w14:paraId="6448827B" w14:textId="51BDF150" w:rsidR="00D05DEB" w:rsidRPr="00B4326C" w:rsidRDefault="0079158C" w:rsidP="00FC1949">
            <w:pPr>
              <w:cnfStyle w:val="000000000000" w:firstRow="0" w:lastRow="0" w:firstColumn="0" w:lastColumn="0" w:oddVBand="0" w:evenVBand="0" w:oddHBand="0" w:evenHBand="0" w:firstRowFirstColumn="0" w:firstRowLastColumn="0" w:lastRowFirstColumn="0" w:lastRowLastColumn="0"/>
            </w:pPr>
            <w:r w:rsidRPr="00B4326C">
              <w:t>Anfitrión</w:t>
            </w:r>
          </w:p>
        </w:tc>
      </w:tr>
      <w:tr w:rsidR="00D05DEB" w:rsidRPr="00B4326C" w14:paraId="33FED7E3" w14:textId="77777777" w:rsidTr="00FC1949">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668" w:type="dxa"/>
          </w:tcPr>
          <w:p w14:paraId="609CB7BE" w14:textId="77777777" w:rsidR="00D05DEB" w:rsidRPr="00B4326C" w:rsidRDefault="00D05DEB" w:rsidP="00FC1949">
            <w:pPr>
              <w:rPr>
                <w:b/>
                <w:bCs/>
                <w:i w:val="0"/>
                <w:iCs w:val="0"/>
                <w:sz w:val="22"/>
              </w:rPr>
            </w:pPr>
            <w:r w:rsidRPr="00B4326C">
              <w:rPr>
                <w:b/>
                <w:bCs/>
                <w:i w:val="0"/>
                <w:iCs w:val="0"/>
                <w:sz w:val="22"/>
              </w:rPr>
              <w:t>Descripción</w:t>
            </w:r>
          </w:p>
        </w:tc>
        <w:tc>
          <w:tcPr>
            <w:tcW w:w="6976" w:type="dxa"/>
          </w:tcPr>
          <w:p w14:paraId="7741D7C0" w14:textId="182B2A3D" w:rsidR="003F3F55" w:rsidRPr="00B4326C" w:rsidRDefault="003F3F55" w:rsidP="00FC1949">
            <w:pPr>
              <w:cnfStyle w:val="000000100000" w:firstRow="0" w:lastRow="0" w:firstColumn="0" w:lastColumn="0" w:oddVBand="0" w:evenVBand="0" w:oddHBand="1" w:evenHBand="0" w:firstRowFirstColumn="0" w:firstRowLastColumn="0" w:lastRowFirstColumn="0" w:lastRowLastColumn="0"/>
            </w:pPr>
            <w:r w:rsidRPr="00B4326C">
              <w:t>Un jugador puede acceder al modo un jugador desde el menú principal del videojuego. Este modo le permite jugar sin conexión a Internet, accediendo directamente a una nueva partida en solitario.</w:t>
            </w:r>
          </w:p>
        </w:tc>
      </w:tr>
    </w:tbl>
    <w:p w14:paraId="56F65AAF" w14:textId="77777777" w:rsidR="00D05DEB" w:rsidRPr="00B4326C" w:rsidRDefault="00D05DEB" w:rsidP="005F7AAE"/>
    <w:p w14:paraId="15993C1D" w14:textId="2A052078" w:rsidR="001E4774" w:rsidRPr="00B4326C" w:rsidRDefault="001E4774" w:rsidP="001E4774">
      <w:pPr>
        <w:pStyle w:val="TtuloTablaING"/>
      </w:pPr>
      <w:bookmarkStart w:id="65" w:name="_Toc169177161"/>
      <w:r w:rsidRPr="00B4326C">
        <w:t>Tabla 3.20.</w:t>
      </w:r>
      <w:r w:rsidRPr="00B4326C">
        <w:br/>
        <w:t>Caso de uso CU16</w:t>
      </w:r>
      <w:bookmarkEnd w:id="65"/>
    </w:p>
    <w:tbl>
      <w:tblPr>
        <w:tblStyle w:val="Tablanormal5"/>
        <w:tblW w:w="0" w:type="auto"/>
        <w:tblLook w:val="04A0" w:firstRow="1" w:lastRow="0" w:firstColumn="1" w:lastColumn="0" w:noHBand="0" w:noVBand="1"/>
      </w:tblPr>
      <w:tblGrid>
        <w:gridCol w:w="1668"/>
        <w:gridCol w:w="6976"/>
      </w:tblGrid>
      <w:tr w:rsidR="00D05DEB" w:rsidRPr="00B4326C" w14:paraId="7940F1C3" w14:textId="77777777" w:rsidTr="00FC1949">
        <w:trPr>
          <w:cnfStyle w:val="100000000000" w:firstRow="1" w:lastRow="0" w:firstColumn="0" w:lastColumn="0" w:oddVBand="0" w:evenVBand="0" w:oddHBand="0" w:evenHBand="0" w:firstRowFirstColumn="0" w:firstRowLastColumn="0" w:lastRowFirstColumn="0" w:lastRowLastColumn="0"/>
          <w:cantSplit/>
          <w:tblHeader/>
        </w:trPr>
        <w:tc>
          <w:tcPr>
            <w:cnfStyle w:val="001000000100" w:firstRow="0" w:lastRow="0" w:firstColumn="1" w:lastColumn="0" w:oddVBand="0" w:evenVBand="0" w:oddHBand="0" w:evenHBand="0" w:firstRowFirstColumn="1" w:firstRowLastColumn="0" w:lastRowFirstColumn="0" w:lastRowLastColumn="0"/>
            <w:tcW w:w="8644" w:type="dxa"/>
            <w:gridSpan w:val="2"/>
          </w:tcPr>
          <w:p w14:paraId="55DC233E" w14:textId="1B4425C1" w:rsidR="00D05DEB" w:rsidRPr="00B4326C" w:rsidRDefault="00D05DEB" w:rsidP="00FC1949">
            <w:pPr>
              <w:jc w:val="center"/>
              <w:rPr>
                <w:b/>
                <w:bCs/>
                <w:i w:val="0"/>
                <w:iCs w:val="0"/>
                <w:sz w:val="24"/>
                <w:szCs w:val="24"/>
              </w:rPr>
            </w:pPr>
            <w:r w:rsidRPr="00B4326C">
              <w:rPr>
                <w:b/>
                <w:bCs/>
                <w:i w:val="0"/>
                <w:iCs w:val="0"/>
                <w:sz w:val="24"/>
                <w:szCs w:val="24"/>
              </w:rPr>
              <w:t>CU16</w:t>
            </w:r>
          </w:p>
        </w:tc>
      </w:tr>
      <w:tr w:rsidR="00D05DEB" w:rsidRPr="00B4326C" w14:paraId="639DB8EA" w14:textId="77777777" w:rsidTr="00FC1949">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668" w:type="dxa"/>
          </w:tcPr>
          <w:p w14:paraId="4B87C9CA" w14:textId="77777777" w:rsidR="00D05DEB" w:rsidRPr="00B4326C" w:rsidRDefault="00D05DEB" w:rsidP="00FC1949">
            <w:pPr>
              <w:rPr>
                <w:b/>
                <w:bCs/>
                <w:i w:val="0"/>
                <w:iCs w:val="0"/>
                <w:sz w:val="22"/>
              </w:rPr>
            </w:pPr>
            <w:r w:rsidRPr="00B4326C">
              <w:rPr>
                <w:b/>
                <w:bCs/>
                <w:i w:val="0"/>
                <w:iCs w:val="0"/>
                <w:sz w:val="22"/>
              </w:rPr>
              <w:t>Nombre</w:t>
            </w:r>
          </w:p>
        </w:tc>
        <w:tc>
          <w:tcPr>
            <w:tcW w:w="6976" w:type="dxa"/>
          </w:tcPr>
          <w:p w14:paraId="33551F47" w14:textId="2D083A41" w:rsidR="00D05DEB" w:rsidRPr="00B4326C" w:rsidRDefault="001E4774" w:rsidP="00FC1949">
            <w:pPr>
              <w:cnfStyle w:val="000000100000" w:firstRow="0" w:lastRow="0" w:firstColumn="0" w:lastColumn="0" w:oddVBand="0" w:evenVBand="0" w:oddHBand="1" w:evenHBand="0" w:firstRowFirstColumn="0" w:firstRowLastColumn="0" w:lastRowFirstColumn="0" w:lastRowLastColumn="0"/>
            </w:pPr>
            <w:r w:rsidRPr="00B4326C">
              <w:t>Salir de la aplicación</w:t>
            </w:r>
          </w:p>
        </w:tc>
      </w:tr>
      <w:tr w:rsidR="00D05DEB" w:rsidRPr="00B4326C" w14:paraId="109249E2" w14:textId="77777777" w:rsidTr="00FC1949">
        <w:trPr>
          <w:cantSplit/>
        </w:trPr>
        <w:tc>
          <w:tcPr>
            <w:cnfStyle w:val="001000000000" w:firstRow="0" w:lastRow="0" w:firstColumn="1" w:lastColumn="0" w:oddVBand="0" w:evenVBand="0" w:oddHBand="0" w:evenHBand="0" w:firstRowFirstColumn="0" w:firstRowLastColumn="0" w:lastRowFirstColumn="0" w:lastRowLastColumn="0"/>
            <w:tcW w:w="1668" w:type="dxa"/>
          </w:tcPr>
          <w:p w14:paraId="34CBC5D8" w14:textId="77777777" w:rsidR="00D05DEB" w:rsidRPr="00B4326C" w:rsidRDefault="00D05DEB" w:rsidP="00FC1949">
            <w:pPr>
              <w:rPr>
                <w:b/>
                <w:bCs/>
                <w:i w:val="0"/>
                <w:iCs w:val="0"/>
                <w:sz w:val="22"/>
              </w:rPr>
            </w:pPr>
            <w:r w:rsidRPr="00B4326C">
              <w:rPr>
                <w:b/>
                <w:bCs/>
                <w:i w:val="0"/>
                <w:iCs w:val="0"/>
                <w:sz w:val="22"/>
              </w:rPr>
              <w:t>Actores</w:t>
            </w:r>
          </w:p>
        </w:tc>
        <w:tc>
          <w:tcPr>
            <w:tcW w:w="6976" w:type="dxa"/>
          </w:tcPr>
          <w:p w14:paraId="0871CB56" w14:textId="3E089C24" w:rsidR="00D05DEB" w:rsidRPr="00B4326C" w:rsidRDefault="0079158C" w:rsidP="00FC1949">
            <w:pPr>
              <w:cnfStyle w:val="000000000000" w:firstRow="0" w:lastRow="0" w:firstColumn="0" w:lastColumn="0" w:oddVBand="0" w:evenVBand="0" w:oddHBand="0" w:evenHBand="0" w:firstRowFirstColumn="0" w:firstRowLastColumn="0" w:lastRowFirstColumn="0" w:lastRowLastColumn="0"/>
            </w:pPr>
            <w:r w:rsidRPr="00B4326C">
              <w:t>Anfitrión</w:t>
            </w:r>
            <w:r w:rsidR="003F3F55" w:rsidRPr="00B4326C">
              <w:t>, cliente</w:t>
            </w:r>
          </w:p>
        </w:tc>
      </w:tr>
      <w:tr w:rsidR="00D05DEB" w:rsidRPr="00B4326C" w14:paraId="398F2828" w14:textId="77777777" w:rsidTr="00FC1949">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668" w:type="dxa"/>
          </w:tcPr>
          <w:p w14:paraId="572919F3" w14:textId="77777777" w:rsidR="00D05DEB" w:rsidRPr="00B4326C" w:rsidRDefault="00D05DEB" w:rsidP="00FC1949">
            <w:pPr>
              <w:rPr>
                <w:b/>
                <w:bCs/>
                <w:i w:val="0"/>
                <w:iCs w:val="0"/>
                <w:sz w:val="22"/>
              </w:rPr>
            </w:pPr>
            <w:r w:rsidRPr="00B4326C">
              <w:rPr>
                <w:b/>
                <w:bCs/>
                <w:i w:val="0"/>
                <w:iCs w:val="0"/>
                <w:sz w:val="22"/>
              </w:rPr>
              <w:t>Descripción</w:t>
            </w:r>
          </w:p>
        </w:tc>
        <w:tc>
          <w:tcPr>
            <w:tcW w:w="6976" w:type="dxa"/>
          </w:tcPr>
          <w:p w14:paraId="5ED5579E" w14:textId="1A53C5A0" w:rsidR="00D05DEB" w:rsidRPr="00B4326C" w:rsidRDefault="003F3F55" w:rsidP="00FC1949">
            <w:pPr>
              <w:cnfStyle w:val="000000100000" w:firstRow="0" w:lastRow="0" w:firstColumn="0" w:lastColumn="0" w:oddVBand="0" w:evenVBand="0" w:oddHBand="1" w:evenHBand="0" w:firstRowFirstColumn="0" w:firstRowLastColumn="0" w:lastRowFirstColumn="0" w:lastRowLastColumn="0"/>
            </w:pPr>
            <w:r w:rsidRPr="00B4326C">
              <w:t>Un jugador puede interactuar con el sistema para cerrar la aplicación desde el menú principal, lo que finaliza completamente el proceso.</w:t>
            </w:r>
          </w:p>
        </w:tc>
      </w:tr>
    </w:tbl>
    <w:p w14:paraId="66E7AB78" w14:textId="77777777" w:rsidR="00D05DEB" w:rsidRPr="00B4326C" w:rsidRDefault="00D05DEB" w:rsidP="005F7AAE"/>
    <w:p w14:paraId="12C8839B" w14:textId="31C13C1A" w:rsidR="001E4774" w:rsidRPr="00B4326C" w:rsidRDefault="001E4774" w:rsidP="001E4774">
      <w:pPr>
        <w:pStyle w:val="TtuloTablaING"/>
      </w:pPr>
      <w:bookmarkStart w:id="66" w:name="_Toc169177162"/>
      <w:r w:rsidRPr="00B4326C">
        <w:t>Tabla 3.21.</w:t>
      </w:r>
      <w:r w:rsidRPr="00B4326C">
        <w:br/>
        <w:t>Caso de uso CU17</w:t>
      </w:r>
      <w:bookmarkEnd w:id="66"/>
    </w:p>
    <w:tbl>
      <w:tblPr>
        <w:tblStyle w:val="Tablanormal5"/>
        <w:tblW w:w="0" w:type="auto"/>
        <w:tblLook w:val="04A0" w:firstRow="1" w:lastRow="0" w:firstColumn="1" w:lastColumn="0" w:noHBand="0" w:noVBand="1"/>
      </w:tblPr>
      <w:tblGrid>
        <w:gridCol w:w="1668"/>
        <w:gridCol w:w="6976"/>
      </w:tblGrid>
      <w:tr w:rsidR="00D05DEB" w:rsidRPr="00B4326C" w14:paraId="5CACBF7D" w14:textId="77777777" w:rsidTr="00FC1949">
        <w:trPr>
          <w:cnfStyle w:val="100000000000" w:firstRow="1" w:lastRow="0" w:firstColumn="0" w:lastColumn="0" w:oddVBand="0" w:evenVBand="0" w:oddHBand="0" w:evenHBand="0" w:firstRowFirstColumn="0" w:firstRowLastColumn="0" w:lastRowFirstColumn="0" w:lastRowLastColumn="0"/>
          <w:cantSplit/>
          <w:tblHeader/>
        </w:trPr>
        <w:tc>
          <w:tcPr>
            <w:cnfStyle w:val="001000000100" w:firstRow="0" w:lastRow="0" w:firstColumn="1" w:lastColumn="0" w:oddVBand="0" w:evenVBand="0" w:oddHBand="0" w:evenHBand="0" w:firstRowFirstColumn="1" w:firstRowLastColumn="0" w:lastRowFirstColumn="0" w:lastRowLastColumn="0"/>
            <w:tcW w:w="8644" w:type="dxa"/>
            <w:gridSpan w:val="2"/>
          </w:tcPr>
          <w:p w14:paraId="0170BA6E" w14:textId="192A49E4" w:rsidR="00D05DEB" w:rsidRPr="00B4326C" w:rsidRDefault="00D05DEB" w:rsidP="00FC1949">
            <w:pPr>
              <w:jc w:val="center"/>
              <w:rPr>
                <w:b/>
                <w:bCs/>
                <w:i w:val="0"/>
                <w:iCs w:val="0"/>
                <w:sz w:val="24"/>
                <w:szCs w:val="24"/>
              </w:rPr>
            </w:pPr>
            <w:r w:rsidRPr="00B4326C">
              <w:rPr>
                <w:b/>
                <w:bCs/>
                <w:i w:val="0"/>
                <w:iCs w:val="0"/>
                <w:sz w:val="24"/>
                <w:szCs w:val="24"/>
              </w:rPr>
              <w:t>CU17</w:t>
            </w:r>
          </w:p>
        </w:tc>
      </w:tr>
      <w:tr w:rsidR="00D05DEB" w:rsidRPr="00B4326C" w14:paraId="77F429BA" w14:textId="77777777" w:rsidTr="00FC1949">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668" w:type="dxa"/>
          </w:tcPr>
          <w:p w14:paraId="6A3AFAB9" w14:textId="77777777" w:rsidR="00D05DEB" w:rsidRPr="00B4326C" w:rsidRDefault="00D05DEB" w:rsidP="00FC1949">
            <w:pPr>
              <w:rPr>
                <w:b/>
                <w:bCs/>
                <w:i w:val="0"/>
                <w:iCs w:val="0"/>
                <w:sz w:val="22"/>
              </w:rPr>
            </w:pPr>
            <w:r w:rsidRPr="00B4326C">
              <w:rPr>
                <w:b/>
                <w:bCs/>
                <w:i w:val="0"/>
                <w:iCs w:val="0"/>
                <w:sz w:val="22"/>
              </w:rPr>
              <w:t>Nombre</w:t>
            </w:r>
          </w:p>
        </w:tc>
        <w:tc>
          <w:tcPr>
            <w:tcW w:w="6976" w:type="dxa"/>
          </w:tcPr>
          <w:p w14:paraId="73B1681E" w14:textId="41ABFA16" w:rsidR="00D05DEB" w:rsidRPr="00B4326C" w:rsidRDefault="001E4774" w:rsidP="00FC1949">
            <w:pPr>
              <w:cnfStyle w:val="000000100000" w:firstRow="0" w:lastRow="0" w:firstColumn="0" w:lastColumn="0" w:oddVBand="0" w:evenVBand="0" w:oddHBand="1" w:evenHBand="0" w:firstRowFirstColumn="0" w:firstRowLastColumn="0" w:lastRowFirstColumn="0" w:lastRowLastColumn="0"/>
            </w:pPr>
            <w:r w:rsidRPr="00B4326C">
              <w:t>Iniciar modo multijugador</w:t>
            </w:r>
          </w:p>
        </w:tc>
      </w:tr>
      <w:tr w:rsidR="00D05DEB" w:rsidRPr="00B4326C" w14:paraId="395B6976" w14:textId="77777777" w:rsidTr="00FC1949">
        <w:trPr>
          <w:cantSplit/>
        </w:trPr>
        <w:tc>
          <w:tcPr>
            <w:cnfStyle w:val="001000000000" w:firstRow="0" w:lastRow="0" w:firstColumn="1" w:lastColumn="0" w:oddVBand="0" w:evenVBand="0" w:oddHBand="0" w:evenHBand="0" w:firstRowFirstColumn="0" w:firstRowLastColumn="0" w:lastRowFirstColumn="0" w:lastRowLastColumn="0"/>
            <w:tcW w:w="1668" w:type="dxa"/>
          </w:tcPr>
          <w:p w14:paraId="6CF1B4E3" w14:textId="77777777" w:rsidR="00D05DEB" w:rsidRPr="00B4326C" w:rsidRDefault="00D05DEB" w:rsidP="00FC1949">
            <w:pPr>
              <w:rPr>
                <w:b/>
                <w:bCs/>
                <w:i w:val="0"/>
                <w:iCs w:val="0"/>
                <w:sz w:val="22"/>
              </w:rPr>
            </w:pPr>
            <w:r w:rsidRPr="00B4326C">
              <w:rPr>
                <w:b/>
                <w:bCs/>
                <w:i w:val="0"/>
                <w:iCs w:val="0"/>
                <w:sz w:val="22"/>
              </w:rPr>
              <w:t>Actores</w:t>
            </w:r>
          </w:p>
        </w:tc>
        <w:tc>
          <w:tcPr>
            <w:tcW w:w="6976" w:type="dxa"/>
          </w:tcPr>
          <w:p w14:paraId="0FB54D19" w14:textId="6F56FDE1" w:rsidR="00D05DEB" w:rsidRPr="00B4326C" w:rsidRDefault="0079158C" w:rsidP="00FC1949">
            <w:pPr>
              <w:cnfStyle w:val="000000000000" w:firstRow="0" w:lastRow="0" w:firstColumn="0" w:lastColumn="0" w:oddVBand="0" w:evenVBand="0" w:oddHBand="0" w:evenHBand="0" w:firstRowFirstColumn="0" w:firstRowLastColumn="0" w:lastRowFirstColumn="0" w:lastRowLastColumn="0"/>
            </w:pPr>
            <w:r w:rsidRPr="00B4326C">
              <w:t>Anfitrión, cliente</w:t>
            </w:r>
          </w:p>
        </w:tc>
      </w:tr>
      <w:tr w:rsidR="00D05DEB" w:rsidRPr="00B4326C" w14:paraId="5F8247B7" w14:textId="77777777" w:rsidTr="00FC1949">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668" w:type="dxa"/>
          </w:tcPr>
          <w:p w14:paraId="02E9A23F" w14:textId="77777777" w:rsidR="00D05DEB" w:rsidRPr="00B4326C" w:rsidRDefault="00D05DEB" w:rsidP="00FC1949">
            <w:pPr>
              <w:rPr>
                <w:b/>
                <w:bCs/>
                <w:i w:val="0"/>
                <w:iCs w:val="0"/>
                <w:sz w:val="22"/>
              </w:rPr>
            </w:pPr>
            <w:r w:rsidRPr="00B4326C">
              <w:rPr>
                <w:b/>
                <w:bCs/>
                <w:i w:val="0"/>
                <w:iCs w:val="0"/>
                <w:sz w:val="22"/>
              </w:rPr>
              <w:t>Descripción</w:t>
            </w:r>
          </w:p>
        </w:tc>
        <w:tc>
          <w:tcPr>
            <w:tcW w:w="6976" w:type="dxa"/>
          </w:tcPr>
          <w:p w14:paraId="5801FE36" w14:textId="377892AE" w:rsidR="00D05DEB" w:rsidRPr="00B4326C" w:rsidRDefault="00A47311" w:rsidP="00FC1949">
            <w:pPr>
              <w:cnfStyle w:val="000000100000" w:firstRow="0" w:lastRow="0" w:firstColumn="0" w:lastColumn="0" w:oddVBand="0" w:evenVBand="0" w:oddHBand="1" w:evenHBand="0" w:firstRowFirstColumn="0" w:firstRowLastColumn="0" w:lastRowFirstColumn="0" w:lastRowLastColumn="0"/>
            </w:pPr>
            <w:r w:rsidRPr="00B4326C">
              <w:t>Los jugadores pueden acceder al menú del modo multijugador desde el menú principal. El menú del modo multijugador permitirá a los jugadores crear o unirse a una sala de juego (CU18 y CU19), o regresar al menú principal.</w:t>
            </w:r>
          </w:p>
        </w:tc>
      </w:tr>
    </w:tbl>
    <w:p w14:paraId="4A3911BA" w14:textId="77777777" w:rsidR="00D05DEB" w:rsidRPr="00B4326C" w:rsidRDefault="00D05DEB" w:rsidP="005F7AAE"/>
    <w:p w14:paraId="61251883" w14:textId="3C6CDC03" w:rsidR="001E4774" w:rsidRPr="00B4326C" w:rsidRDefault="001E4774" w:rsidP="001E4774">
      <w:pPr>
        <w:pStyle w:val="TtuloTablaING"/>
      </w:pPr>
      <w:bookmarkStart w:id="67" w:name="_Toc169177163"/>
      <w:r w:rsidRPr="00B4326C">
        <w:t>Tabla 3.22.</w:t>
      </w:r>
      <w:r w:rsidRPr="00B4326C">
        <w:br/>
        <w:t>Caso de uso CU18</w:t>
      </w:r>
      <w:bookmarkEnd w:id="67"/>
    </w:p>
    <w:tbl>
      <w:tblPr>
        <w:tblStyle w:val="Tablanormal5"/>
        <w:tblW w:w="0" w:type="auto"/>
        <w:tblLook w:val="04A0" w:firstRow="1" w:lastRow="0" w:firstColumn="1" w:lastColumn="0" w:noHBand="0" w:noVBand="1"/>
      </w:tblPr>
      <w:tblGrid>
        <w:gridCol w:w="1668"/>
        <w:gridCol w:w="6976"/>
      </w:tblGrid>
      <w:tr w:rsidR="00D05DEB" w:rsidRPr="00B4326C" w14:paraId="2D63749B" w14:textId="77777777" w:rsidTr="00FC1949">
        <w:trPr>
          <w:cnfStyle w:val="100000000000" w:firstRow="1" w:lastRow="0" w:firstColumn="0" w:lastColumn="0" w:oddVBand="0" w:evenVBand="0" w:oddHBand="0" w:evenHBand="0" w:firstRowFirstColumn="0" w:firstRowLastColumn="0" w:lastRowFirstColumn="0" w:lastRowLastColumn="0"/>
          <w:cantSplit/>
          <w:tblHeader/>
        </w:trPr>
        <w:tc>
          <w:tcPr>
            <w:cnfStyle w:val="001000000100" w:firstRow="0" w:lastRow="0" w:firstColumn="1" w:lastColumn="0" w:oddVBand="0" w:evenVBand="0" w:oddHBand="0" w:evenHBand="0" w:firstRowFirstColumn="1" w:firstRowLastColumn="0" w:lastRowFirstColumn="0" w:lastRowLastColumn="0"/>
            <w:tcW w:w="8644" w:type="dxa"/>
            <w:gridSpan w:val="2"/>
          </w:tcPr>
          <w:p w14:paraId="15490577" w14:textId="6B57C230" w:rsidR="00D05DEB" w:rsidRPr="00B4326C" w:rsidRDefault="00D05DEB" w:rsidP="00FC1949">
            <w:pPr>
              <w:jc w:val="center"/>
              <w:rPr>
                <w:b/>
                <w:bCs/>
                <w:i w:val="0"/>
                <w:iCs w:val="0"/>
                <w:sz w:val="24"/>
                <w:szCs w:val="24"/>
              </w:rPr>
            </w:pPr>
            <w:r w:rsidRPr="00B4326C">
              <w:rPr>
                <w:b/>
                <w:bCs/>
                <w:i w:val="0"/>
                <w:iCs w:val="0"/>
                <w:sz w:val="24"/>
                <w:szCs w:val="24"/>
              </w:rPr>
              <w:t>CU18</w:t>
            </w:r>
          </w:p>
        </w:tc>
      </w:tr>
      <w:tr w:rsidR="00D05DEB" w:rsidRPr="00B4326C" w14:paraId="6366DCED" w14:textId="77777777" w:rsidTr="00FC1949">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668" w:type="dxa"/>
          </w:tcPr>
          <w:p w14:paraId="5B7D37FF" w14:textId="77777777" w:rsidR="00D05DEB" w:rsidRPr="00B4326C" w:rsidRDefault="00D05DEB" w:rsidP="00FC1949">
            <w:pPr>
              <w:rPr>
                <w:b/>
                <w:bCs/>
                <w:i w:val="0"/>
                <w:iCs w:val="0"/>
                <w:sz w:val="22"/>
              </w:rPr>
            </w:pPr>
            <w:r w:rsidRPr="00B4326C">
              <w:rPr>
                <w:b/>
                <w:bCs/>
                <w:i w:val="0"/>
                <w:iCs w:val="0"/>
                <w:sz w:val="22"/>
              </w:rPr>
              <w:t>Nombre</w:t>
            </w:r>
          </w:p>
        </w:tc>
        <w:tc>
          <w:tcPr>
            <w:tcW w:w="6976" w:type="dxa"/>
          </w:tcPr>
          <w:p w14:paraId="6DDA1BBC" w14:textId="1F3C77BD" w:rsidR="00D05DEB" w:rsidRPr="00B4326C" w:rsidRDefault="001E4774" w:rsidP="00FC1949">
            <w:pPr>
              <w:cnfStyle w:val="000000100000" w:firstRow="0" w:lastRow="0" w:firstColumn="0" w:lastColumn="0" w:oddVBand="0" w:evenVBand="0" w:oddHBand="1" w:evenHBand="0" w:firstRowFirstColumn="0" w:firstRowLastColumn="0" w:lastRowFirstColumn="0" w:lastRowLastColumn="0"/>
            </w:pPr>
            <w:r w:rsidRPr="00B4326C">
              <w:t>Crear una sala</w:t>
            </w:r>
          </w:p>
        </w:tc>
      </w:tr>
      <w:tr w:rsidR="00D05DEB" w:rsidRPr="00B4326C" w14:paraId="32D2BC6A" w14:textId="77777777" w:rsidTr="00FC1949">
        <w:trPr>
          <w:cantSplit/>
        </w:trPr>
        <w:tc>
          <w:tcPr>
            <w:cnfStyle w:val="001000000000" w:firstRow="0" w:lastRow="0" w:firstColumn="1" w:lastColumn="0" w:oddVBand="0" w:evenVBand="0" w:oddHBand="0" w:evenHBand="0" w:firstRowFirstColumn="0" w:firstRowLastColumn="0" w:lastRowFirstColumn="0" w:lastRowLastColumn="0"/>
            <w:tcW w:w="1668" w:type="dxa"/>
          </w:tcPr>
          <w:p w14:paraId="7C366402" w14:textId="77777777" w:rsidR="00D05DEB" w:rsidRPr="00B4326C" w:rsidRDefault="00D05DEB" w:rsidP="00FC1949">
            <w:pPr>
              <w:rPr>
                <w:b/>
                <w:bCs/>
                <w:i w:val="0"/>
                <w:iCs w:val="0"/>
                <w:sz w:val="22"/>
              </w:rPr>
            </w:pPr>
            <w:r w:rsidRPr="00B4326C">
              <w:rPr>
                <w:b/>
                <w:bCs/>
                <w:i w:val="0"/>
                <w:iCs w:val="0"/>
                <w:sz w:val="22"/>
              </w:rPr>
              <w:t>Actores</w:t>
            </w:r>
          </w:p>
        </w:tc>
        <w:tc>
          <w:tcPr>
            <w:tcW w:w="6976" w:type="dxa"/>
          </w:tcPr>
          <w:p w14:paraId="4DA7A0DA" w14:textId="50C52531" w:rsidR="00D05DEB" w:rsidRPr="00B4326C" w:rsidRDefault="0079158C" w:rsidP="00FC1949">
            <w:pPr>
              <w:cnfStyle w:val="000000000000" w:firstRow="0" w:lastRow="0" w:firstColumn="0" w:lastColumn="0" w:oddVBand="0" w:evenVBand="0" w:oddHBand="0" w:evenHBand="0" w:firstRowFirstColumn="0" w:firstRowLastColumn="0" w:lastRowFirstColumn="0" w:lastRowLastColumn="0"/>
            </w:pPr>
            <w:r w:rsidRPr="00B4326C">
              <w:t>Anfitrión</w:t>
            </w:r>
          </w:p>
        </w:tc>
      </w:tr>
      <w:tr w:rsidR="00D05DEB" w:rsidRPr="00B4326C" w14:paraId="5CA63C0A" w14:textId="77777777" w:rsidTr="00FC1949">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668" w:type="dxa"/>
          </w:tcPr>
          <w:p w14:paraId="5992F397" w14:textId="77777777" w:rsidR="00D05DEB" w:rsidRPr="00B4326C" w:rsidRDefault="00D05DEB" w:rsidP="00FC1949">
            <w:pPr>
              <w:rPr>
                <w:b/>
                <w:bCs/>
                <w:i w:val="0"/>
                <w:iCs w:val="0"/>
                <w:sz w:val="22"/>
              </w:rPr>
            </w:pPr>
            <w:r w:rsidRPr="00B4326C">
              <w:rPr>
                <w:b/>
                <w:bCs/>
                <w:i w:val="0"/>
                <w:iCs w:val="0"/>
                <w:sz w:val="22"/>
              </w:rPr>
              <w:t>Descripción</w:t>
            </w:r>
          </w:p>
        </w:tc>
        <w:tc>
          <w:tcPr>
            <w:tcW w:w="6976" w:type="dxa"/>
          </w:tcPr>
          <w:p w14:paraId="7597D3D3" w14:textId="77625A79" w:rsidR="00D05DEB" w:rsidRPr="00B4326C" w:rsidRDefault="00A47311" w:rsidP="00FC1949">
            <w:pPr>
              <w:cnfStyle w:val="000000100000" w:firstRow="0" w:lastRow="0" w:firstColumn="0" w:lastColumn="0" w:oddVBand="0" w:evenVBand="0" w:oddHBand="1" w:evenHBand="0" w:firstRowFirstColumn="0" w:firstRowLastColumn="0" w:lastRowFirstColumn="0" w:lastRowLastColumn="0"/>
            </w:pPr>
            <w:r w:rsidRPr="00B4326C">
              <w:t>Un jugador puede, desde el menú del modo multijugador, crear una sala. En este instante, este jugador pasará a ser el anfitrión de una partida. En esta sala el anfitrión tendrá en su poder un código identificador que podrá proporcionar a otro jugador para que se una a su sala de juego.</w:t>
            </w:r>
          </w:p>
        </w:tc>
      </w:tr>
    </w:tbl>
    <w:p w14:paraId="49073497" w14:textId="77777777" w:rsidR="00D05DEB" w:rsidRPr="00B4326C" w:rsidRDefault="00D05DEB" w:rsidP="005F7AAE"/>
    <w:p w14:paraId="0F8403D3" w14:textId="77777777" w:rsidR="00A47311" w:rsidRPr="00B4326C" w:rsidRDefault="00A47311" w:rsidP="005F7AAE"/>
    <w:p w14:paraId="3374EC9C" w14:textId="17E46CE5" w:rsidR="001E4774" w:rsidRPr="00B4326C" w:rsidRDefault="001E4774" w:rsidP="001E4774">
      <w:pPr>
        <w:pStyle w:val="TtuloTablaING"/>
      </w:pPr>
      <w:bookmarkStart w:id="68" w:name="_Toc169177164"/>
      <w:r w:rsidRPr="00B4326C">
        <w:lastRenderedPageBreak/>
        <w:t>Tabla 3.23.</w:t>
      </w:r>
      <w:r w:rsidRPr="00B4326C">
        <w:br/>
        <w:t>Caso de uso CU19</w:t>
      </w:r>
      <w:bookmarkEnd w:id="68"/>
    </w:p>
    <w:tbl>
      <w:tblPr>
        <w:tblStyle w:val="Tablanormal5"/>
        <w:tblW w:w="0" w:type="auto"/>
        <w:tblLook w:val="04A0" w:firstRow="1" w:lastRow="0" w:firstColumn="1" w:lastColumn="0" w:noHBand="0" w:noVBand="1"/>
      </w:tblPr>
      <w:tblGrid>
        <w:gridCol w:w="1668"/>
        <w:gridCol w:w="6976"/>
      </w:tblGrid>
      <w:tr w:rsidR="00D05DEB" w:rsidRPr="00B4326C" w14:paraId="7677A83B" w14:textId="77777777" w:rsidTr="00FC1949">
        <w:trPr>
          <w:cnfStyle w:val="100000000000" w:firstRow="1" w:lastRow="0" w:firstColumn="0" w:lastColumn="0" w:oddVBand="0" w:evenVBand="0" w:oddHBand="0" w:evenHBand="0" w:firstRowFirstColumn="0" w:firstRowLastColumn="0" w:lastRowFirstColumn="0" w:lastRowLastColumn="0"/>
          <w:cantSplit/>
          <w:tblHeader/>
        </w:trPr>
        <w:tc>
          <w:tcPr>
            <w:cnfStyle w:val="001000000100" w:firstRow="0" w:lastRow="0" w:firstColumn="1" w:lastColumn="0" w:oddVBand="0" w:evenVBand="0" w:oddHBand="0" w:evenHBand="0" w:firstRowFirstColumn="1" w:firstRowLastColumn="0" w:lastRowFirstColumn="0" w:lastRowLastColumn="0"/>
            <w:tcW w:w="8644" w:type="dxa"/>
            <w:gridSpan w:val="2"/>
          </w:tcPr>
          <w:p w14:paraId="542DA74A" w14:textId="111F1F5B" w:rsidR="00D05DEB" w:rsidRPr="00B4326C" w:rsidRDefault="00D05DEB" w:rsidP="00FC1949">
            <w:pPr>
              <w:jc w:val="center"/>
              <w:rPr>
                <w:b/>
                <w:bCs/>
                <w:i w:val="0"/>
                <w:iCs w:val="0"/>
                <w:sz w:val="24"/>
                <w:szCs w:val="24"/>
              </w:rPr>
            </w:pPr>
            <w:r w:rsidRPr="00B4326C">
              <w:rPr>
                <w:b/>
                <w:bCs/>
                <w:i w:val="0"/>
                <w:iCs w:val="0"/>
                <w:sz w:val="24"/>
                <w:szCs w:val="24"/>
              </w:rPr>
              <w:t>CU19</w:t>
            </w:r>
          </w:p>
        </w:tc>
      </w:tr>
      <w:tr w:rsidR="00D05DEB" w:rsidRPr="00B4326C" w14:paraId="4471FFF2" w14:textId="77777777" w:rsidTr="00FC1949">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668" w:type="dxa"/>
          </w:tcPr>
          <w:p w14:paraId="677DE448" w14:textId="77777777" w:rsidR="00D05DEB" w:rsidRPr="00B4326C" w:rsidRDefault="00D05DEB" w:rsidP="00FC1949">
            <w:pPr>
              <w:rPr>
                <w:b/>
                <w:bCs/>
                <w:i w:val="0"/>
                <w:iCs w:val="0"/>
                <w:sz w:val="22"/>
              </w:rPr>
            </w:pPr>
            <w:r w:rsidRPr="00B4326C">
              <w:rPr>
                <w:b/>
                <w:bCs/>
                <w:i w:val="0"/>
                <w:iCs w:val="0"/>
                <w:sz w:val="22"/>
              </w:rPr>
              <w:t>Nombre</w:t>
            </w:r>
          </w:p>
        </w:tc>
        <w:tc>
          <w:tcPr>
            <w:tcW w:w="6976" w:type="dxa"/>
          </w:tcPr>
          <w:p w14:paraId="63AB79F1" w14:textId="62466127" w:rsidR="00D05DEB" w:rsidRPr="00B4326C" w:rsidRDefault="001E4774" w:rsidP="00FC1949">
            <w:pPr>
              <w:cnfStyle w:val="000000100000" w:firstRow="0" w:lastRow="0" w:firstColumn="0" w:lastColumn="0" w:oddVBand="0" w:evenVBand="0" w:oddHBand="1" w:evenHBand="0" w:firstRowFirstColumn="0" w:firstRowLastColumn="0" w:lastRowFirstColumn="0" w:lastRowLastColumn="0"/>
            </w:pPr>
            <w:r w:rsidRPr="00B4326C">
              <w:t>Unirse a una sala</w:t>
            </w:r>
          </w:p>
        </w:tc>
      </w:tr>
      <w:tr w:rsidR="00D05DEB" w:rsidRPr="00B4326C" w14:paraId="104EBE7B" w14:textId="77777777" w:rsidTr="00FC1949">
        <w:trPr>
          <w:cantSplit/>
        </w:trPr>
        <w:tc>
          <w:tcPr>
            <w:cnfStyle w:val="001000000000" w:firstRow="0" w:lastRow="0" w:firstColumn="1" w:lastColumn="0" w:oddVBand="0" w:evenVBand="0" w:oddHBand="0" w:evenHBand="0" w:firstRowFirstColumn="0" w:firstRowLastColumn="0" w:lastRowFirstColumn="0" w:lastRowLastColumn="0"/>
            <w:tcW w:w="1668" w:type="dxa"/>
          </w:tcPr>
          <w:p w14:paraId="6474C83E" w14:textId="77777777" w:rsidR="00D05DEB" w:rsidRPr="00B4326C" w:rsidRDefault="00D05DEB" w:rsidP="00FC1949">
            <w:pPr>
              <w:rPr>
                <w:b/>
                <w:bCs/>
                <w:i w:val="0"/>
                <w:iCs w:val="0"/>
                <w:sz w:val="22"/>
              </w:rPr>
            </w:pPr>
            <w:r w:rsidRPr="00B4326C">
              <w:rPr>
                <w:b/>
                <w:bCs/>
                <w:i w:val="0"/>
                <w:iCs w:val="0"/>
                <w:sz w:val="22"/>
              </w:rPr>
              <w:t>Actores</w:t>
            </w:r>
          </w:p>
        </w:tc>
        <w:tc>
          <w:tcPr>
            <w:tcW w:w="6976" w:type="dxa"/>
          </w:tcPr>
          <w:p w14:paraId="6F32F0DA" w14:textId="34BA4E3F" w:rsidR="00D05DEB" w:rsidRPr="00B4326C" w:rsidRDefault="0079158C" w:rsidP="00FC1949">
            <w:pPr>
              <w:cnfStyle w:val="000000000000" w:firstRow="0" w:lastRow="0" w:firstColumn="0" w:lastColumn="0" w:oddVBand="0" w:evenVBand="0" w:oddHBand="0" w:evenHBand="0" w:firstRowFirstColumn="0" w:firstRowLastColumn="0" w:lastRowFirstColumn="0" w:lastRowLastColumn="0"/>
            </w:pPr>
            <w:r w:rsidRPr="00B4326C">
              <w:t>Cliente</w:t>
            </w:r>
          </w:p>
        </w:tc>
      </w:tr>
      <w:tr w:rsidR="00D05DEB" w:rsidRPr="00B4326C" w14:paraId="5566B037" w14:textId="77777777" w:rsidTr="00FC1949">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668" w:type="dxa"/>
          </w:tcPr>
          <w:p w14:paraId="37EE1BB9" w14:textId="77777777" w:rsidR="00D05DEB" w:rsidRPr="00B4326C" w:rsidRDefault="00D05DEB" w:rsidP="00FC1949">
            <w:pPr>
              <w:rPr>
                <w:b/>
                <w:bCs/>
                <w:i w:val="0"/>
                <w:iCs w:val="0"/>
                <w:sz w:val="22"/>
              </w:rPr>
            </w:pPr>
            <w:r w:rsidRPr="00B4326C">
              <w:rPr>
                <w:b/>
                <w:bCs/>
                <w:i w:val="0"/>
                <w:iCs w:val="0"/>
                <w:sz w:val="22"/>
              </w:rPr>
              <w:t>Descripción</w:t>
            </w:r>
          </w:p>
        </w:tc>
        <w:tc>
          <w:tcPr>
            <w:tcW w:w="6976" w:type="dxa"/>
          </w:tcPr>
          <w:p w14:paraId="44AA5409" w14:textId="07949D81" w:rsidR="00D05DEB" w:rsidRPr="00B4326C" w:rsidRDefault="00A47311" w:rsidP="00FC1949">
            <w:pPr>
              <w:cnfStyle w:val="000000100000" w:firstRow="0" w:lastRow="0" w:firstColumn="0" w:lastColumn="0" w:oddVBand="0" w:evenVBand="0" w:oddHBand="1" w:evenHBand="0" w:firstRowFirstColumn="0" w:firstRowLastColumn="0" w:lastRowFirstColumn="0" w:lastRowLastColumn="0"/>
            </w:pPr>
            <w:r w:rsidRPr="00B4326C">
              <w:t>Un jugador podrá unirse a una sala de juego desde el menú del modo multijugador, introduciendo un identificador proporcionado por el jugador que ha creado la sala a la que se está intentando unir.</w:t>
            </w:r>
          </w:p>
        </w:tc>
      </w:tr>
    </w:tbl>
    <w:p w14:paraId="59DEF43F" w14:textId="77777777" w:rsidR="00D05DEB" w:rsidRPr="00B4326C" w:rsidRDefault="00D05DEB" w:rsidP="005F7AAE"/>
    <w:p w14:paraId="7399AA3D" w14:textId="0F982C1B" w:rsidR="001E4774" w:rsidRPr="00B4326C" w:rsidRDefault="001E4774" w:rsidP="001E4774">
      <w:pPr>
        <w:pStyle w:val="TtuloTablaING"/>
      </w:pPr>
      <w:bookmarkStart w:id="69" w:name="_Toc169177165"/>
      <w:r w:rsidRPr="00B4326C">
        <w:t>Tabla 3.24.</w:t>
      </w:r>
      <w:r w:rsidRPr="00B4326C">
        <w:br/>
        <w:t>Caso de uso CU20</w:t>
      </w:r>
      <w:bookmarkEnd w:id="69"/>
    </w:p>
    <w:tbl>
      <w:tblPr>
        <w:tblStyle w:val="Tablanormal5"/>
        <w:tblW w:w="0" w:type="auto"/>
        <w:tblLook w:val="04A0" w:firstRow="1" w:lastRow="0" w:firstColumn="1" w:lastColumn="0" w:noHBand="0" w:noVBand="1"/>
      </w:tblPr>
      <w:tblGrid>
        <w:gridCol w:w="1668"/>
        <w:gridCol w:w="6976"/>
      </w:tblGrid>
      <w:tr w:rsidR="00D05DEB" w:rsidRPr="00B4326C" w14:paraId="7630A0DD" w14:textId="77777777" w:rsidTr="00FC1949">
        <w:trPr>
          <w:cnfStyle w:val="100000000000" w:firstRow="1" w:lastRow="0" w:firstColumn="0" w:lastColumn="0" w:oddVBand="0" w:evenVBand="0" w:oddHBand="0" w:evenHBand="0" w:firstRowFirstColumn="0" w:firstRowLastColumn="0" w:lastRowFirstColumn="0" w:lastRowLastColumn="0"/>
          <w:cantSplit/>
          <w:tblHeader/>
        </w:trPr>
        <w:tc>
          <w:tcPr>
            <w:cnfStyle w:val="001000000100" w:firstRow="0" w:lastRow="0" w:firstColumn="1" w:lastColumn="0" w:oddVBand="0" w:evenVBand="0" w:oddHBand="0" w:evenHBand="0" w:firstRowFirstColumn="1" w:firstRowLastColumn="0" w:lastRowFirstColumn="0" w:lastRowLastColumn="0"/>
            <w:tcW w:w="8644" w:type="dxa"/>
            <w:gridSpan w:val="2"/>
          </w:tcPr>
          <w:p w14:paraId="17280ABD" w14:textId="5FB7A755" w:rsidR="00D05DEB" w:rsidRPr="00B4326C" w:rsidRDefault="00D05DEB" w:rsidP="00FC1949">
            <w:pPr>
              <w:jc w:val="center"/>
              <w:rPr>
                <w:b/>
                <w:bCs/>
                <w:i w:val="0"/>
                <w:iCs w:val="0"/>
                <w:sz w:val="24"/>
                <w:szCs w:val="24"/>
              </w:rPr>
            </w:pPr>
            <w:r w:rsidRPr="00B4326C">
              <w:rPr>
                <w:b/>
                <w:bCs/>
                <w:i w:val="0"/>
                <w:iCs w:val="0"/>
                <w:sz w:val="24"/>
                <w:szCs w:val="24"/>
              </w:rPr>
              <w:t>CU20</w:t>
            </w:r>
          </w:p>
        </w:tc>
      </w:tr>
      <w:tr w:rsidR="00D05DEB" w:rsidRPr="00B4326C" w14:paraId="216D587D" w14:textId="77777777" w:rsidTr="00FC1949">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668" w:type="dxa"/>
          </w:tcPr>
          <w:p w14:paraId="429844EE" w14:textId="77777777" w:rsidR="00D05DEB" w:rsidRPr="00B4326C" w:rsidRDefault="00D05DEB" w:rsidP="00FC1949">
            <w:pPr>
              <w:rPr>
                <w:b/>
                <w:bCs/>
                <w:i w:val="0"/>
                <w:iCs w:val="0"/>
                <w:sz w:val="22"/>
              </w:rPr>
            </w:pPr>
            <w:r w:rsidRPr="00B4326C">
              <w:rPr>
                <w:b/>
                <w:bCs/>
                <w:i w:val="0"/>
                <w:iCs w:val="0"/>
                <w:sz w:val="22"/>
              </w:rPr>
              <w:t>Nombre</w:t>
            </w:r>
          </w:p>
        </w:tc>
        <w:tc>
          <w:tcPr>
            <w:tcW w:w="6976" w:type="dxa"/>
          </w:tcPr>
          <w:p w14:paraId="66994808" w14:textId="0D10BDF1" w:rsidR="00D05DEB" w:rsidRPr="00B4326C" w:rsidRDefault="001E4774" w:rsidP="00FC1949">
            <w:pPr>
              <w:cnfStyle w:val="000000100000" w:firstRow="0" w:lastRow="0" w:firstColumn="0" w:lastColumn="0" w:oddVBand="0" w:evenVBand="0" w:oddHBand="1" w:evenHBand="0" w:firstRowFirstColumn="0" w:firstRowLastColumn="0" w:lastRowFirstColumn="0" w:lastRowLastColumn="0"/>
            </w:pPr>
            <w:r w:rsidRPr="00B4326C">
              <w:t>Establecerse como listo</w:t>
            </w:r>
          </w:p>
        </w:tc>
      </w:tr>
      <w:tr w:rsidR="00D05DEB" w:rsidRPr="00B4326C" w14:paraId="6122EC33" w14:textId="77777777" w:rsidTr="00FC1949">
        <w:trPr>
          <w:cantSplit/>
        </w:trPr>
        <w:tc>
          <w:tcPr>
            <w:cnfStyle w:val="001000000000" w:firstRow="0" w:lastRow="0" w:firstColumn="1" w:lastColumn="0" w:oddVBand="0" w:evenVBand="0" w:oddHBand="0" w:evenHBand="0" w:firstRowFirstColumn="0" w:firstRowLastColumn="0" w:lastRowFirstColumn="0" w:lastRowLastColumn="0"/>
            <w:tcW w:w="1668" w:type="dxa"/>
          </w:tcPr>
          <w:p w14:paraId="7AE8775E" w14:textId="77777777" w:rsidR="00D05DEB" w:rsidRPr="00B4326C" w:rsidRDefault="00D05DEB" w:rsidP="00FC1949">
            <w:pPr>
              <w:rPr>
                <w:b/>
                <w:bCs/>
                <w:i w:val="0"/>
                <w:iCs w:val="0"/>
                <w:sz w:val="22"/>
              </w:rPr>
            </w:pPr>
            <w:r w:rsidRPr="00B4326C">
              <w:rPr>
                <w:b/>
                <w:bCs/>
                <w:i w:val="0"/>
                <w:iCs w:val="0"/>
                <w:sz w:val="22"/>
              </w:rPr>
              <w:t>Actores</w:t>
            </w:r>
          </w:p>
        </w:tc>
        <w:tc>
          <w:tcPr>
            <w:tcW w:w="6976" w:type="dxa"/>
          </w:tcPr>
          <w:p w14:paraId="433847AF" w14:textId="58417BCF" w:rsidR="00D05DEB" w:rsidRPr="00B4326C" w:rsidRDefault="0079158C" w:rsidP="00FC1949">
            <w:pPr>
              <w:cnfStyle w:val="000000000000" w:firstRow="0" w:lastRow="0" w:firstColumn="0" w:lastColumn="0" w:oddVBand="0" w:evenVBand="0" w:oddHBand="0" w:evenHBand="0" w:firstRowFirstColumn="0" w:firstRowLastColumn="0" w:lastRowFirstColumn="0" w:lastRowLastColumn="0"/>
            </w:pPr>
            <w:r w:rsidRPr="00B4326C">
              <w:t>Anfitrión, cliente</w:t>
            </w:r>
          </w:p>
        </w:tc>
      </w:tr>
      <w:tr w:rsidR="00D05DEB" w:rsidRPr="00B4326C" w14:paraId="21D608FB" w14:textId="77777777" w:rsidTr="00FC1949">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668" w:type="dxa"/>
          </w:tcPr>
          <w:p w14:paraId="13CC4263" w14:textId="77777777" w:rsidR="00D05DEB" w:rsidRPr="00B4326C" w:rsidRDefault="00D05DEB" w:rsidP="00FC1949">
            <w:pPr>
              <w:rPr>
                <w:b/>
                <w:bCs/>
                <w:i w:val="0"/>
                <w:iCs w:val="0"/>
                <w:sz w:val="22"/>
              </w:rPr>
            </w:pPr>
            <w:r w:rsidRPr="00B4326C">
              <w:rPr>
                <w:b/>
                <w:bCs/>
                <w:i w:val="0"/>
                <w:iCs w:val="0"/>
                <w:sz w:val="22"/>
              </w:rPr>
              <w:t>Descripción</w:t>
            </w:r>
          </w:p>
        </w:tc>
        <w:tc>
          <w:tcPr>
            <w:tcW w:w="6976" w:type="dxa"/>
          </w:tcPr>
          <w:p w14:paraId="1E1B8BFC" w14:textId="0A8FC8CF" w:rsidR="00D05DEB" w:rsidRPr="00B4326C" w:rsidRDefault="00D47213" w:rsidP="00FC1949">
            <w:pPr>
              <w:cnfStyle w:val="000000100000" w:firstRow="0" w:lastRow="0" w:firstColumn="0" w:lastColumn="0" w:oddVBand="0" w:evenVBand="0" w:oddHBand="1" w:evenHBand="0" w:firstRowFirstColumn="0" w:firstRowLastColumn="0" w:lastRowFirstColumn="0" w:lastRowLastColumn="0"/>
            </w:pPr>
            <w:r w:rsidRPr="00B4326C">
              <w:t>Cuando un jugador se haya unido a una sala, podrá establecer su estado a “listo”. Una vez todos los jugadores de la sala hayan ejecutado esta acción, se cargará la escena de juego y este dará comienzo.</w:t>
            </w:r>
          </w:p>
        </w:tc>
      </w:tr>
    </w:tbl>
    <w:p w14:paraId="464D68AD" w14:textId="77777777" w:rsidR="00D05DEB" w:rsidRPr="00B4326C" w:rsidRDefault="00D05DEB" w:rsidP="005F7AAE"/>
    <w:p w14:paraId="6C683A54" w14:textId="339693DA" w:rsidR="00C470E4" w:rsidRPr="00B4326C" w:rsidRDefault="004201DA">
      <w:pPr>
        <w:pStyle w:val="Epgrafe"/>
        <w:numPr>
          <w:ilvl w:val="1"/>
          <w:numId w:val="2"/>
        </w:numPr>
      </w:pPr>
      <w:bookmarkStart w:id="70" w:name="_Toc169177065"/>
      <w:bookmarkEnd w:id="36"/>
      <w:r w:rsidRPr="00B4326C">
        <w:t>Especificación de requisitos de software</w:t>
      </w:r>
      <w:bookmarkEnd w:id="70"/>
    </w:p>
    <w:p w14:paraId="2E2C48AC" w14:textId="61BEEAD3" w:rsidR="0053367A" w:rsidRPr="00B4326C" w:rsidRDefault="009003DC" w:rsidP="0053367A">
      <w:r w:rsidRPr="00B4326C">
        <w:t>Cada requisito se especifica con una tabla como la que se encuentra a continuación:</w:t>
      </w:r>
    </w:p>
    <w:p w14:paraId="5F7C3A61" w14:textId="1840B014" w:rsidR="009003DC" w:rsidRPr="00B4326C" w:rsidRDefault="009003DC" w:rsidP="009003DC">
      <w:pPr>
        <w:pStyle w:val="TtuloTablaING"/>
      </w:pPr>
      <w:bookmarkStart w:id="71" w:name="_Toc169177166"/>
      <w:r w:rsidRPr="00B4326C">
        <w:t>Tabla 3.</w:t>
      </w:r>
      <w:r w:rsidR="00070C57" w:rsidRPr="00B4326C">
        <w:t>25.</w:t>
      </w:r>
      <w:r w:rsidRPr="00B4326C">
        <w:br/>
        <w:t>Plantilla de los Requisitos</w:t>
      </w:r>
      <w:bookmarkEnd w:id="71"/>
    </w:p>
    <w:tbl>
      <w:tblPr>
        <w:tblStyle w:val="Tabladelista6concolores"/>
        <w:tblW w:w="0" w:type="auto"/>
        <w:jc w:val="center"/>
        <w:tblLook w:val="0400" w:firstRow="0" w:lastRow="0" w:firstColumn="0" w:lastColumn="0" w:noHBand="0" w:noVBand="1"/>
      </w:tblPr>
      <w:tblGrid>
        <w:gridCol w:w="4322"/>
        <w:gridCol w:w="4322"/>
      </w:tblGrid>
      <w:tr w:rsidR="009003DC" w:rsidRPr="00B4326C" w14:paraId="4900A26E" w14:textId="77777777" w:rsidTr="00034059">
        <w:trPr>
          <w:cnfStyle w:val="000000100000" w:firstRow="0" w:lastRow="0" w:firstColumn="0" w:lastColumn="0" w:oddVBand="0" w:evenVBand="0" w:oddHBand="1" w:evenHBand="0" w:firstRowFirstColumn="0" w:firstRowLastColumn="0" w:lastRowFirstColumn="0" w:lastRowLastColumn="0"/>
          <w:jc w:val="center"/>
        </w:trPr>
        <w:tc>
          <w:tcPr>
            <w:tcW w:w="8644" w:type="dxa"/>
            <w:gridSpan w:val="2"/>
          </w:tcPr>
          <w:p w14:paraId="55E18D90" w14:textId="16BB54EF" w:rsidR="009003DC" w:rsidRPr="00B4326C" w:rsidRDefault="009003DC" w:rsidP="009003DC">
            <w:r w:rsidRPr="00B4326C">
              <w:rPr>
                <w:b/>
                <w:bCs/>
              </w:rPr>
              <w:t>Identificador:</w:t>
            </w:r>
            <w:r w:rsidRPr="00B4326C">
              <w:t xml:space="preserve"> </w:t>
            </w:r>
          </w:p>
        </w:tc>
      </w:tr>
      <w:tr w:rsidR="009003DC" w:rsidRPr="00B4326C" w14:paraId="1E5C9F71" w14:textId="77777777" w:rsidTr="00034059">
        <w:trPr>
          <w:jc w:val="center"/>
        </w:trPr>
        <w:tc>
          <w:tcPr>
            <w:tcW w:w="8644" w:type="dxa"/>
            <w:gridSpan w:val="2"/>
          </w:tcPr>
          <w:p w14:paraId="59795271" w14:textId="77E13BAD" w:rsidR="009003DC" w:rsidRPr="00B4326C" w:rsidRDefault="009003DC" w:rsidP="009003DC">
            <w:pPr>
              <w:rPr>
                <w:b/>
                <w:bCs/>
              </w:rPr>
            </w:pPr>
            <w:r w:rsidRPr="00B4326C">
              <w:rPr>
                <w:b/>
                <w:bCs/>
              </w:rPr>
              <w:t>Descripción:</w:t>
            </w:r>
            <w:r w:rsidRPr="00B4326C">
              <w:t xml:space="preserve"> </w:t>
            </w:r>
          </w:p>
        </w:tc>
      </w:tr>
      <w:tr w:rsidR="009003DC" w:rsidRPr="00B4326C" w14:paraId="7195D51A" w14:textId="77777777" w:rsidTr="00034059">
        <w:trPr>
          <w:cnfStyle w:val="000000100000" w:firstRow="0" w:lastRow="0" w:firstColumn="0" w:lastColumn="0" w:oddVBand="0" w:evenVBand="0" w:oddHBand="1" w:evenHBand="0" w:firstRowFirstColumn="0" w:firstRowLastColumn="0" w:lastRowFirstColumn="0" w:lastRowLastColumn="0"/>
          <w:jc w:val="center"/>
        </w:trPr>
        <w:tc>
          <w:tcPr>
            <w:tcW w:w="4322" w:type="dxa"/>
          </w:tcPr>
          <w:p w14:paraId="4D7E61F9" w14:textId="4EFA6AD5" w:rsidR="009003DC" w:rsidRPr="00B4326C" w:rsidRDefault="009003DC" w:rsidP="009003DC">
            <w:r w:rsidRPr="00B4326C">
              <w:rPr>
                <w:b/>
                <w:bCs/>
              </w:rPr>
              <w:t>Prioridad:</w:t>
            </w:r>
            <w:r w:rsidRPr="00B4326C">
              <w:t xml:space="preserve"> </w:t>
            </w:r>
          </w:p>
        </w:tc>
        <w:tc>
          <w:tcPr>
            <w:tcW w:w="4322" w:type="dxa"/>
          </w:tcPr>
          <w:p w14:paraId="04815B3D" w14:textId="2BB61CAF" w:rsidR="009003DC" w:rsidRPr="00B4326C" w:rsidRDefault="00034059" w:rsidP="009003DC">
            <w:r w:rsidRPr="00B4326C">
              <w:rPr>
                <w:b/>
                <w:bCs/>
              </w:rPr>
              <w:t>Necesidad</w:t>
            </w:r>
            <w:r w:rsidR="009003DC" w:rsidRPr="00B4326C">
              <w:rPr>
                <w:b/>
                <w:bCs/>
              </w:rPr>
              <w:t>:</w:t>
            </w:r>
            <w:r w:rsidR="009003DC" w:rsidRPr="00B4326C">
              <w:t xml:space="preserve"> </w:t>
            </w:r>
          </w:p>
        </w:tc>
      </w:tr>
      <w:tr w:rsidR="009003DC" w:rsidRPr="00B4326C" w14:paraId="56840210" w14:textId="77777777" w:rsidTr="00034059">
        <w:trPr>
          <w:jc w:val="center"/>
        </w:trPr>
        <w:tc>
          <w:tcPr>
            <w:tcW w:w="4322" w:type="dxa"/>
          </w:tcPr>
          <w:p w14:paraId="78BB1E07" w14:textId="6365AF13" w:rsidR="009003DC" w:rsidRPr="00B4326C" w:rsidRDefault="00034059" w:rsidP="009003DC">
            <w:r w:rsidRPr="00B4326C">
              <w:rPr>
                <w:b/>
                <w:bCs/>
              </w:rPr>
              <w:t>Verificabilidad</w:t>
            </w:r>
            <w:r w:rsidR="009003DC" w:rsidRPr="00B4326C">
              <w:rPr>
                <w:b/>
                <w:bCs/>
              </w:rPr>
              <w:t>:</w:t>
            </w:r>
            <w:r w:rsidR="009003DC" w:rsidRPr="00B4326C">
              <w:t xml:space="preserve"> </w:t>
            </w:r>
          </w:p>
        </w:tc>
        <w:tc>
          <w:tcPr>
            <w:tcW w:w="4322" w:type="dxa"/>
          </w:tcPr>
          <w:p w14:paraId="3D7BEEC6" w14:textId="30A970FA" w:rsidR="009003DC" w:rsidRPr="00B4326C" w:rsidRDefault="00917335" w:rsidP="009003DC">
            <w:pPr>
              <w:rPr>
                <w:b/>
                <w:bCs/>
              </w:rPr>
            </w:pPr>
            <w:r w:rsidRPr="00B4326C">
              <w:rPr>
                <w:b/>
                <w:bCs/>
              </w:rPr>
              <w:t>Casos de uso asociados:</w:t>
            </w:r>
            <w:r w:rsidRPr="00B4326C">
              <w:t xml:space="preserve"> </w:t>
            </w:r>
          </w:p>
        </w:tc>
      </w:tr>
    </w:tbl>
    <w:p w14:paraId="6538A8A5" w14:textId="18A4ADC2" w:rsidR="009003DC" w:rsidRPr="00B4326C" w:rsidRDefault="00034059" w:rsidP="009003DC">
      <w:r w:rsidRPr="00B4326C">
        <w:t>Donde cada uno de los campos representa lo siguiente:</w:t>
      </w:r>
    </w:p>
    <w:p w14:paraId="0D55DFAF" w14:textId="305A2915" w:rsidR="00F13EB3" w:rsidRPr="00B4326C" w:rsidRDefault="00034059">
      <w:pPr>
        <w:pStyle w:val="Prrafodelista"/>
        <w:numPr>
          <w:ilvl w:val="0"/>
          <w:numId w:val="9"/>
        </w:numPr>
        <w:rPr>
          <w:b/>
          <w:bCs/>
        </w:rPr>
      </w:pPr>
      <w:r w:rsidRPr="00B4326C">
        <w:rPr>
          <w:b/>
          <w:bCs/>
        </w:rPr>
        <w:t>Identificador:</w:t>
      </w:r>
      <w:r w:rsidRPr="00B4326C">
        <w:t xml:space="preserve"> representa la identificación del requisito</w:t>
      </w:r>
      <w:r w:rsidR="00F13EB3" w:rsidRPr="00B4326C">
        <w:t xml:space="preserve"> con una cadena de caracteres con el formato </w:t>
      </w:r>
      <w:r w:rsidR="00F13EB3" w:rsidRPr="00B4326C">
        <w:rPr>
          <w:i/>
          <w:iCs/>
        </w:rPr>
        <w:t>&lt;F/NF&gt;-&lt;U/S&gt;-&lt;C/R&gt;&lt;XXX&gt;</w:t>
      </w:r>
      <w:r w:rsidR="00F13EB3" w:rsidRPr="00B4326C">
        <w:t>, donde:</w:t>
      </w:r>
    </w:p>
    <w:p w14:paraId="6A11CCB8" w14:textId="7A2DF553" w:rsidR="00F13EB3" w:rsidRPr="00B4326C" w:rsidRDefault="00F13EB3">
      <w:pPr>
        <w:pStyle w:val="Prrafodelista"/>
        <w:numPr>
          <w:ilvl w:val="1"/>
          <w:numId w:val="9"/>
        </w:numPr>
        <w:rPr>
          <w:i/>
          <w:iCs/>
        </w:rPr>
      </w:pPr>
      <w:r w:rsidRPr="00B4326C">
        <w:rPr>
          <w:i/>
          <w:iCs/>
        </w:rPr>
        <w:t>&lt;F/NF&gt;</w:t>
      </w:r>
    </w:p>
    <w:p w14:paraId="5FA6D08C" w14:textId="180CB45F" w:rsidR="00F13EB3" w:rsidRPr="00B4326C" w:rsidRDefault="00F13EB3">
      <w:pPr>
        <w:pStyle w:val="Prrafodelista"/>
        <w:numPr>
          <w:ilvl w:val="2"/>
          <w:numId w:val="9"/>
        </w:numPr>
        <w:rPr>
          <w:b/>
          <w:bCs/>
        </w:rPr>
      </w:pPr>
      <w:r w:rsidRPr="00B4326C">
        <w:rPr>
          <w:b/>
          <w:bCs/>
        </w:rPr>
        <w:t xml:space="preserve">F: </w:t>
      </w:r>
      <w:r w:rsidRPr="00B4326C">
        <w:t>requisito funcional.</w:t>
      </w:r>
    </w:p>
    <w:p w14:paraId="37D7FAC6" w14:textId="2B15181E" w:rsidR="00F13EB3" w:rsidRPr="00B4326C" w:rsidRDefault="00F13EB3">
      <w:pPr>
        <w:pStyle w:val="Prrafodelista"/>
        <w:numPr>
          <w:ilvl w:val="2"/>
          <w:numId w:val="9"/>
        </w:numPr>
        <w:rPr>
          <w:b/>
          <w:bCs/>
        </w:rPr>
      </w:pPr>
      <w:r w:rsidRPr="00B4326C">
        <w:rPr>
          <w:b/>
          <w:bCs/>
        </w:rPr>
        <w:t>NF:</w:t>
      </w:r>
      <w:r w:rsidRPr="00B4326C">
        <w:t xml:space="preserve"> requisito no funcional.</w:t>
      </w:r>
    </w:p>
    <w:p w14:paraId="73A1F0A1" w14:textId="3593A195" w:rsidR="00F13EB3" w:rsidRPr="00B4326C" w:rsidRDefault="00F13EB3">
      <w:pPr>
        <w:pStyle w:val="Prrafodelista"/>
        <w:numPr>
          <w:ilvl w:val="1"/>
          <w:numId w:val="9"/>
        </w:numPr>
        <w:rPr>
          <w:i/>
          <w:iCs/>
        </w:rPr>
      </w:pPr>
      <w:r w:rsidRPr="00B4326C">
        <w:rPr>
          <w:i/>
          <w:iCs/>
        </w:rPr>
        <w:t>&lt;U/S&gt;</w:t>
      </w:r>
    </w:p>
    <w:p w14:paraId="5E8D30D5" w14:textId="354EC70E" w:rsidR="00F13EB3" w:rsidRPr="00B4326C" w:rsidRDefault="00F13EB3">
      <w:pPr>
        <w:pStyle w:val="Prrafodelista"/>
        <w:numPr>
          <w:ilvl w:val="2"/>
          <w:numId w:val="9"/>
        </w:numPr>
        <w:rPr>
          <w:b/>
          <w:bCs/>
        </w:rPr>
      </w:pPr>
      <w:r w:rsidRPr="00B4326C">
        <w:rPr>
          <w:b/>
          <w:bCs/>
        </w:rPr>
        <w:t>U:</w:t>
      </w:r>
      <w:r w:rsidRPr="00B4326C">
        <w:t xml:space="preserve"> requisito de usuario.</w:t>
      </w:r>
    </w:p>
    <w:p w14:paraId="24639DDE" w14:textId="081118EE" w:rsidR="00F13EB3" w:rsidRPr="00B4326C" w:rsidRDefault="00F13EB3">
      <w:pPr>
        <w:pStyle w:val="Prrafodelista"/>
        <w:numPr>
          <w:ilvl w:val="2"/>
          <w:numId w:val="9"/>
        </w:numPr>
        <w:rPr>
          <w:b/>
          <w:bCs/>
        </w:rPr>
      </w:pPr>
      <w:r w:rsidRPr="00B4326C">
        <w:rPr>
          <w:b/>
          <w:bCs/>
        </w:rPr>
        <w:t>S:</w:t>
      </w:r>
      <w:r w:rsidRPr="00B4326C">
        <w:t xml:space="preserve"> requisito d</w:t>
      </w:r>
      <w:r w:rsidR="004201DA" w:rsidRPr="00B4326C">
        <w:t>el sistema</w:t>
      </w:r>
      <w:r w:rsidRPr="00B4326C">
        <w:t>.</w:t>
      </w:r>
    </w:p>
    <w:p w14:paraId="287568CE" w14:textId="7B569EB2" w:rsidR="00F13EB3" w:rsidRPr="00B4326C" w:rsidRDefault="00F13EB3">
      <w:pPr>
        <w:pStyle w:val="Prrafodelista"/>
        <w:numPr>
          <w:ilvl w:val="1"/>
          <w:numId w:val="9"/>
        </w:numPr>
        <w:rPr>
          <w:i/>
          <w:iCs/>
        </w:rPr>
      </w:pPr>
      <w:r w:rsidRPr="00B4326C">
        <w:rPr>
          <w:i/>
          <w:iCs/>
        </w:rPr>
        <w:t>&lt;C/R&gt;</w:t>
      </w:r>
    </w:p>
    <w:p w14:paraId="1FBD0B61" w14:textId="730EB16C" w:rsidR="00F13EB3" w:rsidRPr="00B4326C" w:rsidRDefault="00F13EB3">
      <w:pPr>
        <w:pStyle w:val="Prrafodelista"/>
        <w:numPr>
          <w:ilvl w:val="2"/>
          <w:numId w:val="9"/>
        </w:numPr>
        <w:rPr>
          <w:i/>
          <w:iCs/>
        </w:rPr>
      </w:pPr>
      <w:r w:rsidRPr="00B4326C">
        <w:rPr>
          <w:b/>
          <w:bCs/>
        </w:rPr>
        <w:t>C:</w:t>
      </w:r>
      <w:r w:rsidRPr="00B4326C">
        <w:t xml:space="preserve"> requisito de capacidad.</w:t>
      </w:r>
    </w:p>
    <w:p w14:paraId="04B46B5F" w14:textId="408F6AAA" w:rsidR="00F13EB3" w:rsidRPr="00B4326C" w:rsidRDefault="00F13EB3">
      <w:pPr>
        <w:pStyle w:val="Prrafodelista"/>
        <w:numPr>
          <w:ilvl w:val="2"/>
          <w:numId w:val="9"/>
        </w:numPr>
        <w:rPr>
          <w:i/>
          <w:iCs/>
        </w:rPr>
      </w:pPr>
      <w:r w:rsidRPr="00B4326C">
        <w:rPr>
          <w:b/>
          <w:bCs/>
        </w:rPr>
        <w:t>R:</w:t>
      </w:r>
      <w:r w:rsidRPr="00B4326C">
        <w:rPr>
          <w:i/>
          <w:iCs/>
        </w:rPr>
        <w:t xml:space="preserve"> </w:t>
      </w:r>
      <w:r w:rsidRPr="00B4326C">
        <w:t>requisito de restricción.</w:t>
      </w:r>
    </w:p>
    <w:p w14:paraId="514F33F8" w14:textId="2594292D" w:rsidR="00F13EB3" w:rsidRPr="00B4326C" w:rsidRDefault="00F13EB3">
      <w:pPr>
        <w:pStyle w:val="Prrafodelista"/>
        <w:numPr>
          <w:ilvl w:val="1"/>
          <w:numId w:val="9"/>
        </w:numPr>
        <w:rPr>
          <w:i/>
          <w:iCs/>
        </w:rPr>
      </w:pPr>
      <w:r w:rsidRPr="00B4326C">
        <w:rPr>
          <w:i/>
          <w:iCs/>
        </w:rPr>
        <w:t>&lt;XXX&gt;</w:t>
      </w:r>
    </w:p>
    <w:p w14:paraId="51928C2E" w14:textId="199DABCC" w:rsidR="00F13EB3" w:rsidRPr="00B4326C" w:rsidRDefault="00F13EB3">
      <w:pPr>
        <w:pStyle w:val="Prrafodelista"/>
        <w:numPr>
          <w:ilvl w:val="2"/>
          <w:numId w:val="9"/>
        </w:numPr>
        <w:rPr>
          <w:i/>
          <w:iCs/>
        </w:rPr>
      </w:pPr>
      <w:r w:rsidRPr="00B4326C">
        <w:lastRenderedPageBreak/>
        <w:t>Número identificador del requisito.</w:t>
      </w:r>
    </w:p>
    <w:p w14:paraId="7EC1E48F" w14:textId="50F68E20" w:rsidR="00F13EB3" w:rsidRPr="00B4326C" w:rsidRDefault="001700B3">
      <w:pPr>
        <w:pStyle w:val="Prrafodelista"/>
        <w:numPr>
          <w:ilvl w:val="0"/>
          <w:numId w:val="9"/>
        </w:numPr>
        <w:rPr>
          <w:b/>
          <w:bCs/>
          <w:i/>
          <w:iCs/>
        </w:rPr>
      </w:pPr>
      <w:r w:rsidRPr="00B4326C">
        <w:rPr>
          <w:b/>
          <w:bCs/>
        </w:rPr>
        <w:t>Descripción:</w:t>
      </w:r>
      <w:r w:rsidRPr="00B4326C">
        <w:t xml:space="preserve"> breve explicación del requisito.</w:t>
      </w:r>
    </w:p>
    <w:p w14:paraId="1A2BED80" w14:textId="5A408956" w:rsidR="001700B3" w:rsidRPr="00B4326C" w:rsidRDefault="001700B3">
      <w:pPr>
        <w:pStyle w:val="Prrafodelista"/>
        <w:numPr>
          <w:ilvl w:val="0"/>
          <w:numId w:val="9"/>
        </w:numPr>
        <w:rPr>
          <w:b/>
          <w:bCs/>
          <w:i/>
          <w:iCs/>
        </w:rPr>
      </w:pPr>
      <w:r w:rsidRPr="00B4326C">
        <w:rPr>
          <w:b/>
          <w:bCs/>
        </w:rPr>
        <w:t>Prioridad:</w:t>
      </w:r>
      <w:r w:rsidRPr="00B4326C">
        <w:t xml:space="preserve"> indica la </w:t>
      </w:r>
      <w:r w:rsidR="003F2824" w:rsidRPr="00B4326C">
        <w:t>preferencia del requisito sobre el resto. Obtiene los siguientes valores:</w:t>
      </w:r>
    </w:p>
    <w:p w14:paraId="7DACF848" w14:textId="70BAA42F" w:rsidR="003F2824" w:rsidRPr="00B4326C" w:rsidRDefault="003F2824">
      <w:pPr>
        <w:pStyle w:val="Prrafodelista"/>
        <w:numPr>
          <w:ilvl w:val="1"/>
          <w:numId w:val="9"/>
        </w:numPr>
        <w:rPr>
          <w:b/>
          <w:bCs/>
          <w:i/>
          <w:iCs/>
        </w:rPr>
      </w:pPr>
      <w:r w:rsidRPr="00B4326C">
        <w:rPr>
          <w:b/>
          <w:bCs/>
        </w:rPr>
        <w:t>Alta.</w:t>
      </w:r>
      <w:r w:rsidRPr="00B4326C">
        <w:t xml:space="preserve"> El requerimiento es esencial para el funcionamiento del sistema y otros requisitos dependen de este.</w:t>
      </w:r>
    </w:p>
    <w:p w14:paraId="05E7C0C2" w14:textId="1CFC3E0E" w:rsidR="003F2824" w:rsidRPr="00B4326C" w:rsidRDefault="003F2824">
      <w:pPr>
        <w:pStyle w:val="Prrafodelista"/>
        <w:numPr>
          <w:ilvl w:val="1"/>
          <w:numId w:val="9"/>
        </w:numPr>
        <w:rPr>
          <w:b/>
          <w:bCs/>
        </w:rPr>
      </w:pPr>
      <w:r w:rsidRPr="00B4326C">
        <w:rPr>
          <w:b/>
          <w:bCs/>
        </w:rPr>
        <w:t>Media.</w:t>
      </w:r>
      <w:r w:rsidRPr="00B4326C">
        <w:t xml:space="preserve"> El requisito depende de otro de mayor prioridad y otros dependen de él.</w:t>
      </w:r>
    </w:p>
    <w:p w14:paraId="497CF181" w14:textId="44C10613" w:rsidR="003F2824" w:rsidRPr="00B4326C" w:rsidRDefault="003F2824">
      <w:pPr>
        <w:pStyle w:val="Prrafodelista"/>
        <w:numPr>
          <w:ilvl w:val="1"/>
          <w:numId w:val="9"/>
        </w:numPr>
        <w:rPr>
          <w:b/>
          <w:bCs/>
        </w:rPr>
      </w:pPr>
      <w:r w:rsidRPr="00B4326C">
        <w:rPr>
          <w:b/>
          <w:bCs/>
        </w:rPr>
        <w:t>Baja.</w:t>
      </w:r>
      <w:r w:rsidRPr="00B4326C">
        <w:t xml:space="preserve"> Nivel de prioridad más bajo. La realización del requisito no es fundamental o depende de otros requisitos de mayor prioridad.</w:t>
      </w:r>
    </w:p>
    <w:p w14:paraId="5549EF86" w14:textId="0666E2CA" w:rsidR="001700B3" w:rsidRPr="00B4326C" w:rsidRDefault="001700B3">
      <w:pPr>
        <w:pStyle w:val="Prrafodelista"/>
        <w:numPr>
          <w:ilvl w:val="0"/>
          <w:numId w:val="9"/>
        </w:numPr>
        <w:rPr>
          <w:b/>
          <w:bCs/>
          <w:i/>
          <w:iCs/>
        </w:rPr>
      </w:pPr>
      <w:r w:rsidRPr="00B4326C">
        <w:rPr>
          <w:b/>
          <w:bCs/>
        </w:rPr>
        <w:t>Necesidad:</w:t>
      </w:r>
      <w:r w:rsidRPr="00B4326C">
        <w:t xml:space="preserve"> </w:t>
      </w:r>
      <w:r w:rsidR="003F2824" w:rsidRPr="00B4326C">
        <w:t xml:space="preserve">representa la </w:t>
      </w:r>
      <w:r w:rsidR="00AD7B02" w:rsidRPr="00B4326C">
        <w:t>obligatoriedad del requisito. Obtiene los siguientes valores:</w:t>
      </w:r>
    </w:p>
    <w:p w14:paraId="768004F7" w14:textId="1A13CFA0" w:rsidR="00AD7B02" w:rsidRPr="00B4326C" w:rsidRDefault="00AD7B02">
      <w:pPr>
        <w:pStyle w:val="Prrafodelista"/>
        <w:numPr>
          <w:ilvl w:val="1"/>
          <w:numId w:val="9"/>
        </w:numPr>
        <w:rPr>
          <w:b/>
          <w:bCs/>
          <w:i/>
          <w:iCs/>
        </w:rPr>
      </w:pPr>
      <w:r w:rsidRPr="00B4326C">
        <w:rPr>
          <w:b/>
          <w:bCs/>
        </w:rPr>
        <w:t>Obligatorio:</w:t>
      </w:r>
      <w:r w:rsidRPr="00B4326C">
        <w:t xml:space="preserve"> el requisito es indispensable para el sistema.</w:t>
      </w:r>
    </w:p>
    <w:p w14:paraId="125312A5" w14:textId="14AE75EB" w:rsidR="00AD7B02" w:rsidRPr="00B4326C" w:rsidRDefault="00AD7B02">
      <w:pPr>
        <w:pStyle w:val="Prrafodelista"/>
        <w:numPr>
          <w:ilvl w:val="1"/>
          <w:numId w:val="9"/>
        </w:numPr>
        <w:rPr>
          <w:b/>
          <w:bCs/>
          <w:i/>
          <w:iCs/>
        </w:rPr>
      </w:pPr>
      <w:r w:rsidRPr="00B4326C">
        <w:rPr>
          <w:b/>
          <w:bCs/>
        </w:rPr>
        <w:t>Opcional:</w:t>
      </w:r>
      <w:r w:rsidRPr="00B4326C">
        <w:t xml:space="preserve"> representa una característica optativa del sistema.</w:t>
      </w:r>
    </w:p>
    <w:p w14:paraId="5A41E997" w14:textId="016CD80A" w:rsidR="001700B3" w:rsidRPr="00B4326C" w:rsidRDefault="001700B3">
      <w:pPr>
        <w:pStyle w:val="Prrafodelista"/>
        <w:numPr>
          <w:ilvl w:val="0"/>
          <w:numId w:val="9"/>
        </w:numPr>
        <w:rPr>
          <w:b/>
          <w:bCs/>
          <w:i/>
          <w:iCs/>
        </w:rPr>
      </w:pPr>
      <w:r w:rsidRPr="00B4326C">
        <w:rPr>
          <w:b/>
          <w:bCs/>
        </w:rPr>
        <w:t>Verificabilidad:</w:t>
      </w:r>
      <w:r w:rsidRPr="00B4326C">
        <w:t xml:space="preserve"> indica si el requisito se puede verificar con un plan de pruebas. Puede obtener los siguientes valores:</w:t>
      </w:r>
    </w:p>
    <w:p w14:paraId="2B1575BA" w14:textId="7DFC48A5" w:rsidR="001700B3" w:rsidRPr="00B4326C" w:rsidRDefault="001700B3">
      <w:pPr>
        <w:pStyle w:val="Prrafodelista"/>
        <w:numPr>
          <w:ilvl w:val="1"/>
          <w:numId w:val="9"/>
        </w:numPr>
        <w:rPr>
          <w:b/>
          <w:bCs/>
          <w:i/>
          <w:iCs/>
        </w:rPr>
      </w:pPr>
      <w:r w:rsidRPr="00B4326C">
        <w:rPr>
          <w:b/>
          <w:bCs/>
        </w:rPr>
        <w:t>Total:</w:t>
      </w:r>
      <w:r w:rsidRPr="00B4326C">
        <w:t xml:space="preserve"> se puede verificar en su totalidad mediante un plan de pruebas.</w:t>
      </w:r>
    </w:p>
    <w:p w14:paraId="2E3211C3" w14:textId="4829958B" w:rsidR="001700B3" w:rsidRPr="00B4326C" w:rsidRDefault="001700B3">
      <w:pPr>
        <w:pStyle w:val="Prrafodelista"/>
        <w:numPr>
          <w:ilvl w:val="1"/>
          <w:numId w:val="9"/>
        </w:numPr>
        <w:rPr>
          <w:b/>
          <w:bCs/>
          <w:i/>
          <w:iCs/>
        </w:rPr>
      </w:pPr>
      <w:r w:rsidRPr="00B4326C">
        <w:rPr>
          <w:b/>
          <w:bCs/>
        </w:rPr>
        <w:t>Parcial:</w:t>
      </w:r>
      <w:r w:rsidRPr="00B4326C">
        <w:t xml:space="preserve"> no se puede verificar en su totalidad su correcto funcionamiento.</w:t>
      </w:r>
    </w:p>
    <w:p w14:paraId="5707ED82" w14:textId="76D67703" w:rsidR="001700B3" w:rsidRPr="00B4326C" w:rsidRDefault="001700B3">
      <w:pPr>
        <w:pStyle w:val="Prrafodelista"/>
        <w:numPr>
          <w:ilvl w:val="1"/>
          <w:numId w:val="9"/>
        </w:numPr>
        <w:rPr>
          <w:b/>
          <w:bCs/>
          <w:i/>
          <w:iCs/>
        </w:rPr>
      </w:pPr>
      <w:r w:rsidRPr="00B4326C">
        <w:rPr>
          <w:b/>
          <w:bCs/>
        </w:rPr>
        <w:t>Nula:</w:t>
      </w:r>
      <w:r w:rsidRPr="00B4326C">
        <w:t xml:space="preserve"> no es posible verificar el requisito en base a las pruebas.</w:t>
      </w:r>
    </w:p>
    <w:p w14:paraId="6F71C453" w14:textId="5EE452DD" w:rsidR="00337D62" w:rsidRPr="00B4326C" w:rsidRDefault="00337D62">
      <w:pPr>
        <w:pStyle w:val="Prrafodelista"/>
        <w:numPr>
          <w:ilvl w:val="0"/>
          <w:numId w:val="9"/>
        </w:numPr>
        <w:rPr>
          <w:b/>
          <w:bCs/>
          <w:i/>
          <w:iCs/>
        </w:rPr>
      </w:pPr>
      <w:r w:rsidRPr="00B4326C">
        <w:rPr>
          <w:b/>
          <w:bCs/>
        </w:rPr>
        <w:t>Casos de uso asociados:</w:t>
      </w:r>
      <w:r w:rsidRPr="00B4326C">
        <w:t xml:space="preserve"> indica el identificador de los casos de uso asociados al requisito.</w:t>
      </w:r>
    </w:p>
    <w:p w14:paraId="62C5249C" w14:textId="48C6AB7C" w:rsidR="00C470E4" w:rsidRPr="00B4326C" w:rsidRDefault="00C470E4">
      <w:pPr>
        <w:pStyle w:val="Epgrafe"/>
        <w:numPr>
          <w:ilvl w:val="2"/>
          <w:numId w:val="2"/>
        </w:numPr>
      </w:pPr>
      <w:bookmarkStart w:id="72" w:name="_Toc166609924"/>
      <w:bookmarkStart w:id="73" w:name="_Toc169177066"/>
      <w:r w:rsidRPr="00B4326C">
        <w:t xml:space="preserve">Requisitos </w:t>
      </w:r>
      <w:bookmarkEnd w:id="72"/>
      <w:r w:rsidR="009003DC" w:rsidRPr="00B4326C">
        <w:t>funcionales</w:t>
      </w:r>
      <w:bookmarkEnd w:id="73"/>
    </w:p>
    <w:p w14:paraId="5B4A06CB" w14:textId="76A682F6" w:rsidR="0053367A" w:rsidRPr="00B4326C" w:rsidRDefault="00835774" w:rsidP="009003DC">
      <w:r w:rsidRPr="00B4326C">
        <w:t xml:space="preserve">A continuación, se van a listar todos los requisitos funcionales especificados para este proyecto. </w:t>
      </w:r>
    </w:p>
    <w:p w14:paraId="326A586F" w14:textId="6C7CC2E0" w:rsidR="00337D62" w:rsidRPr="00B4326C" w:rsidRDefault="00337D62" w:rsidP="00337D62">
      <w:pPr>
        <w:pStyle w:val="TtuloTablaING"/>
      </w:pPr>
      <w:bookmarkStart w:id="74" w:name="_Toc169177167"/>
      <w:r w:rsidRPr="00B4326C">
        <w:t>Tabla 3.26.</w:t>
      </w:r>
      <w:r w:rsidRPr="00B4326C">
        <w:br/>
        <w:t>Requisito F-U-C01</w:t>
      </w:r>
      <w:bookmarkEnd w:id="74"/>
    </w:p>
    <w:tbl>
      <w:tblPr>
        <w:tblStyle w:val="Tabladelista6concolores"/>
        <w:tblW w:w="0" w:type="auto"/>
        <w:jc w:val="center"/>
        <w:tblLook w:val="0400" w:firstRow="0" w:lastRow="0" w:firstColumn="0" w:lastColumn="0" w:noHBand="0" w:noVBand="1"/>
      </w:tblPr>
      <w:tblGrid>
        <w:gridCol w:w="4322"/>
        <w:gridCol w:w="4322"/>
      </w:tblGrid>
      <w:tr w:rsidR="00337D62" w:rsidRPr="00B4326C" w14:paraId="163DBA35" w14:textId="77777777" w:rsidTr="00133C32">
        <w:trPr>
          <w:cnfStyle w:val="000000100000" w:firstRow="0" w:lastRow="0" w:firstColumn="0" w:lastColumn="0" w:oddVBand="0" w:evenVBand="0" w:oddHBand="1" w:evenHBand="0" w:firstRowFirstColumn="0" w:firstRowLastColumn="0" w:lastRowFirstColumn="0" w:lastRowLastColumn="0"/>
          <w:jc w:val="center"/>
        </w:trPr>
        <w:tc>
          <w:tcPr>
            <w:tcW w:w="8644" w:type="dxa"/>
            <w:gridSpan w:val="2"/>
          </w:tcPr>
          <w:p w14:paraId="34CF780F" w14:textId="094CF4BA" w:rsidR="00337D62" w:rsidRPr="00B4326C" w:rsidRDefault="00337D62" w:rsidP="00133C32">
            <w:r w:rsidRPr="00B4326C">
              <w:rPr>
                <w:b/>
                <w:bCs/>
              </w:rPr>
              <w:t>Identificador:</w:t>
            </w:r>
            <w:r w:rsidRPr="00B4326C">
              <w:t xml:space="preserve"> F-U-C01</w:t>
            </w:r>
          </w:p>
        </w:tc>
      </w:tr>
      <w:tr w:rsidR="00337D62" w:rsidRPr="00B4326C" w14:paraId="53199AF7" w14:textId="77777777" w:rsidTr="00133C32">
        <w:trPr>
          <w:jc w:val="center"/>
        </w:trPr>
        <w:tc>
          <w:tcPr>
            <w:tcW w:w="8644" w:type="dxa"/>
            <w:gridSpan w:val="2"/>
          </w:tcPr>
          <w:p w14:paraId="591D462A" w14:textId="649A212D" w:rsidR="00337D62" w:rsidRPr="00B4326C" w:rsidRDefault="00337D62" w:rsidP="00133C32">
            <w:pPr>
              <w:rPr>
                <w:b/>
                <w:bCs/>
              </w:rPr>
            </w:pPr>
            <w:r w:rsidRPr="00B4326C">
              <w:rPr>
                <w:b/>
                <w:bCs/>
              </w:rPr>
              <w:t>Descripción:</w:t>
            </w:r>
            <w:r w:rsidRPr="00B4326C">
              <w:t xml:space="preserve"> El jugador deberá poder mover su personaje jugable por el escenario mediante una señal de entrada.</w:t>
            </w:r>
          </w:p>
        </w:tc>
      </w:tr>
      <w:tr w:rsidR="00337D62" w:rsidRPr="00B4326C" w14:paraId="34808861" w14:textId="77777777" w:rsidTr="00133C32">
        <w:trPr>
          <w:cnfStyle w:val="000000100000" w:firstRow="0" w:lastRow="0" w:firstColumn="0" w:lastColumn="0" w:oddVBand="0" w:evenVBand="0" w:oddHBand="1" w:evenHBand="0" w:firstRowFirstColumn="0" w:firstRowLastColumn="0" w:lastRowFirstColumn="0" w:lastRowLastColumn="0"/>
          <w:jc w:val="center"/>
        </w:trPr>
        <w:tc>
          <w:tcPr>
            <w:tcW w:w="4322" w:type="dxa"/>
          </w:tcPr>
          <w:p w14:paraId="185ACA2D" w14:textId="2E928156" w:rsidR="00337D62" w:rsidRPr="00B4326C" w:rsidRDefault="00337D62" w:rsidP="00133C32">
            <w:r w:rsidRPr="00B4326C">
              <w:rPr>
                <w:b/>
                <w:bCs/>
              </w:rPr>
              <w:t>Prioridad:</w:t>
            </w:r>
            <w:r w:rsidRPr="00B4326C">
              <w:t xml:space="preserve"> Alta</w:t>
            </w:r>
          </w:p>
        </w:tc>
        <w:tc>
          <w:tcPr>
            <w:tcW w:w="4322" w:type="dxa"/>
          </w:tcPr>
          <w:p w14:paraId="6E0AEF05" w14:textId="6431269A" w:rsidR="00337D62" w:rsidRPr="00B4326C" w:rsidRDefault="00337D62" w:rsidP="00133C32">
            <w:r w:rsidRPr="00B4326C">
              <w:rPr>
                <w:b/>
                <w:bCs/>
              </w:rPr>
              <w:t>Necesidad:</w:t>
            </w:r>
            <w:r w:rsidRPr="00B4326C">
              <w:t xml:space="preserve"> Obligatorio</w:t>
            </w:r>
          </w:p>
        </w:tc>
      </w:tr>
      <w:tr w:rsidR="00337D62" w:rsidRPr="00B4326C" w14:paraId="529CEFCB" w14:textId="77777777" w:rsidTr="00133C32">
        <w:trPr>
          <w:jc w:val="center"/>
        </w:trPr>
        <w:tc>
          <w:tcPr>
            <w:tcW w:w="4322" w:type="dxa"/>
          </w:tcPr>
          <w:p w14:paraId="41FCCAED" w14:textId="4ACEF43A" w:rsidR="00337D62" w:rsidRPr="00B4326C" w:rsidRDefault="00337D62" w:rsidP="00133C32">
            <w:r w:rsidRPr="00B4326C">
              <w:rPr>
                <w:b/>
                <w:bCs/>
              </w:rPr>
              <w:t>Verificabilidad:</w:t>
            </w:r>
            <w:r w:rsidRPr="00B4326C">
              <w:t xml:space="preserve"> Total</w:t>
            </w:r>
          </w:p>
        </w:tc>
        <w:tc>
          <w:tcPr>
            <w:tcW w:w="4322" w:type="dxa"/>
          </w:tcPr>
          <w:p w14:paraId="1A01D033" w14:textId="13BA364A" w:rsidR="00337D62" w:rsidRPr="00B4326C" w:rsidRDefault="00337D62" w:rsidP="00133C32">
            <w:pPr>
              <w:rPr>
                <w:b/>
                <w:bCs/>
              </w:rPr>
            </w:pPr>
            <w:r w:rsidRPr="00B4326C">
              <w:rPr>
                <w:b/>
                <w:bCs/>
              </w:rPr>
              <w:t>Casos de uso asociados:</w:t>
            </w:r>
            <w:r w:rsidRPr="00B4326C">
              <w:t xml:space="preserve"> CU01</w:t>
            </w:r>
          </w:p>
        </w:tc>
      </w:tr>
    </w:tbl>
    <w:p w14:paraId="4D743E9A" w14:textId="77777777" w:rsidR="004F709C" w:rsidRPr="00B4326C" w:rsidRDefault="004F709C" w:rsidP="009003DC"/>
    <w:p w14:paraId="294E53A2" w14:textId="68554608" w:rsidR="00337D62" w:rsidRPr="00B4326C" w:rsidRDefault="00337D62" w:rsidP="00337D62">
      <w:pPr>
        <w:pStyle w:val="TtuloTablaING"/>
      </w:pPr>
      <w:bookmarkStart w:id="75" w:name="_Toc169177168"/>
      <w:r w:rsidRPr="00B4326C">
        <w:t>Tabla 3.27.</w:t>
      </w:r>
      <w:r w:rsidRPr="00B4326C">
        <w:br/>
        <w:t>Requisito F-S-R02</w:t>
      </w:r>
      <w:bookmarkEnd w:id="75"/>
    </w:p>
    <w:tbl>
      <w:tblPr>
        <w:tblStyle w:val="Tabladelista6concolores"/>
        <w:tblW w:w="0" w:type="auto"/>
        <w:jc w:val="center"/>
        <w:tblLook w:val="0400" w:firstRow="0" w:lastRow="0" w:firstColumn="0" w:lastColumn="0" w:noHBand="0" w:noVBand="1"/>
      </w:tblPr>
      <w:tblGrid>
        <w:gridCol w:w="4322"/>
        <w:gridCol w:w="4322"/>
      </w:tblGrid>
      <w:tr w:rsidR="00337D62" w:rsidRPr="00B4326C" w14:paraId="23FCFE98" w14:textId="77777777" w:rsidTr="00133C32">
        <w:trPr>
          <w:cnfStyle w:val="000000100000" w:firstRow="0" w:lastRow="0" w:firstColumn="0" w:lastColumn="0" w:oddVBand="0" w:evenVBand="0" w:oddHBand="1" w:evenHBand="0" w:firstRowFirstColumn="0" w:firstRowLastColumn="0" w:lastRowFirstColumn="0" w:lastRowLastColumn="0"/>
          <w:jc w:val="center"/>
        </w:trPr>
        <w:tc>
          <w:tcPr>
            <w:tcW w:w="8644" w:type="dxa"/>
            <w:gridSpan w:val="2"/>
          </w:tcPr>
          <w:p w14:paraId="3CEB2526" w14:textId="2A6C7F2B" w:rsidR="00337D62" w:rsidRPr="00B4326C" w:rsidRDefault="00337D62" w:rsidP="00133C32">
            <w:r w:rsidRPr="00B4326C">
              <w:rPr>
                <w:b/>
                <w:bCs/>
              </w:rPr>
              <w:t>Identificador:</w:t>
            </w:r>
            <w:r w:rsidRPr="00B4326C">
              <w:t xml:space="preserve"> F-S-R02</w:t>
            </w:r>
          </w:p>
        </w:tc>
      </w:tr>
      <w:tr w:rsidR="00337D62" w:rsidRPr="00B4326C" w14:paraId="493E7C95" w14:textId="77777777" w:rsidTr="00133C32">
        <w:trPr>
          <w:jc w:val="center"/>
        </w:trPr>
        <w:tc>
          <w:tcPr>
            <w:tcW w:w="8644" w:type="dxa"/>
            <w:gridSpan w:val="2"/>
          </w:tcPr>
          <w:p w14:paraId="3BBFD440" w14:textId="0B7C7600" w:rsidR="00337D62" w:rsidRPr="00B4326C" w:rsidRDefault="00337D62" w:rsidP="00133C32">
            <w:pPr>
              <w:rPr>
                <w:b/>
                <w:bCs/>
              </w:rPr>
            </w:pPr>
            <w:r w:rsidRPr="00B4326C">
              <w:rPr>
                <w:b/>
                <w:bCs/>
              </w:rPr>
              <w:t>Descripción:</w:t>
            </w:r>
            <w:r w:rsidRPr="00B4326C">
              <w:t xml:space="preserve"> El sistema deberá controlar el movimiento de los personajes del juego, para que nunca realicen movimientos inválidos.</w:t>
            </w:r>
          </w:p>
        </w:tc>
      </w:tr>
      <w:tr w:rsidR="00337D62" w:rsidRPr="00B4326C" w14:paraId="6FA3D166" w14:textId="77777777" w:rsidTr="00133C32">
        <w:trPr>
          <w:cnfStyle w:val="000000100000" w:firstRow="0" w:lastRow="0" w:firstColumn="0" w:lastColumn="0" w:oddVBand="0" w:evenVBand="0" w:oddHBand="1" w:evenHBand="0" w:firstRowFirstColumn="0" w:firstRowLastColumn="0" w:lastRowFirstColumn="0" w:lastRowLastColumn="0"/>
          <w:jc w:val="center"/>
        </w:trPr>
        <w:tc>
          <w:tcPr>
            <w:tcW w:w="4322" w:type="dxa"/>
          </w:tcPr>
          <w:p w14:paraId="7D3E3817" w14:textId="77777777" w:rsidR="00337D62" w:rsidRPr="00B4326C" w:rsidRDefault="00337D62" w:rsidP="00133C32">
            <w:r w:rsidRPr="00B4326C">
              <w:rPr>
                <w:b/>
                <w:bCs/>
              </w:rPr>
              <w:t>Prioridad:</w:t>
            </w:r>
            <w:r w:rsidRPr="00B4326C">
              <w:t xml:space="preserve"> Alta</w:t>
            </w:r>
          </w:p>
        </w:tc>
        <w:tc>
          <w:tcPr>
            <w:tcW w:w="4322" w:type="dxa"/>
          </w:tcPr>
          <w:p w14:paraId="56FAD3FF" w14:textId="77777777" w:rsidR="00337D62" w:rsidRPr="00B4326C" w:rsidRDefault="00337D62" w:rsidP="00133C32">
            <w:r w:rsidRPr="00B4326C">
              <w:rPr>
                <w:b/>
                <w:bCs/>
              </w:rPr>
              <w:t>Necesidad:</w:t>
            </w:r>
            <w:r w:rsidRPr="00B4326C">
              <w:t xml:space="preserve"> Obligatorio</w:t>
            </w:r>
          </w:p>
        </w:tc>
      </w:tr>
      <w:tr w:rsidR="00337D62" w:rsidRPr="00B4326C" w14:paraId="52698737" w14:textId="77777777" w:rsidTr="00133C32">
        <w:trPr>
          <w:jc w:val="center"/>
        </w:trPr>
        <w:tc>
          <w:tcPr>
            <w:tcW w:w="4322" w:type="dxa"/>
          </w:tcPr>
          <w:p w14:paraId="7AA5283E" w14:textId="77777777" w:rsidR="00337D62" w:rsidRPr="00B4326C" w:rsidRDefault="00337D62" w:rsidP="00133C32">
            <w:r w:rsidRPr="00B4326C">
              <w:rPr>
                <w:b/>
                <w:bCs/>
              </w:rPr>
              <w:t>Verificabilidad:</w:t>
            </w:r>
            <w:r w:rsidRPr="00B4326C">
              <w:t xml:space="preserve"> Total</w:t>
            </w:r>
          </w:p>
        </w:tc>
        <w:tc>
          <w:tcPr>
            <w:tcW w:w="4322" w:type="dxa"/>
          </w:tcPr>
          <w:p w14:paraId="2D05CBD5" w14:textId="77777777" w:rsidR="00337D62" w:rsidRPr="00B4326C" w:rsidRDefault="00337D62" w:rsidP="00133C32">
            <w:pPr>
              <w:rPr>
                <w:b/>
                <w:bCs/>
              </w:rPr>
            </w:pPr>
            <w:r w:rsidRPr="00B4326C">
              <w:rPr>
                <w:b/>
                <w:bCs/>
              </w:rPr>
              <w:t>Casos de uso asociados:</w:t>
            </w:r>
            <w:r w:rsidRPr="00B4326C">
              <w:t xml:space="preserve"> CU01</w:t>
            </w:r>
          </w:p>
        </w:tc>
      </w:tr>
    </w:tbl>
    <w:p w14:paraId="4943BF3F" w14:textId="77777777" w:rsidR="004F709C" w:rsidRPr="00B4326C" w:rsidRDefault="004F709C" w:rsidP="00671C12"/>
    <w:p w14:paraId="58C881C9" w14:textId="1F575B6E" w:rsidR="00337D62" w:rsidRPr="00B4326C" w:rsidRDefault="00337D62" w:rsidP="00337D62">
      <w:pPr>
        <w:pStyle w:val="TtuloTablaING"/>
      </w:pPr>
      <w:bookmarkStart w:id="76" w:name="_Toc169177169"/>
      <w:r w:rsidRPr="00B4326C">
        <w:t>Tabla 3.28.</w:t>
      </w:r>
      <w:r w:rsidRPr="00B4326C">
        <w:br/>
        <w:t>Requisito F-U-C03</w:t>
      </w:r>
      <w:bookmarkEnd w:id="76"/>
    </w:p>
    <w:tbl>
      <w:tblPr>
        <w:tblStyle w:val="Tabladelista6concolores"/>
        <w:tblW w:w="0" w:type="auto"/>
        <w:jc w:val="center"/>
        <w:tblLook w:val="0400" w:firstRow="0" w:lastRow="0" w:firstColumn="0" w:lastColumn="0" w:noHBand="0" w:noVBand="1"/>
      </w:tblPr>
      <w:tblGrid>
        <w:gridCol w:w="4322"/>
        <w:gridCol w:w="4322"/>
      </w:tblGrid>
      <w:tr w:rsidR="00337D62" w:rsidRPr="00B4326C" w14:paraId="57805C5E" w14:textId="77777777" w:rsidTr="00133C32">
        <w:trPr>
          <w:cnfStyle w:val="000000100000" w:firstRow="0" w:lastRow="0" w:firstColumn="0" w:lastColumn="0" w:oddVBand="0" w:evenVBand="0" w:oddHBand="1" w:evenHBand="0" w:firstRowFirstColumn="0" w:firstRowLastColumn="0" w:lastRowFirstColumn="0" w:lastRowLastColumn="0"/>
          <w:jc w:val="center"/>
        </w:trPr>
        <w:tc>
          <w:tcPr>
            <w:tcW w:w="8644" w:type="dxa"/>
            <w:gridSpan w:val="2"/>
          </w:tcPr>
          <w:p w14:paraId="1F27DE1A" w14:textId="755B5763" w:rsidR="00337D62" w:rsidRPr="00B4326C" w:rsidRDefault="00337D62" w:rsidP="00133C32">
            <w:r w:rsidRPr="00B4326C">
              <w:rPr>
                <w:b/>
                <w:bCs/>
              </w:rPr>
              <w:t>Identificador:</w:t>
            </w:r>
            <w:r w:rsidRPr="00B4326C">
              <w:t xml:space="preserve"> F-U-C03</w:t>
            </w:r>
          </w:p>
        </w:tc>
      </w:tr>
      <w:tr w:rsidR="00337D62" w:rsidRPr="00B4326C" w14:paraId="1026BF34" w14:textId="77777777" w:rsidTr="00133C32">
        <w:trPr>
          <w:jc w:val="center"/>
        </w:trPr>
        <w:tc>
          <w:tcPr>
            <w:tcW w:w="8644" w:type="dxa"/>
            <w:gridSpan w:val="2"/>
          </w:tcPr>
          <w:p w14:paraId="72646294" w14:textId="173E6AD4" w:rsidR="00337D62" w:rsidRPr="00B4326C" w:rsidRDefault="00337D62" w:rsidP="00133C32">
            <w:pPr>
              <w:rPr>
                <w:b/>
                <w:bCs/>
              </w:rPr>
            </w:pPr>
            <w:r w:rsidRPr="00B4326C">
              <w:rPr>
                <w:b/>
                <w:bCs/>
              </w:rPr>
              <w:t>Descripción:</w:t>
            </w:r>
            <w:r w:rsidRPr="00B4326C">
              <w:t xml:space="preserve"> El jugador deberá poder realizar una evasión en la dirección y sentido del vector de movimiento de su personaje.</w:t>
            </w:r>
          </w:p>
        </w:tc>
      </w:tr>
      <w:tr w:rsidR="00337D62" w:rsidRPr="00B4326C" w14:paraId="3F3D0F80" w14:textId="77777777" w:rsidTr="00133C32">
        <w:trPr>
          <w:cnfStyle w:val="000000100000" w:firstRow="0" w:lastRow="0" w:firstColumn="0" w:lastColumn="0" w:oddVBand="0" w:evenVBand="0" w:oddHBand="1" w:evenHBand="0" w:firstRowFirstColumn="0" w:firstRowLastColumn="0" w:lastRowFirstColumn="0" w:lastRowLastColumn="0"/>
          <w:jc w:val="center"/>
        </w:trPr>
        <w:tc>
          <w:tcPr>
            <w:tcW w:w="4322" w:type="dxa"/>
          </w:tcPr>
          <w:p w14:paraId="3981F60C" w14:textId="51618EFD" w:rsidR="00337D62" w:rsidRPr="00B4326C" w:rsidRDefault="00337D62" w:rsidP="00133C32">
            <w:r w:rsidRPr="00B4326C">
              <w:rPr>
                <w:b/>
                <w:bCs/>
              </w:rPr>
              <w:t>Prioridad:</w:t>
            </w:r>
            <w:r w:rsidRPr="00B4326C">
              <w:t xml:space="preserve"> Baja</w:t>
            </w:r>
          </w:p>
        </w:tc>
        <w:tc>
          <w:tcPr>
            <w:tcW w:w="4322" w:type="dxa"/>
          </w:tcPr>
          <w:p w14:paraId="49C90120" w14:textId="3EE4833A" w:rsidR="00337D62" w:rsidRPr="00B4326C" w:rsidRDefault="00337D62" w:rsidP="00133C32">
            <w:r w:rsidRPr="00B4326C">
              <w:rPr>
                <w:b/>
                <w:bCs/>
              </w:rPr>
              <w:t>Necesidad:</w:t>
            </w:r>
            <w:r w:rsidRPr="00B4326C">
              <w:t xml:space="preserve"> Opcional</w:t>
            </w:r>
          </w:p>
        </w:tc>
      </w:tr>
      <w:tr w:rsidR="00337D62" w:rsidRPr="00B4326C" w14:paraId="163EC335" w14:textId="77777777" w:rsidTr="00133C32">
        <w:trPr>
          <w:jc w:val="center"/>
        </w:trPr>
        <w:tc>
          <w:tcPr>
            <w:tcW w:w="4322" w:type="dxa"/>
          </w:tcPr>
          <w:p w14:paraId="24888A67" w14:textId="4738DAE3" w:rsidR="00337D62" w:rsidRPr="00B4326C" w:rsidRDefault="00337D62" w:rsidP="00133C32">
            <w:r w:rsidRPr="00B4326C">
              <w:rPr>
                <w:b/>
                <w:bCs/>
              </w:rPr>
              <w:t>Verificabilidad:</w:t>
            </w:r>
            <w:r w:rsidRPr="00B4326C">
              <w:t xml:space="preserve"> Total</w:t>
            </w:r>
          </w:p>
        </w:tc>
        <w:tc>
          <w:tcPr>
            <w:tcW w:w="4322" w:type="dxa"/>
          </w:tcPr>
          <w:p w14:paraId="25325049" w14:textId="75B80F4C" w:rsidR="00337D62" w:rsidRPr="00B4326C" w:rsidRDefault="00337D62" w:rsidP="00133C32">
            <w:pPr>
              <w:rPr>
                <w:b/>
                <w:bCs/>
              </w:rPr>
            </w:pPr>
            <w:r w:rsidRPr="00B4326C">
              <w:rPr>
                <w:b/>
                <w:bCs/>
              </w:rPr>
              <w:t>Casos de uso asociados:</w:t>
            </w:r>
            <w:r w:rsidRPr="00B4326C">
              <w:t xml:space="preserve"> CU02</w:t>
            </w:r>
          </w:p>
        </w:tc>
      </w:tr>
    </w:tbl>
    <w:p w14:paraId="5FEAC50E" w14:textId="77777777" w:rsidR="004F709C" w:rsidRPr="00B4326C" w:rsidRDefault="004F709C" w:rsidP="009003DC"/>
    <w:p w14:paraId="39B5A4C0" w14:textId="4C34554B" w:rsidR="00337D62" w:rsidRPr="00B4326C" w:rsidRDefault="00337D62" w:rsidP="00337D62">
      <w:pPr>
        <w:pStyle w:val="TtuloTablaING"/>
      </w:pPr>
      <w:bookmarkStart w:id="77" w:name="_Toc169177170"/>
      <w:r w:rsidRPr="00B4326C">
        <w:t>Tabla 3.29.</w:t>
      </w:r>
      <w:r w:rsidRPr="00B4326C">
        <w:br/>
        <w:t>Requisito F-S-R04</w:t>
      </w:r>
      <w:bookmarkEnd w:id="77"/>
    </w:p>
    <w:tbl>
      <w:tblPr>
        <w:tblStyle w:val="Tabladelista6concolores"/>
        <w:tblW w:w="0" w:type="auto"/>
        <w:jc w:val="center"/>
        <w:tblLook w:val="0400" w:firstRow="0" w:lastRow="0" w:firstColumn="0" w:lastColumn="0" w:noHBand="0" w:noVBand="1"/>
      </w:tblPr>
      <w:tblGrid>
        <w:gridCol w:w="4322"/>
        <w:gridCol w:w="4322"/>
      </w:tblGrid>
      <w:tr w:rsidR="00337D62" w:rsidRPr="00B4326C" w14:paraId="6CAD981A" w14:textId="77777777" w:rsidTr="00133C32">
        <w:trPr>
          <w:cnfStyle w:val="000000100000" w:firstRow="0" w:lastRow="0" w:firstColumn="0" w:lastColumn="0" w:oddVBand="0" w:evenVBand="0" w:oddHBand="1" w:evenHBand="0" w:firstRowFirstColumn="0" w:firstRowLastColumn="0" w:lastRowFirstColumn="0" w:lastRowLastColumn="0"/>
          <w:jc w:val="center"/>
        </w:trPr>
        <w:tc>
          <w:tcPr>
            <w:tcW w:w="8644" w:type="dxa"/>
            <w:gridSpan w:val="2"/>
          </w:tcPr>
          <w:p w14:paraId="087E346B" w14:textId="0EB9007B" w:rsidR="00337D62" w:rsidRPr="00B4326C" w:rsidRDefault="00337D62" w:rsidP="00133C32">
            <w:r w:rsidRPr="00B4326C">
              <w:rPr>
                <w:b/>
                <w:bCs/>
              </w:rPr>
              <w:t>Identificador:</w:t>
            </w:r>
            <w:r w:rsidRPr="00B4326C">
              <w:t xml:space="preserve"> </w:t>
            </w:r>
            <w:bookmarkStart w:id="78" w:name="_Hlk168076612"/>
            <w:r w:rsidRPr="00B4326C">
              <w:t>F-S-R04</w:t>
            </w:r>
            <w:bookmarkEnd w:id="78"/>
          </w:p>
        </w:tc>
      </w:tr>
      <w:tr w:rsidR="00337D62" w:rsidRPr="00B4326C" w14:paraId="56AEA7C7" w14:textId="77777777" w:rsidTr="00133C32">
        <w:trPr>
          <w:jc w:val="center"/>
        </w:trPr>
        <w:tc>
          <w:tcPr>
            <w:tcW w:w="8644" w:type="dxa"/>
            <w:gridSpan w:val="2"/>
          </w:tcPr>
          <w:p w14:paraId="5AB1163A" w14:textId="026823E3" w:rsidR="00337D62" w:rsidRPr="00B4326C" w:rsidRDefault="00337D62" w:rsidP="00133C32">
            <w:pPr>
              <w:rPr>
                <w:b/>
                <w:bCs/>
              </w:rPr>
            </w:pPr>
            <w:r w:rsidRPr="00B4326C">
              <w:rPr>
                <w:b/>
                <w:bCs/>
              </w:rPr>
              <w:t>Descripción:</w:t>
            </w:r>
            <w:r w:rsidRPr="00B4326C">
              <w:t xml:space="preserve"> El sistema deberá controlar la frecuencia con la que el usuario puede realizar una evasión.</w:t>
            </w:r>
          </w:p>
        </w:tc>
      </w:tr>
      <w:tr w:rsidR="00337D62" w:rsidRPr="00B4326C" w14:paraId="756803B0" w14:textId="77777777" w:rsidTr="00133C32">
        <w:trPr>
          <w:cnfStyle w:val="000000100000" w:firstRow="0" w:lastRow="0" w:firstColumn="0" w:lastColumn="0" w:oddVBand="0" w:evenVBand="0" w:oddHBand="1" w:evenHBand="0" w:firstRowFirstColumn="0" w:firstRowLastColumn="0" w:lastRowFirstColumn="0" w:lastRowLastColumn="0"/>
          <w:jc w:val="center"/>
        </w:trPr>
        <w:tc>
          <w:tcPr>
            <w:tcW w:w="4322" w:type="dxa"/>
          </w:tcPr>
          <w:p w14:paraId="05676F0A" w14:textId="77777777" w:rsidR="00337D62" w:rsidRPr="00B4326C" w:rsidRDefault="00337D62" w:rsidP="00133C32">
            <w:r w:rsidRPr="00B4326C">
              <w:rPr>
                <w:b/>
                <w:bCs/>
              </w:rPr>
              <w:t>Prioridad:</w:t>
            </w:r>
            <w:r w:rsidRPr="00B4326C">
              <w:t xml:space="preserve"> Baja</w:t>
            </w:r>
          </w:p>
        </w:tc>
        <w:tc>
          <w:tcPr>
            <w:tcW w:w="4322" w:type="dxa"/>
          </w:tcPr>
          <w:p w14:paraId="6C1B7BC4" w14:textId="77777777" w:rsidR="00337D62" w:rsidRPr="00B4326C" w:rsidRDefault="00337D62" w:rsidP="00133C32">
            <w:r w:rsidRPr="00B4326C">
              <w:rPr>
                <w:b/>
                <w:bCs/>
              </w:rPr>
              <w:t>Necesidad:</w:t>
            </w:r>
            <w:r w:rsidRPr="00B4326C">
              <w:t xml:space="preserve"> Opcional</w:t>
            </w:r>
          </w:p>
        </w:tc>
      </w:tr>
      <w:tr w:rsidR="00337D62" w:rsidRPr="00B4326C" w14:paraId="5490D681" w14:textId="77777777" w:rsidTr="00133C32">
        <w:trPr>
          <w:jc w:val="center"/>
        </w:trPr>
        <w:tc>
          <w:tcPr>
            <w:tcW w:w="4322" w:type="dxa"/>
          </w:tcPr>
          <w:p w14:paraId="32626FF3" w14:textId="77777777" w:rsidR="00337D62" w:rsidRPr="00B4326C" w:rsidRDefault="00337D62" w:rsidP="00133C32">
            <w:r w:rsidRPr="00B4326C">
              <w:rPr>
                <w:b/>
                <w:bCs/>
              </w:rPr>
              <w:t>Verificabilidad:</w:t>
            </w:r>
            <w:r w:rsidRPr="00B4326C">
              <w:t xml:space="preserve"> Total</w:t>
            </w:r>
          </w:p>
        </w:tc>
        <w:tc>
          <w:tcPr>
            <w:tcW w:w="4322" w:type="dxa"/>
          </w:tcPr>
          <w:p w14:paraId="056D7E3E" w14:textId="77777777" w:rsidR="00337D62" w:rsidRPr="00B4326C" w:rsidRDefault="00337D62" w:rsidP="00133C32">
            <w:pPr>
              <w:rPr>
                <w:b/>
                <w:bCs/>
              </w:rPr>
            </w:pPr>
            <w:r w:rsidRPr="00B4326C">
              <w:rPr>
                <w:b/>
                <w:bCs/>
              </w:rPr>
              <w:t>Casos de uso asociados:</w:t>
            </w:r>
            <w:r w:rsidRPr="00B4326C">
              <w:t xml:space="preserve"> CU02</w:t>
            </w:r>
          </w:p>
        </w:tc>
      </w:tr>
    </w:tbl>
    <w:p w14:paraId="04201EE9" w14:textId="77777777" w:rsidR="004F709C" w:rsidRPr="00B4326C" w:rsidRDefault="004F709C" w:rsidP="009003DC"/>
    <w:p w14:paraId="3033F2FE" w14:textId="6A54272D" w:rsidR="00337D62" w:rsidRPr="00B4326C" w:rsidRDefault="00337D62" w:rsidP="00337D62">
      <w:pPr>
        <w:pStyle w:val="TtuloTablaING"/>
      </w:pPr>
      <w:bookmarkStart w:id="79" w:name="_Toc169177171"/>
      <w:r w:rsidRPr="00B4326C">
        <w:t>Tabla 3.30.</w:t>
      </w:r>
      <w:r w:rsidRPr="00B4326C">
        <w:br/>
        <w:t xml:space="preserve">Requisito </w:t>
      </w:r>
      <w:r w:rsidR="003C26B8" w:rsidRPr="00B4326C">
        <w:t>F-U-C05</w:t>
      </w:r>
      <w:bookmarkEnd w:id="79"/>
    </w:p>
    <w:tbl>
      <w:tblPr>
        <w:tblStyle w:val="Tabladelista6concolores"/>
        <w:tblW w:w="0" w:type="auto"/>
        <w:jc w:val="center"/>
        <w:tblLook w:val="0400" w:firstRow="0" w:lastRow="0" w:firstColumn="0" w:lastColumn="0" w:noHBand="0" w:noVBand="1"/>
      </w:tblPr>
      <w:tblGrid>
        <w:gridCol w:w="4322"/>
        <w:gridCol w:w="4322"/>
      </w:tblGrid>
      <w:tr w:rsidR="00337D62" w:rsidRPr="00B4326C" w14:paraId="4C858548" w14:textId="77777777" w:rsidTr="00133C32">
        <w:trPr>
          <w:cnfStyle w:val="000000100000" w:firstRow="0" w:lastRow="0" w:firstColumn="0" w:lastColumn="0" w:oddVBand="0" w:evenVBand="0" w:oddHBand="1" w:evenHBand="0" w:firstRowFirstColumn="0" w:firstRowLastColumn="0" w:lastRowFirstColumn="0" w:lastRowLastColumn="0"/>
          <w:jc w:val="center"/>
        </w:trPr>
        <w:tc>
          <w:tcPr>
            <w:tcW w:w="8644" w:type="dxa"/>
            <w:gridSpan w:val="2"/>
          </w:tcPr>
          <w:p w14:paraId="53FDD948" w14:textId="396FE7E7" w:rsidR="00337D62" w:rsidRPr="00B4326C" w:rsidRDefault="00337D62" w:rsidP="00133C32">
            <w:r w:rsidRPr="00B4326C">
              <w:rPr>
                <w:b/>
                <w:bCs/>
              </w:rPr>
              <w:t>Identificador:</w:t>
            </w:r>
            <w:r w:rsidRPr="00B4326C">
              <w:t xml:space="preserve"> </w:t>
            </w:r>
            <w:r w:rsidR="003C26B8" w:rsidRPr="00B4326C">
              <w:t>F-U-C05</w:t>
            </w:r>
          </w:p>
        </w:tc>
      </w:tr>
      <w:tr w:rsidR="00337D62" w:rsidRPr="00B4326C" w14:paraId="5B51A628" w14:textId="77777777" w:rsidTr="00133C32">
        <w:trPr>
          <w:jc w:val="center"/>
        </w:trPr>
        <w:tc>
          <w:tcPr>
            <w:tcW w:w="8644" w:type="dxa"/>
            <w:gridSpan w:val="2"/>
          </w:tcPr>
          <w:p w14:paraId="39570B1A" w14:textId="0C491931" w:rsidR="00337D62" w:rsidRPr="00B4326C" w:rsidRDefault="00337D62" w:rsidP="00133C32">
            <w:pPr>
              <w:rPr>
                <w:b/>
                <w:bCs/>
              </w:rPr>
            </w:pPr>
            <w:r w:rsidRPr="00B4326C">
              <w:rPr>
                <w:b/>
                <w:bCs/>
              </w:rPr>
              <w:t>Descripción:</w:t>
            </w:r>
            <w:r w:rsidRPr="00B4326C">
              <w:t xml:space="preserve"> </w:t>
            </w:r>
            <w:r w:rsidR="003C26B8" w:rsidRPr="00B4326C">
              <w:t>El jugador deberá poder apuntar el arma de su personaje, en cualquier dirección, alrededor de este.</w:t>
            </w:r>
          </w:p>
        </w:tc>
      </w:tr>
      <w:tr w:rsidR="00337D62" w:rsidRPr="00B4326C" w14:paraId="179D19BD" w14:textId="77777777" w:rsidTr="00133C32">
        <w:trPr>
          <w:cnfStyle w:val="000000100000" w:firstRow="0" w:lastRow="0" w:firstColumn="0" w:lastColumn="0" w:oddVBand="0" w:evenVBand="0" w:oddHBand="1" w:evenHBand="0" w:firstRowFirstColumn="0" w:firstRowLastColumn="0" w:lastRowFirstColumn="0" w:lastRowLastColumn="0"/>
          <w:jc w:val="center"/>
        </w:trPr>
        <w:tc>
          <w:tcPr>
            <w:tcW w:w="4322" w:type="dxa"/>
          </w:tcPr>
          <w:p w14:paraId="666031D5" w14:textId="58D97568" w:rsidR="00337D62" w:rsidRPr="00B4326C" w:rsidRDefault="00337D62" w:rsidP="00133C32">
            <w:r w:rsidRPr="00B4326C">
              <w:rPr>
                <w:b/>
                <w:bCs/>
              </w:rPr>
              <w:t>Prioridad:</w:t>
            </w:r>
            <w:r w:rsidRPr="00B4326C">
              <w:t xml:space="preserve"> </w:t>
            </w:r>
            <w:r w:rsidR="003C26B8" w:rsidRPr="00B4326C">
              <w:t>Alta</w:t>
            </w:r>
          </w:p>
        </w:tc>
        <w:tc>
          <w:tcPr>
            <w:tcW w:w="4322" w:type="dxa"/>
          </w:tcPr>
          <w:p w14:paraId="1364A866" w14:textId="69A1FF49" w:rsidR="00337D62" w:rsidRPr="00B4326C" w:rsidRDefault="00337D62" w:rsidP="00133C32">
            <w:r w:rsidRPr="00B4326C">
              <w:rPr>
                <w:b/>
                <w:bCs/>
              </w:rPr>
              <w:t>Necesidad:</w:t>
            </w:r>
            <w:r w:rsidRPr="00B4326C">
              <w:t xml:space="preserve"> </w:t>
            </w:r>
            <w:r w:rsidR="003C26B8" w:rsidRPr="00B4326C">
              <w:t>Obligatorio</w:t>
            </w:r>
          </w:p>
        </w:tc>
      </w:tr>
      <w:tr w:rsidR="00337D62" w:rsidRPr="00B4326C" w14:paraId="393D3BA4" w14:textId="77777777" w:rsidTr="00133C32">
        <w:trPr>
          <w:jc w:val="center"/>
        </w:trPr>
        <w:tc>
          <w:tcPr>
            <w:tcW w:w="4322" w:type="dxa"/>
          </w:tcPr>
          <w:p w14:paraId="00F1227C" w14:textId="77777777" w:rsidR="00337D62" w:rsidRPr="00B4326C" w:rsidRDefault="00337D62" w:rsidP="00133C32">
            <w:r w:rsidRPr="00B4326C">
              <w:rPr>
                <w:b/>
                <w:bCs/>
              </w:rPr>
              <w:t>Verificabilidad:</w:t>
            </w:r>
            <w:r w:rsidRPr="00B4326C">
              <w:t xml:space="preserve"> Total</w:t>
            </w:r>
          </w:p>
        </w:tc>
        <w:tc>
          <w:tcPr>
            <w:tcW w:w="4322" w:type="dxa"/>
          </w:tcPr>
          <w:p w14:paraId="3DC492B7" w14:textId="48D767B0" w:rsidR="00337D62" w:rsidRPr="00B4326C" w:rsidRDefault="00337D62" w:rsidP="00133C32">
            <w:pPr>
              <w:rPr>
                <w:b/>
                <w:bCs/>
              </w:rPr>
            </w:pPr>
            <w:r w:rsidRPr="00B4326C">
              <w:rPr>
                <w:b/>
                <w:bCs/>
              </w:rPr>
              <w:t>Casos de uso asociados:</w:t>
            </w:r>
            <w:r w:rsidRPr="00B4326C">
              <w:t xml:space="preserve"> </w:t>
            </w:r>
            <w:r w:rsidR="003C26B8" w:rsidRPr="00B4326C">
              <w:t>CU03</w:t>
            </w:r>
          </w:p>
        </w:tc>
      </w:tr>
    </w:tbl>
    <w:p w14:paraId="1EE06D13" w14:textId="77777777" w:rsidR="004F709C" w:rsidRPr="00B4326C" w:rsidRDefault="004F709C" w:rsidP="009003DC"/>
    <w:p w14:paraId="4E55B419" w14:textId="15205ABE" w:rsidR="003C26B8" w:rsidRPr="00B4326C" w:rsidRDefault="003C26B8" w:rsidP="003C26B8">
      <w:pPr>
        <w:pStyle w:val="TtuloTablaING"/>
      </w:pPr>
      <w:bookmarkStart w:id="80" w:name="_Toc169177172"/>
      <w:r w:rsidRPr="00B4326C">
        <w:t>Tabla 3.31.</w:t>
      </w:r>
      <w:r w:rsidRPr="00B4326C">
        <w:br/>
        <w:t>Requisito F-U-C06</w:t>
      </w:r>
      <w:bookmarkEnd w:id="80"/>
    </w:p>
    <w:tbl>
      <w:tblPr>
        <w:tblStyle w:val="Tabladelista6concolores"/>
        <w:tblW w:w="0" w:type="auto"/>
        <w:jc w:val="center"/>
        <w:tblLook w:val="0400" w:firstRow="0" w:lastRow="0" w:firstColumn="0" w:lastColumn="0" w:noHBand="0" w:noVBand="1"/>
      </w:tblPr>
      <w:tblGrid>
        <w:gridCol w:w="4322"/>
        <w:gridCol w:w="4322"/>
      </w:tblGrid>
      <w:tr w:rsidR="003C26B8" w:rsidRPr="00B4326C" w14:paraId="7840CF10" w14:textId="77777777" w:rsidTr="00133C32">
        <w:trPr>
          <w:cnfStyle w:val="000000100000" w:firstRow="0" w:lastRow="0" w:firstColumn="0" w:lastColumn="0" w:oddVBand="0" w:evenVBand="0" w:oddHBand="1" w:evenHBand="0" w:firstRowFirstColumn="0" w:firstRowLastColumn="0" w:lastRowFirstColumn="0" w:lastRowLastColumn="0"/>
          <w:jc w:val="center"/>
        </w:trPr>
        <w:tc>
          <w:tcPr>
            <w:tcW w:w="8644" w:type="dxa"/>
            <w:gridSpan w:val="2"/>
          </w:tcPr>
          <w:p w14:paraId="48EAF188" w14:textId="1545EBFD" w:rsidR="003C26B8" w:rsidRPr="00B4326C" w:rsidRDefault="003C26B8" w:rsidP="00133C32">
            <w:r w:rsidRPr="00B4326C">
              <w:rPr>
                <w:b/>
                <w:bCs/>
              </w:rPr>
              <w:t>Identificador:</w:t>
            </w:r>
            <w:r w:rsidRPr="00B4326C">
              <w:t xml:space="preserve"> F-U-C06</w:t>
            </w:r>
          </w:p>
        </w:tc>
      </w:tr>
      <w:tr w:rsidR="003C26B8" w:rsidRPr="00B4326C" w14:paraId="6990ED76" w14:textId="77777777" w:rsidTr="00133C32">
        <w:trPr>
          <w:jc w:val="center"/>
        </w:trPr>
        <w:tc>
          <w:tcPr>
            <w:tcW w:w="8644" w:type="dxa"/>
            <w:gridSpan w:val="2"/>
          </w:tcPr>
          <w:p w14:paraId="69547ECA" w14:textId="508FF3EA" w:rsidR="003C26B8" w:rsidRPr="00B4326C" w:rsidRDefault="003C26B8" w:rsidP="00133C32">
            <w:pPr>
              <w:rPr>
                <w:b/>
                <w:bCs/>
              </w:rPr>
            </w:pPr>
            <w:r w:rsidRPr="00B4326C">
              <w:rPr>
                <w:b/>
                <w:bCs/>
              </w:rPr>
              <w:t>Descripción:</w:t>
            </w:r>
            <w:r w:rsidRPr="00B4326C">
              <w:t xml:space="preserve"> El jugador deberá poder disparar un proyectil con su arma en la dirección en la que esté apuntando.</w:t>
            </w:r>
          </w:p>
        </w:tc>
      </w:tr>
      <w:tr w:rsidR="003C26B8" w:rsidRPr="00B4326C" w14:paraId="1DDBB418" w14:textId="77777777" w:rsidTr="00133C32">
        <w:trPr>
          <w:cnfStyle w:val="000000100000" w:firstRow="0" w:lastRow="0" w:firstColumn="0" w:lastColumn="0" w:oddVBand="0" w:evenVBand="0" w:oddHBand="1" w:evenHBand="0" w:firstRowFirstColumn="0" w:firstRowLastColumn="0" w:lastRowFirstColumn="0" w:lastRowLastColumn="0"/>
          <w:jc w:val="center"/>
        </w:trPr>
        <w:tc>
          <w:tcPr>
            <w:tcW w:w="4322" w:type="dxa"/>
          </w:tcPr>
          <w:p w14:paraId="77F2BF26" w14:textId="77777777" w:rsidR="003C26B8" w:rsidRPr="00B4326C" w:rsidRDefault="003C26B8" w:rsidP="00133C32">
            <w:r w:rsidRPr="00B4326C">
              <w:rPr>
                <w:b/>
                <w:bCs/>
              </w:rPr>
              <w:t>Prioridad:</w:t>
            </w:r>
            <w:r w:rsidRPr="00B4326C">
              <w:t xml:space="preserve"> Alta</w:t>
            </w:r>
          </w:p>
        </w:tc>
        <w:tc>
          <w:tcPr>
            <w:tcW w:w="4322" w:type="dxa"/>
          </w:tcPr>
          <w:p w14:paraId="369C1B9A" w14:textId="77777777" w:rsidR="003C26B8" w:rsidRPr="00B4326C" w:rsidRDefault="003C26B8" w:rsidP="00133C32">
            <w:r w:rsidRPr="00B4326C">
              <w:rPr>
                <w:b/>
                <w:bCs/>
              </w:rPr>
              <w:t>Necesidad:</w:t>
            </w:r>
            <w:r w:rsidRPr="00B4326C">
              <w:t xml:space="preserve"> Obligatorio</w:t>
            </w:r>
          </w:p>
        </w:tc>
      </w:tr>
      <w:tr w:rsidR="003C26B8" w:rsidRPr="00B4326C" w14:paraId="1E0B9C02" w14:textId="77777777" w:rsidTr="00133C32">
        <w:trPr>
          <w:jc w:val="center"/>
        </w:trPr>
        <w:tc>
          <w:tcPr>
            <w:tcW w:w="4322" w:type="dxa"/>
          </w:tcPr>
          <w:p w14:paraId="1098CBB2" w14:textId="77777777" w:rsidR="003C26B8" w:rsidRPr="00B4326C" w:rsidRDefault="003C26B8" w:rsidP="00133C32">
            <w:r w:rsidRPr="00B4326C">
              <w:rPr>
                <w:b/>
                <w:bCs/>
              </w:rPr>
              <w:t>Verificabilidad:</w:t>
            </w:r>
            <w:r w:rsidRPr="00B4326C">
              <w:t xml:space="preserve"> Total</w:t>
            </w:r>
          </w:p>
        </w:tc>
        <w:tc>
          <w:tcPr>
            <w:tcW w:w="4322" w:type="dxa"/>
          </w:tcPr>
          <w:p w14:paraId="50CB305F" w14:textId="6B03776B" w:rsidR="003C26B8" w:rsidRPr="00B4326C" w:rsidRDefault="003C26B8" w:rsidP="00133C32">
            <w:pPr>
              <w:rPr>
                <w:b/>
                <w:bCs/>
              </w:rPr>
            </w:pPr>
            <w:r w:rsidRPr="00B4326C">
              <w:rPr>
                <w:b/>
                <w:bCs/>
              </w:rPr>
              <w:t>Casos de uso asociados:</w:t>
            </w:r>
            <w:r w:rsidRPr="00B4326C">
              <w:t xml:space="preserve"> CU04</w:t>
            </w:r>
          </w:p>
        </w:tc>
      </w:tr>
    </w:tbl>
    <w:p w14:paraId="7DDB44C9" w14:textId="77777777" w:rsidR="00671C12" w:rsidRPr="00B4326C" w:rsidRDefault="00671C12" w:rsidP="009003DC"/>
    <w:p w14:paraId="3248227C" w14:textId="77777777" w:rsidR="004F709C" w:rsidRPr="00B4326C" w:rsidRDefault="004F709C" w:rsidP="009003DC"/>
    <w:p w14:paraId="3612A786" w14:textId="77777777" w:rsidR="004F709C" w:rsidRPr="00B4326C" w:rsidRDefault="004F709C" w:rsidP="009003DC"/>
    <w:p w14:paraId="28B23F26" w14:textId="77777777" w:rsidR="004F709C" w:rsidRPr="00B4326C" w:rsidRDefault="004F709C" w:rsidP="009003DC"/>
    <w:p w14:paraId="2DE00F80" w14:textId="367B0EE5" w:rsidR="003C26B8" w:rsidRPr="00B4326C" w:rsidRDefault="003C26B8" w:rsidP="003C26B8">
      <w:pPr>
        <w:pStyle w:val="TtuloTablaING"/>
      </w:pPr>
      <w:bookmarkStart w:id="81" w:name="_Toc169177173"/>
      <w:r w:rsidRPr="00B4326C">
        <w:lastRenderedPageBreak/>
        <w:t>Tabla 3.32.</w:t>
      </w:r>
      <w:r w:rsidRPr="00B4326C">
        <w:br/>
        <w:t>Requisito F-S-R07</w:t>
      </w:r>
      <w:bookmarkEnd w:id="81"/>
    </w:p>
    <w:tbl>
      <w:tblPr>
        <w:tblStyle w:val="Tabladelista6concolores"/>
        <w:tblW w:w="0" w:type="auto"/>
        <w:jc w:val="center"/>
        <w:tblLook w:val="0400" w:firstRow="0" w:lastRow="0" w:firstColumn="0" w:lastColumn="0" w:noHBand="0" w:noVBand="1"/>
      </w:tblPr>
      <w:tblGrid>
        <w:gridCol w:w="4322"/>
        <w:gridCol w:w="4322"/>
      </w:tblGrid>
      <w:tr w:rsidR="003C26B8" w:rsidRPr="00B4326C" w14:paraId="54E92CF0" w14:textId="77777777" w:rsidTr="00133C32">
        <w:trPr>
          <w:cnfStyle w:val="000000100000" w:firstRow="0" w:lastRow="0" w:firstColumn="0" w:lastColumn="0" w:oddVBand="0" w:evenVBand="0" w:oddHBand="1" w:evenHBand="0" w:firstRowFirstColumn="0" w:firstRowLastColumn="0" w:lastRowFirstColumn="0" w:lastRowLastColumn="0"/>
          <w:jc w:val="center"/>
        </w:trPr>
        <w:tc>
          <w:tcPr>
            <w:tcW w:w="8644" w:type="dxa"/>
            <w:gridSpan w:val="2"/>
          </w:tcPr>
          <w:p w14:paraId="07BF6743" w14:textId="29F733B2" w:rsidR="003C26B8" w:rsidRPr="00B4326C" w:rsidRDefault="003C26B8" w:rsidP="00133C32">
            <w:r w:rsidRPr="00B4326C">
              <w:rPr>
                <w:b/>
                <w:bCs/>
              </w:rPr>
              <w:t>Identificador:</w:t>
            </w:r>
            <w:r w:rsidRPr="00B4326C">
              <w:t xml:space="preserve"> F-S-R07</w:t>
            </w:r>
          </w:p>
        </w:tc>
      </w:tr>
      <w:tr w:rsidR="003C26B8" w:rsidRPr="00B4326C" w14:paraId="5E17A5F5" w14:textId="77777777" w:rsidTr="00133C32">
        <w:trPr>
          <w:jc w:val="center"/>
        </w:trPr>
        <w:tc>
          <w:tcPr>
            <w:tcW w:w="8644" w:type="dxa"/>
            <w:gridSpan w:val="2"/>
          </w:tcPr>
          <w:p w14:paraId="106DC47D" w14:textId="61676482" w:rsidR="003C26B8" w:rsidRPr="00B4326C" w:rsidRDefault="003C26B8" w:rsidP="00133C32">
            <w:pPr>
              <w:rPr>
                <w:b/>
                <w:bCs/>
              </w:rPr>
            </w:pPr>
            <w:r w:rsidRPr="00B4326C">
              <w:rPr>
                <w:b/>
                <w:bCs/>
              </w:rPr>
              <w:t>Descripción:</w:t>
            </w:r>
            <w:r w:rsidRPr="00B4326C">
              <w:t xml:space="preserve"> El sistema deberá controlar la cadencia de disparo del jugador.</w:t>
            </w:r>
          </w:p>
        </w:tc>
      </w:tr>
      <w:tr w:rsidR="003C26B8" w:rsidRPr="00B4326C" w14:paraId="10369A5A" w14:textId="77777777" w:rsidTr="00133C32">
        <w:trPr>
          <w:cnfStyle w:val="000000100000" w:firstRow="0" w:lastRow="0" w:firstColumn="0" w:lastColumn="0" w:oddVBand="0" w:evenVBand="0" w:oddHBand="1" w:evenHBand="0" w:firstRowFirstColumn="0" w:firstRowLastColumn="0" w:lastRowFirstColumn="0" w:lastRowLastColumn="0"/>
          <w:jc w:val="center"/>
        </w:trPr>
        <w:tc>
          <w:tcPr>
            <w:tcW w:w="4322" w:type="dxa"/>
          </w:tcPr>
          <w:p w14:paraId="4C468AD5" w14:textId="77777777" w:rsidR="003C26B8" w:rsidRPr="00B4326C" w:rsidRDefault="003C26B8" w:rsidP="00133C32">
            <w:r w:rsidRPr="00B4326C">
              <w:rPr>
                <w:b/>
                <w:bCs/>
              </w:rPr>
              <w:t>Prioridad:</w:t>
            </w:r>
            <w:r w:rsidRPr="00B4326C">
              <w:t xml:space="preserve"> Alta</w:t>
            </w:r>
          </w:p>
        </w:tc>
        <w:tc>
          <w:tcPr>
            <w:tcW w:w="4322" w:type="dxa"/>
          </w:tcPr>
          <w:p w14:paraId="4948FD9F" w14:textId="77777777" w:rsidR="003C26B8" w:rsidRPr="00B4326C" w:rsidRDefault="003C26B8" w:rsidP="00133C32">
            <w:r w:rsidRPr="00B4326C">
              <w:rPr>
                <w:b/>
                <w:bCs/>
              </w:rPr>
              <w:t>Necesidad:</w:t>
            </w:r>
            <w:r w:rsidRPr="00B4326C">
              <w:t xml:space="preserve"> Obligatorio</w:t>
            </w:r>
          </w:p>
        </w:tc>
      </w:tr>
      <w:tr w:rsidR="003C26B8" w:rsidRPr="00B4326C" w14:paraId="4ABC26BF" w14:textId="77777777" w:rsidTr="00133C32">
        <w:trPr>
          <w:jc w:val="center"/>
        </w:trPr>
        <w:tc>
          <w:tcPr>
            <w:tcW w:w="4322" w:type="dxa"/>
          </w:tcPr>
          <w:p w14:paraId="19CC1D27" w14:textId="77777777" w:rsidR="003C26B8" w:rsidRPr="00B4326C" w:rsidRDefault="003C26B8" w:rsidP="00133C32">
            <w:r w:rsidRPr="00B4326C">
              <w:rPr>
                <w:b/>
                <w:bCs/>
              </w:rPr>
              <w:t>Verificabilidad:</w:t>
            </w:r>
            <w:r w:rsidRPr="00B4326C">
              <w:t xml:space="preserve"> Total</w:t>
            </w:r>
          </w:p>
        </w:tc>
        <w:tc>
          <w:tcPr>
            <w:tcW w:w="4322" w:type="dxa"/>
          </w:tcPr>
          <w:p w14:paraId="46872C52" w14:textId="77777777" w:rsidR="003C26B8" w:rsidRPr="00B4326C" w:rsidRDefault="003C26B8" w:rsidP="00133C32">
            <w:pPr>
              <w:rPr>
                <w:b/>
                <w:bCs/>
              </w:rPr>
            </w:pPr>
            <w:r w:rsidRPr="00B4326C">
              <w:rPr>
                <w:b/>
                <w:bCs/>
              </w:rPr>
              <w:t>Casos de uso asociados:</w:t>
            </w:r>
            <w:r w:rsidRPr="00B4326C">
              <w:t xml:space="preserve"> CU04</w:t>
            </w:r>
          </w:p>
        </w:tc>
      </w:tr>
    </w:tbl>
    <w:p w14:paraId="07FA02F4" w14:textId="77777777" w:rsidR="004F709C" w:rsidRPr="00B4326C" w:rsidRDefault="004F709C" w:rsidP="009003DC"/>
    <w:p w14:paraId="5B038975" w14:textId="0B86F89A" w:rsidR="003C26B8" w:rsidRPr="00B4326C" w:rsidRDefault="003C26B8" w:rsidP="003C26B8">
      <w:pPr>
        <w:pStyle w:val="TtuloTablaING"/>
      </w:pPr>
      <w:bookmarkStart w:id="82" w:name="_Toc169177174"/>
      <w:r w:rsidRPr="00B4326C">
        <w:t>Tabla 3.33.</w:t>
      </w:r>
      <w:r w:rsidRPr="00B4326C">
        <w:br/>
        <w:t>Requisito F-S-C08</w:t>
      </w:r>
      <w:bookmarkEnd w:id="82"/>
    </w:p>
    <w:tbl>
      <w:tblPr>
        <w:tblStyle w:val="Tabladelista6concolores"/>
        <w:tblW w:w="0" w:type="auto"/>
        <w:jc w:val="center"/>
        <w:tblLook w:val="0400" w:firstRow="0" w:lastRow="0" w:firstColumn="0" w:lastColumn="0" w:noHBand="0" w:noVBand="1"/>
      </w:tblPr>
      <w:tblGrid>
        <w:gridCol w:w="4322"/>
        <w:gridCol w:w="4322"/>
      </w:tblGrid>
      <w:tr w:rsidR="003C26B8" w:rsidRPr="00B4326C" w14:paraId="3FAC9760" w14:textId="77777777" w:rsidTr="00133C32">
        <w:trPr>
          <w:cnfStyle w:val="000000100000" w:firstRow="0" w:lastRow="0" w:firstColumn="0" w:lastColumn="0" w:oddVBand="0" w:evenVBand="0" w:oddHBand="1" w:evenHBand="0" w:firstRowFirstColumn="0" w:firstRowLastColumn="0" w:lastRowFirstColumn="0" w:lastRowLastColumn="0"/>
          <w:jc w:val="center"/>
        </w:trPr>
        <w:tc>
          <w:tcPr>
            <w:tcW w:w="8644" w:type="dxa"/>
            <w:gridSpan w:val="2"/>
          </w:tcPr>
          <w:p w14:paraId="31BD2120" w14:textId="53FBE39E" w:rsidR="003C26B8" w:rsidRPr="00B4326C" w:rsidRDefault="003C26B8" w:rsidP="00133C32">
            <w:r w:rsidRPr="00B4326C">
              <w:rPr>
                <w:b/>
                <w:bCs/>
              </w:rPr>
              <w:t>Identificador:</w:t>
            </w:r>
            <w:r w:rsidRPr="00B4326C">
              <w:t xml:space="preserve"> F-S-C08</w:t>
            </w:r>
          </w:p>
        </w:tc>
      </w:tr>
      <w:tr w:rsidR="003C26B8" w:rsidRPr="00B4326C" w14:paraId="1165BF7E" w14:textId="77777777" w:rsidTr="00133C32">
        <w:trPr>
          <w:jc w:val="center"/>
        </w:trPr>
        <w:tc>
          <w:tcPr>
            <w:tcW w:w="8644" w:type="dxa"/>
            <w:gridSpan w:val="2"/>
          </w:tcPr>
          <w:p w14:paraId="5B38140B" w14:textId="376BF00B" w:rsidR="003C26B8" w:rsidRPr="00B4326C" w:rsidRDefault="003C26B8" w:rsidP="00133C32">
            <w:pPr>
              <w:rPr>
                <w:b/>
                <w:bCs/>
              </w:rPr>
            </w:pPr>
            <w:r w:rsidRPr="00B4326C">
              <w:rPr>
                <w:b/>
                <w:bCs/>
              </w:rPr>
              <w:t>Descripción:</w:t>
            </w:r>
            <w:r w:rsidRPr="00B4326C">
              <w:t xml:space="preserve"> El sistema deberá controlar la vida de los jugadores y enemigos, basándose en un sistema de puntos de salud.</w:t>
            </w:r>
          </w:p>
        </w:tc>
      </w:tr>
      <w:tr w:rsidR="003C26B8" w:rsidRPr="00B4326C" w14:paraId="60411305" w14:textId="77777777" w:rsidTr="00133C32">
        <w:trPr>
          <w:cnfStyle w:val="000000100000" w:firstRow="0" w:lastRow="0" w:firstColumn="0" w:lastColumn="0" w:oddVBand="0" w:evenVBand="0" w:oddHBand="1" w:evenHBand="0" w:firstRowFirstColumn="0" w:firstRowLastColumn="0" w:lastRowFirstColumn="0" w:lastRowLastColumn="0"/>
          <w:jc w:val="center"/>
        </w:trPr>
        <w:tc>
          <w:tcPr>
            <w:tcW w:w="4322" w:type="dxa"/>
          </w:tcPr>
          <w:p w14:paraId="077001EB" w14:textId="77777777" w:rsidR="003C26B8" w:rsidRPr="00B4326C" w:rsidRDefault="003C26B8" w:rsidP="00133C32">
            <w:r w:rsidRPr="00B4326C">
              <w:rPr>
                <w:b/>
                <w:bCs/>
              </w:rPr>
              <w:t>Prioridad:</w:t>
            </w:r>
            <w:r w:rsidRPr="00B4326C">
              <w:t xml:space="preserve"> Alta</w:t>
            </w:r>
          </w:p>
        </w:tc>
        <w:tc>
          <w:tcPr>
            <w:tcW w:w="4322" w:type="dxa"/>
          </w:tcPr>
          <w:p w14:paraId="6F06503C" w14:textId="77777777" w:rsidR="003C26B8" w:rsidRPr="00B4326C" w:rsidRDefault="003C26B8" w:rsidP="00133C32">
            <w:r w:rsidRPr="00B4326C">
              <w:rPr>
                <w:b/>
                <w:bCs/>
              </w:rPr>
              <w:t>Necesidad:</w:t>
            </w:r>
            <w:r w:rsidRPr="00B4326C">
              <w:t xml:space="preserve"> Obligatorio</w:t>
            </w:r>
          </w:p>
        </w:tc>
      </w:tr>
      <w:tr w:rsidR="003C26B8" w:rsidRPr="00B4326C" w14:paraId="4DE852F7" w14:textId="77777777" w:rsidTr="00133C32">
        <w:trPr>
          <w:jc w:val="center"/>
        </w:trPr>
        <w:tc>
          <w:tcPr>
            <w:tcW w:w="4322" w:type="dxa"/>
          </w:tcPr>
          <w:p w14:paraId="3B837F28" w14:textId="77777777" w:rsidR="003C26B8" w:rsidRPr="00B4326C" w:rsidRDefault="003C26B8" w:rsidP="00133C32">
            <w:r w:rsidRPr="00B4326C">
              <w:rPr>
                <w:b/>
                <w:bCs/>
              </w:rPr>
              <w:t>Verificabilidad:</w:t>
            </w:r>
            <w:r w:rsidRPr="00B4326C">
              <w:t xml:space="preserve"> Total</w:t>
            </w:r>
          </w:p>
        </w:tc>
        <w:tc>
          <w:tcPr>
            <w:tcW w:w="4322" w:type="dxa"/>
          </w:tcPr>
          <w:p w14:paraId="3EB2014A" w14:textId="6CCE4B65" w:rsidR="003C26B8" w:rsidRPr="00B4326C" w:rsidRDefault="003C26B8" w:rsidP="00133C32">
            <w:pPr>
              <w:rPr>
                <w:b/>
                <w:bCs/>
              </w:rPr>
            </w:pPr>
            <w:r w:rsidRPr="00B4326C">
              <w:rPr>
                <w:b/>
                <w:bCs/>
              </w:rPr>
              <w:t>Casos de uso asociados:</w:t>
            </w:r>
            <w:r w:rsidRPr="00B4326C">
              <w:t xml:space="preserve"> CU05, CU06, CU11, CU12</w:t>
            </w:r>
          </w:p>
        </w:tc>
      </w:tr>
    </w:tbl>
    <w:p w14:paraId="3018D335" w14:textId="77777777" w:rsidR="004F709C" w:rsidRPr="00B4326C" w:rsidRDefault="004F709C" w:rsidP="009003DC"/>
    <w:p w14:paraId="2ED1D293" w14:textId="0157FCAB" w:rsidR="003C26B8" w:rsidRPr="00B4326C" w:rsidRDefault="003C26B8" w:rsidP="003C26B8">
      <w:pPr>
        <w:pStyle w:val="TtuloTablaING"/>
      </w:pPr>
      <w:bookmarkStart w:id="83" w:name="_Toc169177175"/>
      <w:r w:rsidRPr="00B4326C">
        <w:t>Tabla 3.34.</w:t>
      </w:r>
      <w:r w:rsidRPr="00B4326C">
        <w:br/>
        <w:t>Requisito F-U-C09</w:t>
      </w:r>
      <w:bookmarkEnd w:id="83"/>
    </w:p>
    <w:tbl>
      <w:tblPr>
        <w:tblStyle w:val="Tabladelista6concolores"/>
        <w:tblW w:w="0" w:type="auto"/>
        <w:jc w:val="center"/>
        <w:tblLook w:val="0400" w:firstRow="0" w:lastRow="0" w:firstColumn="0" w:lastColumn="0" w:noHBand="0" w:noVBand="1"/>
      </w:tblPr>
      <w:tblGrid>
        <w:gridCol w:w="4322"/>
        <w:gridCol w:w="4322"/>
      </w:tblGrid>
      <w:tr w:rsidR="003C26B8" w:rsidRPr="00B4326C" w14:paraId="783E3140" w14:textId="77777777" w:rsidTr="00133C32">
        <w:trPr>
          <w:cnfStyle w:val="000000100000" w:firstRow="0" w:lastRow="0" w:firstColumn="0" w:lastColumn="0" w:oddVBand="0" w:evenVBand="0" w:oddHBand="1" w:evenHBand="0" w:firstRowFirstColumn="0" w:firstRowLastColumn="0" w:lastRowFirstColumn="0" w:lastRowLastColumn="0"/>
          <w:jc w:val="center"/>
        </w:trPr>
        <w:tc>
          <w:tcPr>
            <w:tcW w:w="8644" w:type="dxa"/>
            <w:gridSpan w:val="2"/>
          </w:tcPr>
          <w:p w14:paraId="42880BEC" w14:textId="2784DE8D" w:rsidR="003C26B8" w:rsidRPr="00B4326C" w:rsidRDefault="003C26B8" w:rsidP="00133C32">
            <w:r w:rsidRPr="00B4326C">
              <w:rPr>
                <w:b/>
                <w:bCs/>
              </w:rPr>
              <w:t>Identificador:</w:t>
            </w:r>
            <w:r w:rsidRPr="00B4326C">
              <w:t xml:space="preserve"> F-U-C09</w:t>
            </w:r>
          </w:p>
        </w:tc>
      </w:tr>
      <w:tr w:rsidR="003C26B8" w:rsidRPr="00B4326C" w14:paraId="2E1D8F22" w14:textId="77777777" w:rsidTr="00133C32">
        <w:trPr>
          <w:jc w:val="center"/>
        </w:trPr>
        <w:tc>
          <w:tcPr>
            <w:tcW w:w="8644" w:type="dxa"/>
            <w:gridSpan w:val="2"/>
          </w:tcPr>
          <w:p w14:paraId="04F46043" w14:textId="06450FBD" w:rsidR="003C26B8" w:rsidRPr="00B4326C" w:rsidRDefault="003C26B8" w:rsidP="00133C32">
            <w:pPr>
              <w:rPr>
                <w:b/>
                <w:bCs/>
              </w:rPr>
            </w:pPr>
            <w:r w:rsidRPr="00B4326C">
              <w:rPr>
                <w:b/>
                <w:bCs/>
              </w:rPr>
              <w:t>Descripción:</w:t>
            </w:r>
            <w:r w:rsidRPr="00B4326C">
              <w:t xml:space="preserve"> El usuario deberá poder restablecer los puntos de vida de su personaje haciendo uso de un botiquín que se encontrará por el escenario.</w:t>
            </w:r>
          </w:p>
        </w:tc>
      </w:tr>
      <w:tr w:rsidR="003C26B8" w:rsidRPr="00B4326C" w14:paraId="38E230F1" w14:textId="77777777" w:rsidTr="00133C32">
        <w:trPr>
          <w:cnfStyle w:val="000000100000" w:firstRow="0" w:lastRow="0" w:firstColumn="0" w:lastColumn="0" w:oddVBand="0" w:evenVBand="0" w:oddHBand="1" w:evenHBand="0" w:firstRowFirstColumn="0" w:firstRowLastColumn="0" w:lastRowFirstColumn="0" w:lastRowLastColumn="0"/>
          <w:jc w:val="center"/>
        </w:trPr>
        <w:tc>
          <w:tcPr>
            <w:tcW w:w="4322" w:type="dxa"/>
          </w:tcPr>
          <w:p w14:paraId="3F08C5F2" w14:textId="15A6A998" w:rsidR="003C26B8" w:rsidRPr="00B4326C" w:rsidRDefault="003C26B8" w:rsidP="00133C32">
            <w:r w:rsidRPr="00B4326C">
              <w:rPr>
                <w:b/>
                <w:bCs/>
              </w:rPr>
              <w:t>Prioridad:</w:t>
            </w:r>
            <w:r w:rsidRPr="00B4326C">
              <w:t xml:space="preserve"> Media</w:t>
            </w:r>
          </w:p>
        </w:tc>
        <w:tc>
          <w:tcPr>
            <w:tcW w:w="4322" w:type="dxa"/>
          </w:tcPr>
          <w:p w14:paraId="4E9EB067" w14:textId="00EB65F8" w:rsidR="003C26B8" w:rsidRPr="00B4326C" w:rsidRDefault="003C26B8" w:rsidP="00133C32">
            <w:r w:rsidRPr="00B4326C">
              <w:rPr>
                <w:b/>
                <w:bCs/>
              </w:rPr>
              <w:t>Necesidad:</w:t>
            </w:r>
            <w:r w:rsidRPr="00B4326C">
              <w:t xml:space="preserve"> Opcional</w:t>
            </w:r>
          </w:p>
        </w:tc>
      </w:tr>
      <w:tr w:rsidR="003C26B8" w:rsidRPr="00B4326C" w14:paraId="0AA32363" w14:textId="77777777" w:rsidTr="00133C32">
        <w:trPr>
          <w:jc w:val="center"/>
        </w:trPr>
        <w:tc>
          <w:tcPr>
            <w:tcW w:w="4322" w:type="dxa"/>
          </w:tcPr>
          <w:p w14:paraId="587C5901" w14:textId="77777777" w:rsidR="003C26B8" w:rsidRPr="00B4326C" w:rsidRDefault="003C26B8" w:rsidP="00133C32">
            <w:r w:rsidRPr="00B4326C">
              <w:rPr>
                <w:b/>
                <w:bCs/>
              </w:rPr>
              <w:t>Verificabilidad:</w:t>
            </w:r>
            <w:r w:rsidRPr="00B4326C">
              <w:t xml:space="preserve"> Total</w:t>
            </w:r>
          </w:p>
        </w:tc>
        <w:tc>
          <w:tcPr>
            <w:tcW w:w="4322" w:type="dxa"/>
          </w:tcPr>
          <w:p w14:paraId="356F51D5" w14:textId="783C9662" w:rsidR="003C26B8" w:rsidRPr="00B4326C" w:rsidRDefault="003C26B8" w:rsidP="00133C32">
            <w:pPr>
              <w:rPr>
                <w:b/>
                <w:bCs/>
              </w:rPr>
            </w:pPr>
            <w:r w:rsidRPr="00B4326C">
              <w:rPr>
                <w:b/>
                <w:bCs/>
              </w:rPr>
              <w:t>Casos de uso asociados:</w:t>
            </w:r>
            <w:r w:rsidRPr="00B4326C">
              <w:t xml:space="preserve"> CU05</w:t>
            </w:r>
          </w:p>
        </w:tc>
      </w:tr>
    </w:tbl>
    <w:p w14:paraId="005B39D2" w14:textId="77777777" w:rsidR="004F709C" w:rsidRPr="00B4326C" w:rsidRDefault="004F709C" w:rsidP="009003DC"/>
    <w:p w14:paraId="3A8A993B" w14:textId="2F5A8411" w:rsidR="00671C12" w:rsidRPr="00B4326C" w:rsidRDefault="00671C12" w:rsidP="00671C12">
      <w:pPr>
        <w:pStyle w:val="TtuloTablaING"/>
      </w:pPr>
      <w:bookmarkStart w:id="84" w:name="_Toc169177176"/>
      <w:r w:rsidRPr="00B4326C">
        <w:t>Tabla 3.35.</w:t>
      </w:r>
      <w:r w:rsidRPr="00B4326C">
        <w:br/>
        <w:t>Requisito F-S-R10</w:t>
      </w:r>
      <w:bookmarkEnd w:id="84"/>
    </w:p>
    <w:tbl>
      <w:tblPr>
        <w:tblStyle w:val="Tabladelista6concolores"/>
        <w:tblW w:w="0" w:type="auto"/>
        <w:jc w:val="center"/>
        <w:tblLook w:val="0400" w:firstRow="0" w:lastRow="0" w:firstColumn="0" w:lastColumn="0" w:noHBand="0" w:noVBand="1"/>
      </w:tblPr>
      <w:tblGrid>
        <w:gridCol w:w="4322"/>
        <w:gridCol w:w="4322"/>
      </w:tblGrid>
      <w:tr w:rsidR="00671C12" w:rsidRPr="00B4326C" w14:paraId="195F301D" w14:textId="77777777" w:rsidTr="00133C32">
        <w:trPr>
          <w:cnfStyle w:val="000000100000" w:firstRow="0" w:lastRow="0" w:firstColumn="0" w:lastColumn="0" w:oddVBand="0" w:evenVBand="0" w:oddHBand="1" w:evenHBand="0" w:firstRowFirstColumn="0" w:firstRowLastColumn="0" w:lastRowFirstColumn="0" w:lastRowLastColumn="0"/>
          <w:jc w:val="center"/>
        </w:trPr>
        <w:tc>
          <w:tcPr>
            <w:tcW w:w="8644" w:type="dxa"/>
            <w:gridSpan w:val="2"/>
          </w:tcPr>
          <w:p w14:paraId="72253B41" w14:textId="3E895209" w:rsidR="00671C12" w:rsidRPr="00B4326C" w:rsidRDefault="00671C12" w:rsidP="00133C32">
            <w:r w:rsidRPr="00B4326C">
              <w:rPr>
                <w:b/>
                <w:bCs/>
              </w:rPr>
              <w:t>Identificador:</w:t>
            </w:r>
            <w:r w:rsidRPr="00B4326C">
              <w:t xml:space="preserve"> F-S-R10</w:t>
            </w:r>
          </w:p>
        </w:tc>
      </w:tr>
      <w:tr w:rsidR="00671C12" w:rsidRPr="00B4326C" w14:paraId="7EB11D07" w14:textId="77777777" w:rsidTr="00133C32">
        <w:trPr>
          <w:jc w:val="center"/>
        </w:trPr>
        <w:tc>
          <w:tcPr>
            <w:tcW w:w="8644" w:type="dxa"/>
            <w:gridSpan w:val="2"/>
          </w:tcPr>
          <w:p w14:paraId="73C599FB" w14:textId="2E932553" w:rsidR="00671C12" w:rsidRPr="00B4326C" w:rsidRDefault="00671C12" w:rsidP="00133C32">
            <w:pPr>
              <w:rPr>
                <w:b/>
                <w:bCs/>
              </w:rPr>
            </w:pPr>
            <w:r w:rsidRPr="00B4326C">
              <w:rPr>
                <w:b/>
                <w:bCs/>
              </w:rPr>
              <w:t>Descripción:</w:t>
            </w:r>
            <w:r w:rsidRPr="00B4326C">
              <w:t xml:space="preserve"> El sistema deberá controlar que nunca se sobrepasen los puntos de vida máximos del jugador.</w:t>
            </w:r>
          </w:p>
        </w:tc>
      </w:tr>
      <w:tr w:rsidR="00671C12" w:rsidRPr="00B4326C" w14:paraId="1B33F97A" w14:textId="77777777" w:rsidTr="00133C32">
        <w:trPr>
          <w:cnfStyle w:val="000000100000" w:firstRow="0" w:lastRow="0" w:firstColumn="0" w:lastColumn="0" w:oddVBand="0" w:evenVBand="0" w:oddHBand="1" w:evenHBand="0" w:firstRowFirstColumn="0" w:firstRowLastColumn="0" w:lastRowFirstColumn="0" w:lastRowLastColumn="0"/>
          <w:jc w:val="center"/>
        </w:trPr>
        <w:tc>
          <w:tcPr>
            <w:tcW w:w="4322" w:type="dxa"/>
          </w:tcPr>
          <w:p w14:paraId="6BB396A4" w14:textId="61C40438" w:rsidR="00671C12" w:rsidRPr="00B4326C" w:rsidRDefault="00671C12" w:rsidP="00133C32">
            <w:r w:rsidRPr="00B4326C">
              <w:rPr>
                <w:b/>
                <w:bCs/>
              </w:rPr>
              <w:t>Prioridad:</w:t>
            </w:r>
            <w:r w:rsidRPr="00B4326C">
              <w:t xml:space="preserve"> Media</w:t>
            </w:r>
          </w:p>
        </w:tc>
        <w:tc>
          <w:tcPr>
            <w:tcW w:w="4322" w:type="dxa"/>
          </w:tcPr>
          <w:p w14:paraId="63A71094" w14:textId="2CB7C1BB" w:rsidR="00671C12" w:rsidRPr="00B4326C" w:rsidRDefault="00671C12" w:rsidP="00133C32">
            <w:r w:rsidRPr="00B4326C">
              <w:rPr>
                <w:b/>
                <w:bCs/>
              </w:rPr>
              <w:t>Necesidad:</w:t>
            </w:r>
            <w:r w:rsidRPr="00B4326C">
              <w:t xml:space="preserve"> Obligatorio</w:t>
            </w:r>
          </w:p>
        </w:tc>
      </w:tr>
      <w:tr w:rsidR="00671C12" w:rsidRPr="00B4326C" w14:paraId="2A202548" w14:textId="77777777" w:rsidTr="00133C32">
        <w:trPr>
          <w:jc w:val="center"/>
        </w:trPr>
        <w:tc>
          <w:tcPr>
            <w:tcW w:w="4322" w:type="dxa"/>
          </w:tcPr>
          <w:p w14:paraId="33F66C87" w14:textId="77C51AB5" w:rsidR="00671C12" w:rsidRPr="00B4326C" w:rsidRDefault="00671C12" w:rsidP="00133C32">
            <w:r w:rsidRPr="00B4326C">
              <w:rPr>
                <w:b/>
                <w:bCs/>
              </w:rPr>
              <w:t>Verificabilidad:</w:t>
            </w:r>
            <w:r w:rsidRPr="00B4326C">
              <w:t xml:space="preserve"> Total</w:t>
            </w:r>
          </w:p>
        </w:tc>
        <w:tc>
          <w:tcPr>
            <w:tcW w:w="4322" w:type="dxa"/>
          </w:tcPr>
          <w:p w14:paraId="0FAE3B28" w14:textId="722DD9CE" w:rsidR="00671C12" w:rsidRPr="00B4326C" w:rsidRDefault="00671C12" w:rsidP="00133C32">
            <w:pPr>
              <w:rPr>
                <w:b/>
                <w:bCs/>
              </w:rPr>
            </w:pPr>
            <w:r w:rsidRPr="00B4326C">
              <w:rPr>
                <w:b/>
                <w:bCs/>
              </w:rPr>
              <w:t>Casos de uso asociados:</w:t>
            </w:r>
            <w:r w:rsidRPr="00B4326C">
              <w:t xml:space="preserve"> CU05</w:t>
            </w:r>
          </w:p>
        </w:tc>
      </w:tr>
    </w:tbl>
    <w:p w14:paraId="2D9865C5" w14:textId="77777777" w:rsidR="00671C12" w:rsidRPr="00B4326C" w:rsidRDefault="00671C12" w:rsidP="009003DC"/>
    <w:p w14:paraId="3F060119" w14:textId="77777777" w:rsidR="004F709C" w:rsidRPr="00B4326C" w:rsidRDefault="004F709C" w:rsidP="009003DC"/>
    <w:p w14:paraId="0DB18DA3" w14:textId="77777777" w:rsidR="004F709C" w:rsidRPr="00B4326C" w:rsidRDefault="004F709C" w:rsidP="009003DC"/>
    <w:p w14:paraId="046B9B63" w14:textId="77777777" w:rsidR="004F709C" w:rsidRPr="00B4326C" w:rsidRDefault="004F709C" w:rsidP="009003DC"/>
    <w:p w14:paraId="1B939F61" w14:textId="77777777" w:rsidR="004F709C" w:rsidRPr="00B4326C" w:rsidRDefault="004F709C" w:rsidP="009003DC"/>
    <w:p w14:paraId="15A81DC8" w14:textId="351CFAE6" w:rsidR="00671C12" w:rsidRPr="00B4326C" w:rsidRDefault="00671C12" w:rsidP="00671C12">
      <w:pPr>
        <w:pStyle w:val="TtuloTablaING"/>
      </w:pPr>
      <w:bookmarkStart w:id="85" w:name="_Toc169177177"/>
      <w:r w:rsidRPr="00B4326C">
        <w:lastRenderedPageBreak/>
        <w:t>Tabla 3.36.</w:t>
      </w:r>
      <w:r w:rsidRPr="00B4326C">
        <w:br/>
        <w:t>Requisito F-S-C11</w:t>
      </w:r>
      <w:bookmarkEnd w:id="85"/>
    </w:p>
    <w:tbl>
      <w:tblPr>
        <w:tblStyle w:val="Tabladelista6concolores"/>
        <w:tblW w:w="0" w:type="auto"/>
        <w:jc w:val="center"/>
        <w:tblLook w:val="0400" w:firstRow="0" w:lastRow="0" w:firstColumn="0" w:lastColumn="0" w:noHBand="0" w:noVBand="1"/>
      </w:tblPr>
      <w:tblGrid>
        <w:gridCol w:w="4322"/>
        <w:gridCol w:w="4322"/>
      </w:tblGrid>
      <w:tr w:rsidR="00671C12" w:rsidRPr="00B4326C" w14:paraId="112323C9" w14:textId="77777777" w:rsidTr="00133C32">
        <w:trPr>
          <w:cnfStyle w:val="000000100000" w:firstRow="0" w:lastRow="0" w:firstColumn="0" w:lastColumn="0" w:oddVBand="0" w:evenVBand="0" w:oddHBand="1" w:evenHBand="0" w:firstRowFirstColumn="0" w:firstRowLastColumn="0" w:lastRowFirstColumn="0" w:lastRowLastColumn="0"/>
          <w:jc w:val="center"/>
        </w:trPr>
        <w:tc>
          <w:tcPr>
            <w:tcW w:w="8644" w:type="dxa"/>
            <w:gridSpan w:val="2"/>
          </w:tcPr>
          <w:p w14:paraId="6D8B3953" w14:textId="33D2209F" w:rsidR="00671C12" w:rsidRPr="00B4326C" w:rsidRDefault="00671C12" w:rsidP="00133C32">
            <w:r w:rsidRPr="00B4326C">
              <w:rPr>
                <w:b/>
                <w:bCs/>
              </w:rPr>
              <w:t>Identificador:</w:t>
            </w:r>
            <w:r w:rsidRPr="00B4326C">
              <w:t xml:space="preserve"> F-S-C11</w:t>
            </w:r>
          </w:p>
        </w:tc>
      </w:tr>
      <w:tr w:rsidR="00671C12" w:rsidRPr="00B4326C" w14:paraId="5725205C" w14:textId="77777777" w:rsidTr="00133C32">
        <w:trPr>
          <w:jc w:val="center"/>
        </w:trPr>
        <w:tc>
          <w:tcPr>
            <w:tcW w:w="8644" w:type="dxa"/>
            <w:gridSpan w:val="2"/>
          </w:tcPr>
          <w:p w14:paraId="0C20889A" w14:textId="608A72FC" w:rsidR="00671C12" w:rsidRPr="00B4326C" w:rsidRDefault="00671C12" w:rsidP="00133C32">
            <w:pPr>
              <w:rPr>
                <w:b/>
                <w:bCs/>
              </w:rPr>
            </w:pPr>
            <w:r w:rsidRPr="00B4326C">
              <w:rPr>
                <w:b/>
                <w:bCs/>
              </w:rPr>
              <w:t>Descripción:</w:t>
            </w:r>
            <w:r w:rsidRPr="00B4326C">
              <w:t xml:space="preserve"> El sistema deberá dañar al personaje del jugador cuando este reciba un golpe proveniente de un enemigo.</w:t>
            </w:r>
          </w:p>
        </w:tc>
      </w:tr>
      <w:tr w:rsidR="00671C12" w:rsidRPr="00B4326C" w14:paraId="260C8FF5" w14:textId="77777777" w:rsidTr="00133C32">
        <w:trPr>
          <w:cnfStyle w:val="000000100000" w:firstRow="0" w:lastRow="0" w:firstColumn="0" w:lastColumn="0" w:oddVBand="0" w:evenVBand="0" w:oddHBand="1" w:evenHBand="0" w:firstRowFirstColumn="0" w:firstRowLastColumn="0" w:lastRowFirstColumn="0" w:lastRowLastColumn="0"/>
          <w:jc w:val="center"/>
        </w:trPr>
        <w:tc>
          <w:tcPr>
            <w:tcW w:w="4322" w:type="dxa"/>
          </w:tcPr>
          <w:p w14:paraId="46574DE7" w14:textId="3475889A" w:rsidR="00671C12" w:rsidRPr="00B4326C" w:rsidRDefault="00671C12" w:rsidP="00133C32">
            <w:r w:rsidRPr="00B4326C">
              <w:rPr>
                <w:b/>
                <w:bCs/>
              </w:rPr>
              <w:t>Prioridad:</w:t>
            </w:r>
            <w:r w:rsidRPr="00B4326C">
              <w:t xml:space="preserve"> Alta</w:t>
            </w:r>
          </w:p>
        </w:tc>
        <w:tc>
          <w:tcPr>
            <w:tcW w:w="4322" w:type="dxa"/>
          </w:tcPr>
          <w:p w14:paraId="1E5460A6" w14:textId="0CE0A11E" w:rsidR="00671C12" w:rsidRPr="00B4326C" w:rsidRDefault="00671C12" w:rsidP="00133C32">
            <w:r w:rsidRPr="00B4326C">
              <w:rPr>
                <w:b/>
                <w:bCs/>
              </w:rPr>
              <w:t>Necesidad:</w:t>
            </w:r>
            <w:r w:rsidRPr="00B4326C">
              <w:t xml:space="preserve"> Obligatorio</w:t>
            </w:r>
          </w:p>
        </w:tc>
      </w:tr>
      <w:tr w:rsidR="00671C12" w:rsidRPr="00B4326C" w14:paraId="74CD8ABE" w14:textId="77777777" w:rsidTr="00133C32">
        <w:trPr>
          <w:jc w:val="center"/>
        </w:trPr>
        <w:tc>
          <w:tcPr>
            <w:tcW w:w="4322" w:type="dxa"/>
          </w:tcPr>
          <w:p w14:paraId="4AFB60B4" w14:textId="5A8CC860" w:rsidR="00671C12" w:rsidRPr="00B4326C" w:rsidRDefault="00671C12" w:rsidP="00133C32">
            <w:r w:rsidRPr="00B4326C">
              <w:rPr>
                <w:b/>
                <w:bCs/>
              </w:rPr>
              <w:t>Verificabilidad:</w:t>
            </w:r>
            <w:r w:rsidRPr="00B4326C">
              <w:t xml:space="preserve"> Total</w:t>
            </w:r>
          </w:p>
        </w:tc>
        <w:tc>
          <w:tcPr>
            <w:tcW w:w="4322" w:type="dxa"/>
          </w:tcPr>
          <w:p w14:paraId="28B9A3CC" w14:textId="10E5B483" w:rsidR="00671C12" w:rsidRPr="00B4326C" w:rsidRDefault="00671C12" w:rsidP="00133C32">
            <w:pPr>
              <w:rPr>
                <w:b/>
                <w:bCs/>
              </w:rPr>
            </w:pPr>
            <w:r w:rsidRPr="00B4326C">
              <w:rPr>
                <w:b/>
                <w:bCs/>
              </w:rPr>
              <w:t>Casos de uso asociados:</w:t>
            </w:r>
            <w:r w:rsidRPr="00B4326C">
              <w:t xml:space="preserve"> CU06</w:t>
            </w:r>
          </w:p>
        </w:tc>
      </w:tr>
    </w:tbl>
    <w:p w14:paraId="4693B0E4" w14:textId="77777777" w:rsidR="004F709C" w:rsidRPr="00B4326C" w:rsidRDefault="004F709C" w:rsidP="009003DC"/>
    <w:p w14:paraId="26149C0B" w14:textId="1F3A5027" w:rsidR="00671C12" w:rsidRPr="00B4326C" w:rsidRDefault="00671C12" w:rsidP="00671C12">
      <w:pPr>
        <w:pStyle w:val="TtuloTablaING"/>
      </w:pPr>
      <w:bookmarkStart w:id="86" w:name="_Toc169177178"/>
      <w:r w:rsidRPr="00B4326C">
        <w:t>Tabla 3.37.</w:t>
      </w:r>
      <w:r w:rsidRPr="00B4326C">
        <w:br/>
        <w:t>Requisito F-S-C12</w:t>
      </w:r>
      <w:bookmarkEnd w:id="86"/>
    </w:p>
    <w:tbl>
      <w:tblPr>
        <w:tblStyle w:val="Tabladelista6concolores"/>
        <w:tblW w:w="0" w:type="auto"/>
        <w:jc w:val="center"/>
        <w:tblLook w:val="0400" w:firstRow="0" w:lastRow="0" w:firstColumn="0" w:lastColumn="0" w:noHBand="0" w:noVBand="1"/>
      </w:tblPr>
      <w:tblGrid>
        <w:gridCol w:w="4322"/>
        <w:gridCol w:w="4322"/>
      </w:tblGrid>
      <w:tr w:rsidR="00671C12" w:rsidRPr="00B4326C" w14:paraId="17692522" w14:textId="77777777" w:rsidTr="00133C32">
        <w:trPr>
          <w:cnfStyle w:val="000000100000" w:firstRow="0" w:lastRow="0" w:firstColumn="0" w:lastColumn="0" w:oddVBand="0" w:evenVBand="0" w:oddHBand="1" w:evenHBand="0" w:firstRowFirstColumn="0" w:firstRowLastColumn="0" w:lastRowFirstColumn="0" w:lastRowLastColumn="0"/>
          <w:jc w:val="center"/>
        </w:trPr>
        <w:tc>
          <w:tcPr>
            <w:tcW w:w="8644" w:type="dxa"/>
            <w:gridSpan w:val="2"/>
          </w:tcPr>
          <w:p w14:paraId="7FB32A42" w14:textId="1B219A39" w:rsidR="00671C12" w:rsidRPr="00B4326C" w:rsidRDefault="00671C12" w:rsidP="00133C32">
            <w:r w:rsidRPr="00B4326C">
              <w:rPr>
                <w:b/>
                <w:bCs/>
              </w:rPr>
              <w:t>Identificador:</w:t>
            </w:r>
            <w:r w:rsidRPr="00B4326C">
              <w:t xml:space="preserve"> F-S-C12</w:t>
            </w:r>
          </w:p>
        </w:tc>
      </w:tr>
      <w:tr w:rsidR="00671C12" w:rsidRPr="00B4326C" w14:paraId="330E9265" w14:textId="77777777" w:rsidTr="00133C32">
        <w:trPr>
          <w:jc w:val="center"/>
        </w:trPr>
        <w:tc>
          <w:tcPr>
            <w:tcW w:w="8644" w:type="dxa"/>
            <w:gridSpan w:val="2"/>
          </w:tcPr>
          <w:p w14:paraId="37C24645" w14:textId="513EF85C" w:rsidR="00671C12" w:rsidRPr="00B4326C" w:rsidRDefault="00671C12" w:rsidP="00133C32">
            <w:pPr>
              <w:rPr>
                <w:b/>
                <w:bCs/>
              </w:rPr>
            </w:pPr>
            <w:r w:rsidRPr="00B4326C">
              <w:rPr>
                <w:b/>
                <w:bCs/>
              </w:rPr>
              <w:t>Descripción:</w:t>
            </w:r>
            <w:r w:rsidRPr="00B4326C">
              <w:t xml:space="preserve"> El sistema deberá eliminar al personaje del jugador cuando los puntos de vida del susodicho alcancen el valor de 0.</w:t>
            </w:r>
          </w:p>
        </w:tc>
      </w:tr>
      <w:tr w:rsidR="00671C12" w:rsidRPr="00B4326C" w14:paraId="740B4444" w14:textId="77777777" w:rsidTr="00133C32">
        <w:trPr>
          <w:cnfStyle w:val="000000100000" w:firstRow="0" w:lastRow="0" w:firstColumn="0" w:lastColumn="0" w:oddVBand="0" w:evenVBand="0" w:oddHBand="1" w:evenHBand="0" w:firstRowFirstColumn="0" w:firstRowLastColumn="0" w:lastRowFirstColumn="0" w:lastRowLastColumn="0"/>
          <w:jc w:val="center"/>
        </w:trPr>
        <w:tc>
          <w:tcPr>
            <w:tcW w:w="4322" w:type="dxa"/>
          </w:tcPr>
          <w:p w14:paraId="5112F18D" w14:textId="41AFCBC6" w:rsidR="00671C12" w:rsidRPr="00B4326C" w:rsidRDefault="00671C12" w:rsidP="00133C32">
            <w:r w:rsidRPr="00B4326C">
              <w:rPr>
                <w:b/>
                <w:bCs/>
              </w:rPr>
              <w:t>Prioridad:</w:t>
            </w:r>
            <w:r w:rsidRPr="00B4326C">
              <w:t xml:space="preserve"> Media</w:t>
            </w:r>
          </w:p>
        </w:tc>
        <w:tc>
          <w:tcPr>
            <w:tcW w:w="4322" w:type="dxa"/>
          </w:tcPr>
          <w:p w14:paraId="5EC9854A" w14:textId="274C0081" w:rsidR="00671C12" w:rsidRPr="00B4326C" w:rsidRDefault="00671C12" w:rsidP="00133C32">
            <w:r w:rsidRPr="00B4326C">
              <w:rPr>
                <w:b/>
                <w:bCs/>
              </w:rPr>
              <w:t>Necesidad:</w:t>
            </w:r>
            <w:r w:rsidRPr="00B4326C">
              <w:t xml:space="preserve"> Obligatorio</w:t>
            </w:r>
          </w:p>
        </w:tc>
      </w:tr>
      <w:tr w:rsidR="00671C12" w:rsidRPr="00B4326C" w14:paraId="2D5BB32F" w14:textId="77777777" w:rsidTr="00133C32">
        <w:trPr>
          <w:jc w:val="center"/>
        </w:trPr>
        <w:tc>
          <w:tcPr>
            <w:tcW w:w="4322" w:type="dxa"/>
          </w:tcPr>
          <w:p w14:paraId="6F46E37B" w14:textId="1E32B645" w:rsidR="00671C12" w:rsidRPr="00B4326C" w:rsidRDefault="00671C12" w:rsidP="00133C32">
            <w:r w:rsidRPr="00B4326C">
              <w:rPr>
                <w:b/>
                <w:bCs/>
              </w:rPr>
              <w:t>Verificabilidad:</w:t>
            </w:r>
            <w:r w:rsidRPr="00B4326C">
              <w:t xml:space="preserve"> Total</w:t>
            </w:r>
          </w:p>
        </w:tc>
        <w:tc>
          <w:tcPr>
            <w:tcW w:w="4322" w:type="dxa"/>
          </w:tcPr>
          <w:p w14:paraId="0D91CC6A" w14:textId="50042038" w:rsidR="00671C12" w:rsidRPr="00B4326C" w:rsidRDefault="00671C12" w:rsidP="00133C32">
            <w:pPr>
              <w:rPr>
                <w:b/>
                <w:bCs/>
              </w:rPr>
            </w:pPr>
            <w:r w:rsidRPr="00B4326C">
              <w:rPr>
                <w:b/>
                <w:bCs/>
              </w:rPr>
              <w:t>Casos de uso asociados:</w:t>
            </w:r>
            <w:r w:rsidRPr="00B4326C">
              <w:t xml:space="preserve"> CU07</w:t>
            </w:r>
          </w:p>
        </w:tc>
      </w:tr>
    </w:tbl>
    <w:p w14:paraId="38E613B9" w14:textId="77777777" w:rsidR="004F709C" w:rsidRPr="00B4326C" w:rsidRDefault="004F709C" w:rsidP="009003DC"/>
    <w:p w14:paraId="5F05E7A2" w14:textId="73263D11" w:rsidR="00671C12" w:rsidRPr="00B4326C" w:rsidRDefault="00671C12" w:rsidP="00671C12">
      <w:pPr>
        <w:pStyle w:val="TtuloTablaING"/>
      </w:pPr>
      <w:bookmarkStart w:id="87" w:name="_Toc169177179"/>
      <w:r w:rsidRPr="00B4326C">
        <w:t>Tabla 3.38.</w:t>
      </w:r>
      <w:r w:rsidRPr="00B4326C">
        <w:br/>
        <w:t xml:space="preserve">Requisito </w:t>
      </w:r>
      <w:r w:rsidR="004F709C" w:rsidRPr="00B4326C">
        <w:t>F-S-R13</w:t>
      </w:r>
      <w:bookmarkEnd w:id="87"/>
    </w:p>
    <w:tbl>
      <w:tblPr>
        <w:tblStyle w:val="Tabladelista6concolores"/>
        <w:tblW w:w="0" w:type="auto"/>
        <w:jc w:val="center"/>
        <w:tblLook w:val="0400" w:firstRow="0" w:lastRow="0" w:firstColumn="0" w:lastColumn="0" w:noHBand="0" w:noVBand="1"/>
      </w:tblPr>
      <w:tblGrid>
        <w:gridCol w:w="4322"/>
        <w:gridCol w:w="4322"/>
      </w:tblGrid>
      <w:tr w:rsidR="00671C12" w:rsidRPr="00B4326C" w14:paraId="4F206277" w14:textId="77777777" w:rsidTr="00133C32">
        <w:trPr>
          <w:cnfStyle w:val="000000100000" w:firstRow="0" w:lastRow="0" w:firstColumn="0" w:lastColumn="0" w:oddVBand="0" w:evenVBand="0" w:oddHBand="1" w:evenHBand="0" w:firstRowFirstColumn="0" w:firstRowLastColumn="0" w:lastRowFirstColumn="0" w:lastRowLastColumn="0"/>
          <w:jc w:val="center"/>
        </w:trPr>
        <w:tc>
          <w:tcPr>
            <w:tcW w:w="8644" w:type="dxa"/>
            <w:gridSpan w:val="2"/>
          </w:tcPr>
          <w:p w14:paraId="00942A1E" w14:textId="1D01B681" w:rsidR="00671C12" w:rsidRPr="00B4326C" w:rsidRDefault="00671C12" w:rsidP="00133C32">
            <w:r w:rsidRPr="00B4326C">
              <w:rPr>
                <w:b/>
                <w:bCs/>
              </w:rPr>
              <w:t>Identificador:</w:t>
            </w:r>
            <w:r w:rsidRPr="00B4326C">
              <w:t xml:space="preserve"> </w:t>
            </w:r>
            <w:r w:rsidR="004F709C" w:rsidRPr="00B4326C">
              <w:t>F-S-R13</w:t>
            </w:r>
          </w:p>
        </w:tc>
      </w:tr>
      <w:tr w:rsidR="00671C12" w:rsidRPr="00B4326C" w14:paraId="2C1DFBD9" w14:textId="77777777" w:rsidTr="00133C32">
        <w:trPr>
          <w:jc w:val="center"/>
        </w:trPr>
        <w:tc>
          <w:tcPr>
            <w:tcW w:w="8644" w:type="dxa"/>
            <w:gridSpan w:val="2"/>
          </w:tcPr>
          <w:p w14:paraId="286E5775" w14:textId="1D41F38D" w:rsidR="00671C12" w:rsidRPr="00B4326C" w:rsidRDefault="00671C12" w:rsidP="00133C32">
            <w:pPr>
              <w:rPr>
                <w:b/>
                <w:bCs/>
              </w:rPr>
            </w:pPr>
            <w:r w:rsidRPr="00B4326C">
              <w:rPr>
                <w:b/>
                <w:bCs/>
              </w:rPr>
              <w:t>Descripción:</w:t>
            </w:r>
            <w:r w:rsidRPr="00B4326C">
              <w:t xml:space="preserve"> </w:t>
            </w:r>
            <w:r w:rsidR="004F709C" w:rsidRPr="00B4326C">
              <w:t>El sistema deberá controlar que los puntos de vida del jugador nunca alcancen un valor negativo y este pueda seguir jugando.</w:t>
            </w:r>
          </w:p>
        </w:tc>
      </w:tr>
      <w:tr w:rsidR="00671C12" w:rsidRPr="00B4326C" w14:paraId="4E41AA43" w14:textId="77777777" w:rsidTr="00133C32">
        <w:trPr>
          <w:cnfStyle w:val="000000100000" w:firstRow="0" w:lastRow="0" w:firstColumn="0" w:lastColumn="0" w:oddVBand="0" w:evenVBand="0" w:oddHBand="1" w:evenHBand="0" w:firstRowFirstColumn="0" w:firstRowLastColumn="0" w:lastRowFirstColumn="0" w:lastRowLastColumn="0"/>
          <w:jc w:val="center"/>
        </w:trPr>
        <w:tc>
          <w:tcPr>
            <w:tcW w:w="4322" w:type="dxa"/>
          </w:tcPr>
          <w:p w14:paraId="15536D3B" w14:textId="5252B58D" w:rsidR="00671C12" w:rsidRPr="00B4326C" w:rsidRDefault="00671C12" w:rsidP="00133C32">
            <w:r w:rsidRPr="00B4326C">
              <w:rPr>
                <w:b/>
                <w:bCs/>
              </w:rPr>
              <w:t>Prioridad:</w:t>
            </w:r>
            <w:r w:rsidRPr="00B4326C">
              <w:t xml:space="preserve"> </w:t>
            </w:r>
            <w:r w:rsidR="004F709C" w:rsidRPr="00B4326C">
              <w:t>Media</w:t>
            </w:r>
          </w:p>
        </w:tc>
        <w:tc>
          <w:tcPr>
            <w:tcW w:w="4322" w:type="dxa"/>
          </w:tcPr>
          <w:p w14:paraId="3C922928" w14:textId="412A9BA6" w:rsidR="00671C12" w:rsidRPr="00B4326C" w:rsidRDefault="00671C12" w:rsidP="00133C32">
            <w:r w:rsidRPr="00B4326C">
              <w:rPr>
                <w:b/>
                <w:bCs/>
              </w:rPr>
              <w:t>Necesidad:</w:t>
            </w:r>
            <w:r w:rsidRPr="00B4326C">
              <w:t xml:space="preserve"> </w:t>
            </w:r>
            <w:r w:rsidR="004F709C" w:rsidRPr="00B4326C">
              <w:t>Obligatorio</w:t>
            </w:r>
          </w:p>
        </w:tc>
      </w:tr>
      <w:tr w:rsidR="00671C12" w:rsidRPr="00B4326C" w14:paraId="79B142BF" w14:textId="77777777" w:rsidTr="00133C32">
        <w:trPr>
          <w:jc w:val="center"/>
        </w:trPr>
        <w:tc>
          <w:tcPr>
            <w:tcW w:w="4322" w:type="dxa"/>
          </w:tcPr>
          <w:p w14:paraId="482DB829" w14:textId="03CABE50" w:rsidR="00671C12" w:rsidRPr="00B4326C" w:rsidRDefault="00671C12" w:rsidP="00133C32">
            <w:r w:rsidRPr="00B4326C">
              <w:rPr>
                <w:b/>
                <w:bCs/>
              </w:rPr>
              <w:t>Verificabilidad:</w:t>
            </w:r>
            <w:r w:rsidRPr="00B4326C">
              <w:t xml:space="preserve"> </w:t>
            </w:r>
            <w:r w:rsidR="004F709C" w:rsidRPr="00B4326C">
              <w:t>Total</w:t>
            </w:r>
          </w:p>
        </w:tc>
        <w:tc>
          <w:tcPr>
            <w:tcW w:w="4322" w:type="dxa"/>
          </w:tcPr>
          <w:p w14:paraId="1CFEE559" w14:textId="3EF4A8F9" w:rsidR="00671C12" w:rsidRPr="00B4326C" w:rsidRDefault="00671C12" w:rsidP="00133C32">
            <w:pPr>
              <w:rPr>
                <w:b/>
                <w:bCs/>
              </w:rPr>
            </w:pPr>
            <w:r w:rsidRPr="00B4326C">
              <w:rPr>
                <w:b/>
                <w:bCs/>
              </w:rPr>
              <w:t>Casos de uso asociados:</w:t>
            </w:r>
            <w:r w:rsidRPr="00B4326C">
              <w:t xml:space="preserve"> </w:t>
            </w:r>
            <w:r w:rsidR="004F709C" w:rsidRPr="00B4326C">
              <w:t>CU06, CU07, CU08</w:t>
            </w:r>
          </w:p>
        </w:tc>
      </w:tr>
    </w:tbl>
    <w:p w14:paraId="35D69E2F" w14:textId="77777777" w:rsidR="004F709C" w:rsidRPr="00B4326C" w:rsidRDefault="004F709C" w:rsidP="009003DC"/>
    <w:p w14:paraId="03E14F95" w14:textId="65C33A1E" w:rsidR="00671C12" w:rsidRPr="00B4326C" w:rsidRDefault="00671C12" w:rsidP="00671C12">
      <w:pPr>
        <w:pStyle w:val="TtuloTablaING"/>
      </w:pPr>
      <w:bookmarkStart w:id="88" w:name="_Toc169177180"/>
      <w:r w:rsidRPr="00B4326C">
        <w:t>Tabla 3.39.</w:t>
      </w:r>
      <w:r w:rsidRPr="00B4326C">
        <w:br/>
        <w:t xml:space="preserve">Requisito </w:t>
      </w:r>
      <w:r w:rsidR="004F709C" w:rsidRPr="00B4326C">
        <w:t>F-S-C14</w:t>
      </w:r>
      <w:bookmarkEnd w:id="88"/>
    </w:p>
    <w:tbl>
      <w:tblPr>
        <w:tblStyle w:val="Tabladelista6concolores"/>
        <w:tblW w:w="0" w:type="auto"/>
        <w:jc w:val="center"/>
        <w:tblLook w:val="0400" w:firstRow="0" w:lastRow="0" w:firstColumn="0" w:lastColumn="0" w:noHBand="0" w:noVBand="1"/>
      </w:tblPr>
      <w:tblGrid>
        <w:gridCol w:w="4322"/>
        <w:gridCol w:w="4322"/>
      </w:tblGrid>
      <w:tr w:rsidR="00671C12" w:rsidRPr="00B4326C" w14:paraId="009441CB" w14:textId="77777777" w:rsidTr="00133C32">
        <w:trPr>
          <w:cnfStyle w:val="000000100000" w:firstRow="0" w:lastRow="0" w:firstColumn="0" w:lastColumn="0" w:oddVBand="0" w:evenVBand="0" w:oddHBand="1" w:evenHBand="0" w:firstRowFirstColumn="0" w:firstRowLastColumn="0" w:lastRowFirstColumn="0" w:lastRowLastColumn="0"/>
          <w:jc w:val="center"/>
        </w:trPr>
        <w:tc>
          <w:tcPr>
            <w:tcW w:w="8644" w:type="dxa"/>
            <w:gridSpan w:val="2"/>
          </w:tcPr>
          <w:p w14:paraId="75B6CAF0" w14:textId="0D998724" w:rsidR="00671C12" w:rsidRPr="00B4326C" w:rsidRDefault="00671C12" w:rsidP="00133C32">
            <w:r w:rsidRPr="00B4326C">
              <w:rPr>
                <w:b/>
                <w:bCs/>
              </w:rPr>
              <w:t>Identificador:</w:t>
            </w:r>
            <w:r w:rsidRPr="00B4326C">
              <w:t xml:space="preserve"> </w:t>
            </w:r>
            <w:r w:rsidR="004F709C" w:rsidRPr="00B4326C">
              <w:t>F-S-C14</w:t>
            </w:r>
          </w:p>
        </w:tc>
      </w:tr>
      <w:tr w:rsidR="00671C12" w:rsidRPr="00B4326C" w14:paraId="454544D5" w14:textId="77777777" w:rsidTr="00133C32">
        <w:trPr>
          <w:jc w:val="center"/>
        </w:trPr>
        <w:tc>
          <w:tcPr>
            <w:tcW w:w="8644" w:type="dxa"/>
            <w:gridSpan w:val="2"/>
          </w:tcPr>
          <w:p w14:paraId="52ACABBD" w14:textId="464407EA" w:rsidR="00671C12" w:rsidRPr="00B4326C" w:rsidRDefault="00671C12" w:rsidP="00133C32">
            <w:pPr>
              <w:rPr>
                <w:b/>
                <w:bCs/>
              </w:rPr>
            </w:pPr>
            <w:r w:rsidRPr="00B4326C">
              <w:rPr>
                <w:b/>
                <w:bCs/>
              </w:rPr>
              <w:t>Descripción:</w:t>
            </w:r>
            <w:r w:rsidRPr="00B4326C">
              <w:t xml:space="preserve"> </w:t>
            </w:r>
            <w:r w:rsidR="004F709C" w:rsidRPr="00B4326C">
              <w:t>El sistema deberá terminar el flujo de la partida cuando el personaje del jugador muere.</w:t>
            </w:r>
          </w:p>
        </w:tc>
      </w:tr>
      <w:tr w:rsidR="00671C12" w:rsidRPr="00B4326C" w14:paraId="50911C53" w14:textId="77777777" w:rsidTr="00133C32">
        <w:trPr>
          <w:cnfStyle w:val="000000100000" w:firstRow="0" w:lastRow="0" w:firstColumn="0" w:lastColumn="0" w:oddVBand="0" w:evenVBand="0" w:oddHBand="1" w:evenHBand="0" w:firstRowFirstColumn="0" w:firstRowLastColumn="0" w:lastRowFirstColumn="0" w:lastRowLastColumn="0"/>
          <w:jc w:val="center"/>
        </w:trPr>
        <w:tc>
          <w:tcPr>
            <w:tcW w:w="4322" w:type="dxa"/>
          </w:tcPr>
          <w:p w14:paraId="0D6E7626" w14:textId="440108BB" w:rsidR="00671C12" w:rsidRPr="00B4326C" w:rsidRDefault="00671C12" w:rsidP="00133C32">
            <w:r w:rsidRPr="00B4326C">
              <w:rPr>
                <w:b/>
                <w:bCs/>
              </w:rPr>
              <w:t>Prioridad:</w:t>
            </w:r>
            <w:r w:rsidRPr="00B4326C">
              <w:t xml:space="preserve"> </w:t>
            </w:r>
            <w:r w:rsidR="004F709C" w:rsidRPr="00B4326C">
              <w:t>Alta</w:t>
            </w:r>
          </w:p>
        </w:tc>
        <w:tc>
          <w:tcPr>
            <w:tcW w:w="4322" w:type="dxa"/>
          </w:tcPr>
          <w:p w14:paraId="61B75051" w14:textId="392E7D31" w:rsidR="00671C12" w:rsidRPr="00B4326C" w:rsidRDefault="00671C12" w:rsidP="00133C32">
            <w:r w:rsidRPr="00B4326C">
              <w:rPr>
                <w:b/>
                <w:bCs/>
              </w:rPr>
              <w:t>Necesidad:</w:t>
            </w:r>
            <w:r w:rsidRPr="00B4326C">
              <w:t xml:space="preserve"> </w:t>
            </w:r>
            <w:r w:rsidR="004F709C" w:rsidRPr="00B4326C">
              <w:t>Obligatorio</w:t>
            </w:r>
          </w:p>
        </w:tc>
      </w:tr>
      <w:tr w:rsidR="00671C12" w:rsidRPr="00B4326C" w14:paraId="715696AE" w14:textId="77777777" w:rsidTr="00133C32">
        <w:trPr>
          <w:jc w:val="center"/>
        </w:trPr>
        <w:tc>
          <w:tcPr>
            <w:tcW w:w="4322" w:type="dxa"/>
          </w:tcPr>
          <w:p w14:paraId="69F88161" w14:textId="696B8B70" w:rsidR="00671C12" w:rsidRPr="00B4326C" w:rsidRDefault="00671C12" w:rsidP="00133C32">
            <w:r w:rsidRPr="00B4326C">
              <w:rPr>
                <w:b/>
                <w:bCs/>
              </w:rPr>
              <w:t>Verificabilidad:</w:t>
            </w:r>
            <w:r w:rsidRPr="00B4326C">
              <w:t xml:space="preserve"> </w:t>
            </w:r>
            <w:r w:rsidR="004F709C" w:rsidRPr="00B4326C">
              <w:t>Total</w:t>
            </w:r>
          </w:p>
        </w:tc>
        <w:tc>
          <w:tcPr>
            <w:tcW w:w="4322" w:type="dxa"/>
          </w:tcPr>
          <w:p w14:paraId="7D884F49" w14:textId="3CB8A103" w:rsidR="00671C12" w:rsidRPr="00B4326C" w:rsidRDefault="00671C12" w:rsidP="00133C32">
            <w:pPr>
              <w:rPr>
                <w:b/>
                <w:bCs/>
              </w:rPr>
            </w:pPr>
            <w:r w:rsidRPr="00B4326C">
              <w:rPr>
                <w:b/>
                <w:bCs/>
              </w:rPr>
              <w:t>Casos de uso asociados:</w:t>
            </w:r>
            <w:r w:rsidRPr="00B4326C">
              <w:t xml:space="preserve"> </w:t>
            </w:r>
            <w:r w:rsidR="004F709C" w:rsidRPr="00B4326C">
              <w:t>CU08</w:t>
            </w:r>
          </w:p>
        </w:tc>
      </w:tr>
    </w:tbl>
    <w:p w14:paraId="0E7333DF" w14:textId="77777777" w:rsidR="004F709C" w:rsidRPr="00B4326C" w:rsidRDefault="004F709C" w:rsidP="009003DC"/>
    <w:p w14:paraId="42DE258D" w14:textId="77777777" w:rsidR="004F709C" w:rsidRPr="00B4326C" w:rsidRDefault="004F709C" w:rsidP="009003DC"/>
    <w:p w14:paraId="1C548B48" w14:textId="77777777" w:rsidR="004F709C" w:rsidRPr="00B4326C" w:rsidRDefault="004F709C" w:rsidP="009003DC"/>
    <w:p w14:paraId="5191329A" w14:textId="77777777" w:rsidR="004F709C" w:rsidRPr="00B4326C" w:rsidRDefault="004F709C" w:rsidP="009003DC"/>
    <w:p w14:paraId="5A52A908" w14:textId="77777777" w:rsidR="004F709C" w:rsidRPr="00B4326C" w:rsidRDefault="004F709C" w:rsidP="009003DC"/>
    <w:p w14:paraId="59420562" w14:textId="5D58A8D4" w:rsidR="00671C12" w:rsidRPr="00B4326C" w:rsidRDefault="00671C12" w:rsidP="00671C12">
      <w:pPr>
        <w:pStyle w:val="TtuloTablaING"/>
      </w:pPr>
      <w:bookmarkStart w:id="89" w:name="_Toc169177181"/>
      <w:r w:rsidRPr="00B4326C">
        <w:lastRenderedPageBreak/>
        <w:t>Tabla 3.40.</w:t>
      </w:r>
      <w:r w:rsidRPr="00B4326C">
        <w:br/>
        <w:t xml:space="preserve">Requisito </w:t>
      </w:r>
      <w:r w:rsidR="006B60FA" w:rsidRPr="00B4326C">
        <w:t>F-U-C15</w:t>
      </w:r>
      <w:bookmarkEnd w:id="89"/>
    </w:p>
    <w:tbl>
      <w:tblPr>
        <w:tblStyle w:val="Tabladelista6concolores"/>
        <w:tblW w:w="0" w:type="auto"/>
        <w:jc w:val="center"/>
        <w:tblLook w:val="0400" w:firstRow="0" w:lastRow="0" w:firstColumn="0" w:lastColumn="0" w:noHBand="0" w:noVBand="1"/>
      </w:tblPr>
      <w:tblGrid>
        <w:gridCol w:w="4322"/>
        <w:gridCol w:w="4322"/>
      </w:tblGrid>
      <w:tr w:rsidR="00671C12" w:rsidRPr="00B4326C" w14:paraId="176BB931" w14:textId="77777777" w:rsidTr="00133C32">
        <w:trPr>
          <w:cnfStyle w:val="000000100000" w:firstRow="0" w:lastRow="0" w:firstColumn="0" w:lastColumn="0" w:oddVBand="0" w:evenVBand="0" w:oddHBand="1" w:evenHBand="0" w:firstRowFirstColumn="0" w:firstRowLastColumn="0" w:lastRowFirstColumn="0" w:lastRowLastColumn="0"/>
          <w:jc w:val="center"/>
        </w:trPr>
        <w:tc>
          <w:tcPr>
            <w:tcW w:w="8644" w:type="dxa"/>
            <w:gridSpan w:val="2"/>
          </w:tcPr>
          <w:p w14:paraId="54D556B1" w14:textId="55E21551" w:rsidR="00671C12" w:rsidRPr="00B4326C" w:rsidRDefault="00671C12" w:rsidP="00133C32">
            <w:r w:rsidRPr="00B4326C">
              <w:rPr>
                <w:b/>
                <w:bCs/>
              </w:rPr>
              <w:t>Identificador:</w:t>
            </w:r>
            <w:r w:rsidRPr="00B4326C">
              <w:t xml:space="preserve"> </w:t>
            </w:r>
            <w:r w:rsidR="006B60FA" w:rsidRPr="00B4326C">
              <w:t>F-U-C15</w:t>
            </w:r>
          </w:p>
        </w:tc>
      </w:tr>
      <w:tr w:rsidR="00671C12" w:rsidRPr="00B4326C" w14:paraId="5F3B9DAB" w14:textId="77777777" w:rsidTr="00133C32">
        <w:trPr>
          <w:jc w:val="center"/>
        </w:trPr>
        <w:tc>
          <w:tcPr>
            <w:tcW w:w="8644" w:type="dxa"/>
            <w:gridSpan w:val="2"/>
          </w:tcPr>
          <w:p w14:paraId="1AAC4E11" w14:textId="17DD0AE3" w:rsidR="00671C12" w:rsidRPr="00B4326C" w:rsidRDefault="00671C12" w:rsidP="00133C32">
            <w:pPr>
              <w:rPr>
                <w:b/>
                <w:bCs/>
              </w:rPr>
            </w:pPr>
            <w:r w:rsidRPr="00B4326C">
              <w:rPr>
                <w:b/>
                <w:bCs/>
              </w:rPr>
              <w:t>Descripción:</w:t>
            </w:r>
            <w:r w:rsidRPr="00B4326C">
              <w:t xml:space="preserve"> </w:t>
            </w:r>
            <w:r w:rsidR="006B60FA" w:rsidRPr="00B4326C">
              <w:t>El jugador deberá percibir el final de la partida mediante estímulos visuales o sonoros, con el motivo por el que ha terminado la partida.</w:t>
            </w:r>
          </w:p>
        </w:tc>
      </w:tr>
      <w:tr w:rsidR="00671C12" w:rsidRPr="00B4326C" w14:paraId="4CCC258F" w14:textId="77777777" w:rsidTr="00133C32">
        <w:trPr>
          <w:cnfStyle w:val="000000100000" w:firstRow="0" w:lastRow="0" w:firstColumn="0" w:lastColumn="0" w:oddVBand="0" w:evenVBand="0" w:oddHBand="1" w:evenHBand="0" w:firstRowFirstColumn="0" w:firstRowLastColumn="0" w:lastRowFirstColumn="0" w:lastRowLastColumn="0"/>
          <w:jc w:val="center"/>
        </w:trPr>
        <w:tc>
          <w:tcPr>
            <w:tcW w:w="4322" w:type="dxa"/>
          </w:tcPr>
          <w:p w14:paraId="0D1C8B81" w14:textId="705E448D" w:rsidR="00671C12" w:rsidRPr="00B4326C" w:rsidRDefault="00671C12" w:rsidP="00133C32">
            <w:r w:rsidRPr="00B4326C">
              <w:rPr>
                <w:b/>
                <w:bCs/>
              </w:rPr>
              <w:t>Prioridad:</w:t>
            </w:r>
            <w:r w:rsidRPr="00B4326C">
              <w:t xml:space="preserve"> </w:t>
            </w:r>
            <w:r w:rsidR="006B60FA" w:rsidRPr="00B4326C">
              <w:t>Alta</w:t>
            </w:r>
          </w:p>
        </w:tc>
        <w:tc>
          <w:tcPr>
            <w:tcW w:w="4322" w:type="dxa"/>
          </w:tcPr>
          <w:p w14:paraId="1B209A4C" w14:textId="15E052BB" w:rsidR="00671C12" w:rsidRPr="00B4326C" w:rsidRDefault="00671C12" w:rsidP="00133C32">
            <w:r w:rsidRPr="00B4326C">
              <w:rPr>
                <w:b/>
                <w:bCs/>
              </w:rPr>
              <w:t>Necesidad:</w:t>
            </w:r>
            <w:r w:rsidRPr="00B4326C">
              <w:t xml:space="preserve"> </w:t>
            </w:r>
            <w:r w:rsidR="006B60FA" w:rsidRPr="00B4326C">
              <w:t>Obligatorio</w:t>
            </w:r>
          </w:p>
        </w:tc>
      </w:tr>
      <w:tr w:rsidR="00671C12" w:rsidRPr="00B4326C" w14:paraId="27ABA615" w14:textId="77777777" w:rsidTr="00133C32">
        <w:trPr>
          <w:jc w:val="center"/>
        </w:trPr>
        <w:tc>
          <w:tcPr>
            <w:tcW w:w="4322" w:type="dxa"/>
          </w:tcPr>
          <w:p w14:paraId="4EC9B185" w14:textId="7C936E7C" w:rsidR="00671C12" w:rsidRPr="00B4326C" w:rsidRDefault="00671C12" w:rsidP="00133C32">
            <w:r w:rsidRPr="00B4326C">
              <w:rPr>
                <w:b/>
                <w:bCs/>
              </w:rPr>
              <w:t>Verificabilidad:</w:t>
            </w:r>
            <w:r w:rsidRPr="00B4326C">
              <w:t xml:space="preserve"> </w:t>
            </w:r>
            <w:r w:rsidR="006B60FA" w:rsidRPr="00B4326C">
              <w:t>Total</w:t>
            </w:r>
          </w:p>
        </w:tc>
        <w:tc>
          <w:tcPr>
            <w:tcW w:w="4322" w:type="dxa"/>
          </w:tcPr>
          <w:p w14:paraId="2AAC1B9A" w14:textId="6E12FC74" w:rsidR="00671C12" w:rsidRPr="00B4326C" w:rsidRDefault="00671C12" w:rsidP="00133C32">
            <w:pPr>
              <w:rPr>
                <w:b/>
                <w:bCs/>
              </w:rPr>
            </w:pPr>
            <w:r w:rsidRPr="00B4326C">
              <w:rPr>
                <w:b/>
                <w:bCs/>
              </w:rPr>
              <w:t>Casos de uso asociados:</w:t>
            </w:r>
            <w:r w:rsidRPr="00B4326C">
              <w:t xml:space="preserve"> </w:t>
            </w:r>
            <w:r w:rsidR="006B60FA" w:rsidRPr="00B4326C">
              <w:t>CU08, CU09</w:t>
            </w:r>
          </w:p>
        </w:tc>
      </w:tr>
    </w:tbl>
    <w:p w14:paraId="604F321A" w14:textId="77777777" w:rsidR="00671C12" w:rsidRPr="00B4326C" w:rsidRDefault="00671C12" w:rsidP="009003DC"/>
    <w:p w14:paraId="6D74DAE1" w14:textId="32C556D9" w:rsidR="00671C12" w:rsidRPr="00B4326C" w:rsidRDefault="00671C12" w:rsidP="00671C12">
      <w:pPr>
        <w:pStyle w:val="TtuloTablaING"/>
      </w:pPr>
      <w:bookmarkStart w:id="90" w:name="_Toc169177182"/>
      <w:r w:rsidRPr="00B4326C">
        <w:t>Tabla 3.41.</w:t>
      </w:r>
      <w:r w:rsidRPr="00B4326C">
        <w:br/>
        <w:t xml:space="preserve">Requisito </w:t>
      </w:r>
      <w:r w:rsidR="006B60FA" w:rsidRPr="00B4326C">
        <w:t>F-S-C16</w:t>
      </w:r>
      <w:bookmarkEnd w:id="90"/>
    </w:p>
    <w:tbl>
      <w:tblPr>
        <w:tblStyle w:val="Tabladelista6concolores"/>
        <w:tblW w:w="0" w:type="auto"/>
        <w:jc w:val="center"/>
        <w:tblLook w:val="0400" w:firstRow="0" w:lastRow="0" w:firstColumn="0" w:lastColumn="0" w:noHBand="0" w:noVBand="1"/>
      </w:tblPr>
      <w:tblGrid>
        <w:gridCol w:w="4322"/>
        <w:gridCol w:w="4322"/>
      </w:tblGrid>
      <w:tr w:rsidR="00671C12" w:rsidRPr="00B4326C" w14:paraId="459A3928" w14:textId="77777777" w:rsidTr="00133C32">
        <w:trPr>
          <w:cnfStyle w:val="000000100000" w:firstRow="0" w:lastRow="0" w:firstColumn="0" w:lastColumn="0" w:oddVBand="0" w:evenVBand="0" w:oddHBand="1" w:evenHBand="0" w:firstRowFirstColumn="0" w:firstRowLastColumn="0" w:lastRowFirstColumn="0" w:lastRowLastColumn="0"/>
          <w:jc w:val="center"/>
        </w:trPr>
        <w:tc>
          <w:tcPr>
            <w:tcW w:w="8644" w:type="dxa"/>
            <w:gridSpan w:val="2"/>
          </w:tcPr>
          <w:p w14:paraId="36FDE72B" w14:textId="2D51B624" w:rsidR="00671C12" w:rsidRPr="00B4326C" w:rsidRDefault="00671C12" w:rsidP="00133C32">
            <w:r w:rsidRPr="00B4326C">
              <w:rPr>
                <w:b/>
                <w:bCs/>
              </w:rPr>
              <w:t>Identificador:</w:t>
            </w:r>
            <w:r w:rsidRPr="00B4326C">
              <w:t xml:space="preserve"> </w:t>
            </w:r>
            <w:r w:rsidR="006B60FA" w:rsidRPr="00B4326C">
              <w:t>F-S-C16</w:t>
            </w:r>
          </w:p>
        </w:tc>
      </w:tr>
      <w:tr w:rsidR="00671C12" w:rsidRPr="00B4326C" w14:paraId="480F5196" w14:textId="77777777" w:rsidTr="00133C32">
        <w:trPr>
          <w:jc w:val="center"/>
        </w:trPr>
        <w:tc>
          <w:tcPr>
            <w:tcW w:w="8644" w:type="dxa"/>
            <w:gridSpan w:val="2"/>
          </w:tcPr>
          <w:p w14:paraId="488F99E2" w14:textId="2B1DFCBE" w:rsidR="00671C12" w:rsidRPr="00B4326C" w:rsidRDefault="00671C12" w:rsidP="00133C32">
            <w:pPr>
              <w:rPr>
                <w:b/>
                <w:bCs/>
              </w:rPr>
            </w:pPr>
            <w:r w:rsidRPr="00B4326C">
              <w:rPr>
                <w:b/>
                <w:bCs/>
              </w:rPr>
              <w:t>Descripción:</w:t>
            </w:r>
            <w:r w:rsidRPr="00B4326C">
              <w:t xml:space="preserve"> </w:t>
            </w:r>
            <w:r w:rsidR="006B60FA" w:rsidRPr="00B4326C">
              <w:t>El sistema deberá terminar el flujo de la partida cuando un personaje jugable alcance la meta establecida.</w:t>
            </w:r>
          </w:p>
        </w:tc>
      </w:tr>
      <w:tr w:rsidR="00671C12" w:rsidRPr="00B4326C" w14:paraId="35B470E1" w14:textId="77777777" w:rsidTr="00133C32">
        <w:trPr>
          <w:cnfStyle w:val="000000100000" w:firstRow="0" w:lastRow="0" w:firstColumn="0" w:lastColumn="0" w:oddVBand="0" w:evenVBand="0" w:oddHBand="1" w:evenHBand="0" w:firstRowFirstColumn="0" w:firstRowLastColumn="0" w:lastRowFirstColumn="0" w:lastRowLastColumn="0"/>
          <w:jc w:val="center"/>
        </w:trPr>
        <w:tc>
          <w:tcPr>
            <w:tcW w:w="4322" w:type="dxa"/>
          </w:tcPr>
          <w:p w14:paraId="0EB9C335" w14:textId="292E23CE" w:rsidR="00671C12" w:rsidRPr="00B4326C" w:rsidRDefault="00671C12" w:rsidP="00133C32">
            <w:r w:rsidRPr="00B4326C">
              <w:rPr>
                <w:b/>
                <w:bCs/>
              </w:rPr>
              <w:t>Prioridad:</w:t>
            </w:r>
            <w:r w:rsidRPr="00B4326C">
              <w:t xml:space="preserve"> </w:t>
            </w:r>
            <w:r w:rsidR="006B60FA" w:rsidRPr="00B4326C">
              <w:t>Baja</w:t>
            </w:r>
          </w:p>
        </w:tc>
        <w:tc>
          <w:tcPr>
            <w:tcW w:w="4322" w:type="dxa"/>
          </w:tcPr>
          <w:p w14:paraId="07828852" w14:textId="57EFCC84" w:rsidR="00671C12" w:rsidRPr="00B4326C" w:rsidRDefault="00671C12" w:rsidP="00133C32">
            <w:r w:rsidRPr="00B4326C">
              <w:rPr>
                <w:b/>
                <w:bCs/>
              </w:rPr>
              <w:t>Necesidad:</w:t>
            </w:r>
            <w:r w:rsidRPr="00B4326C">
              <w:t xml:space="preserve"> </w:t>
            </w:r>
            <w:r w:rsidR="006B60FA" w:rsidRPr="00B4326C">
              <w:t>Obligatorio</w:t>
            </w:r>
          </w:p>
        </w:tc>
      </w:tr>
      <w:tr w:rsidR="00671C12" w:rsidRPr="00B4326C" w14:paraId="7810E55B" w14:textId="77777777" w:rsidTr="00133C32">
        <w:trPr>
          <w:jc w:val="center"/>
        </w:trPr>
        <w:tc>
          <w:tcPr>
            <w:tcW w:w="4322" w:type="dxa"/>
          </w:tcPr>
          <w:p w14:paraId="665B3F54" w14:textId="640F054F" w:rsidR="00671C12" w:rsidRPr="00B4326C" w:rsidRDefault="00671C12" w:rsidP="00133C32">
            <w:r w:rsidRPr="00B4326C">
              <w:rPr>
                <w:b/>
                <w:bCs/>
              </w:rPr>
              <w:t>Verificabilidad:</w:t>
            </w:r>
            <w:r w:rsidRPr="00B4326C">
              <w:t xml:space="preserve"> </w:t>
            </w:r>
            <w:r w:rsidR="006B60FA" w:rsidRPr="00B4326C">
              <w:t>Total</w:t>
            </w:r>
          </w:p>
        </w:tc>
        <w:tc>
          <w:tcPr>
            <w:tcW w:w="4322" w:type="dxa"/>
          </w:tcPr>
          <w:p w14:paraId="55996051" w14:textId="406EB3FA" w:rsidR="00671C12" w:rsidRPr="00B4326C" w:rsidRDefault="00671C12" w:rsidP="00133C32">
            <w:pPr>
              <w:rPr>
                <w:b/>
                <w:bCs/>
              </w:rPr>
            </w:pPr>
            <w:r w:rsidRPr="00B4326C">
              <w:rPr>
                <w:b/>
                <w:bCs/>
              </w:rPr>
              <w:t>Casos de uso asociados:</w:t>
            </w:r>
            <w:r w:rsidRPr="00B4326C">
              <w:t xml:space="preserve"> </w:t>
            </w:r>
            <w:r w:rsidR="006B60FA" w:rsidRPr="00B4326C">
              <w:t>CU09</w:t>
            </w:r>
          </w:p>
        </w:tc>
      </w:tr>
    </w:tbl>
    <w:p w14:paraId="05E641BE" w14:textId="77777777" w:rsidR="00671C12" w:rsidRPr="00B4326C" w:rsidRDefault="00671C12" w:rsidP="009003DC"/>
    <w:p w14:paraId="0B51612A" w14:textId="57A19F84" w:rsidR="00671C12" w:rsidRPr="00B4326C" w:rsidRDefault="00671C12" w:rsidP="00671C12">
      <w:pPr>
        <w:pStyle w:val="TtuloTablaING"/>
      </w:pPr>
      <w:bookmarkStart w:id="91" w:name="_Toc169177183"/>
      <w:r w:rsidRPr="00B4326C">
        <w:t>Tabla 3.42.</w:t>
      </w:r>
      <w:r w:rsidRPr="00B4326C">
        <w:br/>
        <w:t xml:space="preserve">Requisito </w:t>
      </w:r>
      <w:r w:rsidR="006B60FA" w:rsidRPr="00B4326C">
        <w:t>F-U-C17</w:t>
      </w:r>
      <w:bookmarkEnd w:id="91"/>
    </w:p>
    <w:tbl>
      <w:tblPr>
        <w:tblStyle w:val="Tabladelista6concolores"/>
        <w:tblW w:w="0" w:type="auto"/>
        <w:jc w:val="center"/>
        <w:tblLook w:val="0400" w:firstRow="0" w:lastRow="0" w:firstColumn="0" w:lastColumn="0" w:noHBand="0" w:noVBand="1"/>
      </w:tblPr>
      <w:tblGrid>
        <w:gridCol w:w="4322"/>
        <w:gridCol w:w="4322"/>
      </w:tblGrid>
      <w:tr w:rsidR="00671C12" w:rsidRPr="00B4326C" w14:paraId="17F7FBF9" w14:textId="77777777" w:rsidTr="00133C32">
        <w:trPr>
          <w:cnfStyle w:val="000000100000" w:firstRow="0" w:lastRow="0" w:firstColumn="0" w:lastColumn="0" w:oddVBand="0" w:evenVBand="0" w:oddHBand="1" w:evenHBand="0" w:firstRowFirstColumn="0" w:firstRowLastColumn="0" w:lastRowFirstColumn="0" w:lastRowLastColumn="0"/>
          <w:jc w:val="center"/>
        </w:trPr>
        <w:tc>
          <w:tcPr>
            <w:tcW w:w="8644" w:type="dxa"/>
            <w:gridSpan w:val="2"/>
          </w:tcPr>
          <w:p w14:paraId="4C09330B" w14:textId="6E717F3D" w:rsidR="00671C12" w:rsidRPr="00B4326C" w:rsidRDefault="00671C12" w:rsidP="00133C32">
            <w:r w:rsidRPr="00B4326C">
              <w:rPr>
                <w:b/>
                <w:bCs/>
              </w:rPr>
              <w:t>Identificador:</w:t>
            </w:r>
            <w:r w:rsidRPr="00B4326C">
              <w:t xml:space="preserve"> </w:t>
            </w:r>
            <w:r w:rsidR="006B60FA" w:rsidRPr="00B4326C">
              <w:t>F-U-C17</w:t>
            </w:r>
          </w:p>
        </w:tc>
      </w:tr>
      <w:tr w:rsidR="00671C12" w:rsidRPr="00B4326C" w14:paraId="1665EEC1" w14:textId="77777777" w:rsidTr="00133C32">
        <w:trPr>
          <w:jc w:val="center"/>
        </w:trPr>
        <w:tc>
          <w:tcPr>
            <w:tcW w:w="8644" w:type="dxa"/>
            <w:gridSpan w:val="2"/>
          </w:tcPr>
          <w:p w14:paraId="1F8A442B" w14:textId="27DC7D62" w:rsidR="00671C12" w:rsidRPr="00B4326C" w:rsidRDefault="00671C12" w:rsidP="00133C32">
            <w:pPr>
              <w:rPr>
                <w:b/>
                <w:bCs/>
              </w:rPr>
            </w:pPr>
            <w:r w:rsidRPr="00B4326C">
              <w:rPr>
                <w:b/>
                <w:bCs/>
              </w:rPr>
              <w:t>Descripción:</w:t>
            </w:r>
            <w:r w:rsidRPr="00B4326C">
              <w:t xml:space="preserve"> </w:t>
            </w:r>
            <w:r w:rsidR="006B60FA" w:rsidRPr="00B4326C">
              <w:t>El usuario deberá poder volver al menú principal en cualquier momento, sin tener que cerrar y volver a abrir la aplicación.</w:t>
            </w:r>
          </w:p>
        </w:tc>
      </w:tr>
      <w:tr w:rsidR="00671C12" w:rsidRPr="00B4326C" w14:paraId="2C878BB0" w14:textId="77777777" w:rsidTr="00133C32">
        <w:trPr>
          <w:cnfStyle w:val="000000100000" w:firstRow="0" w:lastRow="0" w:firstColumn="0" w:lastColumn="0" w:oddVBand="0" w:evenVBand="0" w:oddHBand="1" w:evenHBand="0" w:firstRowFirstColumn="0" w:firstRowLastColumn="0" w:lastRowFirstColumn="0" w:lastRowLastColumn="0"/>
          <w:jc w:val="center"/>
        </w:trPr>
        <w:tc>
          <w:tcPr>
            <w:tcW w:w="4322" w:type="dxa"/>
          </w:tcPr>
          <w:p w14:paraId="5F852061" w14:textId="3B69829A" w:rsidR="00671C12" w:rsidRPr="00B4326C" w:rsidRDefault="00671C12" w:rsidP="00133C32">
            <w:r w:rsidRPr="00B4326C">
              <w:rPr>
                <w:b/>
                <w:bCs/>
              </w:rPr>
              <w:t>Prioridad:</w:t>
            </w:r>
            <w:r w:rsidRPr="00B4326C">
              <w:t xml:space="preserve"> </w:t>
            </w:r>
            <w:r w:rsidR="006B60FA" w:rsidRPr="00B4326C">
              <w:t>Media</w:t>
            </w:r>
          </w:p>
        </w:tc>
        <w:tc>
          <w:tcPr>
            <w:tcW w:w="4322" w:type="dxa"/>
          </w:tcPr>
          <w:p w14:paraId="113800E8" w14:textId="6CC2CF0B" w:rsidR="00671C12" w:rsidRPr="00B4326C" w:rsidRDefault="00671C12" w:rsidP="00133C32">
            <w:r w:rsidRPr="00B4326C">
              <w:rPr>
                <w:b/>
                <w:bCs/>
              </w:rPr>
              <w:t>Necesidad:</w:t>
            </w:r>
            <w:r w:rsidRPr="00B4326C">
              <w:t xml:space="preserve"> </w:t>
            </w:r>
            <w:r w:rsidR="006B60FA" w:rsidRPr="00B4326C">
              <w:t>Obligatorio</w:t>
            </w:r>
          </w:p>
        </w:tc>
      </w:tr>
      <w:tr w:rsidR="00671C12" w:rsidRPr="00B4326C" w14:paraId="44937853" w14:textId="77777777" w:rsidTr="00133C32">
        <w:trPr>
          <w:jc w:val="center"/>
        </w:trPr>
        <w:tc>
          <w:tcPr>
            <w:tcW w:w="4322" w:type="dxa"/>
          </w:tcPr>
          <w:p w14:paraId="6706BCBF" w14:textId="4312FE9D" w:rsidR="00671C12" w:rsidRPr="00B4326C" w:rsidRDefault="00671C12" w:rsidP="00133C32">
            <w:r w:rsidRPr="00B4326C">
              <w:rPr>
                <w:b/>
                <w:bCs/>
              </w:rPr>
              <w:t>Verificabilidad:</w:t>
            </w:r>
            <w:r w:rsidRPr="00B4326C">
              <w:t xml:space="preserve"> </w:t>
            </w:r>
            <w:r w:rsidR="006B60FA" w:rsidRPr="00B4326C">
              <w:t>Total</w:t>
            </w:r>
          </w:p>
        </w:tc>
        <w:tc>
          <w:tcPr>
            <w:tcW w:w="4322" w:type="dxa"/>
          </w:tcPr>
          <w:p w14:paraId="0883D51D" w14:textId="26864EF1" w:rsidR="00671C12" w:rsidRPr="00B4326C" w:rsidRDefault="00671C12" w:rsidP="00133C32">
            <w:pPr>
              <w:rPr>
                <w:b/>
                <w:bCs/>
              </w:rPr>
            </w:pPr>
            <w:r w:rsidRPr="00B4326C">
              <w:rPr>
                <w:b/>
                <w:bCs/>
              </w:rPr>
              <w:t>Casos de uso asociados:</w:t>
            </w:r>
            <w:r w:rsidRPr="00B4326C">
              <w:t xml:space="preserve"> </w:t>
            </w:r>
            <w:r w:rsidR="006B60FA" w:rsidRPr="00B4326C">
              <w:t>CU08, CU09, CU10</w:t>
            </w:r>
          </w:p>
        </w:tc>
      </w:tr>
    </w:tbl>
    <w:p w14:paraId="07AF35DD" w14:textId="77777777" w:rsidR="00671C12" w:rsidRPr="00B4326C" w:rsidRDefault="00671C12" w:rsidP="009003DC"/>
    <w:p w14:paraId="71966FF7" w14:textId="132B43C5" w:rsidR="00671C12" w:rsidRPr="00B4326C" w:rsidRDefault="00671C12" w:rsidP="00671C12">
      <w:pPr>
        <w:pStyle w:val="TtuloTablaING"/>
      </w:pPr>
      <w:bookmarkStart w:id="92" w:name="_Toc169177184"/>
      <w:r w:rsidRPr="00B4326C">
        <w:t>Tabla 3.43.</w:t>
      </w:r>
      <w:r w:rsidRPr="00B4326C">
        <w:br/>
        <w:t xml:space="preserve">Requisito </w:t>
      </w:r>
      <w:r w:rsidR="006B60FA" w:rsidRPr="00B4326C">
        <w:t>F-S-R18</w:t>
      </w:r>
      <w:bookmarkEnd w:id="92"/>
    </w:p>
    <w:tbl>
      <w:tblPr>
        <w:tblStyle w:val="Tabladelista6concolores"/>
        <w:tblW w:w="0" w:type="auto"/>
        <w:jc w:val="center"/>
        <w:tblLook w:val="0400" w:firstRow="0" w:lastRow="0" w:firstColumn="0" w:lastColumn="0" w:noHBand="0" w:noVBand="1"/>
      </w:tblPr>
      <w:tblGrid>
        <w:gridCol w:w="4322"/>
        <w:gridCol w:w="4322"/>
      </w:tblGrid>
      <w:tr w:rsidR="00671C12" w:rsidRPr="00B4326C" w14:paraId="7562C8A9" w14:textId="77777777" w:rsidTr="00133C32">
        <w:trPr>
          <w:cnfStyle w:val="000000100000" w:firstRow="0" w:lastRow="0" w:firstColumn="0" w:lastColumn="0" w:oddVBand="0" w:evenVBand="0" w:oddHBand="1" w:evenHBand="0" w:firstRowFirstColumn="0" w:firstRowLastColumn="0" w:lastRowFirstColumn="0" w:lastRowLastColumn="0"/>
          <w:jc w:val="center"/>
        </w:trPr>
        <w:tc>
          <w:tcPr>
            <w:tcW w:w="8644" w:type="dxa"/>
            <w:gridSpan w:val="2"/>
          </w:tcPr>
          <w:p w14:paraId="33523FB5" w14:textId="7DD392BC" w:rsidR="00671C12" w:rsidRPr="00B4326C" w:rsidRDefault="00671C12" w:rsidP="00133C32">
            <w:r w:rsidRPr="00B4326C">
              <w:rPr>
                <w:b/>
                <w:bCs/>
              </w:rPr>
              <w:t>Identificador:</w:t>
            </w:r>
            <w:r w:rsidRPr="00B4326C">
              <w:t xml:space="preserve"> </w:t>
            </w:r>
            <w:r w:rsidR="006B60FA" w:rsidRPr="00B4326C">
              <w:t>F-S-R18</w:t>
            </w:r>
          </w:p>
        </w:tc>
      </w:tr>
      <w:tr w:rsidR="00671C12" w:rsidRPr="00B4326C" w14:paraId="758DF14C" w14:textId="77777777" w:rsidTr="00133C32">
        <w:trPr>
          <w:jc w:val="center"/>
        </w:trPr>
        <w:tc>
          <w:tcPr>
            <w:tcW w:w="8644" w:type="dxa"/>
            <w:gridSpan w:val="2"/>
          </w:tcPr>
          <w:p w14:paraId="69B8E74A" w14:textId="331950DF" w:rsidR="00671C12" w:rsidRPr="00B4326C" w:rsidRDefault="00671C12" w:rsidP="00133C32">
            <w:pPr>
              <w:rPr>
                <w:b/>
                <w:bCs/>
              </w:rPr>
            </w:pPr>
            <w:r w:rsidRPr="00B4326C">
              <w:rPr>
                <w:b/>
                <w:bCs/>
              </w:rPr>
              <w:t>Descripción:</w:t>
            </w:r>
            <w:r w:rsidRPr="00B4326C">
              <w:t xml:space="preserve"> </w:t>
            </w:r>
            <w:r w:rsidR="006B60FA" w:rsidRPr="00B4326C">
              <w:t>El sistema no deberá guardar el progreso actual del jugador, una vez este vuelva al menú principal.</w:t>
            </w:r>
          </w:p>
        </w:tc>
      </w:tr>
      <w:tr w:rsidR="00671C12" w:rsidRPr="00B4326C" w14:paraId="70F60859" w14:textId="77777777" w:rsidTr="00133C32">
        <w:trPr>
          <w:cnfStyle w:val="000000100000" w:firstRow="0" w:lastRow="0" w:firstColumn="0" w:lastColumn="0" w:oddVBand="0" w:evenVBand="0" w:oddHBand="1" w:evenHBand="0" w:firstRowFirstColumn="0" w:firstRowLastColumn="0" w:lastRowFirstColumn="0" w:lastRowLastColumn="0"/>
          <w:jc w:val="center"/>
        </w:trPr>
        <w:tc>
          <w:tcPr>
            <w:tcW w:w="4322" w:type="dxa"/>
          </w:tcPr>
          <w:p w14:paraId="616EF4A2" w14:textId="4A64DBB7" w:rsidR="00671C12" w:rsidRPr="00B4326C" w:rsidRDefault="00671C12" w:rsidP="00133C32">
            <w:r w:rsidRPr="00B4326C">
              <w:rPr>
                <w:b/>
                <w:bCs/>
              </w:rPr>
              <w:t>Prioridad:</w:t>
            </w:r>
            <w:r w:rsidRPr="00B4326C">
              <w:t xml:space="preserve"> </w:t>
            </w:r>
            <w:r w:rsidR="006B60FA" w:rsidRPr="00B4326C">
              <w:t>Media</w:t>
            </w:r>
          </w:p>
        </w:tc>
        <w:tc>
          <w:tcPr>
            <w:tcW w:w="4322" w:type="dxa"/>
          </w:tcPr>
          <w:p w14:paraId="78ABC6C9" w14:textId="71430A27" w:rsidR="00671C12" w:rsidRPr="00B4326C" w:rsidRDefault="00671C12" w:rsidP="00133C32">
            <w:r w:rsidRPr="00B4326C">
              <w:rPr>
                <w:b/>
                <w:bCs/>
              </w:rPr>
              <w:t>Necesidad:</w:t>
            </w:r>
            <w:r w:rsidRPr="00B4326C">
              <w:t xml:space="preserve"> </w:t>
            </w:r>
            <w:r w:rsidR="006B60FA" w:rsidRPr="00B4326C">
              <w:t>Obligatorio</w:t>
            </w:r>
          </w:p>
        </w:tc>
      </w:tr>
      <w:tr w:rsidR="00671C12" w:rsidRPr="00B4326C" w14:paraId="5D7A5C2F" w14:textId="77777777" w:rsidTr="00133C32">
        <w:trPr>
          <w:jc w:val="center"/>
        </w:trPr>
        <w:tc>
          <w:tcPr>
            <w:tcW w:w="4322" w:type="dxa"/>
          </w:tcPr>
          <w:p w14:paraId="29AB3DF0" w14:textId="20D38AB0" w:rsidR="00671C12" w:rsidRPr="00B4326C" w:rsidRDefault="00671C12" w:rsidP="00133C32">
            <w:r w:rsidRPr="00B4326C">
              <w:rPr>
                <w:b/>
                <w:bCs/>
              </w:rPr>
              <w:t>Verificabilidad:</w:t>
            </w:r>
            <w:r w:rsidRPr="00B4326C">
              <w:t xml:space="preserve"> </w:t>
            </w:r>
            <w:r w:rsidR="006B60FA" w:rsidRPr="00B4326C">
              <w:t>Total</w:t>
            </w:r>
          </w:p>
        </w:tc>
        <w:tc>
          <w:tcPr>
            <w:tcW w:w="4322" w:type="dxa"/>
          </w:tcPr>
          <w:p w14:paraId="2973E08D" w14:textId="13FD6A4E" w:rsidR="00671C12" w:rsidRPr="00B4326C" w:rsidRDefault="00671C12" w:rsidP="00133C32">
            <w:pPr>
              <w:rPr>
                <w:b/>
                <w:bCs/>
              </w:rPr>
            </w:pPr>
            <w:r w:rsidRPr="00B4326C">
              <w:rPr>
                <w:b/>
                <w:bCs/>
              </w:rPr>
              <w:t>Casos de uso asociados:</w:t>
            </w:r>
            <w:r w:rsidRPr="00B4326C">
              <w:t xml:space="preserve"> </w:t>
            </w:r>
            <w:r w:rsidR="006B60FA" w:rsidRPr="00B4326C">
              <w:t>CU10</w:t>
            </w:r>
          </w:p>
        </w:tc>
      </w:tr>
    </w:tbl>
    <w:p w14:paraId="7F300E02" w14:textId="77777777" w:rsidR="00671C12" w:rsidRPr="00B4326C" w:rsidRDefault="00671C12" w:rsidP="009003DC"/>
    <w:p w14:paraId="423FD4D6" w14:textId="77777777" w:rsidR="006B60FA" w:rsidRPr="00B4326C" w:rsidRDefault="006B60FA" w:rsidP="009003DC"/>
    <w:p w14:paraId="77875B50" w14:textId="77777777" w:rsidR="006B60FA" w:rsidRPr="00B4326C" w:rsidRDefault="006B60FA" w:rsidP="009003DC"/>
    <w:p w14:paraId="5248BFD1" w14:textId="77777777" w:rsidR="006B60FA" w:rsidRPr="00B4326C" w:rsidRDefault="006B60FA" w:rsidP="009003DC"/>
    <w:p w14:paraId="590F2E81" w14:textId="77777777" w:rsidR="006B60FA" w:rsidRPr="00B4326C" w:rsidRDefault="006B60FA" w:rsidP="009003DC"/>
    <w:p w14:paraId="59C78F3D" w14:textId="38B14303" w:rsidR="00671C12" w:rsidRPr="00B4326C" w:rsidRDefault="00671C12" w:rsidP="00671C12">
      <w:pPr>
        <w:pStyle w:val="TtuloTablaING"/>
      </w:pPr>
      <w:bookmarkStart w:id="93" w:name="_Toc169177185"/>
      <w:r w:rsidRPr="00B4326C">
        <w:lastRenderedPageBreak/>
        <w:t>Tabla 3.44.</w:t>
      </w:r>
      <w:r w:rsidRPr="00B4326C">
        <w:br/>
        <w:t xml:space="preserve">Requisito </w:t>
      </w:r>
      <w:r w:rsidR="006B60FA" w:rsidRPr="00B4326C">
        <w:t>F-S-C19</w:t>
      </w:r>
      <w:bookmarkEnd w:id="93"/>
    </w:p>
    <w:tbl>
      <w:tblPr>
        <w:tblStyle w:val="Tabladelista6concolores"/>
        <w:tblW w:w="0" w:type="auto"/>
        <w:jc w:val="center"/>
        <w:tblLook w:val="0400" w:firstRow="0" w:lastRow="0" w:firstColumn="0" w:lastColumn="0" w:noHBand="0" w:noVBand="1"/>
      </w:tblPr>
      <w:tblGrid>
        <w:gridCol w:w="4322"/>
        <w:gridCol w:w="4322"/>
      </w:tblGrid>
      <w:tr w:rsidR="00671C12" w:rsidRPr="00B4326C" w14:paraId="3D72AB76" w14:textId="77777777" w:rsidTr="00133C32">
        <w:trPr>
          <w:cnfStyle w:val="000000100000" w:firstRow="0" w:lastRow="0" w:firstColumn="0" w:lastColumn="0" w:oddVBand="0" w:evenVBand="0" w:oddHBand="1" w:evenHBand="0" w:firstRowFirstColumn="0" w:firstRowLastColumn="0" w:lastRowFirstColumn="0" w:lastRowLastColumn="0"/>
          <w:jc w:val="center"/>
        </w:trPr>
        <w:tc>
          <w:tcPr>
            <w:tcW w:w="8644" w:type="dxa"/>
            <w:gridSpan w:val="2"/>
          </w:tcPr>
          <w:p w14:paraId="57CF0EAB" w14:textId="0364A8BA" w:rsidR="00671C12" w:rsidRPr="00B4326C" w:rsidRDefault="00671C12" w:rsidP="00133C32">
            <w:r w:rsidRPr="00B4326C">
              <w:rPr>
                <w:b/>
                <w:bCs/>
              </w:rPr>
              <w:t>Identificador:</w:t>
            </w:r>
            <w:r w:rsidRPr="00B4326C">
              <w:t xml:space="preserve"> </w:t>
            </w:r>
            <w:r w:rsidR="006B60FA" w:rsidRPr="00B4326C">
              <w:t>F-S-C19</w:t>
            </w:r>
          </w:p>
        </w:tc>
      </w:tr>
      <w:tr w:rsidR="00671C12" w:rsidRPr="00B4326C" w14:paraId="768C00E5" w14:textId="77777777" w:rsidTr="00133C32">
        <w:trPr>
          <w:jc w:val="center"/>
        </w:trPr>
        <w:tc>
          <w:tcPr>
            <w:tcW w:w="8644" w:type="dxa"/>
            <w:gridSpan w:val="2"/>
          </w:tcPr>
          <w:p w14:paraId="73289293" w14:textId="6F6AF0C4" w:rsidR="00671C12" w:rsidRPr="00B4326C" w:rsidRDefault="00671C12" w:rsidP="00133C32">
            <w:pPr>
              <w:rPr>
                <w:b/>
                <w:bCs/>
              </w:rPr>
            </w:pPr>
            <w:r w:rsidRPr="00B4326C">
              <w:rPr>
                <w:b/>
                <w:bCs/>
              </w:rPr>
              <w:t>Descripción:</w:t>
            </w:r>
            <w:r w:rsidRPr="00B4326C">
              <w:t xml:space="preserve"> </w:t>
            </w:r>
            <w:r w:rsidR="006B60FA" w:rsidRPr="00B4326C">
              <w:t>El sistema deberá eliminar de la escena a un enemigo cuando sus puntos de vida se reduzcan a 0.</w:t>
            </w:r>
          </w:p>
        </w:tc>
      </w:tr>
      <w:tr w:rsidR="00671C12" w:rsidRPr="00B4326C" w14:paraId="7BF4AE5A" w14:textId="77777777" w:rsidTr="00133C32">
        <w:trPr>
          <w:cnfStyle w:val="000000100000" w:firstRow="0" w:lastRow="0" w:firstColumn="0" w:lastColumn="0" w:oddVBand="0" w:evenVBand="0" w:oddHBand="1" w:evenHBand="0" w:firstRowFirstColumn="0" w:firstRowLastColumn="0" w:lastRowFirstColumn="0" w:lastRowLastColumn="0"/>
          <w:jc w:val="center"/>
        </w:trPr>
        <w:tc>
          <w:tcPr>
            <w:tcW w:w="4322" w:type="dxa"/>
          </w:tcPr>
          <w:p w14:paraId="740B35D1" w14:textId="2855A4FB" w:rsidR="00671C12" w:rsidRPr="00B4326C" w:rsidRDefault="00671C12" w:rsidP="00133C32">
            <w:r w:rsidRPr="00B4326C">
              <w:rPr>
                <w:b/>
                <w:bCs/>
              </w:rPr>
              <w:t>Prioridad:</w:t>
            </w:r>
            <w:r w:rsidRPr="00B4326C">
              <w:t xml:space="preserve"> </w:t>
            </w:r>
            <w:r w:rsidR="006B60FA" w:rsidRPr="00B4326C">
              <w:t>Alta</w:t>
            </w:r>
          </w:p>
        </w:tc>
        <w:tc>
          <w:tcPr>
            <w:tcW w:w="4322" w:type="dxa"/>
          </w:tcPr>
          <w:p w14:paraId="6D1C9107" w14:textId="7AF6632D" w:rsidR="00671C12" w:rsidRPr="00B4326C" w:rsidRDefault="00671C12" w:rsidP="00133C32">
            <w:r w:rsidRPr="00B4326C">
              <w:rPr>
                <w:b/>
                <w:bCs/>
              </w:rPr>
              <w:t>Necesidad:</w:t>
            </w:r>
            <w:r w:rsidRPr="00B4326C">
              <w:t xml:space="preserve"> </w:t>
            </w:r>
            <w:r w:rsidR="006B60FA" w:rsidRPr="00B4326C">
              <w:t>Obligatorio</w:t>
            </w:r>
          </w:p>
        </w:tc>
      </w:tr>
      <w:tr w:rsidR="00671C12" w:rsidRPr="00B4326C" w14:paraId="7878BF58" w14:textId="77777777" w:rsidTr="00133C32">
        <w:trPr>
          <w:jc w:val="center"/>
        </w:trPr>
        <w:tc>
          <w:tcPr>
            <w:tcW w:w="4322" w:type="dxa"/>
          </w:tcPr>
          <w:p w14:paraId="74D1B9CA" w14:textId="605AC90C" w:rsidR="00671C12" w:rsidRPr="00B4326C" w:rsidRDefault="00671C12" w:rsidP="00133C32">
            <w:r w:rsidRPr="00B4326C">
              <w:rPr>
                <w:b/>
                <w:bCs/>
              </w:rPr>
              <w:t>Verificabilidad:</w:t>
            </w:r>
            <w:r w:rsidRPr="00B4326C">
              <w:t xml:space="preserve"> </w:t>
            </w:r>
            <w:r w:rsidR="006B60FA" w:rsidRPr="00B4326C">
              <w:t>Total</w:t>
            </w:r>
          </w:p>
        </w:tc>
        <w:tc>
          <w:tcPr>
            <w:tcW w:w="4322" w:type="dxa"/>
          </w:tcPr>
          <w:p w14:paraId="2CD16768" w14:textId="34C2FD84" w:rsidR="00671C12" w:rsidRPr="00B4326C" w:rsidRDefault="00671C12" w:rsidP="00133C32">
            <w:pPr>
              <w:rPr>
                <w:b/>
                <w:bCs/>
              </w:rPr>
            </w:pPr>
            <w:r w:rsidRPr="00B4326C">
              <w:rPr>
                <w:b/>
                <w:bCs/>
              </w:rPr>
              <w:t>Casos de uso asociados:</w:t>
            </w:r>
            <w:r w:rsidRPr="00B4326C">
              <w:t xml:space="preserve"> </w:t>
            </w:r>
            <w:r w:rsidR="006B60FA" w:rsidRPr="00B4326C">
              <w:t>CU11</w:t>
            </w:r>
          </w:p>
        </w:tc>
      </w:tr>
    </w:tbl>
    <w:p w14:paraId="7280FF1A" w14:textId="77777777" w:rsidR="00671C12" w:rsidRPr="00B4326C" w:rsidRDefault="00671C12" w:rsidP="009003DC"/>
    <w:p w14:paraId="138ECF7D" w14:textId="47A9AADB" w:rsidR="00671C12" w:rsidRPr="00B4326C" w:rsidRDefault="00671C12" w:rsidP="00671C12">
      <w:pPr>
        <w:pStyle w:val="TtuloTablaING"/>
      </w:pPr>
      <w:bookmarkStart w:id="94" w:name="_Toc169177186"/>
      <w:r w:rsidRPr="00B4326C">
        <w:t>Tabla 3.45.</w:t>
      </w:r>
      <w:r w:rsidRPr="00B4326C">
        <w:br/>
        <w:t xml:space="preserve">Requisito </w:t>
      </w:r>
      <w:r w:rsidR="006B60FA" w:rsidRPr="00B4326C">
        <w:t>F-U-C20</w:t>
      </w:r>
      <w:bookmarkEnd w:id="94"/>
    </w:p>
    <w:tbl>
      <w:tblPr>
        <w:tblStyle w:val="Tabladelista6concolores"/>
        <w:tblW w:w="0" w:type="auto"/>
        <w:jc w:val="center"/>
        <w:tblLook w:val="0400" w:firstRow="0" w:lastRow="0" w:firstColumn="0" w:lastColumn="0" w:noHBand="0" w:noVBand="1"/>
      </w:tblPr>
      <w:tblGrid>
        <w:gridCol w:w="4322"/>
        <w:gridCol w:w="4322"/>
      </w:tblGrid>
      <w:tr w:rsidR="00671C12" w:rsidRPr="00B4326C" w14:paraId="5DB5BE0C" w14:textId="77777777" w:rsidTr="00133C32">
        <w:trPr>
          <w:cnfStyle w:val="000000100000" w:firstRow="0" w:lastRow="0" w:firstColumn="0" w:lastColumn="0" w:oddVBand="0" w:evenVBand="0" w:oddHBand="1" w:evenHBand="0" w:firstRowFirstColumn="0" w:firstRowLastColumn="0" w:lastRowFirstColumn="0" w:lastRowLastColumn="0"/>
          <w:jc w:val="center"/>
        </w:trPr>
        <w:tc>
          <w:tcPr>
            <w:tcW w:w="8644" w:type="dxa"/>
            <w:gridSpan w:val="2"/>
          </w:tcPr>
          <w:p w14:paraId="68BAB4C4" w14:textId="530C71BE" w:rsidR="00671C12" w:rsidRPr="00B4326C" w:rsidRDefault="00671C12" w:rsidP="00133C32">
            <w:r w:rsidRPr="00B4326C">
              <w:rPr>
                <w:b/>
                <w:bCs/>
              </w:rPr>
              <w:t>Identificador:</w:t>
            </w:r>
            <w:r w:rsidRPr="00B4326C">
              <w:t xml:space="preserve"> </w:t>
            </w:r>
            <w:r w:rsidR="006B60FA" w:rsidRPr="00B4326C">
              <w:t>F-U-C20</w:t>
            </w:r>
          </w:p>
        </w:tc>
      </w:tr>
      <w:tr w:rsidR="00671C12" w:rsidRPr="00B4326C" w14:paraId="20BABE6A" w14:textId="77777777" w:rsidTr="00133C32">
        <w:trPr>
          <w:jc w:val="center"/>
        </w:trPr>
        <w:tc>
          <w:tcPr>
            <w:tcW w:w="8644" w:type="dxa"/>
            <w:gridSpan w:val="2"/>
          </w:tcPr>
          <w:p w14:paraId="2048B7AA" w14:textId="2D9377DF" w:rsidR="00671C12" w:rsidRPr="00B4326C" w:rsidRDefault="00671C12" w:rsidP="00133C32">
            <w:pPr>
              <w:rPr>
                <w:b/>
                <w:bCs/>
              </w:rPr>
            </w:pPr>
            <w:r w:rsidRPr="00B4326C">
              <w:rPr>
                <w:b/>
                <w:bCs/>
              </w:rPr>
              <w:t>Descripción:</w:t>
            </w:r>
            <w:r w:rsidRPr="00B4326C">
              <w:t xml:space="preserve"> </w:t>
            </w:r>
            <w:r w:rsidR="006B60FA" w:rsidRPr="00B4326C">
              <w:t>El usuario deberá recibir una respuesta visual y sonora cuando un enemigo muera.</w:t>
            </w:r>
          </w:p>
        </w:tc>
      </w:tr>
      <w:tr w:rsidR="00671C12" w:rsidRPr="00B4326C" w14:paraId="16F220CB" w14:textId="77777777" w:rsidTr="00133C32">
        <w:trPr>
          <w:cnfStyle w:val="000000100000" w:firstRow="0" w:lastRow="0" w:firstColumn="0" w:lastColumn="0" w:oddVBand="0" w:evenVBand="0" w:oddHBand="1" w:evenHBand="0" w:firstRowFirstColumn="0" w:firstRowLastColumn="0" w:lastRowFirstColumn="0" w:lastRowLastColumn="0"/>
          <w:jc w:val="center"/>
        </w:trPr>
        <w:tc>
          <w:tcPr>
            <w:tcW w:w="4322" w:type="dxa"/>
          </w:tcPr>
          <w:p w14:paraId="3727B130" w14:textId="3A30FA82" w:rsidR="00671C12" w:rsidRPr="00B4326C" w:rsidRDefault="00671C12" w:rsidP="00133C32">
            <w:r w:rsidRPr="00B4326C">
              <w:rPr>
                <w:b/>
                <w:bCs/>
              </w:rPr>
              <w:t>Prioridad:</w:t>
            </w:r>
            <w:r w:rsidRPr="00B4326C">
              <w:t xml:space="preserve"> </w:t>
            </w:r>
            <w:r w:rsidR="006B60FA" w:rsidRPr="00B4326C">
              <w:t>Media</w:t>
            </w:r>
          </w:p>
        </w:tc>
        <w:tc>
          <w:tcPr>
            <w:tcW w:w="4322" w:type="dxa"/>
          </w:tcPr>
          <w:p w14:paraId="08C55FA0" w14:textId="1BB0FD1B" w:rsidR="00671C12" w:rsidRPr="00B4326C" w:rsidRDefault="00671C12" w:rsidP="00133C32">
            <w:r w:rsidRPr="00B4326C">
              <w:rPr>
                <w:b/>
                <w:bCs/>
              </w:rPr>
              <w:t>Necesidad:</w:t>
            </w:r>
            <w:r w:rsidRPr="00B4326C">
              <w:t xml:space="preserve"> </w:t>
            </w:r>
            <w:r w:rsidR="006B60FA" w:rsidRPr="00B4326C">
              <w:t>Opcional</w:t>
            </w:r>
          </w:p>
        </w:tc>
      </w:tr>
      <w:tr w:rsidR="00671C12" w:rsidRPr="00B4326C" w14:paraId="0DE863D4" w14:textId="77777777" w:rsidTr="00133C32">
        <w:trPr>
          <w:jc w:val="center"/>
        </w:trPr>
        <w:tc>
          <w:tcPr>
            <w:tcW w:w="4322" w:type="dxa"/>
          </w:tcPr>
          <w:p w14:paraId="61E0D0E7" w14:textId="43AA5F4F" w:rsidR="00671C12" w:rsidRPr="00B4326C" w:rsidRDefault="00671C12" w:rsidP="00133C32">
            <w:r w:rsidRPr="00B4326C">
              <w:rPr>
                <w:b/>
                <w:bCs/>
              </w:rPr>
              <w:t>Verificabilidad:</w:t>
            </w:r>
            <w:r w:rsidRPr="00B4326C">
              <w:t xml:space="preserve"> </w:t>
            </w:r>
            <w:r w:rsidR="006B60FA" w:rsidRPr="00B4326C">
              <w:t>Total</w:t>
            </w:r>
          </w:p>
        </w:tc>
        <w:tc>
          <w:tcPr>
            <w:tcW w:w="4322" w:type="dxa"/>
          </w:tcPr>
          <w:p w14:paraId="08BB20DD" w14:textId="58C64737" w:rsidR="00671C12" w:rsidRPr="00B4326C" w:rsidRDefault="00671C12" w:rsidP="00133C32">
            <w:pPr>
              <w:rPr>
                <w:b/>
                <w:bCs/>
              </w:rPr>
            </w:pPr>
            <w:r w:rsidRPr="00B4326C">
              <w:rPr>
                <w:b/>
                <w:bCs/>
              </w:rPr>
              <w:t>Casos de uso asociados:</w:t>
            </w:r>
            <w:r w:rsidRPr="00B4326C">
              <w:t xml:space="preserve"> </w:t>
            </w:r>
            <w:r w:rsidR="0095460B" w:rsidRPr="00B4326C">
              <w:t>CU11</w:t>
            </w:r>
          </w:p>
        </w:tc>
      </w:tr>
    </w:tbl>
    <w:p w14:paraId="009948E9" w14:textId="77777777" w:rsidR="00671C12" w:rsidRPr="00B4326C" w:rsidRDefault="00671C12" w:rsidP="009003DC"/>
    <w:p w14:paraId="37E46B18" w14:textId="1F746C3A" w:rsidR="00671C12" w:rsidRPr="00B4326C" w:rsidRDefault="00671C12" w:rsidP="00671C12">
      <w:pPr>
        <w:pStyle w:val="TtuloTablaING"/>
      </w:pPr>
      <w:bookmarkStart w:id="95" w:name="_Toc169177187"/>
      <w:r w:rsidRPr="00B4326C">
        <w:t>Tabla 3.46.</w:t>
      </w:r>
      <w:r w:rsidRPr="00B4326C">
        <w:br/>
        <w:t xml:space="preserve">Requisito </w:t>
      </w:r>
      <w:r w:rsidR="0095460B" w:rsidRPr="00B4326C">
        <w:t>F-S-C21</w:t>
      </w:r>
      <w:bookmarkEnd w:id="95"/>
    </w:p>
    <w:tbl>
      <w:tblPr>
        <w:tblStyle w:val="Tabladelista6concolores"/>
        <w:tblW w:w="0" w:type="auto"/>
        <w:jc w:val="center"/>
        <w:tblLook w:val="0400" w:firstRow="0" w:lastRow="0" w:firstColumn="0" w:lastColumn="0" w:noHBand="0" w:noVBand="1"/>
      </w:tblPr>
      <w:tblGrid>
        <w:gridCol w:w="4322"/>
        <w:gridCol w:w="4322"/>
      </w:tblGrid>
      <w:tr w:rsidR="00671C12" w:rsidRPr="00B4326C" w14:paraId="374B3B91" w14:textId="77777777" w:rsidTr="00133C32">
        <w:trPr>
          <w:cnfStyle w:val="000000100000" w:firstRow="0" w:lastRow="0" w:firstColumn="0" w:lastColumn="0" w:oddVBand="0" w:evenVBand="0" w:oddHBand="1" w:evenHBand="0" w:firstRowFirstColumn="0" w:firstRowLastColumn="0" w:lastRowFirstColumn="0" w:lastRowLastColumn="0"/>
          <w:jc w:val="center"/>
        </w:trPr>
        <w:tc>
          <w:tcPr>
            <w:tcW w:w="8644" w:type="dxa"/>
            <w:gridSpan w:val="2"/>
          </w:tcPr>
          <w:p w14:paraId="50ED365C" w14:textId="5068BD9E" w:rsidR="00671C12" w:rsidRPr="00B4326C" w:rsidRDefault="00671C12" w:rsidP="00133C32">
            <w:r w:rsidRPr="00B4326C">
              <w:rPr>
                <w:b/>
                <w:bCs/>
              </w:rPr>
              <w:t>Identificador:</w:t>
            </w:r>
            <w:r w:rsidRPr="00B4326C">
              <w:t xml:space="preserve"> </w:t>
            </w:r>
            <w:r w:rsidR="0095460B" w:rsidRPr="00B4326C">
              <w:t>F-S-C21</w:t>
            </w:r>
          </w:p>
        </w:tc>
      </w:tr>
      <w:tr w:rsidR="00671C12" w:rsidRPr="00B4326C" w14:paraId="122ED1CB" w14:textId="77777777" w:rsidTr="00133C32">
        <w:trPr>
          <w:jc w:val="center"/>
        </w:trPr>
        <w:tc>
          <w:tcPr>
            <w:tcW w:w="8644" w:type="dxa"/>
            <w:gridSpan w:val="2"/>
          </w:tcPr>
          <w:p w14:paraId="5C3902D7" w14:textId="1DBD6757" w:rsidR="00671C12" w:rsidRPr="00B4326C" w:rsidRDefault="00671C12" w:rsidP="00133C32">
            <w:pPr>
              <w:rPr>
                <w:b/>
                <w:bCs/>
              </w:rPr>
            </w:pPr>
            <w:r w:rsidRPr="00B4326C">
              <w:rPr>
                <w:b/>
                <w:bCs/>
              </w:rPr>
              <w:t>Descripción:</w:t>
            </w:r>
            <w:r w:rsidRPr="00B4326C">
              <w:t xml:space="preserve"> </w:t>
            </w:r>
            <w:r w:rsidR="0095460B" w:rsidRPr="00B4326C">
              <w:t>El sistema deberá reducir los puntos de vida de un enemigo cuando el proyectil de un jugador lo alcance, reduciendo los puntos de vida en base al daño del proyectil.</w:t>
            </w:r>
          </w:p>
        </w:tc>
      </w:tr>
      <w:tr w:rsidR="00671C12" w:rsidRPr="00B4326C" w14:paraId="3222B725" w14:textId="77777777" w:rsidTr="00133C32">
        <w:trPr>
          <w:cnfStyle w:val="000000100000" w:firstRow="0" w:lastRow="0" w:firstColumn="0" w:lastColumn="0" w:oddVBand="0" w:evenVBand="0" w:oddHBand="1" w:evenHBand="0" w:firstRowFirstColumn="0" w:firstRowLastColumn="0" w:lastRowFirstColumn="0" w:lastRowLastColumn="0"/>
          <w:jc w:val="center"/>
        </w:trPr>
        <w:tc>
          <w:tcPr>
            <w:tcW w:w="4322" w:type="dxa"/>
          </w:tcPr>
          <w:p w14:paraId="29330A80" w14:textId="0941493B" w:rsidR="00671C12" w:rsidRPr="00B4326C" w:rsidRDefault="00671C12" w:rsidP="00133C32">
            <w:r w:rsidRPr="00B4326C">
              <w:rPr>
                <w:b/>
                <w:bCs/>
              </w:rPr>
              <w:t>Prioridad:</w:t>
            </w:r>
            <w:r w:rsidRPr="00B4326C">
              <w:t xml:space="preserve"> </w:t>
            </w:r>
            <w:r w:rsidR="0095460B" w:rsidRPr="00B4326C">
              <w:t>Alta</w:t>
            </w:r>
          </w:p>
        </w:tc>
        <w:tc>
          <w:tcPr>
            <w:tcW w:w="4322" w:type="dxa"/>
          </w:tcPr>
          <w:p w14:paraId="26269B5B" w14:textId="74E341CD" w:rsidR="00671C12" w:rsidRPr="00B4326C" w:rsidRDefault="00671C12" w:rsidP="00133C32">
            <w:r w:rsidRPr="00B4326C">
              <w:rPr>
                <w:b/>
                <w:bCs/>
              </w:rPr>
              <w:t>Necesidad:</w:t>
            </w:r>
            <w:r w:rsidRPr="00B4326C">
              <w:t xml:space="preserve"> </w:t>
            </w:r>
            <w:r w:rsidR="0095460B" w:rsidRPr="00B4326C">
              <w:t>Obligatorio</w:t>
            </w:r>
          </w:p>
        </w:tc>
      </w:tr>
      <w:tr w:rsidR="00671C12" w:rsidRPr="00B4326C" w14:paraId="45261EED" w14:textId="77777777" w:rsidTr="00133C32">
        <w:trPr>
          <w:jc w:val="center"/>
        </w:trPr>
        <w:tc>
          <w:tcPr>
            <w:tcW w:w="4322" w:type="dxa"/>
          </w:tcPr>
          <w:p w14:paraId="78D8CC0C" w14:textId="548CE0F0" w:rsidR="00671C12" w:rsidRPr="00B4326C" w:rsidRDefault="00671C12" w:rsidP="00133C32">
            <w:r w:rsidRPr="00B4326C">
              <w:rPr>
                <w:b/>
                <w:bCs/>
              </w:rPr>
              <w:t>Verificabilidad:</w:t>
            </w:r>
            <w:r w:rsidRPr="00B4326C">
              <w:t xml:space="preserve"> </w:t>
            </w:r>
            <w:r w:rsidR="0095460B" w:rsidRPr="00B4326C">
              <w:t>Total</w:t>
            </w:r>
          </w:p>
        </w:tc>
        <w:tc>
          <w:tcPr>
            <w:tcW w:w="4322" w:type="dxa"/>
          </w:tcPr>
          <w:p w14:paraId="3018DEBF" w14:textId="4ADD609B" w:rsidR="00671C12" w:rsidRPr="00B4326C" w:rsidRDefault="00671C12" w:rsidP="00133C32">
            <w:pPr>
              <w:rPr>
                <w:b/>
                <w:bCs/>
              </w:rPr>
            </w:pPr>
            <w:r w:rsidRPr="00B4326C">
              <w:rPr>
                <w:b/>
                <w:bCs/>
              </w:rPr>
              <w:t>Casos de uso asociados:</w:t>
            </w:r>
            <w:r w:rsidRPr="00B4326C">
              <w:t xml:space="preserve"> </w:t>
            </w:r>
            <w:r w:rsidR="0095460B" w:rsidRPr="00B4326C">
              <w:t>CU12</w:t>
            </w:r>
          </w:p>
        </w:tc>
      </w:tr>
    </w:tbl>
    <w:p w14:paraId="0C371319" w14:textId="77777777" w:rsidR="00671C12" w:rsidRPr="00B4326C" w:rsidRDefault="00671C12" w:rsidP="009003DC"/>
    <w:p w14:paraId="5B67FDB3" w14:textId="5D3F3A5A" w:rsidR="00671C12" w:rsidRPr="00B4326C" w:rsidRDefault="00671C12" w:rsidP="00671C12">
      <w:pPr>
        <w:pStyle w:val="TtuloTablaING"/>
      </w:pPr>
      <w:bookmarkStart w:id="96" w:name="_Toc169177188"/>
      <w:r w:rsidRPr="00B4326C">
        <w:t>Tabla 3.47.</w:t>
      </w:r>
      <w:r w:rsidRPr="00B4326C">
        <w:br/>
        <w:t xml:space="preserve">Requisito </w:t>
      </w:r>
      <w:r w:rsidR="0095460B" w:rsidRPr="00B4326C">
        <w:t>F-S-R22</w:t>
      </w:r>
      <w:bookmarkEnd w:id="96"/>
    </w:p>
    <w:tbl>
      <w:tblPr>
        <w:tblStyle w:val="Tabladelista6concolores"/>
        <w:tblW w:w="0" w:type="auto"/>
        <w:jc w:val="center"/>
        <w:tblLook w:val="0400" w:firstRow="0" w:lastRow="0" w:firstColumn="0" w:lastColumn="0" w:noHBand="0" w:noVBand="1"/>
      </w:tblPr>
      <w:tblGrid>
        <w:gridCol w:w="4322"/>
        <w:gridCol w:w="4322"/>
      </w:tblGrid>
      <w:tr w:rsidR="00671C12" w:rsidRPr="00B4326C" w14:paraId="2A548E66" w14:textId="77777777" w:rsidTr="00133C32">
        <w:trPr>
          <w:cnfStyle w:val="000000100000" w:firstRow="0" w:lastRow="0" w:firstColumn="0" w:lastColumn="0" w:oddVBand="0" w:evenVBand="0" w:oddHBand="1" w:evenHBand="0" w:firstRowFirstColumn="0" w:firstRowLastColumn="0" w:lastRowFirstColumn="0" w:lastRowLastColumn="0"/>
          <w:jc w:val="center"/>
        </w:trPr>
        <w:tc>
          <w:tcPr>
            <w:tcW w:w="8644" w:type="dxa"/>
            <w:gridSpan w:val="2"/>
          </w:tcPr>
          <w:p w14:paraId="3F7C9B09" w14:textId="5DAE745F" w:rsidR="00671C12" w:rsidRPr="00B4326C" w:rsidRDefault="00671C12" w:rsidP="00133C32">
            <w:r w:rsidRPr="00B4326C">
              <w:rPr>
                <w:b/>
                <w:bCs/>
              </w:rPr>
              <w:t>Identificador:</w:t>
            </w:r>
            <w:r w:rsidRPr="00B4326C">
              <w:t xml:space="preserve"> </w:t>
            </w:r>
            <w:r w:rsidR="0095460B" w:rsidRPr="00B4326C">
              <w:t>F-S-R22</w:t>
            </w:r>
          </w:p>
        </w:tc>
      </w:tr>
      <w:tr w:rsidR="00671C12" w:rsidRPr="00B4326C" w14:paraId="3A3D36ED" w14:textId="77777777" w:rsidTr="00133C32">
        <w:trPr>
          <w:jc w:val="center"/>
        </w:trPr>
        <w:tc>
          <w:tcPr>
            <w:tcW w:w="8644" w:type="dxa"/>
            <w:gridSpan w:val="2"/>
          </w:tcPr>
          <w:p w14:paraId="08E7A8A3" w14:textId="319D1E09" w:rsidR="00671C12" w:rsidRPr="00B4326C" w:rsidRDefault="00671C12" w:rsidP="00133C32">
            <w:pPr>
              <w:rPr>
                <w:b/>
                <w:bCs/>
              </w:rPr>
            </w:pPr>
            <w:r w:rsidRPr="00B4326C">
              <w:rPr>
                <w:b/>
                <w:bCs/>
              </w:rPr>
              <w:t>Descripción:</w:t>
            </w:r>
            <w:r w:rsidRPr="00B4326C">
              <w:t xml:space="preserve"> </w:t>
            </w:r>
            <w:r w:rsidR="0095460B" w:rsidRPr="00B4326C">
              <w:t>El sistema deberá controlar que la vida de un enemigo no alcance un valor negativo.</w:t>
            </w:r>
          </w:p>
        </w:tc>
      </w:tr>
      <w:tr w:rsidR="00671C12" w:rsidRPr="00B4326C" w14:paraId="09AFD596" w14:textId="77777777" w:rsidTr="00133C32">
        <w:trPr>
          <w:cnfStyle w:val="000000100000" w:firstRow="0" w:lastRow="0" w:firstColumn="0" w:lastColumn="0" w:oddVBand="0" w:evenVBand="0" w:oddHBand="1" w:evenHBand="0" w:firstRowFirstColumn="0" w:firstRowLastColumn="0" w:lastRowFirstColumn="0" w:lastRowLastColumn="0"/>
          <w:jc w:val="center"/>
        </w:trPr>
        <w:tc>
          <w:tcPr>
            <w:tcW w:w="4322" w:type="dxa"/>
          </w:tcPr>
          <w:p w14:paraId="59710766" w14:textId="062096C8" w:rsidR="00671C12" w:rsidRPr="00B4326C" w:rsidRDefault="00671C12" w:rsidP="00133C32">
            <w:r w:rsidRPr="00B4326C">
              <w:rPr>
                <w:b/>
                <w:bCs/>
              </w:rPr>
              <w:t>Prioridad:</w:t>
            </w:r>
            <w:r w:rsidRPr="00B4326C">
              <w:t xml:space="preserve"> </w:t>
            </w:r>
            <w:r w:rsidR="0095460B" w:rsidRPr="00B4326C">
              <w:t>Alta</w:t>
            </w:r>
          </w:p>
        </w:tc>
        <w:tc>
          <w:tcPr>
            <w:tcW w:w="4322" w:type="dxa"/>
          </w:tcPr>
          <w:p w14:paraId="6035C412" w14:textId="529204DF" w:rsidR="00671C12" w:rsidRPr="00B4326C" w:rsidRDefault="00671C12" w:rsidP="00133C32">
            <w:r w:rsidRPr="00B4326C">
              <w:rPr>
                <w:b/>
                <w:bCs/>
              </w:rPr>
              <w:t>Necesidad:</w:t>
            </w:r>
            <w:r w:rsidRPr="00B4326C">
              <w:t xml:space="preserve"> </w:t>
            </w:r>
            <w:r w:rsidR="0095460B" w:rsidRPr="00B4326C">
              <w:t>Obligatorio</w:t>
            </w:r>
          </w:p>
        </w:tc>
      </w:tr>
      <w:tr w:rsidR="00671C12" w:rsidRPr="00B4326C" w14:paraId="16376EE1" w14:textId="77777777" w:rsidTr="00133C32">
        <w:trPr>
          <w:jc w:val="center"/>
        </w:trPr>
        <w:tc>
          <w:tcPr>
            <w:tcW w:w="4322" w:type="dxa"/>
          </w:tcPr>
          <w:p w14:paraId="39A19650" w14:textId="7500FEE0" w:rsidR="00671C12" w:rsidRPr="00B4326C" w:rsidRDefault="00671C12" w:rsidP="00133C32">
            <w:r w:rsidRPr="00B4326C">
              <w:rPr>
                <w:b/>
                <w:bCs/>
              </w:rPr>
              <w:t>Verificabilidad:</w:t>
            </w:r>
            <w:r w:rsidRPr="00B4326C">
              <w:t xml:space="preserve"> </w:t>
            </w:r>
            <w:r w:rsidR="0095460B" w:rsidRPr="00B4326C">
              <w:t>Total</w:t>
            </w:r>
          </w:p>
        </w:tc>
        <w:tc>
          <w:tcPr>
            <w:tcW w:w="4322" w:type="dxa"/>
          </w:tcPr>
          <w:p w14:paraId="07104518" w14:textId="66D682C4" w:rsidR="00671C12" w:rsidRPr="00B4326C" w:rsidRDefault="00671C12" w:rsidP="00133C32">
            <w:pPr>
              <w:rPr>
                <w:b/>
                <w:bCs/>
              </w:rPr>
            </w:pPr>
            <w:r w:rsidRPr="00B4326C">
              <w:rPr>
                <w:b/>
                <w:bCs/>
              </w:rPr>
              <w:t>Casos de uso asociados:</w:t>
            </w:r>
            <w:r w:rsidRPr="00B4326C">
              <w:t xml:space="preserve"> </w:t>
            </w:r>
            <w:r w:rsidR="0095460B" w:rsidRPr="00B4326C">
              <w:t>CU11, CU12</w:t>
            </w:r>
          </w:p>
        </w:tc>
      </w:tr>
    </w:tbl>
    <w:p w14:paraId="10B3C3B7" w14:textId="77777777" w:rsidR="00671C12" w:rsidRPr="00B4326C" w:rsidRDefault="00671C12" w:rsidP="009003DC"/>
    <w:p w14:paraId="5DBEDF6D" w14:textId="77777777" w:rsidR="0095460B" w:rsidRPr="00B4326C" w:rsidRDefault="0095460B" w:rsidP="009003DC"/>
    <w:p w14:paraId="32D545F8" w14:textId="77777777" w:rsidR="0095460B" w:rsidRPr="00B4326C" w:rsidRDefault="0095460B" w:rsidP="009003DC"/>
    <w:p w14:paraId="3FBC374F" w14:textId="77777777" w:rsidR="0095460B" w:rsidRPr="00B4326C" w:rsidRDefault="0095460B" w:rsidP="009003DC"/>
    <w:p w14:paraId="2556A1E9" w14:textId="77777777" w:rsidR="0095460B" w:rsidRPr="00B4326C" w:rsidRDefault="0095460B" w:rsidP="009003DC"/>
    <w:p w14:paraId="3E55B2FC" w14:textId="08B34D03" w:rsidR="00671C12" w:rsidRPr="00B4326C" w:rsidRDefault="00671C12" w:rsidP="00671C12">
      <w:pPr>
        <w:pStyle w:val="TtuloTablaING"/>
      </w:pPr>
      <w:bookmarkStart w:id="97" w:name="_Toc169177189"/>
      <w:r w:rsidRPr="00B4326C">
        <w:lastRenderedPageBreak/>
        <w:t>Tabla 3.48.</w:t>
      </w:r>
      <w:r w:rsidRPr="00B4326C">
        <w:br/>
        <w:t xml:space="preserve">Requisito </w:t>
      </w:r>
      <w:r w:rsidR="0095460B" w:rsidRPr="00B4326C">
        <w:t>F-S-C23</w:t>
      </w:r>
      <w:bookmarkEnd w:id="97"/>
    </w:p>
    <w:tbl>
      <w:tblPr>
        <w:tblStyle w:val="Tabladelista6concolores"/>
        <w:tblW w:w="0" w:type="auto"/>
        <w:jc w:val="center"/>
        <w:tblLook w:val="0400" w:firstRow="0" w:lastRow="0" w:firstColumn="0" w:lastColumn="0" w:noHBand="0" w:noVBand="1"/>
      </w:tblPr>
      <w:tblGrid>
        <w:gridCol w:w="4322"/>
        <w:gridCol w:w="4322"/>
      </w:tblGrid>
      <w:tr w:rsidR="00671C12" w:rsidRPr="00B4326C" w14:paraId="032EF643" w14:textId="77777777" w:rsidTr="00133C32">
        <w:trPr>
          <w:cnfStyle w:val="000000100000" w:firstRow="0" w:lastRow="0" w:firstColumn="0" w:lastColumn="0" w:oddVBand="0" w:evenVBand="0" w:oddHBand="1" w:evenHBand="0" w:firstRowFirstColumn="0" w:firstRowLastColumn="0" w:lastRowFirstColumn="0" w:lastRowLastColumn="0"/>
          <w:jc w:val="center"/>
        </w:trPr>
        <w:tc>
          <w:tcPr>
            <w:tcW w:w="8644" w:type="dxa"/>
            <w:gridSpan w:val="2"/>
          </w:tcPr>
          <w:p w14:paraId="78C04549" w14:textId="619E202A" w:rsidR="00671C12" w:rsidRPr="00B4326C" w:rsidRDefault="00671C12" w:rsidP="00133C32">
            <w:r w:rsidRPr="00B4326C">
              <w:rPr>
                <w:b/>
                <w:bCs/>
              </w:rPr>
              <w:t>Identificador:</w:t>
            </w:r>
            <w:r w:rsidRPr="00B4326C">
              <w:t xml:space="preserve"> </w:t>
            </w:r>
            <w:r w:rsidR="0095460B" w:rsidRPr="00B4326C">
              <w:t>F-S-C23</w:t>
            </w:r>
          </w:p>
        </w:tc>
      </w:tr>
      <w:tr w:rsidR="00671C12" w:rsidRPr="00B4326C" w14:paraId="07F9F29B" w14:textId="77777777" w:rsidTr="00133C32">
        <w:trPr>
          <w:jc w:val="center"/>
        </w:trPr>
        <w:tc>
          <w:tcPr>
            <w:tcW w:w="8644" w:type="dxa"/>
            <w:gridSpan w:val="2"/>
          </w:tcPr>
          <w:p w14:paraId="3BAA1BD1" w14:textId="59398412" w:rsidR="00671C12" w:rsidRPr="00B4326C" w:rsidRDefault="00671C12" w:rsidP="00133C32">
            <w:pPr>
              <w:rPr>
                <w:b/>
                <w:bCs/>
              </w:rPr>
            </w:pPr>
            <w:r w:rsidRPr="00B4326C">
              <w:rPr>
                <w:b/>
                <w:bCs/>
              </w:rPr>
              <w:t>Descripción:</w:t>
            </w:r>
            <w:r w:rsidRPr="00B4326C">
              <w:t xml:space="preserve"> </w:t>
            </w:r>
            <w:r w:rsidR="0095460B" w:rsidRPr="00B4326C">
              <w:t>El sistema deberá permitir a un enemigo atacar al personaje de un jugador, mediante el uso de proyectiles o de su propio cuerpo.</w:t>
            </w:r>
          </w:p>
        </w:tc>
      </w:tr>
      <w:tr w:rsidR="00671C12" w:rsidRPr="00B4326C" w14:paraId="007717C4" w14:textId="77777777" w:rsidTr="00133C32">
        <w:trPr>
          <w:cnfStyle w:val="000000100000" w:firstRow="0" w:lastRow="0" w:firstColumn="0" w:lastColumn="0" w:oddVBand="0" w:evenVBand="0" w:oddHBand="1" w:evenHBand="0" w:firstRowFirstColumn="0" w:firstRowLastColumn="0" w:lastRowFirstColumn="0" w:lastRowLastColumn="0"/>
          <w:jc w:val="center"/>
        </w:trPr>
        <w:tc>
          <w:tcPr>
            <w:tcW w:w="4322" w:type="dxa"/>
          </w:tcPr>
          <w:p w14:paraId="1ADCC7FA" w14:textId="752FF88D" w:rsidR="00671C12" w:rsidRPr="00B4326C" w:rsidRDefault="00671C12" w:rsidP="00133C32">
            <w:r w:rsidRPr="00B4326C">
              <w:rPr>
                <w:b/>
                <w:bCs/>
              </w:rPr>
              <w:t>Prioridad:</w:t>
            </w:r>
            <w:r w:rsidRPr="00B4326C">
              <w:t xml:space="preserve"> </w:t>
            </w:r>
            <w:r w:rsidR="0095460B" w:rsidRPr="00B4326C">
              <w:t>Alta</w:t>
            </w:r>
          </w:p>
        </w:tc>
        <w:tc>
          <w:tcPr>
            <w:tcW w:w="4322" w:type="dxa"/>
          </w:tcPr>
          <w:p w14:paraId="22F086FB" w14:textId="11853CED" w:rsidR="00671C12" w:rsidRPr="00B4326C" w:rsidRDefault="00671C12" w:rsidP="00133C32">
            <w:r w:rsidRPr="00B4326C">
              <w:rPr>
                <w:b/>
                <w:bCs/>
              </w:rPr>
              <w:t>Necesidad:</w:t>
            </w:r>
            <w:r w:rsidRPr="00B4326C">
              <w:t xml:space="preserve"> </w:t>
            </w:r>
            <w:r w:rsidR="0095460B" w:rsidRPr="00B4326C">
              <w:t>Obligatorio</w:t>
            </w:r>
          </w:p>
        </w:tc>
      </w:tr>
      <w:tr w:rsidR="00671C12" w:rsidRPr="00B4326C" w14:paraId="719C3C5D" w14:textId="77777777" w:rsidTr="00133C32">
        <w:trPr>
          <w:jc w:val="center"/>
        </w:trPr>
        <w:tc>
          <w:tcPr>
            <w:tcW w:w="4322" w:type="dxa"/>
          </w:tcPr>
          <w:p w14:paraId="73D75FBD" w14:textId="397A1D41" w:rsidR="00671C12" w:rsidRPr="00B4326C" w:rsidRDefault="00671C12" w:rsidP="00133C32">
            <w:r w:rsidRPr="00B4326C">
              <w:rPr>
                <w:b/>
                <w:bCs/>
              </w:rPr>
              <w:t>Verificabilidad:</w:t>
            </w:r>
            <w:r w:rsidRPr="00B4326C">
              <w:t xml:space="preserve"> </w:t>
            </w:r>
            <w:r w:rsidR="0095460B" w:rsidRPr="00B4326C">
              <w:t>Total</w:t>
            </w:r>
          </w:p>
        </w:tc>
        <w:tc>
          <w:tcPr>
            <w:tcW w:w="4322" w:type="dxa"/>
          </w:tcPr>
          <w:p w14:paraId="2880D5F1" w14:textId="49888B99" w:rsidR="00671C12" w:rsidRPr="00B4326C" w:rsidRDefault="00671C12" w:rsidP="00133C32">
            <w:pPr>
              <w:rPr>
                <w:b/>
                <w:bCs/>
              </w:rPr>
            </w:pPr>
            <w:r w:rsidRPr="00B4326C">
              <w:rPr>
                <w:b/>
                <w:bCs/>
              </w:rPr>
              <w:t>Casos de uso asociados:</w:t>
            </w:r>
            <w:r w:rsidRPr="00B4326C">
              <w:t xml:space="preserve"> </w:t>
            </w:r>
            <w:r w:rsidR="0095460B" w:rsidRPr="00B4326C">
              <w:t>CU13</w:t>
            </w:r>
          </w:p>
        </w:tc>
      </w:tr>
    </w:tbl>
    <w:p w14:paraId="20F6FD07" w14:textId="77777777" w:rsidR="00671C12" w:rsidRPr="00B4326C" w:rsidRDefault="00671C12" w:rsidP="009003DC"/>
    <w:p w14:paraId="235178D8" w14:textId="0A44CE51" w:rsidR="00671C12" w:rsidRPr="00B4326C" w:rsidRDefault="00671C12" w:rsidP="00671C12">
      <w:pPr>
        <w:pStyle w:val="TtuloTablaING"/>
      </w:pPr>
      <w:bookmarkStart w:id="98" w:name="_Toc169177190"/>
      <w:r w:rsidRPr="00B4326C">
        <w:t>Tabla 3.49.</w:t>
      </w:r>
      <w:r w:rsidRPr="00B4326C">
        <w:br/>
        <w:t xml:space="preserve">Requisito </w:t>
      </w:r>
      <w:r w:rsidR="0095460B" w:rsidRPr="00B4326C">
        <w:t>F-U-C24</w:t>
      </w:r>
      <w:bookmarkEnd w:id="98"/>
    </w:p>
    <w:tbl>
      <w:tblPr>
        <w:tblStyle w:val="Tabladelista6concolores"/>
        <w:tblW w:w="0" w:type="auto"/>
        <w:jc w:val="center"/>
        <w:tblLook w:val="0400" w:firstRow="0" w:lastRow="0" w:firstColumn="0" w:lastColumn="0" w:noHBand="0" w:noVBand="1"/>
      </w:tblPr>
      <w:tblGrid>
        <w:gridCol w:w="4322"/>
        <w:gridCol w:w="4322"/>
      </w:tblGrid>
      <w:tr w:rsidR="00671C12" w:rsidRPr="00B4326C" w14:paraId="14940FDB" w14:textId="77777777" w:rsidTr="00133C32">
        <w:trPr>
          <w:cnfStyle w:val="000000100000" w:firstRow="0" w:lastRow="0" w:firstColumn="0" w:lastColumn="0" w:oddVBand="0" w:evenVBand="0" w:oddHBand="1" w:evenHBand="0" w:firstRowFirstColumn="0" w:firstRowLastColumn="0" w:lastRowFirstColumn="0" w:lastRowLastColumn="0"/>
          <w:jc w:val="center"/>
        </w:trPr>
        <w:tc>
          <w:tcPr>
            <w:tcW w:w="8644" w:type="dxa"/>
            <w:gridSpan w:val="2"/>
          </w:tcPr>
          <w:p w14:paraId="0795B02B" w14:textId="0CABB1DA" w:rsidR="00671C12" w:rsidRPr="00B4326C" w:rsidRDefault="00671C12" w:rsidP="00133C32">
            <w:r w:rsidRPr="00B4326C">
              <w:rPr>
                <w:b/>
                <w:bCs/>
              </w:rPr>
              <w:t>Identificador:</w:t>
            </w:r>
            <w:r w:rsidRPr="00B4326C">
              <w:t xml:space="preserve"> </w:t>
            </w:r>
            <w:r w:rsidR="0095460B" w:rsidRPr="00B4326C">
              <w:t>F-U-C24</w:t>
            </w:r>
          </w:p>
        </w:tc>
      </w:tr>
      <w:tr w:rsidR="00671C12" w:rsidRPr="00B4326C" w14:paraId="65129E28" w14:textId="77777777" w:rsidTr="00133C32">
        <w:trPr>
          <w:jc w:val="center"/>
        </w:trPr>
        <w:tc>
          <w:tcPr>
            <w:tcW w:w="8644" w:type="dxa"/>
            <w:gridSpan w:val="2"/>
          </w:tcPr>
          <w:p w14:paraId="0F30FACF" w14:textId="6A76C407" w:rsidR="00671C12" w:rsidRPr="00B4326C" w:rsidRDefault="00671C12" w:rsidP="00133C32">
            <w:pPr>
              <w:rPr>
                <w:b/>
                <w:bCs/>
              </w:rPr>
            </w:pPr>
            <w:r w:rsidRPr="00B4326C">
              <w:rPr>
                <w:b/>
                <w:bCs/>
              </w:rPr>
              <w:t>Descripción:</w:t>
            </w:r>
            <w:r w:rsidRPr="00B4326C">
              <w:t xml:space="preserve"> </w:t>
            </w:r>
            <w:r w:rsidR="0095460B" w:rsidRPr="00B4326C">
              <w:t>El usuario deberá recibir un estímulo visual y sonoro cuando su personaje jugable reciba daño.</w:t>
            </w:r>
          </w:p>
        </w:tc>
      </w:tr>
      <w:tr w:rsidR="00671C12" w:rsidRPr="00B4326C" w14:paraId="0DF98DB4" w14:textId="77777777" w:rsidTr="00133C32">
        <w:trPr>
          <w:cnfStyle w:val="000000100000" w:firstRow="0" w:lastRow="0" w:firstColumn="0" w:lastColumn="0" w:oddVBand="0" w:evenVBand="0" w:oddHBand="1" w:evenHBand="0" w:firstRowFirstColumn="0" w:firstRowLastColumn="0" w:lastRowFirstColumn="0" w:lastRowLastColumn="0"/>
          <w:jc w:val="center"/>
        </w:trPr>
        <w:tc>
          <w:tcPr>
            <w:tcW w:w="4322" w:type="dxa"/>
          </w:tcPr>
          <w:p w14:paraId="164A3EE6" w14:textId="1968215F" w:rsidR="00671C12" w:rsidRPr="00B4326C" w:rsidRDefault="00671C12" w:rsidP="00133C32">
            <w:r w:rsidRPr="00B4326C">
              <w:rPr>
                <w:b/>
                <w:bCs/>
              </w:rPr>
              <w:t>Prioridad:</w:t>
            </w:r>
            <w:r w:rsidRPr="00B4326C">
              <w:t xml:space="preserve"> </w:t>
            </w:r>
            <w:r w:rsidR="0095460B" w:rsidRPr="00B4326C">
              <w:t>Media</w:t>
            </w:r>
          </w:p>
        </w:tc>
        <w:tc>
          <w:tcPr>
            <w:tcW w:w="4322" w:type="dxa"/>
          </w:tcPr>
          <w:p w14:paraId="395BB347" w14:textId="1B051766" w:rsidR="00671C12" w:rsidRPr="00B4326C" w:rsidRDefault="00671C12" w:rsidP="00133C32">
            <w:r w:rsidRPr="00B4326C">
              <w:rPr>
                <w:b/>
                <w:bCs/>
              </w:rPr>
              <w:t>Necesidad:</w:t>
            </w:r>
            <w:r w:rsidRPr="00B4326C">
              <w:t xml:space="preserve"> </w:t>
            </w:r>
            <w:r w:rsidR="0095460B" w:rsidRPr="00B4326C">
              <w:t>Opcional</w:t>
            </w:r>
          </w:p>
        </w:tc>
      </w:tr>
      <w:tr w:rsidR="00671C12" w:rsidRPr="00B4326C" w14:paraId="04434B4E" w14:textId="77777777" w:rsidTr="00133C32">
        <w:trPr>
          <w:jc w:val="center"/>
        </w:trPr>
        <w:tc>
          <w:tcPr>
            <w:tcW w:w="4322" w:type="dxa"/>
          </w:tcPr>
          <w:p w14:paraId="39BDDCE0" w14:textId="50309227" w:rsidR="00671C12" w:rsidRPr="00B4326C" w:rsidRDefault="00671C12" w:rsidP="00133C32">
            <w:r w:rsidRPr="00B4326C">
              <w:rPr>
                <w:b/>
                <w:bCs/>
              </w:rPr>
              <w:t>Verificabilidad:</w:t>
            </w:r>
            <w:r w:rsidRPr="00B4326C">
              <w:t xml:space="preserve"> </w:t>
            </w:r>
            <w:r w:rsidR="0095460B" w:rsidRPr="00B4326C">
              <w:t>Total</w:t>
            </w:r>
          </w:p>
        </w:tc>
        <w:tc>
          <w:tcPr>
            <w:tcW w:w="4322" w:type="dxa"/>
          </w:tcPr>
          <w:p w14:paraId="43CF56D7" w14:textId="6D0374F0" w:rsidR="00671C12" w:rsidRPr="00B4326C" w:rsidRDefault="00671C12" w:rsidP="00133C32">
            <w:pPr>
              <w:rPr>
                <w:b/>
                <w:bCs/>
              </w:rPr>
            </w:pPr>
            <w:r w:rsidRPr="00B4326C">
              <w:rPr>
                <w:b/>
                <w:bCs/>
              </w:rPr>
              <w:t>Casos de uso asociados:</w:t>
            </w:r>
            <w:r w:rsidRPr="00B4326C">
              <w:t xml:space="preserve"> </w:t>
            </w:r>
            <w:r w:rsidR="0095460B" w:rsidRPr="00B4326C">
              <w:t>CU06, CU13</w:t>
            </w:r>
          </w:p>
        </w:tc>
      </w:tr>
    </w:tbl>
    <w:p w14:paraId="4563DE3C" w14:textId="77777777" w:rsidR="00671C12" w:rsidRPr="00B4326C" w:rsidRDefault="00671C12" w:rsidP="009003DC"/>
    <w:p w14:paraId="1C31DA1C" w14:textId="31D2A30E" w:rsidR="00671C12" w:rsidRPr="00B4326C" w:rsidRDefault="00671C12" w:rsidP="00671C12">
      <w:pPr>
        <w:pStyle w:val="TtuloTablaING"/>
      </w:pPr>
      <w:bookmarkStart w:id="99" w:name="_Toc169177191"/>
      <w:r w:rsidRPr="00B4326C">
        <w:t>Tabla 3.50.</w:t>
      </w:r>
      <w:r w:rsidRPr="00B4326C">
        <w:br/>
        <w:t xml:space="preserve">Requisito </w:t>
      </w:r>
      <w:r w:rsidR="0095460B" w:rsidRPr="00B4326C">
        <w:t>F-S-C25</w:t>
      </w:r>
      <w:bookmarkEnd w:id="99"/>
    </w:p>
    <w:tbl>
      <w:tblPr>
        <w:tblStyle w:val="Tabladelista6concolores"/>
        <w:tblW w:w="0" w:type="auto"/>
        <w:jc w:val="center"/>
        <w:tblLook w:val="0400" w:firstRow="0" w:lastRow="0" w:firstColumn="0" w:lastColumn="0" w:noHBand="0" w:noVBand="1"/>
      </w:tblPr>
      <w:tblGrid>
        <w:gridCol w:w="4322"/>
        <w:gridCol w:w="4322"/>
      </w:tblGrid>
      <w:tr w:rsidR="00671C12" w:rsidRPr="00B4326C" w14:paraId="0C5F6A52" w14:textId="77777777" w:rsidTr="00133C32">
        <w:trPr>
          <w:cnfStyle w:val="000000100000" w:firstRow="0" w:lastRow="0" w:firstColumn="0" w:lastColumn="0" w:oddVBand="0" w:evenVBand="0" w:oddHBand="1" w:evenHBand="0" w:firstRowFirstColumn="0" w:firstRowLastColumn="0" w:lastRowFirstColumn="0" w:lastRowLastColumn="0"/>
          <w:jc w:val="center"/>
        </w:trPr>
        <w:tc>
          <w:tcPr>
            <w:tcW w:w="8644" w:type="dxa"/>
            <w:gridSpan w:val="2"/>
          </w:tcPr>
          <w:p w14:paraId="3F892BBB" w14:textId="78C62607" w:rsidR="00671C12" w:rsidRPr="00B4326C" w:rsidRDefault="00671C12" w:rsidP="00133C32">
            <w:r w:rsidRPr="00B4326C">
              <w:rPr>
                <w:b/>
                <w:bCs/>
              </w:rPr>
              <w:t>Identificador:</w:t>
            </w:r>
            <w:r w:rsidRPr="00B4326C">
              <w:t xml:space="preserve"> </w:t>
            </w:r>
            <w:r w:rsidR="0095460B" w:rsidRPr="00B4326C">
              <w:t>F-S-C25</w:t>
            </w:r>
          </w:p>
        </w:tc>
      </w:tr>
      <w:tr w:rsidR="00671C12" w:rsidRPr="00B4326C" w14:paraId="680A582E" w14:textId="77777777" w:rsidTr="00133C32">
        <w:trPr>
          <w:jc w:val="center"/>
        </w:trPr>
        <w:tc>
          <w:tcPr>
            <w:tcW w:w="8644" w:type="dxa"/>
            <w:gridSpan w:val="2"/>
          </w:tcPr>
          <w:p w14:paraId="437E86E8" w14:textId="19DFE6F7" w:rsidR="00671C12" w:rsidRPr="00B4326C" w:rsidRDefault="00671C12" w:rsidP="00133C32">
            <w:pPr>
              <w:rPr>
                <w:b/>
                <w:bCs/>
              </w:rPr>
            </w:pPr>
            <w:r w:rsidRPr="00B4326C">
              <w:rPr>
                <w:b/>
                <w:bCs/>
              </w:rPr>
              <w:t>Descripción:</w:t>
            </w:r>
            <w:r w:rsidRPr="00B4326C">
              <w:t xml:space="preserve"> </w:t>
            </w:r>
            <w:r w:rsidR="0095460B" w:rsidRPr="00B4326C">
              <w:t>El sistema deberá permitir a un enemigo perseguir a un jugador a través del escenario.</w:t>
            </w:r>
          </w:p>
        </w:tc>
      </w:tr>
      <w:tr w:rsidR="00671C12" w:rsidRPr="00B4326C" w14:paraId="2E646101" w14:textId="77777777" w:rsidTr="00133C32">
        <w:trPr>
          <w:cnfStyle w:val="000000100000" w:firstRow="0" w:lastRow="0" w:firstColumn="0" w:lastColumn="0" w:oddVBand="0" w:evenVBand="0" w:oddHBand="1" w:evenHBand="0" w:firstRowFirstColumn="0" w:firstRowLastColumn="0" w:lastRowFirstColumn="0" w:lastRowLastColumn="0"/>
          <w:jc w:val="center"/>
        </w:trPr>
        <w:tc>
          <w:tcPr>
            <w:tcW w:w="4322" w:type="dxa"/>
          </w:tcPr>
          <w:p w14:paraId="6FE5DE1C" w14:textId="7C215498" w:rsidR="00671C12" w:rsidRPr="00B4326C" w:rsidRDefault="00671C12" w:rsidP="00133C32">
            <w:r w:rsidRPr="00B4326C">
              <w:rPr>
                <w:b/>
                <w:bCs/>
              </w:rPr>
              <w:t>Prioridad:</w:t>
            </w:r>
            <w:r w:rsidRPr="00B4326C">
              <w:t xml:space="preserve"> </w:t>
            </w:r>
            <w:r w:rsidR="0095460B" w:rsidRPr="00B4326C">
              <w:t>Alta</w:t>
            </w:r>
          </w:p>
        </w:tc>
        <w:tc>
          <w:tcPr>
            <w:tcW w:w="4322" w:type="dxa"/>
          </w:tcPr>
          <w:p w14:paraId="6086CC9C" w14:textId="6B8A4628" w:rsidR="00671C12" w:rsidRPr="00B4326C" w:rsidRDefault="00671C12" w:rsidP="00133C32">
            <w:r w:rsidRPr="00B4326C">
              <w:rPr>
                <w:b/>
                <w:bCs/>
              </w:rPr>
              <w:t>Necesidad:</w:t>
            </w:r>
            <w:r w:rsidRPr="00B4326C">
              <w:t xml:space="preserve"> </w:t>
            </w:r>
            <w:r w:rsidR="0095460B" w:rsidRPr="00B4326C">
              <w:t>Obligatorio</w:t>
            </w:r>
          </w:p>
        </w:tc>
      </w:tr>
      <w:tr w:rsidR="00671C12" w:rsidRPr="00B4326C" w14:paraId="616E208B" w14:textId="77777777" w:rsidTr="00133C32">
        <w:trPr>
          <w:jc w:val="center"/>
        </w:trPr>
        <w:tc>
          <w:tcPr>
            <w:tcW w:w="4322" w:type="dxa"/>
          </w:tcPr>
          <w:p w14:paraId="5BEA1F28" w14:textId="059F503E" w:rsidR="00671C12" w:rsidRPr="00B4326C" w:rsidRDefault="00671C12" w:rsidP="00133C32">
            <w:r w:rsidRPr="00B4326C">
              <w:rPr>
                <w:b/>
                <w:bCs/>
              </w:rPr>
              <w:t>Verificabilidad:</w:t>
            </w:r>
            <w:r w:rsidRPr="00B4326C">
              <w:t xml:space="preserve"> </w:t>
            </w:r>
            <w:r w:rsidR="0095460B" w:rsidRPr="00B4326C">
              <w:t>Total</w:t>
            </w:r>
          </w:p>
        </w:tc>
        <w:tc>
          <w:tcPr>
            <w:tcW w:w="4322" w:type="dxa"/>
          </w:tcPr>
          <w:p w14:paraId="3FBA196C" w14:textId="5ACF9110" w:rsidR="00671C12" w:rsidRPr="00B4326C" w:rsidRDefault="00671C12" w:rsidP="00133C32">
            <w:pPr>
              <w:rPr>
                <w:b/>
                <w:bCs/>
              </w:rPr>
            </w:pPr>
            <w:r w:rsidRPr="00B4326C">
              <w:rPr>
                <w:b/>
                <w:bCs/>
              </w:rPr>
              <w:t>Casos de uso asociados:</w:t>
            </w:r>
            <w:r w:rsidRPr="00B4326C">
              <w:t xml:space="preserve"> </w:t>
            </w:r>
            <w:r w:rsidR="0095460B" w:rsidRPr="00B4326C">
              <w:t>CU14</w:t>
            </w:r>
          </w:p>
        </w:tc>
      </w:tr>
    </w:tbl>
    <w:p w14:paraId="1A2BC504" w14:textId="77777777" w:rsidR="00671C12" w:rsidRPr="00B4326C" w:rsidRDefault="00671C12" w:rsidP="009003DC"/>
    <w:p w14:paraId="18D3C5EE" w14:textId="64ADC17E" w:rsidR="00671C12" w:rsidRPr="00B4326C" w:rsidRDefault="00671C12" w:rsidP="00671C12">
      <w:pPr>
        <w:pStyle w:val="TtuloTablaING"/>
      </w:pPr>
      <w:bookmarkStart w:id="100" w:name="_Toc169177192"/>
      <w:r w:rsidRPr="00B4326C">
        <w:t>Tabla 3.51.</w:t>
      </w:r>
      <w:r w:rsidRPr="00B4326C">
        <w:br/>
        <w:t xml:space="preserve">Requisito </w:t>
      </w:r>
      <w:r w:rsidR="0095460B" w:rsidRPr="00B4326C">
        <w:t>F-S-R26</w:t>
      </w:r>
      <w:bookmarkEnd w:id="100"/>
    </w:p>
    <w:tbl>
      <w:tblPr>
        <w:tblStyle w:val="Tabladelista6concolores"/>
        <w:tblW w:w="0" w:type="auto"/>
        <w:jc w:val="center"/>
        <w:tblLook w:val="0400" w:firstRow="0" w:lastRow="0" w:firstColumn="0" w:lastColumn="0" w:noHBand="0" w:noVBand="1"/>
      </w:tblPr>
      <w:tblGrid>
        <w:gridCol w:w="4322"/>
        <w:gridCol w:w="4322"/>
      </w:tblGrid>
      <w:tr w:rsidR="00671C12" w:rsidRPr="00B4326C" w14:paraId="7D3B685A" w14:textId="77777777" w:rsidTr="00133C32">
        <w:trPr>
          <w:cnfStyle w:val="000000100000" w:firstRow="0" w:lastRow="0" w:firstColumn="0" w:lastColumn="0" w:oddVBand="0" w:evenVBand="0" w:oddHBand="1" w:evenHBand="0" w:firstRowFirstColumn="0" w:firstRowLastColumn="0" w:lastRowFirstColumn="0" w:lastRowLastColumn="0"/>
          <w:jc w:val="center"/>
        </w:trPr>
        <w:tc>
          <w:tcPr>
            <w:tcW w:w="8644" w:type="dxa"/>
            <w:gridSpan w:val="2"/>
          </w:tcPr>
          <w:p w14:paraId="0F5CFBFA" w14:textId="78E4EECA" w:rsidR="00671C12" w:rsidRPr="00B4326C" w:rsidRDefault="00671C12" w:rsidP="00133C32">
            <w:r w:rsidRPr="00B4326C">
              <w:rPr>
                <w:b/>
                <w:bCs/>
              </w:rPr>
              <w:t>Identificador:</w:t>
            </w:r>
            <w:r w:rsidRPr="00B4326C">
              <w:t xml:space="preserve"> </w:t>
            </w:r>
            <w:r w:rsidR="0095460B" w:rsidRPr="00B4326C">
              <w:t>F-S-R26</w:t>
            </w:r>
          </w:p>
        </w:tc>
      </w:tr>
      <w:tr w:rsidR="00671C12" w:rsidRPr="00B4326C" w14:paraId="2B57E9A5" w14:textId="77777777" w:rsidTr="00133C32">
        <w:trPr>
          <w:jc w:val="center"/>
        </w:trPr>
        <w:tc>
          <w:tcPr>
            <w:tcW w:w="8644" w:type="dxa"/>
            <w:gridSpan w:val="2"/>
          </w:tcPr>
          <w:p w14:paraId="6B1F5049" w14:textId="10D89C4E" w:rsidR="00671C12" w:rsidRPr="00B4326C" w:rsidRDefault="00671C12" w:rsidP="00133C32">
            <w:pPr>
              <w:rPr>
                <w:b/>
                <w:bCs/>
              </w:rPr>
            </w:pPr>
            <w:r w:rsidRPr="00B4326C">
              <w:rPr>
                <w:b/>
                <w:bCs/>
              </w:rPr>
              <w:t>Descripción:</w:t>
            </w:r>
            <w:r w:rsidRPr="00B4326C">
              <w:t xml:space="preserve"> </w:t>
            </w:r>
            <w:r w:rsidR="0095460B" w:rsidRPr="00B4326C">
              <w:t>El sistema deberá controlar que un enemigo no persiga a un jugador si este está fuera de su rango de detección.</w:t>
            </w:r>
          </w:p>
        </w:tc>
      </w:tr>
      <w:tr w:rsidR="00671C12" w:rsidRPr="00B4326C" w14:paraId="2A66B2A7" w14:textId="77777777" w:rsidTr="00133C32">
        <w:trPr>
          <w:cnfStyle w:val="000000100000" w:firstRow="0" w:lastRow="0" w:firstColumn="0" w:lastColumn="0" w:oddVBand="0" w:evenVBand="0" w:oddHBand="1" w:evenHBand="0" w:firstRowFirstColumn="0" w:firstRowLastColumn="0" w:lastRowFirstColumn="0" w:lastRowLastColumn="0"/>
          <w:jc w:val="center"/>
        </w:trPr>
        <w:tc>
          <w:tcPr>
            <w:tcW w:w="4322" w:type="dxa"/>
          </w:tcPr>
          <w:p w14:paraId="66AB32C9" w14:textId="42EC8036" w:rsidR="00671C12" w:rsidRPr="00B4326C" w:rsidRDefault="00671C12" w:rsidP="00133C32">
            <w:r w:rsidRPr="00B4326C">
              <w:rPr>
                <w:b/>
                <w:bCs/>
              </w:rPr>
              <w:t>Prioridad:</w:t>
            </w:r>
            <w:r w:rsidRPr="00B4326C">
              <w:t xml:space="preserve"> </w:t>
            </w:r>
            <w:r w:rsidR="0095460B" w:rsidRPr="00B4326C">
              <w:t>Baja</w:t>
            </w:r>
          </w:p>
        </w:tc>
        <w:tc>
          <w:tcPr>
            <w:tcW w:w="4322" w:type="dxa"/>
          </w:tcPr>
          <w:p w14:paraId="50C82CAC" w14:textId="7D8C1404" w:rsidR="00671C12" w:rsidRPr="00B4326C" w:rsidRDefault="00671C12" w:rsidP="00133C32">
            <w:r w:rsidRPr="00B4326C">
              <w:rPr>
                <w:b/>
                <w:bCs/>
              </w:rPr>
              <w:t>Necesidad:</w:t>
            </w:r>
            <w:r w:rsidRPr="00B4326C">
              <w:t xml:space="preserve"> </w:t>
            </w:r>
            <w:r w:rsidR="0095460B" w:rsidRPr="00B4326C">
              <w:t>Opcional</w:t>
            </w:r>
          </w:p>
        </w:tc>
      </w:tr>
      <w:tr w:rsidR="00671C12" w:rsidRPr="00B4326C" w14:paraId="678D7DA5" w14:textId="77777777" w:rsidTr="00133C32">
        <w:trPr>
          <w:jc w:val="center"/>
        </w:trPr>
        <w:tc>
          <w:tcPr>
            <w:tcW w:w="4322" w:type="dxa"/>
          </w:tcPr>
          <w:p w14:paraId="40E08749" w14:textId="78587094" w:rsidR="00671C12" w:rsidRPr="00B4326C" w:rsidRDefault="00671C12" w:rsidP="00133C32">
            <w:r w:rsidRPr="00B4326C">
              <w:rPr>
                <w:b/>
                <w:bCs/>
              </w:rPr>
              <w:t>Verificabilidad:</w:t>
            </w:r>
            <w:r w:rsidRPr="00B4326C">
              <w:t xml:space="preserve"> </w:t>
            </w:r>
            <w:r w:rsidR="0095460B" w:rsidRPr="00B4326C">
              <w:t>Total</w:t>
            </w:r>
          </w:p>
        </w:tc>
        <w:tc>
          <w:tcPr>
            <w:tcW w:w="4322" w:type="dxa"/>
          </w:tcPr>
          <w:p w14:paraId="00B2D477" w14:textId="0D215D60" w:rsidR="00671C12" w:rsidRPr="00B4326C" w:rsidRDefault="00671C12" w:rsidP="00133C32">
            <w:pPr>
              <w:rPr>
                <w:b/>
                <w:bCs/>
              </w:rPr>
            </w:pPr>
            <w:r w:rsidRPr="00B4326C">
              <w:rPr>
                <w:b/>
                <w:bCs/>
              </w:rPr>
              <w:t>Casos de uso asociados:</w:t>
            </w:r>
            <w:r w:rsidRPr="00B4326C">
              <w:t xml:space="preserve"> </w:t>
            </w:r>
            <w:r w:rsidR="0095460B" w:rsidRPr="00B4326C">
              <w:t>CU14</w:t>
            </w:r>
          </w:p>
        </w:tc>
      </w:tr>
    </w:tbl>
    <w:p w14:paraId="76B8564D" w14:textId="77777777" w:rsidR="00671C12" w:rsidRPr="00B4326C" w:rsidRDefault="00671C12" w:rsidP="009003DC"/>
    <w:p w14:paraId="2EFD6CCC" w14:textId="77777777" w:rsidR="0095460B" w:rsidRPr="00B4326C" w:rsidRDefault="0095460B" w:rsidP="009003DC"/>
    <w:p w14:paraId="7D35CAF4" w14:textId="77777777" w:rsidR="0095460B" w:rsidRPr="00B4326C" w:rsidRDefault="0095460B" w:rsidP="009003DC"/>
    <w:p w14:paraId="14C0A537" w14:textId="77777777" w:rsidR="0095460B" w:rsidRPr="00B4326C" w:rsidRDefault="0095460B" w:rsidP="009003DC"/>
    <w:p w14:paraId="2CA99EA7" w14:textId="77777777" w:rsidR="0095460B" w:rsidRPr="00B4326C" w:rsidRDefault="0095460B" w:rsidP="009003DC"/>
    <w:p w14:paraId="2E6C7C73" w14:textId="01A9AA6E" w:rsidR="00671C12" w:rsidRPr="00B4326C" w:rsidRDefault="00671C12" w:rsidP="00671C12">
      <w:pPr>
        <w:pStyle w:val="TtuloTablaING"/>
      </w:pPr>
      <w:bookmarkStart w:id="101" w:name="_Toc169177193"/>
      <w:r w:rsidRPr="00B4326C">
        <w:lastRenderedPageBreak/>
        <w:t>Tabla 3.52.</w:t>
      </w:r>
      <w:r w:rsidRPr="00B4326C">
        <w:br/>
        <w:t xml:space="preserve">Requisito </w:t>
      </w:r>
      <w:r w:rsidR="0095460B" w:rsidRPr="00B4326C">
        <w:t>F-U-C27</w:t>
      </w:r>
      <w:bookmarkEnd w:id="101"/>
    </w:p>
    <w:tbl>
      <w:tblPr>
        <w:tblStyle w:val="Tabladelista6concolores"/>
        <w:tblW w:w="0" w:type="auto"/>
        <w:jc w:val="center"/>
        <w:tblLook w:val="0400" w:firstRow="0" w:lastRow="0" w:firstColumn="0" w:lastColumn="0" w:noHBand="0" w:noVBand="1"/>
      </w:tblPr>
      <w:tblGrid>
        <w:gridCol w:w="4322"/>
        <w:gridCol w:w="4322"/>
      </w:tblGrid>
      <w:tr w:rsidR="00671C12" w:rsidRPr="00B4326C" w14:paraId="78CD1461" w14:textId="77777777" w:rsidTr="00133C32">
        <w:trPr>
          <w:cnfStyle w:val="000000100000" w:firstRow="0" w:lastRow="0" w:firstColumn="0" w:lastColumn="0" w:oddVBand="0" w:evenVBand="0" w:oddHBand="1" w:evenHBand="0" w:firstRowFirstColumn="0" w:firstRowLastColumn="0" w:lastRowFirstColumn="0" w:lastRowLastColumn="0"/>
          <w:jc w:val="center"/>
        </w:trPr>
        <w:tc>
          <w:tcPr>
            <w:tcW w:w="8644" w:type="dxa"/>
            <w:gridSpan w:val="2"/>
          </w:tcPr>
          <w:p w14:paraId="12EF1388" w14:textId="64FBF8ED" w:rsidR="00671C12" w:rsidRPr="00B4326C" w:rsidRDefault="00671C12" w:rsidP="00133C32">
            <w:r w:rsidRPr="00B4326C">
              <w:rPr>
                <w:b/>
                <w:bCs/>
              </w:rPr>
              <w:t>Identificador:</w:t>
            </w:r>
            <w:r w:rsidRPr="00B4326C">
              <w:t xml:space="preserve"> </w:t>
            </w:r>
            <w:r w:rsidR="0095460B" w:rsidRPr="00B4326C">
              <w:t>F-U-C27</w:t>
            </w:r>
          </w:p>
        </w:tc>
      </w:tr>
      <w:tr w:rsidR="00671C12" w:rsidRPr="00B4326C" w14:paraId="384B6DA4" w14:textId="77777777" w:rsidTr="00133C32">
        <w:trPr>
          <w:jc w:val="center"/>
        </w:trPr>
        <w:tc>
          <w:tcPr>
            <w:tcW w:w="8644" w:type="dxa"/>
            <w:gridSpan w:val="2"/>
          </w:tcPr>
          <w:p w14:paraId="6E93D47B" w14:textId="321324C9" w:rsidR="00671C12" w:rsidRPr="00B4326C" w:rsidRDefault="00671C12" w:rsidP="00133C32">
            <w:pPr>
              <w:rPr>
                <w:b/>
                <w:bCs/>
              </w:rPr>
            </w:pPr>
            <w:r w:rsidRPr="00B4326C">
              <w:rPr>
                <w:b/>
                <w:bCs/>
              </w:rPr>
              <w:t>Descripción:</w:t>
            </w:r>
            <w:r w:rsidRPr="00B4326C">
              <w:t xml:space="preserve"> </w:t>
            </w:r>
            <w:r w:rsidR="0095460B" w:rsidRPr="00B4326C">
              <w:t>Un jugador deberá poder iniciar una partida en el modo un jugador desde el menú principal del juego.</w:t>
            </w:r>
          </w:p>
        </w:tc>
      </w:tr>
      <w:tr w:rsidR="00671C12" w:rsidRPr="00B4326C" w14:paraId="3DE94DBB" w14:textId="77777777" w:rsidTr="00133C32">
        <w:trPr>
          <w:cnfStyle w:val="000000100000" w:firstRow="0" w:lastRow="0" w:firstColumn="0" w:lastColumn="0" w:oddVBand="0" w:evenVBand="0" w:oddHBand="1" w:evenHBand="0" w:firstRowFirstColumn="0" w:firstRowLastColumn="0" w:lastRowFirstColumn="0" w:lastRowLastColumn="0"/>
          <w:jc w:val="center"/>
        </w:trPr>
        <w:tc>
          <w:tcPr>
            <w:tcW w:w="4322" w:type="dxa"/>
          </w:tcPr>
          <w:p w14:paraId="40BA0944" w14:textId="2642564C" w:rsidR="00671C12" w:rsidRPr="00B4326C" w:rsidRDefault="00671C12" w:rsidP="00133C32">
            <w:r w:rsidRPr="00B4326C">
              <w:rPr>
                <w:b/>
                <w:bCs/>
              </w:rPr>
              <w:t>Prioridad:</w:t>
            </w:r>
            <w:r w:rsidRPr="00B4326C">
              <w:t xml:space="preserve"> </w:t>
            </w:r>
            <w:r w:rsidR="0095460B" w:rsidRPr="00B4326C">
              <w:t>Media</w:t>
            </w:r>
          </w:p>
        </w:tc>
        <w:tc>
          <w:tcPr>
            <w:tcW w:w="4322" w:type="dxa"/>
          </w:tcPr>
          <w:p w14:paraId="3C0243A1" w14:textId="1A0C2AE2" w:rsidR="00671C12" w:rsidRPr="00B4326C" w:rsidRDefault="00671C12" w:rsidP="00133C32">
            <w:r w:rsidRPr="00B4326C">
              <w:rPr>
                <w:b/>
                <w:bCs/>
              </w:rPr>
              <w:t>Necesidad:</w:t>
            </w:r>
            <w:r w:rsidRPr="00B4326C">
              <w:t xml:space="preserve"> </w:t>
            </w:r>
            <w:r w:rsidR="0095460B" w:rsidRPr="00B4326C">
              <w:t>Opcional</w:t>
            </w:r>
          </w:p>
        </w:tc>
      </w:tr>
      <w:tr w:rsidR="00671C12" w:rsidRPr="00B4326C" w14:paraId="2D326882" w14:textId="77777777" w:rsidTr="00133C32">
        <w:trPr>
          <w:jc w:val="center"/>
        </w:trPr>
        <w:tc>
          <w:tcPr>
            <w:tcW w:w="4322" w:type="dxa"/>
          </w:tcPr>
          <w:p w14:paraId="3A57DB65" w14:textId="5FE71E1D" w:rsidR="00671C12" w:rsidRPr="00B4326C" w:rsidRDefault="00671C12" w:rsidP="00133C32">
            <w:r w:rsidRPr="00B4326C">
              <w:rPr>
                <w:b/>
                <w:bCs/>
              </w:rPr>
              <w:t>Verificabilidad:</w:t>
            </w:r>
            <w:r w:rsidRPr="00B4326C">
              <w:t xml:space="preserve"> </w:t>
            </w:r>
            <w:r w:rsidR="0095460B" w:rsidRPr="00B4326C">
              <w:t>Total</w:t>
            </w:r>
          </w:p>
        </w:tc>
        <w:tc>
          <w:tcPr>
            <w:tcW w:w="4322" w:type="dxa"/>
          </w:tcPr>
          <w:p w14:paraId="57889113" w14:textId="5ABFB579" w:rsidR="00671C12" w:rsidRPr="00B4326C" w:rsidRDefault="00671C12" w:rsidP="00133C32">
            <w:pPr>
              <w:rPr>
                <w:b/>
                <w:bCs/>
              </w:rPr>
            </w:pPr>
            <w:r w:rsidRPr="00B4326C">
              <w:rPr>
                <w:b/>
                <w:bCs/>
              </w:rPr>
              <w:t>Casos de uso asociados:</w:t>
            </w:r>
            <w:r w:rsidRPr="00B4326C">
              <w:t xml:space="preserve"> </w:t>
            </w:r>
            <w:r w:rsidR="0095460B" w:rsidRPr="00B4326C">
              <w:t>CU15</w:t>
            </w:r>
          </w:p>
        </w:tc>
      </w:tr>
    </w:tbl>
    <w:p w14:paraId="78BE0FAE" w14:textId="77777777" w:rsidR="00671C12" w:rsidRPr="00B4326C" w:rsidRDefault="00671C12" w:rsidP="009003DC"/>
    <w:p w14:paraId="2837ECB5" w14:textId="31899A6E" w:rsidR="00671C12" w:rsidRPr="00B4326C" w:rsidRDefault="00671C12" w:rsidP="00671C12">
      <w:pPr>
        <w:pStyle w:val="TtuloTablaING"/>
      </w:pPr>
      <w:bookmarkStart w:id="102" w:name="_Toc169177194"/>
      <w:r w:rsidRPr="00B4326C">
        <w:t>Tabla 3.53.</w:t>
      </w:r>
      <w:r w:rsidRPr="00B4326C">
        <w:br/>
        <w:t xml:space="preserve">Requisito </w:t>
      </w:r>
      <w:r w:rsidR="0095460B" w:rsidRPr="00B4326C">
        <w:t>F-U-C28</w:t>
      </w:r>
      <w:bookmarkEnd w:id="102"/>
    </w:p>
    <w:tbl>
      <w:tblPr>
        <w:tblStyle w:val="Tabladelista6concolores"/>
        <w:tblW w:w="0" w:type="auto"/>
        <w:jc w:val="center"/>
        <w:tblLook w:val="0400" w:firstRow="0" w:lastRow="0" w:firstColumn="0" w:lastColumn="0" w:noHBand="0" w:noVBand="1"/>
      </w:tblPr>
      <w:tblGrid>
        <w:gridCol w:w="4322"/>
        <w:gridCol w:w="4322"/>
      </w:tblGrid>
      <w:tr w:rsidR="00671C12" w:rsidRPr="00B4326C" w14:paraId="58FCD74E" w14:textId="77777777" w:rsidTr="00133C32">
        <w:trPr>
          <w:cnfStyle w:val="000000100000" w:firstRow="0" w:lastRow="0" w:firstColumn="0" w:lastColumn="0" w:oddVBand="0" w:evenVBand="0" w:oddHBand="1" w:evenHBand="0" w:firstRowFirstColumn="0" w:firstRowLastColumn="0" w:lastRowFirstColumn="0" w:lastRowLastColumn="0"/>
          <w:jc w:val="center"/>
        </w:trPr>
        <w:tc>
          <w:tcPr>
            <w:tcW w:w="8644" w:type="dxa"/>
            <w:gridSpan w:val="2"/>
          </w:tcPr>
          <w:p w14:paraId="0480B718" w14:textId="06F63658" w:rsidR="00671C12" w:rsidRPr="00B4326C" w:rsidRDefault="00671C12" w:rsidP="00133C32">
            <w:r w:rsidRPr="00B4326C">
              <w:rPr>
                <w:b/>
                <w:bCs/>
              </w:rPr>
              <w:t>Identificador:</w:t>
            </w:r>
            <w:r w:rsidRPr="00B4326C">
              <w:t xml:space="preserve"> </w:t>
            </w:r>
            <w:r w:rsidR="0095460B" w:rsidRPr="00B4326C">
              <w:t>F-U-C28</w:t>
            </w:r>
          </w:p>
        </w:tc>
      </w:tr>
      <w:tr w:rsidR="00671C12" w:rsidRPr="00B4326C" w14:paraId="08CDCBA1" w14:textId="77777777" w:rsidTr="00133C32">
        <w:trPr>
          <w:jc w:val="center"/>
        </w:trPr>
        <w:tc>
          <w:tcPr>
            <w:tcW w:w="8644" w:type="dxa"/>
            <w:gridSpan w:val="2"/>
          </w:tcPr>
          <w:p w14:paraId="76DC9F07" w14:textId="215D589A" w:rsidR="00671C12" w:rsidRPr="00B4326C" w:rsidRDefault="00671C12" w:rsidP="00133C32">
            <w:pPr>
              <w:rPr>
                <w:b/>
                <w:bCs/>
              </w:rPr>
            </w:pPr>
            <w:r w:rsidRPr="00B4326C">
              <w:rPr>
                <w:b/>
                <w:bCs/>
              </w:rPr>
              <w:t>Descripción:</w:t>
            </w:r>
            <w:r w:rsidRPr="00B4326C">
              <w:t xml:space="preserve"> </w:t>
            </w:r>
            <w:r w:rsidR="0095460B" w:rsidRPr="00B4326C">
              <w:t>El jugador deberá poder jugar al modo un jugador sin una conexión a Internet.</w:t>
            </w:r>
          </w:p>
        </w:tc>
      </w:tr>
      <w:tr w:rsidR="00671C12" w:rsidRPr="00B4326C" w14:paraId="4587472E" w14:textId="77777777" w:rsidTr="00133C32">
        <w:trPr>
          <w:cnfStyle w:val="000000100000" w:firstRow="0" w:lastRow="0" w:firstColumn="0" w:lastColumn="0" w:oddVBand="0" w:evenVBand="0" w:oddHBand="1" w:evenHBand="0" w:firstRowFirstColumn="0" w:firstRowLastColumn="0" w:lastRowFirstColumn="0" w:lastRowLastColumn="0"/>
          <w:jc w:val="center"/>
        </w:trPr>
        <w:tc>
          <w:tcPr>
            <w:tcW w:w="4322" w:type="dxa"/>
          </w:tcPr>
          <w:p w14:paraId="5A098B2C" w14:textId="2303C20A" w:rsidR="00671C12" w:rsidRPr="00B4326C" w:rsidRDefault="00671C12" w:rsidP="00133C32">
            <w:r w:rsidRPr="00B4326C">
              <w:rPr>
                <w:b/>
                <w:bCs/>
              </w:rPr>
              <w:t>Prioridad:</w:t>
            </w:r>
            <w:r w:rsidRPr="00B4326C">
              <w:t xml:space="preserve"> </w:t>
            </w:r>
            <w:r w:rsidR="0095460B" w:rsidRPr="00B4326C">
              <w:t>Baja</w:t>
            </w:r>
          </w:p>
        </w:tc>
        <w:tc>
          <w:tcPr>
            <w:tcW w:w="4322" w:type="dxa"/>
          </w:tcPr>
          <w:p w14:paraId="3B2CECDA" w14:textId="22122851" w:rsidR="00671C12" w:rsidRPr="00B4326C" w:rsidRDefault="00671C12" w:rsidP="00133C32">
            <w:r w:rsidRPr="00B4326C">
              <w:rPr>
                <w:b/>
                <w:bCs/>
              </w:rPr>
              <w:t>Necesidad:</w:t>
            </w:r>
            <w:r w:rsidRPr="00B4326C">
              <w:t xml:space="preserve"> </w:t>
            </w:r>
            <w:r w:rsidR="0095460B" w:rsidRPr="00B4326C">
              <w:t>Opcional</w:t>
            </w:r>
          </w:p>
        </w:tc>
      </w:tr>
      <w:tr w:rsidR="00671C12" w:rsidRPr="00B4326C" w14:paraId="717D397A" w14:textId="77777777" w:rsidTr="00133C32">
        <w:trPr>
          <w:jc w:val="center"/>
        </w:trPr>
        <w:tc>
          <w:tcPr>
            <w:tcW w:w="4322" w:type="dxa"/>
          </w:tcPr>
          <w:p w14:paraId="71C27D55" w14:textId="41066EBE" w:rsidR="00671C12" w:rsidRPr="00B4326C" w:rsidRDefault="00671C12" w:rsidP="00133C32">
            <w:r w:rsidRPr="00B4326C">
              <w:rPr>
                <w:b/>
                <w:bCs/>
              </w:rPr>
              <w:t>Verificabilidad:</w:t>
            </w:r>
            <w:r w:rsidRPr="00B4326C">
              <w:t xml:space="preserve"> </w:t>
            </w:r>
            <w:r w:rsidR="0095460B" w:rsidRPr="00B4326C">
              <w:t>Total</w:t>
            </w:r>
          </w:p>
        </w:tc>
        <w:tc>
          <w:tcPr>
            <w:tcW w:w="4322" w:type="dxa"/>
          </w:tcPr>
          <w:p w14:paraId="4D4F2CF9" w14:textId="19C5F5FC" w:rsidR="00671C12" w:rsidRPr="00B4326C" w:rsidRDefault="00671C12" w:rsidP="00133C32">
            <w:pPr>
              <w:rPr>
                <w:b/>
                <w:bCs/>
              </w:rPr>
            </w:pPr>
            <w:r w:rsidRPr="00B4326C">
              <w:rPr>
                <w:b/>
                <w:bCs/>
              </w:rPr>
              <w:t>Casos de uso asociados:</w:t>
            </w:r>
            <w:r w:rsidRPr="00B4326C">
              <w:t xml:space="preserve"> </w:t>
            </w:r>
            <w:r w:rsidR="0095460B" w:rsidRPr="00B4326C">
              <w:t>CU15</w:t>
            </w:r>
          </w:p>
        </w:tc>
      </w:tr>
    </w:tbl>
    <w:p w14:paraId="2820740D" w14:textId="77777777" w:rsidR="00671C12" w:rsidRPr="00B4326C" w:rsidRDefault="00671C12" w:rsidP="009003DC"/>
    <w:p w14:paraId="62D8B929" w14:textId="5BCA22B6" w:rsidR="00671C12" w:rsidRPr="00B4326C" w:rsidRDefault="00671C12" w:rsidP="00671C12">
      <w:pPr>
        <w:pStyle w:val="TtuloTablaING"/>
      </w:pPr>
      <w:bookmarkStart w:id="103" w:name="_Toc169177195"/>
      <w:r w:rsidRPr="00B4326C">
        <w:t>Tabla 3.5</w:t>
      </w:r>
      <w:r w:rsidR="00827EF0" w:rsidRPr="00B4326C">
        <w:t>4</w:t>
      </w:r>
      <w:r w:rsidRPr="00B4326C">
        <w:t>.</w:t>
      </w:r>
      <w:r w:rsidRPr="00B4326C">
        <w:br/>
        <w:t xml:space="preserve">Requisito </w:t>
      </w:r>
      <w:r w:rsidR="0095460B" w:rsidRPr="00B4326C">
        <w:t>F-U-C29</w:t>
      </w:r>
      <w:bookmarkEnd w:id="103"/>
    </w:p>
    <w:tbl>
      <w:tblPr>
        <w:tblStyle w:val="Tabladelista6concolores"/>
        <w:tblW w:w="0" w:type="auto"/>
        <w:jc w:val="center"/>
        <w:tblLook w:val="0400" w:firstRow="0" w:lastRow="0" w:firstColumn="0" w:lastColumn="0" w:noHBand="0" w:noVBand="1"/>
      </w:tblPr>
      <w:tblGrid>
        <w:gridCol w:w="4322"/>
        <w:gridCol w:w="4322"/>
      </w:tblGrid>
      <w:tr w:rsidR="00671C12" w:rsidRPr="00B4326C" w14:paraId="69D73E8F" w14:textId="77777777" w:rsidTr="00133C32">
        <w:trPr>
          <w:cnfStyle w:val="000000100000" w:firstRow="0" w:lastRow="0" w:firstColumn="0" w:lastColumn="0" w:oddVBand="0" w:evenVBand="0" w:oddHBand="1" w:evenHBand="0" w:firstRowFirstColumn="0" w:firstRowLastColumn="0" w:lastRowFirstColumn="0" w:lastRowLastColumn="0"/>
          <w:jc w:val="center"/>
        </w:trPr>
        <w:tc>
          <w:tcPr>
            <w:tcW w:w="8644" w:type="dxa"/>
            <w:gridSpan w:val="2"/>
          </w:tcPr>
          <w:p w14:paraId="2F4449FD" w14:textId="79BBAD53" w:rsidR="00671C12" w:rsidRPr="00B4326C" w:rsidRDefault="00671C12" w:rsidP="00133C32">
            <w:r w:rsidRPr="00B4326C">
              <w:rPr>
                <w:b/>
                <w:bCs/>
              </w:rPr>
              <w:t>Identificador:</w:t>
            </w:r>
            <w:r w:rsidRPr="00B4326C">
              <w:t xml:space="preserve"> </w:t>
            </w:r>
            <w:r w:rsidR="0095460B" w:rsidRPr="00B4326C">
              <w:t>F-U-C29</w:t>
            </w:r>
          </w:p>
        </w:tc>
      </w:tr>
      <w:tr w:rsidR="00671C12" w:rsidRPr="00B4326C" w14:paraId="526A2A7E" w14:textId="77777777" w:rsidTr="00133C32">
        <w:trPr>
          <w:jc w:val="center"/>
        </w:trPr>
        <w:tc>
          <w:tcPr>
            <w:tcW w:w="8644" w:type="dxa"/>
            <w:gridSpan w:val="2"/>
          </w:tcPr>
          <w:p w14:paraId="0187D104" w14:textId="5160A4AD" w:rsidR="00671C12" w:rsidRPr="00B4326C" w:rsidRDefault="00671C12" w:rsidP="00133C32">
            <w:pPr>
              <w:rPr>
                <w:b/>
                <w:bCs/>
              </w:rPr>
            </w:pPr>
            <w:r w:rsidRPr="00B4326C">
              <w:rPr>
                <w:b/>
                <w:bCs/>
              </w:rPr>
              <w:t>Descripción:</w:t>
            </w:r>
            <w:r w:rsidRPr="00B4326C">
              <w:t xml:space="preserve"> </w:t>
            </w:r>
            <w:r w:rsidR="0095460B" w:rsidRPr="00B4326C">
              <w:t>Un jugador deberá ser capaz de salir de la aplicación desde el menú principal, finalizando por completo el proceso.</w:t>
            </w:r>
          </w:p>
        </w:tc>
      </w:tr>
      <w:tr w:rsidR="00671C12" w:rsidRPr="00B4326C" w14:paraId="30FB8FB1" w14:textId="77777777" w:rsidTr="00133C32">
        <w:trPr>
          <w:cnfStyle w:val="000000100000" w:firstRow="0" w:lastRow="0" w:firstColumn="0" w:lastColumn="0" w:oddVBand="0" w:evenVBand="0" w:oddHBand="1" w:evenHBand="0" w:firstRowFirstColumn="0" w:firstRowLastColumn="0" w:lastRowFirstColumn="0" w:lastRowLastColumn="0"/>
          <w:jc w:val="center"/>
        </w:trPr>
        <w:tc>
          <w:tcPr>
            <w:tcW w:w="4322" w:type="dxa"/>
          </w:tcPr>
          <w:p w14:paraId="4DED0BC6" w14:textId="684D1332" w:rsidR="00671C12" w:rsidRPr="00B4326C" w:rsidRDefault="00671C12" w:rsidP="00133C32">
            <w:r w:rsidRPr="00B4326C">
              <w:rPr>
                <w:b/>
                <w:bCs/>
              </w:rPr>
              <w:t>Prioridad:</w:t>
            </w:r>
            <w:r w:rsidRPr="00B4326C">
              <w:t xml:space="preserve"> </w:t>
            </w:r>
            <w:r w:rsidR="0095460B" w:rsidRPr="00B4326C">
              <w:t>Media</w:t>
            </w:r>
          </w:p>
        </w:tc>
        <w:tc>
          <w:tcPr>
            <w:tcW w:w="4322" w:type="dxa"/>
          </w:tcPr>
          <w:p w14:paraId="19E994BB" w14:textId="24BC7FE4" w:rsidR="00671C12" w:rsidRPr="00B4326C" w:rsidRDefault="00671C12" w:rsidP="00133C32">
            <w:r w:rsidRPr="00B4326C">
              <w:rPr>
                <w:b/>
                <w:bCs/>
              </w:rPr>
              <w:t>Necesidad:</w:t>
            </w:r>
            <w:r w:rsidRPr="00B4326C">
              <w:t xml:space="preserve"> </w:t>
            </w:r>
            <w:r w:rsidR="0095460B" w:rsidRPr="00B4326C">
              <w:t>Obligatorio</w:t>
            </w:r>
          </w:p>
        </w:tc>
      </w:tr>
      <w:tr w:rsidR="00671C12" w:rsidRPr="00B4326C" w14:paraId="33582821" w14:textId="77777777" w:rsidTr="00133C32">
        <w:trPr>
          <w:jc w:val="center"/>
        </w:trPr>
        <w:tc>
          <w:tcPr>
            <w:tcW w:w="4322" w:type="dxa"/>
          </w:tcPr>
          <w:p w14:paraId="3DC45743" w14:textId="08069632" w:rsidR="00671C12" w:rsidRPr="00B4326C" w:rsidRDefault="00671C12" w:rsidP="00133C32">
            <w:r w:rsidRPr="00B4326C">
              <w:rPr>
                <w:b/>
                <w:bCs/>
              </w:rPr>
              <w:t>Verificabilidad:</w:t>
            </w:r>
            <w:r w:rsidRPr="00B4326C">
              <w:t xml:space="preserve"> </w:t>
            </w:r>
            <w:r w:rsidR="0095460B" w:rsidRPr="00B4326C">
              <w:t>Total</w:t>
            </w:r>
          </w:p>
        </w:tc>
        <w:tc>
          <w:tcPr>
            <w:tcW w:w="4322" w:type="dxa"/>
          </w:tcPr>
          <w:p w14:paraId="305476A3" w14:textId="7FFB28C2" w:rsidR="00671C12" w:rsidRPr="00B4326C" w:rsidRDefault="00671C12" w:rsidP="00133C32">
            <w:pPr>
              <w:rPr>
                <w:b/>
                <w:bCs/>
              </w:rPr>
            </w:pPr>
            <w:r w:rsidRPr="00B4326C">
              <w:rPr>
                <w:b/>
                <w:bCs/>
              </w:rPr>
              <w:t>Casos de uso asociados:</w:t>
            </w:r>
            <w:r w:rsidRPr="00B4326C">
              <w:t xml:space="preserve"> </w:t>
            </w:r>
            <w:r w:rsidR="0095460B" w:rsidRPr="00B4326C">
              <w:t>CU16</w:t>
            </w:r>
          </w:p>
        </w:tc>
      </w:tr>
    </w:tbl>
    <w:p w14:paraId="577C9E7B" w14:textId="77777777" w:rsidR="00671C12" w:rsidRPr="00B4326C" w:rsidRDefault="00671C12" w:rsidP="009003DC"/>
    <w:p w14:paraId="5ED155A9" w14:textId="1B217BAA" w:rsidR="00671C12" w:rsidRPr="00B4326C" w:rsidRDefault="00671C12" w:rsidP="00671C12">
      <w:pPr>
        <w:pStyle w:val="TtuloTablaING"/>
      </w:pPr>
      <w:bookmarkStart w:id="104" w:name="_Toc169177196"/>
      <w:r w:rsidRPr="00B4326C">
        <w:t>Tabla 3.5</w:t>
      </w:r>
      <w:r w:rsidR="00827EF0" w:rsidRPr="00B4326C">
        <w:t>5</w:t>
      </w:r>
      <w:r w:rsidRPr="00B4326C">
        <w:t>.</w:t>
      </w:r>
      <w:r w:rsidRPr="00B4326C">
        <w:br/>
        <w:t xml:space="preserve">Requisito </w:t>
      </w:r>
      <w:r w:rsidR="0095460B" w:rsidRPr="00B4326C">
        <w:t>F-U-C30</w:t>
      </w:r>
      <w:bookmarkEnd w:id="104"/>
    </w:p>
    <w:tbl>
      <w:tblPr>
        <w:tblStyle w:val="Tabladelista6concolores"/>
        <w:tblW w:w="0" w:type="auto"/>
        <w:jc w:val="center"/>
        <w:tblLook w:val="0400" w:firstRow="0" w:lastRow="0" w:firstColumn="0" w:lastColumn="0" w:noHBand="0" w:noVBand="1"/>
      </w:tblPr>
      <w:tblGrid>
        <w:gridCol w:w="4322"/>
        <w:gridCol w:w="4322"/>
      </w:tblGrid>
      <w:tr w:rsidR="00671C12" w:rsidRPr="00B4326C" w14:paraId="1039D1DF" w14:textId="77777777" w:rsidTr="00133C32">
        <w:trPr>
          <w:cnfStyle w:val="000000100000" w:firstRow="0" w:lastRow="0" w:firstColumn="0" w:lastColumn="0" w:oddVBand="0" w:evenVBand="0" w:oddHBand="1" w:evenHBand="0" w:firstRowFirstColumn="0" w:firstRowLastColumn="0" w:lastRowFirstColumn="0" w:lastRowLastColumn="0"/>
          <w:jc w:val="center"/>
        </w:trPr>
        <w:tc>
          <w:tcPr>
            <w:tcW w:w="8644" w:type="dxa"/>
            <w:gridSpan w:val="2"/>
          </w:tcPr>
          <w:p w14:paraId="1FD02C22" w14:textId="12F1C202" w:rsidR="00671C12" w:rsidRPr="00B4326C" w:rsidRDefault="00671C12" w:rsidP="00133C32">
            <w:r w:rsidRPr="00B4326C">
              <w:rPr>
                <w:b/>
                <w:bCs/>
              </w:rPr>
              <w:t>Identificador:</w:t>
            </w:r>
            <w:r w:rsidRPr="00B4326C">
              <w:t xml:space="preserve"> </w:t>
            </w:r>
            <w:r w:rsidR="0095460B" w:rsidRPr="00B4326C">
              <w:t>F-U-C30</w:t>
            </w:r>
          </w:p>
        </w:tc>
      </w:tr>
      <w:tr w:rsidR="00671C12" w:rsidRPr="00B4326C" w14:paraId="2FC163AD" w14:textId="77777777" w:rsidTr="00133C32">
        <w:trPr>
          <w:jc w:val="center"/>
        </w:trPr>
        <w:tc>
          <w:tcPr>
            <w:tcW w:w="8644" w:type="dxa"/>
            <w:gridSpan w:val="2"/>
          </w:tcPr>
          <w:p w14:paraId="1535105C" w14:textId="7E540B92" w:rsidR="00671C12" w:rsidRPr="00B4326C" w:rsidRDefault="00671C12" w:rsidP="00133C32">
            <w:pPr>
              <w:rPr>
                <w:b/>
                <w:bCs/>
              </w:rPr>
            </w:pPr>
            <w:r w:rsidRPr="00B4326C">
              <w:rPr>
                <w:b/>
                <w:bCs/>
              </w:rPr>
              <w:t>Descripción:</w:t>
            </w:r>
            <w:r w:rsidRPr="00B4326C">
              <w:t xml:space="preserve"> </w:t>
            </w:r>
            <w:r w:rsidR="0095460B" w:rsidRPr="00B4326C">
              <w:t>Un jugador deberá poder acceder al modo multijugador desde el menú principal.</w:t>
            </w:r>
          </w:p>
        </w:tc>
      </w:tr>
      <w:tr w:rsidR="00671C12" w:rsidRPr="00B4326C" w14:paraId="5D38A9BB" w14:textId="77777777" w:rsidTr="00133C32">
        <w:trPr>
          <w:cnfStyle w:val="000000100000" w:firstRow="0" w:lastRow="0" w:firstColumn="0" w:lastColumn="0" w:oddVBand="0" w:evenVBand="0" w:oddHBand="1" w:evenHBand="0" w:firstRowFirstColumn="0" w:firstRowLastColumn="0" w:lastRowFirstColumn="0" w:lastRowLastColumn="0"/>
          <w:jc w:val="center"/>
        </w:trPr>
        <w:tc>
          <w:tcPr>
            <w:tcW w:w="4322" w:type="dxa"/>
          </w:tcPr>
          <w:p w14:paraId="2919BDEA" w14:textId="2F3C0559" w:rsidR="00671C12" w:rsidRPr="00B4326C" w:rsidRDefault="00671C12" w:rsidP="00133C32">
            <w:r w:rsidRPr="00B4326C">
              <w:rPr>
                <w:b/>
                <w:bCs/>
              </w:rPr>
              <w:t>Prioridad:</w:t>
            </w:r>
            <w:r w:rsidRPr="00B4326C">
              <w:t xml:space="preserve"> </w:t>
            </w:r>
            <w:r w:rsidR="0095460B" w:rsidRPr="00B4326C">
              <w:t>Alta</w:t>
            </w:r>
          </w:p>
        </w:tc>
        <w:tc>
          <w:tcPr>
            <w:tcW w:w="4322" w:type="dxa"/>
          </w:tcPr>
          <w:p w14:paraId="5B977A38" w14:textId="3754F565" w:rsidR="00671C12" w:rsidRPr="00B4326C" w:rsidRDefault="00671C12" w:rsidP="00133C32">
            <w:r w:rsidRPr="00B4326C">
              <w:rPr>
                <w:b/>
                <w:bCs/>
              </w:rPr>
              <w:t>Necesidad:</w:t>
            </w:r>
            <w:r w:rsidRPr="00B4326C">
              <w:t xml:space="preserve"> </w:t>
            </w:r>
            <w:r w:rsidR="0095460B" w:rsidRPr="00B4326C">
              <w:t>Obligatorio</w:t>
            </w:r>
          </w:p>
        </w:tc>
      </w:tr>
      <w:tr w:rsidR="00671C12" w:rsidRPr="00B4326C" w14:paraId="485099A9" w14:textId="77777777" w:rsidTr="00133C32">
        <w:trPr>
          <w:jc w:val="center"/>
        </w:trPr>
        <w:tc>
          <w:tcPr>
            <w:tcW w:w="4322" w:type="dxa"/>
          </w:tcPr>
          <w:p w14:paraId="61D460A5" w14:textId="3357C52B" w:rsidR="00671C12" w:rsidRPr="00B4326C" w:rsidRDefault="00671C12" w:rsidP="00133C32">
            <w:r w:rsidRPr="00B4326C">
              <w:rPr>
                <w:b/>
                <w:bCs/>
              </w:rPr>
              <w:t>Verificabilidad:</w:t>
            </w:r>
            <w:r w:rsidRPr="00B4326C">
              <w:t xml:space="preserve"> </w:t>
            </w:r>
            <w:r w:rsidR="0095460B" w:rsidRPr="00B4326C">
              <w:t>Total</w:t>
            </w:r>
          </w:p>
        </w:tc>
        <w:tc>
          <w:tcPr>
            <w:tcW w:w="4322" w:type="dxa"/>
          </w:tcPr>
          <w:p w14:paraId="2B8C817E" w14:textId="3F56EE7F" w:rsidR="00671C12" w:rsidRPr="00B4326C" w:rsidRDefault="00671C12" w:rsidP="00133C32">
            <w:pPr>
              <w:rPr>
                <w:b/>
                <w:bCs/>
              </w:rPr>
            </w:pPr>
            <w:r w:rsidRPr="00B4326C">
              <w:rPr>
                <w:b/>
                <w:bCs/>
              </w:rPr>
              <w:t>Casos de uso asociados:</w:t>
            </w:r>
            <w:r w:rsidRPr="00B4326C">
              <w:t xml:space="preserve"> </w:t>
            </w:r>
            <w:r w:rsidR="0095460B" w:rsidRPr="00B4326C">
              <w:t>CU17</w:t>
            </w:r>
          </w:p>
        </w:tc>
      </w:tr>
    </w:tbl>
    <w:p w14:paraId="2ABAE434" w14:textId="77777777" w:rsidR="00671C12" w:rsidRPr="00B4326C" w:rsidRDefault="00671C12" w:rsidP="009003DC"/>
    <w:p w14:paraId="4E85A678" w14:textId="70F94A95" w:rsidR="00671C12" w:rsidRPr="00B4326C" w:rsidRDefault="00671C12" w:rsidP="00671C12">
      <w:pPr>
        <w:pStyle w:val="TtuloTablaING"/>
      </w:pPr>
      <w:bookmarkStart w:id="105" w:name="_Toc169177197"/>
      <w:r w:rsidRPr="00B4326C">
        <w:t>Tabla 3.5</w:t>
      </w:r>
      <w:r w:rsidR="00827EF0" w:rsidRPr="00B4326C">
        <w:t>6</w:t>
      </w:r>
      <w:r w:rsidRPr="00B4326C">
        <w:t>.</w:t>
      </w:r>
      <w:r w:rsidRPr="00B4326C">
        <w:br/>
        <w:t xml:space="preserve">Requisito </w:t>
      </w:r>
      <w:r w:rsidR="0095460B" w:rsidRPr="00B4326C">
        <w:t>F-S-C31</w:t>
      </w:r>
      <w:bookmarkEnd w:id="105"/>
    </w:p>
    <w:tbl>
      <w:tblPr>
        <w:tblStyle w:val="Tabladelista6concolores"/>
        <w:tblW w:w="0" w:type="auto"/>
        <w:jc w:val="center"/>
        <w:tblLook w:val="0400" w:firstRow="0" w:lastRow="0" w:firstColumn="0" w:lastColumn="0" w:noHBand="0" w:noVBand="1"/>
      </w:tblPr>
      <w:tblGrid>
        <w:gridCol w:w="4322"/>
        <w:gridCol w:w="4322"/>
      </w:tblGrid>
      <w:tr w:rsidR="00671C12" w:rsidRPr="00B4326C" w14:paraId="388B470B" w14:textId="77777777" w:rsidTr="00133C32">
        <w:trPr>
          <w:cnfStyle w:val="000000100000" w:firstRow="0" w:lastRow="0" w:firstColumn="0" w:lastColumn="0" w:oddVBand="0" w:evenVBand="0" w:oddHBand="1" w:evenHBand="0" w:firstRowFirstColumn="0" w:firstRowLastColumn="0" w:lastRowFirstColumn="0" w:lastRowLastColumn="0"/>
          <w:jc w:val="center"/>
        </w:trPr>
        <w:tc>
          <w:tcPr>
            <w:tcW w:w="8644" w:type="dxa"/>
            <w:gridSpan w:val="2"/>
          </w:tcPr>
          <w:p w14:paraId="78503842" w14:textId="1C5A32E3" w:rsidR="00671C12" w:rsidRPr="00B4326C" w:rsidRDefault="00671C12" w:rsidP="00133C32">
            <w:r w:rsidRPr="00B4326C">
              <w:rPr>
                <w:b/>
                <w:bCs/>
              </w:rPr>
              <w:t>Identificador:</w:t>
            </w:r>
            <w:r w:rsidRPr="00B4326C">
              <w:t xml:space="preserve"> </w:t>
            </w:r>
            <w:r w:rsidR="0095460B" w:rsidRPr="00B4326C">
              <w:t>F-S-C31</w:t>
            </w:r>
          </w:p>
        </w:tc>
      </w:tr>
      <w:tr w:rsidR="00671C12" w:rsidRPr="00B4326C" w14:paraId="48C8BD23" w14:textId="77777777" w:rsidTr="00133C32">
        <w:trPr>
          <w:jc w:val="center"/>
        </w:trPr>
        <w:tc>
          <w:tcPr>
            <w:tcW w:w="8644" w:type="dxa"/>
            <w:gridSpan w:val="2"/>
          </w:tcPr>
          <w:p w14:paraId="52314FA1" w14:textId="323D27AA" w:rsidR="00671C12" w:rsidRPr="00B4326C" w:rsidRDefault="00671C12" w:rsidP="00133C32">
            <w:pPr>
              <w:rPr>
                <w:b/>
                <w:bCs/>
              </w:rPr>
            </w:pPr>
            <w:r w:rsidRPr="00B4326C">
              <w:rPr>
                <w:b/>
                <w:bCs/>
              </w:rPr>
              <w:t>Descripción:</w:t>
            </w:r>
            <w:r w:rsidRPr="00B4326C">
              <w:t xml:space="preserve"> </w:t>
            </w:r>
            <w:r w:rsidR="00180706" w:rsidRPr="00B4326C">
              <w:t>El sistema deberá mostrar al usuario un menú para el modo multijugador, que permita al usuario elegir entre crear una sala de juego o unirse a una.</w:t>
            </w:r>
          </w:p>
        </w:tc>
      </w:tr>
      <w:tr w:rsidR="00671C12" w:rsidRPr="00B4326C" w14:paraId="0DA45907" w14:textId="77777777" w:rsidTr="00133C32">
        <w:trPr>
          <w:cnfStyle w:val="000000100000" w:firstRow="0" w:lastRow="0" w:firstColumn="0" w:lastColumn="0" w:oddVBand="0" w:evenVBand="0" w:oddHBand="1" w:evenHBand="0" w:firstRowFirstColumn="0" w:firstRowLastColumn="0" w:lastRowFirstColumn="0" w:lastRowLastColumn="0"/>
          <w:jc w:val="center"/>
        </w:trPr>
        <w:tc>
          <w:tcPr>
            <w:tcW w:w="4322" w:type="dxa"/>
          </w:tcPr>
          <w:p w14:paraId="580CC5E6" w14:textId="3502D2AC" w:rsidR="00671C12" w:rsidRPr="00B4326C" w:rsidRDefault="00671C12" w:rsidP="00133C32">
            <w:r w:rsidRPr="00B4326C">
              <w:rPr>
                <w:b/>
                <w:bCs/>
              </w:rPr>
              <w:t>Prioridad:</w:t>
            </w:r>
            <w:r w:rsidRPr="00B4326C">
              <w:t xml:space="preserve"> </w:t>
            </w:r>
            <w:r w:rsidR="00180706" w:rsidRPr="00B4326C">
              <w:t>Alta</w:t>
            </w:r>
          </w:p>
        </w:tc>
        <w:tc>
          <w:tcPr>
            <w:tcW w:w="4322" w:type="dxa"/>
          </w:tcPr>
          <w:p w14:paraId="7D10EEC1" w14:textId="7CDA6DA8" w:rsidR="00671C12" w:rsidRPr="00B4326C" w:rsidRDefault="00671C12" w:rsidP="00133C32">
            <w:r w:rsidRPr="00B4326C">
              <w:rPr>
                <w:b/>
                <w:bCs/>
              </w:rPr>
              <w:t>Necesidad:</w:t>
            </w:r>
            <w:r w:rsidRPr="00B4326C">
              <w:t xml:space="preserve"> </w:t>
            </w:r>
            <w:r w:rsidR="00180706" w:rsidRPr="00B4326C">
              <w:t>Obligatorio</w:t>
            </w:r>
          </w:p>
        </w:tc>
      </w:tr>
      <w:tr w:rsidR="00671C12" w:rsidRPr="00B4326C" w14:paraId="31450015" w14:textId="77777777" w:rsidTr="00133C32">
        <w:trPr>
          <w:jc w:val="center"/>
        </w:trPr>
        <w:tc>
          <w:tcPr>
            <w:tcW w:w="4322" w:type="dxa"/>
          </w:tcPr>
          <w:p w14:paraId="74F81F35" w14:textId="3DD42C09" w:rsidR="00671C12" w:rsidRPr="00B4326C" w:rsidRDefault="00671C12" w:rsidP="00133C32">
            <w:r w:rsidRPr="00B4326C">
              <w:rPr>
                <w:b/>
                <w:bCs/>
              </w:rPr>
              <w:t>Verificabilidad:</w:t>
            </w:r>
            <w:r w:rsidRPr="00B4326C">
              <w:t xml:space="preserve"> </w:t>
            </w:r>
            <w:r w:rsidR="00180706" w:rsidRPr="00B4326C">
              <w:t>Total</w:t>
            </w:r>
          </w:p>
        </w:tc>
        <w:tc>
          <w:tcPr>
            <w:tcW w:w="4322" w:type="dxa"/>
          </w:tcPr>
          <w:p w14:paraId="6DD220E6" w14:textId="37244E5F" w:rsidR="00671C12" w:rsidRPr="00B4326C" w:rsidRDefault="00671C12" w:rsidP="00133C32">
            <w:pPr>
              <w:rPr>
                <w:b/>
                <w:bCs/>
              </w:rPr>
            </w:pPr>
            <w:r w:rsidRPr="00B4326C">
              <w:rPr>
                <w:b/>
                <w:bCs/>
              </w:rPr>
              <w:t>Casos de uso asociados:</w:t>
            </w:r>
            <w:r w:rsidRPr="00B4326C">
              <w:t xml:space="preserve"> </w:t>
            </w:r>
            <w:r w:rsidR="00180706" w:rsidRPr="00B4326C">
              <w:t>CU17, CU18, CU19</w:t>
            </w:r>
          </w:p>
        </w:tc>
      </w:tr>
    </w:tbl>
    <w:p w14:paraId="3D17526C" w14:textId="2737D57F" w:rsidR="00671C12" w:rsidRPr="00B4326C" w:rsidRDefault="00671C12" w:rsidP="00671C12">
      <w:pPr>
        <w:pStyle w:val="TtuloTablaING"/>
      </w:pPr>
      <w:bookmarkStart w:id="106" w:name="_Toc169177198"/>
      <w:r w:rsidRPr="00B4326C">
        <w:lastRenderedPageBreak/>
        <w:t>Tabla 3.5</w:t>
      </w:r>
      <w:r w:rsidR="00827EF0" w:rsidRPr="00B4326C">
        <w:t>7</w:t>
      </w:r>
      <w:r w:rsidRPr="00B4326C">
        <w:t>.</w:t>
      </w:r>
      <w:r w:rsidRPr="00B4326C">
        <w:br/>
        <w:t xml:space="preserve">Requisito </w:t>
      </w:r>
      <w:r w:rsidR="00180706" w:rsidRPr="00B4326C">
        <w:t>F-S-C32</w:t>
      </w:r>
      <w:bookmarkEnd w:id="106"/>
    </w:p>
    <w:tbl>
      <w:tblPr>
        <w:tblStyle w:val="Tabladelista6concolores"/>
        <w:tblW w:w="0" w:type="auto"/>
        <w:jc w:val="center"/>
        <w:tblLook w:val="0400" w:firstRow="0" w:lastRow="0" w:firstColumn="0" w:lastColumn="0" w:noHBand="0" w:noVBand="1"/>
      </w:tblPr>
      <w:tblGrid>
        <w:gridCol w:w="4322"/>
        <w:gridCol w:w="4322"/>
      </w:tblGrid>
      <w:tr w:rsidR="00671C12" w:rsidRPr="00B4326C" w14:paraId="208654AE" w14:textId="77777777" w:rsidTr="00133C32">
        <w:trPr>
          <w:cnfStyle w:val="000000100000" w:firstRow="0" w:lastRow="0" w:firstColumn="0" w:lastColumn="0" w:oddVBand="0" w:evenVBand="0" w:oddHBand="1" w:evenHBand="0" w:firstRowFirstColumn="0" w:firstRowLastColumn="0" w:lastRowFirstColumn="0" w:lastRowLastColumn="0"/>
          <w:jc w:val="center"/>
        </w:trPr>
        <w:tc>
          <w:tcPr>
            <w:tcW w:w="8644" w:type="dxa"/>
            <w:gridSpan w:val="2"/>
          </w:tcPr>
          <w:p w14:paraId="42C1D146" w14:textId="3F689D05" w:rsidR="00671C12" w:rsidRPr="00B4326C" w:rsidRDefault="00671C12" w:rsidP="00133C32">
            <w:r w:rsidRPr="00B4326C">
              <w:rPr>
                <w:b/>
                <w:bCs/>
              </w:rPr>
              <w:t>Identificador:</w:t>
            </w:r>
            <w:r w:rsidRPr="00B4326C">
              <w:t xml:space="preserve"> </w:t>
            </w:r>
            <w:r w:rsidR="00180706" w:rsidRPr="00B4326C">
              <w:t>F-S-C32</w:t>
            </w:r>
          </w:p>
        </w:tc>
      </w:tr>
      <w:tr w:rsidR="00671C12" w:rsidRPr="00B4326C" w14:paraId="1E5EAE1B" w14:textId="77777777" w:rsidTr="00133C32">
        <w:trPr>
          <w:jc w:val="center"/>
        </w:trPr>
        <w:tc>
          <w:tcPr>
            <w:tcW w:w="8644" w:type="dxa"/>
            <w:gridSpan w:val="2"/>
          </w:tcPr>
          <w:p w14:paraId="5C6B606A" w14:textId="1BF98C0B" w:rsidR="00671C12" w:rsidRPr="00B4326C" w:rsidRDefault="00671C12" w:rsidP="00133C32">
            <w:pPr>
              <w:rPr>
                <w:b/>
                <w:bCs/>
              </w:rPr>
            </w:pPr>
            <w:r w:rsidRPr="00B4326C">
              <w:rPr>
                <w:b/>
                <w:bCs/>
              </w:rPr>
              <w:t>Descripción:</w:t>
            </w:r>
            <w:r w:rsidRPr="00B4326C">
              <w:t xml:space="preserve"> </w:t>
            </w:r>
            <w:r w:rsidR="00180706" w:rsidRPr="00B4326C">
              <w:t>El sistema deberá crear una sala de juego cuando un usuario seleccione dicha opción desde un menú contextual, haciendo que el usuario se convierta en el anfitrión de una sesión multijugador.</w:t>
            </w:r>
          </w:p>
        </w:tc>
      </w:tr>
      <w:tr w:rsidR="00671C12" w:rsidRPr="00B4326C" w14:paraId="6F2D1164" w14:textId="77777777" w:rsidTr="00133C32">
        <w:trPr>
          <w:cnfStyle w:val="000000100000" w:firstRow="0" w:lastRow="0" w:firstColumn="0" w:lastColumn="0" w:oddVBand="0" w:evenVBand="0" w:oddHBand="1" w:evenHBand="0" w:firstRowFirstColumn="0" w:firstRowLastColumn="0" w:lastRowFirstColumn="0" w:lastRowLastColumn="0"/>
          <w:jc w:val="center"/>
        </w:trPr>
        <w:tc>
          <w:tcPr>
            <w:tcW w:w="4322" w:type="dxa"/>
          </w:tcPr>
          <w:p w14:paraId="314A155B" w14:textId="2B08060B" w:rsidR="00671C12" w:rsidRPr="00B4326C" w:rsidRDefault="00671C12" w:rsidP="00133C32">
            <w:r w:rsidRPr="00B4326C">
              <w:rPr>
                <w:b/>
                <w:bCs/>
              </w:rPr>
              <w:t>Prioridad:</w:t>
            </w:r>
            <w:r w:rsidRPr="00B4326C">
              <w:t xml:space="preserve"> </w:t>
            </w:r>
            <w:r w:rsidR="00180706" w:rsidRPr="00B4326C">
              <w:t>Alta</w:t>
            </w:r>
          </w:p>
        </w:tc>
        <w:tc>
          <w:tcPr>
            <w:tcW w:w="4322" w:type="dxa"/>
          </w:tcPr>
          <w:p w14:paraId="02220BD8" w14:textId="0D42FC0C" w:rsidR="00671C12" w:rsidRPr="00B4326C" w:rsidRDefault="00671C12" w:rsidP="00133C32">
            <w:r w:rsidRPr="00B4326C">
              <w:rPr>
                <w:b/>
                <w:bCs/>
              </w:rPr>
              <w:t>Necesidad:</w:t>
            </w:r>
            <w:r w:rsidRPr="00B4326C">
              <w:t xml:space="preserve"> </w:t>
            </w:r>
            <w:r w:rsidR="00180706" w:rsidRPr="00B4326C">
              <w:t>Obligatorio</w:t>
            </w:r>
          </w:p>
        </w:tc>
      </w:tr>
      <w:tr w:rsidR="00671C12" w:rsidRPr="00B4326C" w14:paraId="1E00D9B7" w14:textId="77777777" w:rsidTr="00133C32">
        <w:trPr>
          <w:jc w:val="center"/>
        </w:trPr>
        <w:tc>
          <w:tcPr>
            <w:tcW w:w="4322" w:type="dxa"/>
          </w:tcPr>
          <w:p w14:paraId="2F0124D0" w14:textId="70183413" w:rsidR="00671C12" w:rsidRPr="00B4326C" w:rsidRDefault="00671C12" w:rsidP="00133C32">
            <w:r w:rsidRPr="00B4326C">
              <w:rPr>
                <w:b/>
                <w:bCs/>
              </w:rPr>
              <w:t>Verificabilidad:</w:t>
            </w:r>
            <w:r w:rsidRPr="00B4326C">
              <w:t xml:space="preserve"> </w:t>
            </w:r>
            <w:r w:rsidR="00180706" w:rsidRPr="00B4326C">
              <w:t>Total</w:t>
            </w:r>
          </w:p>
        </w:tc>
        <w:tc>
          <w:tcPr>
            <w:tcW w:w="4322" w:type="dxa"/>
          </w:tcPr>
          <w:p w14:paraId="59EE174D" w14:textId="5C03DA51" w:rsidR="00671C12" w:rsidRPr="00B4326C" w:rsidRDefault="00671C12" w:rsidP="00133C32">
            <w:pPr>
              <w:rPr>
                <w:b/>
                <w:bCs/>
              </w:rPr>
            </w:pPr>
            <w:r w:rsidRPr="00B4326C">
              <w:rPr>
                <w:b/>
                <w:bCs/>
              </w:rPr>
              <w:t>Casos de uso asociados:</w:t>
            </w:r>
            <w:r w:rsidRPr="00B4326C">
              <w:t xml:space="preserve"> </w:t>
            </w:r>
            <w:r w:rsidR="00180706" w:rsidRPr="00B4326C">
              <w:t>CU18</w:t>
            </w:r>
          </w:p>
        </w:tc>
      </w:tr>
    </w:tbl>
    <w:p w14:paraId="150006F3" w14:textId="77777777" w:rsidR="00671C12" w:rsidRPr="00B4326C" w:rsidRDefault="00671C12" w:rsidP="009003DC"/>
    <w:p w14:paraId="4B52943F" w14:textId="1A2E1D14" w:rsidR="00671C12" w:rsidRPr="00B4326C" w:rsidRDefault="00671C12" w:rsidP="00671C12">
      <w:pPr>
        <w:pStyle w:val="TtuloTablaING"/>
      </w:pPr>
      <w:bookmarkStart w:id="107" w:name="_Toc169177199"/>
      <w:r w:rsidRPr="00B4326C">
        <w:t>Tabla 3.5</w:t>
      </w:r>
      <w:r w:rsidR="00827EF0" w:rsidRPr="00B4326C">
        <w:t>8</w:t>
      </w:r>
      <w:r w:rsidRPr="00B4326C">
        <w:t>.</w:t>
      </w:r>
      <w:r w:rsidRPr="00B4326C">
        <w:br/>
        <w:t xml:space="preserve">Requisito </w:t>
      </w:r>
      <w:r w:rsidR="00180706" w:rsidRPr="00B4326C">
        <w:t>F-S-C33</w:t>
      </w:r>
      <w:bookmarkEnd w:id="107"/>
    </w:p>
    <w:tbl>
      <w:tblPr>
        <w:tblStyle w:val="Tabladelista6concolores"/>
        <w:tblW w:w="0" w:type="auto"/>
        <w:jc w:val="center"/>
        <w:tblLook w:val="0400" w:firstRow="0" w:lastRow="0" w:firstColumn="0" w:lastColumn="0" w:noHBand="0" w:noVBand="1"/>
      </w:tblPr>
      <w:tblGrid>
        <w:gridCol w:w="4322"/>
        <w:gridCol w:w="4322"/>
      </w:tblGrid>
      <w:tr w:rsidR="00671C12" w:rsidRPr="00B4326C" w14:paraId="47215536" w14:textId="77777777" w:rsidTr="00133C32">
        <w:trPr>
          <w:cnfStyle w:val="000000100000" w:firstRow="0" w:lastRow="0" w:firstColumn="0" w:lastColumn="0" w:oddVBand="0" w:evenVBand="0" w:oddHBand="1" w:evenHBand="0" w:firstRowFirstColumn="0" w:firstRowLastColumn="0" w:lastRowFirstColumn="0" w:lastRowLastColumn="0"/>
          <w:jc w:val="center"/>
        </w:trPr>
        <w:tc>
          <w:tcPr>
            <w:tcW w:w="8644" w:type="dxa"/>
            <w:gridSpan w:val="2"/>
          </w:tcPr>
          <w:p w14:paraId="3A0E06A2" w14:textId="5A6641DC" w:rsidR="00671C12" w:rsidRPr="00B4326C" w:rsidRDefault="00671C12" w:rsidP="00133C32">
            <w:r w:rsidRPr="00B4326C">
              <w:rPr>
                <w:b/>
                <w:bCs/>
              </w:rPr>
              <w:t>Identificador:</w:t>
            </w:r>
            <w:r w:rsidRPr="00B4326C">
              <w:t xml:space="preserve"> </w:t>
            </w:r>
            <w:r w:rsidR="00180706" w:rsidRPr="00B4326C">
              <w:t>F-S-C33</w:t>
            </w:r>
          </w:p>
        </w:tc>
      </w:tr>
      <w:tr w:rsidR="00671C12" w:rsidRPr="00B4326C" w14:paraId="6B10FF55" w14:textId="77777777" w:rsidTr="00133C32">
        <w:trPr>
          <w:jc w:val="center"/>
        </w:trPr>
        <w:tc>
          <w:tcPr>
            <w:tcW w:w="8644" w:type="dxa"/>
            <w:gridSpan w:val="2"/>
          </w:tcPr>
          <w:p w14:paraId="64CEC2B8" w14:textId="45B73F88" w:rsidR="00671C12" w:rsidRPr="00B4326C" w:rsidRDefault="00671C12" w:rsidP="00133C32">
            <w:pPr>
              <w:rPr>
                <w:b/>
                <w:bCs/>
              </w:rPr>
            </w:pPr>
            <w:r w:rsidRPr="00B4326C">
              <w:rPr>
                <w:b/>
                <w:bCs/>
              </w:rPr>
              <w:t>Descripción:</w:t>
            </w:r>
            <w:r w:rsidRPr="00B4326C">
              <w:t xml:space="preserve"> </w:t>
            </w:r>
            <w:r w:rsidR="00180706" w:rsidRPr="00B4326C">
              <w:t>El sistema deberá mostrar al usuario un código de acceso que permita a otro usuario unirse a la sala que ha creado.</w:t>
            </w:r>
          </w:p>
        </w:tc>
      </w:tr>
      <w:tr w:rsidR="00671C12" w:rsidRPr="00B4326C" w14:paraId="350D679A" w14:textId="77777777" w:rsidTr="00133C32">
        <w:trPr>
          <w:cnfStyle w:val="000000100000" w:firstRow="0" w:lastRow="0" w:firstColumn="0" w:lastColumn="0" w:oddVBand="0" w:evenVBand="0" w:oddHBand="1" w:evenHBand="0" w:firstRowFirstColumn="0" w:firstRowLastColumn="0" w:lastRowFirstColumn="0" w:lastRowLastColumn="0"/>
          <w:jc w:val="center"/>
        </w:trPr>
        <w:tc>
          <w:tcPr>
            <w:tcW w:w="4322" w:type="dxa"/>
          </w:tcPr>
          <w:p w14:paraId="06204EB4" w14:textId="25BE5A5B" w:rsidR="00671C12" w:rsidRPr="00B4326C" w:rsidRDefault="00671C12" w:rsidP="00133C32">
            <w:r w:rsidRPr="00B4326C">
              <w:rPr>
                <w:b/>
                <w:bCs/>
              </w:rPr>
              <w:t>Prioridad:</w:t>
            </w:r>
            <w:r w:rsidRPr="00B4326C">
              <w:t xml:space="preserve"> </w:t>
            </w:r>
            <w:r w:rsidR="00180706" w:rsidRPr="00B4326C">
              <w:t>Alta</w:t>
            </w:r>
          </w:p>
        </w:tc>
        <w:tc>
          <w:tcPr>
            <w:tcW w:w="4322" w:type="dxa"/>
          </w:tcPr>
          <w:p w14:paraId="2077F562" w14:textId="3DCA4A27" w:rsidR="00671C12" w:rsidRPr="00B4326C" w:rsidRDefault="00671C12" w:rsidP="00133C32">
            <w:r w:rsidRPr="00B4326C">
              <w:rPr>
                <w:b/>
                <w:bCs/>
              </w:rPr>
              <w:t>Necesidad:</w:t>
            </w:r>
            <w:r w:rsidRPr="00B4326C">
              <w:t xml:space="preserve"> </w:t>
            </w:r>
            <w:r w:rsidR="00180706" w:rsidRPr="00B4326C">
              <w:t>Obligatorio</w:t>
            </w:r>
          </w:p>
        </w:tc>
      </w:tr>
      <w:tr w:rsidR="00671C12" w:rsidRPr="00B4326C" w14:paraId="5D1E8985" w14:textId="77777777" w:rsidTr="00133C32">
        <w:trPr>
          <w:jc w:val="center"/>
        </w:trPr>
        <w:tc>
          <w:tcPr>
            <w:tcW w:w="4322" w:type="dxa"/>
          </w:tcPr>
          <w:p w14:paraId="5E4C3EDC" w14:textId="43068D20" w:rsidR="00671C12" w:rsidRPr="00B4326C" w:rsidRDefault="00671C12" w:rsidP="00133C32">
            <w:r w:rsidRPr="00B4326C">
              <w:rPr>
                <w:b/>
                <w:bCs/>
              </w:rPr>
              <w:t>Verificabilidad:</w:t>
            </w:r>
            <w:r w:rsidRPr="00B4326C">
              <w:t xml:space="preserve"> </w:t>
            </w:r>
            <w:r w:rsidR="00180706" w:rsidRPr="00B4326C">
              <w:t>Total</w:t>
            </w:r>
          </w:p>
        </w:tc>
        <w:tc>
          <w:tcPr>
            <w:tcW w:w="4322" w:type="dxa"/>
          </w:tcPr>
          <w:p w14:paraId="2E145571" w14:textId="77A3E051" w:rsidR="00671C12" w:rsidRPr="00B4326C" w:rsidRDefault="00671C12" w:rsidP="00133C32">
            <w:pPr>
              <w:rPr>
                <w:b/>
                <w:bCs/>
              </w:rPr>
            </w:pPr>
            <w:r w:rsidRPr="00B4326C">
              <w:rPr>
                <w:b/>
                <w:bCs/>
              </w:rPr>
              <w:t>Casos de uso asociados:</w:t>
            </w:r>
            <w:r w:rsidRPr="00B4326C">
              <w:t xml:space="preserve"> </w:t>
            </w:r>
            <w:r w:rsidR="00180706" w:rsidRPr="00B4326C">
              <w:t>CU18, CU19</w:t>
            </w:r>
          </w:p>
        </w:tc>
      </w:tr>
    </w:tbl>
    <w:p w14:paraId="15391E78" w14:textId="77777777" w:rsidR="00671C12" w:rsidRPr="00B4326C" w:rsidRDefault="00671C12" w:rsidP="009003DC"/>
    <w:p w14:paraId="4671E3AD" w14:textId="335209B4" w:rsidR="00671C12" w:rsidRPr="00B4326C" w:rsidRDefault="00671C12" w:rsidP="00671C12">
      <w:pPr>
        <w:pStyle w:val="TtuloTablaING"/>
      </w:pPr>
      <w:bookmarkStart w:id="108" w:name="_Toc169177200"/>
      <w:r w:rsidRPr="00B4326C">
        <w:t>Tabla 3.</w:t>
      </w:r>
      <w:r w:rsidR="00827EF0" w:rsidRPr="00B4326C">
        <w:t>59</w:t>
      </w:r>
      <w:r w:rsidRPr="00B4326C">
        <w:t>.</w:t>
      </w:r>
      <w:r w:rsidRPr="00B4326C">
        <w:br/>
        <w:t xml:space="preserve">Requisito </w:t>
      </w:r>
      <w:r w:rsidR="00180706" w:rsidRPr="00B4326C">
        <w:t>F-S-C34</w:t>
      </w:r>
      <w:bookmarkEnd w:id="108"/>
    </w:p>
    <w:tbl>
      <w:tblPr>
        <w:tblStyle w:val="Tabladelista6concolores"/>
        <w:tblW w:w="0" w:type="auto"/>
        <w:jc w:val="center"/>
        <w:tblLook w:val="0400" w:firstRow="0" w:lastRow="0" w:firstColumn="0" w:lastColumn="0" w:noHBand="0" w:noVBand="1"/>
      </w:tblPr>
      <w:tblGrid>
        <w:gridCol w:w="4322"/>
        <w:gridCol w:w="4322"/>
      </w:tblGrid>
      <w:tr w:rsidR="00671C12" w:rsidRPr="00B4326C" w14:paraId="7D88F93D" w14:textId="77777777" w:rsidTr="00133C32">
        <w:trPr>
          <w:cnfStyle w:val="000000100000" w:firstRow="0" w:lastRow="0" w:firstColumn="0" w:lastColumn="0" w:oddVBand="0" w:evenVBand="0" w:oddHBand="1" w:evenHBand="0" w:firstRowFirstColumn="0" w:firstRowLastColumn="0" w:lastRowFirstColumn="0" w:lastRowLastColumn="0"/>
          <w:jc w:val="center"/>
        </w:trPr>
        <w:tc>
          <w:tcPr>
            <w:tcW w:w="8644" w:type="dxa"/>
            <w:gridSpan w:val="2"/>
          </w:tcPr>
          <w:p w14:paraId="1A385105" w14:textId="18156D2C" w:rsidR="00671C12" w:rsidRPr="00B4326C" w:rsidRDefault="00671C12" w:rsidP="00133C32">
            <w:r w:rsidRPr="00B4326C">
              <w:rPr>
                <w:b/>
                <w:bCs/>
              </w:rPr>
              <w:t>Identificador:</w:t>
            </w:r>
            <w:r w:rsidRPr="00B4326C">
              <w:t xml:space="preserve"> </w:t>
            </w:r>
            <w:r w:rsidR="00180706" w:rsidRPr="00B4326C">
              <w:t>F-S-C34</w:t>
            </w:r>
          </w:p>
        </w:tc>
      </w:tr>
      <w:tr w:rsidR="00671C12" w:rsidRPr="00B4326C" w14:paraId="3470C46D" w14:textId="77777777" w:rsidTr="00133C32">
        <w:trPr>
          <w:jc w:val="center"/>
        </w:trPr>
        <w:tc>
          <w:tcPr>
            <w:tcW w:w="8644" w:type="dxa"/>
            <w:gridSpan w:val="2"/>
          </w:tcPr>
          <w:p w14:paraId="0ACEA3DB" w14:textId="76D4EF9E" w:rsidR="00671C12" w:rsidRPr="00B4326C" w:rsidRDefault="00671C12" w:rsidP="00133C32">
            <w:pPr>
              <w:rPr>
                <w:b/>
                <w:bCs/>
              </w:rPr>
            </w:pPr>
            <w:r w:rsidRPr="00B4326C">
              <w:rPr>
                <w:b/>
                <w:bCs/>
              </w:rPr>
              <w:t>Descripción:</w:t>
            </w:r>
            <w:r w:rsidRPr="00B4326C">
              <w:t xml:space="preserve"> </w:t>
            </w:r>
            <w:r w:rsidR="00180706" w:rsidRPr="00B4326C">
              <w:t>El sistema deberá permitir a un jugador unirse a una sala creada por otro usuario, siempre y cuando este disponga del código de la sala.</w:t>
            </w:r>
          </w:p>
        </w:tc>
      </w:tr>
      <w:tr w:rsidR="00671C12" w:rsidRPr="00B4326C" w14:paraId="4816067C" w14:textId="77777777" w:rsidTr="00133C32">
        <w:trPr>
          <w:cnfStyle w:val="000000100000" w:firstRow="0" w:lastRow="0" w:firstColumn="0" w:lastColumn="0" w:oddVBand="0" w:evenVBand="0" w:oddHBand="1" w:evenHBand="0" w:firstRowFirstColumn="0" w:firstRowLastColumn="0" w:lastRowFirstColumn="0" w:lastRowLastColumn="0"/>
          <w:jc w:val="center"/>
        </w:trPr>
        <w:tc>
          <w:tcPr>
            <w:tcW w:w="4322" w:type="dxa"/>
          </w:tcPr>
          <w:p w14:paraId="652C6874" w14:textId="43730089" w:rsidR="00671C12" w:rsidRPr="00B4326C" w:rsidRDefault="00671C12" w:rsidP="00133C32">
            <w:r w:rsidRPr="00B4326C">
              <w:rPr>
                <w:b/>
                <w:bCs/>
              </w:rPr>
              <w:t>Prioridad:</w:t>
            </w:r>
            <w:r w:rsidRPr="00B4326C">
              <w:t xml:space="preserve"> </w:t>
            </w:r>
            <w:r w:rsidR="00180706" w:rsidRPr="00B4326C">
              <w:t>Alta</w:t>
            </w:r>
          </w:p>
        </w:tc>
        <w:tc>
          <w:tcPr>
            <w:tcW w:w="4322" w:type="dxa"/>
          </w:tcPr>
          <w:p w14:paraId="73B028B1" w14:textId="15A66C20" w:rsidR="00671C12" w:rsidRPr="00B4326C" w:rsidRDefault="00671C12" w:rsidP="00133C32">
            <w:r w:rsidRPr="00B4326C">
              <w:rPr>
                <w:b/>
                <w:bCs/>
              </w:rPr>
              <w:t>Necesidad:</w:t>
            </w:r>
            <w:r w:rsidRPr="00B4326C">
              <w:t xml:space="preserve"> </w:t>
            </w:r>
            <w:r w:rsidR="00180706" w:rsidRPr="00B4326C">
              <w:t>Obligatorio</w:t>
            </w:r>
          </w:p>
        </w:tc>
      </w:tr>
      <w:tr w:rsidR="00671C12" w:rsidRPr="00B4326C" w14:paraId="195DC66D" w14:textId="77777777" w:rsidTr="00133C32">
        <w:trPr>
          <w:jc w:val="center"/>
        </w:trPr>
        <w:tc>
          <w:tcPr>
            <w:tcW w:w="4322" w:type="dxa"/>
          </w:tcPr>
          <w:p w14:paraId="1003AA60" w14:textId="06CBA614" w:rsidR="00671C12" w:rsidRPr="00B4326C" w:rsidRDefault="00671C12" w:rsidP="00133C32">
            <w:r w:rsidRPr="00B4326C">
              <w:rPr>
                <w:b/>
                <w:bCs/>
              </w:rPr>
              <w:t>Verificabilidad:</w:t>
            </w:r>
            <w:r w:rsidRPr="00B4326C">
              <w:t xml:space="preserve"> </w:t>
            </w:r>
            <w:r w:rsidR="00180706" w:rsidRPr="00B4326C">
              <w:t>Total</w:t>
            </w:r>
          </w:p>
        </w:tc>
        <w:tc>
          <w:tcPr>
            <w:tcW w:w="4322" w:type="dxa"/>
          </w:tcPr>
          <w:p w14:paraId="77ABEADB" w14:textId="0B60DF13" w:rsidR="00671C12" w:rsidRPr="00B4326C" w:rsidRDefault="00671C12" w:rsidP="00133C32">
            <w:pPr>
              <w:rPr>
                <w:b/>
                <w:bCs/>
              </w:rPr>
            </w:pPr>
            <w:r w:rsidRPr="00B4326C">
              <w:rPr>
                <w:b/>
                <w:bCs/>
              </w:rPr>
              <w:t>Casos de uso asociados:</w:t>
            </w:r>
            <w:r w:rsidRPr="00B4326C">
              <w:t xml:space="preserve"> </w:t>
            </w:r>
            <w:r w:rsidR="00180706" w:rsidRPr="00B4326C">
              <w:t>CU19</w:t>
            </w:r>
          </w:p>
        </w:tc>
      </w:tr>
    </w:tbl>
    <w:p w14:paraId="68C97837" w14:textId="77777777" w:rsidR="00180706" w:rsidRPr="00B4326C" w:rsidRDefault="00180706" w:rsidP="009003DC"/>
    <w:p w14:paraId="45A4E12B" w14:textId="74AE23F3" w:rsidR="00671C12" w:rsidRPr="00B4326C" w:rsidRDefault="00671C12" w:rsidP="00671C12">
      <w:pPr>
        <w:pStyle w:val="TtuloTablaING"/>
      </w:pPr>
      <w:bookmarkStart w:id="109" w:name="_Toc169177201"/>
      <w:r w:rsidRPr="00B4326C">
        <w:t>Tabla 3.6</w:t>
      </w:r>
      <w:r w:rsidR="00827EF0" w:rsidRPr="00B4326C">
        <w:t>0</w:t>
      </w:r>
      <w:r w:rsidRPr="00B4326C">
        <w:t>.</w:t>
      </w:r>
      <w:r w:rsidRPr="00B4326C">
        <w:br/>
        <w:t xml:space="preserve">Requisito </w:t>
      </w:r>
      <w:r w:rsidR="00180706" w:rsidRPr="00B4326C">
        <w:t>F-U-C35</w:t>
      </w:r>
      <w:bookmarkEnd w:id="109"/>
    </w:p>
    <w:tbl>
      <w:tblPr>
        <w:tblStyle w:val="Tabladelista6concolores"/>
        <w:tblW w:w="0" w:type="auto"/>
        <w:jc w:val="center"/>
        <w:tblLook w:val="0400" w:firstRow="0" w:lastRow="0" w:firstColumn="0" w:lastColumn="0" w:noHBand="0" w:noVBand="1"/>
      </w:tblPr>
      <w:tblGrid>
        <w:gridCol w:w="4322"/>
        <w:gridCol w:w="4322"/>
      </w:tblGrid>
      <w:tr w:rsidR="00671C12" w:rsidRPr="00B4326C" w14:paraId="1780B546" w14:textId="77777777" w:rsidTr="00133C32">
        <w:trPr>
          <w:cnfStyle w:val="000000100000" w:firstRow="0" w:lastRow="0" w:firstColumn="0" w:lastColumn="0" w:oddVBand="0" w:evenVBand="0" w:oddHBand="1" w:evenHBand="0" w:firstRowFirstColumn="0" w:firstRowLastColumn="0" w:lastRowFirstColumn="0" w:lastRowLastColumn="0"/>
          <w:jc w:val="center"/>
        </w:trPr>
        <w:tc>
          <w:tcPr>
            <w:tcW w:w="8644" w:type="dxa"/>
            <w:gridSpan w:val="2"/>
          </w:tcPr>
          <w:p w14:paraId="615F139F" w14:textId="2845E378" w:rsidR="00671C12" w:rsidRPr="00B4326C" w:rsidRDefault="00671C12" w:rsidP="00133C32">
            <w:r w:rsidRPr="00B4326C">
              <w:rPr>
                <w:b/>
                <w:bCs/>
              </w:rPr>
              <w:t>Identificador:</w:t>
            </w:r>
            <w:r w:rsidRPr="00B4326C">
              <w:t xml:space="preserve"> </w:t>
            </w:r>
            <w:r w:rsidR="00180706" w:rsidRPr="00B4326C">
              <w:t>F-U-C35</w:t>
            </w:r>
          </w:p>
        </w:tc>
      </w:tr>
      <w:tr w:rsidR="00671C12" w:rsidRPr="00B4326C" w14:paraId="6851441D" w14:textId="77777777" w:rsidTr="00133C32">
        <w:trPr>
          <w:jc w:val="center"/>
        </w:trPr>
        <w:tc>
          <w:tcPr>
            <w:tcW w:w="8644" w:type="dxa"/>
            <w:gridSpan w:val="2"/>
          </w:tcPr>
          <w:p w14:paraId="3FB6F13B" w14:textId="4ACAB2C3" w:rsidR="00671C12" w:rsidRPr="00B4326C" w:rsidRDefault="00671C12" w:rsidP="00133C32">
            <w:pPr>
              <w:rPr>
                <w:b/>
                <w:bCs/>
              </w:rPr>
            </w:pPr>
            <w:r w:rsidRPr="00B4326C">
              <w:rPr>
                <w:b/>
                <w:bCs/>
              </w:rPr>
              <w:t>Descripción:</w:t>
            </w:r>
            <w:r w:rsidRPr="00B4326C">
              <w:t xml:space="preserve"> </w:t>
            </w:r>
            <w:r w:rsidR="00180706" w:rsidRPr="00B4326C">
              <w:t>Un usuario deberá poder establecer su estado a listo una vez se haya unido a una sala.</w:t>
            </w:r>
          </w:p>
        </w:tc>
      </w:tr>
      <w:tr w:rsidR="00671C12" w:rsidRPr="00B4326C" w14:paraId="755C92C8" w14:textId="77777777" w:rsidTr="00133C32">
        <w:trPr>
          <w:cnfStyle w:val="000000100000" w:firstRow="0" w:lastRow="0" w:firstColumn="0" w:lastColumn="0" w:oddVBand="0" w:evenVBand="0" w:oddHBand="1" w:evenHBand="0" w:firstRowFirstColumn="0" w:firstRowLastColumn="0" w:lastRowFirstColumn="0" w:lastRowLastColumn="0"/>
          <w:jc w:val="center"/>
        </w:trPr>
        <w:tc>
          <w:tcPr>
            <w:tcW w:w="4322" w:type="dxa"/>
          </w:tcPr>
          <w:p w14:paraId="10AF0B04" w14:textId="435E0458" w:rsidR="00671C12" w:rsidRPr="00B4326C" w:rsidRDefault="00671C12" w:rsidP="00133C32">
            <w:r w:rsidRPr="00B4326C">
              <w:rPr>
                <w:b/>
                <w:bCs/>
              </w:rPr>
              <w:t>Prioridad:</w:t>
            </w:r>
            <w:r w:rsidRPr="00B4326C">
              <w:t xml:space="preserve"> </w:t>
            </w:r>
            <w:r w:rsidR="00180706" w:rsidRPr="00B4326C">
              <w:t>Baja</w:t>
            </w:r>
          </w:p>
        </w:tc>
        <w:tc>
          <w:tcPr>
            <w:tcW w:w="4322" w:type="dxa"/>
          </w:tcPr>
          <w:p w14:paraId="2646634F" w14:textId="4B1FC415" w:rsidR="00671C12" w:rsidRPr="00B4326C" w:rsidRDefault="00671C12" w:rsidP="00133C32">
            <w:r w:rsidRPr="00B4326C">
              <w:rPr>
                <w:b/>
                <w:bCs/>
              </w:rPr>
              <w:t>Necesidad:</w:t>
            </w:r>
            <w:r w:rsidRPr="00B4326C">
              <w:t xml:space="preserve"> </w:t>
            </w:r>
            <w:r w:rsidR="00180706" w:rsidRPr="00B4326C">
              <w:t>Opcional</w:t>
            </w:r>
          </w:p>
        </w:tc>
      </w:tr>
      <w:tr w:rsidR="00671C12" w:rsidRPr="00B4326C" w14:paraId="010E6914" w14:textId="77777777" w:rsidTr="00133C32">
        <w:trPr>
          <w:jc w:val="center"/>
        </w:trPr>
        <w:tc>
          <w:tcPr>
            <w:tcW w:w="4322" w:type="dxa"/>
          </w:tcPr>
          <w:p w14:paraId="7B77EEA0" w14:textId="4A64C5E9" w:rsidR="00671C12" w:rsidRPr="00B4326C" w:rsidRDefault="00671C12" w:rsidP="00133C32">
            <w:r w:rsidRPr="00B4326C">
              <w:rPr>
                <w:b/>
                <w:bCs/>
              </w:rPr>
              <w:t>Verificabilidad:</w:t>
            </w:r>
            <w:r w:rsidRPr="00B4326C">
              <w:t xml:space="preserve"> </w:t>
            </w:r>
            <w:r w:rsidR="00180706" w:rsidRPr="00B4326C">
              <w:t>Parcial</w:t>
            </w:r>
          </w:p>
        </w:tc>
        <w:tc>
          <w:tcPr>
            <w:tcW w:w="4322" w:type="dxa"/>
          </w:tcPr>
          <w:p w14:paraId="430A6696" w14:textId="54A0CE57" w:rsidR="00671C12" w:rsidRPr="00B4326C" w:rsidRDefault="00671C12" w:rsidP="00133C32">
            <w:pPr>
              <w:rPr>
                <w:b/>
                <w:bCs/>
              </w:rPr>
            </w:pPr>
            <w:r w:rsidRPr="00B4326C">
              <w:rPr>
                <w:b/>
                <w:bCs/>
              </w:rPr>
              <w:t>Casos de uso asociados:</w:t>
            </w:r>
            <w:r w:rsidRPr="00B4326C">
              <w:t xml:space="preserve"> </w:t>
            </w:r>
            <w:r w:rsidR="00180706" w:rsidRPr="00B4326C">
              <w:t>CU20</w:t>
            </w:r>
          </w:p>
        </w:tc>
      </w:tr>
    </w:tbl>
    <w:p w14:paraId="1EEB583D" w14:textId="77777777" w:rsidR="00671C12" w:rsidRPr="00B4326C" w:rsidRDefault="00671C12" w:rsidP="009003DC"/>
    <w:p w14:paraId="0D62B4D8" w14:textId="77777777" w:rsidR="00827EF0" w:rsidRPr="00B4326C" w:rsidRDefault="00827EF0" w:rsidP="009003DC"/>
    <w:p w14:paraId="571246C0" w14:textId="77777777" w:rsidR="00827EF0" w:rsidRPr="00B4326C" w:rsidRDefault="00827EF0" w:rsidP="009003DC"/>
    <w:p w14:paraId="0051C377" w14:textId="77777777" w:rsidR="00827EF0" w:rsidRPr="00B4326C" w:rsidRDefault="00827EF0" w:rsidP="009003DC"/>
    <w:p w14:paraId="02549107" w14:textId="17A4E85F" w:rsidR="00671C12" w:rsidRPr="00B4326C" w:rsidRDefault="00671C12" w:rsidP="00671C12">
      <w:pPr>
        <w:pStyle w:val="TtuloTablaING"/>
      </w:pPr>
      <w:bookmarkStart w:id="110" w:name="_Toc169177202"/>
      <w:r w:rsidRPr="00B4326C">
        <w:lastRenderedPageBreak/>
        <w:t>Tabla 3.6</w:t>
      </w:r>
      <w:r w:rsidR="00827EF0" w:rsidRPr="00B4326C">
        <w:t>1</w:t>
      </w:r>
      <w:r w:rsidRPr="00B4326C">
        <w:t>.</w:t>
      </w:r>
      <w:r w:rsidRPr="00B4326C">
        <w:br/>
        <w:t xml:space="preserve">Requisito </w:t>
      </w:r>
      <w:r w:rsidR="00180706" w:rsidRPr="00B4326C">
        <w:t>F-S-R36</w:t>
      </w:r>
      <w:bookmarkEnd w:id="110"/>
    </w:p>
    <w:tbl>
      <w:tblPr>
        <w:tblStyle w:val="Tabladelista6concolores"/>
        <w:tblW w:w="0" w:type="auto"/>
        <w:jc w:val="center"/>
        <w:tblLook w:val="0400" w:firstRow="0" w:lastRow="0" w:firstColumn="0" w:lastColumn="0" w:noHBand="0" w:noVBand="1"/>
      </w:tblPr>
      <w:tblGrid>
        <w:gridCol w:w="4322"/>
        <w:gridCol w:w="4322"/>
      </w:tblGrid>
      <w:tr w:rsidR="00671C12" w:rsidRPr="00B4326C" w14:paraId="6CE24045" w14:textId="77777777" w:rsidTr="00133C32">
        <w:trPr>
          <w:cnfStyle w:val="000000100000" w:firstRow="0" w:lastRow="0" w:firstColumn="0" w:lastColumn="0" w:oddVBand="0" w:evenVBand="0" w:oddHBand="1" w:evenHBand="0" w:firstRowFirstColumn="0" w:firstRowLastColumn="0" w:lastRowFirstColumn="0" w:lastRowLastColumn="0"/>
          <w:jc w:val="center"/>
        </w:trPr>
        <w:tc>
          <w:tcPr>
            <w:tcW w:w="8644" w:type="dxa"/>
            <w:gridSpan w:val="2"/>
          </w:tcPr>
          <w:p w14:paraId="014C72F1" w14:textId="1B2C54F9" w:rsidR="00671C12" w:rsidRPr="00B4326C" w:rsidRDefault="00671C12" w:rsidP="00133C32">
            <w:r w:rsidRPr="00B4326C">
              <w:rPr>
                <w:b/>
                <w:bCs/>
              </w:rPr>
              <w:t>Identificador:</w:t>
            </w:r>
            <w:r w:rsidRPr="00B4326C">
              <w:t xml:space="preserve"> </w:t>
            </w:r>
            <w:r w:rsidR="00180706" w:rsidRPr="00B4326C">
              <w:t>F-S-R36</w:t>
            </w:r>
          </w:p>
        </w:tc>
      </w:tr>
      <w:tr w:rsidR="00671C12" w:rsidRPr="00B4326C" w14:paraId="30F5438B" w14:textId="77777777" w:rsidTr="00133C32">
        <w:trPr>
          <w:jc w:val="center"/>
        </w:trPr>
        <w:tc>
          <w:tcPr>
            <w:tcW w:w="8644" w:type="dxa"/>
            <w:gridSpan w:val="2"/>
          </w:tcPr>
          <w:p w14:paraId="3EC89B29" w14:textId="5FAD374B" w:rsidR="00671C12" w:rsidRPr="00B4326C" w:rsidRDefault="00671C12" w:rsidP="00133C32">
            <w:pPr>
              <w:rPr>
                <w:b/>
                <w:bCs/>
              </w:rPr>
            </w:pPr>
            <w:r w:rsidRPr="00B4326C">
              <w:rPr>
                <w:b/>
                <w:bCs/>
              </w:rPr>
              <w:t>Descripción:</w:t>
            </w:r>
            <w:r w:rsidRPr="00B4326C">
              <w:t xml:space="preserve"> </w:t>
            </w:r>
            <w:r w:rsidR="00180706" w:rsidRPr="00B4326C">
              <w:t>El sistema deberá comenzar la partida solo si todos los usuarios de la sala han establecido su estado a listo.</w:t>
            </w:r>
          </w:p>
        </w:tc>
      </w:tr>
      <w:tr w:rsidR="00671C12" w:rsidRPr="00B4326C" w14:paraId="111C04B3" w14:textId="77777777" w:rsidTr="00133C32">
        <w:trPr>
          <w:cnfStyle w:val="000000100000" w:firstRow="0" w:lastRow="0" w:firstColumn="0" w:lastColumn="0" w:oddVBand="0" w:evenVBand="0" w:oddHBand="1" w:evenHBand="0" w:firstRowFirstColumn="0" w:firstRowLastColumn="0" w:lastRowFirstColumn="0" w:lastRowLastColumn="0"/>
          <w:jc w:val="center"/>
        </w:trPr>
        <w:tc>
          <w:tcPr>
            <w:tcW w:w="4322" w:type="dxa"/>
          </w:tcPr>
          <w:p w14:paraId="4C2D088E" w14:textId="64F7B50D" w:rsidR="00671C12" w:rsidRPr="00B4326C" w:rsidRDefault="00671C12" w:rsidP="00133C32">
            <w:r w:rsidRPr="00B4326C">
              <w:rPr>
                <w:b/>
                <w:bCs/>
              </w:rPr>
              <w:t>Prioridad:</w:t>
            </w:r>
            <w:r w:rsidRPr="00B4326C">
              <w:t xml:space="preserve"> </w:t>
            </w:r>
            <w:r w:rsidR="00180706" w:rsidRPr="00B4326C">
              <w:t>Baja</w:t>
            </w:r>
          </w:p>
        </w:tc>
        <w:tc>
          <w:tcPr>
            <w:tcW w:w="4322" w:type="dxa"/>
          </w:tcPr>
          <w:p w14:paraId="76AE205A" w14:textId="75463911" w:rsidR="00671C12" w:rsidRPr="00B4326C" w:rsidRDefault="00671C12" w:rsidP="00133C32">
            <w:r w:rsidRPr="00B4326C">
              <w:rPr>
                <w:b/>
                <w:bCs/>
              </w:rPr>
              <w:t>Necesidad:</w:t>
            </w:r>
            <w:r w:rsidRPr="00B4326C">
              <w:t xml:space="preserve"> </w:t>
            </w:r>
            <w:r w:rsidR="00180706" w:rsidRPr="00B4326C">
              <w:t>Opcional</w:t>
            </w:r>
          </w:p>
        </w:tc>
      </w:tr>
      <w:tr w:rsidR="00671C12" w:rsidRPr="00B4326C" w14:paraId="12964AC0" w14:textId="77777777" w:rsidTr="00133C32">
        <w:trPr>
          <w:jc w:val="center"/>
        </w:trPr>
        <w:tc>
          <w:tcPr>
            <w:tcW w:w="4322" w:type="dxa"/>
          </w:tcPr>
          <w:p w14:paraId="7AECFEFF" w14:textId="3488524F" w:rsidR="00671C12" w:rsidRPr="00B4326C" w:rsidRDefault="00671C12" w:rsidP="00133C32">
            <w:r w:rsidRPr="00B4326C">
              <w:rPr>
                <w:b/>
                <w:bCs/>
              </w:rPr>
              <w:t>Verificabilidad:</w:t>
            </w:r>
            <w:r w:rsidRPr="00B4326C">
              <w:t xml:space="preserve"> </w:t>
            </w:r>
            <w:r w:rsidR="00180706" w:rsidRPr="00B4326C">
              <w:t>Total</w:t>
            </w:r>
          </w:p>
        </w:tc>
        <w:tc>
          <w:tcPr>
            <w:tcW w:w="4322" w:type="dxa"/>
          </w:tcPr>
          <w:p w14:paraId="70FF70C6" w14:textId="22F960A1" w:rsidR="00671C12" w:rsidRPr="00B4326C" w:rsidRDefault="00671C12" w:rsidP="00133C32">
            <w:pPr>
              <w:rPr>
                <w:b/>
                <w:bCs/>
              </w:rPr>
            </w:pPr>
            <w:r w:rsidRPr="00B4326C">
              <w:rPr>
                <w:b/>
                <w:bCs/>
              </w:rPr>
              <w:t>Casos de uso asociados:</w:t>
            </w:r>
            <w:r w:rsidRPr="00B4326C">
              <w:t xml:space="preserve"> </w:t>
            </w:r>
            <w:r w:rsidR="00180706" w:rsidRPr="00B4326C">
              <w:t>CU20</w:t>
            </w:r>
          </w:p>
        </w:tc>
      </w:tr>
    </w:tbl>
    <w:p w14:paraId="50E1D27B" w14:textId="77777777" w:rsidR="00671C12" w:rsidRPr="00B4326C" w:rsidRDefault="00671C12" w:rsidP="009003DC"/>
    <w:p w14:paraId="1F61E978" w14:textId="5A436193" w:rsidR="00671C12" w:rsidRPr="00B4326C" w:rsidRDefault="00671C12" w:rsidP="00671C12">
      <w:pPr>
        <w:pStyle w:val="TtuloTablaING"/>
      </w:pPr>
      <w:bookmarkStart w:id="111" w:name="_Toc169177203"/>
      <w:r w:rsidRPr="00B4326C">
        <w:t>Tabla 3.6</w:t>
      </w:r>
      <w:r w:rsidR="00827EF0" w:rsidRPr="00B4326C">
        <w:t>2</w:t>
      </w:r>
      <w:r w:rsidRPr="00B4326C">
        <w:t>.</w:t>
      </w:r>
      <w:r w:rsidRPr="00B4326C">
        <w:br/>
        <w:t xml:space="preserve">Requisito </w:t>
      </w:r>
      <w:r w:rsidR="00180706" w:rsidRPr="00B4326C">
        <w:t>F-S-C37</w:t>
      </w:r>
      <w:bookmarkEnd w:id="111"/>
    </w:p>
    <w:tbl>
      <w:tblPr>
        <w:tblStyle w:val="Tabladelista6concolores"/>
        <w:tblW w:w="0" w:type="auto"/>
        <w:jc w:val="center"/>
        <w:tblLook w:val="0400" w:firstRow="0" w:lastRow="0" w:firstColumn="0" w:lastColumn="0" w:noHBand="0" w:noVBand="1"/>
      </w:tblPr>
      <w:tblGrid>
        <w:gridCol w:w="4322"/>
        <w:gridCol w:w="4322"/>
      </w:tblGrid>
      <w:tr w:rsidR="00671C12" w:rsidRPr="00B4326C" w14:paraId="4C18EE67" w14:textId="77777777" w:rsidTr="00133C32">
        <w:trPr>
          <w:cnfStyle w:val="000000100000" w:firstRow="0" w:lastRow="0" w:firstColumn="0" w:lastColumn="0" w:oddVBand="0" w:evenVBand="0" w:oddHBand="1" w:evenHBand="0" w:firstRowFirstColumn="0" w:firstRowLastColumn="0" w:lastRowFirstColumn="0" w:lastRowLastColumn="0"/>
          <w:jc w:val="center"/>
        </w:trPr>
        <w:tc>
          <w:tcPr>
            <w:tcW w:w="8644" w:type="dxa"/>
            <w:gridSpan w:val="2"/>
          </w:tcPr>
          <w:p w14:paraId="0A467591" w14:textId="680CF109" w:rsidR="00671C12" w:rsidRPr="00B4326C" w:rsidRDefault="00671C12" w:rsidP="00133C32">
            <w:r w:rsidRPr="00B4326C">
              <w:rPr>
                <w:b/>
                <w:bCs/>
              </w:rPr>
              <w:t>Identificador:</w:t>
            </w:r>
            <w:r w:rsidRPr="00B4326C">
              <w:t xml:space="preserve"> </w:t>
            </w:r>
            <w:r w:rsidR="00180706" w:rsidRPr="00B4326C">
              <w:t>F-S-C37</w:t>
            </w:r>
          </w:p>
        </w:tc>
      </w:tr>
      <w:tr w:rsidR="00671C12" w:rsidRPr="00B4326C" w14:paraId="6050FA96" w14:textId="77777777" w:rsidTr="00133C32">
        <w:trPr>
          <w:jc w:val="center"/>
        </w:trPr>
        <w:tc>
          <w:tcPr>
            <w:tcW w:w="8644" w:type="dxa"/>
            <w:gridSpan w:val="2"/>
          </w:tcPr>
          <w:p w14:paraId="737EBE21" w14:textId="1AC544A9" w:rsidR="00671C12" w:rsidRPr="00B4326C" w:rsidRDefault="00671C12" w:rsidP="00133C32">
            <w:pPr>
              <w:rPr>
                <w:b/>
                <w:bCs/>
              </w:rPr>
            </w:pPr>
            <w:r w:rsidRPr="00B4326C">
              <w:rPr>
                <w:b/>
                <w:bCs/>
              </w:rPr>
              <w:t>Descripción:</w:t>
            </w:r>
            <w:r w:rsidRPr="00B4326C">
              <w:t xml:space="preserve"> </w:t>
            </w:r>
            <w:r w:rsidR="00180706" w:rsidRPr="00B4326C">
              <w:t>El sistema deberá mostrar en todo momento al jugador los puntos de vida actuales de su personaje, así como cualquier otra estadística relevante para su supervivencia.</w:t>
            </w:r>
          </w:p>
        </w:tc>
      </w:tr>
      <w:tr w:rsidR="00671C12" w:rsidRPr="00B4326C" w14:paraId="2DDBCCF0" w14:textId="77777777" w:rsidTr="00133C32">
        <w:trPr>
          <w:cnfStyle w:val="000000100000" w:firstRow="0" w:lastRow="0" w:firstColumn="0" w:lastColumn="0" w:oddVBand="0" w:evenVBand="0" w:oddHBand="1" w:evenHBand="0" w:firstRowFirstColumn="0" w:firstRowLastColumn="0" w:lastRowFirstColumn="0" w:lastRowLastColumn="0"/>
          <w:jc w:val="center"/>
        </w:trPr>
        <w:tc>
          <w:tcPr>
            <w:tcW w:w="4322" w:type="dxa"/>
          </w:tcPr>
          <w:p w14:paraId="1DAA3D69" w14:textId="13B5CE16" w:rsidR="00671C12" w:rsidRPr="00B4326C" w:rsidRDefault="00671C12" w:rsidP="00133C32">
            <w:r w:rsidRPr="00B4326C">
              <w:rPr>
                <w:b/>
                <w:bCs/>
              </w:rPr>
              <w:t>Prioridad:</w:t>
            </w:r>
            <w:r w:rsidRPr="00B4326C">
              <w:t xml:space="preserve"> </w:t>
            </w:r>
            <w:r w:rsidR="00180706" w:rsidRPr="00B4326C">
              <w:t>Media</w:t>
            </w:r>
          </w:p>
        </w:tc>
        <w:tc>
          <w:tcPr>
            <w:tcW w:w="4322" w:type="dxa"/>
          </w:tcPr>
          <w:p w14:paraId="2702B4B8" w14:textId="3853ECE5" w:rsidR="00671C12" w:rsidRPr="00B4326C" w:rsidRDefault="00671C12" w:rsidP="00133C32">
            <w:r w:rsidRPr="00B4326C">
              <w:rPr>
                <w:b/>
                <w:bCs/>
              </w:rPr>
              <w:t>Necesidad:</w:t>
            </w:r>
            <w:r w:rsidRPr="00B4326C">
              <w:t xml:space="preserve"> </w:t>
            </w:r>
            <w:r w:rsidR="00180706" w:rsidRPr="00B4326C">
              <w:t>Obligatorio</w:t>
            </w:r>
          </w:p>
        </w:tc>
      </w:tr>
      <w:tr w:rsidR="00671C12" w:rsidRPr="00B4326C" w14:paraId="05D65CE2" w14:textId="77777777" w:rsidTr="00133C32">
        <w:trPr>
          <w:jc w:val="center"/>
        </w:trPr>
        <w:tc>
          <w:tcPr>
            <w:tcW w:w="4322" w:type="dxa"/>
          </w:tcPr>
          <w:p w14:paraId="6451E1B6" w14:textId="0790D5BA" w:rsidR="00671C12" w:rsidRPr="00B4326C" w:rsidRDefault="00671C12" w:rsidP="00133C32">
            <w:r w:rsidRPr="00B4326C">
              <w:rPr>
                <w:b/>
                <w:bCs/>
              </w:rPr>
              <w:t>Verificabilidad:</w:t>
            </w:r>
            <w:r w:rsidRPr="00B4326C">
              <w:t xml:space="preserve"> </w:t>
            </w:r>
            <w:r w:rsidR="00180706" w:rsidRPr="00B4326C">
              <w:t>Total</w:t>
            </w:r>
          </w:p>
        </w:tc>
        <w:tc>
          <w:tcPr>
            <w:tcW w:w="4322" w:type="dxa"/>
          </w:tcPr>
          <w:p w14:paraId="344CEABE" w14:textId="6A52B86C" w:rsidR="00671C12" w:rsidRPr="00B4326C" w:rsidRDefault="00671C12" w:rsidP="00133C32">
            <w:pPr>
              <w:rPr>
                <w:b/>
                <w:bCs/>
              </w:rPr>
            </w:pPr>
            <w:r w:rsidRPr="00B4326C">
              <w:rPr>
                <w:b/>
                <w:bCs/>
              </w:rPr>
              <w:t>Casos de uso asociados:</w:t>
            </w:r>
            <w:r w:rsidRPr="00B4326C">
              <w:t xml:space="preserve"> </w:t>
            </w:r>
            <w:r w:rsidR="00180706" w:rsidRPr="00B4326C">
              <w:t>CU05, CU06, CU07</w:t>
            </w:r>
          </w:p>
        </w:tc>
      </w:tr>
    </w:tbl>
    <w:p w14:paraId="0E9C5B29" w14:textId="77777777" w:rsidR="00671C12" w:rsidRPr="00B4326C" w:rsidRDefault="00671C12" w:rsidP="009003DC"/>
    <w:p w14:paraId="00BBFD6F" w14:textId="215B5A4F" w:rsidR="00671C12" w:rsidRPr="00B4326C" w:rsidRDefault="00671C12" w:rsidP="00671C12">
      <w:pPr>
        <w:pStyle w:val="TtuloTablaING"/>
      </w:pPr>
      <w:bookmarkStart w:id="112" w:name="_Toc169177204"/>
      <w:r w:rsidRPr="00B4326C">
        <w:t>Tabla 3.6</w:t>
      </w:r>
      <w:r w:rsidR="00827EF0" w:rsidRPr="00B4326C">
        <w:t>3</w:t>
      </w:r>
      <w:r w:rsidRPr="00B4326C">
        <w:t>.</w:t>
      </w:r>
      <w:r w:rsidRPr="00B4326C">
        <w:br/>
        <w:t xml:space="preserve">Requisito </w:t>
      </w:r>
      <w:r w:rsidR="00180706" w:rsidRPr="00B4326C">
        <w:t>F-U-C38</w:t>
      </w:r>
      <w:bookmarkEnd w:id="112"/>
    </w:p>
    <w:tbl>
      <w:tblPr>
        <w:tblStyle w:val="Tabladelista6concolores"/>
        <w:tblW w:w="0" w:type="auto"/>
        <w:jc w:val="center"/>
        <w:tblLook w:val="0400" w:firstRow="0" w:lastRow="0" w:firstColumn="0" w:lastColumn="0" w:noHBand="0" w:noVBand="1"/>
      </w:tblPr>
      <w:tblGrid>
        <w:gridCol w:w="4322"/>
        <w:gridCol w:w="4322"/>
      </w:tblGrid>
      <w:tr w:rsidR="00671C12" w:rsidRPr="00B4326C" w14:paraId="6D952A02" w14:textId="77777777" w:rsidTr="00133C32">
        <w:trPr>
          <w:cnfStyle w:val="000000100000" w:firstRow="0" w:lastRow="0" w:firstColumn="0" w:lastColumn="0" w:oddVBand="0" w:evenVBand="0" w:oddHBand="1" w:evenHBand="0" w:firstRowFirstColumn="0" w:firstRowLastColumn="0" w:lastRowFirstColumn="0" w:lastRowLastColumn="0"/>
          <w:jc w:val="center"/>
        </w:trPr>
        <w:tc>
          <w:tcPr>
            <w:tcW w:w="8644" w:type="dxa"/>
            <w:gridSpan w:val="2"/>
          </w:tcPr>
          <w:p w14:paraId="46F62FD0" w14:textId="5D265614" w:rsidR="00671C12" w:rsidRPr="00B4326C" w:rsidRDefault="00671C12" w:rsidP="00133C32">
            <w:r w:rsidRPr="00B4326C">
              <w:rPr>
                <w:b/>
                <w:bCs/>
              </w:rPr>
              <w:t>Identificador:</w:t>
            </w:r>
            <w:r w:rsidRPr="00B4326C">
              <w:t xml:space="preserve"> </w:t>
            </w:r>
            <w:r w:rsidR="00180706" w:rsidRPr="00B4326C">
              <w:t>F-U-C38</w:t>
            </w:r>
          </w:p>
        </w:tc>
      </w:tr>
      <w:tr w:rsidR="00671C12" w:rsidRPr="00B4326C" w14:paraId="671CC169" w14:textId="77777777" w:rsidTr="00133C32">
        <w:trPr>
          <w:jc w:val="center"/>
        </w:trPr>
        <w:tc>
          <w:tcPr>
            <w:tcW w:w="8644" w:type="dxa"/>
            <w:gridSpan w:val="2"/>
          </w:tcPr>
          <w:p w14:paraId="0E79862A" w14:textId="2BE35DE2" w:rsidR="00671C12" w:rsidRPr="00B4326C" w:rsidRDefault="00671C12" w:rsidP="00133C32">
            <w:pPr>
              <w:rPr>
                <w:b/>
                <w:bCs/>
              </w:rPr>
            </w:pPr>
            <w:r w:rsidRPr="00B4326C">
              <w:rPr>
                <w:b/>
                <w:bCs/>
              </w:rPr>
              <w:t>Descripción:</w:t>
            </w:r>
            <w:r w:rsidRPr="00B4326C">
              <w:t xml:space="preserve"> </w:t>
            </w:r>
            <w:r w:rsidR="00180706" w:rsidRPr="00B4326C">
              <w:t>El jugador deberá obtener un breve periodo de invulnerabilidad tras recibir daño.</w:t>
            </w:r>
          </w:p>
        </w:tc>
      </w:tr>
      <w:tr w:rsidR="00671C12" w:rsidRPr="00B4326C" w14:paraId="7DE9F33B" w14:textId="77777777" w:rsidTr="00133C32">
        <w:trPr>
          <w:cnfStyle w:val="000000100000" w:firstRow="0" w:lastRow="0" w:firstColumn="0" w:lastColumn="0" w:oddVBand="0" w:evenVBand="0" w:oddHBand="1" w:evenHBand="0" w:firstRowFirstColumn="0" w:firstRowLastColumn="0" w:lastRowFirstColumn="0" w:lastRowLastColumn="0"/>
          <w:jc w:val="center"/>
        </w:trPr>
        <w:tc>
          <w:tcPr>
            <w:tcW w:w="4322" w:type="dxa"/>
          </w:tcPr>
          <w:p w14:paraId="5534D646" w14:textId="527C38AB" w:rsidR="00671C12" w:rsidRPr="00B4326C" w:rsidRDefault="00671C12" w:rsidP="00133C32">
            <w:r w:rsidRPr="00B4326C">
              <w:rPr>
                <w:b/>
                <w:bCs/>
              </w:rPr>
              <w:t>Prioridad:</w:t>
            </w:r>
            <w:r w:rsidRPr="00B4326C">
              <w:t xml:space="preserve"> </w:t>
            </w:r>
            <w:r w:rsidR="00180706" w:rsidRPr="00B4326C">
              <w:t>Baja</w:t>
            </w:r>
          </w:p>
        </w:tc>
        <w:tc>
          <w:tcPr>
            <w:tcW w:w="4322" w:type="dxa"/>
          </w:tcPr>
          <w:p w14:paraId="670D224E" w14:textId="6068D4E9" w:rsidR="00671C12" w:rsidRPr="00B4326C" w:rsidRDefault="00671C12" w:rsidP="00133C32">
            <w:r w:rsidRPr="00B4326C">
              <w:rPr>
                <w:b/>
                <w:bCs/>
              </w:rPr>
              <w:t>Necesidad:</w:t>
            </w:r>
            <w:r w:rsidRPr="00B4326C">
              <w:t xml:space="preserve"> </w:t>
            </w:r>
            <w:r w:rsidR="00180706" w:rsidRPr="00B4326C">
              <w:t>Opcional</w:t>
            </w:r>
          </w:p>
        </w:tc>
      </w:tr>
      <w:tr w:rsidR="00671C12" w:rsidRPr="00B4326C" w14:paraId="4A06B11B" w14:textId="77777777" w:rsidTr="00133C32">
        <w:trPr>
          <w:jc w:val="center"/>
        </w:trPr>
        <w:tc>
          <w:tcPr>
            <w:tcW w:w="4322" w:type="dxa"/>
          </w:tcPr>
          <w:p w14:paraId="13252A07" w14:textId="309F3EE4" w:rsidR="00671C12" w:rsidRPr="00B4326C" w:rsidRDefault="00671C12" w:rsidP="00133C32">
            <w:r w:rsidRPr="00B4326C">
              <w:rPr>
                <w:b/>
                <w:bCs/>
              </w:rPr>
              <w:t>Verificabilidad:</w:t>
            </w:r>
            <w:r w:rsidRPr="00B4326C">
              <w:t xml:space="preserve"> </w:t>
            </w:r>
            <w:r w:rsidR="00180706" w:rsidRPr="00B4326C">
              <w:t>Total</w:t>
            </w:r>
          </w:p>
        </w:tc>
        <w:tc>
          <w:tcPr>
            <w:tcW w:w="4322" w:type="dxa"/>
          </w:tcPr>
          <w:p w14:paraId="13CA114F" w14:textId="6FA86154" w:rsidR="00671C12" w:rsidRPr="00B4326C" w:rsidRDefault="00671C12" w:rsidP="00133C32">
            <w:pPr>
              <w:rPr>
                <w:b/>
                <w:bCs/>
              </w:rPr>
            </w:pPr>
            <w:r w:rsidRPr="00B4326C">
              <w:rPr>
                <w:b/>
                <w:bCs/>
              </w:rPr>
              <w:t>Casos de uso asociados:</w:t>
            </w:r>
            <w:r w:rsidRPr="00B4326C">
              <w:t xml:space="preserve"> </w:t>
            </w:r>
            <w:r w:rsidR="00180706" w:rsidRPr="00B4326C">
              <w:t>CU06</w:t>
            </w:r>
          </w:p>
        </w:tc>
      </w:tr>
    </w:tbl>
    <w:p w14:paraId="7E9902BA" w14:textId="77777777" w:rsidR="00180706" w:rsidRPr="00B4326C" w:rsidRDefault="00180706" w:rsidP="009003DC"/>
    <w:p w14:paraId="3FBC2764" w14:textId="62265F2E" w:rsidR="00671C12" w:rsidRPr="00B4326C" w:rsidRDefault="00671C12" w:rsidP="00671C12">
      <w:pPr>
        <w:pStyle w:val="TtuloTablaING"/>
      </w:pPr>
      <w:bookmarkStart w:id="113" w:name="_Toc169177205"/>
      <w:r w:rsidRPr="00B4326C">
        <w:t>Tabla 3.6</w:t>
      </w:r>
      <w:r w:rsidR="00827EF0" w:rsidRPr="00B4326C">
        <w:t>4</w:t>
      </w:r>
      <w:r w:rsidRPr="00B4326C">
        <w:t>.</w:t>
      </w:r>
      <w:r w:rsidRPr="00B4326C">
        <w:br/>
        <w:t xml:space="preserve">Requisito </w:t>
      </w:r>
      <w:r w:rsidR="00180706" w:rsidRPr="00B4326C">
        <w:t>F-U-C39</w:t>
      </w:r>
      <w:bookmarkEnd w:id="113"/>
    </w:p>
    <w:tbl>
      <w:tblPr>
        <w:tblStyle w:val="Tabladelista6concolores"/>
        <w:tblW w:w="0" w:type="auto"/>
        <w:jc w:val="center"/>
        <w:tblLook w:val="0400" w:firstRow="0" w:lastRow="0" w:firstColumn="0" w:lastColumn="0" w:noHBand="0" w:noVBand="1"/>
      </w:tblPr>
      <w:tblGrid>
        <w:gridCol w:w="4322"/>
        <w:gridCol w:w="4322"/>
      </w:tblGrid>
      <w:tr w:rsidR="00671C12" w:rsidRPr="00B4326C" w14:paraId="206B97F6" w14:textId="77777777" w:rsidTr="00133C32">
        <w:trPr>
          <w:cnfStyle w:val="000000100000" w:firstRow="0" w:lastRow="0" w:firstColumn="0" w:lastColumn="0" w:oddVBand="0" w:evenVBand="0" w:oddHBand="1" w:evenHBand="0" w:firstRowFirstColumn="0" w:firstRowLastColumn="0" w:lastRowFirstColumn="0" w:lastRowLastColumn="0"/>
          <w:jc w:val="center"/>
        </w:trPr>
        <w:tc>
          <w:tcPr>
            <w:tcW w:w="8644" w:type="dxa"/>
            <w:gridSpan w:val="2"/>
          </w:tcPr>
          <w:p w14:paraId="303FF375" w14:textId="094E3A09" w:rsidR="00671C12" w:rsidRPr="00B4326C" w:rsidRDefault="00671C12" w:rsidP="00133C32">
            <w:r w:rsidRPr="00B4326C">
              <w:rPr>
                <w:b/>
                <w:bCs/>
              </w:rPr>
              <w:t>Identificador:</w:t>
            </w:r>
            <w:r w:rsidRPr="00B4326C">
              <w:t xml:space="preserve"> </w:t>
            </w:r>
            <w:r w:rsidR="00180706" w:rsidRPr="00B4326C">
              <w:t>F-U-C39</w:t>
            </w:r>
          </w:p>
        </w:tc>
      </w:tr>
      <w:tr w:rsidR="00671C12" w:rsidRPr="00B4326C" w14:paraId="673A8455" w14:textId="77777777" w:rsidTr="00133C32">
        <w:trPr>
          <w:jc w:val="center"/>
        </w:trPr>
        <w:tc>
          <w:tcPr>
            <w:tcW w:w="8644" w:type="dxa"/>
            <w:gridSpan w:val="2"/>
          </w:tcPr>
          <w:p w14:paraId="5AB184A5" w14:textId="008FC5D2" w:rsidR="00671C12" w:rsidRPr="00B4326C" w:rsidRDefault="00671C12" w:rsidP="00133C32">
            <w:pPr>
              <w:rPr>
                <w:b/>
                <w:bCs/>
              </w:rPr>
            </w:pPr>
            <w:r w:rsidRPr="00B4326C">
              <w:rPr>
                <w:b/>
                <w:bCs/>
              </w:rPr>
              <w:t>Descripción:</w:t>
            </w:r>
            <w:r w:rsidRPr="00B4326C">
              <w:t xml:space="preserve"> </w:t>
            </w:r>
            <w:r w:rsidR="00180706" w:rsidRPr="00B4326C">
              <w:t>El jugador deberá obtener por pantalla la razón por la que ha finalizado la partida.</w:t>
            </w:r>
          </w:p>
        </w:tc>
      </w:tr>
      <w:tr w:rsidR="00671C12" w:rsidRPr="00B4326C" w14:paraId="4687B92E" w14:textId="77777777" w:rsidTr="00133C32">
        <w:trPr>
          <w:cnfStyle w:val="000000100000" w:firstRow="0" w:lastRow="0" w:firstColumn="0" w:lastColumn="0" w:oddVBand="0" w:evenVBand="0" w:oddHBand="1" w:evenHBand="0" w:firstRowFirstColumn="0" w:firstRowLastColumn="0" w:lastRowFirstColumn="0" w:lastRowLastColumn="0"/>
          <w:jc w:val="center"/>
        </w:trPr>
        <w:tc>
          <w:tcPr>
            <w:tcW w:w="4322" w:type="dxa"/>
          </w:tcPr>
          <w:p w14:paraId="4AF39B47" w14:textId="1A760826" w:rsidR="00671C12" w:rsidRPr="00B4326C" w:rsidRDefault="00671C12" w:rsidP="00133C32">
            <w:r w:rsidRPr="00B4326C">
              <w:rPr>
                <w:b/>
                <w:bCs/>
              </w:rPr>
              <w:t>Prioridad:</w:t>
            </w:r>
            <w:r w:rsidRPr="00B4326C">
              <w:t xml:space="preserve"> </w:t>
            </w:r>
            <w:r w:rsidR="00180706" w:rsidRPr="00B4326C">
              <w:t>Media</w:t>
            </w:r>
          </w:p>
        </w:tc>
        <w:tc>
          <w:tcPr>
            <w:tcW w:w="4322" w:type="dxa"/>
          </w:tcPr>
          <w:p w14:paraId="7E98C9EE" w14:textId="7DF27EA2" w:rsidR="00671C12" w:rsidRPr="00B4326C" w:rsidRDefault="00671C12" w:rsidP="00133C32">
            <w:r w:rsidRPr="00B4326C">
              <w:rPr>
                <w:b/>
                <w:bCs/>
              </w:rPr>
              <w:t>Necesidad:</w:t>
            </w:r>
            <w:r w:rsidRPr="00B4326C">
              <w:t xml:space="preserve"> </w:t>
            </w:r>
            <w:r w:rsidR="00180706" w:rsidRPr="00B4326C">
              <w:t>Obligatorio</w:t>
            </w:r>
          </w:p>
        </w:tc>
      </w:tr>
      <w:tr w:rsidR="00671C12" w:rsidRPr="00B4326C" w14:paraId="78971773" w14:textId="77777777" w:rsidTr="00133C32">
        <w:trPr>
          <w:jc w:val="center"/>
        </w:trPr>
        <w:tc>
          <w:tcPr>
            <w:tcW w:w="4322" w:type="dxa"/>
          </w:tcPr>
          <w:p w14:paraId="5FD7EE27" w14:textId="41DAD463" w:rsidR="00671C12" w:rsidRPr="00B4326C" w:rsidRDefault="00671C12" w:rsidP="00133C32">
            <w:r w:rsidRPr="00B4326C">
              <w:rPr>
                <w:b/>
                <w:bCs/>
              </w:rPr>
              <w:t>Verificabilidad:</w:t>
            </w:r>
            <w:r w:rsidRPr="00B4326C">
              <w:t xml:space="preserve"> </w:t>
            </w:r>
            <w:r w:rsidR="00180706" w:rsidRPr="00B4326C">
              <w:t>Total</w:t>
            </w:r>
          </w:p>
        </w:tc>
        <w:tc>
          <w:tcPr>
            <w:tcW w:w="4322" w:type="dxa"/>
          </w:tcPr>
          <w:p w14:paraId="79D84334" w14:textId="1133C3F9" w:rsidR="00671C12" w:rsidRPr="00B4326C" w:rsidRDefault="00671C12" w:rsidP="00133C32">
            <w:pPr>
              <w:rPr>
                <w:b/>
                <w:bCs/>
              </w:rPr>
            </w:pPr>
            <w:r w:rsidRPr="00B4326C">
              <w:rPr>
                <w:b/>
                <w:bCs/>
              </w:rPr>
              <w:t>Casos de uso asociados:</w:t>
            </w:r>
            <w:r w:rsidRPr="00B4326C">
              <w:t xml:space="preserve"> </w:t>
            </w:r>
            <w:r w:rsidR="00180706" w:rsidRPr="00B4326C">
              <w:t>CU08, CU09</w:t>
            </w:r>
          </w:p>
        </w:tc>
      </w:tr>
    </w:tbl>
    <w:p w14:paraId="27854BDD" w14:textId="77777777" w:rsidR="00671C12" w:rsidRPr="00B4326C" w:rsidRDefault="00671C12" w:rsidP="009003DC"/>
    <w:p w14:paraId="4F41AFF8" w14:textId="77777777" w:rsidR="00827EF0" w:rsidRPr="00B4326C" w:rsidRDefault="00827EF0" w:rsidP="009003DC"/>
    <w:p w14:paraId="31A48B3B" w14:textId="77777777" w:rsidR="00827EF0" w:rsidRPr="00B4326C" w:rsidRDefault="00827EF0" w:rsidP="009003DC"/>
    <w:p w14:paraId="53BCA8C4" w14:textId="77777777" w:rsidR="00827EF0" w:rsidRPr="00B4326C" w:rsidRDefault="00827EF0" w:rsidP="009003DC"/>
    <w:p w14:paraId="28D55390" w14:textId="77777777" w:rsidR="00827EF0" w:rsidRPr="00B4326C" w:rsidRDefault="00827EF0" w:rsidP="009003DC"/>
    <w:p w14:paraId="49490C96" w14:textId="77777777" w:rsidR="00827EF0" w:rsidRPr="00B4326C" w:rsidRDefault="00827EF0" w:rsidP="009003DC"/>
    <w:p w14:paraId="4F644A14" w14:textId="24F66DB3" w:rsidR="00671C12" w:rsidRPr="00B4326C" w:rsidRDefault="00671C12" w:rsidP="00671C12">
      <w:pPr>
        <w:pStyle w:val="TtuloTablaING"/>
      </w:pPr>
      <w:bookmarkStart w:id="114" w:name="_Toc169177206"/>
      <w:r w:rsidRPr="00B4326C">
        <w:lastRenderedPageBreak/>
        <w:t>Tabla 3.6</w:t>
      </w:r>
      <w:r w:rsidR="00827EF0" w:rsidRPr="00B4326C">
        <w:t>5</w:t>
      </w:r>
      <w:r w:rsidRPr="00B4326C">
        <w:t>.</w:t>
      </w:r>
      <w:r w:rsidRPr="00B4326C">
        <w:br/>
        <w:t xml:space="preserve">Requisito </w:t>
      </w:r>
      <w:r w:rsidR="00180706" w:rsidRPr="00B4326C">
        <w:t>F-S-C40</w:t>
      </w:r>
      <w:bookmarkEnd w:id="114"/>
    </w:p>
    <w:tbl>
      <w:tblPr>
        <w:tblStyle w:val="Tabladelista6concolores"/>
        <w:tblW w:w="0" w:type="auto"/>
        <w:jc w:val="center"/>
        <w:tblLook w:val="0400" w:firstRow="0" w:lastRow="0" w:firstColumn="0" w:lastColumn="0" w:noHBand="0" w:noVBand="1"/>
      </w:tblPr>
      <w:tblGrid>
        <w:gridCol w:w="4322"/>
        <w:gridCol w:w="4322"/>
      </w:tblGrid>
      <w:tr w:rsidR="00671C12" w:rsidRPr="00B4326C" w14:paraId="635FAA56" w14:textId="77777777" w:rsidTr="00133C32">
        <w:trPr>
          <w:cnfStyle w:val="000000100000" w:firstRow="0" w:lastRow="0" w:firstColumn="0" w:lastColumn="0" w:oddVBand="0" w:evenVBand="0" w:oddHBand="1" w:evenHBand="0" w:firstRowFirstColumn="0" w:firstRowLastColumn="0" w:lastRowFirstColumn="0" w:lastRowLastColumn="0"/>
          <w:jc w:val="center"/>
        </w:trPr>
        <w:tc>
          <w:tcPr>
            <w:tcW w:w="8644" w:type="dxa"/>
            <w:gridSpan w:val="2"/>
          </w:tcPr>
          <w:p w14:paraId="557ACEE2" w14:textId="77506566" w:rsidR="00671C12" w:rsidRPr="00B4326C" w:rsidRDefault="00671C12" w:rsidP="00133C32">
            <w:r w:rsidRPr="00B4326C">
              <w:rPr>
                <w:b/>
                <w:bCs/>
              </w:rPr>
              <w:t>Identificador:</w:t>
            </w:r>
            <w:r w:rsidRPr="00B4326C">
              <w:t xml:space="preserve"> </w:t>
            </w:r>
            <w:r w:rsidR="00180706" w:rsidRPr="00B4326C">
              <w:t>F-S-C40</w:t>
            </w:r>
          </w:p>
        </w:tc>
      </w:tr>
      <w:tr w:rsidR="00671C12" w:rsidRPr="00B4326C" w14:paraId="45B3B0A8" w14:textId="77777777" w:rsidTr="00133C32">
        <w:trPr>
          <w:jc w:val="center"/>
        </w:trPr>
        <w:tc>
          <w:tcPr>
            <w:tcW w:w="8644" w:type="dxa"/>
            <w:gridSpan w:val="2"/>
          </w:tcPr>
          <w:p w14:paraId="68169735" w14:textId="1B396F3C" w:rsidR="00671C12" w:rsidRPr="00B4326C" w:rsidRDefault="00671C12" w:rsidP="00133C32">
            <w:pPr>
              <w:rPr>
                <w:b/>
                <w:bCs/>
              </w:rPr>
            </w:pPr>
            <w:r w:rsidRPr="00B4326C">
              <w:rPr>
                <w:b/>
                <w:bCs/>
              </w:rPr>
              <w:t>Descripción:</w:t>
            </w:r>
            <w:r w:rsidRPr="00B4326C">
              <w:t xml:space="preserve"> </w:t>
            </w:r>
            <w:r w:rsidR="00180706" w:rsidRPr="00B4326C">
              <w:t>El sistema deberá mostrar al jugador un mensaje cuando se produzca un error o comportamiento inesperado en el flujo de la partida.</w:t>
            </w:r>
          </w:p>
        </w:tc>
      </w:tr>
      <w:tr w:rsidR="00671C12" w:rsidRPr="00B4326C" w14:paraId="634266A8" w14:textId="77777777" w:rsidTr="00133C32">
        <w:trPr>
          <w:cnfStyle w:val="000000100000" w:firstRow="0" w:lastRow="0" w:firstColumn="0" w:lastColumn="0" w:oddVBand="0" w:evenVBand="0" w:oddHBand="1" w:evenHBand="0" w:firstRowFirstColumn="0" w:firstRowLastColumn="0" w:lastRowFirstColumn="0" w:lastRowLastColumn="0"/>
          <w:jc w:val="center"/>
        </w:trPr>
        <w:tc>
          <w:tcPr>
            <w:tcW w:w="4322" w:type="dxa"/>
          </w:tcPr>
          <w:p w14:paraId="198D0629" w14:textId="31FEA099" w:rsidR="00671C12" w:rsidRPr="00B4326C" w:rsidRDefault="00671C12" w:rsidP="00133C32">
            <w:r w:rsidRPr="00B4326C">
              <w:rPr>
                <w:b/>
                <w:bCs/>
              </w:rPr>
              <w:t>Prioridad:</w:t>
            </w:r>
            <w:r w:rsidRPr="00B4326C">
              <w:t xml:space="preserve"> </w:t>
            </w:r>
            <w:r w:rsidR="00180706" w:rsidRPr="00B4326C">
              <w:t>Media</w:t>
            </w:r>
          </w:p>
        </w:tc>
        <w:tc>
          <w:tcPr>
            <w:tcW w:w="4322" w:type="dxa"/>
          </w:tcPr>
          <w:p w14:paraId="5232004D" w14:textId="59E05EDB" w:rsidR="00671C12" w:rsidRPr="00B4326C" w:rsidRDefault="00671C12" w:rsidP="00133C32">
            <w:r w:rsidRPr="00B4326C">
              <w:rPr>
                <w:b/>
                <w:bCs/>
              </w:rPr>
              <w:t>Necesidad:</w:t>
            </w:r>
            <w:r w:rsidRPr="00B4326C">
              <w:t xml:space="preserve"> </w:t>
            </w:r>
            <w:r w:rsidR="00180706" w:rsidRPr="00B4326C">
              <w:t>Obligatorio</w:t>
            </w:r>
          </w:p>
        </w:tc>
      </w:tr>
      <w:tr w:rsidR="00671C12" w:rsidRPr="00B4326C" w14:paraId="2637965F" w14:textId="77777777" w:rsidTr="00133C32">
        <w:trPr>
          <w:jc w:val="center"/>
        </w:trPr>
        <w:tc>
          <w:tcPr>
            <w:tcW w:w="4322" w:type="dxa"/>
          </w:tcPr>
          <w:p w14:paraId="05692F53" w14:textId="33747873" w:rsidR="00671C12" w:rsidRPr="00B4326C" w:rsidRDefault="00671C12" w:rsidP="00133C32">
            <w:r w:rsidRPr="00B4326C">
              <w:rPr>
                <w:b/>
                <w:bCs/>
              </w:rPr>
              <w:t>Verificabilidad:</w:t>
            </w:r>
            <w:r w:rsidRPr="00B4326C">
              <w:t xml:space="preserve"> </w:t>
            </w:r>
            <w:r w:rsidR="00180706" w:rsidRPr="00B4326C">
              <w:t>Parcial</w:t>
            </w:r>
          </w:p>
        </w:tc>
        <w:tc>
          <w:tcPr>
            <w:tcW w:w="4322" w:type="dxa"/>
          </w:tcPr>
          <w:p w14:paraId="2F493308" w14:textId="1D05EE13" w:rsidR="00671C12" w:rsidRPr="00B4326C" w:rsidRDefault="00671C12" w:rsidP="00133C32">
            <w:pPr>
              <w:rPr>
                <w:b/>
                <w:bCs/>
              </w:rPr>
            </w:pPr>
            <w:r w:rsidRPr="00B4326C">
              <w:rPr>
                <w:b/>
                <w:bCs/>
              </w:rPr>
              <w:t>Casos de uso asociados:</w:t>
            </w:r>
            <w:r w:rsidRPr="00B4326C">
              <w:t xml:space="preserve"> </w:t>
            </w:r>
            <w:r w:rsidR="00180706" w:rsidRPr="00B4326C">
              <w:t>CU17, CU18, CU19</w:t>
            </w:r>
          </w:p>
        </w:tc>
      </w:tr>
    </w:tbl>
    <w:p w14:paraId="75F83DB5" w14:textId="77777777" w:rsidR="00671C12" w:rsidRPr="00B4326C" w:rsidRDefault="00671C12" w:rsidP="009003DC"/>
    <w:p w14:paraId="387EBD56" w14:textId="1E45DEAD" w:rsidR="00671C12" w:rsidRPr="00B4326C" w:rsidRDefault="00671C12" w:rsidP="00671C12">
      <w:pPr>
        <w:pStyle w:val="TtuloTablaING"/>
      </w:pPr>
      <w:bookmarkStart w:id="115" w:name="_Toc169177207"/>
      <w:r w:rsidRPr="00B4326C">
        <w:t>Tabla 3.6</w:t>
      </w:r>
      <w:r w:rsidR="00827EF0" w:rsidRPr="00B4326C">
        <w:t>6</w:t>
      </w:r>
      <w:r w:rsidRPr="00B4326C">
        <w:t>.</w:t>
      </w:r>
      <w:r w:rsidRPr="00B4326C">
        <w:br/>
        <w:t xml:space="preserve">Requisito </w:t>
      </w:r>
      <w:r w:rsidR="00180706" w:rsidRPr="00B4326C">
        <w:t>F-S-R41</w:t>
      </w:r>
      <w:bookmarkEnd w:id="115"/>
    </w:p>
    <w:tbl>
      <w:tblPr>
        <w:tblStyle w:val="Tabladelista6concolores"/>
        <w:tblW w:w="0" w:type="auto"/>
        <w:jc w:val="center"/>
        <w:tblLook w:val="0400" w:firstRow="0" w:lastRow="0" w:firstColumn="0" w:lastColumn="0" w:noHBand="0" w:noVBand="1"/>
      </w:tblPr>
      <w:tblGrid>
        <w:gridCol w:w="4322"/>
        <w:gridCol w:w="4322"/>
      </w:tblGrid>
      <w:tr w:rsidR="00671C12" w:rsidRPr="00B4326C" w14:paraId="33D0F8D4" w14:textId="77777777" w:rsidTr="00133C32">
        <w:trPr>
          <w:cnfStyle w:val="000000100000" w:firstRow="0" w:lastRow="0" w:firstColumn="0" w:lastColumn="0" w:oddVBand="0" w:evenVBand="0" w:oddHBand="1" w:evenHBand="0" w:firstRowFirstColumn="0" w:firstRowLastColumn="0" w:lastRowFirstColumn="0" w:lastRowLastColumn="0"/>
          <w:jc w:val="center"/>
        </w:trPr>
        <w:tc>
          <w:tcPr>
            <w:tcW w:w="8644" w:type="dxa"/>
            <w:gridSpan w:val="2"/>
          </w:tcPr>
          <w:p w14:paraId="71325AC4" w14:textId="1071C2F2" w:rsidR="00671C12" w:rsidRPr="00B4326C" w:rsidRDefault="00671C12" w:rsidP="00133C32">
            <w:r w:rsidRPr="00B4326C">
              <w:rPr>
                <w:b/>
                <w:bCs/>
              </w:rPr>
              <w:t>Identificador:</w:t>
            </w:r>
            <w:r w:rsidRPr="00B4326C">
              <w:t xml:space="preserve"> </w:t>
            </w:r>
            <w:r w:rsidR="00180706" w:rsidRPr="00B4326C">
              <w:t>F-S-R41</w:t>
            </w:r>
          </w:p>
        </w:tc>
      </w:tr>
      <w:tr w:rsidR="00671C12" w:rsidRPr="00B4326C" w14:paraId="19383344" w14:textId="77777777" w:rsidTr="00133C32">
        <w:trPr>
          <w:jc w:val="center"/>
        </w:trPr>
        <w:tc>
          <w:tcPr>
            <w:tcW w:w="8644" w:type="dxa"/>
            <w:gridSpan w:val="2"/>
          </w:tcPr>
          <w:p w14:paraId="72E6BEF2" w14:textId="0B80DFD4" w:rsidR="00671C12" w:rsidRPr="00B4326C" w:rsidRDefault="00671C12" w:rsidP="00133C32">
            <w:pPr>
              <w:rPr>
                <w:b/>
                <w:bCs/>
              </w:rPr>
            </w:pPr>
            <w:r w:rsidRPr="00B4326C">
              <w:rPr>
                <w:b/>
                <w:bCs/>
              </w:rPr>
              <w:t>Descripción:</w:t>
            </w:r>
            <w:r w:rsidRPr="00B4326C">
              <w:t xml:space="preserve"> </w:t>
            </w:r>
            <w:r w:rsidR="00180706" w:rsidRPr="00B4326C">
              <w:t>El sistema deberá terminar la partida cuando uno de los jugadores sufra una desconexión en el modo multijugador.</w:t>
            </w:r>
          </w:p>
        </w:tc>
      </w:tr>
      <w:tr w:rsidR="00671C12" w:rsidRPr="00B4326C" w14:paraId="3B896420" w14:textId="77777777" w:rsidTr="00133C32">
        <w:trPr>
          <w:cnfStyle w:val="000000100000" w:firstRow="0" w:lastRow="0" w:firstColumn="0" w:lastColumn="0" w:oddVBand="0" w:evenVBand="0" w:oddHBand="1" w:evenHBand="0" w:firstRowFirstColumn="0" w:firstRowLastColumn="0" w:lastRowFirstColumn="0" w:lastRowLastColumn="0"/>
          <w:jc w:val="center"/>
        </w:trPr>
        <w:tc>
          <w:tcPr>
            <w:tcW w:w="4322" w:type="dxa"/>
          </w:tcPr>
          <w:p w14:paraId="1C137A2B" w14:textId="2338FB01" w:rsidR="00671C12" w:rsidRPr="00B4326C" w:rsidRDefault="00671C12" w:rsidP="00133C32">
            <w:r w:rsidRPr="00B4326C">
              <w:rPr>
                <w:b/>
                <w:bCs/>
              </w:rPr>
              <w:t>Prioridad:</w:t>
            </w:r>
            <w:r w:rsidRPr="00B4326C">
              <w:t xml:space="preserve"> </w:t>
            </w:r>
            <w:r w:rsidR="00180706" w:rsidRPr="00B4326C">
              <w:t>Alta</w:t>
            </w:r>
          </w:p>
        </w:tc>
        <w:tc>
          <w:tcPr>
            <w:tcW w:w="4322" w:type="dxa"/>
          </w:tcPr>
          <w:p w14:paraId="32427B85" w14:textId="3FED8350" w:rsidR="00671C12" w:rsidRPr="00B4326C" w:rsidRDefault="00671C12" w:rsidP="00133C32">
            <w:r w:rsidRPr="00B4326C">
              <w:rPr>
                <w:b/>
                <w:bCs/>
              </w:rPr>
              <w:t>Necesidad:</w:t>
            </w:r>
            <w:r w:rsidRPr="00B4326C">
              <w:t xml:space="preserve"> </w:t>
            </w:r>
            <w:r w:rsidR="00180706" w:rsidRPr="00B4326C">
              <w:t>Obligatorio</w:t>
            </w:r>
          </w:p>
        </w:tc>
      </w:tr>
      <w:tr w:rsidR="00671C12" w:rsidRPr="00B4326C" w14:paraId="35343BE1" w14:textId="77777777" w:rsidTr="00133C32">
        <w:trPr>
          <w:jc w:val="center"/>
        </w:trPr>
        <w:tc>
          <w:tcPr>
            <w:tcW w:w="4322" w:type="dxa"/>
          </w:tcPr>
          <w:p w14:paraId="20D2EC0E" w14:textId="4BC67B29" w:rsidR="00671C12" w:rsidRPr="00B4326C" w:rsidRDefault="00671C12" w:rsidP="00133C32">
            <w:r w:rsidRPr="00B4326C">
              <w:rPr>
                <w:b/>
                <w:bCs/>
              </w:rPr>
              <w:t>Verificabilidad:</w:t>
            </w:r>
            <w:r w:rsidRPr="00B4326C">
              <w:t xml:space="preserve"> </w:t>
            </w:r>
            <w:r w:rsidR="00180706" w:rsidRPr="00B4326C">
              <w:t>Total</w:t>
            </w:r>
          </w:p>
        </w:tc>
        <w:tc>
          <w:tcPr>
            <w:tcW w:w="4322" w:type="dxa"/>
          </w:tcPr>
          <w:p w14:paraId="56B6930D" w14:textId="4B1481E0" w:rsidR="00671C12" w:rsidRPr="00B4326C" w:rsidRDefault="00671C12" w:rsidP="00133C32">
            <w:pPr>
              <w:rPr>
                <w:b/>
                <w:bCs/>
              </w:rPr>
            </w:pPr>
            <w:r w:rsidRPr="00B4326C">
              <w:rPr>
                <w:b/>
                <w:bCs/>
              </w:rPr>
              <w:t>Casos de uso asociados:</w:t>
            </w:r>
            <w:r w:rsidRPr="00B4326C">
              <w:t xml:space="preserve"> </w:t>
            </w:r>
            <w:r w:rsidR="00180706" w:rsidRPr="00B4326C">
              <w:t>CU17, CU18, CU19</w:t>
            </w:r>
          </w:p>
        </w:tc>
      </w:tr>
    </w:tbl>
    <w:p w14:paraId="5A20D456" w14:textId="77777777" w:rsidR="00671C12" w:rsidRPr="00B4326C" w:rsidRDefault="00671C12" w:rsidP="009003DC"/>
    <w:p w14:paraId="243C9C10" w14:textId="2F6EF227" w:rsidR="00671C12" w:rsidRPr="00B4326C" w:rsidRDefault="00671C12" w:rsidP="00671C12">
      <w:pPr>
        <w:pStyle w:val="TtuloTablaING"/>
      </w:pPr>
      <w:bookmarkStart w:id="116" w:name="_Toc169177208"/>
      <w:r w:rsidRPr="00B4326C">
        <w:t>Tabla 3.6</w:t>
      </w:r>
      <w:r w:rsidR="00827EF0" w:rsidRPr="00B4326C">
        <w:t>7</w:t>
      </w:r>
      <w:r w:rsidRPr="00B4326C">
        <w:t>.</w:t>
      </w:r>
      <w:r w:rsidRPr="00B4326C">
        <w:br/>
        <w:t xml:space="preserve">Requisito </w:t>
      </w:r>
      <w:r w:rsidR="00666A12" w:rsidRPr="00B4326C">
        <w:t>F-S-R42</w:t>
      </w:r>
      <w:bookmarkEnd w:id="116"/>
    </w:p>
    <w:tbl>
      <w:tblPr>
        <w:tblStyle w:val="Tabladelista6concolores"/>
        <w:tblW w:w="0" w:type="auto"/>
        <w:jc w:val="center"/>
        <w:tblLook w:val="0400" w:firstRow="0" w:lastRow="0" w:firstColumn="0" w:lastColumn="0" w:noHBand="0" w:noVBand="1"/>
      </w:tblPr>
      <w:tblGrid>
        <w:gridCol w:w="4322"/>
        <w:gridCol w:w="4322"/>
      </w:tblGrid>
      <w:tr w:rsidR="00671C12" w:rsidRPr="00B4326C" w14:paraId="4975FB38" w14:textId="77777777" w:rsidTr="00133C32">
        <w:trPr>
          <w:cnfStyle w:val="000000100000" w:firstRow="0" w:lastRow="0" w:firstColumn="0" w:lastColumn="0" w:oddVBand="0" w:evenVBand="0" w:oddHBand="1" w:evenHBand="0" w:firstRowFirstColumn="0" w:firstRowLastColumn="0" w:lastRowFirstColumn="0" w:lastRowLastColumn="0"/>
          <w:jc w:val="center"/>
        </w:trPr>
        <w:tc>
          <w:tcPr>
            <w:tcW w:w="8644" w:type="dxa"/>
            <w:gridSpan w:val="2"/>
          </w:tcPr>
          <w:p w14:paraId="443BE967" w14:textId="0BC553AA" w:rsidR="00671C12" w:rsidRPr="00B4326C" w:rsidRDefault="00671C12" w:rsidP="00133C32">
            <w:r w:rsidRPr="00B4326C">
              <w:rPr>
                <w:b/>
                <w:bCs/>
              </w:rPr>
              <w:t>Identificador:</w:t>
            </w:r>
            <w:r w:rsidRPr="00B4326C">
              <w:t xml:space="preserve"> </w:t>
            </w:r>
            <w:r w:rsidR="00666A12" w:rsidRPr="00B4326C">
              <w:t>F-S-R42</w:t>
            </w:r>
          </w:p>
        </w:tc>
      </w:tr>
      <w:tr w:rsidR="00671C12" w:rsidRPr="00B4326C" w14:paraId="2726E7C8" w14:textId="77777777" w:rsidTr="00133C32">
        <w:trPr>
          <w:jc w:val="center"/>
        </w:trPr>
        <w:tc>
          <w:tcPr>
            <w:tcW w:w="8644" w:type="dxa"/>
            <w:gridSpan w:val="2"/>
          </w:tcPr>
          <w:p w14:paraId="4E337546" w14:textId="07BB7A25" w:rsidR="00671C12" w:rsidRPr="00B4326C" w:rsidRDefault="00671C12" w:rsidP="00133C32">
            <w:pPr>
              <w:rPr>
                <w:b/>
                <w:bCs/>
              </w:rPr>
            </w:pPr>
            <w:r w:rsidRPr="00B4326C">
              <w:rPr>
                <w:b/>
                <w:bCs/>
              </w:rPr>
              <w:t>Descripción:</w:t>
            </w:r>
            <w:r w:rsidRPr="00B4326C">
              <w:t xml:space="preserve"> </w:t>
            </w:r>
            <w:r w:rsidR="00666A12" w:rsidRPr="00B4326C">
              <w:t>El sistema deberá limitar la cantidad máxima de jugadores en el modo multijugador a 2 por sala de juego.</w:t>
            </w:r>
          </w:p>
        </w:tc>
      </w:tr>
      <w:tr w:rsidR="00671C12" w:rsidRPr="00B4326C" w14:paraId="1A7936EC" w14:textId="77777777" w:rsidTr="00133C32">
        <w:trPr>
          <w:cnfStyle w:val="000000100000" w:firstRow="0" w:lastRow="0" w:firstColumn="0" w:lastColumn="0" w:oddVBand="0" w:evenVBand="0" w:oddHBand="1" w:evenHBand="0" w:firstRowFirstColumn="0" w:firstRowLastColumn="0" w:lastRowFirstColumn="0" w:lastRowLastColumn="0"/>
          <w:jc w:val="center"/>
        </w:trPr>
        <w:tc>
          <w:tcPr>
            <w:tcW w:w="4322" w:type="dxa"/>
          </w:tcPr>
          <w:p w14:paraId="1A96A5F8" w14:textId="671B8732" w:rsidR="00671C12" w:rsidRPr="00B4326C" w:rsidRDefault="00671C12" w:rsidP="00133C32">
            <w:r w:rsidRPr="00B4326C">
              <w:rPr>
                <w:b/>
                <w:bCs/>
              </w:rPr>
              <w:t>Prioridad:</w:t>
            </w:r>
            <w:r w:rsidRPr="00B4326C">
              <w:t xml:space="preserve"> </w:t>
            </w:r>
            <w:r w:rsidR="00666A12" w:rsidRPr="00B4326C">
              <w:t>Media</w:t>
            </w:r>
          </w:p>
        </w:tc>
        <w:tc>
          <w:tcPr>
            <w:tcW w:w="4322" w:type="dxa"/>
          </w:tcPr>
          <w:p w14:paraId="2069EB6B" w14:textId="1D2FE5E2" w:rsidR="00671C12" w:rsidRPr="00B4326C" w:rsidRDefault="00671C12" w:rsidP="00133C32">
            <w:r w:rsidRPr="00B4326C">
              <w:rPr>
                <w:b/>
                <w:bCs/>
              </w:rPr>
              <w:t>Necesidad:</w:t>
            </w:r>
            <w:r w:rsidRPr="00B4326C">
              <w:t xml:space="preserve"> </w:t>
            </w:r>
            <w:r w:rsidR="00666A12" w:rsidRPr="00B4326C">
              <w:t>Obligatorio</w:t>
            </w:r>
          </w:p>
        </w:tc>
      </w:tr>
      <w:tr w:rsidR="00671C12" w:rsidRPr="00B4326C" w14:paraId="6BF696F4" w14:textId="77777777" w:rsidTr="00133C32">
        <w:trPr>
          <w:jc w:val="center"/>
        </w:trPr>
        <w:tc>
          <w:tcPr>
            <w:tcW w:w="4322" w:type="dxa"/>
          </w:tcPr>
          <w:p w14:paraId="373CC76A" w14:textId="257F4915" w:rsidR="00671C12" w:rsidRPr="00B4326C" w:rsidRDefault="00671C12" w:rsidP="00133C32">
            <w:r w:rsidRPr="00B4326C">
              <w:rPr>
                <w:b/>
                <w:bCs/>
              </w:rPr>
              <w:t>Verificabilidad:</w:t>
            </w:r>
            <w:r w:rsidRPr="00B4326C">
              <w:t xml:space="preserve"> </w:t>
            </w:r>
            <w:r w:rsidR="00666A12" w:rsidRPr="00B4326C">
              <w:t>Total</w:t>
            </w:r>
          </w:p>
        </w:tc>
        <w:tc>
          <w:tcPr>
            <w:tcW w:w="4322" w:type="dxa"/>
          </w:tcPr>
          <w:p w14:paraId="31BAF285" w14:textId="41FA18CF" w:rsidR="00671C12" w:rsidRPr="00B4326C" w:rsidRDefault="00671C12" w:rsidP="00133C32">
            <w:pPr>
              <w:rPr>
                <w:b/>
                <w:bCs/>
              </w:rPr>
            </w:pPr>
            <w:r w:rsidRPr="00B4326C">
              <w:rPr>
                <w:b/>
                <w:bCs/>
              </w:rPr>
              <w:t>Casos de uso asociados:</w:t>
            </w:r>
            <w:r w:rsidRPr="00B4326C">
              <w:t xml:space="preserve"> </w:t>
            </w:r>
            <w:r w:rsidR="00666A12" w:rsidRPr="00B4326C">
              <w:t>CU17, CU18, CU19</w:t>
            </w:r>
          </w:p>
        </w:tc>
      </w:tr>
    </w:tbl>
    <w:p w14:paraId="6B407E5D" w14:textId="77777777" w:rsidR="00671C12" w:rsidRPr="00B4326C" w:rsidRDefault="00671C12" w:rsidP="009003DC"/>
    <w:p w14:paraId="19469A9C" w14:textId="4A8492A2" w:rsidR="00C470E4" w:rsidRPr="00B4326C" w:rsidRDefault="00C470E4">
      <w:pPr>
        <w:pStyle w:val="Epgrafe"/>
        <w:numPr>
          <w:ilvl w:val="2"/>
          <w:numId w:val="2"/>
        </w:numPr>
      </w:pPr>
      <w:bookmarkStart w:id="117" w:name="_Toc166609925"/>
      <w:bookmarkStart w:id="118" w:name="_Toc169177067"/>
      <w:r w:rsidRPr="00B4326C">
        <w:t xml:space="preserve">Requisitos </w:t>
      </w:r>
      <w:bookmarkEnd w:id="117"/>
      <w:r w:rsidR="009003DC" w:rsidRPr="00B4326C">
        <w:t>no funcionales</w:t>
      </w:r>
      <w:bookmarkEnd w:id="118"/>
    </w:p>
    <w:p w14:paraId="7B367334" w14:textId="27459D38" w:rsidR="0053367A" w:rsidRPr="00B4326C" w:rsidRDefault="0048062C" w:rsidP="0053367A">
      <w:r w:rsidRPr="00B4326C">
        <w:t>Los requisitos no funcionales especificados para este proyecto son los siguientes:</w:t>
      </w:r>
    </w:p>
    <w:p w14:paraId="57FE7814" w14:textId="77777777" w:rsidR="00827EF0" w:rsidRPr="00B4326C" w:rsidRDefault="00827EF0" w:rsidP="0053367A"/>
    <w:p w14:paraId="56EE4C64" w14:textId="6B96CF92" w:rsidR="0048062C" w:rsidRPr="00B4326C" w:rsidRDefault="0048062C" w:rsidP="0048062C">
      <w:pPr>
        <w:pStyle w:val="TtuloTablaING"/>
      </w:pPr>
      <w:bookmarkStart w:id="119" w:name="_Toc169177209"/>
      <w:r w:rsidRPr="00B4326C">
        <w:t>Tabla 3.6</w:t>
      </w:r>
      <w:r w:rsidR="00827EF0" w:rsidRPr="00B4326C">
        <w:t>8</w:t>
      </w:r>
      <w:r w:rsidRPr="00B4326C">
        <w:t>.</w:t>
      </w:r>
      <w:r w:rsidRPr="00B4326C">
        <w:br/>
        <w:t>Requisito NF-S-C43</w:t>
      </w:r>
      <w:bookmarkEnd w:id="119"/>
    </w:p>
    <w:tbl>
      <w:tblPr>
        <w:tblStyle w:val="Tabladelista6concolores"/>
        <w:tblW w:w="0" w:type="auto"/>
        <w:jc w:val="center"/>
        <w:tblLook w:val="0400" w:firstRow="0" w:lastRow="0" w:firstColumn="0" w:lastColumn="0" w:noHBand="0" w:noVBand="1"/>
      </w:tblPr>
      <w:tblGrid>
        <w:gridCol w:w="4322"/>
        <w:gridCol w:w="4322"/>
      </w:tblGrid>
      <w:tr w:rsidR="0048062C" w:rsidRPr="00B4326C" w14:paraId="7CF261B5" w14:textId="77777777" w:rsidTr="00133C32">
        <w:trPr>
          <w:cnfStyle w:val="000000100000" w:firstRow="0" w:lastRow="0" w:firstColumn="0" w:lastColumn="0" w:oddVBand="0" w:evenVBand="0" w:oddHBand="1" w:evenHBand="0" w:firstRowFirstColumn="0" w:firstRowLastColumn="0" w:lastRowFirstColumn="0" w:lastRowLastColumn="0"/>
          <w:jc w:val="center"/>
        </w:trPr>
        <w:tc>
          <w:tcPr>
            <w:tcW w:w="8644" w:type="dxa"/>
            <w:gridSpan w:val="2"/>
          </w:tcPr>
          <w:p w14:paraId="0EF58B6C" w14:textId="4906B73D" w:rsidR="0048062C" w:rsidRPr="00B4326C" w:rsidRDefault="0048062C" w:rsidP="00133C32">
            <w:r w:rsidRPr="00B4326C">
              <w:rPr>
                <w:b/>
                <w:bCs/>
              </w:rPr>
              <w:t>Identificador:</w:t>
            </w:r>
            <w:r w:rsidRPr="00B4326C">
              <w:t xml:space="preserve"> NF-S-C43</w:t>
            </w:r>
          </w:p>
        </w:tc>
      </w:tr>
      <w:tr w:rsidR="0048062C" w:rsidRPr="00B4326C" w14:paraId="5710A2EC" w14:textId="77777777" w:rsidTr="00133C32">
        <w:trPr>
          <w:jc w:val="center"/>
        </w:trPr>
        <w:tc>
          <w:tcPr>
            <w:tcW w:w="8644" w:type="dxa"/>
            <w:gridSpan w:val="2"/>
          </w:tcPr>
          <w:p w14:paraId="799B54C9" w14:textId="21E7415E" w:rsidR="0048062C" w:rsidRPr="00B4326C" w:rsidRDefault="0048062C" w:rsidP="00133C32">
            <w:pPr>
              <w:rPr>
                <w:b/>
                <w:bCs/>
              </w:rPr>
            </w:pPr>
            <w:r w:rsidRPr="00B4326C">
              <w:rPr>
                <w:b/>
                <w:bCs/>
              </w:rPr>
              <w:t>Descripción:</w:t>
            </w:r>
            <w:r w:rsidRPr="00B4326C">
              <w:t xml:space="preserve"> La aplicación deberá estar disponible para el sistema operativo Microsoft Windows 10/11 x64.</w:t>
            </w:r>
          </w:p>
        </w:tc>
      </w:tr>
      <w:tr w:rsidR="0048062C" w:rsidRPr="00B4326C" w14:paraId="1E151CCC" w14:textId="77777777" w:rsidTr="00133C32">
        <w:trPr>
          <w:cnfStyle w:val="000000100000" w:firstRow="0" w:lastRow="0" w:firstColumn="0" w:lastColumn="0" w:oddVBand="0" w:evenVBand="0" w:oddHBand="1" w:evenHBand="0" w:firstRowFirstColumn="0" w:firstRowLastColumn="0" w:lastRowFirstColumn="0" w:lastRowLastColumn="0"/>
          <w:jc w:val="center"/>
        </w:trPr>
        <w:tc>
          <w:tcPr>
            <w:tcW w:w="4322" w:type="dxa"/>
          </w:tcPr>
          <w:p w14:paraId="344713F9" w14:textId="18EE08E5" w:rsidR="0048062C" w:rsidRPr="00B4326C" w:rsidRDefault="0048062C" w:rsidP="00133C32">
            <w:r w:rsidRPr="00B4326C">
              <w:rPr>
                <w:b/>
                <w:bCs/>
              </w:rPr>
              <w:t>Prioridad:</w:t>
            </w:r>
            <w:r w:rsidRPr="00B4326C">
              <w:t xml:space="preserve"> Alta</w:t>
            </w:r>
          </w:p>
        </w:tc>
        <w:tc>
          <w:tcPr>
            <w:tcW w:w="4322" w:type="dxa"/>
          </w:tcPr>
          <w:p w14:paraId="25D601F0" w14:textId="18F499E9" w:rsidR="0048062C" w:rsidRPr="00B4326C" w:rsidRDefault="0048062C" w:rsidP="00133C32">
            <w:r w:rsidRPr="00B4326C">
              <w:rPr>
                <w:b/>
                <w:bCs/>
              </w:rPr>
              <w:t>Necesidad:</w:t>
            </w:r>
            <w:r w:rsidRPr="00B4326C">
              <w:t xml:space="preserve"> Obligatorio</w:t>
            </w:r>
          </w:p>
        </w:tc>
      </w:tr>
      <w:tr w:rsidR="0048062C" w:rsidRPr="00B4326C" w14:paraId="45C18B1A" w14:textId="77777777" w:rsidTr="00133C32">
        <w:trPr>
          <w:jc w:val="center"/>
        </w:trPr>
        <w:tc>
          <w:tcPr>
            <w:tcW w:w="4322" w:type="dxa"/>
          </w:tcPr>
          <w:p w14:paraId="2AFE71F6" w14:textId="209D6E4E" w:rsidR="0048062C" w:rsidRPr="00B4326C" w:rsidRDefault="0048062C" w:rsidP="00133C32">
            <w:r w:rsidRPr="00B4326C">
              <w:rPr>
                <w:b/>
                <w:bCs/>
              </w:rPr>
              <w:t>Verificabilidad:</w:t>
            </w:r>
            <w:r w:rsidRPr="00B4326C">
              <w:t xml:space="preserve"> Parcial</w:t>
            </w:r>
          </w:p>
        </w:tc>
        <w:tc>
          <w:tcPr>
            <w:tcW w:w="4322" w:type="dxa"/>
          </w:tcPr>
          <w:p w14:paraId="7E66B884" w14:textId="529D655A" w:rsidR="0048062C" w:rsidRPr="00B4326C" w:rsidRDefault="0048062C" w:rsidP="00133C32">
            <w:pPr>
              <w:rPr>
                <w:b/>
                <w:bCs/>
              </w:rPr>
            </w:pPr>
            <w:r w:rsidRPr="00B4326C">
              <w:rPr>
                <w:b/>
                <w:bCs/>
              </w:rPr>
              <w:t>Casos de uso asociados:</w:t>
            </w:r>
            <w:r w:rsidRPr="00B4326C">
              <w:t xml:space="preserve"> -</w:t>
            </w:r>
          </w:p>
        </w:tc>
      </w:tr>
    </w:tbl>
    <w:p w14:paraId="563EB32C" w14:textId="77777777" w:rsidR="0048062C" w:rsidRPr="00B4326C" w:rsidRDefault="0048062C" w:rsidP="0053367A"/>
    <w:p w14:paraId="49165757" w14:textId="77777777" w:rsidR="00827EF0" w:rsidRPr="00B4326C" w:rsidRDefault="00827EF0" w:rsidP="0053367A"/>
    <w:p w14:paraId="3BE307C0" w14:textId="4681D07D" w:rsidR="0048062C" w:rsidRPr="00B4326C" w:rsidRDefault="0048062C" w:rsidP="0048062C">
      <w:pPr>
        <w:pStyle w:val="TtuloTablaING"/>
      </w:pPr>
      <w:bookmarkStart w:id="120" w:name="_Toc169177210"/>
      <w:r w:rsidRPr="00B4326C">
        <w:lastRenderedPageBreak/>
        <w:t>Tabla 3.</w:t>
      </w:r>
      <w:r w:rsidR="00827EF0" w:rsidRPr="00B4326C">
        <w:t>69</w:t>
      </w:r>
      <w:r w:rsidRPr="00B4326C">
        <w:t>.</w:t>
      </w:r>
      <w:r w:rsidRPr="00B4326C">
        <w:br/>
        <w:t>Requisito NF-S-C44</w:t>
      </w:r>
      <w:bookmarkEnd w:id="120"/>
    </w:p>
    <w:tbl>
      <w:tblPr>
        <w:tblStyle w:val="Tabladelista6concolores"/>
        <w:tblW w:w="0" w:type="auto"/>
        <w:jc w:val="center"/>
        <w:tblLook w:val="0400" w:firstRow="0" w:lastRow="0" w:firstColumn="0" w:lastColumn="0" w:noHBand="0" w:noVBand="1"/>
      </w:tblPr>
      <w:tblGrid>
        <w:gridCol w:w="4322"/>
        <w:gridCol w:w="4322"/>
      </w:tblGrid>
      <w:tr w:rsidR="0048062C" w:rsidRPr="00B4326C" w14:paraId="02AC247F" w14:textId="77777777" w:rsidTr="00133C32">
        <w:trPr>
          <w:cnfStyle w:val="000000100000" w:firstRow="0" w:lastRow="0" w:firstColumn="0" w:lastColumn="0" w:oddVBand="0" w:evenVBand="0" w:oddHBand="1" w:evenHBand="0" w:firstRowFirstColumn="0" w:firstRowLastColumn="0" w:lastRowFirstColumn="0" w:lastRowLastColumn="0"/>
          <w:jc w:val="center"/>
        </w:trPr>
        <w:tc>
          <w:tcPr>
            <w:tcW w:w="8644" w:type="dxa"/>
            <w:gridSpan w:val="2"/>
          </w:tcPr>
          <w:p w14:paraId="0FAD33E2" w14:textId="3BC593DB" w:rsidR="0048062C" w:rsidRPr="00B4326C" w:rsidRDefault="0048062C" w:rsidP="00133C32">
            <w:r w:rsidRPr="00B4326C">
              <w:rPr>
                <w:b/>
                <w:bCs/>
              </w:rPr>
              <w:t>Identificador:</w:t>
            </w:r>
            <w:r w:rsidRPr="00B4326C">
              <w:t xml:space="preserve"> NF-S-C44</w:t>
            </w:r>
          </w:p>
        </w:tc>
      </w:tr>
      <w:tr w:rsidR="0048062C" w:rsidRPr="00B4326C" w14:paraId="3540E1B2" w14:textId="77777777" w:rsidTr="00133C32">
        <w:trPr>
          <w:jc w:val="center"/>
        </w:trPr>
        <w:tc>
          <w:tcPr>
            <w:tcW w:w="8644" w:type="dxa"/>
            <w:gridSpan w:val="2"/>
          </w:tcPr>
          <w:p w14:paraId="2100C2E0" w14:textId="17DCDCAF" w:rsidR="0048062C" w:rsidRPr="00B4326C" w:rsidRDefault="0048062C" w:rsidP="00133C32">
            <w:pPr>
              <w:rPr>
                <w:b/>
                <w:bCs/>
              </w:rPr>
            </w:pPr>
            <w:r w:rsidRPr="00B4326C">
              <w:rPr>
                <w:b/>
                <w:bCs/>
              </w:rPr>
              <w:t>Descripción:</w:t>
            </w:r>
            <w:r w:rsidRPr="00B4326C">
              <w:t xml:space="preserve"> El sistema deberá estar traducido completamente al idioma inglés.</w:t>
            </w:r>
          </w:p>
        </w:tc>
      </w:tr>
      <w:tr w:rsidR="0048062C" w:rsidRPr="00B4326C" w14:paraId="3747F094" w14:textId="77777777" w:rsidTr="00133C32">
        <w:trPr>
          <w:cnfStyle w:val="000000100000" w:firstRow="0" w:lastRow="0" w:firstColumn="0" w:lastColumn="0" w:oddVBand="0" w:evenVBand="0" w:oddHBand="1" w:evenHBand="0" w:firstRowFirstColumn="0" w:firstRowLastColumn="0" w:lastRowFirstColumn="0" w:lastRowLastColumn="0"/>
          <w:jc w:val="center"/>
        </w:trPr>
        <w:tc>
          <w:tcPr>
            <w:tcW w:w="4322" w:type="dxa"/>
          </w:tcPr>
          <w:p w14:paraId="151F3DBD" w14:textId="73C8E03D" w:rsidR="0048062C" w:rsidRPr="00B4326C" w:rsidRDefault="0048062C" w:rsidP="00133C32">
            <w:r w:rsidRPr="00B4326C">
              <w:rPr>
                <w:b/>
                <w:bCs/>
              </w:rPr>
              <w:t>Prioridad:</w:t>
            </w:r>
            <w:r w:rsidRPr="00B4326C">
              <w:t xml:space="preserve"> </w:t>
            </w:r>
            <w:r w:rsidR="00A213FD" w:rsidRPr="00B4326C">
              <w:t>Media</w:t>
            </w:r>
          </w:p>
        </w:tc>
        <w:tc>
          <w:tcPr>
            <w:tcW w:w="4322" w:type="dxa"/>
          </w:tcPr>
          <w:p w14:paraId="6A90277E" w14:textId="77777777" w:rsidR="0048062C" w:rsidRPr="00B4326C" w:rsidRDefault="0048062C" w:rsidP="00133C32">
            <w:r w:rsidRPr="00B4326C">
              <w:rPr>
                <w:b/>
                <w:bCs/>
              </w:rPr>
              <w:t>Necesidad:</w:t>
            </w:r>
            <w:r w:rsidRPr="00B4326C">
              <w:t xml:space="preserve"> Obligatorio</w:t>
            </w:r>
          </w:p>
        </w:tc>
      </w:tr>
      <w:tr w:rsidR="0048062C" w:rsidRPr="00B4326C" w14:paraId="3CCC0FA3" w14:textId="77777777" w:rsidTr="00133C32">
        <w:trPr>
          <w:jc w:val="center"/>
        </w:trPr>
        <w:tc>
          <w:tcPr>
            <w:tcW w:w="4322" w:type="dxa"/>
          </w:tcPr>
          <w:p w14:paraId="5DE53581" w14:textId="0C8E4D16" w:rsidR="0048062C" w:rsidRPr="00B4326C" w:rsidRDefault="0048062C" w:rsidP="00133C32">
            <w:r w:rsidRPr="00B4326C">
              <w:rPr>
                <w:b/>
                <w:bCs/>
              </w:rPr>
              <w:t>Verificabilidad:</w:t>
            </w:r>
            <w:r w:rsidRPr="00B4326C">
              <w:t xml:space="preserve"> </w:t>
            </w:r>
            <w:r w:rsidR="00A213FD" w:rsidRPr="00B4326C">
              <w:t>Total</w:t>
            </w:r>
          </w:p>
        </w:tc>
        <w:tc>
          <w:tcPr>
            <w:tcW w:w="4322" w:type="dxa"/>
          </w:tcPr>
          <w:p w14:paraId="3D428A9A" w14:textId="77777777" w:rsidR="0048062C" w:rsidRPr="00B4326C" w:rsidRDefault="0048062C" w:rsidP="00133C32">
            <w:pPr>
              <w:rPr>
                <w:b/>
                <w:bCs/>
              </w:rPr>
            </w:pPr>
            <w:r w:rsidRPr="00B4326C">
              <w:rPr>
                <w:b/>
                <w:bCs/>
              </w:rPr>
              <w:t>Casos de uso asociados:</w:t>
            </w:r>
            <w:r w:rsidRPr="00B4326C">
              <w:t xml:space="preserve"> -</w:t>
            </w:r>
          </w:p>
        </w:tc>
      </w:tr>
    </w:tbl>
    <w:p w14:paraId="48F39076" w14:textId="77777777" w:rsidR="0048062C" w:rsidRPr="00B4326C" w:rsidRDefault="0048062C" w:rsidP="0053367A"/>
    <w:p w14:paraId="4B7D142F" w14:textId="6E7D5EA9" w:rsidR="0048062C" w:rsidRPr="00B4326C" w:rsidRDefault="0048062C" w:rsidP="0048062C">
      <w:pPr>
        <w:pStyle w:val="TtuloTablaING"/>
      </w:pPr>
      <w:bookmarkStart w:id="121" w:name="_Toc169177211"/>
      <w:r w:rsidRPr="00B4326C">
        <w:t>Tabla 3.</w:t>
      </w:r>
      <w:r w:rsidR="00827EF0" w:rsidRPr="00B4326C">
        <w:t>70</w:t>
      </w:r>
      <w:r w:rsidRPr="00B4326C">
        <w:t>.</w:t>
      </w:r>
      <w:r w:rsidRPr="00B4326C">
        <w:br/>
        <w:t xml:space="preserve">Requisito </w:t>
      </w:r>
      <w:r w:rsidR="00A213FD" w:rsidRPr="00B4326C">
        <w:t>NF-S-C45</w:t>
      </w:r>
      <w:bookmarkEnd w:id="121"/>
    </w:p>
    <w:tbl>
      <w:tblPr>
        <w:tblStyle w:val="Tabladelista6concolores"/>
        <w:tblW w:w="0" w:type="auto"/>
        <w:jc w:val="center"/>
        <w:tblLook w:val="0400" w:firstRow="0" w:lastRow="0" w:firstColumn="0" w:lastColumn="0" w:noHBand="0" w:noVBand="1"/>
      </w:tblPr>
      <w:tblGrid>
        <w:gridCol w:w="4322"/>
        <w:gridCol w:w="4322"/>
      </w:tblGrid>
      <w:tr w:rsidR="0048062C" w:rsidRPr="00B4326C" w14:paraId="6D6E53DC" w14:textId="77777777" w:rsidTr="00133C32">
        <w:trPr>
          <w:cnfStyle w:val="000000100000" w:firstRow="0" w:lastRow="0" w:firstColumn="0" w:lastColumn="0" w:oddVBand="0" w:evenVBand="0" w:oddHBand="1" w:evenHBand="0" w:firstRowFirstColumn="0" w:firstRowLastColumn="0" w:lastRowFirstColumn="0" w:lastRowLastColumn="0"/>
          <w:jc w:val="center"/>
        </w:trPr>
        <w:tc>
          <w:tcPr>
            <w:tcW w:w="8644" w:type="dxa"/>
            <w:gridSpan w:val="2"/>
          </w:tcPr>
          <w:p w14:paraId="187C2399" w14:textId="42B52E7F" w:rsidR="0048062C" w:rsidRPr="00B4326C" w:rsidRDefault="0048062C" w:rsidP="00133C32">
            <w:r w:rsidRPr="00B4326C">
              <w:rPr>
                <w:b/>
                <w:bCs/>
              </w:rPr>
              <w:t>Identificador:</w:t>
            </w:r>
            <w:r w:rsidRPr="00B4326C">
              <w:t xml:space="preserve"> </w:t>
            </w:r>
            <w:r w:rsidR="00A213FD" w:rsidRPr="00B4326C">
              <w:t>NF-S-C45</w:t>
            </w:r>
          </w:p>
        </w:tc>
      </w:tr>
      <w:tr w:rsidR="0048062C" w:rsidRPr="00B4326C" w14:paraId="174499ED" w14:textId="77777777" w:rsidTr="00133C32">
        <w:trPr>
          <w:jc w:val="center"/>
        </w:trPr>
        <w:tc>
          <w:tcPr>
            <w:tcW w:w="8644" w:type="dxa"/>
            <w:gridSpan w:val="2"/>
          </w:tcPr>
          <w:p w14:paraId="3C94105D" w14:textId="255D6EB7" w:rsidR="0048062C" w:rsidRPr="00B4326C" w:rsidRDefault="0048062C" w:rsidP="00133C32">
            <w:pPr>
              <w:rPr>
                <w:b/>
                <w:bCs/>
              </w:rPr>
            </w:pPr>
            <w:r w:rsidRPr="00B4326C">
              <w:rPr>
                <w:b/>
                <w:bCs/>
              </w:rPr>
              <w:t>Descripción:</w:t>
            </w:r>
            <w:r w:rsidRPr="00B4326C">
              <w:t xml:space="preserve"> </w:t>
            </w:r>
            <w:r w:rsidR="00A213FD" w:rsidRPr="00B4326C">
              <w:t>El sistema deberá proporcionar al jugador, antes de comenzar la partida, un tutorial con las acciones que puede realizar y los controles asociados.</w:t>
            </w:r>
          </w:p>
        </w:tc>
      </w:tr>
      <w:tr w:rsidR="0048062C" w:rsidRPr="00B4326C" w14:paraId="0E9A7C8A" w14:textId="77777777" w:rsidTr="00133C32">
        <w:trPr>
          <w:cnfStyle w:val="000000100000" w:firstRow="0" w:lastRow="0" w:firstColumn="0" w:lastColumn="0" w:oddVBand="0" w:evenVBand="0" w:oddHBand="1" w:evenHBand="0" w:firstRowFirstColumn="0" w:firstRowLastColumn="0" w:lastRowFirstColumn="0" w:lastRowLastColumn="0"/>
          <w:jc w:val="center"/>
        </w:trPr>
        <w:tc>
          <w:tcPr>
            <w:tcW w:w="4322" w:type="dxa"/>
          </w:tcPr>
          <w:p w14:paraId="3DD1E048" w14:textId="2AFB3997" w:rsidR="0048062C" w:rsidRPr="00B4326C" w:rsidRDefault="0048062C" w:rsidP="00133C32">
            <w:r w:rsidRPr="00B4326C">
              <w:rPr>
                <w:b/>
                <w:bCs/>
              </w:rPr>
              <w:t>Prioridad:</w:t>
            </w:r>
            <w:r w:rsidRPr="00B4326C">
              <w:t xml:space="preserve"> </w:t>
            </w:r>
            <w:r w:rsidR="00A213FD" w:rsidRPr="00B4326C">
              <w:t>Baja</w:t>
            </w:r>
          </w:p>
        </w:tc>
        <w:tc>
          <w:tcPr>
            <w:tcW w:w="4322" w:type="dxa"/>
          </w:tcPr>
          <w:p w14:paraId="3795F310" w14:textId="18C2447F" w:rsidR="0048062C" w:rsidRPr="00B4326C" w:rsidRDefault="0048062C" w:rsidP="00133C32">
            <w:r w:rsidRPr="00B4326C">
              <w:rPr>
                <w:b/>
                <w:bCs/>
              </w:rPr>
              <w:t>Necesidad:</w:t>
            </w:r>
            <w:r w:rsidRPr="00B4326C">
              <w:t xml:space="preserve"> </w:t>
            </w:r>
            <w:r w:rsidR="00A213FD" w:rsidRPr="00B4326C">
              <w:t>Opcional</w:t>
            </w:r>
          </w:p>
        </w:tc>
      </w:tr>
      <w:tr w:rsidR="0048062C" w:rsidRPr="00B4326C" w14:paraId="6ACB097C" w14:textId="77777777" w:rsidTr="00133C32">
        <w:trPr>
          <w:jc w:val="center"/>
        </w:trPr>
        <w:tc>
          <w:tcPr>
            <w:tcW w:w="4322" w:type="dxa"/>
          </w:tcPr>
          <w:p w14:paraId="57A877CC" w14:textId="0C4C9608" w:rsidR="0048062C" w:rsidRPr="00B4326C" w:rsidRDefault="0048062C" w:rsidP="00133C32">
            <w:r w:rsidRPr="00B4326C">
              <w:rPr>
                <w:b/>
                <w:bCs/>
              </w:rPr>
              <w:t>Verificabilidad:</w:t>
            </w:r>
            <w:r w:rsidRPr="00B4326C">
              <w:t xml:space="preserve"> </w:t>
            </w:r>
            <w:r w:rsidR="00A213FD" w:rsidRPr="00B4326C">
              <w:t>Total</w:t>
            </w:r>
          </w:p>
        </w:tc>
        <w:tc>
          <w:tcPr>
            <w:tcW w:w="4322" w:type="dxa"/>
          </w:tcPr>
          <w:p w14:paraId="7508B9C1" w14:textId="298B2A0A" w:rsidR="0048062C" w:rsidRPr="00B4326C" w:rsidRDefault="0048062C" w:rsidP="00133C32">
            <w:pPr>
              <w:rPr>
                <w:b/>
                <w:bCs/>
              </w:rPr>
            </w:pPr>
            <w:r w:rsidRPr="00B4326C">
              <w:rPr>
                <w:b/>
                <w:bCs/>
              </w:rPr>
              <w:t>Casos de uso asociados:</w:t>
            </w:r>
            <w:r w:rsidRPr="00B4326C">
              <w:t xml:space="preserve"> </w:t>
            </w:r>
            <w:r w:rsidR="00A213FD" w:rsidRPr="00B4326C">
              <w:t>CU01, CU02, CU03, CU04</w:t>
            </w:r>
          </w:p>
        </w:tc>
      </w:tr>
    </w:tbl>
    <w:p w14:paraId="455791B1" w14:textId="77777777" w:rsidR="0048062C" w:rsidRPr="00B4326C" w:rsidRDefault="0048062C" w:rsidP="0053367A"/>
    <w:p w14:paraId="74DE007D" w14:textId="28EEBDFF" w:rsidR="0048062C" w:rsidRPr="00B4326C" w:rsidRDefault="0048062C" w:rsidP="0048062C">
      <w:pPr>
        <w:pStyle w:val="TtuloTablaING"/>
      </w:pPr>
      <w:bookmarkStart w:id="122" w:name="_Toc169177212"/>
      <w:r w:rsidRPr="00B4326C">
        <w:t>Tabla 3.</w:t>
      </w:r>
      <w:r w:rsidR="00827EF0" w:rsidRPr="00B4326C">
        <w:t>71</w:t>
      </w:r>
      <w:r w:rsidRPr="00B4326C">
        <w:t>.</w:t>
      </w:r>
      <w:r w:rsidRPr="00B4326C">
        <w:br/>
        <w:t xml:space="preserve">Requisito </w:t>
      </w:r>
      <w:r w:rsidR="00A213FD" w:rsidRPr="00B4326C">
        <w:t>NF-S-R46</w:t>
      </w:r>
      <w:bookmarkEnd w:id="122"/>
    </w:p>
    <w:tbl>
      <w:tblPr>
        <w:tblStyle w:val="Tabladelista6concolores"/>
        <w:tblW w:w="0" w:type="auto"/>
        <w:jc w:val="center"/>
        <w:tblLook w:val="0400" w:firstRow="0" w:lastRow="0" w:firstColumn="0" w:lastColumn="0" w:noHBand="0" w:noVBand="1"/>
      </w:tblPr>
      <w:tblGrid>
        <w:gridCol w:w="4322"/>
        <w:gridCol w:w="4322"/>
      </w:tblGrid>
      <w:tr w:rsidR="0048062C" w:rsidRPr="00B4326C" w14:paraId="54847EBA" w14:textId="77777777" w:rsidTr="00133C32">
        <w:trPr>
          <w:cnfStyle w:val="000000100000" w:firstRow="0" w:lastRow="0" w:firstColumn="0" w:lastColumn="0" w:oddVBand="0" w:evenVBand="0" w:oddHBand="1" w:evenHBand="0" w:firstRowFirstColumn="0" w:firstRowLastColumn="0" w:lastRowFirstColumn="0" w:lastRowLastColumn="0"/>
          <w:jc w:val="center"/>
        </w:trPr>
        <w:tc>
          <w:tcPr>
            <w:tcW w:w="8644" w:type="dxa"/>
            <w:gridSpan w:val="2"/>
          </w:tcPr>
          <w:p w14:paraId="03C5C0DD" w14:textId="49592F20" w:rsidR="0048062C" w:rsidRPr="00B4326C" w:rsidRDefault="0048062C" w:rsidP="00133C32">
            <w:r w:rsidRPr="00B4326C">
              <w:rPr>
                <w:b/>
                <w:bCs/>
              </w:rPr>
              <w:t>Identificador:</w:t>
            </w:r>
            <w:r w:rsidRPr="00B4326C">
              <w:t xml:space="preserve"> </w:t>
            </w:r>
            <w:r w:rsidR="00A213FD" w:rsidRPr="00B4326C">
              <w:t>NF-S-R46</w:t>
            </w:r>
          </w:p>
        </w:tc>
      </w:tr>
      <w:tr w:rsidR="0048062C" w:rsidRPr="00B4326C" w14:paraId="3727E5C0" w14:textId="77777777" w:rsidTr="00133C32">
        <w:trPr>
          <w:jc w:val="center"/>
        </w:trPr>
        <w:tc>
          <w:tcPr>
            <w:tcW w:w="8644" w:type="dxa"/>
            <w:gridSpan w:val="2"/>
          </w:tcPr>
          <w:p w14:paraId="79FE985B" w14:textId="6EC9AC33" w:rsidR="0048062C" w:rsidRPr="00B4326C" w:rsidRDefault="0048062C" w:rsidP="00133C32">
            <w:pPr>
              <w:rPr>
                <w:b/>
                <w:bCs/>
              </w:rPr>
            </w:pPr>
            <w:r w:rsidRPr="00B4326C">
              <w:rPr>
                <w:b/>
                <w:bCs/>
              </w:rPr>
              <w:t>Descripción:</w:t>
            </w:r>
            <w:r w:rsidRPr="00B4326C">
              <w:t xml:space="preserve"> </w:t>
            </w:r>
            <w:r w:rsidR="00A213FD" w:rsidRPr="00B4326C">
              <w:t>El sistema deberá respetar la privacidad de los jugadores en todo momento, ocultando la IP pública de los jugadores cuando se conecten a una sesión multijugador.</w:t>
            </w:r>
          </w:p>
        </w:tc>
      </w:tr>
      <w:tr w:rsidR="0048062C" w:rsidRPr="00B4326C" w14:paraId="257C2230" w14:textId="77777777" w:rsidTr="00133C32">
        <w:trPr>
          <w:cnfStyle w:val="000000100000" w:firstRow="0" w:lastRow="0" w:firstColumn="0" w:lastColumn="0" w:oddVBand="0" w:evenVBand="0" w:oddHBand="1" w:evenHBand="0" w:firstRowFirstColumn="0" w:firstRowLastColumn="0" w:lastRowFirstColumn="0" w:lastRowLastColumn="0"/>
          <w:jc w:val="center"/>
        </w:trPr>
        <w:tc>
          <w:tcPr>
            <w:tcW w:w="4322" w:type="dxa"/>
          </w:tcPr>
          <w:p w14:paraId="10A5D8FC" w14:textId="565C1C3D" w:rsidR="0048062C" w:rsidRPr="00B4326C" w:rsidRDefault="0048062C" w:rsidP="00133C32">
            <w:r w:rsidRPr="00B4326C">
              <w:rPr>
                <w:b/>
                <w:bCs/>
              </w:rPr>
              <w:t>Prioridad:</w:t>
            </w:r>
            <w:r w:rsidRPr="00B4326C">
              <w:t xml:space="preserve"> </w:t>
            </w:r>
            <w:r w:rsidR="00A213FD" w:rsidRPr="00B4326C">
              <w:t>Media</w:t>
            </w:r>
          </w:p>
        </w:tc>
        <w:tc>
          <w:tcPr>
            <w:tcW w:w="4322" w:type="dxa"/>
          </w:tcPr>
          <w:p w14:paraId="4581F40B" w14:textId="7DD9E988" w:rsidR="0048062C" w:rsidRPr="00B4326C" w:rsidRDefault="0048062C" w:rsidP="00133C32">
            <w:r w:rsidRPr="00B4326C">
              <w:rPr>
                <w:b/>
                <w:bCs/>
              </w:rPr>
              <w:t>Necesidad:</w:t>
            </w:r>
            <w:r w:rsidRPr="00B4326C">
              <w:t xml:space="preserve"> </w:t>
            </w:r>
            <w:r w:rsidR="00A213FD" w:rsidRPr="00B4326C">
              <w:t>Obligatorio</w:t>
            </w:r>
          </w:p>
        </w:tc>
      </w:tr>
      <w:tr w:rsidR="0048062C" w:rsidRPr="00B4326C" w14:paraId="566C3A51" w14:textId="77777777" w:rsidTr="00133C32">
        <w:trPr>
          <w:jc w:val="center"/>
        </w:trPr>
        <w:tc>
          <w:tcPr>
            <w:tcW w:w="4322" w:type="dxa"/>
          </w:tcPr>
          <w:p w14:paraId="26385D43" w14:textId="0A7C7DB9" w:rsidR="0048062C" w:rsidRPr="00B4326C" w:rsidRDefault="0048062C" w:rsidP="00133C32">
            <w:r w:rsidRPr="00B4326C">
              <w:rPr>
                <w:b/>
                <w:bCs/>
              </w:rPr>
              <w:t>Verificabilidad:</w:t>
            </w:r>
            <w:r w:rsidRPr="00B4326C">
              <w:t xml:space="preserve"> </w:t>
            </w:r>
            <w:r w:rsidR="00A213FD" w:rsidRPr="00B4326C">
              <w:t>Parcial</w:t>
            </w:r>
          </w:p>
        </w:tc>
        <w:tc>
          <w:tcPr>
            <w:tcW w:w="4322" w:type="dxa"/>
          </w:tcPr>
          <w:p w14:paraId="5B5E944D" w14:textId="3B6B49B9" w:rsidR="0048062C" w:rsidRPr="00B4326C" w:rsidRDefault="0048062C" w:rsidP="00133C32">
            <w:pPr>
              <w:rPr>
                <w:b/>
                <w:bCs/>
              </w:rPr>
            </w:pPr>
            <w:r w:rsidRPr="00B4326C">
              <w:rPr>
                <w:b/>
                <w:bCs/>
              </w:rPr>
              <w:t>Casos de uso asociados:</w:t>
            </w:r>
            <w:r w:rsidRPr="00B4326C">
              <w:t xml:space="preserve"> </w:t>
            </w:r>
            <w:r w:rsidR="00A213FD" w:rsidRPr="00B4326C">
              <w:t>CU17, CU18, CU19</w:t>
            </w:r>
          </w:p>
        </w:tc>
      </w:tr>
    </w:tbl>
    <w:p w14:paraId="02807040" w14:textId="77777777" w:rsidR="00A213FD" w:rsidRPr="00B4326C" w:rsidRDefault="00A213FD" w:rsidP="0053367A"/>
    <w:p w14:paraId="02C7C68A" w14:textId="76E247B1" w:rsidR="0048062C" w:rsidRPr="00B4326C" w:rsidRDefault="0048062C" w:rsidP="0048062C">
      <w:pPr>
        <w:pStyle w:val="TtuloTablaING"/>
      </w:pPr>
      <w:bookmarkStart w:id="123" w:name="_Toc169177213"/>
      <w:r w:rsidRPr="00B4326C">
        <w:t>Tabla 3.7</w:t>
      </w:r>
      <w:r w:rsidR="00827EF0" w:rsidRPr="00B4326C">
        <w:t>2</w:t>
      </w:r>
      <w:r w:rsidRPr="00B4326C">
        <w:t>.</w:t>
      </w:r>
      <w:r w:rsidRPr="00B4326C">
        <w:br/>
        <w:t xml:space="preserve">Requisito </w:t>
      </w:r>
      <w:r w:rsidR="00A213FD" w:rsidRPr="00B4326C">
        <w:t>NF-S-R47</w:t>
      </w:r>
      <w:bookmarkEnd w:id="123"/>
    </w:p>
    <w:tbl>
      <w:tblPr>
        <w:tblStyle w:val="Tabladelista6concolores"/>
        <w:tblW w:w="0" w:type="auto"/>
        <w:jc w:val="center"/>
        <w:tblLook w:val="0400" w:firstRow="0" w:lastRow="0" w:firstColumn="0" w:lastColumn="0" w:noHBand="0" w:noVBand="1"/>
      </w:tblPr>
      <w:tblGrid>
        <w:gridCol w:w="4322"/>
        <w:gridCol w:w="4322"/>
      </w:tblGrid>
      <w:tr w:rsidR="0048062C" w:rsidRPr="00B4326C" w14:paraId="4F235752" w14:textId="77777777" w:rsidTr="00133C32">
        <w:trPr>
          <w:cnfStyle w:val="000000100000" w:firstRow="0" w:lastRow="0" w:firstColumn="0" w:lastColumn="0" w:oddVBand="0" w:evenVBand="0" w:oddHBand="1" w:evenHBand="0" w:firstRowFirstColumn="0" w:firstRowLastColumn="0" w:lastRowFirstColumn="0" w:lastRowLastColumn="0"/>
          <w:jc w:val="center"/>
        </w:trPr>
        <w:tc>
          <w:tcPr>
            <w:tcW w:w="8644" w:type="dxa"/>
            <w:gridSpan w:val="2"/>
          </w:tcPr>
          <w:p w14:paraId="45184532" w14:textId="22D0CD86" w:rsidR="0048062C" w:rsidRPr="00B4326C" w:rsidRDefault="0048062C" w:rsidP="00133C32">
            <w:r w:rsidRPr="00B4326C">
              <w:rPr>
                <w:b/>
                <w:bCs/>
              </w:rPr>
              <w:t>Identificador:</w:t>
            </w:r>
            <w:r w:rsidRPr="00B4326C">
              <w:t xml:space="preserve"> </w:t>
            </w:r>
            <w:r w:rsidR="00A213FD" w:rsidRPr="00B4326C">
              <w:t>NF-S-R47</w:t>
            </w:r>
          </w:p>
        </w:tc>
      </w:tr>
      <w:tr w:rsidR="0048062C" w:rsidRPr="00B4326C" w14:paraId="546F95C2" w14:textId="77777777" w:rsidTr="00133C32">
        <w:trPr>
          <w:jc w:val="center"/>
        </w:trPr>
        <w:tc>
          <w:tcPr>
            <w:tcW w:w="8644" w:type="dxa"/>
            <w:gridSpan w:val="2"/>
          </w:tcPr>
          <w:p w14:paraId="19D9D290" w14:textId="655B1DCA" w:rsidR="0048062C" w:rsidRPr="00B4326C" w:rsidRDefault="0048062C" w:rsidP="00133C32">
            <w:pPr>
              <w:rPr>
                <w:b/>
                <w:bCs/>
              </w:rPr>
            </w:pPr>
            <w:r w:rsidRPr="00B4326C">
              <w:rPr>
                <w:b/>
                <w:bCs/>
              </w:rPr>
              <w:t>Descripción:</w:t>
            </w:r>
            <w:r w:rsidRPr="00B4326C">
              <w:t xml:space="preserve"> </w:t>
            </w:r>
            <w:r w:rsidR="00A213FD" w:rsidRPr="00B4326C">
              <w:t xml:space="preserve">El código de la aplicación deberá seguir las convenciones de codificación y nombramiento de C# </w:t>
            </w:r>
            <w:r w:rsidR="00A213FD" w:rsidRPr="00B4326C">
              <w:fldChar w:fldCharType="begin"/>
            </w:r>
            <w:r w:rsidR="00433FFE" w:rsidRPr="00B4326C">
              <w:instrText xml:space="preserve"> ADDIN ZOTERO_ITEM CSL_CITATION {"citationID":"2GH3VO0K","properties":{"formattedCitation":"[8]","plainCitation":"[8]","noteIndex":0},"citationItems":[{"id":32,"uris":["http://zotero.org/users/local/bjn5mCLu/items/PFNWP49U"],"itemData":{"id":32,"type":"webpage","abstract":"Learn the rules for valid identifier names in the C# programming language. In addition, learn the common naming conventions used by the .NET runtime team and the .NET docs team.","language":"en-us","title":"C# identifier names - rules and conventions - C#","URL":"https://learn.microsoft.com/en-us/dotnet/csharp/fundamentals/coding-style/identifier-names","author":[{"family":"BillWagner","given":""}],"accessed":{"date-parts":[["2024",5,15]]},"issued":{"date-parts":[["2023",12,15]]}}}],"schema":"https://github.com/citation-style-language/schema/raw/master/csl-citation.json"} </w:instrText>
            </w:r>
            <w:r w:rsidR="00A213FD" w:rsidRPr="00B4326C">
              <w:fldChar w:fldCharType="separate"/>
            </w:r>
            <w:r w:rsidR="00433FFE" w:rsidRPr="00B4326C">
              <w:t>[8]</w:t>
            </w:r>
            <w:r w:rsidR="00A213FD" w:rsidRPr="00B4326C">
              <w:fldChar w:fldCharType="end"/>
            </w:r>
            <w:r w:rsidR="00A213FD" w:rsidRPr="00B4326C">
              <w:t>.</w:t>
            </w:r>
          </w:p>
        </w:tc>
      </w:tr>
      <w:tr w:rsidR="0048062C" w:rsidRPr="00B4326C" w14:paraId="768B7F4A" w14:textId="77777777" w:rsidTr="00133C32">
        <w:trPr>
          <w:cnfStyle w:val="000000100000" w:firstRow="0" w:lastRow="0" w:firstColumn="0" w:lastColumn="0" w:oddVBand="0" w:evenVBand="0" w:oddHBand="1" w:evenHBand="0" w:firstRowFirstColumn="0" w:firstRowLastColumn="0" w:lastRowFirstColumn="0" w:lastRowLastColumn="0"/>
          <w:jc w:val="center"/>
        </w:trPr>
        <w:tc>
          <w:tcPr>
            <w:tcW w:w="4322" w:type="dxa"/>
          </w:tcPr>
          <w:p w14:paraId="57D11D33" w14:textId="57F59118" w:rsidR="0048062C" w:rsidRPr="00B4326C" w:rsidRDefault="0048062C" w:rsidP="00133C32">
            <w:r w:rsidRPr="00B4326C">
              <w:rPr>
                <w:b/>
                <w:bCs/>
              </w:rPr>
              <w:t>Prioridad:</w:t>
            </w:r>
            <w:r w:rsidRPr="00B4326C">
              <w:t xml:space="preserve"> </w:t>
            </w:r>
            <w:r w:rsidR="00A213FD" w:rsidRPr="00B4326C">
              <w:t>Media</w:t>
            </w:r>
          </w:p>
        </w:tc>
        <w:tc>
          <w:tcPr>
            <w:tcW w:w="4322" w:type="dxa"/>
          </w:tcPr>
          <w:p w14:paraId="0C5A12AF" w14:textId="23958FE5" w:rsidR="0048062C" w:rsidRPr="00B4326C" w:rsidRDefault="0048062C" w:rsidP="00133C32">
            <w:r w:rsidRPr="00B4326C">
              <w:rPr>
                <w:b/>
                <w:bCs/>
              </w:rPr>
              <w:t>Necesidad:</w:t>
            </w:r>
            <w:r w:rsidRPr="00B4326C">
              <w:t xml:space="preserve"> </w:t>
            </w:r>
            <w:r w:rsidR="00A213FD" w:rsidRPr="00B4326C">
              <w:t>Obligatorio</w:t>
            </w:r>
          </w:p>
        </w:tc>
      </w:tr>
      <w:tr w:rsidR="0048062C" w:rsidRPr="00B4326C" w14:paraId="426A2D29" w14:textId="77777777" w:rsidTr="00133C32">
        <w:trPr>
          <w:jc w:val="center"/>
        </w:trPr>
        <w:tc>
          <w:tcPr>
            <w:tcW w:w="4322" w:type="dxa"/>
          </w:tcPr>
          <w:p w14:paraId="609F312B" w14:textId="17712E65" w:rsidR="0048062C" w:rsidRPr="00B4326C" w:rsidRDefault="0048062C" w:rsidP="00133C32">
            <w:r w:rsidRPr="00B4326C">
              <w:rPr>
                <w:b/>
                <w:bCs/>
              </w:rPr>
              <w:t>Verificabilidad:</w:t>
            </w:r>
            <w:r w:rsidRPr="00B4326C">
              <w:t xml:space="preserve"> </w:t>
            </w:r>
            <w:r w:rsidR="00A213FD" w:rsidRPr="00B4326C">
              <w:t>Total</w:t>
            </w:r>
          </w:p>
        </w:tc>
        <w:tc>
          <w:tcPr>
            <w:tcW w:w="4322" w:type="dxa"/>
          </w:tcPr>
          <w:p w14:paraId="562E1F0E" w14:textId="77777777" w:rsidR="0048062C" w:rsidRPr="00B4326C" w:rsidRDefault="0048062C" w:rsidP="00133C32">
            <w:pPr>
              <w:rPr>
                <w:b/>
                <w:bCs/>
              </w:rPr>
            </w:pPr>
            <w:r w:rsidRPr="00B4326C">
              <w:rPr>
                <w:b/>
                <w:bCs/>
              </w:rPr>
              <w:t>Casos de uso asociados:</w:t>
            </w:r>
            <w:r w:rsidRPr="00B4326C">
              <w:t xml:space="preserve"> -</w:t>
            </w:r>
          </w:p>
        </w:tc>
      </w:tr>
    </w:tbl>
    <w:p w14:paraId="43C1F459" w14:textId="77777777" w:rsidR="0048062C" w:rsidRPr="00B4326C" w:rsidRDefault="0048062C" w:rsidP="0053367A"/>
    <w:p w14:paraId="78B3C5CC" w14:textId="3743F459" w:rsidR="00C470E4" w:rsidRPr="00B4326C" w:rsidRDefault="00C470E4">
      <w:pPr>
        <w:pStyle w:val="Epgrafe"/>
        <w:numPr>
          <w:ilvl w:val="1"/>
          <w:numId w:val="2"/>
        </w:numPr>
      </w:pPr>
      <w:bookmarkStart w:id="124" w:name="_Toc166609927"/>
      <w:bookmarkStart w:id="125" w:name="_Toc169177068"/>
      <w:r w:rsidRPr="00B4326C">
        <w:t>Matriz de trazabilidad</w:t>
      </w:r>
      <w:bookmarkEnd w:id="124"/>
      <w:bookmarkEnd w:id="125"/>
    </w:p>
    <w:p w14:paraId="670E91AE" w14:textId="3AC92B9A" w:rsidR="001B41A1" w:rsidRPr="00B4326C" w:rsidRDefault="001B41A1" w:rsidP="0053367A">
      <w:r w:rsidRPr="00B4326C">
        <w:t>Acto seguido a la especificación de los casos de uso y requisitos, se presenta la tabla 3.7</w:t>
      </w:r>
      <w:r w:rsidR="00827EF0" w:rsidRPr="00B4326C">
        <w:t>3</w:t>
      </w:r>
      <w:r w:rsidRPr="00B4326C">
        <w:t>, que representa la matriz de trazabilidad de los casos de uso y los requisitos funcionales del proyecto. Como se puede observar en esta tabla, todos los casos de uso son cubiertos por uno o más requisitos.</w:t>
      </w:r>
    </w:p>
    <w:p w14:paraId="533077B7" w14:textId="77D0D634" w:rsidR="00BA1EFF" w:rsidRPr="00B4326C" w:rsidRDefault="00BA1EFF" w:rsidP="0053367A">
      <w:r w:rsidRPr="00B4326C">
        <w:lastRenderedPageBreak/>
        <w:t xml:space="preserve">Para facilitar la visualización de la matriz de trazabilidad, en el caso de los requisitos solo se ha especificado su número identificador, puesto que este es único para cada requisito. Además, los otros caracteres del identificador del requisito no ofrecen ninguna funcionalidad en esta </w:t>
      </w:r>
      <w:r w:rsidR="00ED7DA3" w:rsidRPr="00B4326C">
        <w:t>tabla</w:t>
      </w:r>
      <w:r w:rsidRPr="00B4326C">
        <w:t>.</w:t>
      </w:r>
    </w:p>
    <w:p w14:paraId="1468BD51" w14:textId="329D5468" w:rsidR="001B41A1" w:rsidRPr="00B4326C" w:rsidRDefault="001B41A1" w:rsidP="001B41A1">
      <w:pPr>
        <w:pStyle w:val="TtuloTablaING"/>
      </w:pPr>
      <w:bookmarkStart w:id="126" w:name="_Toc169177214"/>
      <w:r w:rsidRPr="00B4326C">
        <w:t>Tabla 3.7</w:t>
      </w:r>
      <w:r w:rsidR="00827EF0" w:rsidRPr="00B4326C">
        <w:t>3</w:t>
      </w:r>
      <w:r w:rsidRPr="00B4326C">
        <w:t>.</w:t>
      </w:r>
      <w:r w:rsidRPr="00B4326C">
        <w:br/>
        <w:t>Matriz de trazabilidad</w:t>
      </w:r>
      <w:bookmarkEnd w:id="126"/>
    </w:p>
    <w:tbl>
      <w:tblPr>
        <w:tblStyle w:val="Tablaconcuadrcula"/>
        <w:tblW w:w="0" w:type="auto"/>
        <w:jc w:val="center"/>
        <w:tblCellMar>
          <w:left w:w="28" w:type="dxa"/>
          <w:right w:w="28" w:type="dxa"/>
        </w:tblCellMar>
        <w:tblLook w:val="04A0" w:firstRow="1" w:lastRow="0" w:firstColumn="1" w:lastColumn="0" w:noHBand="0" w:noVBand="1"/>
      </w:tblPr>
      <w:tblGrid>
        <w:gridCol w:w="203"/>
        <w:gridCol w:w="417"/>
        <w:gridCol w:w="417"/>
        <w:gridCol w:w="417"/>
        <w:gridCol w:w="418"/>
        <w:gridCol w:w="418"/>
        <w:gridCol w:w="418"/>
        <w:gridCol w:w="418"/>
        <w:gridCol w:w="418"/>
        <w:gridCol w:w="418"/>
        <w:gridCol w:w="418"/>
        <w:gridCol w:w="418"/>
        <w:gridCol w:w="418"/>
        <w:gridCol w:w="418"/>
        <w:gridCol w:w="418"/>
        <w:gridCol w:w="418"/>
        <w:gridCol w:w="418"/>
        <w:gridCol w:w="418"/>
        <w:gridCol w:w="418"/>
        <w:gridCol w:w="418"/>
        <w:gridCol w:w="418"/>
      </w:tblGrid>
      <w:tr w:rsidR="00BA1EFF" w:rsidRPr="00B4326C" w14:paraId="345641F0" w14:textId="77777777" w:rsidTr="005D37EC">
        <w:trPr>
          <w:cantSplit/>
          <w:trHeight w:val="794"/>
          <w:tblHeader/>
          <w:jc w:val="center"/>
        </w:trPr>
        <w:tc>
          <w:tcPr>
            <w:tcW w:w="203" w:type="dxa"/>
            <w:tcBorders>
              <w:top w:val="nil"/>
              <w:left w:val="nil"/>
            </w:tcBorders>
            <w:vAlign w:val="center"/>
          </w:tcPr>
          <w:p w14:paraId="387A15EF" w14:textId="77777777" w:rsidR="001B41A1" w:rsidRPr="00B4326C" w:rsidRDefault="001B41A1" w:rsidP="00BA1EFF">
            <w:pPr>
              <w:pStyle w:val="TextoTabla"/>
              <w:jc w:val="center"/>
              <w:rPr>
                <w:b/>
                <w:bCs/>
              </w:rPr>
            </w:pPr>
          </w:p>
        </w:tc>
        <w:tc>
          <w:tcPr>
            <w:tcW w:w="417" w:type="dxa"/>
            <w:vAlign w:val="center"/>
          </w:tcPr>
          <w:p w14:paraId="3EA83855" w14:textId="76EA1A30" w:rsidR="001B41A1" w:rsidRPr="00B4326C" w:rsidRDefault="001B41A1" w:rsidP="00BA1EFF">
            <w:pPr>
              <w:pStyle w:val="TextoTabla"/>
              <w:jc w:val="center"/>
              <w:rPr>
                <w:b/>
                <w:bCs/>
              </w:rPr>
            </w:pPr>
            <w:r w:rsidRPr="00B4326C">
              <w:rPr>
                <w:b/>
                <w:bCs/>
              </w:rPr>
              <w:t>CU01</w:t>
            </w:r>
          </w:p>
        </w:tc>
        <w:tc>
          <w:tcPr>
            <w:tcW w:w="417" w:type="dxa"/>
            <w:vAlign w:val="center"/>
          </w:tcPr>
          <w:p w14:paraId="5685EBCB" w14:textId="7FAF5CEB" w:rsidR="001B41A1" w:rsidRPr="00B4326C" w:rsidRDefault="001B41A1" w:rsidP="00BA1EFF">
            <w:pPr>
              <w:pStyle w:val="TextoTabla"/>
              <w:jc w:val="center"/>
              <w:rPr>
                <w:b/>
                <w:bCs/>
              </w:rPr>
            </w:pPr>
            <w:r w:rsidRPr="00B4326C">
              <w:rPr>
                <w:b/>
                <w:bCs/>
              </w:rPr>
              <w:t>CU02</w:t>
            </w:r>
          </w:p>
        </w:tc>
        <w:tc>
          <w:tcPr>
            <w:tcW w:w="417" w:type="dxa"/>
            <w:vAlign w:val="center"/>
          </w:tcPr>
          <w:p w14:paraId="6AB3BF8F" w14:textId="0E0CBC3A" w:rsidR="001B41A1" w:rsidRPr="00B4326C" w:rsidRDefault="001B41A1" w:rsidP="00BA1EFF">
            <w:pPr>
              <w:pStyle w:val="TextoTabla"/>
              <w:jc w:val="center"/>
              <w:rPr>
                <w:b/>
                <w:bCs/>
              </w:rPr>
            </w:pPr>
            <w:r w:rsidRPr="00B4326C">
              <w:rPr>
                <w:b/>
                <w:bCs/>
              </w:rPr>
              <w:t>CU03</w:t>
            </w:r>
          </w:p>
        </w:tc>
        <w:tc>
          <w:tcPr>
            <w:tcW w:w="418" w:type="dxa"/>
            <w:vAlign w:val="center"/>
          </w:tcPr>
          <w:p w14:paraId="0CC8B19C" w14:textId="01308CB7" w:rsidR="001B41A1" w:rsidRPr="00B4326C" w:rsidRDefault="001B41A1" w:rsidP="00BA1EFF">
            <w:pPr>
              <w:pStyle w:val="TextoTabla"/>
              <w:jc w:val="center"/>
              <w:rPr>
                <w:b/>
                <w:bCs/>
              </w:rPr>
            </w:pPr>
            <w:r w:rsidRPr="00B4326C">
              <w:rPr>
                <w:b/>
                <w:bCs/>
              </w:rPr>
              <w:t>CU04</w:t>
            </w:r>
          </w:p>
        </w:tc>
        <w:tc>
          <w:tcPr>
            <w:tcW w:w="418" w:type="dxa"/>
            <w:vAlign w:val="center"/>
          </w:tcPr>
          <w:p w14:paraId="0A526D4A" w14:textId="789541B7" w:rsidR="001B41A1" w:rsidRPr="00B4326C" w:rsidRDefault="001B41A1" w:rsidP="00BA1EFF">
            <w:pPr>
              <w:pStyle w:val="TextoTabla"/>
              <w:jc w:val="center"/>
              <w:rPr>
                <w:b/>
                <w:bCs/>
              </w:rPr>
            </w:pPr>
            <w:r w:rsidRPr="00B4326C">
              <w:rPr>
                <w:b/>
                <w:bCs/>
              </w:rPr>
              <w:t>CU05</w:t>
            </w:r>
          </w:p>
        </w:tc>
        <w:tc>
          <w:tcPr>
            <w:tcW w:w="418" w:type="dxa"/>
            <w:vAlign w:val="center"/>
          </w:tcPr>
          <w:p w14:paraId="17376B87" w14:textId="73E06DBB" w:rsidR="001B41A1" w:rsidRPr="00B4326C" w:rsidRDefault="001B41A1" w:rsidP="00BA1EFF">
            <w:pPr>
              <w:pStyle w:val="TextoTabla"/>
              <w:jc w:val="center"/>
              <w:rPr>
                <w:b/>
                <w:bCs/>
              </w:rPr>
            </w:pPr>
            <w:r w:rsidRPr="00B4326C">
              <w:rPr>
                <w:b/>
                <w:bCs/>
              </w:rPr>
              <w:t>CU06</w:t>
            </w:r>
          </w:p>
        </w:tc>
        <w:tc>
          <w:tcPr>
            <w:tcW w:w="418" w:type="dxa"/>
            <w:vAlign w:val="center"/>
          </w:tcPr>
          <w:p w14:paraId="4424E3FF" w14:textId="331B0925" w:rsidR="001B41A1" w:rsidRPr="00B4326C" w:rsidRDefault="001B41A1" w:rsidP="00BA1EFF">
            <w:pPr>
              <w:pStyle w:val="TextoTabla"/>
              <w:jc w:val="center"/>
              <w:rPr>
                <w:b/>
                <w:bCs/>
              </w:rPr>
            </w:pPr>
            <w:r w:rsidRPr="00B4326C">
              <w:rPr>
                <w:b/>
                <w:bCs/>
              </w:rPr>
              <w:t>CU07</w:t>
            </w:r>
          </w:p>
        </w:tc>
        <w:tc>
          <w:tcPr>
            <w:tcW w:w="418" w:type="dxa"/>
            <w:vAlign w:val="center"/>
          </w:tcPr>
          <w:p w14:paraId="564B9230" w14:textId="4175ADF5" w:rsidR="001B41A1" w:rsidRPr="00B4326C" w:rsidRDefault="001B41A1" w:rsidP="00BA1EFF">
            <w:pPr>
              <w:pStyle w:val="TextoTabla"/>
              <w:jc w:val="center"/>
              <w:rPr>
                <w:b/>
                <w:bCs/>
              </w:rPr>
            </w:pPr>
            <w:r w:rsidRPr="00B4326C">
              <w:rPr>
                <w:b/>
                <w:bCs/>
              </w:rPr>
              <w:t>CU08</w:t>
            </w:r>
          </w:p>
        </w:tc>
        <w:tc>
          <w:tcPr>
            <w:tcW w:w="418" w:type="dxa"/>
            <w:vAlign w:val="center"/>
          </w:tcPr>
          <w:p w14:paraId="2C343280" w14:textId="51CD08FF" w:rsidR="001B41A1" w:rsidRPr="00B4326C" w:rsidRDefault="001B41A1" w:rsidP="00BA1EFF">
            <w:pPr>
              <w:pStyle w:val="TextoTabla"/>
              <w:jc w:val="center"/>
              <w:rPr>
                <w:b/>
                <w:bCs/>
              </w:rPr>
            </w:pPr>
            <w:r w:rsidRPr="00B4326C">
              <w:rPr>
                <w:b/>
                <w:bCs/>
              </w:rPr>
              <w:t>CU09</w:t>
            </w:r>
          </w:p>
        </w:tc>
        <w:tc>
          <w:tcPr>
            <w:tcW w:w="418" w:type="dxa"/>
            <w:vAlign w:val="center"/>
          </w:tcPr>
          <w:p w14:paraId="69822407" w14:textId="4EFC8DAB" w:rsidR="001B41A1" w:rsidRPr="00B4326C" w:rsidRDefault="001B41A1" w:rsidP="00BA1EFF">
            <w:pPr>
              <w:pStyle w:val="TextoTabla"/>
              <w:jc w:val="center"/>
              <w:rPr>
                <w:b/>
                <w:bCs/>
              </w:rPr>
            </w:pPr>
            <w:r w:rsidRPr="00B4326C">
              <w:rPr>
                <w:b/>
                <w:bCs/>
              </w:rPr>
              <w:t>CU10</w:t>
            </w:r>
          </w:p>
        </w:tc>
        <w:tc>
          <w:tcPr>
            <w:tcW w:w="418" w:type="dxa"/>
            <w:vAlign w:val="center"/>
          </w:tcPr>
          <w:p w14:paraId="40ACFDFB" w14:textId="51658391" w:rsidR="001B41A1" w:rsidRPr="00B4326C" w:rsidRDefault="001B41A1" w:rsidP="00BA1EFF">
            <w:pPr>
              <w:pStyle w:val="TextoTabla"/>
              <w:jc w:val="center"/>
              <w:rPr>
                <w:b/>
                <w:bCs/>
              </w:rPr>
            </w:pPr>
            <w:r w:rsidRPr="00B4326C">
              <w:rPr>
                <w:b/>
                <w:bCs/>
              </w:rPr>
              <w:t>CU11</w:t>
            </w:r>
          </w:p>
        </w:tc>
        <w:tc>
          <w:tcPr>
            <w:tcW w:w="418" w:type="dxa"/>
            <w:vAlign w:val="center"/>
          </w:tcPr>
          <w:p w14:paraId="47984D11" w14:textId="22F5E4FA" w:rsidR="001B41A1" w:rsidRPr="00B4326C" w:rsidRDefault="001B41A1" w:rsidP="00BA1EFF">
            <w:pPr>
              <w:pStyle w:val="TextoTabla"/>
              <w:jc w:val="center"/>
              <w:rPr>
                <w:b/>
                <w:bCs/>
              </w:rPr>
            </w:pPr>
            <w:r w:rsidRPr="00B4326C">
              <w:rPr>
                <w:b/>
                <w:bCs/>
              </w:rPr>
              <w:t>CU12</w:t>
            </w:r>
          </w:p>
        </w:tc>
        <w:tc>
          <w:tcPr>
            <w:tcW w:w="418" w:type="dxa"/>
            <w:vAlign w:val="center"/>
          </w:tcPr>
          <w:p w14:paraId="38D15892" w14:textId="40371E84" w:rsidR="001B41A1" w:rsidRPr="00B4326C" w:rsidRDefault="001B41A1" w:rsidP="00BA1EFF">
            <w:pPr>
              <w:pStyle w:val="TextoTabla"/>
              <w:jc w:val="center"/>
              <w:rPr>
                <w:b/>
                <w:bCs/>
              </w:rPr>
            </w:pPr>
            <w:r w:rsidRPr="00B4326C">
              <w:rPr>
                <w:b/>
                <w:bCs/>
              </w:rPr>
              <w:t>CU13</w:t>
            </w:r>
          </w:p>
        </w:tc>
        <w:tc>
          <w:tcPr>
            <w:tcW w:w="418" w:type="dxa"/>
            <w:vAlign w:val="center"/>
          </w:tcPr>
          <w:p w14:paraId="523FB93F" w14:textId="2DE6C509" w:rsidR="001B41A1" w:rsidRPr="00B4326C" w:rsidRDefault="001B41A1" w:rsidP="00BA1EFF">
            <w:pPr>
              <w:pStyle w:val="TextoTabla"/>
              <w:jc w:val="center"/>
              <w:rPr>
                <w:b/>
                <w:bCs/>
              </w:rPr>
            </w:pPr>
            <w:r w:rsidRPr="00B4326C">
              <w:rPr>
                <w:b/>
                <w:bCs/>
              </w:rPr>
              <w:t>CU14</w:t>
            </w:r>
          </w:p>
        </w:tc>
        <w:tc>
          <w:tcPr>
            <w:tcW w:w="418" w:type="dxa"/>
            <w:vAlign w:val="center"/>
          </w:tcPr>
          <w:p w14:paraId="71B2886A" w14:textId="77DAA26E" w:rsidR="001B41A1" w:rsidRPr="00B4326C" w:rsidRDefault="001B41A1" w:rsidP="00BA1EFF">
            <w:pPr>
              <w:pStyle w:val="TextoTabla"/>
              <w:jc w:val="center"/>
              <w:rPr>
                <w:b/>
                <w:bCs/>
              </w:rPr>
            </w:pPr>
            <w:r w:rsidRPr="00B4326C">
              <w:rPr>
                <w:b/>
                <w:bCs/>
              </w:rPr>
              <w:t>CU15</w:t>
            </w:r>
          </w:p>
        </w:tc>
        <w:tc>
          <w:tcPr>
            <w:tcW w:w="418" w:type="dxa"/>
            <w:vAlign w:val="center"/>
          </w:tcPr>
          <w:p w14:paraId="6928453D" w14:textId="7C0C8376" w:rsidR="001B41A1" w:rsidRPr="00B4326C" w:rsidRDefault="001B41A1" w:rsidP="00BA1EFF">
            <w:pPr>
              <w:pStyle w:val="TextoTabla"/>
              <w:jc w:val="center"/>
              <w:rPr>
                <w:b/>
                <w:bCs/>
              </w:rPr>
            </w:pPr>
            <w:r w:rsidRPr="00B4326C">
              <w:rPr>
                <w:b/>
                <w:bCs/>
              </w:rPr>
              <w:t>CU16</w:t>
            </w:r>
          </w:p>
        </w:tc>
        <w:tc>
          <w:tcPr>
            <w:tcW w:w="418" w:type="dxa"/>
            <w:vAlign w:val="center"/>
          </w:tcPr>
          <w:p w14:paraId="48F52361" w14:textId="0EAB3731" w:rsidR="001B41A1" w:rsidRPr="00B4326C" w:rsidRDefault="001B41A1" w:rsidP="00BA1EFF">
            <w:pPr>
              <w:pStyle w:val="TextoTabla"/>
              <w:jc w:val="center"/>
              <w:rPr>
                <w:b/>
                <w:bCs/>
              </w:rPr>
            </w:pPr>
            <w:r w:rsidRPr="00B4326C">
              <w:rPr>
                <w:b/>
                <w:bCs/>
              </w:rPr>
              <w:t>CU17</w:t>
            </w:r>
          </w:p>
        </w:tc>
        <w:tc>
          <w:tcPr>
            <w:tcW w:w="418" w:type="dxa"/>
            <w:vAlign w:val="center"/>
          </w:tcPr>
          <w:p w14:paraId="7F5B217E" w14:textId="2A9246E1" w:rsidR="001B41A1" w:rsidRPr="00B4326C" w:rsidRDefault="001B41A1" w:rsidP="00BA1EFF">
            <w:pPr>
              <w:pStyle w:val="TextoTabla"/>
              <w:jc w:val="center"/>
              <w:rPr>
                <w:b/>
                <w:bCs/>
              </w:rPr>
            </w:pPr>
            <w:r w:rsidRPr="00B4326C">
              <w:rPr>
                <w:b/>
                <w:bCs/>
              </w:rPr>
              <w:t>CU18</w:t>
            </w:r>
          </w:p>
        </w:tc>
        <w:tc>
          <w:tcPr>
            <w:tcW w:w="418" w:type="dxa"/>
            <w:vAlign w:val="center"/>
          </w:tcPr>
          <w:p w14:paraId="6620D622" w14:textId="797C299E" w:rsidR="001B41A1" w:rsidRPr="00B4326C" w:rsidRDefault="001B41A1" w:rsidP="00BA1EFF">
            <w:pPr>
              <w:pStyle w:val="TextoTabla"/>
              <w:jc w:val="center"/>
              <w:rPr>
                <w:b/>
                <w:bCs/>
              </w:rPr>
            </w:pPr>
            <w:r w:rsidRPr="00B4326C">
              <w:rPr>
                <w:b/>
                <w:bCs/>
              </w:rPr>
              <w:t>CU19</w:t>
            </w:r>
          </w:p>
        </w:tc>
        <w:tc>
          <w:tcPr>
            <w:tcW w:w="418" w:type="dxa"/>
            <w:vAlign w:val="center"/>
          </w:tcPr>
          <w:p w14:paraId="14C3BDD5" w14:textId="1C7309C5" w:rsidR="001B41A1" w:rsidRPr="00B4326C" w:rsidRDefault="001B41A1" w:rsidP="00BA1EFF">
            <w:pPr>
              <w:pStyle w:val="TextoTabla"/>
              <w:jc w:val="center"/>
              <w:rPr>
                <w:b/>
                <w:bCs/>
              </w:rPr>
            </w:pPr>
            <w:r w:rsidRPr="00B4326C">
              <w:rPr>
                <w:b/>
                <w:bCs/>
              </w:rPr>
              <w:t>CU20</w:t>
            </w:r>
          </w:p>
        </w:tc>
      </w:tr>
      <w:tr w:rsidR="00BA1EFF" w:rsidRPr="00B4326C" w14:paraId="4F38EFC1" w14:textId="77777777" w:rsidTr="005D37EC">
        <w:trPr>
          <w:cantSplit/>
          <w:trHeight w:val="567"/>
          <w:jc w:val="center"/>
        </w:trPr>
        <w:tc>
          <w:tcPr>
            <w:tcW w:w="203" w:type="dxa"/>
            <w:vAlign w:val="center"/>
          </w:tcPr>
          <w:p w14:paraId="6C2C5872" w14:textId="7228D06D" w:rsidR="001B41A1" w:rsidRPr="00B4326C" w:rsidRDefault="00BA1EFF" w:rsidP="00ED7DA3">
            <w:pPr>
              <w:pStyle w:val="TextoTabla"/>
              <w:jc w:val="center"/>
              <w:rPr>
                <w:b/>
                <w:bCs/>
              </w:rPr>
            </w:pPr>
            <w:r w:rsidRPr="00B4326C">
              <w:rPr>
                <w:b/>
                <w:bCs/>
              </w:rPr>
              <w:t>01</w:t>
            </w:r>
          </w:p>
        </w:tc>
        <w:tc>
          <w:tcPr>
            <w:tcW w:w="417" w:type="dxa"/>
            <w:vAlign w:val="center"/>
          </w:tcPr>
          <w:p w14:paraId="7C49F975" w14:textId="792181E3" w:rsidR="001B41A1" w:rsidRPr="00B4326C" w:rsidRDefault="00827EF0" w:rsidP="00ED7DA3">
            <w:pPr>
              <w:pStyle w:val="TextoTabla"/>
              <w:jc w:val="center"/>
            </w:pPr>
            <w:r w:rsidRPr="00B4326C">
              <w:t>X</w:t>
            </w:r>
          </w:p>
        </w:tc>
        <w:tc>
          <w:tcPr>
            <w:tcW w:w="417" w:type="dxa"/>
            <w:vAlign w:val="center"/>
          </w:tcPr>
          <w:p w14:paraId="3CF3FB02" w14:textId="77777777" w:rsidR="001B41A1" w:rsidRPr="00B4326C" w:rsidRDefault="001B41A1" w:rsidP="00ED7DA3">
            <w:pPr>
              <w:pStyle w:val="TextoTabla"/>
              <w:jc w:val="center"/>
            </w:pPr>
          </w:p>
        </w:tc>
        <w:tc>
          <w:tcPr>
            <w:tcW w:w="417" w:type="dxa"/>
            <w:vAlign w:val="center"/>
          </w:tcPr>
          <w:p w14:paraId="76F15F27" w14:textId="77777777" w:rsidR="001B41A1" w:rsidRPr="00B4326C" w:rsidRDefault="001B41A1" w:rsidP="00ED7DA3">
            <w:pPr>
              <w:pStyle w:val="TextoTabla"/>
              <w:jc w:val="center"/>
            </w:pPr>
          </w:p>
        </w:tc>
        <w:tc>
          <w:tcPr>
            <w:tcW w:w="418" w:type="dxa"/>
            <w:vAlign w:val="center"/>
          </w:tcPr>
          <w:p w14:paraId="24DC5CCC" w14:textId="77777777" w:rsidR="001B41A1" w:rsidRPr="00B4326C" w:rsidRDefault="001B41A1" w:rsidP="00ED7DA3">
            <w:pPr>
              <w:pStyle w:val="TextoTabla"/>
              <w:jc w:val="center"/>
            </w:pPr>
          </w:p>
        </w:tc>
        <w:tc>
          <w:tcPr>
            <w:tcW w:w="418" w:type="dxa"/>
            <w:vAlign w:val="center"/>
          </w:tcPr>
          <w:p w14:paraId="34E0BAE1" w14:textId="77777777" w:rsidR="001B41A1" w:rsidRPr="00B4326C" w:rsidRDefault="001B41A1" w:rsidP="00ED7DA3">
            <w:pPr>
              <w:pStyle w:val="TextoTabla"/>
              <w:jc w:val="center"/>
            </w:pPr>
          </w:p>
        </w:tc>
        <w:tc>
          <w:tcPr>
            <w:tcW w:w="418" w:type="dxa"/>
            <w:vAlign w:val="center"/>
          </w:tcPr>
          <w:p w14:paraId="2C6E0921" w14:textId="77777777" w:rsidR="001B41A1" w:rsidRPr="00B4326C" w:rsidRDefault="001B41A1" w:rsidP="00ED7DA3">
            <w:pPr>
              <w:pStyle w:val="TextoTabla"/>
              <w:jc w:val="center"/>
            </w:pPr>
          </w:p>
        </w:tc>
        <w:tc>
          <w:tcPr>
            <w:tcW w:w="418" w:type="dxa"/>
            <w:vAlign w:val="center"/>
          </w:tcPr>
          <w:p w14:paraId="14610418" w14:textId="77777777" w:rsidR="001B41A1" w:rsidRPr="00B4326C" w:rsidRDefault="001B41A1" w:rsidP="00ED7DA3">
            <w:pPr>
              <w:pStyle w:val="TextoTabla"/>
              <w:jc w:val="center"/>
            </w:pPr>
          </w:p>
        </w:tc>
        <w:tc>
          <w:tcPr>
            <w:tcW w:w="418" w:type="dxa"/>
            <w:vAlign w:val="center"/>
          </w:tcPr>
          <w:p w14:paraId="68E6BCAC" w14:textId="77777777" w:rsidR="001B41A1" w:rsidRPr="00B4326C" w:rsidRDefault="001B41A1" w:rsidP="00ED7DA3">
            <w:pPr>
              <w:pStyle w:val="TextoTabla"/>
              <w:jc w:val="center"/>
            </w:pPr>
          </w:p>
        </w:tc>
        <w:tc>
          <w:tcPr>
            <w:tcW w:w="418" w:type="dxa"/>
            <w:vAlign w:val="center"/>
          </w:tcPr>
          <w:p w14:paraId="76E0F5E9" w14:textId="77777777" w:rsidR="001B41A1" w:rsidRPr="00B4326C" w:rsidRDefault="001B41A1" w:rsidP="00ED7DA3">
            <w:pPr>
              <w:pStyle w:val="TextoTabla"/>
              <w:jc w:val="center"/>
            </w:pPr>
          </w:p>
        </w:tc>
        <w:tc>
          <w:tcPr>
            <w:tcW w:w="418" w:type="dxa"/>
            <w:vAlign w:val="center"/>
          </w:tcPr>
          <w:p w14:paraId="2F46ED46" w14:textId="77777777" w:rsidR="001B41A1" w:rsidRPr="00B4326C" w:rsidRDefault="001B41A1" w:rsidP="00ED7DA3">
            <w:pPr>
              <w:pStyle w:val="TextoTabla"/>
              <w:jc w:val="center"/>
            </w:pPr>
          </w:p>
        </w:tc>
        <w:tc>
          <w:tcPr>
            <w:tcW w:w="418" w:type="dxa"/>
            <w:vAlign w:val="center"/>
          </w:tcPr>
          <w:p w14:paraId="4F095332" w14:textId="77777777" w:rsidR="001B41A1" w:rsidRPr="00B4326C" w:rsidRDefault="001B41A1" w:rsidP="00ED7DA3">
            <w:pPr>
              <w:pStyle w:val="TextoTabla"/>
              <w:jc w:val="center"/>
            </w:pPr>
          </w:p>
        </w:tc>
        <w:tc>
          <w:tcPr>
            <w:tcW w:w="418" w:type="dxa"/>
            <w:vAlign w:val="center"/>
          </w:tcPr>
          <w:p w14:paraId="33C98AEB" w14:textId="77777777" w:rsidR="001B41A1" w:rsidRPr="00B4326C" w:rsidRDefault="001B41A1" w:rsidP="00ED7DA3">
            <w:pPr>
              <w:pStyle w:val="TextoTabla"/>
              <w:jc w:val="center"/>
            </w:pPr>
          </w:p>
        </w:tc>
        <w:tc>
          <w:tcPr>
            <w:tcW w:w="418" w:type="dxa"/>
            <w:vAlign w:val="center"/>
          </w:tcPr>
          <w:p w14:paraId="55E32679" w14:textId="77777777" w:rsidR="001B41A1" w:rsidRPr="00B4326C" w:rsidRDefault="001B41A1" w:rsidP="00ED7DA3">
            <w:pPr>
              <w:pStyle w:val="TextoTabla"/>
              <w:jc w:val="center"/>
            </w:pPr>
          </w:p>
        </w:tc>
        <w:tc>
          <w:tcPr>
            <w:tcW w:w="418" w:type="dxa"/>
            <w:vAlign w:val="center"/>
          </w:tcPr>
          <w:p w14:paraId="0647C647" w14:textId="77777777" w:rsidR="001B41A1" w:rsidRPr="00B4326C" w:rsidRDefault="001B41A1" w:rsidP="00ED7DA3">
            <w:pPr>
              <w:pStyle w:val="TextoTabla"/>
              <w:jc w:val="center"/>
            </w:pPr>
          </w:p>
        </w:tc>
        <w:tc>
          <w:tcPr>
            <w:tcW w:w="418" w:type="dxa"/>
            <w:vAlign w:val="center"/>
          </w:tcPr>
          <w:p w14:paraId="0A8E4EDD" w14:textId="77777777" w:rsidR="001B41A1" w:rsidRPr="00B4326C" w:rsidRDefault="001B41A1" w:rsidP="00ED7DA3">
            <w:pPr>
              <w:pStyle w:val="TextoTabla"/>
              <w:jc w:val="center"/>
            </w:pPr>
          </w:p>
        </w:tc>
        <w:tc>
          <w:tcPr>
            <w:tcW w:w="418" w:type="dxa"/>
            <w:vAlign w:val="center"/>
          </w:tcPr>
          <w:p w14:paraId="10742930" w14:textId="77777777" w:rsidR="001B41A1" w:rsidRPr="00B4326C" w:rsidRDefault="001B41A1" w:rsidP="00ED7DA3">
            <w:pPr>
              <w:pStyle w:val="TextoTabla"/>
              <w:jc w:val="center"/>
            </w:pPr>
          </w:p>
        </w:tc>
        <w:tc>
          <w:tcPr>
            <w:tcW w:w="418" w:type="dxa"/>
            <w:vAlign w:val="center"/>
          </w:tcPr>
          <w:p w14:paraId="535CD30E" w14:textId="77777777" w:rsidR="001B41A1" w:rsidRPr="00B4326C" w:rsidRDefault="001B41A1" w:rsidP="00ED7DA3">
            <w:pPr>
              <w:pStyle w:val="TextoTabla"/>
              <w:jc w:val="center"/>
            </w:pPr>
          </w:p>
        </w:tc>
        <w:tc>
          <w:tcPr>
            <w:tcW w:w="418" w:type="dxa"/>
            <w:vAlign w:val="center"/>
          </w:tcPr>
          <w:p w14:paraId="2B1997E7" w14:textId="77777777" w:rsidR="001B41A1" w:rsidRPr="00B4326C" w:rsidRDefault="001B41A1" w:rsidP="00ED7DA3">
            <w:pPr>
              <w:pStyle w:val="TextoTabla"/>
              <w:jc w:val="center"/>
            </w:pPr>
          </w:p>
        </w:tc>
        <w:tc>
          <w:tcPr>
            <w:tcW w:w="418" w:type="dxa"/>
            <w:vAlign w:val="center"/>
          </w:tcPr>
          <w:p w14:paraId="0FE54E44" w14:textId="77777777" w:rsidR="001B41A1" w:rsidRPr="00B4326C" w:rsidRDefault="001B41A1" w:rsidP="00ED7DA3">
            <w:pPr>
              <w:pStyle w:val="TextoTabla"/>
              <w:jc w:val="center"/>
            </w:pPr>
          </w:p>
        </w:tc>
        <w:tc>
          <w:tcPr>
            <w:tcW w:w="418" w:type="dxa"/>
            <w:vAlign w:val="center"/>
          </w:tcPr>
          <w:p w14:paraId="6AF835E8" w14:textId="77777777" w:rsidR="001B41A1" w:rsidRPr="00B4326C" w:rsidRDefault="001B41A1" w:rsidP="00ED7DA3">
            <w:pPr>
              <w:pStyle w:val="TextoTabla"/>
              <w:jc w:val="center"/>
            </w:pPr>
          </w:p>
        </w:tc>
      </w:tr>
      <w:tr w:rsidR="00BA1EFF" w:rsidRPr="00B4326C" w14:paraId="2076B25A" w14:textId="77777777" w:rsidTr="005D37EC">
        <w:trPr>
          <w:cantSplit/>
          <w:trHeight w:val="567"/>
          <w:jc w:val="center"/>
        </w:trPr>
        <w:tc>
          <w:tcPr>
            <w:tcW w:w="203" w:type="dxa"/>
            <w:vAlign w:val="center"/>
          </w:tcPr>
          <w:p w14:paraId="56529D4C" w14:textId="292100CF" w:rsidR="001B41A1" w:rsidRPr="00B4326C" w:rsidRDefault="00BA1EFF" w:rsidP="00ED7DA3">
            <w:pPr>
              <w:pStyle w:val="TextoTabla"/>
              <w:jc w:val="center"/>
              <w:rPr>
                <w:b/>
                <w:bCs/>
              </w:rPr>
            </w:pPr>
            <w:r w:rsidRPr="00B4326C">
              <w:rPr>
                <w:b/>
                <w:bCs/>
              </w:rPr>
              <w:t>02</w:t>
            </w:r>
          </w:p>
        </w:tc>
        <w:tc>
          <w:tcPr>
            <w:tcW w:w="417" w:type="dxa"/>
            <w:vAlign w:val="center"/>
          </w:tcPr>
          <w:p w14:paraId="3A6952D0" w14:textId="1580E724" w:rsidR="001B41A1" w:rsidRPr="00B4326C" w:rsidRDefault="00827EF0" w:rsidP="00ED7DA3">
            <w:pPr>
              <w:pStyle w:val="TextoTabla"/>
              <w:jc w:val="center"/>
            </w:pPr>
            <w:r w:rsidRPr="00B4326C">
              <w:t>X</w:t>
            </w:r>
          </w:p>
        </w:tc>
        <w:tc>
          <w:tcPr>
            <w:tcW w:w="417" w:type="dxa"/>
            <w:vAlign w:val="center"/>
          </w:tcPr>
          <w:p w14:paraId="759AC61C" w14:textId="77777777" w:rsidR="001B41A1" w:rsidRPr="00B4326C" w:rsidRDefault="001B41A1" w:rsidP="00ED7DA3">
            <w:pPr>
              <w:pStyle w:val="TextoTabla"/>
              <w:jc w:val="center"/>
            </w:pPr>
          </w:p>
        </w:tc>
        <w:tc>
          <w:tcPr>
            <w:tcW w:w="417" w:type="dxa"/>
            <w:vAlign w:val="center"/>
          </w:tcPr>
          <w:p w14:paraId="4DAF0420" w14:textId="77777777" w:rsidR="001B41A1" w:rsidRPr="00B4326C" w:rsidRDefault="001B41A1" w:rsidP="00ED7DA3">
            <w:pPr>
              <w:pStyle w:val="TextoTabla"/>
              <w:jc w:val="center"/>
            </w:pPr>
          </w:p>
        </w:tc>
        <w:tc>
          <w:tcPr>
            <w:tcW w:w="418" w:type="dxa"/>
            <w:vAlign w:val="center"/>
          </w:tcPr>
          <w:p w14:paraId="4E3E2574" w14:textId="77777777" w:rsidR="001B41A1" w:rsidRPr="00B4326C" w:rsidRDefault="001B41A1" w:rsidP="00ED7DA3">
            <w:pPr>
              <w:pStyle w:val="TextoTabla"/>
              <w:jc w:val="center"/>
            </w:pPr>
          </w:p>
        </w:tc>
        <w:tc>
          <w:tcPr>
            <w:tcW w:w="418" w:type="dxa"/>
            <w:vAlign w:val="center"/>
          </w:tcPr>
          <w:p w14:paraId="412FA736" w14:textId="77777777" w:rsidR="001B41A1" w:rsidRPr="00B4326C" w:rsidRDefault="001B41A1" w:rsidP="00ED7DA3">
            <w:pPr>
              <w:pStyle w:val="TextoTabla"/>
              <w:jc w:val="center"/>
            </w:pPr>
          </w:p>
        </w:tc>
        <w:tc>
          <w:tcPr>
            <w:tcW w:w="418" w:type="dxa"/>
            <w:vAlign w:val="center"/>
          </w:tcPr>
          <w:p w14:paraId="5C2E94D0" w14:textId="77777777" w:rsidR="001B41A1" w:rsidRPr="00B4326C" w:rsidRDefault="001B41A1" w:rsidP="00ED7DA3">
            <w:pPr>
              <w:pStyle w:val="TextoTabla"/>
              <w:jc w:val="center"/>
            </w:pPr>
          </w:p>
        </w:tc>
        <w:tc>
          <w:tcPr>
            <w:tcW w:w="418" w:type="dxa"/>
            <w:vAlign w:val="center"/>
          </w:tcPr>
          <w:p w14:paraId="020FD35F" w14:textId="77777777" w:rsidR="001B41A1" w:rsidRPr="00B4326C" w:rsidRDefault="001B41A1" w:rsidP="00ED7DA3">
            <w:pPr>
              <w:pStyle w:val="TextoTabla"/>
              <w:jc w:val="center"/>
            </w:pPr>
          </w:p>
        </w:tc>
        <w:tc>
          <w:tcPr>
            <w:tcW w:w="418" w:type="dxa"/>
            <w:vAlign w:val="center"/>
          </w:tcPr>
          <w:p w14:paraId="342C94E4" w14:textId="77777777" w:rsidR="001B41A1" w:rsidRPr="00B4326C" w:rsidRDefault="001B41A1" w:rsidP="00ED7DA3">
            <w:pPr>
              <w:pStyle w:val="TextoTabla"/>
              <w:jc w:val="center"/>
            </w:pPr>
          </w:p>
        </w:tc>
        <w:tc>
          <w:tcPr>
            <w:tcW w:w="418" w:type="dxa"/>
            <w:vAlign w:val="center"/>
          </w:tcPr>
          <w:p w14:paraId="2D58BD35" w14:textId="77777777" w:rsidR="001B41A1" w:rsidRPr="00B4326C" w:rsidRDefault="001B41A1" w:rsidP="00ED7DA3">
            <w:pPr>
              <w:pStyle w:val="TextoTabla"/>
              <w:jc w:val="center"/>
            </w:pPr>
          </w:p>
        </w:tc>
        <w:tc>
          <w:tcPr>
            <w:tcW w:w="418" w:type="dxa"/>
            <w:vAlign w:val="center"/>
          </w:tcPr>
          <w:p w14:paraId="405F6495" w14:textId="77777777" w:rsidR="001B41A1" w:rsidRPr="00B4326C" w:rsidRDefault="001B41A1" w:rsidP="00ED7DA3">
            <w:pPr>
              <w:pStyle w:val="TextoTabla"/>
              <w:jc w:val="center"/>
            </w:pPr>
          </w:p>
        </w:tc>
        <w:tc>
          <w:tcPr>
            <w:tcW w:w="418" w:type="dxa"/>
            <w:vAlign w:val="center"/>
          </w:tcPr>
          <w:p w14:paraId="26A2892A" w14:textId="77777777" w:rsidR="001B41A1" w:rsidRPr="00B4326C" w:rsidRDefault="001B41A1" w:rsidP="00ED7DA3">
            <w:pPr>
              <w:pStyle w:val="TextoTabla"/>
              <w:jc w:val="center"/>
            </w:pPr>
          </w:p>
        </w:tc>
        <w:tc>
          <w:tcPr>
            <w:tcW w:w="418" w:type="dxa"/>
            <w:vAlign w:val="center"/>
          </w:tcPr>
          <w:p w14:paraId="4474CC5A" w14:textId="77777777" w:rsidR="001B41A1" w:rsidRPr="00B4326C" w:rsidRDefault="001B41A1" w:rsidP="00ED7DA3">
            <w:pPr>
              <w:pStyle w:val="TextoTabla"/>
              <w:jc w:val="center"/>
            </w:pPr>
          </w:p>
        </w:tc>
        <w:tc>
          <w:tcPr>
            <w:tcW w:w="418" w:type="dxa"/>
            <w:vAlign w:val="center"/>
          </w:tcPr>
          <w:p w14:paraId="4FD06618" w14:textId="77777777" w:rsidR="001B41A1" w:rsidRPr="00B4326C" w:rsidRDefault="001B41A1" w:rsidP="00ED7DA3">
            <w:pPr>
              <w:pStyle w:val="TextoTabla"/>
              <w:jc w:val="center"/>
            </w:pPr>
          </w:p>
        </w:tc>
        <w:tc>
          <w:tcPr>
            <w:tcW w:w="418" w:type="dxa"/>
            <w:vAlign w:val="center"/>
          </w:tcPr>
          <w:p w14:paraId="08E998EA" w14:textId="77777777" w:rsidR="001B41A1" w:rsidRPr="00B4326C" w:rsidRDefault="001B41A1" w:rsidP="00ED7DA3">
            <w:pPr>
              <w:pStyle w:val="TextoTabla"/>
              <w:jc w:val="center"/>
            </w:pPr>
          </w:p>
        </w:tc>
        <w:tc>
          <w:tcPr>
            <w:tcW w:w="418" w:type="dxa"/>
            <w:vAlign w:val="center"/>
          </w:tcPr>
          <w:p w14:paraId="049BF598" w14:textId="77777777" w:rsidR="001B41A1" w:rsidRPr="00B4326C" w:rsidRDefault="001B41A1" w:rsidP="00ED7DA3">
            <w:pPr>
              <w:pStyle w:val="TextoTabla"/>
              <w:jc w:val="center"/>
            </w:pPr>
          </w:p>
        </w:tc>
        <w:tc>
          <w:tcPr>
            <w:tcW w:w="418" w:type="dxa"/>
            <w:vAlign w:val="center"/>
          </w:tcPr>
          <w:p w14:paraId="6E297E9D" w14:textId="77777777" w:rsidR="001B41A1" w:rsidRPr="00B4326C" w:rsidRDefault="001B41A1" w:rsidP="00ED7DA3">
            <w:pPr>
              <w:pStyle w:val="TextoTabla"/>
              <w:jc w:val="center"/>
            </w:pPr>
          </w:p>
        </w:tc>
        <w:tc>
          <w:tcPr>
            <w:tcW w:w="418" w:type="dxa"/>
            <w:vAlign w:val="center"/>
          </w:tcPr>
          <w:p w14:paraId="48EB484B" w14:textId="77777777" w:rsidR="001B41A1" w:rsidRPr="00B4326C" w:rsidRDefault="001B41A1" w:rsidP="00ED7DA3">
            <w:pPr>
              <w:pStyle w:val="TextoTabla"/>
              <w:jc w:val="center"/>
            </w:pPr>
          </w:p>
        </w:tc>
        <w:tc>
          <w:tcPr>
            <w:tcW w:w="418" w:type="dxa"/>
            <w:vAlign w:val="center"/>
          </w:tcPr>
          <w:p w14:paraId="05413772" w14:textId="77777777" w:rsidR="001B41A1" w:rsidRPr="00B4326C" w:rsidRDefault="001B41A1" w:rsidP="00ED7DA3">
            <w:pPr>
              <w:pStyle w:val="TextoTabla"/>
              <w:jc w:val="center"/>
            </w:pPr>
          </w:p>
        </w:tc>
        <w:tc>
          <w:tcPr>
            <w:tcW w:w="418" w:type="dxa"/>
            <w:vAlign w:val="center"/>
          </w:tcPr>
          <w:p w14:paraId="31F8CDDB" w14:textId="77777777" w:rsidR="001B41A1" w:rsidRPr="00B4326C" w:rsidRDefault="001B41A1" w:rsidP="00ED7DA3">
            <w:pPr>
              <w:pStyle w:val="TextoTabla"/>
              <w:jc w:val="center"/>
            </w:pPr>
          </w:p>
        </w:tc>
        <w:tc>
          <w:tcPr>
            <w:tcW w:w="418" w:type="dxa"/>
            <w:vAlign w:val="center"/>
          </w:tcPr>
          <w:p w14:paraId="30FE224D" w14:textId="77777777" w:rsidR="001B41A1" w:rsidRPr="00B4326C" w:rsidRDefault="001B41A1" w:rsidP="00ED7DA3">
            <w:pPr>
              <w:pStyle w:val="TextoTabla"/>
              <w:jc w:val="center"/>
            </w:pPr>
          </w:p>
        </w:tc>
      </w:tr>
      <w:tr w:rsidR="00BA1EFF" w:rsidRPr="00B4326C" w14:paraId="77B4EE94" w14:textId="77777777" w:rsidTr="005D37EC">
        <w:trPr>
          <w:cantSplit/>
          <w:trHeight w:val="567"/>
          <w:jc w:val="center"/>
        </w:trPr>
        <w:tc>
          <w:tcPr>
            <w:tcW w:w="203" w:type="dxa"/>
            <w:vAlign w:val="center"/>
          </w:tcPr>
          <w:p w14:paraId="04A4DA06" w14:textId="36CE7310" w:rsidR="001B41A1" w:rsidRPr="00B4326C" w:rsidRDefault="00BA1EFF" w:rsidP="00ED7DA3">
            <w:pPr>
              <w:pStyle w:val="TextoTabla"/>
              <w:jc w:val="center"/>
              <w:rPr>
                <w:b/>
                <w:bCs/>
              </w:rPr>
            </w:pPr>
            <w:r w:rsidRPr="00B4326C">
              <w:rPr>
                <w:b/>
                <w:bCs/>
              </w:rPr>
              <w:t>03</w:t>
            </w:r>
          </w:p>
        </w:tc>
        <w:tc>
          <w:tcPr>
            <w:tcW w:w="417" w:type="dxa"/>
            <w:vAlign w:val="center"/>
          </w:tcPr>
          <w:p w14:paraId="434CDBEA" w14:textId="77777777" w:rsidR="001B41A1" w:rsidRPr="00B4326C" w:rsidRDefault="001B41A1" w:rsidP="00ED7DA3">
            <w:pPr>
              <w:pStyle w:val="TextoTabla"/>
              <w:jc w:val="center"/>
            </w:pPr>
          </w:p>
        </w:tc>
        <w:tc>
          <w:tcPr>
            <w:tcW w:w="417" w:type="dxa"/>
            <w:vAlign w:val="center"/>
          </w:tcPr>
          <w:p w14:paraId="769D81A3" w14:textId="0D30055B" w:rsidR="001B41A1" w:rsidRPr="00B4326C" w:rsidRDefault="00827EF0" w:rsidP="00ED7DA3">
            <w:pPr>
              <w:pStyle w:val="TextoTabla"/>
              <w:jc w:val="center"/>
            </w:pPr>
            <w:r w:rsidRPr="00B4326C">
              <w:t>X</w:t>
            </w:r>
          </w:p>
        </w:tc>
        <w:tc>
          <w:tcPr>
            <w:tcW w:w="417" w:type="dxa"/>
            <w:vAlign w:val="center"/>
          </w:tcPr>
          <w:p w14:paraId="13833E0F" w14:textId="77777777" w:rsidR="001B41A1" w:rsidRPr="00B4326C" w:rsidRDefault="001B41A1" w:rsidP="00ED7DA3">
            <w:pPr>
              <w:pStyle w:val="TextoTabla"/>
              <w:jc w:val="center"/>
            </w:pPr>
          </w:p>
        </w:tc>
        <w:tc>
          <w:tcPr>
            <w:tcW w:w="418" w:type="dxa"/>
            <w:vAlign w:val="center"/>
          </w:tcPr>
          <w:p w14:paraId="2CF07208" w14:textId="77777777" w:rsidR="001B41A1" w:rsidRPr="00B4326C" w:rsidRDefault="001B41A1" w:rsidP="00ED7DA3">
            <w:pPr>
              <w:pStyle w:val="TextoTabla"/>
              <w:jc w:val="center"/>
            </w:pPr>
          </w:p>
        </w:tc>
        <w:tc>
          <w:tcPr>
            <w:tcW w:w="418" w:type="dxa"/>
            <w:vAlign w:val="center"/>
          </w:tcPr>
          <w:p w14:paraId="1F5379AB" w14:textId="77777777" w:rsidR="001B41A1" w:rsidRPr="00B4326C" w:rsidRDefault="001B41A1" w:rsidP="00ED7DA3">
            <w:pPr>
              <w:pStyle w:val="TextoTabla"/>
              <w:jc w:val="center"/>
            </w:pPr>
          </w:p>
        </w:tc>
        <w:tc>
          <w:tcPr>
            <w:tcW w:w="418" w:type="dxa"/>
            <w:vAlign w:val="center"/>
          </w:tcPr>
          <w:p w14:paraId="606F6A03" w14:textId="77777777" w:rsidR="001B41A1" w:rsidRPr="00B4326C" w:rsidRDefault="001B41A1" w:rsidP="00ED7DA3">
            <w:pPr>
              <w:pStyle w:val="TextoTabla"/>
              <w:jc w:val="center"/>
            </w:pPr>
          </w:p>
        </w:tc>
        <w:tc>
          <w:tcPr>
            <w:tcW w:w="418" w:type="dxa"/>
            <w:vAlign w:val="center"/>
          </w:tcPr>
          <w:p w14:paraId="2D42ED93" w14:textId="77777777" w:rsidR="001B41A1" w:rsidRPr="00B4326C" w:rsidRDefault="001B41A1" w:rsidP="00ED7DA3">
            <w:pPr>
              <w:pStyle w:val="TextoTabla"/>
              <w:jc w:val="center"/>
            </w:pPr>
          </w:p>
        </w:tc>
        <w:tc>
          <w:tcPr>
            <w:tcW w:w="418" w:type="dxa"/>
            <w:vAlign w:val="center"/>
          </w:tcPr>
          <w:p w14:paraId="7BA0FD3C" w14:textId="77777777" w:rsidR="001B41A1" w:rsidRPr="00B4326C" w:rsidRDefault="001B41A1" w:rsidP="00ED7DA3">
            <w:pPr>
              <w:pStyle w:val="TextoTabla"/>
              <w:jc w:val="center"/>
            </w:pPr>
          </w:p>
        </w:tc>
        <w:tc>
          <w:tcPr>
            <w:tcW w:w="418" w:type="dxa"/>
            <w:vAlign w:val="center"/>
          </w:tcPr>
          <w:p w14:paraId="6A1FE905" w14:textId="77777777" w:rsidR="001B41A1" w:rsidRPr="00B4326C" w:rsidRDefault="001B41A1" w:rsidP="00ED7DA3">
            <w:pPr>
              <w:pStyle w:val="TextoTabla"/>
              <w:jc w:val="center"/>
            </w:pPr>
          </w:p>
        </w:tc>
        <w:tc>
          <w:tcPr>
            <w:tcW w:w="418" w:type="dxa"/>
            <w:vAlign w:val="center"/>
          </w:tcPr>
          <w:p w14:paraId="653B5954" w14:textId="77777777" w:rsidR="001B41A1" w:rsidRPr="00B4326C" w:rsidRDefault="001B41A1" w:rsidP="00ED7DA3">
            <w:pPr>
              <w:pStyle w:val="TextoTabla"/>
              <w:jc w:val="center"/>
            </w:pPr>
          </w:p>
        </w:tc>
        <w:tc>
          <w:tcPr>
            <w:tcW w:w="418" w:type="dxa"/>
            <w:vAlign w:val="center"/>
          </w:tcPr>
          <w:p w14:paraId="30DED6AA" w14:textId="77777777" w:rsidR="001B41A1" w:rsidRPr="00B4326C" w:rsidRDefault="001B41A1" w:rsidP="00ED7DA3">
            <w:pPr>
              <w:pStyle w:val="TextoTabla"/>
              <w:jc w:val="center"/>
            </w:pPr>
          </w:p>
        </w:tc>
        <w:tc>
          <w:tcPr>
            <w:tcW w:w="418" w:type="dxa"/>
            <w:vAlign w:val="center"/>
          </w:tcPr>
          <w:p w14:paraId="6FDE07DB" w14:textId="77777777" w:rsidR="001B41A1" w:rsidRPr="00B4326C" w:rsidRDefault="001B41A1" w:rsidP="00ED7DA3">
            <w:pPr>
              <w:pStyle w:val="TextoTabla"/>
              <w:jc w:val="center"/>
            </w:pPr>
          </w:p>
        </w:tc>
        <w:tc>
          <w:tcPr>
            <w:tcW w:w="418" w:type="dxa"/>
            <w:vAlign w:val="center"/>
          </w:tcPr>
          <w:p w14:paraId="33E03D11" w14:textId="77777777" w:rsidR="001B41A1" w:rsidRPr="00B4326C" w:rsidRDefault="001B41A1" w:rsidP="00ED7DA3">
            <w:pPr>
              <w:pStyle w:val="TextoTabla"/>
              <w:jc w:val="center"/>
            </w:pPr>
          </w:p>
        </w:tc>
        <w:tc>
          <w:tcPr>
            <w:tcW w:w="418" w:type="dxa"/>
            <w:vAlign w:val="center"/>
          </w:tcPr>
          <w:p w14:paraId="3C938D38" w14:textId="77777777" w:rsidR="001B41A1" w:rsidRPr="00B4326C" w:rsidRDefault="001B41A1" w:rsidP="00ED7DA3">
            <w:pPr>
              <w:pStyle w:val="TextoTabla"/>
              <w:jc w:val="center"/>
            </w:pPr>
          </w:p>
        </w:tc>
        <w:tc>
          <w:tcPr>
            <w:tcW w:w="418" w:type="dxa"/>
            <w:vAlign w:val="center"/>
          </w:tcPr>
          <w:p w14:paraId="039D613C" w14:textId="77777777" w:rsidR="001B41A1" w:rsidRPr="00B4326C" w:rsidRDefault="001B41A1" w:rsidP="00ED7DA3">
            <w:pPr>
              <w:pStyle w:val="TextoTabla"/>
              <w:jc w:val="center"/>
            </w:pPr>
          </w:p>
        </w:tc>
        <w:tc>
          <w:tcPr>
            <w:tcW w:w="418" w:type="dxa"/>
            <w:vAlign w:val="center"/>
          </w:tcPr>
          <w:p w14:paraId="47A7DDA3" w14:textId="77777777" w:rsidR="001B41A1" w:rsidRPr="00B4326C" w:rsidRDefault="001B41A1" w:rsidP="00ED7DA3">
            <w:pPr>
              <w:pStyle w:val="TextoTabla"/>
              <w:jc w:val="center"/>
            </w:pPr>
          </w:p>
        </w:tc>
        <w:tc>
          <w:tcPr>
            <w:tcW w:w="418" w:type="dxa"/>
            <w:vAlign w:val="center"/>
          </w:tcPr>
          <w:p w14:paraId="0DEEA1D1" w14:textId="77777777" w:rsidR="001B41A1" w:rsidRPr="00B4326C" w:rsidRDefault="001B41A1" w:rsidP="00ED7DA3">
            <w:pPr>
              <w:pStyle w:val="TextoTabla"/>
              <w:jc w:val="center"/>
            </w:pPr>
          </w:p>
        </w:tc>
        <w:tc>
          <w:tcPr>
            <w:tcW w:w="418" w:type="dxa"/>
            <w:vAlign w:val="center"/>
          </w:tcPr>
          <w:p w14:paraId="16C27C1C" w14:textId="77777777" w:rsidR="001B41A1" w:rsidRPr="00B4326C" w:rsidRDefault="001B41A1" w:rsidP="00ED7DA3">
            <w:pPr>
              <w:pStyle w:val="TextoTabla"/>
              <w:jc w:val="center"/>
            </w:pPr>
          </w:p>
        </w:tc>
        <w:tc>
          <w:tcPr>
            <w:tcW w:w="418" w:type="dxa"/>
            <w:vAlign w:val="center"/>
          </w:tcPr>
          <w:p w14:paraId="3E2005F4" w14:textId="77777777" w:rsidR="001B41A1" w:rsidRPr="00B4326C" w:rsidRDefault="001B41A1" w:rsidP="00ED7DA3">
            <w:pPr>
              <w:pStyle w:val="TextoTabla"/>
              <w:jc w:val="center"/>
            </w:pPr>
          </w:p>
        </w:tc>
        <w:tc>
          <w:tcPr>
            <w:tcW w:w="418" w:type="dxa"/>
            <w:vAlign w:val="center"/>
          </w:tcPr>
          <w:p w14:paraId="6D913BED" w14:textId="77777777" w:rsidR="001B41A1" w:rsidRPr="00B4326C" w:rsidRDefault="001B41A1" w:rsidP="00ED7DA3">
            <w:pPr>
              <w:pStyle w:val="TextoTabla"/>
              <w:jc w:val="center"/>
            </w:pPr>
          </w:p>
        </w:tc>
      </w:tr>
      <w:tr w:rsidR="00BA1EFF" w:rsidRPr="00B4326C" w14:paraId="60F26F61" w14:textId="77777777" w:rsidTr="005D37EC">
        <w:trPr>
          <w:cantSplit/>
          <w:trHeight w:val="567"/>
          <w:jc w:val="center"/>
        </w:trPr>
        <w:tc>
          <w:tcPr>
            <w:tcW w:w="203" w:type="dxa"/>
            <w:vAlign w:val="center"/>
          </w:tcPr>
          <w:p w14:paraId="73318ACA" w14:textId="19BB057E" w:rsidR="001B41A1" w:rsidRPr="00B4326C" w:rsidRDefault="00BA1EFF" w:rsidP="00ED7DA3">
            <w:pPr>
              <w:pStyle w:val="TextoTabla"/>
              <w:jc w:val="center"/>
              <w:rPr>
                <w:b/>
                <w:bCs/>
              </w:rPr>
            </w:pPr>
            <w:r w:rsidRPr="00B4326C">
              <w:rPr>
                <w:b/>
                <w:bCs/>
              </w:rPr>
              <w:t>04</w:t>
            </w:r>
          </w:p>
        </w:tc>
        <w:tc>
          <w:tcPr>
            <w:tcW w:w="417" w:type="dxa"/>
            <w:vAlign w:val="center"/>
          </w:tcPr>
          <w:p w14:paraId="4EA65E4B" w14:textId="77777777" w:rsidR="001B41A1" w:rsidRPr="00B4326C" w:rsidRDefault="001B41A1" w:rsidP="00ED7DA3">
            <w:pPr>
              <w:pStyle w:val="TextoTabla"/>
              <w:jc w:val="center"/>
            </w:pPr>
          </w:p>
        </w:tc>
        <w:tc>
          <w:tcPr>
            <w:tcW w:w="417" w:type="dxa"/>
            <w:vAlign w:val="center"/>
          </w:tcPr>
          <w:p w14:paraId="5F7C4746" w14:textId="064A2D28" w:rsidR="001B41A1" w:rsidRPr="00B4326C" w:rsidRDefault="00827EF0" w:rsidP="00ED7DA3">
            <w:pPr>
              <w:pStyle w:val="TextoTabla"/>
              <w:jc w:val="center"/>
            </w:pPr>
            <w:r w:rsidRPr="00B4326C">
              <w:t>X</w:t>
            </w:r>
          </w:p>
        </w:tc>
        <w:tc>
          <w:tcPr>
            <w:tcW w:w="417" w:type="dxa"/>
            <w:vAlign w:val="center"/>
          </w:tcPr>
          <w:p w14:paraId="3DC73513" w14:textId="77777777" w:rsidR="001B41A1" w:rsidRPr="00B4326C" w:rsidRDefault="001B41A1" w:rsidP="00ED7DA3">
            <w:pPr>
              <w:pStyle w:val="TextoTabla"/>
              <w:jc w:val="center"/>
            </w:pPr>
          </w:p>
        </w:tc>
        <w:tc>
          <w:tcPr>
            <w:tcW w:w="418" w:type="dxa"/>
            <w:vAlign w:val="center"/>
          </w:tcPr>
          <w:p w14:paraId="1E4C0248" w14:textId="77777777" w:rsidR="001B41A1" w:rsidRPr="00B4326C" w:rsidRDefault="001B41A1" w:rsidP="00ED7DA3">
            <w:pPr>
              <w:pStyle w:val="TextoTabla"/>
              <w:jc w:val="center"/>
            </w:pPr>
          </w:p>
        </w:tc>
        <w:tc>
          <w:tcPr>
            <w:tcW w:w="418" w:type="dxa"/>
            <w:vAlign w:val="center"/>
          </w:tcPr>
          <w:p w14:paraId="6500389B" w14:textId="77777777" w:rsidR="001B41A1" w:rsidRPr="00B4326C" w:rsidRDefault="001B41A1" w:rsidP="00ED7DA3">
            <w:pPr>
              <w:pStyle w:val="TextoTabla"/>
              <w:jc w:val="center"/>
            </w:pPr>
          </w:p>
        </w:tc>
        <w:tc>
          <w:tcPr>
            <w:tcW w:w="418" w:type="dxa"/>
            <w:vAlign w:val="center"/>
          </w:tcPr>
          <w:p w14:paraId="548871D7" w14:textId="77777777" w:rsidR="001B41A1" w:rsidRPr="00B4326C" w:rsidRDefault="001B41A1" w:rsidP="00ED7DA3">
            <w:pPr>
              <w:pStyle w:val="TextoTabla"/>
              <w:jc w:val="center"/>
            </w:pPr>
          </w:p>
        </w:tc>
        <w:tc>
          <w:tcPr>
            <w:tcW w:w="418" w:type="dxa"/>
            <w:vAlign w:val="center"/>
          </w:tcPr>
          <w:p w14:paraId="118435A7" w14:textId="77777777" w:rsidR="001B41A1" w:rsidRPr="00B4326C" w:rsidRDefault="001B41A1" w:rsidP="00ED7DA3">
            <w:pPr>
              <w:pStyle w:val="TextoTabla"/>
              <w:jc w:val="center"/>
            </w:pPr>
          </w:p>
        </w:tc>
        <w:tc>
          <w:tcPr>
            <w:tcW w:w="418" w:type="dxa"/>
            <w:vAlign w:val="center"/>
          </w:tcPr>
          <w:p w14:paraId="180AF467" w14:textId="77777777" w:rsidR="001B41A1" w:rsidRPr="00B4326C" w:rsidRDefault="001B41A1" w:rsidP="00ED7DA3">
            <w:pPr>
              <w:pStyle w:val="TextoTabla"/>
              <w:jc w:val="center"/>
            </w:pPr>
          </w:p>
        </w:tc>
        <w:tc>
          <w:tcPr>
            <w:tcW w:w="418" w:type="dxa"/>
            <w:vAlign w:val="center"/>
          </w:tcPr>
          <w:p w14:paraId="774ED7C0" w14:textId="77777777" w:rsidR="001B41A1" w:rsidRPr="00B4326C" w:rsidRDefault="001B41A1" w:rsidP="00ED7DA3">
            <w:pPr>
              <w:pStyle w:val="TextoTabla"/>
              <w:jc w:val="center"/>
            </w:pPr>
          </w:p>
        </w:tc>
        <w:tc>
          <w:tcPr>
            <w:tcW w:w="418" w:type="dxa"/>
            <w:vAlign w:val="center"/>
          </w:tcPr>
          <w:p w14:paraId="26B7D3C4" w14:textId="77777777" w:rsidR="001B41A1" w:rsidRPr="00B4326C" w:rsidRDefault="001B41A1" w:rsidP="00ED7DA3">
            <w:pPr>
              <w:pStyle w:val="TextoTabla"/>
              <w:jc w:val="center"/>
            </w:pPr>
          </w:p>
        </w:tc>
        <w:tc>
          <w:tcPr>
            <w:tcW w:w="418" w:type="dxa"/>
            <w:vAlign w:val="center"/>
          </w:tcPr>
          <w:p w14:paraId="7543D925" w14:textId="77777777" w:rsidR="001B41A1" w:rsidRPr="00B4326C" w:rsidRDefault="001B41A1" w:rsidP="00ED7DA3">
            <w:pPr>
              <w:pStyle w:val="TextoTabla"/>
              <w:jc w:val="center"/>
            </w:pPr>
          </w:p>
        </w:tc>
        <w:tc>
          <w:tcPr>
            <w:tcW w:w="418" w:type="dxa"/>
            <w:vAlign w:val="center"/>
          </w:tcPr>
          <w:p w14:paraId="46EE6391" w14:textId="77777777" w:rsidR="001B41A1" w:rsidRPr="00B4326C" w:rsidRDefault="001B41A1" w:rsidP="00ED7DA3">
            <w:pPr>
              <w:pStyle w:val="TextoTabla"/>
              <w:jc w:val="center"/>
            </w:pPr>
          </w:p>
        </w:tc>
        <w:tc>
          <w:tcPr>
            <w:tcW w:w="418" w:type="dxa"/>
            <w:vAlign w:val="center"/>
          </w:tcPr>
          <w:p w14:paraId="426E86B8" w14:textId="77777777" w:rsidR="001B41A1" w:rsidRPr="00B4326C" w:rsidRDefault="001B41A1" w:rsidP="00ED7DA3">
            <w:pPr>
              <w:pStyle w:val="TextoTabla"/>
              <w:jc w:val="center"/>
            </w:pPr>
          </w:p>
        </w:tc>
        <w:tc>
          <w:tcPr>
            <w:tcW w:w="418" w:type="dxa"/>
            <w:vAlign w:val="center"/>
          </w:tcPr>
          <w:p w14:paraId="253320E7" w14:textId="77777777" w:rsidR="001B41A1" w:rsidRPr="00B4326C" w:rsidRDefault="001B41A1" w:rsidP="00ED7DA3">
            <w:pPr>
              <w:pStyle w:val="TextoTabla"/>
              <w:jc w:val="center"/>
            </w:pPr>
          </w:p>
        </w:tc>
        <w:tc>
          <w:tcPr>
            <w:tcW w:w="418" w:type="dxa"/>
            <w:vAlign w:val="center"/>
          </w:tcPr>
          <w:p w14:paraId="35821283" w14:textId="77777777" w:rsidR="001B41A1" w:rsidRPr="00B4326C" w:rsidRDefault="001B41A1" w:rsidP="00ED7DA3">
            <w:pPr>
              <w:pStyle w:val="TextoTabla"/>
              <w:jc w:val="center"/>
            </w:pPr>
          </w:p>
        </w:tc>
        <w:tc>
          <w:tcPr>
            <w:tcW w:w="418" w:type="dxa"/>
            <w:vAlign w:val="center"/>
          </w:tcPr>
          <w:p w14:paraId="5A0D0833" w14:textId="77777777" w:rsidR="001B41A1" w:rsidRPr="00B4326C" w:rsidRDefault="001B41A1" w:rsidP="00ED7DA3">
            <w:pPr>
              <w:pStyle w:val="TextoTabla"/>
              <w:jc w:val="center"/>
            </w:pPr>
          </w:p>
        </w:tc>
        <w:tc>
          <w:tcPr>
            <w:tcW w:w="418" w:type="dxa"/>
            <w:vAlign w:val="center"/>
          </w:tcPr>
          <w:p w14:paraId="410079D9" w14:textId="77777777" w:rsidR="001B41A1" w:rsidRPr="00B4326C" w:rsidRDefault="001B41A1" w:rsidP="00ED7DA3">
            <w:pPr>
              <w:pStyle w:val="TextoTabla"/>
              <w:jc w:val="center"/>
            </w:pPr>
          </w:p>
        </w:tc>
        <w:tc>
          <w:tcPr>
            <w:tcW w:w="418" w:type="dxa"/>
            <w:vAlign w:val="center"/>
          </w:tcPr>
          <w:p w14:paraId="4A4F5432" w14:textId="77777777" w:rsidR="001B41A1" w:rsidRPr="00B4326C" w:rsidRDefault="001B41A1" w:rsidP="00ED7DA3">
            <w:pPr>
              <w:pStyle w:val="TextoTabla"/>
              <w:jc w:val="center"/>
            </w:pPr>
          </w:p>
        </w:tc>
        <w:tc>
          <w:tcPr>
            <w:tcW w:w="418" w:type="dxa"/>
            <w:vAlign w:val="center"/>
          </w:tcPr>
          <w:p w14:paraId="605DDE40" w14:textId="77777777" w:rsidR="001B41A1" w:rsidRPr="00B4326C" w:rsidRDefault="001B41A1" w:rsidP="00ED7DA3">
            <w:pPr>
              <w:pStyle w:val="TextoTabla"/>
              <w:jc w:val="center"/>
            </w:pPr>
          </w:p>
        </w:tc>
        <w:tc>
          <w:tcPr>
            <w:tcW w:w="418" w:type="dxa"/>
            <w:vAlign w:val="center"/>
          </w:tcPr>
          <w:p w14:paraId="0C242029" w14:textId="77777777" w:rsidR="001B41A1" w:rsidRPr="00B4326C" w:rsidRDefault="001B41A1" w:rsidP="00ED7DA3">
            <w:pPr>
              <w:pStyle w:val="TextoTabla"/>
              <w:jc w:val="center"/>
            </w:pPr>
          </w:p>
        </w:tc>
      </w:tr>
      <w:tr w:rsidR="00BA1EFF" w:rsidRPr="00B4326C" w14:paraId="15E04C39" w14:textId="77777777" w:rsidTr="005D37EC">
        <w:trPr>
          <w:cantSplit/>
          <w:trHeight w:val="567"/>
          <w:jc w:val="center"/>
        </w:trPr>
        <w:tc>
          <w:tcPr>
            <w:tcW w:w="203" w:type="dxa"/>
            <w:vAlign w:val="center"/>
          </w:tcPr>
          <w:p w14:paraId="4FA7B5B4" w14:textId="3D239940" w:rsidR="001B41A1" w:rsidRPr="00B4326C" w:rsidRDefault="00BA1EFF" w:rsidP="00ED7DA3">
            <w:pPr>
              <w:pStyle w:val="TextoTabla"/>
              <w:jc w:val="center"/>
              <w:rPr>
                <w:b/>
                <w:bCs/>
              </w:rPr>
            </w:pPr>
            <w:r w:rsidRPr="00B4326C">
              <w:rPr>
                <w:b/>
                <w:bCs/>
              </w:rPr>
              <w:t>05</w:t>
            </w:r>
          </w:p>
        </w:tc>
        <w:tc>
          <w:tcPr>
            <w:tcW w:w="417" w:type="dxa"/>
            <w:vAlign w:val="center"/>
          </w:tcPr>
          <w:p w14:paraId="6FF28F95" w14:textId="77777777" w:rsidR="001B41A1" w:rsidRPr="00B4326C" w:rsidRDefault="001B41A1" w:rsidP="00ED7DA3">
            <w:pPr>
              <w:pStyle w:val="TextoTabla"/>
              <w:jc w:val="center"/>
            </w:pPr>
          </w:p>
        </w:tc>
        <w:tc>
          <w:tcPr>
            <w:tcW w:w="417" w:type="dxa"/>
            <w:vAlign w:val="center"/>
          </w:tcPr>
          <w:p w14:paraId="477B3520" w14:textId="77777777" w:rsidR="001B41A1" w:rsidRPr="00B4326C" w:rsidRDefault="001B41A1" w:rsidP="00ED7DA3">
            <w:pPr>
              <w:pStyle w:val="TextoTabla"/>
              <w:jc w:val="center"/>
            </w:pPr>
          </w:p>
        </w:tc>
        <w:tc>
          <w:tcPr>
            <w:tcW w:w="417" w:type="dxa"/>
            <w:vAlign w:val="center"/>
          </w:tcPr>
          <w:p w14:paraId="5CB1D8FA" w14:textId="66B31ABD" w:rsidR="001B41A1" w:rsidRPr="00B4326C" w:rsidRDefault="00827EF0" w:rsidP="00ED7DA3">
            <w:pPr>
              <w:pStyle w:val="TextoTabla"/>
              <w:jc w:val="center"/>
            </w:pPr>
            <w:r w:rsidRPr="00B4326C">
              <w:t>X</w:t>
            </w:r>
          </w:p>
        </w:tc>
        <w:tc>
          <w:tcPr>
            <w:tcW w:w="418" w:type="dxa"/>
            <w:vAlign w:val="center"/>
          </w:tcPr>
          <w:p w14:paraId="2DDDCC2F" w14:textId="77777777" w:rsidR="001B41A1" w:rsidRPr="00B4326C" w:rsidRDefault="001B41A1" w:rsidP="00ED7DA3">
            <w:pPr>
              <w:pStyle w:val="TextoTabla"/>
              <w:jc w:val="center"/>
            </w:pPr>
          </w:p>
        </w:tc>
        <w:tc>
          <w:tcPr>
            <w:tcW w:w="418" w:type="dxa"/>
            <w:vAlign w:val="center"/>
          </w:tcPr>
          <w:p w14:paraId="30EEE6FD" w14:textId="77777777" w:rsidR="001B41A1" w:rsidRPr="00B4326C" w:rsidRDefault="001B41A1" w:rsidP="00ED7DA3">
            <w:pPr>
              <w:pStyle w:val="TextoTabla"/>
              <w:jc w:val="center"/>
            </w:pPr>
          </w:p>
        </w:tc>
        <w:tc>
          <w:tcPr>
            <w:tcW w:w="418" w:type="dxa"/>
            <w:vAlign w:val="center"/>
          </w:tcPr>
          <w:p w14:paraId="58204F6D" w14:textId="77777777" w:rsidR="001B41A1" w:rsidRPr="00B4326C" w:rsidRDefault="001B41A1" w:rsidP="00ED7DA3">
            <w:pPr>
              <w:pStyle w:val="TextoTabla"/>
              <w:jc w:val="center"/>
            </w:pPr>
          </w:p>
        </w:tc>
        <w:tc>
          <w:tcPr>
            <w:tcW w:w="418" w:type="dxa"/>
            <w:vAlign w:val="center"/>
          </w:tcPr>
          <w:p w14:paraId="6A93E86E" w14:textId="77777777" w:rsidR="001B41A1" w:rsidRPr="00B4326C" w:rsidRDefault="001B41A1" w:rsidP="00ED7DA3">
            <w:pPr>
              <w:pStyle w:val="TextoTabla"/>
              <w:jc w:val="center"/>
            </w:pPr>
          </w:p>
        </w:tc>
        <w:tc>
          <w:tcPr>
            <w:tcW w:w="418" w:type="dxa"/>
            <w:vAlign w:val="center"/>
          </w:tcPr>
          <w:p w14:paraId="4748AA03" w14:textId="77777777" w:rsidR="001B41A1" w:rsidRPr="00B4326C" w:rsidRDefault="001B41A1" w:rsidP="00ED7DA3">
            <w:pPr>
              <w:pStyle w:val="TextoTabla"/>
              <w:jc w:val="center"/>
            </w:pPr>
          </w:p>
        </w:tc>
        <w:tc>
          <w:tcPr>
            <w:tcW w:w="418" w:type="dxa"/>
            <w:vAlign w:val="center"/>
          </w:tcPr>
          <w:p w14:paraId="49AF1E10" w14:textId="77777777" w:rsidR="001B41A1" w:rsidRPr="00B4326C" w:rsidRDefault="001B41A1" w:rsidP="00ED7DA3">
            <w:pPr>
              <w:pStyle w:val="TextoTabla"/>
              <w:jc w:val="center"/>
            </w:pPr>
          </w:p>
        </w:tc>
        <w:tc>
          <w:tcPr>
            <w:tcW w:w="418" w:type="dxa"/>
            <w:vAlign w:val="center"/>
          </w:tcPr>
          <w:p w14:paraId="5E213802" w14:textId="77777777" w:rsidR="001B41A1" w:rsidRPr="00B4326C" w:rsidRDefault="001B41A1" w:rsidP="00ED7DA3">
            <w:pPr>
              <w:pStyle w:val="TextoTabla"/>
              <w:jc w:val="center"/>
            </w:pPr>
          </w:p>
        </w:tc>
        <w:tc>
          <w:tcPr>
            <w:tcW w:w="418" w:type="dxa"/>
            <w:vAlign w:val="center"/>
          </w:tcPr>
          <w:p w14:paraId="3B6E89A8" w14:textId="77777777" w:rsidR="001B41A1" w:rsidRPr="00B4326C" w:rsidRDefault="001B41A1" w:rsidP="00ED7DA3">
            <w:pPr>
              <w:pStyle w:val="TextoTabla"/>
              <w:jc w:val="center"/>
            </w:pPr>
          </w:p>
        </w:tc>
        <w:tc>
          <w:tcPr>
            <w:tcW w:w="418" w:type="dxa"/>
            <w:vAlign w:val="center"/>
          </w:tcPr>
          <w:p w14:paraId="1AA3BF36" w14:textId="77777777" w:rsidR="001B41A1" w:rsidRPr="00B4326C" w:rsidRDefault="001B41A1" w:rsidP="00ED7DA3">
            <w:pPr>
              <w:pStyle w:val="TextoTabla"/>
              <w:jc w:val="center"/>
            </w:pPr>
          </w:p>
        </w:tc>
        <w:tc>
          <w:tcPr>
            <w:tcW w:w="418" w:type="dxa"/>
            <w:vAlign w:val="center"/>
          </w:tcPr>
          <w:p w14:paraId="16EB318B" w14:textId="77777777" w:rsidR="001B41A1" w:rsidRPr="00B4326C" w:rsidRDefault="001B41A1" w:rsidP="00ED7DA3">
            <w:pPr>
              <w:pStyle w:val="TextoTabla"/>
              <w:jc w:val="center"/>
            </w:pPr>
          </w:p>
        </w:tc>
        <w:tc>
          <w:tcPr>
            <w:tcW w:w="418" w:type="dxa"/>
            <w:vAlign w:val="center"/>
          </w:tcPr>
          <w:p w14:paraId="57D85A71" w14:textId="77777777" w:rsidR="001B41A1" w:rsidRPr="00B4326C" w:rsidRDefault="001B41A1" w:rsidP="00ED7DA3">
            <w:pPr>
              <w:pStyle w:val="TextoTabla"/>
              <w:jc w:val="center"/>
            </w:pPr>
          </w:p>
        </w:tc>
        <w:tc>
          <w:tcPr>
            <w:tcW w:w="418" w:type="dxa"/>
            <w:vAlign w:val="center"/>
          </w:tcPr>
          <w:p w14:paraId="22127CB1" w14:textId="77777777" w:rsidR="001B41A1" w:rsidRPr="00B4326C" w:rsidRDefault="001B41A1" w:rsidP="00ED7DA3">
            <w:pPr>
              <w:pStyle w:val="TextoTabla"/>
              <w:jc w:val="center"/>
            </w:pPr>
          </w:p>
        </w:tc>
        <w:tc>
          <w:tcPr>
            <w:tcW w:w="418" w:type="dxa"/>
            <w:vAlign w:val="center"/>
          </w:tcPr>
          <w:p w14:paraId="3A464B66" w14:textId="77777777" w:rsidR="001B41A1" w:rsidRPr="00B4326C" w:rsidRDefault="001B41A1" w:rsidP="00ED7DA3">
            <w:pPr>
              <w:pStyle w:val="TextoTabla"/>
              <w:jc w:val="center"/>
            </w:pPr>
          </w:p>
        </w:tc>
        <w:tc>
          <w:tcPr>
            <w:tcW w:w="418" w:type="dxa"/>
            <w:vAlign w:val="center"/>
          </w:tcPr>
          <w:p w14:paraId="35C74B44" w14:textId="77777777" w:rsidR="001B41A1" w:rsidRPr="00B4326C" w:rsidRDefault="001B41A1" w:rsidP="00ED7DA3">
            <w:pPr>
              <w:pStyle w:val="TextoTabla"/>
              <w:jc w:val="center"/>
            </w:pPr>
          </w:p>
        </w:tc>
        <w:tc>
          <w:tcPr>
            <w:tcW w:w="418" w:type="dxa"/>
            <w:vAlign w:val="center"/>
          </w:tcPr>
          <w:p w14:paraId="399F46EC" w14:textId="77777777" w:rsidR="001B41A1" w:rsidRPr="00B4326C" w:rsidRDefault="001B41A1" w:rsidP="00ED7DA3">
            <w:pPr>
              <w:pStyle w:val="TextoTabla"/>
              <w:jc w:val="center"/>
            </w:pPr>
          </w:p>
        </w:tc>
        <w:tc>
          <w:tcPr>
            <w:tcW w:w="418" w:type="dxa"/>
            <w:vAlign w:val="center"/>
          </w:tcPr>
          <w:p w14:paraId="2E708FB2" w14:textId="77777777" w:rsidR="001B41A1" w:rsidRPr="00B4326C" w:rsidRDefault="001B41A1" w:rsidP="00ED7DA3">
            <w:pPr>
              <w:pStyle w:val="TextoTabla"/>
              <w:jc w:val="center"/>
            </w:pPr>
          </w:p>
        </w:tc>
        <w:tc>
          <w:tcPr>
            <w:tcW w:w="418" w:type="dxa"/>
            <w:vAlign w:val="center"/>
          </w:tcPr>
          <w:p w14:paraId="2F456FD7" w14:textId="77777777" w:rsidR="001B41A1" w:rsidRPr="00B4326C" w:rsidRDefault="001B41A1" w:rsidP="00ED7DA3">
            <w:pPr>
              <w:pStyle w:val="TextoTabla"/>
              <w:jc w:val="center"/>
            </w:pPr>
          </w:p>
        </w:tc>
      </w:tr>
      <w:tr w:rsidR="00BA1EFF" w:rsidRPr="00B4326C" w14:paraId="3EEF6A86" w14:textId="77777777" w:rsidTr="005D37EC">
        <w:trPr>
          <w:cantSplit/>
          <w:trHeight w:val="567"/>
          <w:jc w:val="center"/>
        </w:trPr>
        <w:tc>
          <w:tcPr>
            <w:tcW w:w="203" w:type="dxa"/>
            <w:vAlign w:val="center"/>
          </w:tcPr>
          <w:p w14:paraId="58D8D443" w14:textId="16F8167E" w:rsidR="001B41A1" w:rsidRPr="00B4326C" w:rsidRDefault="00BA1EFF" w:rsidP="00ED7DA3">
            <w:pPr>
              <w:pStyle w:val="TextoTabla"/>
              <w:jc w:val="center"/>
              <w:rPr>
                <w:b/>
                <w:bCs/>
              </w:rPr>
            </w:pPr>
            <w:r w:rsidRPr="00B4326C">
              <w:rPr>
                <w:b/>
                <w:bCs/>
              </w:rPr>
              <w:t>0</w:t>
            </w:r>
            <w:r w:rsidR="00405203" w:rsidRPr="00B4326C">
              <w:rPr>
                <w:b/>
                <w:bCs/>
              </w:rPr>
              <w:t>6</w:t>
            </w:r>
          </w:p>
        </w:tc>
        <w:tc>
          <w:tcPr>
            <w:tcW w:w="417" w:type="dxa"/>
            <w:vAlign w:val="center"/>
          </w:tcPr>
          <w:p w14:paraId="1153F8F7" w14:textId="77777777" w:rsidR="001B41A1" w:rsidRPr="00B4326C" w:rsidRDefault="001B41A1" w:rsidP="00ED7DA3">
            <w:pPr>
              <w:pStyle w:val="TextoTabla"/>
              <w:jc w:val="center"/>
            </w:pPr>
          </w:p>
        </w:tc>
        <w:tc>
          <w:tcPr>
            <w:tcW w:w="417" w:type="dxa"/>
            <w:vAlign w:val="center"/>
          </w:tcPr>
          <w:p w14:paraId="5D82E16A" w14:textId="77777777" w:rsidR="001B41A1" w:rsidRPr="00B4326C" w:rsidRDefault="001B41A1" w:rsidP="00ED7DA3">
            <w:pPr>
              <w:pStyle w:val="TextoTabla"/>
              <w:jc w:val="center"/>
            </w:pPr>
          </w:p>
        </w:tc>
        <w:tc>
          <w:tcPr>
            <w:tcW w:w="417" w:type="dxa"/>
            <w:vAlign w:val="center"/>
          </w:tcPr>
          <w:p w14:paraId="010E7681" w14:textId="77777777" w:rsidR="001B41A1" w:rsidRPr="00B4326C" w:rsidRDefault="001B41A1" w:rsidP="00ED7DA3">
            <w:pPr>
              <w:pStyle w:val="TextoTabla"/>
              <w:jc w:val="center"/>
            </w:pPr>
          </w:p>
        </w:tc>
        <w:tc>
          <w:tcPr>
            <w:tcW w:w="418" w:type="dxa"/>
            <w:vAlign w:val="center"/>
          </w:tcPr>
          <w:p w14:paraId="22E4E1EC" w14:textId="0015C23F" w:rsidR="001B41A1" w:rsidRPr="00B4326C" w:rsidRDefault="00827EF0" w:rsidP="00ED7DA3">
            <w:pPr>
              <w:pStyle w:val="TextoTabla"/>
              <w:jc w:val="center"/>
            </w:pPr>
            <w:r w:rsidRPr="00B4326C">
              <w:t>X</w:t>
            </w:r>
          </w:p>
        </w:tc>
        <w:tc>
          <w:tcPr>
            <w:tcW w:w="418" w:type="dxa"/>
            <w:vAlign w:val="center"/>
          </w:tcPr>
          <w:p w14:paraId="41BBD0E9" w14:textId="77777777" w:rsidR="001B41A1" w:rsidRPr="00B4326C" w:rsidRDefault="001B41A1" w:rsidP="00ED7DA3">
            <w:pPr>
              <w:pStyle w:val="TextoTabla"/>
              <w:jc w:val="center"/>
            </w:pPr>
          </w:p>
        </w:tc>
        <w:tc>
          <w:tcPr>
            <w:tcW w:w="418" w:type="dxa"/>
            <w:vAlign w:val="center"/>
          </w:tcPr>
          <w:p w14:paraId="5D4A4622" w14:textId="77777777" w:rsidR="001B41A1" w:rsidRPr="00B4326C" w:rsidRDefault="001B41A1" w:rsidP="00ED7DA3">
            <w:pPr>
              <w:pStyle w:val="TextoTabla"/>
              <w:jc w:val="center"/>
            </w:pPr>
          </w:p>
        </w:tc>
        <w:tc>
          <w:tcPr>
            <w:tcW w:w="418" w:type="dxa"/>
            <w:vAlign w:val="center"/>
          </w:tcPr>
          <w:p w14:paraId="05717373" w14:textId="77777777" w:rsidR="001B41A1" w:rsidRPr="00B4326C" w:rsidRDefault="001B41A1" w:rsidP="00ED7DA3">
            <w:pPr>
              <w:pStyle w:val="TextoTabla"/>
              <w:jc w:val="center"/>
            </w:pPr>
          </w:p>
        </w:tc>
        <w:tc>
          <w:tcPr>
            <w:tcW w:w="418" w:type="dxa"/>
            <w:vAlign w:val="center"/>
          </w:tcPr>
          <w:p w14:paraId="6C66C83C" w14:textId="77777777" w:rsidR="001B41A1" w:rsidRPr="00B4326C" w:rsidRDefault="001B41A1" w:rsidP="00ED7DA3">
            <w:pPr>
              <w:pStyle w:val="TextoTabla"/>
              <w:jc w:val="center"/>
            </w:pPr>
          </w:p>
        </w:tc>
        <w:tc>
          <w:tcPr>
            <w:tcW w:w="418" w:type="dxa"/>
            <w:vAlign w:val="center"/>
          </w:tcPr>
          <w:p w14:paraId="3E1C8E3F" w14:textId="77777777" w:rsidR="001B41A1" w:rsidRPr="00B4326C" w:rsidRDefault="001B41A1" w:rsidP="00ED7DA3">
            <w:pPr>
              <w:pStyle w:val="TextoTabla"/>
              <w:jc w:val="center"/>
            </w:pPr>
          </w:p>
        </w:tc>
        <w:tc>
          <w:tcPr>
            <w:tcW w:w="418" w:type="dxa"/>
            <w:vAlign w:val="center"/>
          </w:tcPr>
          <w:p w14:paraId="6889E8D1" w14:textId="77777777" w:rsidR="001B41A1" w:rsidRPr="00B4326C" w:rsidRDefault="001B41A1" w:rsidP="00ED7DA3">
            <w:pPr>
              <w:pStyle w:val="TextoTabla"/>
              <w:jc w:val="center"/>
            </w:pPr>
          </w:p>
        </w:tc>
        <w:tc>
          <w:tcPr>
            <w:tcW w:w="418" w:type="dxa"/>
            <w:vAlign w:val="center"/>
          </w:tcPr>
          <w:p w14:paraId="0DB58347" w14:textId="77777777" w:rsidR="001B41A1" w:rsidRPr="00B4326C" w:rsidRDefault="001B41A1" w:rsidP="00ED7DA3">
            <w:pPr>
              <w:pStyle w:val="TextoTabla"/>
              <w:jc w:val="center"/>
            </w:pPr>
          </w:p>
        </w:tc>
        <w:tc>
          <w:tcPr>
            <w:tcW w:w="418" w:type="dxa"/>
            <w:vAlign w:val="center"/>
          </w:tcPr>
          <w:p w14:paraId="0779FD1C" w14:textId="77777777" w:rsidR="001B41A1" w:rsidRPr="00B4326C" w:rsidRDefault="001B41A1" w:rsidP="00ED7DA3">
            <w:pPr>
              <w:pStyle w:val="TextoTabla"/>
              <w:jc w:val="center"/>
            </w:pPr>
          </w:p>
        </w:tc>
        <w:tc>
          <w:tcPr>
            <w:tcW w:w="418" w:type="dxa"/>
            <w:vAlign w:val="center"/>
          </w:tcPr>
          <w:p w14:paraId="6DEFC521" w14:textId="77777777" w:rsidR="001B41A1" w:rsidRPr="00B4326C" w:rsidRDefault="001B41A1" w:rsidP="00ED7DA3">
            <w:pPr>
              <w:pStyle w:val="TextoTabla"/>
              <w:jc w:val="center"/>
            </w:pPr>
          </w:p>
        </w:tc>
        <w:tc>
          <w:tcPr>
            <w:tcW w:w="418" w:type="dxa"/>
            <w:vAlign w:val="center"/>
          </w:tcPr>
          <w:p w14:paraId="226A7867" w14:textId="77777777" w:rsidR="001B41A1" w:rsidRPr="00B4326C" w:rsidRDefault="001B41A1" w:rsidP="00ED7DA3">
            <w:pPr>
              <w:pStyle w:val="TextoTabla"/>
              <w:jc w:val="center"/>
            </w:pPr>
          </w:p>
        </w:tc>
        <w:tc>
          <w:tcPr>
            <w:tcW w:w="418" w:type="dxa"/>
            <w:vAlign w:val="center"/>
          </w:tcPr>
          <w:p w14:paraId="6999D32B" w14:textId="77777777" w:rsidR="001B41A1" w:rsidRPr="00B4326C" w:rsidRDefault="001B41A1" w:rsidP="00ED7DA3">
            <w:pPr>
              <w:pStyle w:val="TextoTabla"/>
              <w:jc w:val="center"/>
            </w:pPr>
          </w:p>
        </w:tc>
        <w:tc>
          <w:tcPr>
            <w:tcW w:w="418" w:type="dxa"/>
            <w:vAlign w:val="center"/>
          </w:tcPr>
          <w:p w14:paraId="4D470AF6" w14:textId="77777777" w:rsidR="001B41A1" w:rsidRPr="00B4326C" w:rsidRDefault="001B41A1" w:rsidP="00ED7DA3">
            <w:pPr>
              <w:pStyle w:val="TextoTabla"/>
              <w:jc w:val="center"/>
            </w:pPr>
          </w:p>
        </w:tc>
        <w:tc>
          <w:tcPr>
            <w:tcW w:w="418" w:type="dxa"/>
            <w:vAlign w:val="center"/>
          </w:tcPr>
          <w:p w14:paraId="397C6040" w14:textId="77777777" w:rsidR="001B41A1" w:rsidRPr="00B4326C" w:rsidRDefault="001B41A1" w:rsidP="00ED7DA3">
            <w:pPr>
              <w:pStyle w:val="TextoTabla"/>
              <w:jc w:val="center"/>
            </w:pPr>
          </w:p>
        </w:tc>
        <w:tc>
          <w:tcPr>
            <w:tcW w:w="418" w:type="dxa"/>
            <w:vAlign w:val="center"/>
          </w:tcPr>
          <w:p w14:paraId="73854BC4" w14:textId="77777777" w:rsidR="001B41A1" w:rsidRPr="00B4326C" w:rsidRDefault="001B41A1" w:rsidP="00ED7DA3">
            <w:pPr>
              <w:pStyle w:val="TextoTabla"/>
              <w:jc w:val="center"/>
            </w:pPr>
          </w:p>
        </w:tc>
        <w:tc>
          <w:tcPr>
            <w:tcW w:w="418" w:type="dxa"/>
            <w:vAlign w:val="center"/>
          </w:tcPr>
          <w:p w14:paraId="5BB89A35" w14:textId="77777777" w:rsidR="001B41A1" w:rsidRPr="00B4326C" w:rsidRDefault="001B41A1" w:rsidP="00ED7DA3">
            <w:pPr>
              <w:pStyle w:val="TextoTabla"/>
              <w:jc w:val="center"/>
            </w:pPr>
          </w:p>
        </w:tc>
        <w:tc>
          <w:tcPr>
            <w:tcW w:w="418" w:type="dxa"/>
            <w:vAlign w:val="center"/>
          </w:tcPr>
          <w:p w14:paraId="5400D4C5" w14:textId="77777777" w:rsidR="001B41A1" w:rsidRPr="00B4326C" w:rsidRDefault="001B41A1" w:rsidP="00ED7DA3">
            <w:pPr>
              <w:pStyle w:val="TextoTabla"/>
              <w:jc w:val="center"/>
            </w:pPr>
          </w:p>
        </w:tc>
      </w:tr>
      <w:tr w:rsidR="00BA1EFF" w:rsidRPr="00B4326C" w14:paraId="50449F33" w14:textId="77777777" w:rsidTr="005D37EC">
        <w:trPr>
          <w:cantSplit/>
          <w:trHeight w:val="567"/>
          <w:jc w:val="center"/>
        </w:trPr>
        <w:tc>
          <w:tcPr>
            <w:tcW w:w="203" w:type="dxa"/>
            <w:vAlign w:val="center"/>
          </w:tcPr>
          <w:p w14:paraId="01D6722C" w14:textId="442A2817" w:rsidR="001B41A1" w:rsidRPr="00B4326C" w:rsidRDefault="00BA1EFF" w:rsidP="00ED7DA3">
            <w:pPr>
              <w:pStyle w:val="TextoTabla"/>
              <w:jc w:val="center"/>
              <w:rPr>
                <w:b/>
                <w:bCs/>
              </w:rPr>
            </w:pPr>
            <w:r w:rsidRPr="00B4326C">
              <w:rPr>
                <w:b/>
                <w:bCs/>
              </w:rPr>
              <w:t>0</w:t>
            </w:r>
            <w:r w:rsidR="00405203" w:rsidRPr="00B4326C">
              <w:rPr>
                <w:b/>
                <w:bCs/>
              </w:rPr>
              <w:t>7</w:t>
            </w:r>
          </w:p>
        </w:tc>
        <w:tc>
          <w:tcPr>
            <w:tcW w:w="417" w:type="dxa"/>
            <w:vAlign w:val="center"/>
          </w:tcPr>
          <w:p w14:paraId="1AE6AD25" w14:textId="77777777" w:rsidR="001B41A1" w:rsidRPr="00B4326C" w:rsidRDefault="001B41A1" w:rsidP="00ED7DA3">
            <w:pPr>
              <w:pStyle w:val="TextoTabla"/>
              <w:jc w:val="center"/>
            </w:pPr>
          </w:p>
        </w:tc>
        <w:tc>
          <w:tcPr>
            <w:tcW w:w="417" w:type="dxa"/>
            <w:vAlign w:val="center"/>
          </w:tcPr>
          <w:p w14:paraId="1E8D2FE6" w14:textId="77777777" w:rsidR="001B41A1" w:rsidRPr="00B4326C" w:rsidRDefault="001B41A1" w:rsidP="00ED7DA3">
            <w:pPr>
              <w:pStyle w:val="TextoTabla"/>
              <w:jc w:val="center"/>
            </w:pPr>
          </w:p>
        </w:tc>
        <w:tc>
          <w:tcPr>
            <w:tcW w:w="417" w:type="dxa"/>
            <w:vAlign w:val="center"/>
          </w:tcPr>
          <w:p w14:paraId="297351AA" w14:textId="77777777" w:rsidR="001B41A1" w:rsidRPr="00B4326C" w:rsidRDefault="001B41A1" w:rsidP="00ED7DA3">
            <w:pPr>
              <w:pStyle w:val="TextoTabla"/>
              <w:jc w:val="center"/>
            </w:pPr>
          </w:p>
        </w:tc>
        <w:tc>
          <w:tcPr>
            <w:tcW w:w="418" w:type="dxa"/>
            <w:vAlign w:val="center"/>
          </w:tcPr>
          <w:p w14:paraId="4810A8B2" w14:textId="5DC9887B" w:rsidR="001B41A1" w:rsidRPr="00B4326C" w:rsidRDefault="00827EF0" w:rsidP="00ED7DA3">
            <w:pPr>
              <w:pStyle w:val="TextoTabla"/>
              <w:jc w:val="center"/>
            </w:pPr>
            <w:r w:rsidRPr="00B4326C">
              <w:t>X</w:t>
            </w:r>
          </w:p>
        </w:tc>
        <w:tc>
          <w:tcPr>
            <w:tcW w:w="418" w:type="dxa"/>
            <w:vAlign w:val="center"/>
          </w:tcPr>
          <w:p w14:paraId="42248882" w14:textId="77777777" w:rsidR="001B41A1" w:rsidRPr="00B4326C" w:rsidRDefault="001B41A1" w:rsidP="00ED7DA3">
            <w:pPr>
              <w:pStyle w:val="TextoTabla"/>
              <w:jc w:val="center"/>
            </w:pPr>
          </w:p>
        </w:tc>
        <w:tc>
          <w:tcPr>
            <w:tcW w:w="418" w:type="dxa"/>
            <w:vAlign w:val="center"/>
          </w:tcPr>
          <w:p w14:paraId="0E95C6E2" w14:textId="77777777" w:rsidR="001B41A1" w:rsidRPr="00B4326C" w:rsidRDefault="001B41A1" w:rsidP="00ED7DA3">
            <w:pPr>
              <w:pStyle w:val="TextoTabla"/>
              <w:jc w:val="center"/>
            </w:pPr>
          </w:p>
        </w:tc>
        <w:tc>
          <w:tcPr>
            <w:tcW w:w="418" w:type="dxa"/>
            <w:vAlign w:val="center"/>
          </w:tcPr>
          <w:p w14:paraId="22FB95E8" w14:textId="77777777" w:rsidR="001B41A1" w:rsidRPr="00B4326C" w:rsidRDefault="001B41A1" w:rsidP="00ED7DA3">
            <w:pPr>
              <w:pStyle w:val="TextoTabla"/>
              <w:jc w:val="center"/>
            </w:pPr>
          </w:p>
        </w:tc>
        <w:tc>
          <w:tcPr>
            <w:tcW w:w="418" w:type="dxa"/>
            <w:vAlign w:val="center"/>
          </w:tcPr>
          <w:p w14:paraId="28B2BBE6" w14:textId="77777777" w:rsidR="001B41A1" w:rsidRPr="00B4326C" w:rsidRDefault="001B41A1" w:rsidP="00ED7DA3">
            <w:pPr>
              <w:pStyle w:val="TextoTabla"/>
              <w:jc w:val="center"/>
            </w:pPr>
          </w:p>
        </w:tc>
        <w:tc>
          <w:tcPr>
            <w:tcW w:w="418" w:type="dxa"/>
            <w:vAlign w:val="center"/>
          </w:tcPr>
          <w:p w14:paraId="6BDF3F7E" w14:textId="77777777" w:rsidR="001B41A1" w:rsidRPr="00B4326C" w:rsidRDefault="001B41A1" w:rsidP="00ED7DA3">
            <w:pPr>
              <w:pStyle w:val="TextoTabla"/>
              <w:jc w:val="center"/>
            </w:pPr>
          </w:p>
        </w:tc>
        <w:tc>
          <w:tcPr>
            <w:tcW w:w="418" w:type="dxa"/>
            <w:vAlign w:val="center"/>
          </w:tcPr>
          <w:p w14:paraId="6E93B5EA" w14:textId="77777777" w:rsidR="001B41A1" w:rsidRPr="00B4326C" w:rsidRDefault="001B41A1" w:rsidP="00ED7DA3">
            <w:pPr>
              <w:pStyle w:val="TextoTabla"/>
              <w:jc w:val="center"/>
            </w:pPr>
          </w:p>
        </w:tc>
        <w:tc>
          <w:tcPr>
            <w:tcW w:w="418" w:type="dxa"/>
            <w:vAlign w:val="center"/>
          </w:tcPr>
          <w:p w14:paraId="33B6B6A3" w14:textId="77777777" w:rsidR="001B41A1" w:rsidRPr="00B4326C" w:rsidRDefault="001B41A1" w:rsidP="00ED7DA3">
            <w:pPr>
              <w:pStyle w:val="TextoTabla"/>
              <w:jc w:val="center"/>
            </w:pPr>
          </w:p>
        </w:tc>
        <w:tc>
          <w:tcPr>
            <w:tcW w:w="418" w:type="dxa"/>
            <w:vAlign w:val="center"/>
          </w:tcPr>
          <w:p w14:paraId="038962F6" w14:textId="77777777" w:rsidR="001B41A1" w:rsidRPr="00B4326C" w:rsidRDefault="001B41A1" w:rsidP="00ED7DA3">
            <w:pPr>
              <w:pStyle w:val="TextoTabla"/>
              <w:jc w:val="center"/>
            </w:pPr>
          </w:p>
        </w:tc>
        <w:tc>
          <w:tcPr>
            <w:tcW w:w="418" w:type="dxa"/>
            <w:vAlign w:val="center"/>
          </w:tcPr>
          <w:p w14:paraId="48A61F61" w14:textId="77777777" w:rsidR="001B41A1" w:rsidRPr="00B4326C" w:rsidRDefault="001B41A1" w:rsidP="00ED7DA3">
            <w:pPr>
              <w:pStyle w:val="TextoTabla"/>
              <w:jc w:val="center"/>
            </w:pPr>
          </w:p>
        </w:tc>
        <w:tc>
          <w:tcPr>
            <w:tcW w:w="418" w:type="dxa"/>
            <w:vAlign w:val="center"/>
          </w:tcPr>
          <w:p w14:paraId="280EA5EE" w14:textId="77777777" w:rsidR="001B41A1" w:rsidRPr="00B4326C" w:rsidRDefault="001B41A1" w:rsidP="00ED7DA3">
            <w:pPr>
              <w:pStyle w:val="TextoTabla"/>
              <w:jc w:val="center"/>
            </w:pPr>
          </w:p>
        </w:tc>
        <w:tc>
          <w:tcPr>
            <w:tcW w:w="418" w:type="dxa"/>
            <w:vAlign w:val="center"/>
          </w:tcPr>
          <w:p w14:paraId="55005F32" w14:textId="77777777" w:rsidR="001B41A1" w:rsidRPr="00B4326C" w:rsidRDefault="001B41A1" w:rsidP="00ED7DA3">
            <w:pPr>
              <w:pStyle w:val="TextoTabla"/>
              <w:jc w:val="center"/>
            </w:pPr>
          </w:p>
        </w:tc>
        <w:tc>
          <w:tcPr>
            <w:tcW w:w="418" w:type="dxa"/>
            <w:vAlign w:val="center"/>
          </w:tcPr>
          <w:p w14:paraId="0A50E2CD" w14:textId="77777777" w:rsidR="001B41A1" w:rsidRPr="00B4326C" w:rsidRDefault="001B41A1" w:rsidP="00ED7DA3">
            <w:pPr>
              <w:pStyle w:val="TextoTabla"/>
              <w:jc w:val="center"/>
            </w:pPr>
          </w:p>
        </w:tc>
        <w:tc>
          <w:tcPr>
            <w:tcW w:w="418" w:type="dxa"/>
            <w:vAlign w:val="center"/>
          </w:tcPr>
          <w:p w14:paraId="5C197995" w14:textId="77777777" w:rsidR="001B41A1" w:rsidRPr="00B4326C" w:rsidRDefault="001B41A1" w:rsidP="00ED7DA3">
            <w:pPr>
              <w:pStyle w:val="TextoTabla"/>
              <w:jc w:val="center"/>
            </w:pPr>
          </w:p>
        </w:tc>
        <w:tc>
          <w:tcPr>
            <w:tcW w:w="418" w:type="dxa"/>
            <w:vAlign w:val="center"/>
          </w:tcPr>
          <w:p w14:paraId="585A4249" w14:textId="77777777" w:rsidR="001B41A1" w:rsidRPr="00B4326C" w:rsidRDefault="001B41A1" w:rsidP="00ED7DA3">
            <w:pPr>
              <w:pStyle w:val="TextoTabla"/>
              <w:jc w:val="center"/>
            </w:pPr>
          </w:p>
        </w:tc>
        <w:tc>
          <w:tcPr>
            <w:tcW w:w="418" w:type="dxa"/>
            <w:vAlign w:val="center"/>
          </w:tcPr>
          <w:p w14:paraId="19ADDFB6" w14:textId="77777777" w:rsidR="001B41A1" w:rsidRPr="00B4326C" w:rsidRDefault="001B41A1" w:rsidP="00ED7DA3">
            <w:pPr>
              <w:pStyle w:val="TextoTabla"/>
              <w:jc w:val="center"/>
            </w:pPr>
          </w:p>
        </w:tc>
        <w:tc>
          <w:tcPr>
            <w:tcW w:w="418" w:type="dxa"/>
            <w:vAlign w:val="center"/>
          </w:tcPr>
          <w:p w14:paraId="3E6BFFE4" w14:textId="77777777" w:rsidR="001B41A1" w:rsidRPr="00B4326C" w:rsidRDefault="001B41A1" w:rsidP="00ED7DA3">
            <w:pPr>
              <w:pStyle w:val="TextoTabla"/>
              <w:jc w:val="center"/>
            </w:pPr>
          </w:p>
        </w:tc>
      </w:tr>
      <w:tr w:rsidR="00BA1EFF" w:rsidRPr="00B4326C" w14:paraId="28146B5D" w14:textId="77777777" w:rsidTr="005D37EC">
        <w:trPr>
          <w:cantSplit/>
          <w:trHeight w:val="567"/>
          <w:jc w:val="center"/>
        </w:trPr>
        <w:tc>
          <w:tcPr>
            <w:tcW w:w="203" w:type="dxa"/>
            <w:vAlign w:val="center"/>
          </w:tcPr>
          <w:p w14:paraId="739C4B67" w14:textId="57599A4D" w:rsidR="001B41A1" w:rsidRPr="00B4326C" w:rsidRDefault="00BA1EFF" w:rsidP="00ED7DA3">
            <w:pPr>
              <w:pStyle w:val="TextoTabla"/>
              <w:jc w:val="center"/>
              <w:rPr>
                <w:b/>
                <w:bCs/>
              </w:rPr>
            </w:pPr>
            <w:r w:rsidRPr="00B4326C">
              <w:rPr>
                <w:b/>
                <w:bCs/>
              </w:rPr>
              <w:t>0</w:t>
            </w:r>
            <w:r w:rsidR="00405203" w:rsidRPr="00B4326C">
              <w:rPr>
                <w:b/>
                <w:bCs/>
              </w:rPr>
              <w:t>8</w:t>
            </w:r>
          </w:p>
        </w:tc>
        <w:tc>
          <w:tcPr>
            <w:tcW w:w="417" w:type="dxa"/>
            <w:vAlign w:val="center"/>
          </w:tcPr>
          <w:p w14:paraId="4E05B37D" w14:textId="77777777" w:rsidR="001B41A1" w:rsidRPr="00B4326C" w:rsidRDefault="001B41A1" w:rsidP="00ED7DA3">
            <w:pPr>
              <w:pStyle w:val="TextoTabla"/>
              <w:jc w:val="center"/>
            </w:pPr>
          </w:p>
        </w:tc>
        <w:tc>
          <w:tcPr>
            <w:tcW w:w="417" w:type="dxa"/>
            <w:vAlign w:val="center"/>
          </w:tcPr>
          <w:p w14:paraId="4BC3B307" w14:textId="77777777" w:rsidR="001B41A1" w:rsidRPr="00B4326C" w:rsidRDefault="001B41A1" w:rsidP="00ED7DA3">
            <w:pPr>
              <w:pStyle w:val="TextoTabla"/>
              <w:jc w:val="center"/>
            </w:pPr>
          </w:p>
        </w:tc>
        <w:tc>
          <w:tcPr>
            <w:tcW w:w="417" w:type="dxa"/>
            <w:vAlign w:val="center"/>
          </w:tcPr>
          <w:p w14:paraId="2DB7ED9C" w14:textId="77777777" w:rsidR="001B41A1" w:rsidRPr="00B4326C" w:rsidRDefault="001B41A1" w:rsidP="00ED7DA3">
            <w:pPr>
              <w:pStyle w:val="TextoTabla"/>
              <w:jc w:val="center"/>
            </w:pPr>
          </w:p>
        </w:tc>
        <w:tc>
          <w:tcPr>
            <w:tcW w:w="418" w:type="dxa"/>
            <w:vAlign w:val="center"/>
          </w:tcPr>
          <w:p w14:paraId="042339E4" w14:textId="77777777" w:rsidR="001B41A1" w:rsidRPr="00B4326C" w:rsidRDefault="001B41A1" w:rsidP="00ED7DA3">
            <w:pPr>
              <w:pStyle w:val="TextoTabla"/>
              <w:jc w:val="center"/>
            </w:pPr>
          </w:p>
        </w:tc>
        <w:tc>
          <w:tcPr>
            <w:tcW w:w="418" w:type="dxa"/>
            <w:vAlign w:val="center"/>
          </w:tcPr>
          <w:p w14:paraId="5670867D" w14:textId="1785CD39" w:rsidR="001B41A1" w:rsidRPr="00B4326C" w:rsidRDefault="00827EF0" w:rsidP="00ED7DA3">
            <w:pPr>
              <w:pStyle w:val="TextoTabla"/>
              <w:jc w:val="center"/>
            </w:pPr>
            <w:r w:rsidRPr="00B4326C">
              <w:t>X</w:t>
            </w:r>
          </w:p>
        </w:tc>
        <w:tc>
          <w:tcPr>
            <w:tcW w:w="418" w:type="dxa"/>
            <w:vAlign w:val="center"/>
          </w:tcPr>
          <w:p w14:paraId="35E45F20" w14:textId="031ED276" w:rsidR="001B41A1" w:rsidRPr="00B4326C" w:rsidRDefault="00827EF0" w:rsidP="00ED7DA3">
            <w:pPr>
              <w:pStyle w:val="TextoTabla"/>
              <w:jc w:val="center"/>
            </w:pPr>
            <w:r w:rsidRPr="00B4326C">
              <w:t>X</w:t>
            </w:r>
          </w:p>
        </w:tc>
        <w:tc>
          <w:tcPr>
            <w:tcW w:w="418" w:type="dxa"/>
            <w:vAlign w:val="center"/>
          </w:tcPr>
          <w:p w14:paraId="15220FD1" w14:textId="77777777" w:rsidR="001B41A1" w:rsidRPr="00B4326C" w:rsidRDefault="001B41A1" w:rsidP="00ED7DA3">
            <w:pPr>
              <w:pStyle w:val="TextoTabla"/>
              <w:jc w:val="center"/>
            </w:pPr>
          </w:p>
        </w:tc>
        <w:tc>
          <w:tcPr>
            <w:tcW w:w="418" w:type="dxa"/>
            <w:vAlign w:val="center"/>
          </w:tcPr>
          <w:p w14:paraId="56C57973" w14:textId="77777777" w:rsidR="001B41A1" w:rsidRPr="00B4326C" w:rsidRDefault="001B41A1" w:rsidP="00ED7DA3">
            <w:pPr>
              <w:pStyle w:val="TextoTabla"/>
              <w:jc w:val="center"/>
            </w:pPr>
          </w:p>
        </w:tc>
        <w:tc>
          <w:tcPr>
            <w:tcW w:w="418" w:type="dxa"/>
            <w:vAlign w:val="center"/>
          </w:tcPr>
          <w:p w14:paraId="70D11747" w14:textId="77777777" w:rsidR="001B41A1" w:rsidRPr="00B4326C" w:rsidRDefault="001B41A1" w:rsidP="00ED7DA3">
            <w:pPr>
              <w:pStyle w:val="TextoTabla"/>
              <w:jc w:val="center"/>
            </w:pPr>
          </w:p>
        </w:tc>
        <w:tc>
          <w:tcPr>
            <w:tcW w:w="418" w:type="dxa"/>
            <w:vAlign w:val="center"/>
          </w:tcPr>
          <w:p w14:paraId="2076EB37" w14:textId="77777777" w:rsidR="001B41A1" w:rsidRPr="00B4326C" w:rsidRDefault="001B41A1" w:rsidP="00ED7DA3">
            <w:pPr>
              <w:pStyle w:val="TextoTabla"/>
              <w:jc w:val="center"/>
            </w:pPr>
          </w:p>
        </w:tc>
        <w:tc>
          <w:tcPr>
            <w:tcW w:w="418" w:type="dxa"/>
            <w:vAlign w:val="center"/>
          </w:tcPr>
          <w:p w14:paraId="0D2A7087" w14:textId="507CA8AC" w:rsidR="001B41A1" w:rsidRPr="00B4326C" w:rsidRDefault="00827EF0" w:rsidP="00ED7DA3">
            <w:pPr>
              <w:pStyle w:val="TextoTabla"/>
              <w:jc w:val="center"/>
            </w:pPr>
            <w:r w:rsidRPr="00B4326C">
              <w:t>X</w:t>
            </w:r>
          </w:p>
        </w:tc>
        <w:tc>
          <w:tcPr>
            <w:tcW w:w="418" w:type="dxa"/>
            <w:vAlign w:val="center"/>
          </w:tcPr>
          <w:p w14:paraId="302BB2D3" w14:textId="595FA3FB" w:rsidR="001B41A1" w:rsidRPr="00B4326C" w:rsidRDefault="00827EF0" w:rsidP="00ED7DA3">
            <w:pPr>
              <w:pStyle w:val="TextoTabla"/>
              <w:jc w:val="center"/>
            </w:pPr>
            <w:r w:rsidRPr="00B4326C">
              <w:t>X</w:t>
            </w:r>
          </w:p>
        </w:tc>
        <w:tc>
          <w:tcPr>
            <w:tcW w:w="418" w:type="dxa"/>
            <w:vAlign w:val="center"/>
          </w:tcPr>
          <w:p w14:paraId="177822F2" w14:textId="77777777" w:rsidR="001B41A1" w:rsidRPr="00B4326C" w:rsidRDefault="001B41A1" w:rsidP="00ED7DA3">
            <w:pPr>
              <w:pStyle w:val="TextoTabla"/>
              <w:jc w:val="center"/>
            </w:pPr>
          </w:p>
        </w:tc>
        <w:tc>
          <w:tcPr>
            <w:tcW w:w="418" w:type="dxa"/>
            <w:vAlign w:val="center"/>
          </w:tcPr>
          <w:p w14:paraId="76E14CAB" w14:textId="77777777" w:rsidR="001B41A1" w:rsidRPr="00B4326C" w:rsidRDefault="001B41A1" w:rsidP="00ED7DA3">
            <w:pPr>
              <w:pStyle w:val="TextoTabla"/>
              <w:jc w:val="center"/>
            </w:pPr>
          </w:p>
        </w:tc>
        <w:tc>
          <w:tcPr>
            <w:tcW w:w="418" w:type="dxa"/>
            <w:vAlign w:val="center"/>
          </w:tcPr>
          <w:p w14:paraId="3C472326" w14:textId="77777777" w:rsidR="001B41A1" w:rsidRPr="00B4326C" w:rsidRDefault="001B41A1" w:rsidP="00ED7DA3">
            <w:pPr>
              <w:pStyle w:val="TextoTabla"/>
              <w:jc w:val="center"/>
            </w:pPr>
          </w:p>
        </w:tc>
        <w:tc>
          <w:tcPr>
            <w:tcW w:w="418" w:type="dxa"/>
            <w:vAlign w:val="center"/>
          </w:tcPr>
          <w:p w14:paraId="101C395B" w14:textId="77777777" w:rsidR="001B41A1" w:rsidRPr="00B4326C" w:rsidRDefault="001B41A1" w:rsidP="00ED7DA3">
            <w:pPr>
              <w:pStyle w:val="TextoTabla"/>
              <w:jc w:val="center"/>
            </w:pPr>
          </w:p>
        </w:tc>
        <w:tc>
          <w:tcPr>
            <w:tcW w:w="418" w:type="dxa"/>
            <w:vAlign w:val="center"/>
          </w:tcPr>
          <w:p w14:paraId="25D115A7" w14:textId="77777777" w:rsidR="001B41A1" w:rsidRPr="00B4326C" w:rsidRDefault="001B41A1" w:rsidP="00ED7DA3">
            <w:pPr>
              <w:pStyle w:val="TextoTabla"/>
              <w:jc w:val="center"/>
            </w:pPr>
          </w:p>
        </w:tc>
        <w:tc>
          <w:tcPr>
            <w:tcW w:w="418" w:type="dxa"/>
            <w:vAlign w:val="center"/>
          </w:tcPr>
          <w:p w14:paraId="613866FB" w14:textId="77777777" w:rsidR="001B41A1" w:rsidRPr="00B4326C" w:rsidRDefault="001B41A1" w:rsidP="00ED7DA3">
            <w:pPr>
              <w:pStyle w:val="TextoTabla"/>
              <w:jc w:val="center"/>
            </w:pPr>
          </w:p>
        </w:tc>
        <w:tc>
          <w:tcPr>
            <w:tcW w:w="418" w:type="dxa"/>
            <w:vAlign w:val="center"/>
          </w:tcPr>
          <w:p w14:paraId="4BD397AE" w14:textId="77777777" w:rsidR="001B41A1" w:rsidRPr="00B4326C" w:rsidRDefault="001B41A1" w:rsidP="00ED7DA3">
            <w:pPr>
              <w:pStyle w:val="TextoTabla"/>
              <w:jc w:val="center"/>
            </w:pPr>
          </w:p>
        </w:tc>
        <w:tc>
          <w:tcPr>
            <w:tcW w:w="418" w:type="dxa"/>
            <w:vAlign w:val="center"/>
          </w:tcPr>
          <w:p w14:paraId="0F6EC8A7" w14:textId="77777777" w:rsidR="001B41A1" w:rsidRPr="00B4326C" w:rsidRDefault="001B41A1" w:rsidP="00ED7DA3">
            <w:pPr>
              <w:pStyle w:val="TextoTabla"/>
              <w:jc w:val="center"/>
            </w:pPr>
          </w:p>
        </w:tc>
      </w:tr>
      <w:tr w:rsidR="00BA1EFF" w:rsidRPr="00B4326C" w14:paraId="73A63451" w14:textId="77777777" w:rsidTr="005D37EC">
        <w:trPr>
          <w:cantSplit/>
          <w:trHeight w:val="567"/>
          <w:jc w:val="center"/>
        </w:trPr>
        <w:tc>
          <w:tcPr>
            <w:tcW w:w="203" w:type="dxa"/>
            <w:vAlign w:val="center"/>
          </w:tcPr>
          <w:p w14:paraId="32678735" w14:textId="35D6C670" w:rsidR="001B41A1" w:rsidRPr="00B4326C" w:rsidRDefault="00BA1EFF" w:rsidP="00ED7DA3">
            <w:pPr>
              <w:pStyle w:val="TextoTabla"/>
              <w:jc w:val="center"/>
              <w:rPr>
                <w:b/>
                <w:bCs/>
              </w:rPr>
            </w:pPr>
            <w:r w:rsidRPr="00B4326C">
              <w:rPr>
                <w:b/>
                <w:bCs/>
              </w:rPr>
              <w:t>0</w:t>
            </w:r>
            <w:r w:rsidR="00405203" w:rsidRPr="00B4326C">
              <w:rPr>
                <w:b/>
                <w:bCs/>
              </w:rPr>
              <w:t>9</w:t>
            </w:r>
          </w:p>
        </w:tc>
        <w:tc>
          <w:tcPr>
            <w:tcW w:w="417" w:type="dxa"/>
            <w:vAlign w:val="center"/>
          </w:tcPr>
          <w:p w14:paraId="48BACD7A" w14:textId="77777777" w:rsidR="001B41A1" w:rsidRPr="00B4326C" w:rsidRDefault="001B41A1" w:rsidP="00ED7DA3">
            <w:pPr>
              <w:pStyle w:val="TextoTabla"/>
              <w:jc w:val="center"/>
            </w:pPr>
          </w:p>
        </w:tc>
        <w:tc>
          <w:tcPr>
            <w:tcW w:w="417" w:type="dxa"/>
            <w:vAlign w:val="center"/>
          </w:tcPr>
          <w:p w14:paraId="41699743" w14:textId="77777777" w:rsidR="001B41A1" w:rsidRPr="00B4326C" w:rsidRDefault="001B41A1" w:rsidP="00ED7DA3">
            <w:pPr>
              <w:pStyle w:val="TextoTabla"/>
              <w:jc w:val="center"/>
            </w:pPr>
          </w:p>
        </w:tc>
        <w:tc>
          <w:tcPr>
            <w:tcW w:w="417" w:type="dxa"/>
            <w:vAlign w:val="center"/>
          </w:tcPr>
          <w:p w14:paraId="0ADCCC4B" w14:textId="77777777" w:rsidR="001B41A1" w:rsidRPr="00B4326C" w:rsidRDefault="001B41A1" w:rsidP="00ED7DA3">
            <w:pPr>
              <w:pStyle w:val="TextoTabla"/>
              <w:jc w:val="center"/>
            </w:pPr>
          </w:p>
        </w:tc>
        <w:tc>
          <w:tcPr>
            <w:tcW w:w="418" w:type="dxa"/>
            <w:vAlign w:val="center"/>
          </w:tcPr>
          <w:p w14:paraId="539622C0" w14:textId="77777777" w:rsidR="001B41A1" w:rsidRPr="00B4326C" w:rsidRDefault="001B41A1" w:rsidP="00ED7DA3">
            <w:pPr>
              <w:pStyle w:val="TextoTabla"/>
              <w:jc w:val="center"/>
            </w:pPr>
          </w:p>
        </w:tc>
        <w:tc>
          <w:tcPr>
            <w:tcW w:w="418" w:type="dxa"/>
            <w:vAlign w:val="center"/>
          </w:tcPr>
          <w:p w14:paraId="41C000DB" w14:textId="4522A854" w:rsidR="001B41A1" w:rsidRPr="00B4326C" w:rsidRDefault="00827EF0" w:rsidP="00ED7DA3">
            <w:pPr>
              <w:pStyle w:val="TextoTabla"/>
              <w:jc w:val="center"/>
            </w:pPr>
            <w:r w:rsidRPr="00B4326C">
              <w:t>X</w:t>
            </w:r>
          </w:p>
        </w:tc>
        <w:tc>
          <w:tcPr>
            <w:tcW w:w="418" w:type="dxa"/>
            <w:vAlign w:val="center"/>
          </w:tcPr>
          <w:p w14:paraId="7DEDBAFB" w14:textId="77777777" w:rsidR="001B41A1" w:rsidRPr="00B4326C" w:rsidRDefault="001B41A1" w:rsidP="00ED7DA3">
            <w:pPr>
              <w:pStyle w:val="TextoTabla"/>
              <w:jc w:val="center"/>
            </w:pPr>
          </w:p>
        </w:tc>
        <w:tc>
          <w:tcPr>
            <w:tcW w:w="418" w:type="dxa"/>
            <w:vAlign w:val="center"/>
          </w:tcPr>
          <w:p w14:paraId="242B1ED4" w14:textId="77777777" w:rsidR="001B41A1" w:rsidRPr="00B4326C" w:rsidRDefault="001B41A1" w:rsidP="00ED7DA3">
            <w:pPr>
              <w:pStyle w:val="TextoTabla"/>
              <w:jc w:val="center"/>
            </w:pPr>
          </w:p>
        </w:tc>
        <w:tc>
          <w:tcPr>
            <w:tcW w:w="418" w:type="dxa"/>
            <w:vAlign w:val="center"/>
          </w:tcPr>
          <w:p w14:paraId="254A775F" w14:textId="77777777" w:rsidR="001B41A1" w:rsidRPr="00B4326C" w:rsidRDefault="001B41A1" w:rsidP="00ED7DA3">
            <w:pPr>
              <w:pStyle w:val="TextoTabla"/>
              <w:jc w:val="center"/>
            </w:pPr>
          </w:p>
        </w:tc>
        <w:tc>
          <w:tcPr>
            <w:tcW w:w="418" w:type="dxa"/>
            <w:vAlign w:val="center"/>
          </w:tcPr>
          <w:p w14:paraId="34D22E83" w14:textId="77777777" w:rsidR="001B41A1" w:rsidRPr="00B4326C" w:rsidRDefault="001B41A1" w:rsidP="00ED7DA3">
            <w:pPr>
              <w:pStyle w:val="TextoTabla"/>
              <w:jc w:val="center"/>
            </w:pPr>
          </w:p>
        </w:tc>
        <w:tc>
          <w:tcPr>
            <w:tcW w:w="418" w:type="dxa"/>
            <w:vAlign w:val="center"/>
          </w:tcPr>
          <w:p w14:paraId="7E4F1780" w14:textId="77777777" w:rsidR="001B41A1" w:rsidRPr="00B4326C" w:rsidRDefault="001B41A1" w:rsidP="00ED7DA3">
            <w:pPr>
              <w:pStyle w:val="TextoTabla"/>
              <w:jc w:val="center"/>
            </w:pPr>
          </w:p>
        </w:tc>
        <w:tc>
          <w:tcPr>
            <w:tcW w:w="418" w:type="dxa"/>
            <w:vAlign w:val="center"/>
          </w:tcPr>
          <w:p w14:paraId="3B458761" w14:textId="77777777" w:rsidR="001B41A1" w:rsidRPr="00B4326C" w:rsidRDefault="001B41A1" w:rsidP="00ED7DA3">
            <w:pPr>
              <w:pStyle w:val="TextoTabla"/>
              <w:jc w:val="center"/>
            </w:pPr>
          </w:p>
        </w:tc>
        <w:tc>
          <w:tcPr>
            <w:tcW w:w="418" w:type="dxa"/>
            <w:vAlign w:val="center"/>
          </w:tcPr>
          <w:p w14:paraId="75677412" w14:textId="77777777" w:rsidR="001B41A1" w:rsidRPr="00B4326C" w:rsidRDefault="001B41A1" w:rsidP="00ED7DA3">
            <w:pPr>
              <w:pStyle w:val="TextoTabla"/>
              <w:jc w:val="center"/>
            </w:pPr>
          </w:p>
        </w:tc>
        <w:tc>
          <w:tcPr>
            <w:tcW w:w="418" w:type="dxa"/>
            <w:vAlign w:val="center"/>
          </w:tcPr>
          <w:p w14:paraId="1CDCBC98" w14:textId="77777777" w:rsidR="001B41A1" w:rsidRPr="00B4326C" w:rsidRDefault="001B41A1" w:rsidP="00ED7DA3">
            <w:pPr>
              <w:pStyle w:val="TextoTabla"/>
              <w:jc w:val="center"/>
            </w:pPr>
          </w:p>
        </w:tc>
        <w:tc>
          <w:tcPr>
            <w:tcW w:w="418" w:type="dxa"/>
            <w:vAlign w:val="center"/>
          </w:tcPr>
          <w:p w14:paraId="5B3BD5FB" w14:textId="77777777" w:rsidR="001B41A1" w:rsidRPr="00B4326C" w:rsidRDefault="001B41A1" w:rsidP="00ED7DA3">
            <w:pPr>
              <w:pStyle w:val="TextoTabla"/>
              <w:jc w:val="center"/>
            </w:pPr>
          </w:p>
        </w:tc>
        <w:tc>
          <w:tcPr>
            <w:tcW w:w="418" w:type="dxa"/>
            <w:vAlign w:val="center"/>
          </w:tcPr>
          <w:p w14:paraId="218CD1F5" w14:textId="77777777" w:rsidR="001B41A1" w:rsidRPr="00B4326C" w:rsidRDefault="001B41A1" w:rsidP="00ED7DA3">
            <w:pPr>
              <w:pStyle w:val="TextoTabla"/>
              <w:jc w:val="center"/>
            </w:pPr>
          </w:p>
        </w:tc>
        <w:tc>
          <w:tcPr>
            <w:tcW w:w="418" w:type="dxa"/>
            <w:vAlign w:val="center"/>
          </w:tcPr>
          <w:p w14:paraId="325F5A54" w14:textId="77777777" w:rsidR="001B41A1" w:rsidRPr="00B4326C" w:rsidRDefault="001B41A1" w:rsidP="00ED7DA3">
            <w:pPr>
              <w:pStyle w:val="TextoTabla"/>
              <w:jc w:val="center"/>
            </w:pPr>
          </w:p>
        </w:tc>
        <w:tc>
          <w:tcPr>
            <w:tcW w:w="418" w:type="dxa"/>
            <w:vAlign w:val="center"/>
          </w:tcPr>
          <w:p w14:paraId="0F191672" w14:textId="77777777" w:rsidR="001B41A1" w:rsidRPr="00B4326C" w:rsidRDefault="001B41A1" w:rsidP="00ED7DA3">
            <w:pPr>
              <w:pStyle w:val="TextoTabla"/>
              <w:jc w:val="center"/>
            </w:pPr>
          </w:p>
        </w:tc>
        <w:tc>
          <w:tcPr>
            <w:tcW w:w="418" w:type="dxa"/>
            <w:vAlign w:val="center"/>
          </w:tcPr>
          <w:p w14:paraId="507EC34B" w14:textId="77777777" w:rsidR="001B41A1" w:rsidRPr="00B4326C" w:rsidRDefault="001B41A1" w:rsidP="00ED7DA3">
            <w:pPr>
              <w:pStyle w:val="TextoTabla"/>
              <w:jc w:val="center"/>
            </w:pPr>
          </w:p>
        </w:tc>
        <w:tc>
          <w:tcPr>
            <w:tcW w:w="418" w:type="dxa"/>
            <w:vAlign w:val="center"/>
          </w:tcPr>
          <w:p w14:paraId="2A16F0B6" w14:textId="77777777" w:rsidR="001B41A1" w:rsidRPr="00B4326C" w:rsidRDefault="001B41A1" w:rsidP="00ED7DA3">
            <w:pPr>
              <w:pStyle w:val="TextoTabla"/>
              <w:jc w:val="center"/>
            </w:pPr>
          </w:p>
        </w:tc>
        <w:tc>
          <w:tcPr>
            <w:tcW w:w="418" w:type="dxa"/>
            <w:vAlign w:val="center"/>
          </w:tcPr>
          <w:p w14:paraId="4D1D2F23" w14:textId="77777777" w:rsidR="001B41A1" w:rsidRPr="00B4326C" w:rsidRDefault="001B41A1" w:rsidP="00ED7DA3">
            <w:pPr>
              <w:pStyle w:val="TextoTabla"/>
              <w:jc w:val="center"/>
            </w:pPr>
          </w:p>
        </w:tc>
      </w:tr>
      <w:tr w:rsidR="00BA1EFF" w:rsidRPr="00B4326C" w14:paraId="4017B3D8" w14:textId="77777777" w:rsidTr="005D37EC">
        <w:trPr>
          <w:cantSplit/>
          <w:trHeight w:val="567"/>
          <w:jc w:val="center"/>
        </w:trPr>
        <w:tc>
          <w:tcPr>
            <w:tcW w:w="203" w:type="dxa"/>
            <w:vAlign w:val="center"/>
          </w:tcPr>
          <w:p w14:paraId="4A320920" w14:textId="77C48A14" w:rsidR="001B41A1" w:rsidRPr="00B4326C" w:rsidRDefault="00405203" w:rsidP="00ED7DA3">
            <w:pPr>
              <w:pStyle w:val="TextoTabla"/>
              <w:jc w:val="center"/>
              <w:rPr>
                <w:b/>
                <w:bCs/>
              </w:rPr>
            </w:pPr>
            <w:r w:rsidRPr="00B4326C">
              <w:rPr>
                <w:b/>
                <w:bCs/>
              </w:rPr>
              <w:t>10</w:t>
            </w:r>
          </w:p>
        </w:tc>
        <w:tc>
          <w:tcPr>
            <w:tcW w:w="417" w:type="dxa"/>
            <w:vAlign w:val="center"/>
          </w:tcPr>
          <w:p w14:paraId="7C94FAA5" w14:textId="77777777" w:rsidR="001B41A1" w:rsidRPr="00B4326C" w:rsidRDefault="001B41A1" w:rsidP="00ED7DA3">
            <w:pPr>
              <w:pStyle w:val="TextoTabla"/>
              <w:jc w:val="center"/>
            </w:pPr>
          </w:p>
        </w:tc>
        <w:tc>
          <w:tcPr>
            <w:tcW w:w="417" w:type="dxa"/>
            <w:vAlign w:val="center"/>
          </w:tcPr>
          <w:p w14:paraId="7A608CF7" w14:textId="77777777" w:rsidR="001B41A1" w:rsidRPr="00B4326C" w:rsidRDefault="001B41A1" w:rsidP="00ED7DA3">
            <w:pPr>
              <w:pStyle w:val="TextoTabla"/>
              <w:jc w:val="center"/>
            </w:pPr>
          </w:p>
        </w:tc>
        <w:tc>
          <w:tcPr>
            <w:tcW w:w="417" w:type="dxa"/>
            <w:vAlign w:val="center"/>
          </w:tcPr>
          <w:p w14:paraId="650CD7D7" w14:textId="77777777" w:rsidR="001B41A1" w:rsidRPr="00B4326C" w:rsidRDefault="001B41A1" w:rsidP="00ED7DA3">
            <w:pPr>
              <w:pStyle w:val="TextoTabla"/>
              <w:jc w:val="center"/>
            </w:pPr>
          </w:p>
        </w:tc>
        <w:tc>
          <w:tcPr>
            <w:tcW w:w="418" w:type="dxa"/>
            <w:vAlign w:val="center"/>
          </w:tcPr>
          <w:p w14:paraId="38C1338A" w14:textId="77777777" w:rsidR="001B41A1" w:rsidRPr="00B4326C" w:rsidRDefault="001B41A1" w:rsidP="00ED7DA3">
            <w:pPr>
              <w:pStyle w:val="TextoTabla"/>
              <w:jc w:val="center"/>
            </w:pPr>
          </w:p>
        </w:tc>
        <w:tc>
          <w:tcPr>
            <w:tcW w:w="418" w:type="dxa"/>
            <w:vAlign w:val="center"/>
          </w:tcPr>
          <w:p w14:paraId="66E30634" w14:textId="5DA077AE" w:rsidR="001B41A1" w:rsidRPr="00B4326C" w:rsidRDefault="00827EF0" w:rsidP="00ED7DA3">
            <w:pPr>
              <w:pStyle w:val="TextoTabla"/>
              <w:jc w:val="center"/>
            </w:pPr>
            <w:r w:rsidRPr="00B4326C">
              <w:t>X</w:t>
            </w:r>
          </w:p>
        </w:tc>
        <w:tc>
          <w:tcPr>
            <w:tcW w:w="418" w:type="dxa"/>
            <w:vAlign w:val="center"/>
          </w:tcPr>
          <w:p w14:paraId="2E71E743" w14:textId="77777777" w:rsidR="001B41A1" w:rsidRPr="00B4326C" w:rsidRDefault="001B41A1" w:rsidP="00ED7DA3">
            <w:pPr>
              <w:pStyle w:val="TextoTabla"/>
              <w:jc w:val="center"/>
            </w:pPr>
          </w:p>
        </w:tc>
        <w:tc>
          <w:tcPr>
            <w:tcW w:w="418" w:type="dxa"/>
            <w:vAlign w:val="center"/>
          </w:tcPr>
          <w:p w14:paraId="62C1BE2B" w14:textId="77777777" w:rsidR="001B41A1" w:rsidRPr="00B4326C" w:rsidRDefault="001B41A1" w:rsidP="00ED7DA3">
            <w:pPr>
              <w:pStyle w:val="TextoTabla"/>
              <w:jc w:val="center"/>
            </w:pPr>
          </w:p>
        </w:tc>
        <w:tc>
          <w:tcPr>
            <w:tcW w:w="418" w:type="dxa"/>
            <w:vAlign w:val="center"/>
          </w:tcPr>
          <w:p w14:paraId="3DA966BD" w14:textId="77777777" w:rsidR="001B41A1" w:rsidRPr="00B4326C" w:rsidRDefault="001B41A1" w:rsidP="00ED7DA3">
            <w:pPr>
              <w:pStyle w:val="TextoTabla"/>
              <w:jc w:val="center"/>
            </w:pPr>
          </w:p>
        </w:tc>
        <w:tc>
          <w:tcPr>
            <w:tcW w:w="418" w:type="dxa"/>
            <w:vAlign w:val="center"/>
          </w:tcPr>
          <w:p w14:paraId="26D748D0" w14:textId="77777777" w:rsidR="001B41A1" w:rsidRPr="00B4326C" w:rsidRDefault="001B41A1" w:rsidP="00ED7DA3">
            <w:pPr>
              <w:pStyle w:val="TextoTabla"/>
              <w:jc w:val="center"/>
            </w:pPr>
          </w:p>
        </w:tc>
        <w:tc>
          <w:tcPr>
            <w:tcW w:w="418" w:type="dxa"/>
            <w:vAlign w:val="center"/>
          </w:tcPr>
          <w:p w14:paraId="2C111979" w14:textId="77777777" w:rsidR="001B41A1" w:rsidRPr="00B4326C" w:rsidRDefault="001B41A1" w:rsidP="00ED7DA3">
            <w:pPr>
              <w:pStyle w:val="TextoTabla"/>
              <w:jc w:val="center"/>
            </w:pPr>
          </w:p>
        </w:tc>
        <w:tc>
          <w:tcPr>
            <w:tcW w:w="418" w:type="dxa"/>
            <w:vAlign w:val="center"/>
          </w:tcPr>
          <w:p w14:paraId="270AFC7E" w14:textId="77777777" w:rsidR="001B41A1" w:rsidRPr="00B4326C" w:rsidRDefault="001B41A1" w:rsidP="00ED7DA3">
            <w:pPr>
              <w:pStyle w:val="TextoTabla"/>
              <w:jc w:val="center"/>
            </w:pPr>
          </w:p>
        </w:tc>
        <w:tc>
          <w:tcPr>
            <w:tcW w:w="418" w:type="dxa"/>
            <w:vAlign w:val="center"/>
          </w:tcPr>
          <w:p w14:paraId="6B8536D4" w14:textId="77777777" w:rsidR="001B41A1" w:rsidRPr="00B4326C" w:rsidRDefault="001B41A1" w:rsidP="00ED7DA3">
            <w:pPr>
              <w:pStyle w:val="TextoTabla"/>
              <w:jc w:val="center"/>
            </w:pPr>
          </w:p>
        </w:tc>
        <w:tc>
          <w:tcPr>
            <w:tcW w:w="418" w:type="dxa"/>
            <w:vAlign w:val="center"/>
          </w:tcPr>
          <w:p w14:paraId="709540AC" w14:textId="77777777" w:rsidR="001B41A1" w:rsidRPr="00B4326C" w:rsidRDefault="001B41A1" w:rsidP="00ED7DA3">
            <w:pPr>
              <w:pStyle w:val="TextoTabla"/>
              <w:jc w:val="center"/>
            </w:pPr>
          </w:p>
        </w:tc>
        <w:tc>
          <w:tcPr>
            <w:tcW w:w="418" w:type="dxa"/>
            <w:vAlign w:val="center"/>
          </w:tcPr>
          <w:p w14:paraId="28DF08C9" w14:textId="77777777" w:rsidR="001B41A1" w:rsidRPr="00B4326C" w:rsidRDefault="001B41A1" w:rsidP="00ED7DA3">
            <w:pPr>
              <w:pStyle w:val="TextoTabla"/>
              <w:jc w:val="center"/>
            </w:pPr>
          </w:p>
        </w:tc>
        <w:tc>
          <w:tcPr>
            <w:tcW w:w="418" w:type="dxa"/>
            <w:vAlign w:val="center"/>
          </w:tcPr>
          <w:p w14:paraId="0F60DC11" w14:textId="77777777" w:rsidR="001B41A1" w:rsidRPr="00B4326C" w:rsidRDefault="001B41A1" w:rsidP="00ED7DA3">
            <w:pPr>
              <w:pStyle w:val="TextoTabla"/>
              <w:jc w:val="center"/>
            </w:pPr>
          </w:p>
        </w:tc>
        <w:tc>
          <w:tcPr>
            <w:tcW w:w="418" w:type="dxa"/>
            <w:vAlign w:val="center"/>
          </w:tcPr>
          <w:p w14:paraId="11E731E0" w14:textId="77777777" w:rsidR="001B41A1" w:rsidRPr="00B4326C" w:rsidRDefault="001B41A1" w:rsidP="00ED7DA3">
            <w:pPr>
              <w:pStyle w:val="TextoTabla"/>
              <w:jc w:val="center"/>
            </w:pPr>
          </w:p>
        </w:tc>
        <w:tc>
          <w:tcPr>
            <w:tcW w:w="418" w:type="dxa"/>
            <w:vAlign w:val="center"/>
          </w:tcPr>
          <w:p w14:paraId="6D710C9A" w14:textId="77777777" w:rsidR="001B41A1" w:rsidRPr="00B4326C" w:rsidRDefault="001B41A1" w:rsidP="00ED7DA3">
            <w:pPr>
              <w:pStyle w:val="TextoTabla"/>
              <w:jc w:val="center"/>
            </w:pPr>
          </w:p>
        </w:tc>
        <w:tc>
          <w:tcPr>
            <w:tcW w:w="418" w:type="dxa"/>
            <w:vAlign w:val="center"/>
          </w:tcPr>
          <w:p w14:paraId="24FD72EC" w14:textId="77777777" w:rsidR="001B41A1" w:rsidRPr="00B4326C" w:rsidRDefault="001B41A1" w:rsidP="00ED7DA3">
            <w:pPr>
              <w:pStyle w:val="TextoTabla"/>
              <w:jc w:val="center"/>
            </w:pPr>
          </w:p>
        </w:tc>
        <w:tc>
          <w:tcPr>
            <w:tcW w:w="418" w:type="dxa"/>
            <w:vAlign w:val="center"/>
          </w:tcPr>
          <w:p w14:paraId="2A2E8EB1" w14:textId="77777777" w:rsidR="001B41A1" w:rsidRPr="00B4326C" w:rsidRDefault="001B41A1" w:rsidP="00ED7DA3">
            <w:pPr>
              <w:pStyle w:val="TextoTabla"/>
              <w:jc w:val="center"/>
            </w:pPr>
          </w:p>
        </w:tc>
        <w:tc>
          <w:tcPr>
            <w:tcW w:w="418" w:type="dxa"/>
            <w:vAlign w:val="center"/>
          </w:tcPr>
          <w:p w14:paraId="5724F6AA" w14:textId="77777777" w:rsidR="001B41A1" w:rsidRPr="00B4326C" w:rsidRDefault="001B41A1" w:rsidP="00ED7DA3">
            <w:pPr>
              <w:pStyle w:val="TextoTabla"/>
              <w:jc w:val="center"/>
            </w:pPr>
          </w:p>
        </w:tc>
      </w:tr>
      <w:tr w:rsidR="00BA1EFF" w:rsidRPr="00B4326C" w14:paraId="11AC7969" w14:textId="77777777" w:rsidTr="005D37EC">
        <w:trPr>
          <w:cantSplit/>
          <w:trHeight w:val="567"/>
          <w:jc w:val="center"/>
        </w:trPr>
        <w:tc>
          <w:tcPr>
            <w:tcW w:w="203" w:type="dxa"/>
            <w:vAlign w:val="center"/>
          </w:tcPr>
          <w:p w14:paraId="685B485F" w14:textId="6A25BCE3" w:rsidR="001B41A1" w:rsidRPr="00B4326C" w:rsidRDefault="00BA1EFF" w:rsidP="00ED7DA3">
            <w:pPr>
              <w:pStyle w:val="TextoTabla"/>
              <w:jc w:val="center"/>
              <w:rPr>
                <w:b/>
                <w:bCs/>
              </w:rPr>
            </w:pPr>
            <w:r w:rsidRPr="00B4326C">
              <w:rPr>
                <w:b/>
                <w:bCs/>
              </w:rPr>
              <w:t>1</w:t>
            </w:r>
            <w:r w:rsidR="00405203" w:rsidRPr="00B4326C">
              <w:rPr>
                <w:b/>
                <w:bCs/>
              </w:rPr>
              <w:t>1</w:t>
            </w:r>
          </w:p>
        </w:tc>
        <w:tc>
          <w:tcPr>
            <w:tcW w:w="417" w:type="dxa"/>
            <w:vAlign w:val="center"/>
          </w:tcPr>
          <w:p w14:paraId="10F45BBA" w14:textId="77777777" w:rsidR="001B41A1" w:rsidRPr="00B4326C" w:rsidRDefault="001B41A1" w:rsidP="00ED7DA3">
            <w:pPr>
              <w:pStyle w:val="TextoTabla"/>
              <w:jc w:val="center"/>
            </w:pPr>
          </w:p>
        </w:tc>
        <w:tc>
          <w:tcPr>
            <w:tcW w:w="417" w:type="dxa"/>
            <w:vAlign w:val="center"/>
          </w:tcPr>
          <w:p w14:paraId="096FA1AD" w14:textId="77777777" w:rsidR="001B41A1" w:rsidRPr="00B4326C" w:rsidRDefault="001B41A1" w:rsidP="00ED7DA3">
            <w:pPr>
              <w:pStyle w:val="TextoTabla"/>
              <w:jc w:val="center"/>
            </w:pPr>
          </w:p>
        </w:tc>
        <w:tc>
          <w:tcPr>
            <w:tcW w:w="417" w:type="dxa"/>
            <w:vAlign w:val="center"/>
          </w:tcPr>
          <w:p w14:paraId="1A9A18AE" w14:textId="77777777" w:rsidR="001B41A1" w:rsidRPr="00B4326C" w:rsidRDefault="001B41A1" w:rsidP="00ED7DA3">
            <w:pPr>
              <w:pStyle w:val="TextoTabla"/>
              <w:jc w:val="center"/>
            </w:pPr>
          </w:p>
        </w:tc>
        <w:tc>
          <w:tcPr>
            <w:tcW w:w="418" w:type="dxa"/>
            <w:vAlign w:val="center"/>
          </w:tcPr>
          <w:p w14:paraId="24B192D8" w14:textId="77777777" w:rsidR="001B41A1" w:rsidRPr="00B4326C" w:rsidRDefault="001B41A1" w:rsidP="00ED7DA3">
            <w:pPr>
              <w:pStyle w:val="TextoTabla"/>
              <w:jc w:val="center"/>
            </w:pPr>
          </w:p>
        </w:tc>
        <w:tc>
          <w:tcPr>
            <w:tcW w:w="418" w:type="dxa"/>
            <w:vAlign w:val="center"/>
          </w:tcPr>
          <w:p w14:paraId="4B5B34D2" w14:textId="77777777" w:rsidR="001B41A1" w:rsidRPr="00B4326C" w:rsidRDefault="001B41A1" w:rsidP="00ED7DA3">
            <w:pPr>
              <w:pStyle w:val="TextoTabla"/>
              <w:jc w:val="center"/>
            </w:pPr>
          </w:p>
        </w:tc>
        <w:tc>
          <w:tcPr>
            <w:tcW w:w="418" w:type="dxa"/>
            <w:vAlign w:val="center"/>
          </w:tcPr>
          <w:p w14:paraId="050639A7" w14:textId="701C2DE4" w:rsidR="001B41A1" w:rsidRPr="00B4326C" w:rsidRDefault="00827EF0" w:rsidP="00ED7DA3">
            <w:pPr>
              <w:pStyle w:val="TextoTabla"/>
              <w:jc w:val="center"/>
            </w:pPr>
            <w:r w:rsidRPr="00B4326C">
              <w:t>X</w:t>
            </w:r>
          </w:p>
        </w:tc>
        <w:tc>
          <w:tcPr>
            <w:tcW w:w="418" w:type="dxa"/>
            <w:vAlign w:val="center"/>
          </w:tcPr>
          <w:p w14:paraId="5ADE7B95" w14:textId="77777777" w:rsidR="001B41A1" w:rsidRPr="00B4326C" w:rsidRDefault="001B41A1" w:rsidP="00ED7DA3">
            <w:pPr>
              <w:pStyle w:val="TextoTabla"/>
              <w:jc w:val="center"/>
            </w:pPr>
          </w:p>
        </w:tc>
        <w:tc>
          <w:tcPr>
            <w:tcW w:w="418" w:type="dxa"/>
            <w:vAlign w:val="center"/>
          </w:tcPr>
          <w:p w14:paraId="2437DAA6" w14:textId="77777777" w:rsidR="001B41A1" w:rsidRPr="00B4326C" w:rsidRDefault="001B41A1" w:rsidP="00ED7DA3">
            <w:pPr>
              <w:pStyle w:val="TextoTabla"/>
              <w:jc w:val="center"/>
            </w:pPr>
          </w:p>
        </w:tc>
        <w:tc>
          <w:tcPr>
            <w:tcW w:w="418" w:type="dxa"/>
            <w:vAlign w:val="center"/>
          </w:tcPr>
          <w:p w14:paraId="0DCBCBC7" w14:textId="77777777" w:rsidR="001B41A1" w:rsidRPr="00B4326C" w:rsidRDefault="001B41A1" w:rsidP="00ED7DA3">
            <w:pPr>
              <w:pStyle w:val="TextoTabla"/>
              <w:jc w:val="center"/>
            </w:pPr>
          </w:p>
        </w:tc>
        <w:tc>
          <w:tcPr>
            <w:tcW w:w="418" w:type="dxa"/>
            <w:vAlign w:val="center"/>
          </w:tcPr>
          <w:p w14:paraId="5E5550FB" w14:textId="77777777" w:rsidR="001B41A1" w:rsidRPr="00B4326C" w:rsidRDefault="001B41A1" w:rsidP="00ED7DA3">
            <w:pPr>
              <w:pStyle w:val="TextoTabla"/>
              <w:jc w:val="center"/>
            </w:pPr>
          </w:p>
        </w:tc>
        <w:tc>
          <w:tcPr>
            <w:tcW w:w="418" w:type="dxa"/>
            <w:vAlign w:val="center"/>
          </w:tcPr>
          <w:p w14:paraId="0A109629" w14:textId="77777777" w:rsidR="001B41A1" w:rsidRPr="00B4326C" w:rsidRDefault="001B41A1" w:rsidP="00ED7DA3">
            <w:pPr>
              <w:pStyle w:val="TextoTabla"/>
              <w:jc w:val="center"/>
            </w:pPr>
          </w:p>
        </w:tc>
        <w:tc>
          <w:tcPr>
            <w:tcW w:w="418" w:type="dxa"/>
            <w:vAlign w:val="center"/>
          </w:tcPr>
          <w:p w14:paraId="395D68BA" w14:textId="77777777" w:rsidR="001B41A1" w:rsidRPr="00B4326C" w:rsidRDefault="001B41A1" w:rsidP="00ED7DA3">
            <w:pPr>
              <w:pStyle w:val="TextoTabla"/>
              <w:jc w:val="center"/>
            </w:pPr>
          </w:p>
        </w:tc>
        <w:tc>
          <w:tcPr>
            <w:tcW w:w="418" w:type="dxa"/>
            <w:vAlign w:val="center"/>
          </w:tcPr>
          <w:p w14:paraId="4F878C80" w14:textId="77777777" w:rsidR="001B41A1" w:rsidRPr="00B4326C" w:rsidRDefault="001B41A1" w:rsidP="00ED7DA3">
            <w:pPr>
              <w:pStyle w:val="TextoTabla"/>
              <w:jc w:val="center"/>
            </w:pPr>
          </w:p>
        </w:tc>
        <w:tc>
          <w:tcPr>
            <w:tcW w:w="418" w:type="dxa"/>
            <w:vAlign w:val="center"/>
          </w:tcPr>
          <w:p w14:paraId="1E25D7AE" w14:textId="77777777" w:rsidR="001B41A1" w:rsidRPr="00B4326C" w:rsidRDefault="001B41A1" w:rsidP="00ED7DA3">
            <w:pPr>
              <w:pStyle w:val="TextoTabla"/>
              <w:jc w:val="center"/>
            </w:pPr>
          </w:p>
        </w:tc>
        <w:tc>
          <w:tcPr>
            <w:tcW w:w="418" w:type="dxa"/>
            <w:vAlign w:val="center"/>
          </w:tcPr>
          <w:p w14:paraId="2CCFE523" w14:textId="77777777" w:rsidR="001B41A1" w:rsidRPr="00B4326C" w:rsidRDefault="001B41A1" w:rsidP="00ED7DA3">
            <w:pPr>
              <w:pStyle w:val="TextoTabla"/>
              <w:jc w:val="center"/>
            </w:pPr>
          </w:p>
        </w:tc>
        <w:tc>
          <w:tcPr>
            <w:tcW w:w="418" w:type="dxa"/>
            <w:vAlign w:val="center"/>
          </w:tcPr>
          <w:p w14:paraId="3E9628A9" w14:textId="77777777" w:rsidR="001B41A1" w:rsidRPr="00B4326C" w:rsidRDefault="001B41A1" w:rsidP="00ED7DA3">
            <w:pPr>
              <w:pStyle w:val="TextoTabla"/>
              <w:jc w:val="center"/>
            </w:pPr>
          </w:p>
        </w:tc>
        <w:tc>
          <w:tcPr>
            <w:tcW w:w="418" w:type="dxa"/>
            <w:vAlign w:val="center"/>
          </w:tcPr>
          <w:p w14:paraId="21A2B709" w14:textId="77777777" w:rsidR="001B41A1" w:rsidRPr="00B4326C" w:rsidRDefault="001B41A1" w:rsidP="00ED7DA3">
            <w:pPr>
              <w:pStyle w:val="TextoTabla"/>
              <w:jc w:val="center"/>
            </w:pPr>
          </w:p>
        </w:tc>
        <w:tc>
          <w:tcPr>
            <w:tcW w:w="418" w:type="dxa"/>
            <w:vAlign w:val="center"/>
          </w:tcPr>
          <w:p w14:paraId="7A548D5D" w14:textId="77777777" w:rsidR="001B41A1" w:rsidRPr="00B4326C" w:rsidRDefault="001B41A1" w:rsidP="00ED7DA3">
            <w:pPr>
              <w:pStyle w:val="TextoTabla"/>
              <w:jc w:val="center"/>
            </w:pPr>
          </w:p>
        </w:tc>
        <w:tc>
          <w:tcPr>
            <w:tcW w:w="418" w:type="dxa"/>
            <w:vAlign w:val="center"/>
          </w:tcPr>
          <w:p w14:paraId="18C0125D" w14:textId="77777777" w:rsidR="001B41A1" w:rsidRPr="00B4326C" w:rsidRDefault="001B41A1" w:rsidP="00ED7DA3">
            <w:pPr>
              <w:pStyle w:val="TextoTabla"/>
              <w:jc w:val="center"/>
            </w:pPr>
          </w:p>
        </w:tc>
        <w:tc>
          <w:tcPr>
            <w:tcW w:w="418" w:type="dxa"/>
            <w:vAlign w:val="center"/>
          </w:tcPr>
          <w:p w14:paraId="1B8D2AB7" w14:textId="77777777" w:rsidR="001B41A1" w:rsidRPr="00B4326C" w:rsidRDefault="001B41A1" w:rsidP="00ED7DA3">
            <w:pPr>
              <w:pStyle w:val="TextoTabla"/>
              <w:jc w:val="center"/>
            </w:pPr>
          </w:p>
        </w:tc>
      </w:tr>
      <w:tr w:rsidR="00BA1EFF" w:rsidRPr="00B4326C" w14:paraId="5332A3CF" w14:textId="77777777" w:rsidTr="005D37EC">
        <w:trPr>
          <w:cantSplit/>
          <w:trHeight w:val="567"/>
          <w:jc w:val="center"/>
        </w:trPr>
        <w:tc>
          <w:tcPr>
            <w:tcW w:w="203" w:type="dxa"/>
            <w:vAlign w:val="center"/>
          </w:tcPr>
          <w:p w14:paraId="20BA7D33" w14:textId="6D3CA1EB" w:rsidR="001B41A1" w:rsidRPr="00B4326C" w:rsidRDefault="00BA1EFF" w:rsidP="00ED7DA3">
            <w:pPr>
              <w:pStyle w:val="TextoTabla"/>
              <w:jc w:val="center"/>
              <w:rPr>
                <w:b/>
                <w:bCs/>
              </w:rPr>
            </w:pPr>
            <w:r w:rsidRPr="00B4326C">
              <w:rPr>
                <w:b/>
                <w:bCs/>
              </w:rPr>
              <w:t>1</w:t>
            </w:r>
            <w:r w:rsidR="00405203" w:rsidRPr="00B4326C">
              <w:rPr>
                <w:b/>
                <w:bCs/>
              </w:rPr>
              <w:t>2</w:t>
            </w:r>
          </w:p>
        </w:tc>
        <w:tc>
          <w:tcPr>
            <w:tcW w:w="417" w:type="dxa"/>
            <w:vAlign w:val="center"/>
          </w:tcPr>
          <w:p w14:paraId="2D61CF04" w14:textId="77777777" w:rsidR="001B41A1" w:rsidRPr="00B4326C" w:rsidRDefault="001B41A1" w:rsidP="00ED7DA3">
            <w:pPr>
              <w:pStyle w:val="TextoTabla"/>
              <w:jc w:val="center"/>
            </w:pPr>
          </w:p>
        </w:tc>
        <w:tc>
          <w:tcPr>
            <w:tcW w:w="417" w:type="dxa"/>
            <w:vAlign w:val="center"/>
          </w:tcPr>
          <w:p w14:paraId="1C4F9CDB" w14:textId="77777777" w:rsidR="001B41A1" w:rsidRPr="00B4326C" w:rsidRDefault="001B41A1" w:rsidP="00ED7DA3">
            <w:pPr>
              <w:pStyle w:val="TextoTabla"/>
              <w:jc w:val="center"/>
            </w:pPr>
          </w:p>
        </w:tc>
        <w:tc>
          <w:tcPr>
            <w:tcW w:w="417" w:type="dxa"/>
            <w:vAlign w:val="center"/>
          </w:tcPr>
          <w:p w14:paraId="35412D37" w14:textId="77777777" w:rsidR="001B41A1" w:rsidRPr="00B4326C" w:rsidRDefault="001B41A1" w:rsidP="00ED7DA3">
            <w:pPr>
              <w:pStyle w:val="TextoTabla"/>
              <w:jc w:val="center"/>
            </w:pPr>
          </w:p>
        </w:tc>
        <w:tc>
          <w:tcPr>
            <w:tcW w:w="418" w:type="dxa"/>
            <w:vAlign w:val="center"/>
          </w:tcPr>
          <w:p w14:paraId="20705E8A" w14:textId="77777777" w:rsidR="001B41A1" w:rsidRPr="00B4326C" w:rsidRDefault="001B41A1" w:rsidP="00ED7DA3">
            <w:pPr>
              <w:pStyle w:val="TextoTabla"/>
              <w:jc w:val="center"/>
            </w:pPr>
          </w:p>
        </w:tc>
        <w:tc>
          <w:tcPr>
            <w:tcW w:w="418" w:type="dxa"/>
            <w:vAlign w:val="center"/>
          </w:tcPr>
          <w:p w14:paraId="11E79985" w14:textId="77777777" w:rsidR="001B41A1" w:rsidRPr="00B4326C" w:rsidRDefault="001B41A1" w:rsidP="00ED7DA3">
            <w:pPr>
              <w:pStyle w:val="TextoTabla"/>
              <w:jc w:val="center"/>
            </w:pPr>
          </w:p>
        </w:tc>
        <w:tc>
          <w:tcPr>
            <w:tcW w:w="418" w:type="dxa"/>
            <w:vAlign w:val="center"/>
          </w:tcPr>
          <w:p w14:paraId="7CF93E6E" w14:textId="77777777" w:rsidR="001B41A1" w:rsidRPr="00B4326C" w:rsidRDefault="001B41A1" w:rsidP="00ED7DA3">
            <w:pPr>
              <w:pStyle w:val="TextoTabla"/>
              <w:jc w:val="center"/>
            </w:pPr>
          </w:p>
        </w:tc>
        <w:tc>
          <w:tcPr>
            <w:tcW w:w="418" w:type="dxa"/>
            <w:vAlign w:val="center"/>
          </w:tcPr>
          <w:p w14:paraId="00DD0E3B" w14:textId="04198250" w:rsidR="001B41A1" w:rsidRPr="00B4326C" w:rsidRDefault="00827EF0" w:rsidP="00ED7DA3">
            <w:pPr>
              <w:pStyle w:val="TextoTabla"/>
              <w:jc w:val="center"/>
            </w:pPr>
            <w:r w:rsidRPr="00B4326C">
              <w:t>X</w:t>
            </w:r>
          </w:p>
        </w:tc>
        <w:tc>
          <w:tcPr>
            <w:tcW w:w="418" w:type="dxa"/>
            <w:vAlign w:val="center"/>
          </w:tcPr>
          <w:p w14:paraId="3B77A21C" w14:textId="77777777" w:rsidR="001B41A1" w:rsidRPr="00B4326C" w:rsidRDefault="001B41A1" w:rsidP="00ED7DA3">
            <w:pPr>
              <w:pStyle w:val="TextoTabla"/>
              <w:jc w:val="center"/>
            </w:pPr>
          </w:p>
        </w:tc>
        <w:tc>
          <w:tcPr>
            <w:tcW w:w="418" w:type="dxa"/>
            <w:vAlign w:val="center"/>
          </w:tcPr>
          <w:p w14:paraId="7792DA3F" w14:textId="77777777" w:rsidR="001B41A1" w:rsidRPr="00B4326C" w:rsidRDefault="001B41A1" w:rsidP="00ED7DA3">
            <w:pPr>
              <w:pStyle w:val="TextoTabla"/>
              <w:jc w:val="center"/>
            </w:pPr>
          </w:p>
        </w:tc>
        <w:tc>
          <w:tcPr>
            <w:tcW w:w="418" w:type="dxa"/>
            <w:vAlign w:val="center"/>
          </w:tcPr>
          <w:p w14:paraId="57CB9287" w14:textId="77777777" w:rsidR="001B41A1" w:rsidRPr="00B4326C" w:rsidRDefault="001B41A1" w:rsidP="00ED7DA3">
            <w:pPr>
              <w:pStyle w:val="TextoTabla"/>
              <w:jc w:val="center"/>
            </w:pPr>
          </w:p>
        </w:tc>
        <w:tc>
          <w:tcPr>
            <w:tcW w:w="418" w:type="dxa"/>
            <w:vAlign w:val="center"/>
          </w:tcPr>
          <w:p w14:paraId="37C137C2" w14:textId="77777777" w:rsidR="001B41A1" w:rsidRPr="00B4326C" w:rsidRDefault="001B41A1" w:rsidP="00ED7DA3">
            <w:pPr>
              <w:pStyle w:val="TextoTabla"/>
              <w:jc w:val="center"/>
            </w:pPr>
          </w:p>
        </w:tc>
        <w:tc>
          <w:tcPr>
            <w:tcW w:w="418" w:type="dxa"/>
            <w:vAlign w:val="center"/>
          </w:tcPr>
          <w:p w14:paraId="0A84EAD7" w14:textId="77777777" w:rsidR="001B41A1" w:rsidRPr="00B4326C" w:rsidRDefault="001B41A1" w:rsidP="00ED7DA3">
            <w:pPr>
              <w:pStyle w:val="TextoTabla"/>
              <w:jc w:val="center"/>
            </w:pPr>
          </w:p>
        </w:tc>
        <w:tc>
          <w:tcPr>
            <w:tcW w:w="418" w:type="dxa"/>
            <w:vAlign w:val="center"/>
          </w:tcPr>
          <w:p w14:paraId="2831FA05" w14:textId="77777777" w:rsidR="001B41A1" w:rsidRPr="00B4326C" w:rsidRDefault="001B41A1" w:rsidP="00ED7DA3">
            <w:pPr>
              <w:pStyle w:val="TextoTabla"/>
              <w:jc w:val="center"/>
            </w:pPr>
          </w:p>
        </w:tc>
        <w:tc>
          <w:tcPr>
            <w:tcW w:w="418" w:type="dxa"/>
            <w:vAlign w:val="center"/>
          </w:tcPr>
          <w:p w14:paraId="20516956" w14:textId="77777777" w:rsidR="001B41A1" w:rsidRPr="00B4326C" w:rsidRDefault="001B41A1" w:rsidP="00ED7DA3">
            <w:pPr>
              <w:pStyle w:val="TextoTabla"/>
              <w:jc w:val="center"/>
            </w:pPr>
          </w:p>
        </w:tc>
        <w:tc>
          <w:tcPr>
            <w:tcW w:w="418" w:type="dxa"/>
            <w:vAlign w:val="center"/>
          </w:tcPr>
          <w:p w14:paraId="6E42C1B6" w14:textId="77777777" w:rsidR="001B41A1" w:rsidRPr="00B4326C" w:rsidRDefault="001B41A1" w:rsidP="00ED7DA3">
            <w:pPr>
              <w:pStyle w:val="TextoTabla"/>
              <w:jc w:val="center"/>
            </w:pPr>
          </w:p>
        </w:tc>
        <w:tc>
          <w:tcPr>
            <w:tcW w:w="418" w:type="dxa"/>
            <w:vAlign w:val="center"/>
          </w:tcPr>
          <w:p w14:paraId="120E492C" w14:textId="77777777" w:rsidR="001B41A1" w:rsidRPr="00B4326C" w:rsidRDefault="001B41A1" w:rsidP="00ED7DA3">
            <w:pPr>
              <w:pStyle w:val="TextoTabla"/>
              <w:jc w:val="center"/>
            </w:pPr>
          </w:p>
        </w:tc>
        <w:tc>
          <w:tcPr>
            <w:tcW w:w="418" w:type="dxa"/>
            <w:vAlign w:val="center"/>
          </w:tcPr>
          <w:p w14:paraId="4919DFBF" w14:textId="77777777" w:rsidR="001B41A1" w:rsidRPr="00B4326C" w:rsidRDefault="001B41A1" w:rsidP="00ED7DA3">
            <w:pPr>
              <w:pStyle w:val="TextoTabla"/>
              <w:jc w:val="center"/>
            </w:pPr>
          </w:p>
        </w:tc>
        <w:tc>
          <w:tcPr>
            <w:tcW w:w="418" w:type="dxa"/>
            <w:vAlign w:val="center"/>
          </w:tcPr>
          <w:p w14:paraId="00A97629" w14:textId="77777777" w:rsidR="001B41A1" w:rsidRPr="00B4326C" w:rsidRDefault="001B41A1" w:rsidP="00ED7DA3">
            <w:pPr>
              <w:pStyle w:val="TextoTabla"/>
              <w:jc w:val="center"/>
            </w:pPr>
          </w:p>
        </w:tc>
        <w:tc>
          <w:tcPr>
            <w:tcW w:w="418" w:type="dxa"/>
            <w:vAlign w:val="center"/>
          </w:tcPr>
          <w:p w14:paraId="0026B939" w14:textId="77777777" w:rsidR="001B41A1" w:rsidRPr="00B4326C" w:rsidRDefault="001B41A1" w:rsidP="00ED7DA3">
            <w:pPr>
              <w:pStyle w:val="TextoTabla"/>
              <w:jc w:val="center"/>
            </w:pPr>
          </w:p>
        </w:tc>
        <w:tc>
          <w:tcPr>
            <w:tcW w:w="418" w:type="dxa"/>
            <w:vAlign w:val="center"/>
          </w:tcPr>
          <w:p w14:paraId="689C6745" w14:textId="77777777" w:rsidR="001B41A1" w:rsidRPr="00B4326C" w:rsidRDefault="001B41A1" w:rsidP="00ED7DA3">
            <w:pPr>
              <w:pStyle w:val="TextoTabla"/>
              <w:jc w:val="center"/>
            </w:pPr>
          </w:p>
        </w:tc>
      </w:tr>
      <w:tr w:rsidR="00BA1EFF" w:rsidRPr="00B4326C" w14:paraId="2E48B8A5" w14:textId="77777777" w:rsidTr="005D37EC">
        <w:trPr>
          <w:cantSplit/>
          <w:trHeight w:val="567"/>
          <w:jc w:val="center"/>
        </w:trPr>
        <w:tc>
          <w:tcPr>
            <w:tcW w:w="203" w:type="dxa"/>
            <w:vAlign w:val="center"/>
          </w:tcPr>
          <w:p w14:paraId="58C31331" w14:textId="1093F469" w:rsidR="001B41A1" w:rsidRPr="00B4326C" w:rsidRDefault="00405203" w:rsidP="00ED7DA3">
            <w:pPr>
              <w:pStyle w:val="TextoTabla"/>
              <w:jc w:val="center"/>
              <w:rPr>
                <w:b/>
                <w:bCs/>
              </w:rPr>
            </w:pPr>
            <w:r w:rsidRPr="00B4326C">
              <w:rPr>
                <w:b/>
                <w:bCs/>
              </w:rPr>
              <w:t>13</w:t>
            </w:r>
          </w:p>
        </w:tc>
        <w:tc>
          <w:tcPr>
            <w:tcW w:w="417" w:type="dxa"/>
            <w:vAlign w:val="center"/>
          </w:tcPr>
          <w:p w14:paraId="4EC41438" w14:textId="77777777" w:rsidR="001B41A1" w:rsidRPr="00B4326C" w:rsidRDefault="001B41A1" w:rsidP="00ED7DA3">
            <w:pPr>
              <w:pStyle w:val="TextoTabla"/>
              <w:jc w:val="center"/>
            </w:pPr>
          </w:p>
        </w:tc>
        <w:tc>
          <w:tcPr>
            <w:tcW w:w="417" w:type="dxa"/>
            <w:vAlign w:val="center"/>
          </w:tcPr>
          <w:p w14:paraId="534884E1" w14:textId="77777777" w:rsidR="001B41A1" w:rsidRPr="00B4326C" w:rsidRDefault="001B41A1" w:rsidP="00ED7DA3">
            <w:pPr>
              <w:pStyle w:val="TextoTabla"/>
              <w:jc w:val="center"/>
            </w:pPr>
          </w:p>
        </w:tc>
        <w:tc>
          <w:tcPr>
            <w:tcW w:w="417" w:type="dxa"/>
            <w:vAlign w:val="center"/>
          </w:tcPr>
          <w:p w14:paraId="201E9218" w14:textId="77777777" w:rsidR="001B41A1" w:rsidRPr="00B4326C" w:rsidRDefault="001B41A1" w:rsidP="00ED7DA3">
            <w:pPr>
              <w:pStyle w:val="TextoTabla"/>
              <w:jc w:val="center"/>
            </w:pPr>
          </w:p>
        </w:tc>
        <w:tc>
          <w:tcPr>
            <w:tcW w:w="418" w:type="dxa"/>
            <w:vAlign w:val="center"/>
          </w:tcPr>
          <w:p w14:paraId="4FD75AD7" w14:textId="77777777" w:rsidR="001B41A1" w:rsidRPr="00B4326C" w:rsidRDefault="001B41A1" w:rsidP="00ED7DA3">
            <w:pPr>
              <w:pStyle w:val="TextoTabla"/>
              <w:jc w:val="center"/>
            </w:pPr>
          </w:p>
        </w:tc>
        <w:tc>
          <w:tcPr>
            <w:tcW w:w="418" w:type="dxa"/>
            <w:vAlign w:val="center"/>
          </w:tcPr>
          <w:p w14:paraId="13C4C5D2" w14:textId="77777777" w:rsidR="001B41A1" w:rsidRPr="00B4326C" w:rsidRDefault="001B41A1" w:rsidP="00ED7DA3">
            <w:pPr>
              <w:pStyle w:val="TextoTabla"/>
              <w:jc w:val="center"/>
            </w:pPr>
          </w:p>
        </w:tc>
        <w:tc>
          <w:tcPr>
            <w:tcW w:w="418" w:type="dxa"/>
            <w:vAlign w:val="center"/>
          </w:tcPr>
          <w:p w14:paraId="7EE5C959" w14:textId="16912DA7" w:rsidR="001B41A1" w:rsidRPr="00B4326C" w:rsidRDefault="005D37EC" w:rsidP="00ED7DA3">
            <w:pPr>
              <w:pStyle w:val="TextoTabla"/>
              <w:jc w:val="center"/>
            </w:pPr>
            <w:r w:rsidRPr="00B4326C">
              <w:t>X</w:t>
            </w:r>
          </w:p>
        </w:tc>
        <w:tc>
          <w:tcPr>
            <w:tcW w:w="418" w:type="dxa"/>
            <w:vAlign w:val="center"/>
          </w:tcPr>
          <w:p w14:paraId="506A6726" w14:textId="5A910AFA" w:rsidR="001B41A1" w:rsidRPr="00B4326C" w:rsidRDefault="005D37EC" w:rsidP="00ED7DA3">
            <w:pPr>
              <w:pStyle w:val="TextoTabla"/>
              <w:jc w:val="center"/>
            </w:pPr>
            <w:r w:rsidRPr="00B4326C">
              <w:t>X</w:t>
            </w:r>
          </w:p>
        </w:tc>
        <w:tc>
          <w:tcPr>
            <w:tcW w:w="418" w:type="dxa"/>
            <w:vAlign w:val="center"/>
          </w:tcPr>
          <w:p w14:paraId="1D03F48C" w14:textId="095EF237" w:rsidR="001B41A1" w:rsidRPr="00B4326C" w:rsidRDefault="005D37EC" w:rsidP="00ED7DA3">
            <w:pPr>
              <w:pStyle w:val="TextoTabla"/>
              <w:jc w:val="center"/>
            </w:pPr>
            <w:r w:rsidRPr="00B4326C">
              <w:t>X</w:t>
            </w:r>
          </w:p>
        </w:tc>
        <w:tc>
          <w:tcPr>
            <w:tcW w:w="418" w:type="dxa"/>
            <w:vAlign w:val="center"/>
          </w:tcPr>
          <w:p w14:paraId="3BC96D3C" w14:textId="77777777" w:rsidR="001B41A1" w:rsidRPr="00B4326C" w:rsidRDefault="001B41A1" w:rsidP="00ED7DA3">
            <w:pPr>
              <w:pStyle w:val="TextoTabla"/>
              <w:jc w:val="center"/>
            </w:pPr>
          </w:p>
        </w:tc>
        <w:tc>
          <w:tcPr>
            <w:tcW w:w="418" w:type="dxa"/>
            <w:vAlign w:val="center"/>
          </w:tcPr>
          <w:p w14:paraId="3970707D" w14:textId="77777777" w:rsidR="001B41A1" w:rsidRPr="00B4326C" w:rsidRDefault="001B41A1" w:rsidP="00ED7DA3">
            <w:pPr>
              <w:pStyle w:val="TextoTabla"/>
              <w:jc w:val="center"/>
            </w:pPr>
          </w:p>
        </w:tc>
        <w:tc>
          <w:tcPr>
            <w:tcW w:w="418" w:type="dxa"/>
            <w:vAlign w:val="center"/>
          </w:tcPr>
          <w:p w14:paraId="29982F26" w14:textId="77777777" w:rsidR="001B41A1" w:rsidRPr="00B4326C" w:rsidRDefault="001B41A1" w:rsidP="00ED7DA3">
            <w:pPr>
              <w:pStyle w:val="TextoTabla"/>
              <w:jc w:val="center"/>
            </w:pPr>
          </w:p>
        </w:tc>
        <w:tc>
          <w:tcPr>
            <w:tcW w:w="418" w:type="dxa"/>
            <w:vAlign w:val="center"/>
          </w:tcPr>
          <w:p w14:paraId="4E558013" w14:textId="77777777" w:rsidR="001B41A1" w:rsidRPr="00B4326C" w:rsidRDefault="001B41A1" w:rsidP="00ED7DA3">
            <w:pPr>
              <w:pStyle w:val="TextoTabla"/>
              <w:jc w:val="center"/>
            </w:pPr>
          </w:p>
        </w:tc>
        <w:tc>
          <w:tcPr>
            <w:tcW w:w="418" w:type="dxa"/>
            <w:vAlign w:val="center"/>
          </w:tcPr>
          <w:p w14:paraId="411F2661" w14:textId="77777777" w:rsidR="001B41A1" w:rsidRPr="00B4326C" w:rsidRDefault="001B41A1" w:rsidP="00ED7DA3">
            <w:pPr>
              <w:pStyle w:val="TextoTabla"/>
              <w:jc w:val="center"/>
            </w:pPr>
          </w:p>
        </w:tc>
        <w:tc>
          <w:tcPr>
            <w:tcW w:w="418" w:type="dxa"/>
            <w:vAlign w:val="center"/>
          </w:tcPr>
          <w:p w14:paraId="63102A08" w14:textId="77777777" w:rsidR="001B41A1" w:rsidRPr="00B4326C" w:rsidRDefault="001B41A1" w:rsidP="00ED7DA3">
            <w:pPr>
              <w:pStyle w:val="TextoTabla"/>
              <w:jc w:val="center"/>
            </w:pPr>
          </w:p>
        </w:tc>
        <w:tc>
          <w:tcPr>
            <w:tcW w:w="418" w:type="dxa"/>
            <w:vAlign w:val="center"/>
          </w:tcPr>
          <w:p w14:paraId="7E296A17" w14:textId="77777777" w:rsidR="001B41A1" w:rsidRPr="00B4326C" w:rsidRDefault="001B41A1" w:rsidP="00ED7DA3">
            <w:pPr>
              <w:pStyle w:val="TextoTabla"/>
              <w:jc w:val="center"/>
            </w:pPr>
          </w:p>
        </w:tc>
        <w:tc>
          <w:tcPr>
            <w:tcW w:w="418" w:type="dxa"/>
            <w:vAlign w:val="center"/>
          </w:tcPr>
          <w:p w14:paraId="15D7F7DC" w14:textId="77777777" w:rsidR="001B41A1" w:rsidRPr="00B4326C" w:rsidRDefault="001B41A1" w:rsidP="00ED7DA3">
            <w:pPr>
              <w:pStyle w:val="TextoTabla"/>
              <w:jc w:val="center"/>
            </w:pPr>
          </w:p>
        </w:tc>
        <w:tc>
          <w:tcPr>
            <w:tcW w:w="418" w:type="dxa"/>
            <w:vAlign w:val="center"/>
          </w:tcPr>
          <w:p w14:paraId="194C5E02" w14:textId="77777777" w:rsidR="001B41A1" w:rsidRPr="00B4326C" w:rsidRDefault="001B41A1" w:rsidP="00ED7DA3">
            <w:pPr>
              <w:pStyle w:val="TextoTabla"/>
              <w:jc w:val="center"/>
            </w:pPr>
          </w:p>
        </w:tc>
        <w:tc>
          <w:tcPr>
            <w:tcW w:w="418" w:type="dxa"/>
            <w:vAlign w:val="center"/>
          </w:tcPr>
          <w:p w14:paraId="21BF3737" w14:textId="77777777" w:rsidR="001B41A1" w:rsidRPr="00B4326C" w:rsidRDefault="001B41A1" w:rsidP="00ED7DA3">
            <w:pPr>
              <w:pStyle w:val="TextoTabla"/>
              <w:jc w:val="center"/>
            </w:pPr>
          </w:p>
        </w:tc>
        <w:tc>
          <w:tcPr>
            <w:tcW w:w="418" w:type="dxa"/>
            <w:vAlign w:val="center"/>
          </w:tcPr>
          <w:p w14:paraId="3FB5ED35" w14:textId="77777777" w:rsidR="001B41A1" w:rsidRPr="00B4326C" w:rsidRDefault="001B41A1" w:rsidP="00ED7DA3">
            <w:pPr>
              <w:pStyle w:val="TextoTabla"/>
              <w:jc w:val="center"/>
            </w:pPr>
          </w:p>
        </w:tc>
        <w:tc>
          <w:tcPr>
            <w:tcW w:w="418" w:type="dxa"/>
            <w:vAlign w:val="center"/>
          </w:tcPr>
          <w:p w14:paraId="4159D4E2" w14:textId="77777777" w:rsidR="001B41A1" w:rsidRPr="00B4326C" w:rsidRDefault="001B41A1" w:rsidP="00ED7DA3">
            <w:pPr>
              <w:pStyle w:val="TextoTabla"/>
              <w:jc w:val="center"/>
            </w:pPr>
          </w:p>
        </w:tc>
      </w:tr>
      <w:tr w:rsidR="00BA1EFF" w:rsidRPr="00B4326C" w14:paraId="097C8413" w14:textId="77777777" w:rsidTr="005D37EC">
        <w:trPr>
          <w:cantSplit/>
          <w:trHeight w:val="567"/>
          <w:jc w:val="center"/>
        </w:trPr>
        <w:tc>
          <w:tcPr>
            <w:tcW w:w="203" w:type="dxa"/>
            <w:vAlign w:val="center"/>
          </w:tcPr>
          <w:p w14:paraId="36E063EA" w14:textId="790AC361" w:rsidR="001B41A1" w:rsidRPr="00B4326C" w:rsidRDefault="00BA1EFF" w:rsidP="00ED7DA3">
            <w:pPr>
              <w:pStyle w:val="TextoTabla"/>
              <w:jc w:val="center"/>
              <w:rPr>
                <w:b/>
                <w:bCs/>
              </w:rPr>
            </w:pPr>
            <w:r w:rsidRPr="00B4326C">
              <w:rPr>
                <w:b/>
                <w:bCs/>
              </w:rPr>
              <w:t>1</w:t>
            </w:r>
            <w:r w:rsidR="00405203" w:rsidRPr="00B4326C">
              <w:rPr>
                <w:b/>
                <w:bCs/>
              </w:rPr>
              <w:t>4</w:t>
            </w:r>
          </w:p>
        </w:tc>
        <w:tc>
          <w:tcPr>
            <w:tcW w:w="417" w:type="dxa"/>
            <w:vAlign w:val="center"/>
          </w:tcPr>
          <w:p w14:paraId="5965D6E8" w14:textId="77777777" w:rsidR="001B41A1" w:rsidRPr="00B4326C" w:rsidRDefault="001B41A1" w:rsidP="00ED7DA3">
            <w:pPr>
              <w:pStyle w:val="TextoTabla"/>
              <w:jc w:val="center"/>
            </w:pPr>
          </w:p>
        </w:tc>
        <w:tc>
          <w:tcPr>
            <w:tcW w:w="417" w:type="dxa"/>
            <w:vAlign w:val="center"/>
          </w:tcPr>
          <w:p w14:paraId="32F26663" w14:textId="77777777" w:rsidR="001B41A1" w:rsidRPr="00B4326C" w:rsidRDefault="001B41A1" w:rsidP="00ED7DA3">
            <w:pPr>
              <w:pStyle w:val="TextoTabla"/>
              <w:jc w:val="center"/>
            </w:pPr>
          </w:p>
        </w:tc>
        <w:tc>
          <w:tcPr>
            <w:tcW w:w="417" w:type="dxa"/>
            <w:vAlign w:val="center"/>
          </w:tcPr>
          <w:p w14:paraId="184EB138" w14:textId="77777777" w:rsidR="001B41A1" w:rsidRPr="00B4326C" w:rsidRDefault="001B41A1" w:rsidP="00ED7DA3">
            <w:pPr>
              <w:pStyle w:val="TextoTabla"/>
              <w:jc w:val="center"/>
            </w:pPr>
          </w:p>
        </w:tc>
        <w:tc>
          <w:tcPr>
            <w:tcW w:w="418" w:type="dxa"/>
            <w:vAlign w:val="center"/>
          </w:tcPr>
          <w:p w14:paraId="1DF16F3D" w14:textId="77777777" w:rsidR="001B41A1" w:rsidRPr="00B4326C" w:rsidRDefault="001B41A1" w:rsidP="00ED7DA3">
            <w:pPr>
              <w:pStyle w:val="TextoTabla"/>
              <w:jc w:val="center"/>
            </w:pPr>
          </w:p>
        </w:tc>
        <w:tc>
          <w:tcPr>
            <w:tcW w:w="418" w:type="dxa"/>
            <w:vAlign w:val="center"/>
          </w:tcPr>
          <w:p w14:paraId="52452BFC" w14:textId="77777777" w:rsidR="001B41A1" w:rsidRPr="00B4326C" w:rsidRDefault="001B41A1" w:rsidP="00ED7DA3">
            <w:pPr>
              <w:pStyle w:val="TextoTabla"/>
              <w:jc w:val="center"/>
            </w:pPr>
          </w:p>
        </w:tc>
        <w:tc>
          <w:tcPr>
            <w:tcW w:w="418" w:type="dxa"/>
            <w:vAlign w:val="center"/>
          </w:tcPr>
          <w:p w14:paraId="42B53E8F" w14:textId="77777777" w:rsidR="001B41A1" w:rsidRPr="00B4326C" w:rsidRDefault="001B41A1" w:rsidP="00ED7DA3">
            <w:pPr>
              <w:pStyle w:val="TextoTabla"/>
              <w:jc w:val="center"/>
            </w:pPr>
          </w:p>
        </w:tc>
        <w:tc>
          <w:tcPr>
            <w:tcW w:w="418" w:type="dxa"/>
            <w:vAlign w:val="center"/>
          </w:tcPr>
          <w:p w14:paraId="3E2DCFE3" w14:textId="77777777" w:rsidR="001B41A1" w:rsidRPr="00B4326C" w:rsidRDefault="001B41A1" w:rsidP="00ED7DA3">
            <w:pPr>
              <w:pStyle w:val="TextoTabla"/>
              <w:jc w:val="center"/>
            </w:pPr>
          </w:p>
        </w:tc>
        <w:tc>
          <w:tcPr>
            <w:tcW w:w="418" w:type="dxa"/>
            <w:vAlign w:val="center"/>
          </w:tcPr>
          <w:p w14:paraId="7E8D0C6E" w14:textId="1A7ECFD8" w:rsidR="001B41A1" w:rsidRPr="00B4326C" w:rsidRDefault="005D37EC" w:rsidP="00ED7DA3">
            <w:pPr>
              <w:pStyle w:val="TextoTabla"/>
              <w:jc w:val="center"/>
            </w:pPr>
            <w:r w:rsidRPr="00B4326C">
              <w:t>X</w:t>
            </w:r>
          </w:p>
        </w:tc>
        <w:tc>
          <w:tcPr>
            <w:tcW w:w="418" w:type="dxa"/>
            <w:vAlign w:val="center"/>
          </w:tcPr>
          <w:p w14:paraId="0422D76B" w14:textId="77777777" w:rsidR="001B41A1" w:rsidRPr="00B4326C" w:rsidRDefault="001B41A1" w:rsidP="00ED7DA3">
            <w:pPr>
              <w:pStyle w:val="TextoTabla"/>
              <w:jc w:val="center"/>
            </w:pPr>
          </w:p>
        </w:tc>
        <w:tc>
          <w:tcPr>
            <w:tcW w:w="418" w:type="dxa"/>
            <w:vAlign w:val="center"/>
          </w:tcPr>
          <w:p w14:paraId="47AED64C" w14:textId="77777777" w:rsidR="001B41A1" w:rsidRPr="00B4326C" w:rsidRDefault="001B41A1" w:rsidP="00ED7DA3">
            <w:pPr>
              <w:pStyle w:val="TextoTabla"/>
              <w:jc w:val="center"/>
            </w:pPr>
          </w:p>
        </w:tc>
        <w:tc>
          <w:tcPr>
            <w:tcW w:w="418" w:type="dxa"/>
            <w:vAlign w:val="center"/>
          </w:tcPr>
          <w:p w14:paraId="196004D1" w14:textId="77777777" w:rsidR="001B41A1" w:rsidRPr="00B4326C" w:rsidRDefault="001B41A1" w:rsidP="00ED7DA3">
            <w:pPr>
              <w:pStyle w:val="TextoTabla"/>
              <w:jc w:val="center"/>
            </w:pPr>
          </w:p>
        </w:tc>
        <w:tc>
          <w:tcPr>
            <w:tcW w:w="418" w:type="dxa"/>
            <w:vAlign w:val="center"/>
          </w:tcPr>
          <w:p w14:paraId="13A58C49" w14:textId="77777777" w:rsidR="001B41A1" w:rsidRPr="00B4326C" w:rsidRDefault="001B41A1" w:rsidP="00ED7DA3">
            <w:pPr>
              <w:pStyle w:val="TextoTabla"/>
              <w:jc w:val="center"/>
            </w:pPr>
          </w:p>
        </w:tc>
        <w:tc>
          <w:tcPr>
            <w:tcW w:w="418" w:type="dxa"/>
            <w:vAlign w:val="center"/>
          </w:tcPr>
          <w:p w14:paraId="51039580" w14:textId="77777777" w:rsidR="001B41A1" w:rsidRPr="00B4326C" w:rsidRDefault="001B41A1" w:rsidP="00ED7DA3">
            <w:pPr>
              <w:pStyle w:val="TextoTabla"/>
              <w:jc w:val="center"/>
            </w:pPr>
          </w:p>
        </w:tc>
        <w:tc>
          <w:tcPr>
            <w:tcW w:w="418" w:type="dxa"/>
            <w:vAlign w:val="center"/>
          </w:tcPr>
          <w:p w14:paraId="118B2632" w14:textId="77777777" w:rsidR="001B41A1" w:rsidRPr="00B4326C" w:rsidRDefault="001B41A1" w:rsidP="00ED7DA3">
            <w:pPr>
              <w:pStyle w:val="TextoTabla"/>
              <w:jc w:val="center"/>
            </w:pPr>
          </w:p>
        </w:tc>
        <w:tc>
          <w:tcPr>
            <w:tcW w:w="418" w:type="dxa"/>
            <w:vAlign w:val="center"/>
          </w:tcPr>
          <w:p w14:paraId="224505B6" w14:textId="77777777" w:rsidR="001B41A1" w:rsidRPr="00B4326C" w:rsidRDefault="001B41A1" w:rsidP="00ED7DA3">
            <w:pPr>
              <w:pStyle w:val="TextoTabla"/>
              <w:jc w:val="center"/>
            </w:pPr>
          </w:p>
        </w:tc>
        <w:tc>
          <w:tcPr>
            <w:tcW w:w="418" w:type="dxa"/>
            <w:vAlign w:val="center"/>
          </w:tcPr>
          <w:p w14:paraId="4CF8DDC6" w14:textId="77777777" w:rsidR="001B41A1" w:rsidRPr="00B4326C" w:rsidRDefault="001B41A1" w:rsidP="00ED7DA3">
            <w:pPr>
              <w:pStyle w:val="TextoTabla"/>
              <w:jc w:val="center"/>
            </w:pPr>
          </w:p>
        </w:tc>
        <w:tc>
          <w:tcPr>
            <w:tcW w:w="418" w:type="dxa"/>
            <w:vAlign w:val="center"/>
          </w:tcPr>
          <w:p w14:paraId="0260D9CA" w14:textId="77777777" w:rsidR="001B41A1" w:rsidRPr="00B4326C" w:rsidRDefault="001B41A1" w:rsidP="00ED7DA3">
            <w:pPr>
              <w:pStyle w:val="TextoTabla"/>
              <w:jc w:val="center"/>
            </w:pPr>
          </w:p>
        </w:tc>
        <w:tc>
          <w:tcPr>
            <w:tcW w:w="418" w:type="dxa"/>
            <w:vAlign w:val="center"/>
          </w:tcPr>
          <w:p w14:paraId="588FBA3A" w14:textId="77777777" w:rsidR="001B41A1" w:rsidRPr="00B4326C" w:rsidRDefault="001B41A1" w:rsidP="00ED7DA3">
            <w:pPr>
              <w:pStyle w:val="TextoTabla"/>
              <w:jc w:val="center"/>
            </w:pPr>
          </w:p>
        </w:tc>
        <w:tc>
          <w:tcPr>
            <w:tcW w:w="418" w:type="dxa"/>
            <w:vAlign w:val="center"/>
          </w:tcPr>
          <w:p w14:paraId="1CE8247B" w14:textId="77777777" w:rsidR="001B41A1" w:rsidRPr="00B4326C" w:rsidRDefault="001B41A1" w:rsidP="00ED7DA3">
            <w:pPr>
              <w:pStyle w:val="TextoTabla"/>
              <w:jc w:val="center"/>
            </w:pPr>
          </w:p>
        </w:tc>
        <w:tc>
          <w:tcPr>
            <w:tcW w:w="418" w:type="dxa"/>
            <w:vAlign w:val="center"/>
          </w:tcPr>
          <w:p w14:paraId="10CC5243" w14:textId="77777777" w:rsidR="001B41A1" w:rsidRPr="00B4326C" w:rsidRDefault="001B41A1" w:rsidP="00ED7DA3">
            <w:pPr>
              <w:pStyle w:val="TextoTabla"/>
              <w:jc w:val="center"/>
            </w:pPr>
          </w:p>
        </w:tc>
      </w:tr>
      <w:tr w:rsidR="00BA1EFF" w:rsidRPr="00B4326C" w14:paraId="73348647" w14:textId="77777777" w:rsidTr="005D37EC">
        <w:trPr>
          <w:cantSplit/>
          <w:trHeight w:val="567"/>
          <w:jc w:val="center"/>
        </w:trPr>
        <w:tc>
          <w:tcPr>
            <w:tcW w:w="203" w:type="dxa"/>
            <w:vAlign w:val="center"/>
          </w:tcPr>
          <w:p w14:paraId="08E37511" w14:textId="7FD0C3F8" w:rsidR="001B41A1" w:rsidRPr="00B4326C" w:rsidRDefault="00BA1EFF" w:rsidP="00ED7DA3">
            <w:pPr>
              <w:pStyle w:val="TextoTabla"/>
              <w:jc w:val="center"/>
              <w:rPr>
                <w:b/>
                <w:bCs/>
              </w:rPr>
            </w:pPr>
            <w:r w:rsidRPr="00B4326C">
              <w:rPr>
                <w:b/>
                <w:bCs/>
              </w:rPr>
              <w:t>1</w:t>
            </w:r>
            <w:r w:rsidR="00405203" w:rsidRPr="00B4326C">
              <w:rPr>
                <w:b/>
                <w:bCs/>
              </w:rPr>
              <w:t>5</w:t>
            </w:r>
          </w:p>
        </w:tc>
        <w:tc>
          <w:tcPr>
            <w:tcW w:w="417" w:type="dxa"/>
            <w:vAlign w:val="center"/>
          </w:tcPr>
          <w:p w14:paraId="190ECE71" w14:textId="77777777" w:rsidR="001B41A1" w:rsidRPr="00B4326C" w:rsidRDefault="001B41A1" w:rsidP="00ED7DA3">
            <w:pPr>
              <w:pStyle w:val="TextoTabla"/>
              <w:jc w:val="center"/>
            </w:pPr>
          </w:p>
        </w:tc>
        <w:tc>
          <w:tcPr>
            <w:tcW w:w="417" w:type="dxa"/>
            <w:vAlign w:val="center"/>
          </w:tcPr>
          <w:p w14:paraId="6812808B" w14:textId="77777777" w:rsidR="001B41A1" w:rsidRPr="00B4326C" w:rsidRDefault="001B41A1" w:rsidP="00ED7DA3">
            <w:pPr>
              <w:pStyle w:val="TextoTabla"/>
              <w:jc w:val="center"/>
            </w:pPr>
          </w:p>
        </w:tc>
        <w:tc>
          <w:tcPr>
            <w:tcW w:w="417" w:type="dxa"/>
            <w:vAlign w:val="center"/>
          </w:tcPr>
          <w:p w14:paraId="28DA36E1" w14:textId="77777777" w:rsidR="001B41A1" w:rsidRPr="00B4326C" w:rsidRDefault="001B41A1" w:rsidP="00ED7DA3">
            <w:pPr>
              <w:pStyle w:val="TextoTabla"/>
              <w:jc w:val="center"/>
            </w:pPr>
          </w:p>
        </w:tc>
        <w:tc>
          <w:tcPr>
            <w:tcW w:w="418" w:type="dxa"/>
            <w:vAlign w:val="center"/>
          </w:tcPr>
          <w:p w14:paraId="56781C2B" w14:textId="77777777" w:rsidR="001B41A1" w:rsidRPr="00B4326C" w:rsidRDefault="001B41A1" w:rsidP="00ED7DA3">
            <w:pPr>
              <w:pStyle w:val="TextoTabla"/>
              <w:jc w:val="center"/>
            </w:pPr>
          </w:p>
        </w:tc>
        <w:tc>
          <w:tcPr>
            <w:tcW w:w="418" w:type="dxa"/>
            <w:vAlign w:val="center"/>
          </w:tcPr>
          <w:p w14:paraId="58DD93EF" w14:textId="77777777" w:rsidR="001B41A1" w:rsidRPr="00B4326C" w:rsidRDefault="001B41A1" w:rsidP="00ED7DA3">
            <w:pPr>
              <w:pStyle w:val="TextoTabla"/>
              <w:jc w:val="center"/>
            </w:pPr>
          </w:p>
        </w:tc>
        <w:tc>
          <w:tcPr>
            <w:tcW w:w="418" w:type="dxa"/>
            <w:vAlign w:val="center"/>
          </w:tcPr>
          <w:p w14:paraId="47810A65" w14:textId="77777777" w:rsidR="001B41A1" w:rsidRPr="00B4326C" w:rsidRDefault="001B41A1" w:rsidP="00ED7DA3">
            <w:pPr>
              <w:pStyle w:val="TextoTabla"/>
              <w:jc w:val="center"/>
            </w:pPr>
          </w:p>
        </w:tc>
        <w:tc>
          <w:tcPr>
            <w:tcW w:w="418" w:type="dxa"/>
            <w:vAlign w:val="center"/>
          </w:tcPr>
          <w:p w14:paraId="3C78A4FA" w14:textId="77777777" w:rsidR="001B41A1" w:rsidRPr="00B4326C" w:rsidRDefault="001B41A1" w:rsidP="00ED7DA3">
            <w:pPr>
              <w:pStyle w:val="TextoTabla"/>
              <w:jc w:val="center"/>
            </w:pPr>
          </w:p>
        </w:tc>
        <w:tc>
          <w:tcPr>
            <w:tcW w:w="418" w:type="dxa"/>
            <w:vAlign w:val="center"/>
          </w:tcPr>
          <w:p w14:paraId="7B5DCDF4" w14:textId="0DF85D3A" w:rsidR="001B41A1" w:rsidRPr="00B4326C" w:rsidRDefault="005D37EC" w:rsidP="00ED7DA3">
            <w:pPr>
              <w:pStyle w:val="TextoTabla"/>
              <w:jc w:val="center"/>
            </w:pPr>
            <w:r w:rsidRPr="00B4326C">
              <w:t>X</w:t>
            </w:r>
          </w:p>
        </w:tc>
        <w:tc>
          <w:tcPr>
            <w:tcW w:w="418" w:type="dxa"/>
            <w:vAlign w:val="center"/>
          </w:tcPr>
          <w:p w14:paraId="58B30040" w14:textId="0C1D1FB0" w:rsidR="001B41A1" w:rsidRPr="00B4326C" w:rsidRDefault="005D37EC" w:rsidP="00ED7DA3">
            <w:pPr>
              <w:pStyle w:val="TextoTabla"/>
              <w:jc w:val="center"/>
            </w:pPr>
            <w:r w:rsidRPr="00B4326C">
              <w:t>X</w:t>
            </w:r>
          </w:p>
        </w:tc>
        <w:tc>
          <w:tcPr>
            <w:tcW w:w="418" w:type="dxa"/>
            <w:vAlign w:val="center"/>
          </w:tcPr>
          <w:p w14:paraId="661D85C4" w14:textId="77777777" w:rsidR="001B41A1" w:rsidRPr="00B4326C" w:rsidRDefault="001B41A1" w:rsidP="00ED7DA3">
            <w:pPr>
              <w:pStyle w:val="TextoTabla"/>
              <w:jc w:val="center"/>
            </w:pPr>
          </w:p>
        </w:tc>
        <w:tc>
          <w:tcPr>
            <w:tcW w:w="418" w:type="dxa"/>
            <w:vAlign w:val="center"/>
          </w:tcPr>
          <w:p w14:paraId="15A1AD56" w14:textId="77777777" w:rsidR="001B41A1" w:rsidRPr="00B4326C" w:rsidRDefault="001B41A1" w:rsidP="00ED7DA3">
            <w:pPr>
              <w:pStyle w:val="TextoTabla"/>
              <w:jc w:val="center"/>
            </w:pPr>
          </w:p>
        </w:tc>
        <w:tc>
          <w:tcPr>
            <w:tcW w:w="418" w:type="dxa"/>
            <w:vAlign w:val="center"/>
          </w:tcPr>
          <w:p w14:paraId="76837CC1" w14:textId="77777777" w:rsidR="001B41A1" w:rsidRPr="00B4326C" w:rsidRDefault="001B41A1" w:rsidP="00ED7DA3">
            <w:pPr>
              <w:pStyle w:val="TextoTabla"/>
              <w:jc w:val="center"/>
            </w:pPr>
          </w:p>
        </w:tc>
        <w:tc>
          <w:tcPr>
            <w:tcW w:w="418" w:type="dxa"/>
            <w:vAlign w:val="center"/>
          </w:tcPr>
          <w:p w14:paraId="2D55E104" w14:textId="77777777" w:rsidR="001B41A1" w:rsidRPr="00B4326C" w:rsidRDefault="001B41A1" w:rsidP="00ED7DA3">
            <w:pPr>
              <w:pStyle w:val="TextoTabla"/>
              <w:jc w:val="center"/>
            </w:pPr>
          </w:p>
        </w:tc>
        <w:tc>
          <w:tcPr>
            <w:tcW w:w="418" w:type="dxa"/>
            <w:vAlign w:val="center"/>
          </w:tcPr>
          <w:p w14:paraId="52A61551" w14:textId="77777777" w:rsidR="001B41A1" w:rsidRPr="00B4326C" w:rsidRDefault="001B41A1" w:rsidP="00ED7DA3">
            <w:pPr>
              <w:pStyle w:val="TextoTabla"/>
              <w:jc w:val="center"/>
            </w:pPr>
          </w:p>
        </w:tc>
        <w:tc>
          <w:tcPr>
            <w:tcW w:w="418" w:type="dxa"/>
            <w:vAlign w:val="center"/>
          </w:tcPr>
          <w:p w14:paraId="488CAD7A" w14:textId="77777777" w:rsidR="001B41A1" w:rsidRPr="00B4326C" w:rsidRDefault="001B41A1" w:rsidP="00ED7DA3">
            <w:pPr>
              <w:pStyle w:val="TextoTabla"/>
              <w:jc w:val="center"/>
            </w:pPr>
          </w:p>
        </w:tc>
        <w:tc>
          <w:tcPr>
            <w:tcW w:w="418" w:type="dxa"/>
            <w:vAlign w:val="center"/>
          </w:tcPr>
          <w:p w14:paraId="57E7EE1F" w14:textId="77777777" w:rsidR="001B41A1" w:rsidRPr="00B4326C" w:rsidRDefault="001B41A1" w:rsidP="00ED7DA3">
            <w:pPr>
              <w:pStyle w:val="TextoTabla"/>
              <w:jc w:val="center"/>
            </w:pPr>
          </w:p>
        </w:tc>
        <w:tc>
          <w:tcPr>
            <w:tcW w:w="418" w:type="dxa"/>
            <w:vAlign w:val="center"/>
          </w:tcPr>
          <w:p w14:paraId="77A6FC11" w14:textId="77777777" w:rsidR="001B41A1" w:rsidRPr="00B4326C" w:rsidRDefault="001B41A1" w:rsidP="00ED7DA3">
            <w:pPr>
              <w:pStyle w:val="TextoTabla"/>
              <w:jc w:val="center"/>
            </w:pPr>
          </w:p>
        </w:tc>
        <w:tc>
          <w:tcPr>
            <w:tcW w:w="418" w:type="dxa"/>
            <w:vAlign w:val="center"/>
          </w:tcPr>
          <w:p w14:paraId="5C210C17" w14:textId="77777777" w:rsidR="001B41A1" w:rsidRPr="00B4326C" w:rsidRDefault="001B41A1" w:rsidP="00ED7DA3">
            <w:pPr>
              <w:pStyle w:val="TextoTabla"/>
              <w:jc w:val="center"/>
            </w:pPr>
          </w:p>
        </w:tc>
        <w:tc>
          <w:tcPr>
            <w:tcW w:w="418" w:type="dxa"/>
            <w:vAlign w:val="center"/>
          </w:tcPr>
          <w:p w14:paraId="7AD9A831" w14:textId="77777777" w:rsidR="001B41A1" w:rsidRPr="00B4326C" w:rsidRDefault="001B41A1" w:rsidP="00ED7DA3">
            <w:pPr>
              <w:pStyle w:val="TextoTabla"/>
              <w:jc w:val="center"/>
            </w:pPr>
          </w:p>
        </w:tc>
        <w:tc>
          <w:tcPr>
            <w:tcW w:w="418" w:type="dxa"/>
            <w:vAlign w:val="center"/>
          </w:tcPr>
          <w:p w14:paraId="0B1657D7" w14:textId="77777777" w:rsidR="001B41A1" w:rsidRPr="00B4326C" w:rsidRDefault="001B41A1" w:rsidP="00ED7DA3">
            <w:pPr>
              <w:pStyle w:val="TextoTabla"/>
              <w:jc w:val="center"/>
            </w:pPr>
          </w:p>
        </w:tc>
      </w:tr>
      <w:tr w:rsidR="00BA1EFF" w:rsidRPr="00B4326C" w14:paraId="08B82B79" w14:textId="77777777" w:rsidTr="005D37EC">
        <w:trPr>
          <w:cantSplit/>
          <w:trHeight w:val="567"/>
          <w:jc w:val="center"/>
        </w:trPr>
        <w:tc>
          <w:tcPr>
            <w:tcW w:w="203" w:type="dxa"/>
            <w:vAlign w:val="center"/>
          </w:tcPr>
          <w:p w14:paraId="41105451" w14:textId="68A998B1" w:rsidR="001B41A1" w:rsidRPr="00B4326C" w:rsidRDefault="00BA1EFF" w:rsidP="00ED7DA3">
            <w:pPr>
              <w:pStyle w:val="TextoTabla"/>
              <w:jc w:val="center"/>
              <w:rPr>
                <w:b/>
                <w:bCs/>
              </w:rPr>
            </w:pPr>
            <w:r w:rsidRPr="00B4326C">
              <w:rPr>
                <w:b/>
                <w:bCs/>
              </w:rPr>
              <w:t>1</w:t>
            </w:r>
            <w:r w:rsidR="00405203" w:rsidRPr="00B4326C">
              <w:rPr>
                <w:b/>
                <w:bCs/>
              </w:rPr>
              <w:t>6</w:t>
            </w:r>
          </w:p>
        </w:tc>
        <w:tc>
          <w:tcPr>
            <w:tcW w:w="417" w:type="dxa"/>
            <w:vAlign w:val="center"/>
          </w:tcPr>
          <w:p w14:paraId="2A7F9173" w14:textId="77777777" w:rsidR="001B41A1" w:rsidRPr="00B4326C" w:rsidRDefault="001B41A1" w:rsidP="00ED7DA3">
            <w:pPr>
              <w:pStyle w:val="TextoTabla"/>
              <w:jc w:val="center"/>
            </w:pPr>
          </w:p>
        </w:tc>
        <w:tc>
          <w:tcPr>
            <w:tcW w:w="417" w:type="dxa"/>
            <w:vAlign w:val="center"/>
          </w:tcPr>
          <w:p w14:paraId="7AFBC370" w14:textId="77777777" w:rsidR="001B41A1" w:rsidRPr="00B4326C" w:rsidRDefault="001B41A1" w:rsidP="00ED7DA3">
            <w:pPr>
              <w:pStyle w:val="TextoTabla"/>
              <w:jc w:val="center"/>
            </w:pPr>
          </w:p>
        </w:tc>
        <w:tc>
          <w:tcPr>
            <w:tcW w:w="417" w:type="dxa"/>
            <w:vAlign w:val="center"/>
          </w:tcPr>
          <w:p w14:paraId="278597A6" w14:textId="77777777" w:rsidR="001B41A1" w:rsidRPr="00B4326C" w:rsidRDefault="001B41A1" w:rsidP="00ED7DA3">
            <w:pPr>
              <w:pStyle w:val="TextoTabla"/>
              <w:jc w:val="center"/>
            </w:pPr>
          </w:p>
        </w:tc>
        <w:tc>
          <w:tcPr>
            <w:tcW w:w="418" w:type="dxa"/>
            <w:vAlign w:val="center"/>
          </w:tcPr>
          <w:p w14:paraId="4B178DCD" w14:textId="77777777" w:rsidR="001B41A1" w:rsidRPr="00B4326C" w:rsidRDefault="001B41A1" w:rsidP="00ED7DA3">
            <w:pPr>
              <w:pStyle w:val="TextoTabla"/>
              <w:jc w:val="center"/>
            </w:pPr>
          </w:p>
        </w:tc>
        <w:tc>
          <w:tcPr>
            <w:tcW w:w="418" w:type="dxa"/>
            <w:vAlign w:val="center"/>
          </w:tcPr>
          <w:p w14:paraId="61A7CAC9" w14:textId="77777777" w:rsidR="001B41A1" w:rsidRPr="00B4326C" w:rsidRDefault="001B41A1" w:rsidP="00ED7DA3">
            <w:pPr>
              <w:pStyle w:val="TextoTabla"/>
              <w:jc w:val="center"/>
            </w:pPr>
          </w:p>
        </w:tc>
        <w:tc>
          <w:tcPr>
            <w:tcW w:w="418" w:type="dxa"/>
            <w:vAlign w:val="center"/>
          </w:tcPr>
          <w:p w14:paraId="7D1B6EA3" w14:textId="77777777" w:rsidR="001B41A1" w:rsidRPr="00B4326C" w:rsidRDefault="001B41A1" w:rsidP="00ED7DA3">
            <w:pPr>
              <w:pStyle w:val="TextoTabla"/>
              <w:jc w:val="center"/>
            </w:pPr>
          </w:p>
        </w:tc>
        <w:tc>
          <w:tcPr>
            <w:tcW w:w="418" w:type="dxa"/>
            <w:vAlign w:val="center"/>
          </w:tcPr>
          <w:p w14:paraId="20705974" w14:textId="77777777" w:rsidR="001B41A1" w:rsidRPr="00B4326C" w:rsidRDefault="001B41A1" w:rsidP="00ED7DA3">
            <w:pPr>
              <w:pStyle w:val="TextoTabla"/>
              <w:jc w:val="center"/>
            </w:pPr>
          </w:p>
        </w:tc>
        <w:tc>
          <w:tcPr>
            <w:tcW w:w="418" w:type="dxa"/>
            <w:vAlign w:val="center"/>
          </w:tcPr>
          <w:p w14:paraId="112482E5" w14:textId="77777777" w:rsidR="001B41A1" w:rsidRPr="00B4326C" w:rsidRDefault="001B41A1" w:rsidP="00ED7DA3">
            <w:pPr>
              <w:pStyle w:val="TextoTabla"/>
              <w:jc w:val="center"/>
            </w:pPr>
          </w:p>
        </w:tc>
        <w:tc>
          <w:tcPr>
            <w:tcW w:w="418" w:type="dxa"/>
            <w:vAlign w:val="center"/>
          </w:tcPr>
          <w:p w14:paraId="40BE572B" w14:textId="54555D75" w:rsidR="001B41A1" w:rsidRPr="00B4326C" w:rsidRDefault="005D37EC" w:rsidP="00ED7DA3">
            <w:pPr>
              <w:pStyle w:val="TextoTabla"/>
              <w:jc w:val="center"/>
            </w:pPr>
            <w:r w:rsidRPr="00B4326C">
              <w:t>X</w:t>
            </w:r>
          </w:p>
        </w:tc>
        <w:tc>
          <w:tcPr>
            <w:tcW w:w="418" w:type="dxa"/>
            <w:vAlign w:val="center"/>
          </w:tcPr>
          <w:p w14:paraId="6122ED80" w14:textId="77777777" w:rsidR="001B41A1" w:rsidRPr="00B4326C" w:rsidRDefault="001B41A1" w:rsidP="00ED7DA3">
            <w:pPr>
              <w:pStyle w:val="TextoTabla"/>
              <w:jc w:val="center"/>
            </w:pPr>
          </w:p>
        </w:tc>
        <w:tc>
          <w:tcPr>
            <w:tcW w:w="418" w:type="dxa"/>
            <w:vAlign w:val="center"/>
          </w:tcPr>
          <w:p w14:paraId="13FE4263" w14:textId="77777777" w:rsidR="001B41A1" w:rsidRPr="00B4326C" w:rsidRDefault="001B41A1" w:rsidP="00ED7DA3">
            <w:pPr>
              <w:pStyle w:val="TextoTabla"/>
              <w:jc w:val="center"/>
            </w:pPr>
          </w:p>
        </w:tc>
        <w:tc>
          <w:tcPr>
            <w:tcW w:w="418" w:type="dxa"/>
            <w:vAlign w:val="center"/>
          </w:tcPr>
          <w:p w14:paraId="1C457F3F" w14:textId="77777777" w:rsidR="001B41A1" w:rsidRPr="00B4326C" w:rsidRDefault="001B41A1" w:rsidP="00ED7DA3">
            <w:pPr>
              <w:pStyle w:val="TextoTabla"/>
              <w:jc w:val="center"/>
            </w:pPr>
          </w:p>
        </w:tc>
        <w:tc>
          <w:tcPr>
            <w:tcW w:w="418" w:type="dxa"/>
            <w:vAlign w:val="center"/>
          </w:tcPr>
          <w:p w14:paraId="312F5EF7" w14:textId="77777777" w:rsidR="001B41A1" w:rsidRPr="00B4326C" w:rsidRDefault="001B41A1" w:rsidP="00ED7DA3">
            <w:pPr>
              <w:pStyle w:val="TextoTabla"/>
              <w:jc w:val="center"/>
            </w:pPr>
          </w:p>
        </w:tc>
        <w:tc>
          <w:tcPr>
            <w:tcW w:w="418" w:type="dxa"/>
            <w:vAlign w:val="center"/>
          </w:tcPr>
          <w:p w14:paraId="015B03B9" w14:textId="77777777" w:rsidR="001B41A1" w:rsidRPr="00B4326C" w:rsidRDefault="001B41A1" w:rsidP="00ED7DA3">
            <w:pPr>
              <w:pStyle w:val="TextoTabla"/>
              <w:jc w:val="center"/>
            </w:pPr>
          </w:p>
        </w:tc>
        <w:tc>
          <w:tcPr>
            <w:tcW w:w="418" w:type="dxa"/>
            <w:vAlign w:val="center"/>
          </w:tcPr>
          <w:p w14:paraId="1BAA8974" w14:textId="77777777" w:rsidR="001B41A1" w:rsidRPr="00B4326C" w:rsidRDefault="001B41A1" w:rsidP="00ED7DA3">
            <w:pPr>
              <w:pStyle w:val="TextoTabla"/>
              <w:jc w:val="center"/>
            </w:pPr>
          </w:p>
        </w:tc>
        <w:tc>
          <w:tcPr>
            <w:tcW w:w="418" w:type="dxa"/>
            <w:vAlign w:val="center"/>
          </w:tcPr>
          <w:p w14:paraId="7867F849" w14:textId="77777777" w:rsidR="001B41A1" w:rsidRPr="00B4326C" w:rsidRDefault="001B41A1" w:rsidP="00ED7DA3">
            <w:pPr>
              <w:pStyle w:val="TextoTabla"/>
              <w:jc w:val="center"/>
            </w:pPr>
          </w:p>
        </w:tc>
        <w:tc>
          <w:tcPr>
            <w:tcW w:w="418" w:type="dxa"/>
            <w:vAlign w:val="center"/>
          </w:tcPr>
          <w:p w14:paraId="47AD095C" w14:textId="77777777" w:rsidR="001B41A1" w:rsidRPr="00B4326C" w:rsidRDefault="001B41A1" w:rsidP="00ED7DA3">
            <w:pPr>
              <w:pStyle w:val="TextoTabla"/>
              <w:jc w:val="center"/>
            </w:pPr>
          </w:p>
        </w:tc>
        <w:tc>
          <w:tcPr>
            <w:tcW w:w="418" w:type="dxa"/>
            <w:vAlign w:val="center"/>
          </w:tcPr>
          <w:p w14:paraId="544CE1D1" w14:textId="77777777" w:rsidR="001B41A1" w:rsidRPr="00B4326C" w:rsidRDefault="001B41A1" w:rsidP="00ED7DA3">
            <w:pPr>
              <w:pStyle w:val="TextoTabla"/>
              <w:jc w:val="center"/>
            </w:pPr>
          </w:p>
        </w:tc>
        <w:tc>
          <w:tcPr>
            <w:tcW w:w="418" w:type="dxa"/>
            <w:vAlign w:val="center"/>
          </w:tcPr>
          <w:p w14:paraId="247FEF23" w14:textId="77777777" w:rsidR="001B41A1" w:rsidRPr="00B4326C" w:rsidRDefault="001B41A1" w:rsidP="00ED7DA3">
            <w:pPr>
              <w:pStyle w:val="TextoTabla"/>
              <w:jc w:val="center"/>
            </w:pPr>
          </w:p>
        </w:tc>
        <w:tc>
          <w:tcPr>
            <w:tcW w:w="418" w:type="dxa"/>
            <w:vAlign w:val="center"/>
          </w:tcPr>
          <w:p w14:paraId="5B05CDE2" w14:textId="77777777" w:rsidR="001B41A1" w:rsidRPr="00B4326C" w:rsidRDefault="001B41A1" w:rsidP="00ED7DA3">
            <w:pPr>
              <w:pStyle w:val="TextoTabla"/>
              <w:jc w:val="center"/>
            </w:pPr>
          </w:p>
        </w:tc>
      </w:tr>
      <w:tr w:rsidR="00BA1EFF" w:rsidRPr="00B4326C" w14:paraId="14B405EB" w14:textId="77777777" w:rsidTr="005D37EC">
        <w:trPr>
          <w:cantSplit/>
          <w:trHeight w:val="567"/>
          <w:jc w:val="center"/>
        </w:trPr>
        <w:tc>
          <w:tcPr>
            <w:tcW w:w="203" w:type="dxa"/>
            <w:vAlign w:val="center"/>
          </w:tcPr>
          <w:p w14:paraId="1C6888AA" w14:textId="209ACE38" w:rsidR="001B41A1" w:rsidRPr="00B4326C" w:rsidRDefault="00BA1EFF" w:rsidP="00ED7DA3">
            <w:pPr>
              <w:pStyle w:val="TextoTabla"/>
              <w:jc w:val="center"/>
              <w:rPr>
                <w:b/>
                <w:bCs/>
              </w:rPr>
            </w:pPr>
            <w:r w:rsidRPr="00B4326C">
              <w:rPr>
                <w:b/>
                <w:bCs/>
              </w:rPr>
              <w:t>1</w:t>
            </w:r>
            <w:r w:rsidR="00405203" w:rsidRPr="00B4326C">
              <w:rPr>
                <w:b/>
                <w:bCs/>
              </w:rPr>
              <w:t>7</w:t>
            </w:r>
          </w:p>
        </w:tc>
        <w:tc>
          <w:tcPr>
            <w:tcW w:w="417" w:type="dxa"/>
            <w:vAlign w:val="center"/>
          </w:tcPr>
          <w:p w14:paraId="714FB513" w14:textId="77777777" w:rsidR="001B41A1" w:rsidRPr="00B4326C" w:rsidRDefault="001B41A1" w:rsidP="00ED7DA3">
            <w:pPr>
              <w:pStyle w:val="TextoTabla"/>
              <w:jc w:val="center"/>
            </w:pPr>
          </w:p>
        </w:tc>
        <w:tc>
          <w:tcPr>
            <w:tcW w:w="417" w:type="dxa"/>
            <w:vAlign w:val="center"/>
          </w:tcPr>
          <w:p w14:paraId="19E29982" w14:textId="77777777" w:rsidR="001B41A1" w:rsidRPr="00B4326C" w:rsidRDefault="001B41A1" w:rsidP="00ED7DA3">
            <w:pPr>
              <w:pStyle w:val="TextoTabla"/>
              <w:jc w:val="center"/>
            </w:pPr>
          </w:p>
        </w:tc>
        <w:tc>
          <w:tcPr>
            <w:tcW w:w="417" w:type="dxa"/>
            <w:vAlign w:val="center"/>
          </w:tcPr>
          <w:p w14:paraId="2527D098" w14:textId="77777777" w:rsidR="001B41A1" w:rsidRPr="00B4326C" w:rsidRDefault="001B41A1" w:rsidP="00ED7DA3">
            <w:pPr>
              <w:pStyle w:val="TextoTabla"/>
              <w:jc w:val="center"/>
            </w:pPr>
          </w:p>
        </w:tc>
        <w:tc>
          <w:tcPr>
            <w:tcW w:w="418" w:type="dxa"/>
            <w:vAlign w:val="center"/>
          </w:tcPr>
          <w:p w14:paraId="037A0BD3" w14:textId="77777777" w:rsidR="001B41A1" w:rsidRPr="00B4326C" w:rsidRDefault="001B41A1" w:rsidP="00ED7DA3">
            <w:pPr>
              <w:pStyle w:val="TextoTabla"/>
              <w:jc w:val="center"/>
            </w:pPr>
          </w:p>
        </w:tc>
        <w:tc>
          <w:tcPr>
            <w:tcW w:w="418" w:type="dxa"/>
            <w:vAlign w:val="center"/>
          </w:tcPr>
          <w:p w14:paraId="7C243E65" w14:textId="77777777" w:rsidR="001B41A1" w:rsidRPr="00B4326C" w:rsidRDefault="001B41A1" w:rsidP="00ED7DA3">
            <w:pPr>
              <w:pStyle w:val="TextoTabla"/>
              <w:jc w:val="center"/>
            </w:pPr>
          </w:p>
        </w:tc>
        <w:tc>
          <w:tcPr>
            <w:tcW w:w="418" w:type="dxa"/>
            <w:vAlign w:val="center"/>
          </w:tcPr>
          <w:p w14:paraId="157A90FF" w14:textId="77777777" w:rsidR="001B41A1" w:rsidRPr="00B4326C" w:rsidRDefault="001B41A1" w:rsidP="00ED7DA3">
            <w:pPr>
              <w:pStyle w:val="TextoTabla"/>
              <w:jc w:val="center"/>
            </w:pPr>
          </w:p>
        </w:tc>
        <w:tc>
          <w:tcPr>
            <w:tcW w:w="418" w:type="dxa"/>
            <w:vAlign w:val="center"/>
          </w:tcPr>
          <w:p w14:paraId="1A19341F" w14:textId="77777777" w:rsidR="001B41A1" w:rsidRPr="00B4326C" w:rsidRDefault="001B41A1" w:rsidP="00ED7DA3">
            <w:pPr>
              <w:pStyle w:val="TextoTabla"/>
              <w:jc w:val="center"/>
            </w:pPr>
          </w:p>
        </w:tc>
        <w:tc>
          <w:tcPr>
            <w:tcW w:w="418" w:type="dxa"/>
            <w:vAlign w:val="center"/>
          </w:tcPr>
          <w:p w14:paraId="53F1468D" w14:textId="69EF2605" w:rsidR="001B41A1" w:rsidRPr="00B4326C" w:rsidRDefault="005D37EC" w:rsidP="00ED7DA3">
            <w:pPr>
              <w:pStyle w:val="TextoTabla"/>
              <w:jc w:val="center"/>
            </w:pPr>
            <w:r w:rsidRPr="00B4326C">
              <w:t>X</w:t>
            </w:r>
          </w:p>
        </w:tc>
        <w:tc>
          <w:tcPr>
            <w:tcW w:w="418" w:type="dxa"/>
            <w:vAlign w:val="center"/>
          </w:tcPr>
          <w:p w14:paraId="6A2C7F63" w14:textId="169289D3" w:rsidR="001B41A1" w:rsidRPr="00B4326C" w:rsidRDefault="005D37EC" w:rsidP="00ED7DA3">
            <w:pPr>
              <w:pStyle w:val="TextoTabla"/>
              <w:jc w:val="center"/>
            </w:pPr>
            <w:r w:rsidRPr="00B4326C">
              <w:t>X</w:t>
            </w:r>
          </w:p>
        </w:tc>
        <w:tc>
          <w:tcPr>
            <w:tcW w:w="418" w:type="dxa"/>
            <w:vAlign w:val="center"/>
          </w:tcPr>
          <w:p w14:paraId="481FF5F2" w14:textId="0EBE2EBC" w:rsidR="001B41A1" w:rsidRPr="00B4326C" w:rsidRDefault="005D37EC" w:rsidP="00ED7DA3">
            <w:pPr>
              <w:pStyle w:val="TextoTabla"/>
              <w:jc w:val="center"/>
            </w:pPr>
            <w:r w:rsidRPr="00B4326C">
              <w:t>X</w:t>
            </w:r>
          </w:p>
        </w:tc>
        <w:tc>
          <w:tcPr>
            <w:tcW w:w="418" w:type="dxa"/>
            <w:vAlign w:val="center"/>
          </w:tcPr>
          <w:p w14:paraId="0D2B1DDB" w14:textId="77777777" w:rsidR="001B41A1" w:rsidRPr="00B4326C" w:rsidRDefault="001B41A1" w:rsidP="00ED7DA3">
            <w:pPr>
              <w:pStyle w:val="TextoTabla"/>
              <w:jc w:val="center"/>
            </w:pPr>
          </w:p>
        </w:tc>
        <w:tc>
          <w:tcPr>
            <w:tcW w:w="418" w:type="dxa"/>
            <w:vAlign w:val="center"/>
          </w:tcPr>
          <w:p w14:paraId="4A252556" w14:textId="77777777" w:rsidR="001B41A1" w:rsidRPr="00B4326C" w:rsidRDefault="001B41A1" w:rsidP="00ED7DA3">
            <w:pPr>
              <w:pStyle w:val="TextoTabla"/>
              <w:jc w:val="center"/>
            </w:pPr>
          </w:p>
        </w:tc>
        <w:tc>
          <w:tcPr>
            <w:tcW w:w="418" w:type="dxa"/>
            <w:vAlign w:val="center"/>
          </w:tcPr>
          <w:p w14:paraId="0E1638B9" w14:textId="77777777" w:rsidR="001B41A1" w:rsidRPr="00B4326C" w:rsidRDefault="001B41A1" w:rsidP="00ED7DA3">
            <w:pPr>
              <w:pStyle w:val="TextoTabla"/>
              <w:jc w:val="center"/>
            </w:pPr>
          </w:p>
        </w:tc>
        <w:tc>
          <w:tcPr>
            <w:tcW w:w="418" w:type="dxa"/>
            <w:vAlign w:val="center"/>
          </w:tcPr>
          <w:p w14:paraId="058ADAF1" w14:textId="77777777" w:rsidR="001B41A1" w:rsidRPr="00B4326C" w:rsidRDefault="001B41A1" w:rsidP="00ED7DA3">
            <w:pPr>
              <w:pStyle w:val="TextoTabla"/>
              <w:jc w:val="center"/>
            </w:pPr>
          </w:p>
        </w:tc>
        <w:tc>
          <w:tcPr>
            <w:tcW w:w="418" w:type="dxa"/>
            <w:vAlign w:val="center"/>
          </w:tcPr>
          <w:p w14:paraId="3AFDF8D6" w14:textId="77777777" w:rsidR="001B41A1" w:rsidRPr="00B4326C" w:rsidRDefault="001B41A1" w:rsidP="00ED7DA3">
            <w:pPr>
              <w:pStyle w:val="TextoTabla"/>
              <w:jc w:val="center"/>
            </w:pPr>
          </w:p>
        </w:tc>
        <w:tc>
          <w:tcPr>
            <w:tcW w:w="418" w:type="dxa"/>
            <w:vAlign w:val="center"/>
          </w:tcPr>
          <w:p w14:paraId="3C4006CE" w14:textId="77777777" w:rsidR="001B41A1" w:rsidRPr="00B4326C" w:rsidRDefault="001B41A1" w:rsidP="00ED7DA3">
            <w:pPr>
              <w:pStyle w:val="TextoTabla"/>
              <w:jc w:val="center"/>
            </w:pPr>
          </w:p>
        </w:tc>
        <w:tc>
          <w:tcPr>
            <w:tcW w:w="418" w:type="dxa"/>
            <w:vAlign w:val="center"/>
          </w:tcPr>
          <w:p w14:paraId="7F51D73C" w14:textId="77777777" w:rsidR="001B41A1" w:rsidRPr="00B4326C" w:rsidRDefault="001B41A1" w:rsidP="00ED7DA3">
            <w:pPr>
              <w:pStyle w:val="TextoTabla"/>
              <w:jc w:val="center"/>
            </w:pPr>
          </w:p>
        </w:tc>
        <w:tc>
          <w:tcPr>
            <w:tcW w:w="418" w:type="dxa"/>
            <w:vAlign w:val="center"/>
          </w:tcPr>
          <w:p w14:paraId="01BB272A" w14:textId="77777777" w:rsidR="001B41A1" w:rsidRPr="00B4326C" w:rsidRDefault="001B41A1" w:rsidP="00ED7DA3">
            <w:pPr>
              <w:pStyle w:val="TextoTabla"/>
              <w:jc w:val="center"/>
            </w:pPr>
          </w:p>
        </w:tc>
        <w:tc>
          <w:tcPr>
            <w:tcW w:w="418" w:type="dxa"/>
            <w:vAlign w:val="center"/>
          </w:tcPr>
          <w:p w14:paraId="03DA2E3C" w14:textId="77777777" w:rsidR="001B41A1" w:rsidRPr="00B4326C" w:rsidRDefault="001B41A1" w:rsidP="00ED7DA3">
            <w:pPr>
              <w:pStyle w:val="TextoTabla"/>
              <w:jc w:val="center"/>
            </w:pPr>
          </w:p>
        </w:tc>
        <w:tc>
          <w:tcPr>
            <w:tcW w:w="418" w:type="dxa"/>
            <w:vAlign w:val="center"/>
          </w:tcPr>
          <w:p w14:paraId="642C5B36" w14:textId="77777777" w:rsidR="001B41A1" w:rsidRPr="00B4326C" w:rsidRDefault="001B41A1" w:rsidP="00ED7DA3">
            <w:pPr>
              <w:pStyle w:val="TextoTabla"/>
              <w:jc w:val="center"/>
            </w:pPr>
          </w:p>
        </w:tc>
      </w:tr>
      <w:tr w:rsidR="00BA1EFF" w:rsidRPr="00B4326C" w14:paraId="0FE7E760" w14:textId="77777777" w:rsidTr="005D37EC">
        <w:trPr>
          <w:cantSplit/>
          <w:trHeight w:val="567"/>
          <w:jc w:val="center"/>
        </w:trPr>
        <w:tc>
          <w:tcPr>
            <w:tcW w:w="203" w:type="dxa"/>
            <w:vAlign w:val="center"/>
          </w:tcPr>
          <w:p w14:paraId="5953D4B9" w14:textId="2B17A97C" w:rsidR="001B41A1" w:rsidRPr="00B4326C" w:rsidRDefault="00BA1EFF" w:rsidP="00ED7DA3">
            <w:pPr>
              <w:pStyle w:val="TextoTabla"/>
              <w:jc w:val="center"/>
              <w:rPr>
                <w:b/>
                <w:bCs/>
              </w:rPr>
            </w:pPr>
            <w:r w:rsidRPr="00B4326C">
              <w:rPr>
                <w:b/>
                <w:bCs/>
              </w:rPr>
              <w:t>1</w:t>
            </w:r>
            <w:r w:rsidR="00405203" w:rsidRPr="00B4326C">
              <w:rPr>
                <w:b/>
                <w:bCs/>
              </w:rPr>
              <w:t>8</w:t>
            </w:r>
          </w:p>
        </w:tc>
        <w:tc>
          <w:tcPr>
            <w:tcW w:w="417" w:type="dxa"/>
            <w:vAlign w:val="center"/>
          </w:tcPr>
          <w:p w14:paraId="00149A92" w14:textId="77777777" w:rsidR="001B41A1" w:rsidRPr="00B4326C" w:rsidRDefault="001B41A1" w:rsidP="00ED7DA3">
            <w:pPr>
              <w:pStyle w:val="TextoTabla"/>
              <w:jc w:val="center"/>
            </w:pPr>
          </w:p>
        </w:tc>
        <w:tc>
          <w:tcPr>
            <w:tcW w:w="417" w:type="dxa"/>
            <w:vAlign w:val="center"/>
          </w:tcPr>
          <w:p w14:paraId="317A92F4" w14:textId="77777777" w:rsidR="001B41A1" w:rsidRPr="00B4326C" w:rsidRDefault="001B41A1" w:rsidP="00ED7DA3">
            <w:pPr>
              <w:pStyle w:val="TextoTabla"/>
              <w:jc w:val="center"/>
            </w:pPr>
          </w:p>
        </w:tc>
        <w:tc>
          <w:tcPr>
            <w:tcW w:w="417" w:type="dxa"/>
            <w:vAlign w:val="center"/>
          </w:tcPr>
          <w:p w14:paraId="46647228" w14:textId="77777777" w:rsidR="001B41A1" w:rsidRPr="00B4326C" w:rsidRDefault="001B41A1" w:rsidP="00ED7DA3">
            <w:pPr>
              <w:pStyle w:val="TextoTabla"/>
              <w:jc w:val="center"/>
            </w:pPr>
          </w:p>
        </w:tc>
        <w:tc>
          <w:tcPr>
            <w:tcW w:w="418" w:type="dxa"/>
            <w:vAlign w:val="center"/>
          </w:tcPr>
          <w:p w14:paraId="167C5601" w14:textId="77777777" w:rsidR="001B41A1" w:rsidRPr="00B4326C" w:rsidRDefault="001B41A1" w:rsidP="00ED7DA3">
            <w:pPr>
              <w:pStyle w:val="TextoTabla"/>
              <w:jc w:val="center"/>
            </w:pPr>
          </w:p>
        </w:tc>
        <w:tc>
          <w:tcPr>
            <w:tcW w:w="418" w:type="dxa"/>
            <w:vAlign w:val="center"/>
          </w:tcPr>
          <w:p w14:paraId="3AFC264D" w14:textId="77777777" w:rsidR="001B41A1" w:rsidRPr="00B4326C" w:rsidRDefault="001B41A1" w:rsidP="00ED7DA3">
            <w:pPr>
              <w:pStyle w:val="TextoTabla"/>
              <w:jc w:val="center"/>
            </w:pPr>
          </w:p>
        </w:tc>
        <w:tc>
          <w:tcPr>
            <w:tcW w:w="418" w:type="dxa"/>
            <w:vAlign w:val="center"/>
          </w:tcPr>
          <w:p w14:paraId="76562BD0" w14:textId="77777777" w:rsidR="001B41A1" w:rsidRPr="00B4326C" w:rsidRDefault="001B41A1" w:rsidP="00ED7DA3">
            <w:pPr>
              <w:pStyle w:val="TextoTabla"/>
              <w:jc w:val="center"/>
            </w:pPr>
          </w:p>
        </w:tc>
        <w:tc>
          <w:tcPr>
            <w:tcW w:w="418" w:type="dxa"/>
            <w:vAlign w:val="center"/>
          </w:tcPr>
          <w:p w14:paraId="62DBD494" w14:textId="77777777" w:rsidR="001B41A1" w:rsidRPr="00B4326C" w:rsidRDefault="001B41A1" w:rsidP="00ED7DA3">
            <w:pPr>
              <w:pStyle w:val="TextoTabla"/>
              <w:jc w:val="center"/>
            </w:pPr>
          </w:p>
        </w:tc>
        <w:tc>
          <w:tcPr>
            <w:tcW w:w="418" w:type="dxa"/>
            <w:vAlign w:val="center"/>
          </w:tcPr>
          <w:p w14:paraId="26772216" w14:textId="77777777" w:rsidR="001B41A1" w:rsidRPr="00B4326C" w:rsidRDefault="001B41A1" w:rsidP="00ED7DA3">
            <w:pPr>
              <w:pStyle w:val="TextoTabla"/>
              <w:jc w:val="center"/>
            </w:pPr>
          </w:p>
        </w:tc>
        <w:tc>
          <w:tcPr>
            <w:tcW w:w="418" w:type="dxa"/>
            <w:vAlign w:val="center"/>
          </w:tcPr>
          <w:p w14:paraId="4363642F" w14:textId="77777777" w:rsidR="001B41A1" w:rsidRPr="00B4326C" w:rsidRDefault="001B41A1" w:rsidP="00ED7DA3">
            <w:pPr>
              <w:pStyle w:val="TextoTabla"/>
              <w:jc w:val="center"/>
            </w:pPr>
          </w:p>
        </w:tc>
        <w:tc>
          <w:tcPr>
            <w:tcW w:w="418" w:type="dxa"/>
            <w:vAlign w:val="center"/>
          </w:tcPr>
          <w:p w14:paraId="57072FC5" w14:textId="311395EC" w:rsidR="001B41A1" w:rsidRPr="00B4326C" w:rsidRDefault="005D37EC" w:rsidP="00ED7DA3">
            <w:pPr>
              <w:pStyle w:val="TextoTabla"/>
              <w:jc w:val="center"/>
            </w:pPr>
            <w:r w:rsidRPr="00B4326C">
              <w:t>X</w:t>
            </w:r>
          </w:p>
        </w:tc>
        <w:tc>
          <w:tcPr>
            <w:tcW w:w="418" w:type="dxa"/>
            <w:vAlign w:val="center"/>
          </w:tcPr>
          <w:p w14:paraId="49C08A75" w14:textId="77777777" w:rsidR="001B41A1" w:rsidRPr="00B4326C" w:rsidRDefault="001B41A1" w:rsidP="00ED7DA3">
            <w:pPr>
              <w:pStyle w:val="TextoTabla"/>
              <w:jc w:val="center"/>
            </w:pPr>
          </w:p>
        </w:tc>
        <w:tc>
          <w:tcPr>
            <w:tcW w:w="418" w:type="dxa"/>
            <w:vAlign w:val="center"/>
          </w:tcPr>
          <w:p w14:paraId="7A8C87F0" w14:textId="77777777" w:rsidR="001B41A1" w:rsidRPr="00B4326C" w:rsidRDefault="001B41A1" w:rsidP="00ED7DA3">
            <w:pPr>
              <w:pStyle w:val="TextoTabla"/>
              <w:jc w:val="center"/>
            </w:pPr>
          </w:p>
        </w:tc>
        <w:tc>
          <w:tcPr>
            <w:tcW w:w="418" w:type="dxa"/>
            <w:vAlign w:val="center"/>
          </w:tcPr>
          <w:p w14:paraId="7C47EF6E" w14:textId="77777777" w:rsidR="001B41A1" w:rsidRPr="00B4326C" w:rsidRDefault="001B41A1" w:rsidP="00ED7DA3">
            <w:pPr>
              <w:pStyle w:val="TextoTabla"/>
              <w:jc w:val="center"/>
            </w:pPr>
          </w:p>
        </w:tc>
        <w:tc>
          <w:tcPr>
            <w:tcW w:w="418" w:type="dxa"/>
            <w:vAlign w:val="center"/>
          </w:tcPr>
          <w:p w14:paraId="6EB948DE" w14:textId="77777777" w:rsidR="001B41A1" w:rsidRPr="00B4326C" w:rsidRDefault="001B41A1" w:rsidP="00ED7DA3">
            <w:pPr>
              <w:pStyle w:val="TextoTabla"/>
              <w:jc w:val="center"/>
            </w:pPr>
          </w:p>
        </w:tc>
        <w:tc>
          <w:tcPr>
            <w:tcW w:w="418" w:type="dxa"/>
            <w:vAlign w:val="center"/>
          </w:tcPr>
          <w:p w14:paraId="552D5ADE" w14:textId="77777777" w:rsidR="001B41A1" w:rsidRPr="00B4326C" w:rsidRDefault="001B41A1" w:rsidP="00ED7DA3">
            <w:pPr>
              <w:pStyle w:val="TextoTabla"/>
              <w:jc w:val="center"/>
            </w:pPr>
          </w:p>
        </w:tc>
        <w:tc>
          <w:tcPr>
            <w:tcW w:w="418" w:type="dxa"/>
            <w:vAlign w:val="center"/>
          </w:tcPr>
          <w:p w14:paraId="4803D7FB" w14:textId="77777777" w:rsidR="001B41A1" w:rsidRPr="00B4326C" w:rsidRDefault="001B41A1" w:rsidP="00ED7DA3">
            <w:pPr>
              <w:pStyle w:val="TextoTabla"/>
              <w:jc w:val="center"/>
            </w:pPr>
          </w:p>
        </w:tc>
        <w:tc>
          <w:tcPr>
            <w:tcW w:w="418" w:type="dxa"/>
            <w:vAlign w:val="center"/>
          </w:tcPr>
          <w:p w14:paraId="56819026" w14:textId="77777777" w:rsidR="001B41A1" w:rsidRPr="00B4326C" w:rsidRDefault="001B41A1" w:rsidP="00ED7DA3">
            <w:pPr>
              <w:pStyle w:val="TextoTabla"/>
              <w:jc w:val="center"/>
            </w:pPr>
          </w:p>
        </w:tc>
        <w:tc>
          <w:tcPr>
            <w:tcW w:w="418" w:type="dxa"/>
            <w:vAlign w:val="center"/>
          </w:tcPr>
          <w:p w14:paraId="4383E516" w14:textId="77777777" w:rsidR="001B41A1" w:rsidRPr="00B4326C" w:rsidRDefault="001B41A1" w:rsidP="00ED7DA3">
            <w:pPr>
              <w:pStyle w:val="TextoTabla"/>
              <w:jc w:val="center"/>
            </w:pPr>
          </w:p>
        </w:tc>
        <w:tc>
          <w:tcPr>
            <w:tcW w:w="418" w:type="dxa"/>
            <w:vAlign w:val="center"/>
          </w:tcPr>
          <w:p w14:paraId="35F84A52" w14:textId="77777777" w:rsidR="001B41A1" w:rsidRPr="00B4326C" w:rsidRDefault="001B41A1" w:rsidP="00ED7DA3">
            <w:pPr>
              <w:pStyle w:val="TextoTabla"/>
              <w:jc w:val="center"/>
            </w:pPr>
          </w:p>
        </w:tc>
        <w:tc>
          <w:tcPr>
            <w:tcW w:w="418" w:type="dxa"/>
            <w:vAlign w:val="center"/>
          </w:tcPr>
          <w:p w14:paraId="1147F0A7" w14:textId="77777777" w:rsidR="001B41A1" w:rsidRPr="00B4326C" w:rsidRDefault="001B41A1" w:rsidP="00ED7DA3">
            <w:pPr>
              <w:pStyle w:val="TextoTabla"/>
              <w:jc w:val="center"/>
            </w:pPr>
          </w:p>
        </w:tc>
      </w:tr>
      <w:tr w:rsidR="00BA1EFF" w:rsidRPr="00B4326C" w14:paraId="033AB64A" w14:textId="77777777" w:rsidTr="005D37EC">
        <w:trPr>
          <w:cantSplit/>
          <w:trHeight w:val="567"/>
          <w:jc w:val="center"/>
        </w:trPr>
        <w:tc>
          <w:tcPr>
            <w:tcW w:w="203" w:type="dxa"/>
            <w:vAlign w:val="center"/>
          </w:tcPr>
          <w:p w14:paraId="4EA403E6" w14:textId="03498885" w:rsidR="001B41A1" w:rsidRPr="00B4326C" w:rsidRDefault="00BA1EFF" w:rsidP="00ED7DA3">
            <w:pPr>
              <w:pStyle w:val="TextoTabla"/>
              <w:jc w:val="center"/>
              <w:rPr>
                <w:b/>
                <w:bCs/>
              </w:rPr>
            </w:pPr>
            <w:r w:rsidRPr="00B4326C">
              <w:rPr>
                <w:b/>
                <w:bCs/>
              </w:rPr>
              <w:lastRenderedPageBreak/>
              <w:t>1</w:t>
            </w:r>
            <w:r w:rsidR="00405203" w:rsidRPr="00B4326C">
              <w:rPr>
                <w:b/>
                <w:bCs/>
              </w:rPr>
              <w:t>9</w:t>
            </w:r>
          </w:p>
        </w:tc>
        <w:tc>
          <w:tcPr>
            <w:tcW w:w="417" w:type="dxa"/>
            <w:vAlign w:val="center"/>
          </w:tcPr>
          <w:p w14:paraId="053666F9" w14:textId="77777777" w:rsidR="001B41A1" w:rsidRPr="00B4326C" w:rsidRDefault="001B41A1" w:rsidP="00ED7DA3">
            <w:pPr>
              <w:pStyle w:val="TextoTabla"/>
              <w:jc w:val="center"/>
            </w:pPr>
          </w:p>
        </w:tc>
        <w:tc>
          <w:tcPr>
            <w:tcW w:w="417" w:type="dxa"/>
            <w:vAlign w:val="center"/>
          </w:tcPr>
          <w:p w14:paraId="13191ED3" w14:textId="77777777" w:rsidR="001B41A1" w:rsidRPr="00B4326C" w:rsidRDefault="001B41A1" w:rsidP="00ED7DA3">
            <w:pPr>
              <w:pStyle w:val="TextoTabla"/>
              <w:jc w:val="center"/>
            </w:pPr>
          </w:p>
        </w:tc>
        <w:tc>
          <w:tcPr>
            <w:tcW w:w="417" w:type="dxa"/>
            <w:vAlign w:val="center"/>
          </w:tcPr>
          <w:p w14:paraId="45C03941" w14:textId="77777777" w:rsidR="001B41A1" w:rsidRPr="00B4326C" w:rsidRDefault="001B41A1" w:rsidP="00ED7DA3">
            <w:pPr>
              <w:pStyle w:val="TextoTabla"/>
              <w:jc w:val="center"/>
            </w:pPr>
          </w:p>
        </w:tc>
        <w:tc>
          <w:tcPr>
            <w:tcW w:w="418" w:type="dxa"/>
            <w:vAlign w:val="center"/>
          </w:tcPr>
          <w:p w14:paraId="7A6139B8" w14:textId="77777777" w:rsidR="001B41A1" w:rsidRPr="00B4326C" w:rsidRDefault="001B41A1" w:rsidP="00ED7DA3">
            <w:pPr>
              <w:pStyle w:val="TextoTabla"/>
              <w:jc w:val="center"/>
            </w:pPr>
          </w:p>
        </w:tc>
        <w:tc>
          <w:tcPr>
            <w:tcW w:w="418" w:type="dxa"/>
            <w:vAlign w:val="center"/>
          </w:tcPr>
          <w:p w14:paraId="7EF03024" w14:textId="77777777" w:rsidR="001B41A1" w:rsidRPr="00B4326C" w:rsidRDefault="001B41A1" w:rsidP="00ED7DA3">
            <w:pPr>
              <w:pStyle w:val="TextoTabla"/>
              <w:jc w:val="center"/>
            </w:pPr>
          </w:p>
        </w:tc>
        <w:tc>
          <w:tcPr>
            <w:tcW w:w="418" w:type="dxa"/>
            <w:vAlign w:val="center"/>
          </w:tcPr>
          <w:p w14:paraId="5F73CF49" w14:textId="77777777" w:rsidR="001B41A1" w:rsidRPr="00B4326C" w:rsidRDefault="001B41A1" w:rsidP="00ED7DA3">
            <w:pPr>
              <w:pStyle w:val="TextoTabla"/>
              <w:jc w:val="center"/>
            </w:pPr>
          </w:p>
        </w:tc>
        <w:tc>
          <w:tcPr>
            <w:tcW w:w="418" w:type="dxa"/>
            <w:vAlign w:val="center"/>
          </w:tcPr>
          <w:p w14:paraId="78E4073F" w14:textId="77777777" w:rsidR="001B41A1" w:rsidRPr="00B4326C" w:rsidRDefault="001B41A1" w:rsidP="00ED7DA3">
            <w:pPr>
              <w:pStyle w:val="TextoTabla"/>
              <w:jc w:val="center"/>
            </w:pPr>
          </w:p>
        </w:tc>
        <w:tc>
          <w:tcPr>
            <w:tcW w:w="418" w:type="dxa"/>
            <w:vAlign w:val="center"/>
          </w:tcPr>
          <w:p w14:paraId="5EF6F305" w14:textId="77777777" w:rsidR="001B41A1" w:rsidRPr="00B4326C" w:rsidRDefault="001B41A1" w:rsidP="00ED7DA3">
            <w:pPr>
              <w:pStyle w:val="TextoTabla"/>
              <w:jc w:val="center"/>
            </w:pPr>
          </w:p>
        </w:tc>
        <w:tc>
          <w:tcPr>
            <w:tcW w:w="418" w:type="dxa"/>
            <w:vAlign w:val="center"/>
          </w:tcPr>
          <w:p w14:paraId="42D5FFD3" w14:textId="77777777" w:rsidR="001B41A1" w:rsidRPr="00B4326C" w:rsidRDefault="001B41A1" w:rsidP="00ED7DA3">
            <w:pPr>
              <w:pStyle w:val="TextoTabla"/>
              <w:jc w:val="center"/>
            </w:pPr>
          </w:p>
        </w:tc>
        <w:tc>
          <w:tcPr>
            <w:tcW w:w="418" w:type="dxa"/>
            <w:vAlign w:val="center"/>
          </w:tcPr>
          <w:p w14:paraId="26C428E8" w14:textId="77777777" w:rsidR="001B41A1" w:rsidRPr="00B4326C" w:rsidRDefault="001B41A1" w:rsidP="00ED7DA3">
            <w:pPr>
              <w:pStyle w:val="TextoTabla"/>
              <w:jc w:val="center"/>
            </w:pPr>
          </w:p>
        </w:tc>
        <w:tc>
          <w:tcPr>
            <w:tcW w:w="418" w:type="dxa"/>
            <w:vAlign w:val="center"/>
          </w:tcPr>
          <w:p w14:paraId="4E620B4C" w14:textId="576B5E57" w:rsidR="001B41A1" w:rsidRPr="00B4326C" w:rsidRDefault="005D37EC" w:rsidP="00ED7DA3">
            <w:pPr>
              <w:pStyle w:val="TextoTabla"/>
              <w:jc w:val="center"/>
            </w:pPr>
            <w:r w:rsidRPr="00B4326C">
              <w:t>X</w:t>
            </w:r>
          </w:p>
        </w:tc>
        <w:tc>
          <w:tcPr>
            <w:tcW w:w="418" w:type="dxa"/>
            <w:vAlign w:val="center"/>
          </w:tcPr>
          <w:p w14:paraId="2258333C" w14:textId="77777777" w:rsidR="001B41A1" w:rsidRPr="00B4326C" w:rsidRDefault="001B41A1" w:rsidP="00ED7DA3">
            <w:pPr>
              <w:pStyle w:val="TextoTabla"/>
              <w:jc w:val="center"/>
            </w:pPr>
          </w:p>
        </w:tc>
        <w:tc>
          <w:tcPr>
            <w:tcW w:w="418" w:type="dxa"/>
            <w:vAlign w:val="center"/>
          </w:tcPr>
          <w:p w14:paraId="2CB2495C" w14:textId="77777777" w:rsidR="001B41A1" w:rsidRPr="00B4326C" w:rsidRDefault="001B41A1" w:rsidP="00ED7DA3">
            <w:pPr>
              <w:pStyle w:val="TextoTabla"/>
              <w:jc w:val="center"/>
            </w:pPr>
          </w:p>
        </w:tc>
        <w:tc>
          <w:tcPr>
            <w:tcW w:w="418" w:type="dxa"/>
            <w:vAlign w:val="center"/>
          </w:tcPr>
          <w:p w14:paraId="4EB5099D" w14:textId="77777777" w:rsidR="001B41A1" w:rsidRPr="00B4326C" w:rsidRDefault="001B41A1" w:rsidP="00ED7DA3">
            <w:pPr>
              <w:pStyle w:val="TextoTabla"/>
              <w:jc w:val="center"/>
            </w:pPr>
          </w:p>
        </w:tc>
        <w:tc>
          <w:tcPr>
            <w:tcW w:w="418" w:type="dxa"/>
            <w:vAlign w:val="center"/>
          </w:tcPr>
          <w:p w14:paraId="123EB8E9" w14:textId="77777777" w:rsidR="001B41A1" w:rsidRPr="00B4326C" w:rsidRDefault="001B41A1" w:rsidP="00ED7DA3">
            <w:pPr>
              <w:pStyle w:val="TextoTabla"/>
              <w:jc w:val="center"/>
            </w:pPr>
          </w:p>
        </w:tc>
        <w:tc>
          <w:tcPr>
            <w:tcW w:w="418" w:type="dxa"/>
            <w:vAlign w:val="center"/>
          </w:tcPr>
          <w:p w14:paraId="0B487334" w14:textId="77777777" w:rsidR="001B41A1" w:rsidRPr="00B4326C" w:rsidRDefault="001B41A1" w:rsidP="00ED7DA3">
            <w:pPr>
              <w:pStyle w:val="TextoTabla"/>
              <w:jc w:val="center"/>
            </w:pPr>
          </w:p>
        </w:tc>
        <w:tc>
          <w:tcPr>
            <w:tcW w:w="418" w:type="dxa"/>
            <w:vAlign w:val="center"/>
          </w:tcPr>
          <w:p w14:paraId="757839F9" w14:textId="77777777" w:rsidR="001B41A1" w:rsidRPr="00B4326C" w:rsidRDefault="001B41A1" w:rsidP="00ED7DA3">
            <w:pPr>
              <w:pStyle w:val="TextoTabla"/>
              <w:jc w:val="center"/>
            </w:pPr>
          </w:p>
        </w:tc>
        <w:tc>
          <w:tcPr>
            <w:tcW w:w="418" w:type="dxa"/>
            <w:vAlign w:val="center"/>
          </w:tcPr>
          <w:p w14:paraId="20550C7B" w14:textId="77777777" w:rsidR="001B41A1" w:rsidRPr="00B4326C" w:rsidRDefault="001B41A1" w:rsidP="00ED7DA3">
            <w:pPr>
              <w:pStyle w:val="TextoTabla"/>
              <w:jc w:val="center"/>
            </w:pPr>
          </w:p>
        </w:tc>
        <w:tc>
          <w:tcPr>
            <w:tcW w:w="418" w:type="dxa"/>
            <w:vAlign w:val="center"/>
          </w:tcPr>
          <w:p w14:paraId="79CC8A72" w14:textId="77777777" w:rsidR="001B41A1" w:rsidRPr="00B4326C" w:rsidRDefault="001B41A1" w:rsidP="00ED7DA3">
            <w:pPr>
              <w:pStyle w:val="TextoTabla"/>
              <w:jc w:val="center"/>
            </w:pPr>
          </w:p>
        </w:tc>
        <w:tc>
          <w:tcPr>
            <w:tcW w:w="418" w:type="dxa"/>
            <w:vAlign w:val="center"/>
          </w:tcPr>
          <w:p w14:paraId="36E8275C" w14:textId="77777777" w:rsidR="001B41A1" w:rsidRPr="00B4326C" w:rsidRDefault="001B41A1" w:rsidP="00ED7DA3">
            <w:pPr>
              <w:pStyle w:val="TextoTabla"/>
              <w:jc w:val="center"/>
            </w:pPr>
          </w:p>
        </w:tc>
      </w:tr>
      <w:tr w:rsidR="00BA1EFF" w:rsidRPr="00B4326C" w14:paraId="0A2AE7B2" w14:textId="77777777" w:rsidTr="005D37EC">
        <w:trPr>
          <w:cantSplit/>
          <w:trHeight w:val="567"/>
          <w:jc w:val="center"/>
        </w:trPr>
        <w:tc>
          <w:tcPr>
            <w:tcW w:w="203" w:type="dxa"/>
            <w:vAlign w:val="center"/>
          </w:tcPr>
          <w:p w14:paraId="7E6FDB64" w14:textId="6C194AAF" w:rsidR="001B41A1" w:rsidRPr="00B4326C" w:rsidRDefault="00405203" w:rsidP="00ED7DA3">
            <w:pPr>
              <w:pStyle w:val="TextoTabla"/>
              <w:jc w:val="center"/>
              <w:rPr>
                <w:b/>
                <w:bCs/>
              </w:rPr>
            </w:pPr>
            <w:r w:rsidRPr="00B4326C">
              <w:rPr>
                <w:b/>
                <w:bCs/>
              </w:rPr>
              <w:t>20</w:t>
            </w:r>
          </w:p>
        </w:tc>
        <w:tc>
          <w:tcPr>
            <w:tcW w:w="417" w:type="dxa"/>
            <w:vAlign w:val="center"/>
          </w:tcPr>
          <w:p w14:paraId="24409979" w14:textId="77777777" w:rsidR="001B41A1" w:rsidRPr="00B4326C" w:rsidRDefault="001B41A1" w:rsidP="00ED7DA3">
            <w:pPr>
              <w:pStyle w:val="TextoTabla"/>
              <w:jc w:val="center"/>
            </w:pPr>
          </w:p>
        </w:tc>
        <w:tc>
          <w:tcPr>
            <w:tcW w:w="417" w:type="dxa"/>
            <w:vAlign w:val="center"/>
          </w:tcPr>
          <w:p w14:paraId="5D4C7106" w14:textId="77777777" w:rsidR="001B41A1" w:rsidRPr="00B4326C" w:rsidRDefault="001B41A1" w:rsidP="00ED7DA3">
            <w:pPr>
              <w:pStyle w:val="TextoTabla"/>
              <w:jc w:val="center"/>
            </w:pPr>
          </w:p>
        </w:tc>
        <w:tc>
          <w:tcPr>
            <w:tcW w:w="417" w:type="dxa"/>
            <w:vAlign w:val="center"/>
          </w:tcPr>
          <w:p w14:paraId="5898EA9D" w14:textId="77777777" w:rsidR="001B41A1" w:rsidRPr="00B4326C" w:rsidRDefault="001B41A1" w:rsidP="00ED7DA3">
            <w:pPr>
              <w:pStyle w:val="TextoTabla"/>
              <w:jc w:val="center"/>
            </w:pPr>
          </w:p>
        </w:tc>
        <w:tc>
          <w:tcPr>
            <w:tcW w:w="418" w:type="dxa"/>
            <w:vAlign w:val="center"/>
          </w:tcPr>
          <w:p w14:paraId="7D6D7767" w14:textId="77777777" w:rsidR="001B41A1" w:rsidRPr="00B4326C" w:rsidRDefault="001B41A1" w:rsidP="00ED7DA3">
            <w:pPr>
              <w:pStyle w:val="TextoTabla"/>
              <w:jc w:val="center"/>
            </w:pPr>
          </w:p>
        </w:tc>
        <w:tc>
          <w:tcPr>
            <w:tcW w:w="418" w:type="dxa"/>
            <w:vAlign w:val="center"/>
          </w:tcPr>
          <w:p w14:paraId="6B8A999C" w14:textId="77777777" w:rsidR="001B41A1" w:rsidRPr="00B4326C" w:rsidRDefault="001B41A1" w:rsidP="00ED7DA3">
            <w:pPr>
              <w:pStyle w:val="TextoTabla"/>
              <w:jc w:val="center"/>
            </w:pPr>
          </w:p>
        </w:tc>
        <w:tc>
          <w:tcPr>
            <w:tcW w:w="418" w:type="dxa"/>
            <w:vAlign w:val="center"/>
          </w:tcPr>
          <w:p w14:paraId="3F33E4CA" w14:textId="77777777" w:rsidR="001B41A1" w:rsidRPr="00B4326C" w:rsidRDefault="001B41A1" w:rsidP="00ED7DA3">
            <w:pPr>
              <w:pStyle w:val="TextoTabla"/>
              <w:jc w:val="center"/>
            </w:pPr>
          </w:p>
        </w:tc>
        <w:tc>
          <w:tcPr>
            <w:tcW w:w="418" w:type="dxa"/>
            <w:vAlign w:val="center"/>
          </w:tcPr>
          <w:p w14:paraId="44DD019C" w14:textId="77777777" w:rsidR="001B41A1" w:rsidRPr="00B4326C" w:rsidRDefault="001B41A1" w:rsidP="00ED7DA3">
            <w:pPr>
              <w:pStyle w:val="TextoTabla"/>
              <w:jc w:val="center"/>
            </w:pPr>
          </w:p>
        </w:tc>
        <w:tc>
          <w:tcPr>
            <w:tcW w:w="418" w:type="dxa"/>
            <w:vAlign w:val="center"/>
          </w:tcPr>
          <w:p w14:paraId="6D938A8C" w14:textId="77777777" w:rsidR="001B41A1" w:rsidRPr="00B4326C" w:rsidRDefault="001B41A1" w:rsidP="00ED7DA3">
            <w:pPr>
              <w:pStyle w:val="TextoTabla"/>
              <w:jc w:val="center"/>
            </w:pPr>
          </w:p>
        </w:tc>
        <w:tc>
          <w:tcPr>
            <w:tcW w:w="418" w:type="dxa"/>
            <w:vAlign w:val="center"/>
          </w:tcPr>
          <w:p w14:paraId="503704A2" w14:textId="77777777" w:rsidR="001B41A1" w:rsidRPr="00B4326C" w:rsidRDefault="001B41A1" w:rsidP="00ED7DA3">
            <w:pPr>
              <w:pStyle w:val="TextoTabla"/>
              <w:jc w:val="center"/>
            </w:pPr>
          </w:p>
        </w:tc>
        <w:tc>
          <w:tcPr>
            <w:tcW w:w="418" w:type="dxa"/>
            <w:vAlign w:val="center"/>
          </w:tcPr>
          <w:p w14:paraId="69B9AAB8" w14:textId="77777777" w:rsidR="001B41A1" w:rsidRPr="00B4326C" w:rsidRDefault="001B41A1" w:rsidP="00ED7DA3">
            <w:pPr>
              <w:pStyle w:val="TextoTabla"/>
              <w:jc w:val="center"/>
            </w:pPr>
          </w:p>
        </w:tc>
        <w:tc>
          <w:tcPr>
            <w:tcW w:w="418" w:type="dxa"/>
            <w:vAlign w:val="center"/>
          </w:tcPr>
          <w:p w14:paraId="12D735F4" w14:textId="4B95EE15" w:rsidR="001B41A1" w:rsidRPr="00B4326C" w:rsidRDefault="005D37EC" w:rsidP="00ED7DA3">
            <w:pPr>
              <w:pStyle w:val="TextoTabla"/>
              <w:jc w:val="center"/>
            </w:pPr>
            <w:r w:rsidRPr="00B4326C">
              <w:t>X</w:t>
            </w:r>
          </w:p>
        </w:tc>
        <w:tc>
          <w:tcPr>
            <w:tcW w:w="418" w:type="dxa"/>
            <w:vAlign w:val="center"/>
          </w:tcPr>
          <w:p w14:paraId="653D94B3" w14:textId="77777777" w:rsidR="001B41A1" w:rsidRPr="00B4326C" w:rsidRDefault="001B41A1" w:rsidP="00ED7DA3">
            <w:pPr>
              <w:pStyle w:val="TextoTabla"/>
              <w:jc w:val="center"/>
            </w:pPr>
          </w:p>
        </w:tc>
        <w:tc>
          <w:tcPr>
            <w:tcW w:w="418" w:type="dxa"/>
            <w:vAlign w:val="center"/>
          </w:tcPr>
          <w:p w14:paraId="067E86AD" w14:textId="77777777" w:rsidR="001B41A1" w:rsidRPr="00B4326C" w:rsidRDefault="001B41A1" w:rsidP="00ED7DA3">
            <w:pPr>
              <w:pStyle w:val="TextoTabla"/>
              <w:jc w:val="center"/>
            </w:pPr>
          </w:p>
        </w:tc>
        <w:tc>
          <w:tcPr>
            <w:tcW w:w="418" w:type="dxa"/>
            <w:vAlign w:val="center"/>
          </w:tcPr>
          <w:p w14:paraId="3F0140B0" w14:textId="77777777" w:rsidR="001B41A1" w:rsidRPr="00B4326C" w:rsidRDefault="001B41A1" w:rsidP="00ED7DA3">
            <w:pPr>
              <w:pStyle w:val="TextoTabla"/>
              <w:jc w:val="center"/>
            </w:pPr>
          </w:p>
        </w:tc>
        <w:tc>
          <w:tcPr>
            <w:tcW w:w="418" w:type="dxa"/>
            <w:vAlign w:val="center"/>
          </w:tcPr>
          <w:p w14:paraId="2E1B6F5D" w14:textId="77777777" w:rsidR="001B41A1" w:rsidRPr="00B4326C" w:rsidRDefault="001B41A1" w:rsidP="00ED7DA3">
            <w:pPr>
              <w:pStyle w:val="TextoTabla"/>
              <w:jc w:val="center"/>
            </w:pPr>
          </w:p>
        </w:tc>
        <w:tc>
          <w:tcPr>
            <w:tcW w:w="418" w:type="dxa"/>
            <w:vAlign w:val="center"/>
          </w:tcPr>
          <w:p w14:paraId="6D8C0AF0" w14:textId="77777777" w:rsidR="001B41A1" w:rsidRPr="00B4326C" w:rsidRDefault="001B41A1" w:rsidP="00ED7DA3">
            <w:pPr>
              <w:pStyle w:val="TextoTabla"/>
              <w:jc w:val="center"/>
            </w:pPr>
          </w:p>
        </w:tc>
        <w:tc>
          <w:tcPr>
            <w:tcW w:w="418" w:type="dxa"/>
            <w:vAlign w:val="center"/>
          </w:tcPr>
          <w:p w14:paraId="308C9652" w14:textId="77777777" w:rsidR="001B41A1" w:rsidRPr="00B4326C" w:rsidRDefault="001B41A1" w:rsidP="00ED7DA3">
            <w:pPr>
              <w:pStyle w:val="TextoTabla"/>
              <w:jc w:val="center"/>
            </w:pPr>
          </w:p>
        </w:tc>
        <w:tc>
          <w:tcPr>
            <w:tcW w:w="418" w:type="dxa"/>
            <w:vAlign w:val="center"/>
          </w:tcPr>
          <w:p w14:paraId="1C6F8874" w14:textId="77777777" w:rsidR="001B41A1" w:rsidRPr="00B4326C" w:rsidRDefault="001B41A1" w:rsidP="00ED7DA3">
            <w:pPr>
              <w:pStyle w:val="TextoTabla"/>
              <w:jc w:val="center"/>
            </w:pPr>
          </w:p>
        </w:tc>
        <w:tc>
          <w:tcPr>
            <w:tcW w:w="418" w:type="dxa"/>
            <w:vAlign w:val="center"/>
          </w:tcPr>
          <w:p w14:paraId="7DD29A9C" w14:textId="77777777" w:rsidR="001B41A1" w:rsidRPr="00B4326C" w:rsidRDefault="001B41A1" w:rsidP="00ED7DA3">
            <w:pPr>
              <w:pStyle w:val="TextoTabla"/>
              <w:jc w:val="center"/>
            </w:pPr>
          </w:p>
        </w:tc>
        <w:tc>
          <w:tcPr>
            <w:tcW w:w="418" w:type="dxa"/>
            <w:vAlign w:val="center"/>
          </w:tcPr>
          <w:p w14:paraId="13825606" w14:textId="77777777" w:rsidR="001B41A1" w:rsidRPr="00B4326C" w:rsidRDefault="001B41A1" w:rsidP="00ED7DA3">
            <w:pPr>
              <w:pStyle w:val="TextoTabla"/>
              <w:jc w:val="center"/>
            </w:pPr>
          </w:p>
        </w:tc>
      </w:tr>
      <w:tr w:rsidR="00BA1EFF" w:rsidRPr="00B4326C" w14:paraId="37727885" w14:textId="77777777" w:rsidTr="005D37EC">
        <w:trPr>
          <w:cantSplit/>
          <w:trHeight w:val="567"/>
          <w:jc w:val="center"/>
        </w:trPr>
        <w:tc>
          <w:tcPr>
            <w:tcW w:w="203" w:type="dxa"/>
            <w:vAlign w:val="center"/>
          </w:tcPr>
          <w:p w14:paraId="2B073E07" w14:textId="0BD6590C" w:rsidR="001B41A1" w:rsidRPr="00B4326C" w:rsidRDefault="00BA1EFF" w:rsidP="00ED7DA3">
            <w:pPr>
              <w:pStyle w:val="TextoTabla"/>
              <w:jc w:val="center"/>
              <w:rPr>
                <w:b/>
                <w:bCs/>
              </w:rPr>
            </w:pPr>
            <w:r w:rsidRPr="00B4326C">
              <w:rPr>
                <w:b/>
                <w:bCs/>
              </w:rPr>
              <w:t>2</w:t>
            </w:r>
            <w:r w:rsidR="00405203" w:rsidRPr="00B4326C">
              <w:rPr>
                <w:b/>
                <w:bCs/>
              </w:rPr>
              <w:t>1</w:t>
            </w:r>
          </w:p>
        </w:tc>
        <w:tc>
          <w:tcPr>
            <w:tcW w:w="417" w:type="dxa"/>
            <w:vAlign w:val="center"/>
          </w:tcPr>
          <w:p w14:paraId="4FE36C62" w14:textId="77777777" w:rsidR="001B41A1" w:rsidRPr="00B4326C" w:rsidRDefault="001B41A1" w:rsidP="00ED7DA3">
            <w:pPr>
              <w:pStyle w:val="TextoTabla"/>
              <w:jc w:val="center"/>
            </w:pPr>
          </w:p>
        </w:tc>
        <w:tc>
          <w:tcPr>
            <w:tcW w:w="417" w:type="dxa"/>
            <w:vAlign w:val="center"/>
          </w:tcPr>
          <w:p w14:paraId="62C1BD46" w14:textId="77777777" w:rsidR="001B41A1" w:rsidRPr="00B4326C" w:rsidRDefault="001B41A1" w:rsidP="00ED7DA3">
            <w:pPr>
              <w:pStyle w:val="TextoTabla"/>
              <w:jc w:val="center"/>
            </w:pPr>
          </w:p>
        </w:tc>
        <w:tc>
          <w:tcPr>
            <w:tcW w:w="417" w:type="dxa"/>
            <w:vAlign w:val="center"/>
          </w:tcPr>
          <w:p w14:paraId="3D86FFD2" w14:textId="77777777" w:rsidR="001B41A1" w:rsidRPr="00B4326C" w:rsidRDefault="001B41A1" w:rsidP="00ED7DA3">
            <w:pPr>
              <w:pStyle w:val="TextoTabla"/>
              <w:jc w:val="center"/>
            </w:pPr>
          </w:p>
        </w:tc>
        <w:tc>
          <w:tcPr>
            <w:tcW w:w="418" w:type="dxa"/>
            <w:vAlign w:val="center"/>
          </w:tcPr>
          <w:p w14:paraId="7F10E983" w14:textId="77777777" w:rsidR="001B41A1" w:rsidRPr="00B4326C" w:rsidRDefault="001B41A1" w:rsidP="00ED7DA3">
            <w:pPr>
              <w:pStyle w:val="TextoTabla"/>
              <w:jc w:val="center"/>
            </w:pPr>
          </w:p>
        </w:tc>
        <w:tc>
          <w:tcPr>
            <w:tcW w:w="418" w:type="dxa"/>
            <w:vAlign w:val="center"/>
          </w:tcPr>
          <w:p w14:paraId="46DB38B5" w14:textId="77777777" w:rsidR="001B41A1" w:rsidRPr="00B4326C" w:rsidRDefault="001B41A1" w:rsidP="00ED7DA3">
            <w:pPr>
              <w:pStyle w:val="TextoTabla"/>
              <w:jc w:val="center"/>
            </w:pPr>
          </w:p>
        </w:tc>
        <w:tc>
          <w:tcPr>
            <w:tcW w:w="418" w:type="dxa"/>
            <w:vAlign w:val="center"/>
          </w:tcPr>
          <w:p w14:paraId="631B43CE" w14:textId="77777777" w:rsidR="001B41A1" w:rsidRPr="00B4326C" w:rsidRDefault="001B41A1" w:rsidP="00ED7DA3">
            <w:pPr>
              <w:pStyle w:val="TextoTabla"/>
              <w:jc w:val="center"/>
            </w:pPr>
          </w:p>
        </w:tc>
        <w:tc>
          <w:tcPr>
            <w:tcW w:w="418" w:type="dxa"/>
            <w:vAlign w:val="center"/>
          </w:tcPr>
          <w:p w14:paraId="28051DB0" w14:textId="77777777" w:rsidR="001B41A1" w:rsidRPr="00B4326C" w:rsidRDefault="001B41A1" w:rsidP="00ED7DA3">
            <w:pPr>
              <w:pStyle w:val="TextoTabla"/>
              <w:jc w:val="center"/>
            </w:pPr>
          </w:p>
        </w:tc>
        <w:tc>
          <w:tcPr>
            <w:tcW w:w="418" w:type="dxa"/>
            <w:vAlign w:val="center"/>
          </w:tcPr>
          <w:p w14:paraId="6750B955" w14:textId="77777777" w:rsidR="001B41A1" w:rsidRPr="00B4326C" w:rsidRDefault="001B41A1" w:rsidP="00ED7DA3">
            <w:pPr>
              <w:pStyle w:val="TextoTabla"/>
              <w:jc w:val="center"/>
            </w:pPr>
          </w:p>
        </w:tc>
        <w:tc>
          <w:tcPr>
            <w:tcW w:w="418" w:type="dxa"/>
            <w:vAlign w:val="center"/>
          </w:tcPr>
          <w:p w14:paraId="1EE2EE43" w14:textId="77777777" w:rsidR="001B41A1" w:rsidRPr="00B4326C" w:rsidRDefault="001B41A1" w:rsidP="00ED7DA3">
            <w:pPr>
              <w:pStyle w:val="TextoTabla"/>
              <w:jc w:val="center"/>
            </w:pPr>
          </w:p>
        </w:tc>
        <w:tc>
          <w:tcPr>
            <w:tcW w:w="418" w:type="dxa"/>
            <w:vAlign w:val="center"/>
          </w:tcPr>
          <w:p w14:paraId="02DB47E7" w14:textId="77777777" w:rsidR="001B41A1" w:rsidRPr="00B4326C" w:rsidRDefault="001B41A1" w:rsidP="00ED7DA3">
            <w:pPr>
              <w:pStyle w:val="TextoTabla"/>
              <w:jc w:val="center"/>
            </w:pPr>
          </w:p>
        </w:tc>
        <w:tc>
          <w:tcPr>
            <w:tcW w:w="418" w:type="dxa"/>
            <w:vAlign w:val="center"/>
          </w:tcPr>
          <w:p w14:paraId="316207F1" w14:textId="77777777" w:rsidR="001B41A1" w:rsidRPr="00B4326C" w:rsidRDefault="001B41A1" w:rsidP="00ED7DA3">
            <w:pPr>
              <w:pStyle w:val="TextoTabla"/>
              <w:jc w:val="center"/>
            </w:pPr>
          </w:p>
        </w:tc>
        <w:tc>
          <w:tcPr>
            <w:tcW w:w="418" w:type="dxa"/>
            <w:vAlign w:val="center"/>
          </w:tcPr>
          <w:p w14:paraId="18D763AD" w14:textId="51DB8B1F" w:rsidR="001B41A1" w:rsidRPr="00B4326C" w:rsidRDefault="005D37EC" w:rsidP="00ED7DA3">
            <w:pPr>
              <w:pStyle w:val="TextoTabla"/>
              <w:jc w:val="center"/>
            </w:pPr>
            <w:r w:rsidRPr="00B4326C">
              <w:t>X</w:t>
            </w:r>
          </w:p>
        </w:tc>
        <w:tc>
          <w:tcPr>
            <w:tcW w:w="418" w:type="dxa"/>
            <w:vAlign w:val="center"/>
          </w:tcPr>
          <w:p w14:paraId="1A179407" w14:textId="77777777" w:rsidR="001B41A1" w:rsidRPr="00B4326C" w:rsidRDefault="001B41A1" w:rsidP="00ED7DA3">
            <w:pPr>
              <w:pStyle w:val="TextoTabla"/>
              <w:jc w:val="center"/>
            </w:pPr>
          </w:p>
        </w:tc>
        <w:tc>
          <w:tcPr>
            <w:tcW w:w="418" w:type="dxa"/>
            <w:vAlign w:val="center"/>
          </w:tcPr>
          <w:p w14:paraId="1596A284" w14:textId="77777777" w:rsidR="001B41A1" w:rsidRPr="00B4326C" w:rsidRDefault="001B41A1" w:rsidP="00ED7DA3">
            <w:pPr>
              <w:pStyle w:val="TextoTabla"/>
              <w:jc w:val="center"/>
            </w:pPr>
          </w:p>
        </w:tc>
        <w:tc>
          <w:tcPr>
            <w:tcW w:w="418" w:type="dxa"/>
            <w:vAlign w:val="center"/>
          </w:tcPr>
          <w:p w14:paraId="4EE570DA" w14:textId="77777777" w:rsidR="001B41A1" w:rsidRPr="00B4326C" w:rsidRDefault="001B41A1" w:rsidP="00ED7DA3">
            <w:pPr>
              <w:pStyle w:val="TextoTabla"/>
              <w:jc w:val="center"/>
            </w:pPr>
          </w:p>
        </w:tc>
        <w:tc>
          <w:tcPr>
            <w:tcW w:w="418" w:type="dxa"/>
            <w:vAlign w:val="center"/>
          </w:tcPr>
          <w:p w14:paraId="53273F4C" w14:textId="77777777" w:rsidR="001B41A1" w:rsidRPr="00B4326C" w:rsidRDefault="001B41A1" w:rsidP="00ED7DA3">
            <w:pPr>
              <w:pStyle w:val="TextoTabla"/>
              <w:jc w:val="center"/>
            </w:pPr>
          </w:p>
        </w:tc>
        <w:tc>
          <w:tcPr>
            <w:tcW w:w="418" w:type="dxa"/>
            <w:vAlign w:val="center"/>
          </w:tcPr>
          <w:p w14:paraId="23B43A3A" w14:textId="77777777" w:rsidR="001B41A1" w:rsidRPr="00B4326C" w:rsidRDefault="001B41A1" w:rsidP="00ED7DA3">
            <w:pPr>
              <w:pStyle w:val="TextoTabla"/>
              <w:jc w:val="center"/>
            </w:pPr>
          </w:p>
        </w:tc>
        <w:tc>
          <w:tcPr>
            <w:tcW w:w="418" w:type="dxa"/>
            <w:vAlign w:val="center"/>
          </w:tcPr>
          <w:p w14:paraId="542A80F6" w14:textId="77777777" w:rsidR="001B41A1" w:rsidRPr="00B4326C" w:rsidRDefault="001B41A1" w:rsidP="00ED7DA3">
            <w:pPr>
              <w:pStyle w:val="TextoTabla"/>
              <w:jc w:val="center"/>
            </w:pPr>
          </w:p>
        </w:tc>
        <w:tc>
          <w:tcPr>
            <w:tcW w:w="418" w:type="dxa"/>
            <w:vAlign w:val="center"/>
          </w:tcPr>
          <w:p w14:paraId="7DA2388D" w14:textId="77777777" w:rsidR="001B41A1" w:rsidRPr="00B4326C" w:rsidRDefault="001B41A1" w:rsidP="00ED7DA3">
            <w:pPr>
              <w:pStyle w:val="TextoTabla"/>
              <w:jc w:val="center"/>
            </w:pPr>
          </w:p>
        </w:tc>
        <w:tc>
          <w:tcPr>
            <w:tcW w:w="418" w:type="dxa"/>
            <w:vAlign w:val="center"/>
          </w:tcPr>
          <w:p w14:paraId="53607B99" w14:textId="77777777" w:rsidR="001B41A1" w:rsidRPr="00B4326C" w:rsidRDefault="001B41A1" w:rsidP="00ED7DA3">
            <w:pPr>
              <w:pStyle w:val="TextoTabla"/>
              <w:jc w:val="center"/>
            </w:pPr>
          </w:p>
        </w:tc>
      </w:tr>
      <w:tr w:rsidR="00BA1EFF" w:rsidRPr="00B4326C" w14:paraId="634D5C13" w14:textId="77777777" w:rsidTr="005D37EC">
        <w:trPr>
          <w:cantSplit/>
          <w:trHeight w:val="567"/>
          <w:jc w:val="center"/>
        </w:trPr>
        <w:tc>
          <w:tcPr>
            <w:tcW w:w="203" w:type="dxa"/>
            <w:vAlign w:val="center"/>
          </w:tcPr>
          <w:p w14:paraId="3D865B49" w14:textId="088284F6" w:rsidR="001B41A1" w:rsidRPr="00B4326C" w:rsidRDefault="00BA1EFF" w:rsidP="00ED7DA3">
            <w:pPr>
              <w:pStyle w:val="TextoTabla"/>
              <w:jc w:val="center"/>
              <w:rPr>
                <w:b/>
                <w:bCs/>
              </w:rPr>
            </w:pPr>
            <w:r w:rsidRPr="00B4326C">
              <w:rPr>
                <w:b/>
                <w:bCs/>
              </w:rPr>
              <w:t>2</w:t>
            </w:r>
            <w:r w:rsidR="00405203" w:rsidRPr="00B4326C">
              <w:rPr>
                <w:b/>
                <w:bCs/>
              </w:rPr>
              <w:t>2</w:t>
            </w:r>
          </w:p>
        </w:tc>
        <w:tc>
          <w:tcPr>
            <w:tcW w:w="417" w:type="dxa"/>
            <w:vAlign w:val="center"/>
          </w:tcPr>
          <w:p w14:paraId="6668D89B" w14:textId="77777777" w:rsidR="001B41A1" w:rsidRPr="00B4326C" w:rsidRDefault="001B41A1" w:rsidP="00ED7DA3">
            <w:pPr>
              <w:pStyle w:val="TextoTabla"/>
              <w:jc w:val="center"/>
            </w:pPr>
          </w:p>
        </w:tc>
        <w:tc>
          <w:tcPr>
            <w:tcW w:w="417" w:type="dxa"/>
            <w:vAlign w:val="center"/>
          </w:tcPr>
          <w:p w14:paraId="5F4AB163" w14:textId="77777777" w:rsidR="001B41A1" w:rsidRPr="00B4326C" w:rsidRDefault="001B41A1" w:rsidP="00ED7DA3">
            <w:pPr>
              <w:pStyle w:val="TextoTabla"/>
              <w:jc w:val="center"/>
            </w:pPr>
          </w:p>
        </w:tc>
        <w:tc>
          <w:tcPr>
            <w:tcW w:w="417" w:type="dxa"/>
            <w:vAlign w:val="center"/>
          </w:tcPr>
          <w:p w14:paraId="4F83FF33" w14:textId="77777777" w:rsidR="001B41A1" w:rsidRPr="00B4326C" w:rsidRDefault="001B41A1" w:rsidP="00ED7DA3">
            <w:pPr>
              <w:pStyle w:val="TextoTabla"/>
              <w:jc w:val="center"/>
            </w:pPr>
          </w:p>
        </w:tc>
        <w:tc>
          <w:tcPr>
            <w:tcW w:w="418" w:type="dxa"/>
            <w:vAlign w:val="center"/>
          </w:tcPr>
          <w:p w14:paraId="15E2385F" w14:textId="77777777" w:rsidR="001B41A1" w:rsidRPr="00B4326C" w:rsidRDefault="001B41A1" w:rsidP="00ED7DA3">
            <w:pPr>
              <w:pStyle w:val="TextoTabla"/>
              <w:jc w:val="center"/>
            </w:pPr>
          </w:p>
        </w:tc>
        <w:tc>
          <w:tcPr>
            <w:tcW w:w="418" w:type="dxa"/>
            <w:vAlign w:val="center"/>
          </w:tcPr>
          <w:p w14:paraId="22995D1F" w14:textId="77777777" w:rsidR="001B41A1" w:rsidRPr="00B4326C" w:rsidRDefault="001B41A1" w:rsidP="00ED7DA3">
            <w:pPr>
              <w:pStyle w:val="TextoTabla"/>
              <w:jc w:val="center"/>
            </w:pPr>
          </w:p>
        </w:tc>
        <w:tc>
          <w:tcPr>
            <w:tcW w:w="418" w:type="dxa"/>
            <w:vAlign w:val="center"/>
          </w:tcPr>
          <w:p w14:paraId="7096221C" w14:textId="77777777" w:rsidR="001B41A1" w:rsidRPr="00B4326C" w:rsidRDefault="001B41A1" w:rsidP="00ED7DA3">
            <w:pPr>
              <w:pStyle w:val="TextoTabla"/>
              <w:jc w:val="center"/>
            </w:pPr>
          </w:p>
        </w:tc>
        <w:tc>
          <w:tcPr>
            <w:tcW w:w="418" w:type="dxa"/>
            <w:vAlign w:val="center"/>
          </w:tcPr>
          <w:p w14:paraId="4AA780AF" w14:textId="77777777" w:rsidR="001B41A1" w:rsidRPr="00B4326C" w:rsidRDefault="001B41A1" w:rsidP="00ED7DA3">
            <w:pPr>
              <w:pStyle w:val="TextoTabla"/>
              <w:jc w:val="center"/>
            </w:pPr>
          </w:p>
        </w:tc>
        <w:tc>
          <w:tcPr>
            <w:tcW w:w="418" w:type="dxa"/>
            <w:vAlign w:val="center"/>
          </w:tcPr>
          <w:p w14:paraId="1700A4CD" w14:textId="77777777" w:rsidR="001B41A1" w:rsidRPr="00B4326C" w:rsidRDefault="001B41A1" w:rsidP="00ED7DA3">
            <w:pPr>
              <w:pStyle w:val="TextoTabla"/>
              <w:jc w:val="center"/>
            </w:pPr>
          </w:p>
        </w:tc>
        <w:tc>
          <w:tcPr>
            <w:tcW w:w="418" w:type="dxa"/>
            <w:vAlign w:val="center"/>
          </w:tcPr>
          <w:p w14:paraId="0EBEFD2E" w14:textId="77777777" w:rsidR="001B41A1" w:rsidRPr="00B4326C" w:rsidRDefault="001B41A1" w:rsidP="00ED7DA3">
            <w:pPr>
              <w:pStyle w:val="TextoTabla"/>
              <w:jc w:val="center"/>
            </w:pPr>
          </w:p>
        </w:tc>
        <w:tc>
          <w:tcPr>
            <w:tcW w:w="418" w:type="dxa"/>
            <w:vAlign w:val="center"/>
          </w:tcPr>
          <w:p w14:paraId="500383BC" w14:textId="77777777" w:rsidR="001B41A1" w:rsidRPr="00B4326C" w:rsidRDefault="001B41A1" w:rsidP="00ED7DA3">
            <w:pPr>
              <w:pStyle w:val="TextoTabla"/>
              <w:jc w:val="center"/>
            </w:pPr>
          </w:p>
        </w:tc>
        <w:tc>
          <w:tcPr>
            <w:tcW w:w="418" w:type="dxa"/>
            <w:vAlign w:val="center"/>
          </w:tcPr>
          <w:p w14:paraId="31E19BB7" w14:textId="1AE2EA7F" w:rsidR="001B41A1" w:rsidRPr="00B4326C" w:rsidRDefault="005D37EC" w:rsidP="00ED7DA3">
            <w:pPr>
              <w:pStyle w:val="TextoTabla"/>
              <w:jc w:val="center"/>
            </w:pPr>
            <w:r w:rsidRPr="00B4326C">
              <w:t>X</w:t>
            </w:r>
          </w:p>
        </w:tc>
        <w:tc>
          <w:tcPr>
            <w:tcW w:w="418" w:type="dxa"/>
            <w:vAlign w:val="center"/>
          </w:tcPr>
          <w:p w14:paraId="371F7BD8" w14:textId="6E7508E3" w:rsidR="001B41A1" w:rsidRPr="00B4326C" w:rsidRDefault="005D37EC" w:rsidP="00ED7DA3">
            <w:pPr>
              <w:pStyle w:val="TextoTabla"/>
              <w:jc w:val="center"/>
            </w:pPr>
            <w:r w:rsidRPr="00B4326C">
              <w:t>X</w:t>
            </w:r>
          </w:p>
        </w:tc>
        <w:tc>
          <w:tcPr>
            <w:tcW w:w="418" w:type="dxa"/>
            <w:vAlign w:val="center"/>
          </w:tcPr>
          <w:p w14:paraId="4DDEE86E" w14:textId="77777777" w:rsidR="001B41A1" w:rsidRPr="00B4326C" w:rsidRDefault="001B41A1" w:rsidP="00ED7DA3">
            <w:pPr>
              <w:pStyle w:val="TextoTabla"/>
              <w:jc w:val="center"/>
            </w:pPr>
          </w:p>
        </w:tc>
        <w:tc>
          <w:tcPr>
            <w:tcW w:w="418" w:type="dxa"/>
            <w:vAlign w:val="center"/>
          </w:tcPr>
          <w:p w14:paraId="7B87B16E" w14:textId="77777777" w:rsidR="001B41A1" w:rsidRPr="00B4326C" w:rsidRDefault="001B41A1" w:rsidP="00ED7DA3">
            <w:pPr>
              <w:pStyle w:val="TextoTabla"/>
              <w:jc w:val="center"/>
            </w:pPr>
          </w:p>
        </w:tc>
        <w:tc>
          <w:tcPr>
            <w:tcW w:w="418" w:type="dxa"/>
            <w:vAlign w:val="center"/>
          </w:tcPr>
          <w:p w14:paraId="1FAEB143" w14:textId="77777777" w:rsidR="001B41A1" w:rsidRPr="00B4326C" w:rsidRDefault="001B41A1" w:rsidP="00ED7DA3">
            <w:pPr>
              <w:pStyle w:val="TextoTabla"/>
              <w:jc w:val="center"/>
            </w:pPr>
          </w:p>
        </w:tc>
        <w:tc>
          <w:tcPr>
            <w:tcW w:w="418" w:type="dxa"/>
            <w:vAlign w:val="center"/>
          </w:tcPr>
          <w:p w14:paraId="0BD32B30" w14:textId="77777777" w:rsidR="001B41A1" w:rsidRPr="00B4326C" w:rsidRDefault="001B41A1" w:rsidP="00ED7DA3">
            <w:pPr>
              <w:pStyle w:val="TextoTabla"/>
              <w:jc w:val="center"/>
            </w:pPr>
          </w:p>
        </w:tc>
        <w:tc>
          <w:tcPr>
            <w:tcW w:w="418" w:type="dxa"/>
            <w:vAlign w:val="center"/>
          </w:tcPr>
          <w:p w14:paraId="3F2C8DBB" w14:textId="77777777" w:rsidR="001B41A1" w:rsidRPr="00B4326C" w:rsidRDefault="001B41A1" w:rsidP="00ED7DA3">
            <w:pPr>
              <w:pStyle w:val="TextoTabla"/>
              <w:jc w:val="center"/>
            </w:pPr>
          </w:p>
        </w:tc>
        <w:tc>
          <w:tcPr>
            <w:tcW w:w="418" w:type="dxa"/>
            <w:vAlign w:val="center"/>
          </w:tcPr>
          <w:p w14:paraId="2B4608BD" w14:textId="77777777" w:rsidR="001B41A1" w:rsidRPr="00B4326C" w:rsidRDefault="001B41A1" w:rsidP="00ED7DA3">
            <w:pPr>
              <w:pStyle w:val="TextoTabla"/>
              <w:jc w:val="center"/>
            </w:pPr>
          </w:p>
        </w:tc>
        <w:tc>
          <w:tcPr>
            <w:tcW w:w="418" w:type="dxa"/>
            <w:vAlign w:val="center"/>
          </w:tcPr>
          <w:p w14:paraId="38CA1147" w14:textId="77777777" w:rsidR="001B41A1" w:rsidRPr="00B4326C" w:rsidRDefault="001B41A1" w:rsidP="00ED7DA3">
            <w:pPr>
              <w:pStyle w:val="TextoTabla"/>
              <w:jc w:val="center"/>
            </w:pPr>
          </w:p>
        </w:tc>
        <w:tc>
          <w:tcPr>
            <w:tcW w:w="418" w:type="dxa"/>
            <w:vAlign w:val="center"/>
          </w:tcPr>
          <w:p w14:paraId="3B05A9BC" w14:textId="77777777" w:rsidR="001B41A1" w:rsidRPr="00B4326C" w:rsidRDefault="001B41A1" w:rsidP="00ED7DA3">
            <w:pPr>
              <w:pStyle w:val="TextoTabla"/>
              <w:jc w:val="center"/>
            </w:pPr>
          </w:p>
        </w:tc>
      </w:tr>
      <w:tr w:rsidR="00BA1EFF" w:rsidRPr="00B4326C" w14:paraId="2832D4CE" w14:textId="77777777" w:rsidTr="005D37EC">
        <w:trPr>
          <w:cantSplit/>
          <w:trHeight w:val="567"/>
          <w:jc w:val="center"/>
        </w:trPr>
        <w:tc>
          <w:tcPr>
            <w:tcW w:w="203" w:type="dxa"/>
            <w:vAlign w:val="center"/>
          </w:tcPr>
          <w:p w14:paraId="29D22962" w14:textId="5D2E87A2" w:rsidR="001B41A1" w:rsidRPr="00B4326C" w:rsidRDefault="00BA1EFF" w:rsidP="00ED7DA3">
            <w:pPr>
              <w:pStyle w:val="TextoTabla"/>
              <w:jc w:val="center"/>
              <w:rPr>
                <w:b/>
                <w:bCs/>
              </w:rPr>
            </w:pPr>
            <w:r w:rsidRPr="00B4326C">
              <w:rPr>
                <w:b/>
                <w:bCs/>
              </w:rPr>
              <w:t>2</w:t>
            </w:r>
            <w:r w:rsidR="00405203" w:rsidRPr="00B4326C">
              <w:rPr>
                <w:b/>
                <w:bCs/>
              </w:rPr>
              <w:t>3</w:t>
            </w:r>
          </w:p>
        </w:tc>
        <w:tc>
          <w:tcPr>
            <w:tcW w:w="417" w:type="dxa"/>
            <w:vAlign w:val="center"/>
          </w:tcPr>
          <w:p w14:paraId="7E8A5E54" w14:textId="77777777" w:rsidR="001B41A1" w:rsidRPr="00B4326C" w:rsidRDefault="001B41A1" w:rsidP="00ED7DA3">
            <w:pPr>
              <w:pStyle w:val="TextoTabla"/>
              <w:jc w:val="center"/>
            </w:pPr>
          </w:p>
        </w:tc>
        <w:tc>
          <w:tcPr>
            <w:tcW w:w="417" w:type="dxa"/>
            <w:vAlign w:val="center"/>
          </w:tcPr>
          <w:p w14:paraId="1D51B288" w14:textId="77777777" w:rsidR="001B41A1" w:rsidRPr="00B4326C" w:rsidRDefault="001B41A1" w:rsidP="00ED7DA3">
            <w:pPr>
              <w:pStyle w:val="TextoTabla"/>
              <w:jc w:val="center"/>
            </w:pPr>
          </w:p>
        </w:tc>
        <w:tc>
          <w:tcPr>
            <w:tcW w:w="417" w:type="dxa"/>
            <w:vAlign w:val="center"/>
          </w:tcPr>
          <w:p w14:paraId="623AC22D" w14:textId="77777777" w:rsidR="001B41A1" w:rsidRPr="00B4326C" w:rsidRDefault="001B41A1" w:rsidP="00ED7DA3">
            <w:pPr>
              <w:pStyle w:val="TextoTabla"/>
              <w:jc w:val="center"/>
            </w:pPr>
          </w:p>
        </w:tc>
        <w:tc>
          <w:tcPr>
            <w:tcW w:w="418" w:type="dxa"/>
            <w:vAlign w:val="center"/>
          </w:tcPr>
          <w:p w14:paraId="03383016" w14:textId="77777777" w:rsidR="001B41A1" w:rsidRPr="00B4326C" w:rsidRDefault="001B41A1" w:rsidP="00ED7DA3">
            <w:pPr>
              <w:pStyle w:val="TextoTabla"/>
              <w:jc w:val="center"/>
            </w:pPr>
          </w:p>
        </w:tc>
        <w:tc>
          <w:tcPr>
            <w:tcW w:w="418" w:type="dxa"/>
            <w:vAlign w:val="center"/>
          </w:tcPr>
          <w:p w14:paraId="1D997983" w14:textId="77777777" w:rsidR="001B41A1" w:rsidRPr="00B4326C" w:rsidRDefault="001B41A1" w:rsidP="00ED7DA3">
            <w:pPr>
              <w:pStyle w:val="TextoTabla"/>
              <w:jc w:val="center"/>
            </w:pPr>
          </w:p>
        </w:tc>
        <w:tc>
          <w:tcPr>
            <w:tcW w:w="418" w:type="dxa"/>
            <w:vAlign w:val="center"/>
          </w:tcPr>
          <w:p w14:paraId="23D74EF1" w14:textId="77777777" w:rsidR="001B41A1" w:rsidRPr="00B4326C" w:rsidRDefault="001B41A1" w:rsidP="00ED7DA3">
            <w:pPr>
              <w:pStyle w:val="TextoTabla"/>
              <w:jc w:val="center"/>
            </w:pPr>
          </w:p>
        </w:tc>
        <w:tc>
          <w:tcPr>
            <w:tcW w:w="418" w:type="dxa"/>
            <w:vAlign w:val="center"/>
          </w:tcPr>
          <w:p w14:paraId="15FC2E73" w14:textId="77777777" w:rsidR="001B41A1" w:rsidRPr="00B4326C" w:rsidRDefault="001B41A1" w:rsidP="00ED7DA3">
            <w:pPr>
              <w:pStyle w:val="TextoTabla"/>
              <w:jc w:val="center"/>
            </w:pPr>
          </w:p>
        </w:tc>
        <w:tc>
          <w:tcPr>
            <w:tcW w:w="418" w:type="dxa"/>
            <w:vAlign w:val="center"/>
          </w:tcPr>
          <w:p w14:paraId="068E9C6A" w14:textId="77777777" w:rsidR="001B41A1" w:rsidRPr="00B4326C" w:rsidRDefault="001B41A1" w:rsidP="00ED7DA3">
            <w:pPr>
              <w:pStyle w:val="TextoTabla"/>
              <w:jc w:val="center"/>
            </w:pPr>
          </w:p>
        </w:tc>
        <w:tc>
          <w:tcPr>
            <w:tcW w:w="418" w:type="dxa"/>
            <w:vAlign w:val="center"/>
          </w:tcPr>
          <w:p w14:paraId="28134F8C" w14:textId="77777777" w:rsidR="001B41A1" w:rsidRPr="00B4326C" w:rsidRDefault="001B41A1" w:rsidP="00ED7DA3">
            <w:pPr>
              <w:pStyle w:val="TextoTabla"/>
              <w:jc w:val="center"/>
            </w:pPr>
          </w:p>
        </w:tc>
        <w:tc>
          <w:tcPr>
            <w:tcW w:w="418" w:type="dxa"/>
            <w:vAlign w:val="center"/>
          </w:tcPr>
          <w:p w14:paraId="07DF7AD1" w14:textId="77777777" w:rsidR="001B41A1" w:rsidRPr="00B4326C" w:rsidRDefault="001B41A1" w:rsidP="00ED7DA3">
            <w:pPr>
              <w:pStyle w:val="TextoTabla"/>
              <w:jc w:val="center"/>
            </w:pPr>
          </w:p>
        </w:tc>
        <w:tc>
          <w:tcPr>
            <w:tcW w:w="418" w:type="dxa"/>
            <w:vAlign w:val="center"/>
          </w:tcPr>
          <w:p w14:paraId="237745F2" w14:textId="77777777" w:rsidR="001B41A1" w:rsidRPr="00B4326C" w:rsidRDefault="001B41A1" w:rsidP="00ED7DA3">
            <w:pPr>
              <w:pStyle w:val="TextoTabla"/>
              <w:jc w:val="center"/>
            </w:pPr>
          </w:p>
        </w:tc>
        <w:tc>
          <w:tcPr>
            <w:tcW w:w="418" w:type="dxa"/>
            <w:vAlign w:val="center"/>
          </w:tcPr>
          <w:p w14:paraId="31C31A39" w14:textId="77777777" w:rsidR="001B41A1" w:rsidRPr="00B4326C" w:rsidRDefault="001B41A1" w:rsidP="00ED7DA3">
            <w:pPr>
              <w:pStyle w:val="TextoTabla"/>
              <w:jc w:val="center"/>
            </w:pPr>
          </w:p>
        </w:tc>
        <w:tc>
          <w:tcPr>
            <w:tcW w:w="418" w:type="dxa"/>
            <w:vAlign w:val="center"/>
          </w:tcPr>
          <w:p w14:paraId="24D1D739" w14:textId="0E4AD1B2" w:rsidR="001B41A1" w:rsidRPr="00B4326C" w:rsidRDefault="005D37EC" w:rsidP="00ED7DA3">
            <w:pPr>
              <w:pStyle w:val="TextoTabla"/>
              <w:jc w:val="center"/>
            </w:pPr>
            <w:r w:rsidRPr="00B4326C">
              <w:t>X</w:t>
            </w:r>
          </w:p>
        </w:tc>
        <w:tc>
          <w:tcPr>
            <w:tcW w:w="418" w:type="dxa"/>
            <w:vAlign w:val="center"/>
          </w:tcPr>
          <w:p w14:paraId="213A695F" w14:textId="77777777" w:rsidR="001B41A1" w:rsidRPr="00B4326C" w:rsidRDefault="001B41A1" w:rsidP="00ED7DA3">
            <w:pPr>
              <w:pStyle w:val="TextoTabla"/>
              <w:jc w:val="center"/>
            </w:pPr>
          </w:p>
        </w:tc>
        <w:tc>
          <w:tcPr>
            <w:tcW w:w="418" w:type="dxa"/>
            <w:vAlign w:val="center"/>
          </w:tcPr>
          <w:p w14:paraId="58E915CF" w14:textId="77777777" w:rsidR="001B41A1" w:rsidRPr="00B4326C" w:rsidRDefault="001B41A1" w:rsidP="00ED7DA3">
            <w:pPr>
              <w:pStyle w:val="TextoTabla"/>
              <w:jc w:val="center"/>
            </w:pPr>
          </w:p>
        </w:tc>
        <w:tc>
          <w:tcPr>
            <w:tcW w:w="418" w:type="dxa"/>
            <w:vAlign w:val="center"/>
          </w:tcPr>
          <w:p w14:paraId="00F69E2A" w14:textId="77777777" w:rsidR="001B41A1" w:rsidRPr="00B4326C" w:rsidRDefault="001B41A1" w:rsidP="00ED7DA3">
            <w:pPr>
              <w:pStyle w:val="TextoTabla"/>
              <w:jc w:val="center"/>
            </w:pPr>
          </w:p>
        </w:tc>
        <w:tc>
          <w:tcPr>
            <w:tcW w:w="418" w:type="dxa"/>
            <w:vAlign w:val="center"/>
          </w:tcPr>
          <w:p w14:paraId="101E5D52" w14:textId="77777777" w:rsidR="001B41A1" w:rsidRPr="00B4326C" w:rsidRDefault="001B41A1" w:rsidP="00ED7DA3">
            <w:pPr>
              <w:pStyle w:val="TextoTabla"/>
              <w:jc w:val="center"/>
            </w:pPr>
          </w:p>
        </w:tc>
        <w:tc>
          <w:tcPr>
            <w:tcW w:w="418" w:type="dxa"/>
            <w:vAlign w:val="center"/>
          </w:tcPr>
          <w:p w14:paraId="77EEBEC5" w14:textId="77777777" w:rsidR="001B41A1" w:rsidRPr="00B4326C" w:rsidRDefault="001B41A1" w:rsidP="00ED7DA3">
            <w:pPr>
              <w:pStyle w:val="TextoTabla"/>
              <w:jc w:val="center"/>
            </w:pPr>
          </w:p>
        </w:tc>
        <w:tc>
          <w:tcPr>
            <w:tcW w:w="418" w:type="dxa"/>
            <w:vAlign w:val="center"/>
          </w:tcPr>
          <w:p w14:paraId="1D1988D0" w14:textId="77777777" w:rsidR="001B41A1" w:rsidRPr="00B4326C" w:rsidRDefault="001B41A1" w:rsidP="00ED7DA3">
            <w:pPr>
              <w:pStyle w:val="TextoTabla"/>
              <w:jc w:val="center"/>
            </w:pPr>
          </w:p>
        </w:tc>
        <w:tc>
          <w:tcPr>
            <w:tcW w:w="418" w:type="dxa"/>
            <w:vAlign w:val="center"/>
          </w:tcPr>
          <w:p w14:paraId="77A24B62" w14:textId="77777777" w:rsidR="001B41A1" w:rsidRPr="00B4326C" w:rsidRDefault="001B41A1" w:rsidP="00ED7DA3">
            <w:pPr>
              <w:pStyle w:val="TextoTabla"/>
              <w:jc w:val="center"/>
            </w:pPr>
          </w:p>
        </w:tc>
      </w:tr>
      <w:tr w:rsidR="00BA1EFF" w:rsidRPr="00B4326C" w14:paraId="1200DEA3" w14:textId="77777777" w:rsidTr="005D37EC">
        <w:trPr>
          <w:cantSplit/>
          <w:trHeight w:val="567"/>
          <w:jc w:val="center"/>
        </w:trPr>
        <w:tc>
          <w:tcPr>
            <w:tcW w:w="203" w:type="dxa"/>
            <w:vAlign w:val="center"/>
          </w:tcPr>
          <w:p w14:paraId="411AB362" w14:textId="35F31E58" w:rsidR="001B41A1" w:rsidRPr="00B4326C" w:rsidRDefault="00BA1EFF" w:rsidP="00ED7DA3">
            <w:pPr>
              <w:pStyle w:val="TextoTabla"/>
              <w:jc w:val="center"/>
              <w:rPr>
                <w:b/>
                <w:bCs/>
              </w:rPr>
            </w:pPr>
            <w:r w:rsidRPr="00B4326C">
              <w:rPr>
                <w:b/>
                <w:bCs/>
              </w:rPr>
              <w:t>2</w:t>
            </w:r>
            <w:r w:rsidR="00405203" w:rsidRPr="00B4326C">
              <w:rPr>
                <w:b/>
                <w:bCs/>
              </w:rPr>
              <w:t>4</w:t>
            </w:r>
          </w:p>
        </w:tc>
        <w:tc>
          <w:tcPr>
            <w:tcW w:w="417" w:type="dxa"/>
            <w:vAlign w:val="center"/>
          </w:tcPr>
          <w:p w14:paraId="38609A8F" w14:textId="77777777" w:rsidR="001B41A1" w:rsidRPr="00B4326C" w:rsidRDefault="001B41A1" w:rsidP="00ED7DA3">
            <w:pPr>
              <w:pStyle w:val="TextoTabla"/>
              <w:jc w:val="center"/>
            </w:pPr>
          </w:p>
        </w:tc>
        <w:tc>
          <w:tcPr>
            <w:tcW w:w="417" w:type="dxa"/>
            <w:vAlign w:val="center"/>
          </w:tcPr>
          <w:p w14:paraId="6D161F43" w14:textId="77777777" w:rsidR="001B41A1" w:rsidRPr="00B4326C" w:rsidRDefault="001B41A1" w:rsidP="00ED7DA3">
            <w:pPr>
              <w:pStyle w:val="TextoTabla"/>
              <w:jc w:val="center"/>
            </w:pPr>
          </w:p>
        </w:tc>
        <w:tc>
          <w:tcPr>
            <w:tcW w:w="417" w:type="dxa"/>
            <w:vAlign w:val="center"/>
          </w:tcPr>
          <w:p w14:paraId="04BA39D7" w14:textId="77777777" w:rsidR="001B41A1" w:rsidRPr="00B4326C" w:rsidRDefault="001B41A1" w:rsidP="00ED7DA3">
            <w:pPr>
              <w:pStyle w:val="TextoTabla"/>
              <w:jc w:val="center"/>
            </w:pPr>
          </w:p>
        </w:tc>
        <w:tc>
          <w:tcPr>
            <w:tcW w:w="418" w:type="dxa"/>
            <w:vAlign w:val="center"/>
          </w:tcPr>
          <w:p w14:paraId="7749A12D" w14:textId="77777777" w:rsidR="001B41A1" w:rsidRPr="00B4326C" w:rsidRDefault="001B41A1" w:rsidP="00ED7DA3">
            <w:pPr>
              <w:pStyle w:val="TextoTabla"/>
              <w:jc w:val="center"/>
            </w:pPr>
          </w:p>
        </w:tc>
        <w:tc>
          <w:tcPr>
            <w:tcW w:w="418" w:type="dxa"/>
            <w:vAlign w:val="center"/>
          </w:tcPr>
          <w:p w14:paraId="5EB944C4" w14:textId="77777777" w:rsidR="001B41A1" w:rsidRPr="00B4326C" w:rsidRDefault="001B41A1" w:rsidP="00ED7DA3">
            <w:pPr>
              <w:pStyle w:val="TextoTabla"/>
              <w:jc w:val="center"/>
            </w:pPr>
          </w:p>
        </w:tc>
        <w:tc>
          <w:tcPr>
            <w:tcW w:w="418" w:type="dxa"/>
            <w:vAlign w:val="center"/>
          </w:tcPr>
          <w:p w14:paraId="048FF224" w14:textId="675B5F0C" w:rsidR="001B41A1" w:rsidRPr="00B4326C" w:rsidRDefault="005D37EC" w:rsidP="00ED7DA3">
            <w:pPr>
              <w:pStyle w:val="TextoTabla"/>
              <w:jc w:val="center"/>
            </w:pPr>
            <w:r w:rsidRPr="00B4326C">
              <w:t>X</w:t>
            </w:r>
          </w:p>
        </w:tc>
        <w:tc>
          <w:tcPr>
            <w:tcW w:w="418" w:type="dxa"/>
            <w:vAlign w:val="center"/>
          </w:tcPr>
          <w:p w14:paraId="214907E0" w14:textId="77777777" w:rsidR="001B41A1" w:rsidRPr="00B4326C" w:rsidRDefault="001B41A1" w:rsidP="00ED7DA3">
            <w:pPr>
              <w:pStyle w:val="TextoTabla"/>
              <w:jc w:val="center"/>
            </w:pPr>
          </w:p>
        </w:tc>
        <w:tc>
          <w:tcPr>
            <w:tcW w:w="418" w:type="dxa"/>
            <w:vAlign w:val="center"/>
          </w:tcPr>
          <w:p w14:paraId="09BFEA14" w14:textId="77777777" w:rsidR="001B41A1" w:rsidRPr="00B4326C" w:rsidRDefault="001B41A1" w:rsidP="00ED7DA3">
            <w:pPr>
              <w:pStyle w:val="TextoTabla"/>
              <w:jc w:val="center"/>
            </w:pPr>
          </w:p>
        </w:tc>
        <w:tc>
          <w:tcPr>
            <w:tcW w:w="418" w:type="dxa"/>
            <w:vAlign w:val="center"/>
          </w:tcPr>
          <w:p w14:paraId="2283C29B" w14:textId="77777777" w:rsidR="001B41A1" w:rsidRPr="00B4326C" w:rsidRDefault="001B41A1" w:rsidP="00ED7DA3">
            <w:pPr>
              <w:pStyle w:val="TextoTabla"/>
              <w:jc w:val="center"/>
            </w:pPr>
          </w:p>
        </w:tc>
        <w:tc>
          <w:tcPr>
            <w:tcW w:w="418" w:type="dxa"/>
            <w:vAlign w:val="center"/>
          </w:tcPr>
          <w:p w14:paraId="33CD76C5" w14:textId="77777777" w:rsidR="001B41A1" w:rsidRPr="00B4326C" w:rsidRDefault="001B41A1" w:rsidP="00ED7DA3">
            <w:pPr>
              <w:pStyle w:val="TextoTabla"/>
              <w:jc w:val="center"/>
            </w:pPr>
          </w:p>
        </w:tc>
        <w:tc>
          <w:tcPr>
            <w:tcW w:w="418" w:type="dxa"/>
            <w:vAlign w:val="center"/>
          </w:tcPr>
          <w:p w14:paraId="6C5241D3" w14:textId="77777777" w:rsidR="001B41A1" w:rsidRPr="00B4326C" w:rsidRDefault="001B41A1" w:rsidP="00ED7DA3">
            <w:pPr>
              <w:pStyle w:val="TextoTabla"/>
              <w:jc w:val="center"/>
            </w:pPr>
          </w:p>
        </w:tc>
        <w:tc>
          <w:tcPr>
            <w:tcW w:w="418" w:type="dxa"/>
            <w:vAlign w:val="center"/>
          </w:tcPr>
          <w:p w14:paraId="2AB428D3" w14:textId="77777777" w:rsidR="001B41A1" w:rsidRPr="00B4326C" w:rsidRDefault="001B41A1" w:rsidP="00ED7DA3">
            <w:pPr>
              <w:pStyle w:val="TextoTabla"/>
              <w:jc w:val="center"/>
            </w:pPr>
          </w:p>
        </w:tc>
        <w:tc>
          <w:tcPr>
            <w:tcW w:w="418" w:type="dxa"/>
            <w:vAlign w:val="center"/>
          </w:tcPr>
          <w:p w14:paraId="5C8EF327" w14:textId="375A30D8" w:rsidR="001B41A1" w:rsidRPr="00B4326C" w:rsidRDefault="005D37EC" w:rsidP="00ED7DA3">
            <w:pPr>
              <w:pStyle w:val="TextoTabla"/>
              <w:jc w:val="center"/>
            </w:pPr>
            <w:r w:rsidRPr="00B4326C">
              <w:t>X</w:t>
            </w:r>
          </w:p>
        </w:tc>
        <w:tc>
          <w:tcPr>
            <w:tcW w:w="418" w:type="dxa"/>
            <w:vAlign w:val="center"/>
          </w:tcPr>
          <w:p w14:paraId="73130A76" w14:textId="77777777" w:rsidR="001B41A1" w:rsidRPr="00B4326C" w:rsidRDefault="001B41A1" w:rsidP="00ED7DA3">
            <w:pPr>
              <w:pStyle w:val="TextoTabla"/>
              <w:jc w:val="center"/>
            </w:pPr>
          </w:p>
        </w:tc>
        <w:tc>
          <w:tcPr>
            <w:tcW w:w="418" w:type="dxa"/>
            <w:vAlign w:val="center"/>
          </w:tcPr>
          <w:p w14:paraId="3C855544" w14:textId="77777777" w:rsidR="001B41A1" w:rsidRPr="00B4326C" w:rsidRDefault="001B41A1" w:rsidP="00ED7DA3">
            <w:pPr>
              <w:pStyle w:val="TextoTabla"/>
              <w:jc w:val="center"/>
            </w:pPr>
          </w:p>
        </w:tc>
        <w:tc>
          <w:tcPr>
            <w:tcW w:w="418" w:type="dxa"/>
            <w:vAlign w:val="center"/>
          </w:tcPr>
          <w:p w14:paraId="6224EA0B" w14:textId="77777777" w:rsidR="001B41A1" w:rsidRPr="00B4326C" w:rsidRDefault="001B41A1" w:rsidP="00ED7DA3">
            <w:pPr>
              <w:pStyle w:val="TextoTabla"/>
              <w:jc w:val="center"/>
            </w:pPr>
          </w:p>
        </w:tc>
        <w:tc>
          <w:tcPr>
            <w:tcW w:w="418" w:type="dxa"/>
            <w:vAlign w:val="center"/>
          </w:tcPr>
          <w:p w14:paraId="3D3387C1" w14:textId="77777777" w:rsidR="001B41A1" w:rsidRPr="00B4326C" w:rsidRDefault="001B41A1" w:rsidP="00ED7DA3">
            <w:pPr>
              <w:pStyle w:val="TextoTabla"/>
              <w:jc w:val="center"/>
            </w:pPr>
          </w:p>
        </w:tc>
        <w:tc>
          <w:tcPr>
            <w:tcW w:w="418" w:type="dxa"/>
            <w:vAlign w:val="center"/>
          </w:tcPr>
          <w:p w14:paraId="7CEBD632" w14:textId="77777777" w:rsidR="001B41A1" w:rsidRPr="00B4326C" w:rsidRDefault="001B41A1" w:rsidP="00ED7DA3">
            <w:pPr>
              <w:pStyle w:val="TextoTabla"/>
              <w:jc w:val="center"/>
            </w:pPr>
          </w:p>
        </w:tc>
        <w:tc>
          <w:tcPr>
            <w:tcW w:w="418" w:type="dxa"/>
            <w:vAlign w:val="center"/>
          </w:tcPr>
          <w:p w14:paraId="7E852942" w14:textId="77777777" w:rsidR="001B41A1" w:rsidRPr="00B4326C" w:rsidRDefault="001B41A1" w:rsidP="00ED7DA3">
            <w:pPr>
              <w:pStyle w:val="TextoTabla"/>
              <w:jc w:val="center"/>
            </w:pPr>
          </w:p>
        </w:tc>
        <w:tc>
          <w:tcPr>
            <w:tcW w:w="418" w:type="dxa"/>
            <w:vAlign w:val="center"/>
          </w:tcPr>
          <w:p w14:paraId="558CB4CC" w14:textId="77777777" w:rsidR="001B41A1" w:rsidRPr="00B4326C" w:rsidRDefault="001B41A1" w:rsidP="00ED7DA3">
            <w:pPr>
              <w:pStyle w:val="TextoTabla"/>
              <w:jc w:val="center"/>
            </w:pPr>
          </w:p>
        </w:tc>
      </w:tr>
      <w:tr w:rsidR="00BA1EFF" w:rsidRPr="00B4326C" w14:paraId="03AC708D" w14:textId="77777777" w:rsidTr="005D37EC">
        <w:trPr>
          <w:cantSplit/>
          <w:trHeight w:val="567"/>
          <w:jc w:val="center"/>
        </w:trPr>
        <w:tc>
          <w:tcPr>
            <w:tcW w:w="203" w:type="dxa"/>
            <w:vAlign w:val="center"/>
          </w:tcPr>
          <w:p w14:paraId="4669D59A" w14:textId="0CA38281" w:rsidR="001B41A1" w:rsidRPr="00B4326C" w:rsidRDefault="00405203" w:rsidP="00ED7DA3">
            <w:pPr>
              <w:pStyle w:val="TextoTabla"/>
              <w:jc w:val="center"/>
              <w:rPr>
                <w:b/>
                <w:bCs/>
              </w:rPr>
            </w:pPr>
            <w:r w:rsidRPr="00B4326C">
              <w:rPr>
                <w:b/>
                <w:bCs/>
              </w:rPr>
              <w:t>25</w:t>
            </w:r>
          </w:p>
        </w:tc>
        <w:tc>
          <w:tcPr>
            <w:tcW w:w="417" w:type="dxa"/>
            <w:vAlign w:val="center"/>
          </w:tcPr>
          <w:p w14:paraId="65344C3C" w14:textId="77777777" w:rsidR="001B41A1" w:rsidRPr="00B4326C" w:rsidRDefault="001B41A1" w:rsidP="00ED7DA3">
            <w:pPr>
              <w:pStyle w:val="TextoTabla"/>
              <w:jc w:val="center"/>
            </w:pPr>
          </w:p>
        </w:tc>
        <w:tc>
          <w:tcPr>
            <w:tcW w:w="417" w:type="dxa"/>
            <w:vAlign w:val="center"/>
          </w:tcPr>
          <w:p w14:paraId="225D8B17" w14:textId="77777777" w:rsidR="001B41A1" w:rsidRPr="00B4326C" w:rsidRDefault="001B41A1" w:rsidP="00ED7DA3">
            <w:pPr>
              <w:pStyle w:val="TextoTabla"/>
              <w:jc w:val="center"/>
            </w:pPr>
          </w:p>
        </w:tc>
        <w:tc>
          <w:tcPr>
            <w:tcW w:w="417" w:type="dxa"/>
            <w:vAlign w:val="center"/>
          </w:tcPr>
          <w:p w14:paraId="79ADBD68" w14:textId="77777777" w:rsidR="001B41A1" w:rsidRPr="00B4326C" w:rsidRDefault="001B41A1" w:rsidP="00ED7DA3">
            <w:pPr>
              <w:pStyle w:val="TextoTabla"/>
              <w:jc w:val="center"/>
            </w:pPr>
          </w:p>
        </w:tc>
        <w:tc>
          <w:tcPr>
            <w:tcW w:w="418" w:type="dxa"/>
            <w:vAlign w:val="center"/>
          </w:tcPr>
          <w:p w14:paraId="194826A2" w14:textId="77777777" w:rsidR="001B41A1" w:rsidRPr="00B4326C" w:rsidRDefault="001B41A1" w:rsidP="00ED7DA3">
            <w:pPr>
              <w:pStyle w:val="TextoTabla"/>
              <w:jc w:val="center"/>
            </w:pPr>
          </w:p>
        </w:tc>
        <w:tc>
          <w:tcPr>
            <w:tcW w:w="418" w:type="dxa"/>
            <w:vAlign w:val="center"/>
          </w:tcPr>
          <w:p w14:paraId="7FFEE565" w14:textId="77777777" w:rsidR="001B41A1" w:rsidRPr="00B4326C" w:rsidRDefault="001B41A1" w:rsidP="00ED7DA3">
            <w:pPr>
              <w:pStyle w:val="TextoTabla"/>
              <w:jc w:val="center"/>
            </w:pPr>
          </w:p>
        </w:tc>
        <w:tc>
          <w:tcPr>
            <w:tcW w:w="418" w:type="dxa"/>
            <w:vAlign w:val="center"/>
          </w:tcPr>
          <w:p w14:paraId="70B35E02" w14:textId="77777777" w:rsidR="001B41A1" w:rsidRPr="00B4326C" w:rsidRDefault="001B41A1" w:rsidP="00ED7DA3">
            <w:pPr>
              <w:pStyle w:val="TextoTabla"/>
              <w:jc w:val="center"/>
            </w:pPr>
          </w:p>
        </w:tc>
        <w:tc>
          <w:tcPr>
            <w:tcW w:w="418" w:type="dxa"/>
            <w:vAlign w:val="center"/>
          </w:tcPr>
          <w:p w14:paraId="2C2A588E" w14:textId="77777777" w:rsidR="001B41A1" w:rsidRPr="00B4326C" w:rsidRDefault="001B41A1" w:rsidP="00ED7DA3">
            <w:pPr>
              <w:pStyle w:val="TextoTabla"/>
              <w:jc w:val="center"/>
            </w:pPr>
          </w:p>
        </w:tc>
        <w:tc>
          <w:tcPr>
            <w:tcW w:w="418" w:type="dxa"/>
            <w:vAlign w:val="center"/>
          </w:tcPr>
          <w:p w14:paraId="6F9413BA" w14:textId="77777777" w:rsidR="001B41A1" w:rsidRPr="00B4326C" w:rsidRDefault="001B41A1" w:rsidP="00ED7DA3">
            <w:pPr>
              <w:pStyle w:val="TextoTabla"/>
              <w:jc w:val="center"/>
            </w:pPr>
          </w:p>
        </w:tc>
        <w:tc>
          <w:tcPr>
            <w:tcW w:w="418" w:type="dxa"/>
            <w:vAlign w:val="center"/>
          </w:tcPr>
          <w:p w14:paraId="1EC5C61A" w14:textId="77777777" w:rsidR="001B41A1" w:rsidRPr="00B4326C" w:rsidRDefault="001B41A1" w:rsidP="00ED7DA3">
            <w:pPr>
              <w:pStyle w:val="TextoTabla"/>
              <w:jc w:val="center"/>
            </w:pPr>
          </w:p>
        </w:tc>
        <w:tc>
          <w:tcPr>
            <w:tcW w:w="418" w:type="dxa"/>
            <w:vAlign w:val="center"/>
          </w:tcPr>
          <w:p w14:paraId="244D8CEB" w14:textId="77777777" w:rsidR="001B41A1" w:rsidRPr="00B4326C" w:rsidRDefault="001B41A1" w:rsidP="00ED7DA3">
            <w:pPr>
              <w:pStyle w:val="TextoTabla"/>
              <w:jc w:val="center"/>
            </w:pPr>
          </w:p>
        </w:tc>
        <w:tc>
          <w:tcPr>
            <w:tcW w:w="418" w:type="dxa"/>
            <w:vAlign w:val="center"/>
          </w:tcPr>
          <w:p w14:paraId="4E23D30F" w14:textId="77777777" w:rsidR="001B41A1" w:rsidRPr="00B4326C" w:rsidRDefault="001B41A1" w:rsidP="00ED7DA3">
            <w:pPr>
              <w:pStyle w:val="TextoTabla"/>
              <w:jc w:val="center"/>
            </w:pPr>
          </w:p>
        </w:tc>
        <w:tc>
          <w:tcPr>
            <w:tcW w:w="418" w:type="dxa"/>
            <w:vAlign w:val="center"/>
          </w:tcPr>
          <w:p w14:paraId="4F64CF6C" w14:textId="77777777" w:rsidR="001B41A1" w:rsidRPr="00B4326C" w:rsidRDefault="001B41A1" w:rsidP="00ED7DA3">
            <w:pPr>
              <w:pStyle w:val="TextoTabla"/>
              <w:jc w:val="center"/>
            </w:pPr>
          </w:p>
        </w:tc>
        <w:tc>
          <w:tcPr>
            <w:tcW w:w="418" w:type="dxa"/>
            <w:vAlign w:val="center"/>
          </w:tcPr>
          <w:p w14:paraId="69764E6E" w14:textId="77777777" w:rsidR="001B41A1" w:rsidRPr="00B4326C" w:rsidRDefault="001B41A1" w:rsidP="00ED7DA3">
            <w:pPr>
              <w:pStyle w:val="TextoTabla"/>
              <w:jc w:val="center"/>
            </w:pPr>
          </w:p>
        </w:tc>
        <w:tc>
          <w:tcPr>
            <w:tcW w:w="418" w:type="dxa"/>
            <w:vAlign w:val="center"/>
          </w:tcPr>
          <w:p w14:paraId="7AABB6E3" w14:textId="1A108E03" w:rsidR="001B41A1" w:rsidRPr="00B4326C" w:rsidRDefault="005D37EC" w:rsidP="00ED7DA3">
            <w:pPr>
              <w:pStyle w:val="TextoTabla"/>
              <w:jc w:val="center"/>
            </w:pPr>
            <w:r w:rsidRPr="00B4326C">
              <w:t>X</w:t>
            </w:r>
          </w:p>
        </w:tc>
        <w:tc>
          <w:tcPr>
            <w:tcW w:w="418" w:type="dxa"/>
            <w:vAlign w:val="center"/>
          </w:tcPr>
          <w:p w14:paraId="28941602" w14:textId="77777777" w:rsidR="001B41A1" w:rsidRPr="00B4326C" w:rsidRDefault="001B41A1" w:rsidP="00ED7DA3">
            <w:pPr>
              <w:pStyle w:val="TextoTabla"/>
              <w:jc w:val="center"/>
            </w:pPr>
          </w:p>
        </w:tc>
        <w:tc>
          <w:tcPr>
            <w:tcW w:w="418" w:type="dxa"/>
            <w:vAlign w:val="center"/>
          </w:tcPr>
          <w:p w14:paraId="541D01CC" w14:textId="77777777" w:rsidR="001B41A1" w:rsidRPr="00B4326C" w:rsidRDefault="001B41A1" w:rsidP="00ED7DA3">
            <w:pPr>
              <w:pStyle w:val="TextoTabla"/>
              <w:jc w:val="center"/>
            </w:pPr>
          </w:p>
        </w:tc>
        <w:tc>
          <w:tcPr>
            <w:tcW w:w="418" w:type="dxa"/>
            <w:vAlign w:val="center"/>
          </w:tcPr>
          <w:p w14:paraId="77DADC5A" w14:textId="77777777" w:rsidR="001B41A1" w:rsidRPr="00B4326C" w:rsidRDefault="001B41A1" w:rsidP="00ED7DA3">
            <w:pPr>
              <w:pStyle w:val="TextoTabla"/>
              <w:jc w:val="center"/>
            </w:pPr>
          </w:p>
        </w:tc>
        <w:tc>
          <w:tcPr>
            <w:tcW w:w="418" w:type="dxa"/>
            <w:vAlign w:val="center"/>
          </w:tcPr>
          <w:p w14:paraId="22446275" w14:textId="77777777" w:rsidR="001B41A1" w:rsidRPr="00B4326C" w:rsidRDefault="001B41A1" w:rsidP="00ED7DA3">
            <w:pPr>
              <w:pStyle w:val="TextoTabla"/>
              <w:jc w:val="center"/>
            </w:pPr>
          </w:p>
        </w:tc>
        <w:tc>
          <w:tcPr>
            <w:tcW w:w="418" w:type="dxa"/>
            <w:vAlign w:val="center"/>
          </w:tcPr>
          <w:p w14:paraId="3481DC6D" w14:textId="77777777" w:rsidR="001B41A1" w:rsidRPr="00B4326C" w:rsidRDefault="001B41A1" w:rsidP="00ED7DA3">
            <w:pPr>
              <w:pStyle w:val="TextoTabla"/>
              <w:jc w:val="center"/>
            </w:pPr>
          </w:p>
        </w:tc>
        <w:tc>
          <w:tcPr>
            <w:tcW w:w="418" w:type="dxa"/>
            <w:vAlign w:val="center"/>
          </w:tcPr>
          <w:p w14:paraId="74F204BB" w14:textId="77777777" w:rsidR="001B41A1" w:rsidRPr="00B4326C" w:rsidRDefault="001B41A1" w:rsidP="00ED7DA3">
            <w:pPr>
              <w:pStyle w:val="TextoTabla"/>
              <w:jc w:val="center"/>
            </w:pPr>
          </w:p>
        </w:tc>
      </w:tr>
      <w:tr w:rsidR="00BA1EFF" w:rsidRPr="00B4326C" w14:paraId="4D508FDC" w14:textId="77777777" w:rsidTr="005D37EC">
        <w:trPr>
          <w:cantSplit/>
          <w:trHeight w:val="567"/>
          <w:jc w:val="center"/>
        </w:trPr>
        <w:tc>
          <w:tcPr>
            <w:tcW w:w="203" w:type="dxa"/>
            <w:vAlign w:val="center"/>
          </w:tcPr>
          <w:p w14:paraId="09667305" w14:textId="57817E33" w:rsidR="001B41A1" w:rsidRPr="00B4326C" w:rsidRDefault="00405203" w:rsidP="00ED7DA3">
            <w:pPr>
              <w:pStyle w:val="TextoTabla"/>
              <w:jc w:val="center"/>
              <w:rPr>
                <w:b/>
                <w:bCs/>
              </w:rPr>
            </w:pPr>
            <w:r w:rsidRPr="00B4326C">
              <w:rPr>
                <w:b/>
                <w:bCs/>
              </w:rPr>
              <w:t>26</w:t>
            </w:r>
          </w:p>
        </w:tc>
        <w:tc>
          <w:tcPr>
            <w:tcW w:w="417" w:type="dxa"/>
            <w:vAlign w:val="center"/>
          </w:tcPr>
          <w:p w14:paraId="3A573739" w14:textId="77777777" w:rsidR="001B41A1" w:rsidRPr="00B4326C" w:rsidRDefault="001B41A1" w:rsidP="00ED7DA3">
            <w:pPr>
              <w:pStyle w:val="TextoTabla"/>
              <w:jc w:val="center"/>
            </w:pPr>
          </w:p>
        </w:tc>
        <w:tc>
          <w:tcPr>
            <w:tcW w:w="417" w:type="dxa"/>
            <w:vAlign w:val="center"/>
          </w:tcPr>
          <w:p w14:paraId="3EEE4638" w14:textId="77777777" w:rsidR="001B41A1" w:rsidRPr="00B4326C" w:rsidRDefault="001B41A1" w:rsidP="00ED7DA3">
            <w:pPr>
              <w:pStyle w:val="TextoTabla"/>
              <w:jc w:val="center"/>
            </w:pPr>
          </w:p>
        </w:tc>
        <w:tc>
          <w:tcPr>
            <w:tcW w:w="417" w:type="dxa"/>
            <w:vAlign w:val="center"/>
          </w:tcPr>
          <w:p w14:paraId="5608BB3E" w14:textId="77777777" w:rsidR="001B41A1" w:rsidRPr="00B4326C" w:rsidRDefault="001B41A1" w:rsidP="00ED7DA3">
            <w:pPr>
              <w:pStyle w:val="TextoTabla"/>
              <w:jc w:val="center"/>
            </w:pPr>
          </w:p>
        </w:tc>
        <w:tc>
          <w:tcPr>
            <w:tcW w:w="418" w:type="dxa"/>
            <w:vAlign w:val="center"/>
          </w:tcPr>
          <w:p w14:paraId="28041EC1" w14:textId="77777777" w:rsidR="001B41A1" w:rsidRPr="00B4326C" w:rsidRDefault="001B41A1" w:rsidP="00ED7DA3">
            <w:pPr>
              <w:pStyle w:val="TextoTabla"/>
              <w:jc w:val="center"/>
            </w:pPr>
          </w:p>
        </w:tc>
        <w:tc>
          <w:tcPr>
            <w:tcW w:w="418" w:type="dxa"/>
            <w:vAlign w:val="center"/>
          </w:tcPr>
          <w:p w14:paraId="411C94CD" w14:textId="77777777" w:rsidR="001B41A1" w:rsidRPr="00B4326C" w:rsidRDefault="001B41A1" w:rsidP="00ED7DA3">
            <w:pPr>
              <w:pStyle w:val="TextoTabla"/>
              <w:jc w:val="center"/>
            </w:pPr>
          </w:p>
        </w:tc>
        <w:tc>
          <w:tcPr>
            <w:tcW w:w="418" w:type="dxa"/>
            <w:vAlign w:val="center"/>
          </w:tcPr>
          <w:p w14:paraId="00854947" w14:textId="77777777" w:rsidR="001B41A1" w:rsidRPr="00B4326C" w:rsidRDefault="001B41A1" w:rsidP="00ED7DA3">
            <w:pPr>
              <w:pStyle w:val="TextoTabla"/>
              <w:jc w:val="center"/>
            </w:pPr>
          </w:p>
        </w:tc>
        <w:tc>
          <w:tcPr>
            <w:tcW w:w="418" w:type="dxa"/>
            <w:vAlign w:val="center"/>
          </w:tcPr>
          <w:p w14:paraId="1458E33D" w14:textId="77777777" w:rsidR="001B41A1" w:rsidRPr="00B4326C" w:rsidRDefault="001B41A1" w:rsidP="00ED7DA3">
            <w:pPr>
              <w:pStyle w:val="TextoTabla"/>
              <w:jc w:val="center"/>
            </w:pPr>
          </w:p>
        </w:tc>
        <w:tc>
          <w:tcPr>
            <w:tcW w:w="418" w:type="dxa"/>
            <w:vAlign w:val="center"/>
          </w:tcPr>
          <w:p w14:paraId="311268B7" w14:textId="77777777" w:rsidR="001B41A1" w:rsidRPr="00B4326C" w:rsidRDefault="001B41A1" w:rsidP="00ED7DA3">
            <w:pPr>
              <w:pStyle w:val="TextoTabla"/>
              <w:jc w:val="center"/>
            </w:pPr>
          </w:p>
        </w:tc>
        <w:tc>
          <w:tcPr>
            <w:tcW w:w="418" w:type="dxa"/>
            <w:vAlign w:val="center"/>
          </w:tcPr>
          <w:p w14:paraId="2A47F362" w14:textId="77777777" w:rsidR="001B41A1" w:rsidRPr="00B4326C" w:rsidRDefault="001B41A1" w:rsidP="00ED7DA3">
            <w:pPr>
              <w:pStyle w:val="TextoTabla"/>
              <w:jc w:val="center"/>
            </w:pPr>
          </w:p>
        </w:tc>
        <w:tc>
          <w:tcPr>
            <w:tcW w:w="418" w:type="dxa"/>
            <w:vAlign w:val="center"/>
          </w:tcPr>
          <w:p w14:paraId="2550CFF5" w14:textId="77777777" w:rsidR="001B41A1" w:rsidRPr="00B4326C" w:rsidRDefault="001B41A1" w:rsidP="00ED7DA3">
            <w:pPr>
              <w:pStyle w:val="TextoTabla"/>
              <w:jc w:val="center"/>
            </w:pPr>
          </w:p>
        </w:tc>
        <w:tc>
          <w:tcPr>
            <w:tcW w:w="418" w:type="dxa"/>
            <w:vAlign w:val="center"/>
          </w:tcPr>
          <w:p w14:paraId="2846A191" w14:textId="77777777" w:rsidR="001B41A1" w:rsidRPr="00B4326C" w:rsidRDefault="001B41A1" w:rsidP="00ED7DA3">
            <w:pPr>
              <w:pStyle w:val="TextoTabla"/>
              <w:jc w:val="center"/>
            </w:pPr>
          </w:p>
        </w:tc>
        <w:tc>
          <w:tcPr>
            <w:tcW w:w="418" w:type="dxa"/>
            <w:vAlign w:val="center"/>
          </w:tcPr>
          <w:p w14:paraId="38B0F24F" w14:textId="77777777" w:rsidR="001B41A1" w:rsidRPr="00B4326C" w:rsidRDefault="001B41A1" w:rsidP="00ED7DA3">
            <w:pPr>
              <w:pStyle w:val="TextoTabla"/>
              <w:jc w:val="center"/>
            </w:pPr>
          </w:p>
        </w:tc>
        <w:tc>
          <w:tcPr>
            <w:tcW w:w="418" w:type="dxa"/>
            <w:vAlign w:val="center"/>
          </w:tcPr>
          <w:p w14:paraId="774C8C7C" w14:textId="77777777" w:rsidR="001B41A1" w:rsidRPr="00B4326C" w:rsidRDefault="001B41A1" w:rsidP="00ED7DA3">
            <w:pPr>
              <w:pStyle w:val="TextoTabla"/>
              <w:jc w:val="center"/>
            </w:pPr>
          </w:p>
        </w:tc>
        <w:tc>
          <w:tcPr>
            <w:tcW w:w="418" w:type="dxa"/>
            <w:vAlign w:val="center"/>
          </w:tcPr>
          <w:p w14:paraId="4EB67A04" w14:textId="0824BDC5" w:rsidR="001B41A1" w:rsidRPr="00B4326C" w:rsidRDefault="005D37EC" w:rsidP="00ED7DA3">
            <w:pPr>
              <w:pStyle w:val="TextoTabla"/>
              <w:jc w:val="center"/>
            </w:pPr>
            <w:r w:rsidRPr="00B4326C">
              <w:t>X</w:t>
            </w:r>
          </w:p>
        </w:tc>
        <w:tc>
          <w:tcPr>
            <w:tcW w:w="418" w:type="dxa"/>
            <w:vAlign w:val="center"/>
          </w:tcPr>
          <w:p w14:paraId="4973C6CA" w14:textId="77777777" w:rsidR="001B41A1" w:rsidRPr="00B4326C" w:rsidRDefault="001B41A1" w:rsidP="00ED7DA3">
            <w:pPr>
              <w:pStyle w:val="TextoTabla"/>
              <w:jc w:val="center"/>
            </w:pPr>
          </w:p>
        </w:tc>
        <w:tc>
          <w:tcPr>
            <w:tcW w:w="418" w:type="dxa"/>
            <w:vAlign w:val="center"/>
          </w:tcPr>
          <w:p w14:paraId="799E1D54" w14:textId="77777777" w:rsidR="001B41A1" w:rsidRPr="00B4326C" w:rsidRDefault="001B41A1" w:rsidP="00ED7DA3">
            <w:pPr>
              <w:pStyle w:val="TextoTabla"/>
              <w:jc w:val="center"/>
            </w:pPr>
          </w:p>
        </w:tc>
        <w:tc>
          <w:tcPr>
            <w:tcW w:w="418" w:type="dxa"/>
            <w:vAlign w:val="center"/>
          </w:tcPr>
          <w:p w14:paraId="41D81993" w14:textId="77777777" w:rsidR="001B41A1" w:rsidRPr="00B4326C" w:rsidRDefault="001B41A1" w:rsidP="00ED7DA3">
            <w:pPr>
              <w:pStyle w:val="TextoTabla"/>
              <w:jc w:val="center"/>
            </w:pPr>
          </w:p>
        </w:tc>
        <w:tc>
          <w:tcPr>
            <w:tcW w:w="418" w:type="dxa"/>
            <w:vAlign w:val="center"/>
          </w:tcPr>
          <w:p w14:paraId="1A59F233" w14:textId="77777777" w:rsidR="001B41A1" w:rsidRPr="00B4326C" w:rsidRDefault="001B41A1" w:rsidP="00ED7DA3">
            <w:pPr>
              <w:pStyle w:val="TextoTabla"/>
              <w:jc w:val="center"/>
            </w:pPr>
          </w:p>
        </w:tc>
        <w:tc>
          <w:tcPr>
            <w:tcW w:w="418" w:type="dxa"/>
            <w:vAlign w:val="center"/>
          </w:tcPr>
          <w:p w14:paraId="07AD412F" w14:textId="77777777" w:rsidR="001B41A1" w:rsidRPr="00B4326C" w:rsidRDefault="001B41A1" w:rsidP="00ED7DA3">
            <w:pPr>
              <w:pStyle w:val="TextoTabla"/>
              <w:jc w:val="center"/>
            </w:pPr>
          </w:p>
        </w:tc>
        <w:tc>
          <w:tcPr>
            <w:tcW w:w="418" w:type="dxa"/>
            <w:vAlign w:val="center"/>
          </w:tcPr>
          <w:p w14:paraId="1CAA5376" w14:textId="77777777" w:rsidR="001B41A1" w:rsidRPr="00B4326C" w:rsidRDefault="001B41A1" w:rsidP="00ED7DA3">
            <w:pPr>
              <w:pStyle w:val="TextoTabla"/>
              <w:jc w:val="center"/>
            </w:pPr>
          </w:p>
        </w:tc>
      </w:tr>
      <w:tr w:rsidR="00BA1EFF" w:rsidRPr="00B4326C" w14:paraId="595349CD" w14:textId="77777777" w:rsidTr="005D37EC">
        <w:trPr>
          <w:cantSplit/>
          <w:trHeight w:val="567"/>
          <w:jc w:val="center"/>
        </w:trPr>
        <w:tc>
          <w:tcPr>
            <w:tcW w:w="203" w:type="dxa"/>
            <w:vAlign w:val="center"/>
          </w:tcPr>
          <w:p w14:paraId="26ABDB64" w14:textId="4F42C12E" w:rsidR="001B41A1" w:rsidRPr="00B4326C" w:rsidRDefault="00405203" w:rsidP="00ED7DA3">
            <w:pPr>
              <w:pStyle w:val="TextoTabla"/>
              <w:jc w:val="center"/>
              <w:rPr>
                <w:b/>
                <w:bCs/>
              </w:rPr>
            </w:pPr>
            <w:r w:rsidRPr="00B4326C">
              <w:rPr>
                <w:b/>
                <w:bCs/>
              </w:rPr>
              <w:t>27</w:t>
            </w:r>
          </w:p>
        </w:tc>
        <w:tc>
          <w:tcPr>
            <w:tcW w:w="417" w:type="dxa"/>
            <w:vAlign w:val="center"/>
          </w:tcPr>
          <w:p w14:paraId="2A0C5775" w14:textId="77777777" w:rsidR="001B41A1" w:rsidRPr="00B4326C" w:rsidRDefault="001B41A1" w:rsidP="00ED7DA3">
            <w:pPr>
              <w:pStyle w:val="TextoTabla"/>
              <w:jc w:val="center"/>
            </w:pPr>
          </w:p>
        </w:tc>
        <w:tc>
          <w:tcPr>
            <w:tcW w:w="417" w:type="dxa"/>
            <w:vAlign w:val="center"/>
          </w:tcPr>
          <w:p w14:paraId="3683EBF6" w14:textId="77777777" w:rsidR="001B41A1" w:rsidRPr="00B4326C" w:rsidRDefault="001B41A1" w:rsidP="00ED7DA3">
            <w:pPr>
              <w:pStyle w:val="TextoTabla"/>
              <w:jc w:val="center"/>
            </w:pPr>
          </w:p>
        </w:tc>
        <w:tc>
          <w:tcPr>
            <w:tcW w:w="417" w:type="dxa"/>
            <w:vAlign w:val="center"/>
          </w:tcPr>
          <w:p w14:paraId="7E0008A4" w14:textId="77777777" w:rsidR="001B41A1" w:rsidRPr="00B4326C" w:rsidRDefault="001B41A1" w:rsidP="00ED7DA3">
            <w:pPr>
              <w:pStyle w:val="TextoTabla"/>
              <w:jc w:val="center"/>
            </w:pPr>
          </w:p>
        </w:tc>
        <w:tc>
          <w:tcPr>
            <w:tcW w:w="418" w:type="dxa"/>
            <w:vAlign w:val="center"/>
          </w:tcPr>
          <w:p w14:paraId="62587855" w14:textId="77777777" w:rsidR="001B41A1" w:rsidRPr="00B4326C" w:rsidRDefault="001B41A1" w:rsidP="00ED7DA3">
            <w:pPr>
              <w:pStyle w:val="TextoTabla"/>
              <w:jc w:val="center"/>
            </w:pPr>
          </w:p>
        </w:tc>
        <w:tc>
          <w:tcPr>
            <w:tcW w:w="418" w:type="dxa"/>
            <w:vAlign w:val="center"/>
          </w:tcPr>
          <w:p w14:paraId="770D3F59" w14:textId="77777777" w:rsidR="001B41A1" w:rsidRPr="00B4326C" w:rsidRDefault="001B41A1" w:rsidP="00ED7DA3">
            <w:pPr>
              <w:pStyle w:val="TextoTabla"/>
              <w:jc w:val="center"/>
            </w:pPr>
          </w:p>
        </w:tc>
        <w:tc>
          <w:tcPr>
            <w:tcW w:w="418" w:type="dxa"/>
            <w:vAlign w:val="center"/>
          </w:tcPr>
          <w:p w14:paraId="52443DCE" w14:textId="77777777" w:rsidR="001B41A1" w:rsidRPr="00B4326C" w:rsidRDefault="001B41A1" w:rsidP="00ED7DA3">
            <w:pPr>
              <w:pStyle w:val="TextoTabla"/>
              <w:jc w:val="center"/>
            </w:pPr>
          </w:p>
        </w:tc>
        <w:tc>
          <w:tcPr>
            <w:tcW w:w="418" w:type="dxa"/>
            <w:vAlign w:val="center"/>
          </w:tcPr>
          <w:p w14:paraId="1F03E712" w14:textId="77777777" w:rsidR="001B41A1" w:rsidRPr="00B4326C" w:rsidRDefault="001B41A1" w:rsidP="00ED7DA3">
            <w:pPr>
              <w:pStyle w:val="TextoTabla"/>
              <w:jc w:val="center"/>
            </w:pPr>
          </w:p>
        </w:tc>
        <w:tc>
          <w:tcPr>
            <w:tcW w:w="418" w:type="dxa"/>
            <w:vAlign w:val="center"/>
          </w:tcPr>
          <w:p w14:paraId="73C47235" w14:textId="77777777" w:rsidR="001B41A1" w:rsidRPr="00B4326C" w:rsidRDefault="001B41A1" w:rsidP="00ED7DA3">
            <w:pPr>
              <w:pStyle w:val="TextoTabla"/>
              <w:jc w:val="center"/>
            </w:pPr>
          </w:p>
        </w:tc>
        <w:tc>
          <w:tcPr>
            <w:tcW w:w="418" w:type="dxa"/>
            <w:vAlign w:val="center"/>
          </w:tcPr>
          <w:p w14:paraId="525E3ED5" w14:textId="77777777" w:rsidR="001B41A1" w:rsidRPr="00B4326C" w:rsidRDefault="001B41A1" w:rsidP="00ED7DA3">
            <w:pPr>
              <w:pStyle w:val="TextoTabla"/>
              <w:jc w:val="center"/>
            </w:pPr>
          </w:p>
        </w:tc>
        <w:tc>
          <w:tcPr>
            <w:tcW w:w="418" w:type="dxa"/>
            <w:vAlign w:val="center"/>
          </w:tcPr>
          <w:p w14:paraId="049D5AA8" w14:textId="77777777" w:rsidR="001B41A1" w:rsidRPr="00B4326C" w:rsidRDefault="001B41A1" w:rsidP="00ED7DA3">
            <w:pPr>
              <w:pStyle w:val="TextoTabla"/>
              <w:jc w:val="center"/>
            </w:pPr>
          </w:p>
        </w:tc>
        <w:tc>
          <w:tcPr>
            <w:tcW w:w="418" w:type="dxa"/>
            <w:vAlign w:val="center"/>
          </w:tcPr>
          <w:p w14:paraId="23AB9A60" w14:textId="77777777" w:rsidR="001B41A1" w:rsidRPr="00B4326C" w:rsidRDefault="001B41A1" w:rsidP="00ED7DA3">
            <w:pPr>
              <w:pStyle w:val="TextoTabla"/>
              <w:jc w:val="center"/>
            </w:pPr>
          </w:p>
        </w:tc>
        <w:tc>
          <w:tcPr>
            <w:tcW w:w="418" w:type="dxa"/>
            <w:vAlign w:val="center"/>
          </w:tcPr>
          <w:p w14:paraId="094E2953" w14:textId="77777777" w:rsidR="001B41A1" w:rsidRPr="00B4326C" w:rsidRDefault="001B41A1" w:rsidP="00ED7DA3">
            <w:pPr>
              <w:pStyle w:val="TextoTabla"/>
              <w:jc w:val="center"/>
            </w:pPr>
          </w:p>
        </w:tc>
        <w:tc>
          <w:tcPr>
            <w:tcW w:w="418" w:type="dxa"/>
            <w:vAlign w:val="center"/>
          </w:tcPr>
          <w:p w14:paraId="1693FD77" w14:textId="77777777" w:rsidR="001B41A1" w:rsidRPr="00B4326C" w:rsidRDefault="001B41A1" w:rsidP="00ED7DA3">
            <w:pPr>
              <w:pStyle w:val="TextoTabla"/>
              <w:jc w:val="center"/>
            </w:pPr>
          </w:p>
        </w:tc>
        <w:tc>
          <w:tcPr>
            <w:tcW w:w="418" w:type="dxa"/>
            <w:vAlign w:val="center"/>
          </w:tcPr>
          <w:p w14:paraId="466F8D6E" w14:textId="77777777" w:rsidR="001B41A1" w:rsidRPr="00B4326C" w:rsidRDefault="001B41A1" w:rsidP="00ED7DA3">
            <w:pPr>
              <w:pStyle w:val="TextoTabla"/>
              <w:jc w:val="center"/>
            </w:pPr>
          </w:p>
        </w:tc>
        <w:tc>
          <w:tcPr>
            <w:tcW w:w="418" w:type="dxa"/>
            <w:vAlign w:val="center"/>
          </w:tcPr>
          <w:p w14:paraId="40918E93" w14:textId="0490D648" w:rsidR="001B41A1" w:rsidRPr="00B4326C" w:rsidRDefault="005D37EC" w:rsidP="00ED7DA3">
            <w:pPr>
              <w:pStyle w:val="TextoTabla"/>
              <w:jc w:val="center"/>
            </w:pPr>
            <w:r w:rsidRPr="00B4326C">
              <w:t>X</w:t>
            </w:r>
          </w:p>
        </w:tc>
        <w:tc>
          <w:tcPr>
            <w:tcW w:w="418" w:type="dxa"/>
            <w:vAlign w:val="center"/>
          </w:tcPr>
          <w:p w14:paraId="2B178089" w14:textId="77777777" w:rsidR="001B41A1" w:rsidRPr="00B4326C" w:rsidRDefault="001B41A1" w:rsidP="00ED7DA3">
            <w:pPr>
              <w:pStyle w:val="TextoTabla"/>
              <w:jc w:val="center"/>
            </w:pPr>
          </w:p>
        </w:tc>
        <w:tc>
          <w:tcPr>
            <w:tcW w:w="418" w:type="dxa"/>
            <w:vAlign w:val="center"/>
          </w:tcPr>
          <w:p w14:paraId="3FAAC729" w14:textId="77777777" w:rsidR="001B41A1" w:rsidRPr="00B4326C" w:rsidRDefault="001B41A1" w:rsidP="00ED7DA3">
            <w:pPr>
              <w:pStyle w:val="TextoTabla"/>
              <w:jc w:val="center"/>
            </w:pPr>
          </w:p>
        </w:tc>
        <w:tc>
          <w:tcPr>
            <w:tcW w:w="418" w:type="dxa"/>
            <w:vAlign w:val="center"/>
          </w:tcPr>
          <w:p w14:paraId="15A73D00" w14:textId="77777777" w:rsidR="001B41A1" w:rsidRPr="00B4326C" w:rsidRDefault="001B41A1" w:rsidP="00ED7DA3">
            <w:pPr>
              <w:pStyle w:val="TextoTabla"/>
              <w:jc w:val="center"/>
            </w:pPr>
          </w:p>
        </w:tc>
        <w:tc>
          <w:tcPr>
            <w:tcW w:w="418" w:type="dxa"/>
            <w:vAlign w:val="center"/>
          </w:tcPr>
          <w:p w14:paraId="4BDBD8F4" w14:textId="77777777" w:rsidR="001B41A1" w:rsidRPr="00B4326C" w:rsidRDefault="001B41A1" w:rsidP="00ED7DA3">
            <w:pPr>
              <w:pStyle w:val="TextoTabla"/>
              <w:jc w:val="center"/>
            </w:pPr>
          </w:p>
        </w:tc>
        <w:tc>
          <w:tcPr>
            <w:tcW w:w="418" w:type="dxa"/>
            <w:vAlign w:val="center"/>
          </w:tcPr>
          <w:p w14:paraId="4C1EEC12" w14:textId="77777777" w:rsidR="001B41A1" w:rsidRPr="00B4326C" w:rsidRDefault="001B41A1" w:rsidP="00ED7DA3">
            <w:pPr>
              <w:pStyle w:val="TextoTabla"/>
              <w:jc w:val="center"/>
            </w:pPr>
          </w:p>
        </w:tc>
      </w:tr>
      <w:tr w:rsidR="00BA1EFF" w:rsidRPr="00B4326C" w14:paraId="2041C704" w14:textId="77777777" w:rsidTr="005D37EC">
        <w:trPr>
          <w:cantSplit/>
          <w:trHeight w:val="567"/>
          <w:jc w:val="center"/>
        </w:trPr>
        <w:tc>
          <w:tcPr>
            <w:tcW w:w="203" w:type="dxa"/>
            <w:vAlign w:val="center"/>
          </w:tcPr>
          <w:p w14:paraId="6B432073" w14:textId="61998B34" w:rsidR="001B41A1" w:rsidRPr="00B4326C" w:rsidRDefault="00405203" w:rsidP="00ED7DA3">
            <w:pPr>
              <w:pStyle w:val="TextoTabla"/>
              <w:jc w:val="center"/>
              <w:rPr>
                <w:b/>
                <w:bCs/>
              </w:rPr>
            </w:pPr>
            <w:r w:rsidRPr="00B4326C">
              <w:rPr>
                <w:b/>
                <w:bCs/>
              </w:rPr>
              <w:t>28</w:t>
            </w:r>
          </w:p>
        </w:tc>
        <w:tc>
          <w:tcPr>
            <w:tcW w:w="417" w:type="dxa"/>
            <w:vAlign w:val="center"/>
          </w:tcPr>
          <w:p w14:paraId="0940D9F6" w14:textId="77777777" w:rsidR="001B41A1" w:rsidRPr="00B4326C" w:rsidRDefault="001B41A1" w:rsidP="00ED7DA3">
            <w:pPr>
              <w:pStyle w:val="TextoTabla"/>
              <w:jc w:val="center"/>
            </w:pPr>
          </w:p>
        </w:tc>
        <w:tc>
          <w:tcPr>
            <w:tcW w:w="417" w:type="dxa"/>
            <w:vAlign w:val="center"/>
          </w:tcPr>
          <w:p w14:paraId="17F6615A" w14:textId="77777777" w:rsidR="001B41A1" w:rsidRPr="00B4326C" w:rsidRDefault="001B41A1" w:rsidP="00ED7DA3">
            <w:pPr>
              <w:pStyle w:val="TextoTabla"/>
              <w:jc w:val="center"/>
            </w:pPr>
          </w:p>
        </w:tc>
        <w:tc>
          <w:tcPr>
            <w:tcW w:w="417" w:type="dxa"/>
            <w:vAlign w:val="center"/>
          </w:tcPr>
          <w:p w14:paraId="620168E6" w14:textId="77777777" w:rsidR="001B41A1" w:rsidRPr="00B4326C" w:rsidRDefault="001B41A1" w:rsidP="00ED7DA3">
            <w:pPr>
              <w:pStyle w:val="TextoTabla"/>
              <w:jc w:val="center"/>
            </w:pPr>
          </w:p>
        </w:tc>
        <w:tc>
          <w:tcPr>
            <w:tcW w:w="418" w:type="dxa"/>
            <w:vAlign w:val="center"/>
          </w:tcPr>
          <w:p w14:paraId="6B222A07" w14:textId="77777777" w:rsidR="001B41A1" w:rsidRPr="00B4326C" w:rsidRDefault="001B41A1" w:rsidP="00ED7DA3">
            <w:pPr>
              <w:pStyle w:val="TextoTabla"/>
              <w:jc w:val="center"/>
            </w:pPr>
          </w:p>
        </w:tc>
        <w:tc>
          <w:tcPr>
            <w:tcW w:w="418" w:type="dxa"/>
            <w:vAlign w:val="center"/>
          </w:tcPr>
          <w:p w14:paraId="18B32CA8" w14:textId="77777777" w:rsidR="001B41A1" w:rsidRPr="00B4326C" w:rsidRDefault="001B41A1" w:rsidP="00ED7DA3">
            <w:pPr>
              <w:pStyle w:val="TextoTabla"/>
              <w:jc w:val="center"/>
            </w:pPr>
          </w:p>
        </w:tc>
        <w:tc>
          <w:tcPr>
            <w:tcW w:w="418" w:type="dxa"/>
            <w:vAlign w:val="center"/>
          </w:tcPr>
          <w:p w14:paraId="2CC4E1E7" w14:textId="77777777" w:rsidR="001B41A1" w:rsidRPr="00B4326C" w:rsidRDefault="001B41A1" w:rsidP="00ED7DA3">
            <w:pPr>
              <w:pStyle w:val="TextoTabla"/>
              <w:jc w:val="center"/>
            </w:pPr>
          </w:p>
        </w:tc>
        <w:tc>
          <w:tcPr>
            <w:tcW w:w="418" w:type="dxa"/>
            <w:vAlign w:val="center"/>
          </w:tcPr>
          <w:p w14:paraId="181B2F97" w14:textId="77777777" w:rsidR="001B41A1" w:rsidRPr="00B4326C" w:rsidRDefault="001B41A1" w:rsidP="00ED7DA3">
            <w:pPr>
              <w:pStyle w:val="TextoTabla"/>
              <w:jc w:val="center"/>
            </w:pPr>
          </w:p>
        </w:tc>
        <w:tc>
          <w:tcPr>
            <w:tcW w:w="418" w:type="dxa"/>
            <w:vAlign w:val="center"/>
          </w:tcPr>
          <w:p w14:paraId="65FD7112" w14:textId="77777777" w:rsidR="001B41A1" w:rsidRPr="00B4326C" w:rsidRDefault="001B41A1" w:rsidP="00ED7DA3">
            <w:pPr>
              <w:pStyle w:val="TextoTabla"/>
              <w:jc w:val="center"/>
            </w:pPr>
          </w:p>
        </w:tc>
        <w:tc>
          <w:tcPr>
            <w:tcW w:w="418" w:type="dxa"/>
            <w:vAlign w:val="center"/>
          </w:tcPr>
          <w:p w14:paraId="46E7A8BD" w14:textId="77777777" w:rsidR="001B41A1" w:rsidRPr="00B4326C" w:rsidRDefault="001B41A1" w:rsidP="00ED7DA3">
            <w:pPr>
              <w:pStyle w:val="TextoTabla"/>
              <w:jc w:val="center"/>
            </w:pPr>
          </w:p>
        </w:tc>
        <w:tc>
          <w:tcPr>
            <w:tcW w:w="418" w:type="dxa"/>
            <w:vAlign w:val="center"/>
          </w:tcPr>
          <w:p w14:paraId="40413566" w14:textId="77777777" w:rsidR="001B41A1" w:rsidRPr="00B4326C" w:rsidRDefault="001B41A1" w:rsidP="00ED7DA3">
            <w:pPr>
              <w:pStyle w:val="TextoTabla"/>
              <w:jc w:val="center"/>
            </w:pPr>
          </w:p>
        </w:tc>
        <w:tc>
          <w:tcPr>
            <w:tcW w:w="418" w:type="dxa"/>
            <w:vAlign w:val="center"/>
          </w:tcPr>
          <w:p w14:paraId="20AA629F" w14:textId="77777777" w:rsidR="001B41A1" w:rsidRPr="00B4326C" w:rsidRDefault="001B41A1" w:rsidP="00ED7DA3">
            <w:pPr>
              <w:pStyle w:val="TextoTabla"/>
              <w:jc w:val="center"/>
            </w:pPr>
          </w:p>
        </w:tc>
        <w:tc>
          <w:tcPr>
            <w:tcW w:w="418" w:type="dxa"/>
            <w:vAlign w:val="center"/>
          </w:tcPr>
          <w:p w14:paraId="43963C10" w14:textId="77777777" w:rsidR="001B41A1" w:rsidRPr="00B4326C" w:rsidRDefault="001B41A1" w:rsidP="00ED7DA3">
            <w:pPr>
              <w:pStyle w:val="TextoTabla"/>
              <w:jc w:val="center"/>
            </w:pPr>
          </w:p>
        </w:tc>
        <w:tc>
          <w:tcPr>
            <w:tcW w:w="418" w:type="dxa"/>
            <w:vAlign w:val="center"/>
          </w:tcPr>
          <w:p w14:paraId="758B0488" w14:textId="77777777" w:rsidR="001B41A1" w:rsidRPr="00B4326C" w:rsidRDefault="001B41A1" w:rsidP="00ED7DA3">
            <w:pPr>
              <w:pStyle w:val="TextoTabla"/>
              <w:jc w:val="center"/>
            </w:pPr>
          </w:p>
        </w:tc>
        <w:tc>
          <w:tcPr>
            <w:tcW w:w="418" w:type="dxa"/>
            <w:vAlign w:val="center"/>
          </w:tcPr>
          <w:p w14:paraId="7139C3A0" w14:textId="77777777" w:rsidR="001B41A1" w:rsidRPr="00B4326C" w:rsidRDefault="001B41A1" w:rsidP="00ED7DA3">
            <w:pPr>
              <w:pStyle w:val="TextoTabla"/>
              <w:jc w:val="center"/>
            </w:pPr>
          </w:p>
        </w:tc>
        <w:tc>
          <w:tcPr>
            <w:tcW w:w="418" w:type="dxa"/>
            <w:vAlign w:val="center"/>
          </w:tcPr>
          <w:p w14:paraId="5012B275" w14:textId="437945F9" w:rsidR="001B41A1" w:rsidRPr="00B4326C" w:rsidRDefault="005D37EC" w:rsidP="00ED7DA3">
            <w:pPr>
              <w:pStyle w:val="TextoTabla"/>
              <w:jc w:val="center"/>
            </w:pPr>
            <w:r w:rsidRPr="00B4326C">
              <w:t>X</w:t>
            </w:r>
          </w:p>
        </w:tc>
        <w:tc>
          <w:tcPr>
            <w:tcW w:w="418" w:type="dxa"/>
            <w:vAlign w:val="center"/>
          </w:tcPr>
          <w:p w14:paraId="78550A8B" w14:textId="77777777" w:rsidR="001B41A1" w:rsidRPr="00B4326C" w:rsidRDefault="001B41A1" w:rsidP="00ED7DA3">
            <w:pPr>
              <w:pStyle w:val="TextoTabla"/>
              <w:jc w:val="center"/>
            </w:pPr>
          </w:p>
        </w:tc>
        <w:tc>
          <w:tcPr>
            <w:tcW w:w="418" w:type="dxa"/>
            <w:vAlign w:val="center"/>
          </w:tcPr>
          <w:p w14:paraId="718260BE" w14:textId="77777777" w:rsidR="001B41A1" w:rsidRPr="00B4326C" w:rsidRDefault="001B41A1" w:rsidP="00ED7DA3">
            <w:pPr>
              <w:pStyle w:val="TextoTabla"/>
              <w:jc w:val="center"/>
            </w:pPr>
          </w:p>
        </w:tc>
        <w:tc>
          <w:tcPr>
            <w:tcW w:w="418" w:type="dxa"/>
            <w:vAlign w:val="center"/>
          </w:tcPr>
          <w:p w14:paraId="31C648BE" w14:textId="77777777" w:rsidR="001B41A1" w:rsidRPr="00B4326C" w:rsidRDefault="001B41A1" w:rsidP="00ED7DA3">
            <w:pPr>
              <w:pStyle w:val="TextoTabla"/>
              <w:jc w:val="center"/>
            </w:pPr>
          </w:p>
        </w:tc>
        <w:tc>
          <w:tcPr>
            <w:tcW w:w="418" w:type="dxa"/>
            <w:vAlign w:val="center"/>
          </w:tcPr>
          <w:p w14:paraId="1EE17445" w14:textId="77777777" w:rsidR="001B41A1" w:rsidRPr="00B4326C" w:rsidRDefault="001B41A1" w:rsidP="00ED7DA3">
            <w:pPr>
              <w:pStyle w:val="TextoTabla"/>
              <w:jc w:val="center"/>
            </w:pPr>
          </w:p>
        </w:tc>
        <w:tc>
          <w:tcPr>
            <w:tcW w:w="418" w:type="dxa"/>
            <w:vAlign w:val="center"/>
          </w:tcPr>
          <w:p w14:paraId="4A364D56" w14:textId="77777777" w:rsidR="001B41A1" w:rsidRPr="00B4326C" w:rsidRDefault="001B41A1" w:rsidP="00ED7DA3">
            <w:pPr>
              <w:pStyle w:val="TextoTabla"/>
              <w:jc w:val="center"/>
            </w:pPr>
          </w:p>
        </w:tc>
      </w:tr>
      <w:tr w:rsidR="00BA1EFF" w:rsidRPr="00B4326C" w14:paraId="1F41BFFE" w14:textId="77777777" w:rsidTr="005D37EC">
        <w:trPr>
          <w:cantSplit/>
          <w:trHeight w:val="567"/>
          <w:jc w:val="center"/>
        </w:trPr>
        <w:tc>
          <w:tcPr>
            <w:tcW w:w="203" w:type="dxa"/>
            <w:vAlign w:val="center"/>
          </w:tcPr>
          <w:p w14:paraId="167CB813" w14:textId="38551EC1" w:rsidR="001B41A1" w:rsidRPr="00B4326C" w:rsidRDefault="00405203" w:rsidP="00ED7DA3">
            <w:pPr>
              <w:pStyle w:val="TextoTabla"/>
              <w:jc w:val="center"/>
              <w:rPr>
                <w:b/>
                <w:bCs/>
              </w:rPr>
            </w:pPr>
            <w:r w:rsidRPr="00B4326C">
              <w:rPr>
                <w:b/>
                <w:bCs/>
              </w:rPr>
              <w:t>29</w:t>
            </w:r>
          </w:p>
        </w:tc>
        <w:tc>
          <w:tcPr>
            <w:tcW w:w="417" w:type="dxa"/>
            <w:vAlign w:val="center"/>
          </w:tcPr>
          <w:p w14:paraId="49AE7FA7" w14:textId="77777777" w:rsidR="001B41A1" w:rsidRPr="00B4326C" w:rsidRDefault="001B41A1" w:rsidP="00ED7DA3">
            <w:pPr>
              <w:pStyle w:val="TextoTabla"/>
              <w:jc w:val="center"/>
            </w:pPr>
          </w:p>
        </w:tc>
        <w:tc>
          <w:tcPr>
            <w:tcW w:w="417" w:type="dxa"/>
            <w:vAlign w:val="center"/>
          </w:tcPr>
          <w:p w14:paraId="4663FFD6" w14:textId="77777777" w:rsidR="001B41A1" w:rsidRPr="00B4326C" w:rsidRDefault="001B41A1" w:rsidP="00ED7DA3">
            <w:pPr>
              <w:pStyle w:val="TextoTabla"/>
              <w:jc w:val="center"/>
            </w:pPr>
          </w:p>
        </w:tc>
        <w:tc>
          <w:tcPr>
            <w:tcW w:w="417" w:type="dxa"/>
            <w:vAlign w:val="center"/>
          </w:tcPr>
          <w:p w14:paraId="055A8A3D" w14:textId="77777777" w:rsidR="001B41A1" w:rsidRPr="00B4326C" w:rsidRDefault="001B41A1" w:rsidP="00ED7DA3">
            <w:pPr>
              <w:pStyle w:val="TextoTabla"/>
              <w:jc w:val="center"/>
            </w:pPr>
          </w:p>
        </w:tc>
        <w:tc>
          <w:tcPr>
            <w:tcW w:w="418" w:type="dxa"/>
            <w:vAlign w:val="center"/>
          </w:tcPr>
          <w:p w14:paraId="7D76034C" w14:textId="77777777" w:rsidR="001B41A1" w:rsidRPr="00B4326C" w:rsidRDefault="001B41A1" w:rsidP="00ED7DA3">
            <w:pPr>
              <w:pStyle w:val="TextoTabla"/>
              <w:jc w:val="center"/>
            </w:pPr>
          </w:p>
        </w:tc>
        <w:tc>
          <w:tcPr>
            <w:tcW w:w="418" w:type="dxa"/>
            <w:vAlign w:val="center"/>
          </w:tcPr>
          <w:p w14:paraId="33698334" w14:textId="77777777" w:rsidR="001B41A1" w:rsidRPr="00B4326C" w:rsidRDefault="001B41A1" w:rsidP="00ED7DA3">
            <w:pPr>
              <w:pStyle w:val="TextoTabla"/>
              <w:jc w:val="center"/>
            </w:pPr>
          </w:p>
        </w:tc>
        <w:tc>
          <w:tcPr>
            <w:tcW w:w="418" w:type="dxa"/>
            <w:vAlign w:val="center"/>
          </w:tcPr>
          <w:p w14:paraId="71DB40D2" w14:textId="77777777" w:rsidR="001B41A1" w:rsidRPr="00B4326C" w:rsidRDefault="001B41A1" w:rsidP="00ED7DA3">
            <w:pPr>
              <w:pStyle w:val="TextoTabla"/>
              <w:jc w:val="center"/>
            </w:pPr>
          </w:p>
        </w:tc>
        <w:tc>
          <w:tcPr>
            <w:tcW w:w="418" w:type="dxa"/>
            <w:vAlign w:val="center"/>
          </w:tcPr>
          <w:p w14:paraId="0352BDD1" w14:textId="77777777" w:rsidR="001B41A1" w:rsidRPr="00B4326C" w:rsidRDefault="001B41A1" w:rsidP="00ED7DA3">
            <w:pPr>
              <w:pStyle w:val="TextoTabla"/>
              <w:jc w:val="center"/>
            </w:pPr>
          </w:p>
        </w:tc>
        <w:tc>
          <w:tcPr>
            <w:tcW w:w="418" w:type="dxa"/>
            <w:vAlign w:val="center"/>
          </w:tcPr>
          <w:p w14:paraId="1848A26A" w14:textId="77777777" w:rsidR="001B41A1" w:rsidRPr="00B4326C" w:rsidRDefault="001B41A1" w:rsidP="00ED7DA3">
            <w:pPr>
              <w:pStyle w:val="TextoTabla"/>
              <w:jc w:val="center"/>
            </w:pPr>
          </w:p>
        </w:tc>
        <w:tc>
          <w:tcPr>
            <w:tcW w:w="418" w:type="dxa"/>
            <w:vAlign w:val="center"/>
          </w:tcPr>
          <w:p w14:paraId="358B8BC9" w14:textId="77777777" w:rsidR="001B41A1" w:rsidRPr="00B4326C" w:rsidRDefault="001B41A1" w:rsidP="00ED7DA3">
            <w:pPr>
              <w:pStyle w:val="TextoTabla"/>
              <w:jc w:val="center"/>
            </w:pPr>
          </w:p>
        </w:tc>
        <w:tc>
          <w:tcPr>
            <w:tcW w:w="418" w:type="dxa"/>
            <w:vAlign w:val="center"/>
          </w:tcPr>
          <w:p w14:paraId="457E6F3E" w14:textId="77777777" w:rsidR="001B41A1" w:rsidRPr="00B4326C" w:rsidRDefault="001B41A1" w:rsidP="00ED7DA3">
            <w:pPr>
              <w:pStyle w:val="TextoTabla"/>
              <w:jc w:val="center"/>
            </w:pPr>
          </w:p>
        </w:tc>
        <w:tc>
          <w:tcPr>
            <w:tcW w:w="418" w:type="dxa"/>
            <w:vAlign w:val="center"/>
          </w:tcPr>
          <w:p w14:paraId="1E7E7378" w14:textId="77777777" w:rsidR="001B41A1" w:rsidRPr="00B4326C" w:rsidRDefault="001B41A1" w:rsidP="00ED7DA3">
            <w:pPr>
              <w:pStyle w:val="TextoTabla"/>
              <w:jc w:val="center"/>
            </w:pPr>
          </w:p>
        </w:tc>
        <w:tc>
          <w:tcPr>
            <w:tcW w:w="418" w:type="dxa"/>
            <w:vAlign w:val="center"/>
          </w:tcPr>
          <w:p w14:paraId="7420832E" w14:textId="77777777" w:rsidR="001B41A1" w:rsidRPr="00B4326C" w:rsidRDefault="001B41A1" w:rsidP="00ED7DA3">
            <w:pPr>
              <w:pStyle w:val="TextoTabla"/>
              <w:jc w:val="center"/>
            </w:pPr>
          </w:p>
        </w:tc>
        <w:tc>
          <w:tcPr>
            <w:tcW w:w="418" w:type="dxa"/>
            <w:vAlign w:val="center"/>
          </w:tcPr>
          <w:p w14:paraId="1E556B95" w14:textId="77777777" w:rsidR="001B41A1" w:rsidRPr="00B4326C" w:rsidRDefault="001B41A1" w:rsidP="00ED7DA3">
            <w:pPr>
              <w:pStyle w:val="TextoTabla"/>
              <w:jc w:val="center"/>
            </w:pPr>
          </w:p>
        </w:tc>
        <w:tc>
          <w:tcPr>
            <w:tcW w:w="418" w:type="dxa"/>
            <w:vAlign w:val="center"/>
          </w:tcPr>
          <w:p w14:paraId="4E0CEDF2" w14:textId="77777777" w:rsidR="001B41A1" w:rsidRPr="00B4326C" w:rsidRDefault="001B41A1" w:rsidP="00ED7DA3">
            <w:pPr>
              <w:pStyle w:val="TextoTabla"/>
              <w:jc w:val="center"/>
            </w:pPr>
          </w:p>
        </w:tc>
        <w:tc>
          <w:tcPr>
            <w:tcW w:w="418" w:type="dxa"/>
            <w:vAlign w:val="center"/>
          </w:tcPr>
          <w:p w14:paraId="61114D4E" w14:textId="77777777" w:rsidR="001B41A1" w:rsidRPr="00B4326C" w:rsidRDefault="001B41A1" w:rsidP="00ED7DA3">
            <w:pPr>
              <w:pStyle w:val="TextoTabla"/>
              <w:jc w:val="center"/>
            </w:pPr>
          </w:p>
        </w:tc>
        <w:tc>
          <w:tcPr>
            <w:tcW w:w="418" w:type="dxa"/>
            <w:vAlign w:val="center"/>
          </w:tcPr>
          <w:p w14:paraId="6FCF94DB" w14:textId="1E7E35AE" w:rsidR="001B41A1" w:rsidRPr="00B4326C" w:rsidRDefault="005D37EC" w:rsidP="00ED7DA3">
            <w:pPr>
              <w:pStyle w:val="TextoTabla"/>
              <w:jc w:val="center"/>
            </w:pPr>
            <w:r w:rsidRPr="00B4326C">
              <w:t>X</w:t>
            </w:r>
          </w:p>
        </w:tc>
        <w:tc>
          <w:tcPr>
            <w:tcW w:w="418" w:type="dxa"/>
            <w:vAlign w:val="center"/>
          </w:tcPr>
          <w:p w14:paraId="098E8881" w14:textId="77777777" w:rsidR="001B41A1" w:rsidRPr="00B4326C" w:rsidRDefault="001B41A1" w:rsidP="00ED7DA3">
            <w:pPr>
              <w:pStyle w:val="TextoTabla"/>
              <w:jc w:val="center"/>
            </w:pPr>
          </w:p>
        </w:tc>
        <w:tc>
          <w:tcPr>
            <w:tcW w:w="418" w:type="dxa"/>
            <w:vAlign w:val="center"/>
          </w:tcPr>
          <w:p w14:paraId="3C17628E" w14:textId="77777777" w:rsidR="001B41A1" w:rsidRPr="00B4326C" w:rsidRDefault="001B41A1" w:rsidP="00ED7DA3">
            <w:pPr>
              <w:pStyle w:val="TextoTabla"/>
              <w:jc w:val="center"/>
            </w:pPr>
          </w:p>
        </w:tc>
        <w:tc>
          <w:tcPr>
            <w:tcW w:w="418" w:type="dxa"/>
            <w:vAlign w:val="center"/>
          </w:tcPr>
          <w:p w14:paraId="682CA312" w14:textId="77777777" w:rsidR="001B41A1" w:rsidRPr="00B4326C" w:rsidRDefault="001B41A1" w:rsidP="00ED7DA3">
            <w:pPr>
              <w:pStyle w:val="TextoTabla"/>
              <w:jc w:val="center"/>
            </w:pPr>
          </w:p>
        </w:tc>
        <w:tc>
          <w:tcPr>
            <w:tcW w:w="418" w:type="dxa"/>
            <w:vAlign w:val="center"/>
          </w:tcPr>
          <w:p w14:paraId="1378E04E" w14:textId="77777777" w:rsidR="001B41A1" w:rsidRPr="00B4326C" w:rsidRDefault="001B41A1" w:rsidP="00ED7DA3">
            <w:pPr>
              <w:pStyle w:val="TextoTabla"/>
              <w:jc w:val="center"/>
            </w:pPr>
          </w:p>
        </w:tc>
      </w:tr>
      <w:tr w:rsidR="00BA1EFF" w:rsidRPr="00B4326C" w14:paraId="688FB075" w14:textId="77777777" w:rsidTr="005D37EC">
        <w:trPr>
          <w:cantSplit/>
          <w:trHeight w:val="567"/>
          <w:jc w:val="center"/>
        </w:trPr>
        <w:tc>
          <w:tcPr>
            <w:tcW w:w="203" w:type="dxa"/>
            <w:vAlign w:val="center"/>
          </w:tcPr>
          <w:p w14:paraId="386F3AD5" w14:textId="21FAF147" w:rsidR="001B41A1" w:rsidRPr="00B4326C" w:rsidRDefault="00405203" w:rsidP="00ED7DA3">
            <w:pPr>
              <w:pStyle w:val="TextoTabla"/>
              <w:jc w:val="center"/>
              <w:rPr>
                <w:b/>
                <w:bCs/>
              </w:rPr>
            </w:pPr>
            <w:r w:rsidRPr="00B4326C">
              <w:rPr>
                <w:b/>
                <w:bCs/>
              </w:rPr>
              <w:t>30</w:t>
            </w:r>
          </w:p>
        </w:tc>
        <w:tc>
          <w:tcPr>
            <w:tcW w:w="417" w:type="dxa"/>
            <w:vAlign w:val="center"/>
          </w:tcPr>
          <w:p w14:paraId="1E30C2C4" w14:textId="77777777" w:rsidR="001B41A1" w:rsidRPr="00B4326C" w:rsidRDefault="001B41A1" w:rsidP="00ED7DA3">
            <w:pPr>
              <w:pStyle w:val="TextoTabla"/>
              <w:jc w:val="center"/>
            </w:pPr>
          </w:p>
        </w:tc>
        <w:tc>
          <w:tcPr>
            <w:tcW w:w="417" w:type="dxa"/>
            <w:vAlign w:val="center"/>
          </w:tcPr>
          <w:p w14:paraId="4FAC9452" w14:textId="77777777" w:rsidR="001B41A1" w:rsidRPr="00B4326C" w:rsidRDefault="001B41A1" w:rsidP="00ED7DA3">
            <w:pPr>
              <w:pStyle w:val="TextoTabla"/>
              <w:jc w:val="center"/>
            </w:pPr>
          </w:p>
        </w:tc>
        <w:tc>
          <w:tcPr>
            <w:tcW w:w="417" w:type="dxa"/>
            <w:vAlign w:val="center"/>
          </w:tcPr>
          <w:p w14:paraId="2AC2F3B1" w14:textId="77777777" w:rsidR="001B41A1" w:rsidRPr="00B4326C" w:rsidRDefault="001B41A1" w:rsidP="00ED7DA3">
            <w:pPr>
              <w:pStyle w:val="TextoTabla"/>
              <w:jc w:val="center"/>
            </w:pPr>
          </w:p>
        </w:tc>
        <w:tc>
          <w:tcPr>
            <w:tcW w:w="418" w:type="dxa"/>
            <w:vAlign w:val="center"/>
          </w:tcPr>
          <w:p w14:paraId="140BA857" w14:textId="77777777" w:rsidR="001B41A1" w:rsidRPr="00B4326C" w:rsidRDefault="001B41A1" w:rsidP="00ED7DA3">
            <w:pPr>
              <w:pStyle w:val="TextoTabla"/>
              <w:jc w:val="center"/>
            </w:pPr>
          </w:p>
        </w:tc>
        <w:tc>
          <w:tcPr>
            <w:tcW w:w="418" w:type="dxa"/>
            <w:vAlign w:val="center"/>
          </w:tcPr>
          <w:p w14:paraId="1E45DFAF" w14:textId="77777777" w:rsidR="001B41A1" w:rsidRPr="00B4326C" w:rsidRDefault="001B41A1" w:rsidP="00ED7DA3">
            <w:pPr>
              <w:pStyle w:val="TextoTabla"/>
              <w:jc w:val="center"/>
            </w:pPr>
          </w:p>
        </w:tc>
        <w:tc>
          <w:tcPr>
            <w:tcW w:w="418" w:type="dxa"/>
            <w:vAlign w:val="center"/>
          </w:tcPr>
          <w:p w14:paraId="79A2FA63" w14:textId="77777777" w:rsidR="001B41A1" w:rsidRPr="00B4326C" w:rsidRDefault="001B41A1" w:rsidP="00ED7DA3">
            <w:pPr>
              <w:pStyle w:val="TextoTabla"/>
              <w:jc w:val="center"/>
            </w:pPr>
          </w:p>
        </w:tc>
        <w:tc>
          <w:tcPr>
            <w:tcW w:w="418" w:type="dxa"/>
            <w:vAlign w:val="center"/>
          </w:tcPr>
          <w:p w14:paraId="7C6CA28B" w14:textId="77777777" w:rsidR="001B41A1" w:rsidRPr="00B4326C" w:rsidRDefault="001B41A1" w:rsidP="00ED7DA3">
            <w:pPr>
              <w:pStyle w:val="TextoTabla"/>
              <w:jc w:val="center"/>
            </w:pPr>
          </w:p>
        </w:tc>
        <w:tc>
          <w:tcPr>
            <w:tcW w:w="418" w:type="dxa"/>
            <w:vAlign w:val="center"/>
          </w:tcPr>
          <w:p w14:paraId="6EA4B4FD" w14:textId="77777777" w:rsidR="001B41A1" w:rsidRPr="00B4326C" w:rsidRDefault="001B41A1" w:rsidP="00ED7DA3">
            <w:pPr>
              <w:pStyle w:val="TextoTabla"/>
              <w:jc w:val="center"/>
            </w:pPr>
          </w:p>
        </w:tc>
        <w:tc>
          <w:tcPr>
            <w:tcW w:w="418" w:type="dxa"/>
            <w:vAlign w:val="center"/>
          </w:tcPr>
          <w:p w14:paraId="3FC04FE9" w14:textId="77777777" w:rsidR="001B41A1" w:rsidRPr="00B4326C" w:rsidRDefault="001B41A1" w:rsidP="00ED7DA3">
            <w:pPr>
              <w:pStyle w:val="TextoTabla"/>
              <w:jc w:val="center"/>
            </w:pPr>
          </w:p>
        </w:tc>
        <w:tc>
          <w:tcPr>
            <w:tcW w:w="418" w:type="dxa"/>
            <w:vAlign w:val="center"/>
          </w:tcPr>
          <w:p w14:paraId="4FC67D2D" w14:textId="77777777" w:rsidR="001B41A1" w:rsidRPr="00B4326C" w:rsidRDefault="001B41A1" w:rsidP="00ED7DA3">
            <w:pPr>
              <w:pStyle w:val="TextoTabla"/>
              <w:jc w:val="center"/>
            </w:pPr>
          </w:p>
        </w:tc>
        <w:tc>
          <w:tcPr>
            <w:tcW w:w="418" w:type="dxa"/>
            <w:vAlign w:val="center"/>
          </w:tcPr>
          <w:p w14:paraId="0CBD17E5" w14:textId="77777777" w:rsidR="001B41A1" w:rsidRPr="00B4326C" w:rsidRDefault="001B41A1" w:rsidP="00ED7DA3">
            <w:pPr>
              <w:pStyle w:val="TextoTabla"/>
              <w:jc w:val="center"/>
            </w:pPr>
          </w:p>
        </w:tc>
        <w:tc>
          <w:tcPr>
            <w:tcW w:w="418" w:type="dxa"/>
            <w:vAlign w:val="center"/>
          </w:tcPr>
          <w:p w14:paraId="4D4A58EC" w14:textId="77777777" w:rsidR="001B41A1" w:rsidRPr="00B4326C" w:rsidRDefault="001B41A1" w:rsidP="00ED7DA3">
            <w:pPr>
              <w:pStyle w:val="TextoTabla"/>
              <w:jc w:val="center"/>
            </w:pPr>
          </w:p>
        </w:tc>
        <w:tc>
          <w:tcPr>
            <w:tcW w:w="418" w:type="dxa"/>
            <w:vAlign w:val="center"/>
          </w:tcPr>
          <w:p w14:paraId="3842406F" w14:textId="77777777" w:rsidR="001B41A1" w:rsidRPr="00B4326C" w:rsidRDefault="001B41A1" w:rsidP="00ED7DA3">
            <w:pPr>
              <w:pStyle w:val="TextoTabla"/>
              <w:jc w:val="center"/>
            </w:pPr>
          </w:p>
        </w:tc>
        <w:tc>
          <w:tcPr>
            <w:tcW w:w="418" w:type="dxa"/>
            <w:vAlign w:val="center"/>
          </w:tcPr>
          <w:p w14:paraId="60AEAEF9" w14:textId="77777777" w:rsidR="001B41A1" w:rsidRPr="00B4326C" w:rsidRDefault="001B41A1" w:rsidP="00ED7DA3">
            <w:pPr>
              <w:pStyle w:val="TextoTabla"/>
              <w:jc w:val="center"/>
            </w:pPr>
          </w:p>
        </w:tc>
        <w:tc>
          <w:tcPr>
            <w:tcW w:w="418" w:type="dxa"/>
            <w:vAlign w:val="center"/>
          </w:tcPr>
          <w:p w14:paraId="287B7FB1" w14:textId="77777777" w:rsidR="001B41A1" w:rsidRPr="00B4326C" w:rsidRDefault="001B41A1" w:rsidP="00ED7DA3">
            <w:pPr>
              <w:pStyle w:val="TextoTabla"/>
              <w:jc w:val="center"/>
            </w:pPr>
          </w:p>
        </w:tc>
        <w:tc>
          <w:tcPr>
            <w:tcW w:w="418" w:type="dxa"/>
            <w:vAlign w:val="center"/>
          </w:tcPr>
          <w:p w14:paraId="24DE7F18" w14:textId="77777777" w:rsidR="001B41A1" w:rsidRPr="00B4326C" w:rsidRDefault="001B41A1" w:rsidP="00ED7DA3">
            <w:pPr>
              <w:pStyle w:val="TextoTabla"/>
              <w:jc w:val="center"/>
            </w:pPr>
          </w:p>
        </w:tc>
        <w:tc>
          <w:tcPr>
            <w:tcW w:w="418" w:type="dxa"/>
            <w:vAlign w:val="center"/>
          </w:tcPr>
          <w:p w14:paraId="06BE94BD" w14:textId="6ADE0DFA" w:rsidR="001B41A1" w:rsidRPr="00B4326C" w:rsidRDefault="005D37EC" w:rsidP="00ED7DA3">
            <w:pPr>
              <w:pStyle w:val="TextoTabla"/>
              <w:jc w:val="center"/>
            </w:pPr>
            <w:r w:rsidRPr="00B4326C">
              <w:t>X</w:t>
            </w:r>
          </w:p>
        </w:tc>
        <w:tc>
          <w:tcPr>
            <w:tcW w:w="418" w:type="dxa"/>
            <w:vAlign w:val="center"/>
          </w:tcPr>
          <w:p w14:paraId="585CC20B" w14:textId="77777777" w:rsidR="001B41A1" w:rsidRPr="00B4326C" w:rsidRDefault="001B41A1" w:rsidP="00ED7DA3">
            <w:pPr>
              <w:pStyle w:val="TextoTabla"/>
              <w:jc w:val="center"/>
            </w:pPr>
          </w:p>
        </w:tc>
        <w:tc>
          <w:tcPr>
            <w:tcW w:w="418" w:type="dxa"/>
            <w:vAlign w:val="center"/>
          </w:tcPr>
          <w:p w14:paraId="798D005A" w14:textId="77777777" w:rsidR="001B41A1" w:rsidRPr="00B4326C" w:rsidRDefault="001B41A1" w:rsidP="00ED7DA3">
            <w:pPr>
              <w:pStyle w:val="TextoTabla"/>
              <w:jc w:val="center"/>
            </w:pPr>
          </w:p>
        </w:tc>
        <w:tc>
          <w:tcPr>
            <w:tcW w:w="418" w:type="dxa"/>
            <w:vAlign w:val="center"/>
          </w:tcPr>
          <w:p w14:paraId="31536D2A" w14:textId="77777777" w:rsidR="001B41A1" w:rsidRPr="00B4326C" w:rsidRDefault="001B41A1" w:rsidP="00ED7DA3">
            <w:pPr>
              <w:pStyle w:val="TextoTabla"/>
              <w:jc w:val="center"/>
            </w:pPr>
          </w:p>
        </w:tc>
      </w:tr>
      <w:tr w:rsidR="00BA1EFF" w:rsidRPr="00B4326C" w14:paraId="48E1B920" w14:textId="77777777" w:rsidTr="005D37EC">
        <w:trPr>
          <w:cantSplit/>
          <w:trHeight w:val="567"/>
          <w:jc w:val="center"/>
        </w:trPr>
        <w:tc>
          <w:tcPr>
            <w:tcW w:w="203" w:type="dxa"/>
            <w:vAlign w:val="center"/>
          </w:tcPr>
          <w:p w14:paraId="6B716E4A" w14:textId="2E471083" w:rsidR="001B41A1" w:rsidRPr="00B4326C" w:rsidRDefault="00405203" w:rsidP="00ED7DA3">
            <w:pPr>
              <w:pStyle w:val="TextoTabla"/>
              <w:jc w:val="center"/>
              <w:rPr>
                <w:b/>
                <w:bCs/>
              </w:rPr>
            </w:pPr>
            <w:r w:rsidRPr="00B4326C">
              <w:rPr>
                <w:b/>
                <w:bCs/>
              </w:rPr>
              <w:t>31</w:t>
            </w:r>
          </w:p>
        </w:tc>
        <w:tc>
          <w:tcPr>
            <w:tcW w:w="417" w:type="dxa"/>
            <w:vAlign w:val="center"/>
          </w:tcPr>
          <w:p w14:paraId="79A0FB66" w14:textId="77777777" w:rsidR="001B41A1" w:rsidRPr="00B4326C" w:rsidRDefault="001B41A1" w:rsidP="00ED7DA3">
            <w:pPr>
              <w:pStyle w:val="TextoTabla"/>
              <w:jc w:val="center"/>
            </w:pPr>
          </w:p>
        </w:tc>
        <w:tc>
          <w:tcPr>
            <w:tcW w:w="417" w:type="dxa"/>
            <w:vAlign w:val="center"/>
          </w:tcPr>
          <w:p w14:paraId="2FD97543" w14:textId="77777777" w:rsidR="001B41A1" w:rsidRPr="00B4326C" w:rsidRDefault="001B41A1" w:rsidP="00ED7DA3">
            <w:pPr>
              <w:pStyle w:val="TextoTabla"/>
              <w:jc w:val="center"/>
            </w:pPr>
          </w:p>
        </w:tc>
        <w:tc>
          <w:tcPr>
            <w:tcW w:w="417" w:type="dxa"/>
            <w:vAlign w:val="center"/>
          </w:tcPr>
          <w:p w14:paraId="447452E5" w14:textId="77777777" w:rsidR="001B41A1" w:rsidRPr="00B4326C" w:rsidRDefault="001B41A1" w:rsidP="00ED7DA3">
            <w:pPr>
              <w:pStyle w:val="TextoTabla"/>
              <w:jc w:val="center"/>
            </w:pPr>
          </w:p>
        </w:tc>
        <w:tc>
          <w:tcPr>
            <w:tcW w:w="418" w:type="dxa"/>
            <w:vAlign w:val="center"/>
          </w:tcPr>
          <w:p w14:paraId="3D9D06F0" w14:textId="77777777" w:rsidR="001B41A1" w:rsidRPr="00B4326C" w:rsidRDefault="001B41A1" w:rsidP="00ED7DA3">
            <w:pPr>
              <w:pStyle w:val="TextoTabla"/>
              <w:jc w:val="center"/>
            </w:pPr>
          </w:p>
        </w:tc>
        <w:tc>
          <w:tcPr>
            <w:tcW w:w="418" w:type="dxa"/>
            <w:vAlign w:val="center"/>
          </w:tcPr>
          <w:p w14:paraId="4C2006AB" w14:textId="77777777" w:rsidR="001B41A1" w:rsidRPr="00B4326C" w:rsidRDefault="001B41A1" w:rsidP="00ED7DA3">
            <w:pPr>
              <w:pStyle w:val="TextoTabla"/>
              <w:jc w:val="center"/>
            </w:pPr>
          </w:p>
        </w:tc>
        <w:tc>
          <w:tcPr>
            <w:tcW w:w="418" w:type="dxa"/>
            <w:vAlign w:val="center"/>
          </w:tcPr>
          <w:p w14:paraId="03ACB407" w14:textId="77777777" w:rsidR="001B41A1" w:rsidRPr="00B4326C" w:rsidRDefault="001B41A1" w:rsidP="00ED7DA3">
            <w:pPr>
              <w:pStyle w:val="TextoTabla"/>
              <w:jc w:val="center"/>
            </w:pPr>
          </w:p>
        </w:tc>
        <w:tc>
          <w:tcPr>
            <w:tcW w:w="418" w:type="dxa"/>
            <w:vAlign w:val="center"/>
          </w:tcPr>
          <w:p w14:paraId="13832538" w14:textId="77777777" w:rsidR="001B41A1" w:rsidRPr="00B4326C" w:rsidRDefault="001B41A1" w:rsidP="00ED7DA3">
            <w:pPr>
              <w:pStyle w:val="TextoTabla"/>
              <w:jc w:val="center"/>
            </w:pPr>
          </w:p>
        </w:tc>
        <w:tc>
          <w:tcPr>
            <w:tcW w:w="418" w:type="dxa"/>
            <w:vAlign w:val="center"/>
          </w:tcPr>
          <w:p w14:paraId="2937A36C" w14:textId="77777777" w:rsidR="001B41A1" w:rsidRPr="00B4326C" w:rsidRDefault="001B41A1" w:rsidP="00ED7DA3">
            <w:pPr>
              <w:pStyle w:val="TextoTabla"/>
              <w:jc w:val="center"/>
            </w:pPr>
          </w:p>
        </w:tc>
        <w:tc>
          <w:tcPr>
            <w:tcW w:w="418" w:type="dxa"/>
            <w:vAlign w:val="center"/>
          </w:tcPr>
          <w:p w14:paraId="5685240D" w14:textId="77777777" w:rsidR="001B41A1" w:rsidRPr="00B4326C" w:rsidRDefault="001B41A1" w:rsidP="00ED7DA3">
            <w:pPr>
              <w:pStyle w:val="TextoTabla"/>
              <w:jc w:val="center"/>
            </w:pPr>
          </w:p>
        </w:tc>
        <w:tc>
          <w:tcPr>
            <w:tcW w:w="418" w:type="dxa"/>
            <w:vAlign w:val="center"/>
          </w:tcPr>
          <w:p w14:paraId="4CC4DAF1" w14:textId="77777777" w:rsidR="001B41A1" w:rsidRPr="00B4326C" w:rsidRDefault="001B41A1" w:rsidP="00ED7DA3">
            <w:pPr>
              <w:pStyle w:val="TextoTabla"/>
              <w:jc w:val="center"/>
            </w:pPr>
          </w:p>
        </w:tc>
        <w:tc>
          <w:tcPr>
            <w:tcW w:w="418" w:type="dxa"/>
            <w:vAlign w:val="center"/>
          </w:tcPr>
          <w:p w14:paraId="37102FAF" w14:textId="77777777" w:rsidR="001B41A1" w:rsidRPr="00B4326C" w:rsidRDefault="001B41A1" w:rsidP="00ED7DA3">
            <w:pPr>
              <w:pStyle w:val="TextoTabla"/>
              <w:jc w:val="center"/>
            </w:pPr>
          </w:p>
        </w:tc>
        <w:tc>
          <w:tcPr>
            <w:tcW w:w="418" w:type="dxa"/>
            <w:vAlign w:val="center"/>
          </w:tcPr>
          <w:p w14:paraId="03022824" w14:textId="77777777" w:rsidR="001B41A1" w:rsidRPr="00B4326C" w:rsidRDefault="001B41A1" w:rsidP="00ED7DA3">
            <w:pPr>
              <w:pStyle w:val="TextoTabla"/>
              <w:jc w:val="center"/>
            </w:pPr>
          </w:p>
        </w:tc>
        <w:tc>
          <w:tcPr>
            <w:tcW w:w="418" w:type="dxa"/>
            <w:vAlign w:val="center"/>
          </w:tcPr>
          <w:p w14:paraId="04CA9F36" w14:textId="77777777" w:rsidR="001B41A1" w:rsidRPr="00B4326C" w:rsidRDefault="001B41A1" w:rsidP="00ED7DA3">
            <w:pPr>
              <w:pStyle w:val="TextoTabla"/>
              <w:jc w:val="center"/>
            </w:pPr>
          </w:p>
        </w:tc>
        <w:tc>
          <w:tcPr>
            <w:tcW w:w="418" w:type="dxa"/>
            <w:vAlign w:val="center"/>
          </w:tcPr>
          <w:p w14:paraId="6C4A7B96" w14:textId="77777777" w:rsidR="001B41A1" w:rsidRPr="00B4326C" w:rsidRDefault="001B41A1" w:rsidP="00ED7DA3">
            <w:pPr>
              <w:pStyle w:val="TextoTabla"/>
              <w:jc w:val="center"/>
            </w:pPr>
          </w:p>
        </w:tc>
        <w:tc>
          <w:tcPr>
            <w:tcW w:w="418" w:type="dxa"/>
            <w:vAlign w:val="center"/>
          </w:tcPr>
          <w:p w14:paraId="00741755" w14:textId="77777777" w:rsidR="001B41A1" w:rsidRPr="00B4326C" w:rsidRDefault="001B41A1" w:rsidP="00ED7DA3">
            <w:pPr>
              <w:pStyle w:val="TextoTabla"/>
              <w:jc w:val="center"/>
            </w:pPr>
          </w:p>
        </w:tc>
        <w:tc>
          <w:tcPr>
            <w:tcW w:w="418" w:type="dxa"/>
            <w:vAlign w:val="center"/>
          </w:tcPr>
          <w:p w14:paraId="00AFC72A" w14:textId="77777777" w:rsidR="001B41A1" w:rsidRPr="00B4326C" w:rsidRDefault="001B41A1" w:rsidP="00ED7DA3">
            <w:pPr>
              <w:pStyle w:val="TextoTabla"/>
              <w:jc w:val="center"/>
            </w:pPr>
          </w:p>
        </w:tc>
        <w:tc>
          <w:tcPr>
            <w:tcW w:w="418" w:type="dxa"/>
            <w:vAlign w:val="center"/>
          </w:tcPr>
          <w:p w14:paraId="72783AF9" w14:textId="63CB31BE" w:rsidR="001B41A1" w:rsidRPr="00B4326C" w:rsidRDefault="005D37EC" w:rsidP="00ED7DA3">
            <w:pPr>
              <w:pStyle w:val="TextoTabla"/>
              <w:jc w:val="center"/>
            </w:pPr>
            <w:r w:rsidRPr="00B4326C">
              <w:t>X</w:t>
            </w:r>
          </w:p>
        </w:tc>
        <w:tc>
          <w:tcPr>
            <w:tcW w:w="418" w:type="dxa"/>
            <w:vAlign w:val="center"/>
          </w:tcPr>
          <w:p w14:paraId="097B47F3" w14:textId="05404508" w:rsidR="001B41A1" w:rsidRPr="00B4326C" w:rsidRDefault="005D37EC" w:rsidP="00ED7DA3">
            <w:pPr>
              <w:pStyle w:val="TextoTabla"/>
              <w:jc w:val="center"/>
            </w:pPr>
            <w:r w:rsidRPr="00B4326C">
              <w:t>X</w:t>
            </w:r>
          </w:p>
        </w:tc>
        <w:tc>
          <w:tcPr>
            <w:tcW w:w="418" w:type="dxa"/>
            <w:vAlign w:val="center"/>
          </w:tcPr>
          <w:p w14:paraId="5983E634" w14:textId="0DA4F2D1" w:rsidR="001B41A1" w:rsidRPr="00B4326C" w:rsidRDefault="005D37EC" w:rsidP="00ED7DA3">
            <w:pPr>
              <w:pStyle w:val="TextoTabla"/>
              <w:jc w:val="center"/>
            </w:pPr>
            <w:r w:rsidRPr="00B4326C">
              <w:t>X</w:t>
            </w:r>
          </w:p>
        </w:tc>
        <w:tc>
          <w:tcPr>
            <w:tcW w:w="418" w:type="dxa"/>
            <w:vAlign w:val="center"/>
          </w:tcPr>
          <w:p w14:paraId="34234A2F" w14:textId="77777777" w:rsidR="001B41A1" w:rsidRPr="00B4326C" w:rsidRDefault="001B41A1" w:rsidP="00ED7DA3">
            <w:pPr>
              <w:pStyle w:val="TextoTabla"/>
              <w:jc w:val="center"/>
            </w:pPr>
          </w:p>
        </w:tc>
      </w:tr>
      <w:tr w:rsidR="00BA1EFF" w:rsidRPr="00B4326C" w14:paraId="45D7E0FA" w14:textId="77777777" w:rsidTr="005D37EC">
        <w:trPr>
          <w:cantSplit/>
          <w:trHeight w:val="567"/>
          <w:jc w:val="center"/>
        </w:trPr>
        <w:tc>
          <w:tcPr>
            <w:tcW w:w="203" w:type="dxa"/>
            <w:vAlign w:val="center"/>
          </w:tcPr>
          <w:p w14:paraId="1687E87A" w14:textId="0077BE4C" w:rsidR="001B41A1" w:rsidRPr="00B4326C" w:rsidRDefault="00405203" w:rsidP="00ED7DA3">
            <w:pPr>
              <w:pStyle w:val="TextoTabla"/>
              <w:jc w:val="center"/>
              <w:rPr>
                <w:b/>
                <w:bCs/>
              </w:rPr>
            </w:pPr>
            <w:r w:rsidRPr="00B4326C">
              <w:rPr>
                <w:b/>
                <w:bCs/>
              </w:rPr>
              <w:t>32</w:t>
            </w:r>
          </w:p>
        </w:tc>
        <w:tc>
          <w:tcPr>
            <w:tcW w:w="417" w:type="dxa"/>
            <w:vAlign w:val="center"/>
          </w:tcPr>
          <w:p w14:paraId="76EE60B7" w14:textId="77777777" w:rsidR="001B41A1" w:rsidRPr="00B4326C" w:rsidRDefault="001B41A1" w:rsidP="00ED7DA3">
            <w:pPr>
              <w:pStyle w:val="TextoTabla"/>
              <w:jc w:val="center"/>
            </w:pPr>
          </w:p>
        </w:tc>
        <w:tc>
          <w:tcPr>
            <w:tcW w:w="417" w:type="dxa"/>
            <w:vAlign w:val="center"/>
          </w:tcPr>
          <w:p w14:paraId="320148DD" w14:textId="77777777" w:rsidR="001B41A1" w:rsidRPr="00B4326C" w:rsidRDefault="001B41A1" w:rsidP="00ED7DA3">
            <w:pPr>
              <w:pStyle w:val="TextoTabla"/>
              <w:jc w:val="center"/>
            </w:pPr>
          </w:p>
        </w:tc>
        <w:tc>
          <w:tcPr>
            <w:tcW w:w="417" w:type="dxa"/>
            <w:vAlign w:val="center"/>
          </w:tcPr>
          <w:p w14:paraId="76550DD7" w14:textId="77777777" w:rsidR="001B41A1" w:rsidRPr="00B4326C" w:rsidRDefault="001B41A1" w:rsidP="00ED7DA3">
            <w:pPr>
              <w:pStyle w:val="TextoTabla"/>
              <w:jc w:val="center"/>
            </w:pPr>
          </w:p>
        </w:tc>
        <w:tc>
          <w:tcPr>
            <w:tcW w:w="418" w:type="dxa"/>
            <w:vAlign w:val="center"/>
          </w:tcPr>
          <w:p w14:paraId="3800DCDA" w14:textId="77777777" w:rsidR="001B41A1" w:rsidRPr="00B4326C" w:rsidRDefault="001B41A1" w:rsidP="00ED7DA3">
            <w:pPr>
              <w:pStyle w:val="TextoTabla"/>
              <w:jc w:val="center"/>
            </w:pPr>
          </w:p>
        </w:tc>
        <w:tc>
          <w:tcPr>
            <w:tcW w:w="418" w:type="dxa"/>
            <w:vAlign w:val="center"/>
          </w:tcPr>
          <w:p w14:paraId="142578D4" w14:textId="77777777" w:rsidR="001B41A1" w:rsidRPr="00B4326C" w:rsidRDefault="001B41A1" w:rsidP="00ED7DA3">
            <w:pPr>
              <w:pStyle w:val="TextoTabla"/>
              <w:jc w:val="center"/>
            </w:pPr>
          </w:p>
        </w:tc>
        <w:tc>
          <w:tcPr>
            <w:tcW w:w="418" w:type="dxa"/>
            <w:vAlign w:val="center"/>
          </w:tcPr>
          <w:p w14:paraId="7C992A7D" w14:textId="77777777" w:rsidR="001B41A1" w:rsidRPr="00B4326C" w:rsidRDefault="001B41A1" w:rsidP="00ED7DA3">
            <w:pPr>
              <w:pStyle w:val="TextoTabla"/>
              <w:jc w:val="center"/>
            </w:pPr>
          </w:p>
        </w:tc>
        <w:tc>
          <w:tcPr>
            <w:tcW w:w="418" w:type="dxa"/>
            <w:vAlign w:val="center"/>
          </w:tcPr>
          <w:p w14:paraId="1AFFF692" w14:textId="77777777" w:rsidR="001B41A1" w:rsidRPr="00B4326C" w:rsidRDefault="001B41A1" w:rsidP="00ED7DA3">
            <w:pPr>
              <w:pStyle w:val="TextoTabla"/>
              <w:jc w:val="center"/>
            </w:pPr>
          </w:p>
        </w:tc>
        <w:tc>
          <w:tcPr>
            <w:tcW w:w="418" w:type="dxa"/>
            <w:vAlign w:val="center"/>
          </w:tcPr>
          <w:p w14:paraId="68A30DF0" w14:textId="77777777" w:rsidR="001B41A1" w:rsidRPr="00B4326C" w:rsidRDefault="001B41A1" w:rsidP="00ED7DA3">
            <w:pPr>
              <w:pStyle w:val="TextoTabla"/>
              <w:jc w:val="center"/>
            </w:pPr>
          </w:p>
        </w:tc>
        <w:tc>
          <w:tcPr>
            <w:tcW w:w="418" w:type="dxa"/>
            <w:vAlign w:val="center"/>
          </w:tcPr>
          <w:p w14:paraId="525A944A" w14:textId="77777777" w:rsidR="001B41A1" w:rsidRPr="00B4326C" w:rsidRDefault="001B41A1" w:rsidP="00ED7DA3">
            <w:pPr>
              <w:pStyle w:val="TextoTabla"/>
              <w:jc w:val="center"/>
            </w:pPr>
          </w:p>
        </w:tc>
        <w:tc>
          <w:tcPr>
            <w:tcW w:w="418" w:type="dxa"/>
            <w:vAlign w:val="center"/>
          </w:tcPr>
          <w:p w14:paraId="77F7CE7E" w14:textId="77777777" w:rsidR="001B41A1" w:rsidRPr="00B4326C" w:rsidRDefault="001B41A1" w:rsidP="00ED7DA3">
            <w:pPr>
              <w:pStyle w:val="TextoTabla"/>
              <w:jc w:val="center"/>
            </w:pPr>
          </w:p>
        </w:tc>
        <w:tc>
          <w:tcPr>
            <w:tcW w:w="418" w:type="dxa"/>
            <w:vAlign w:val="center"/>
          </w:tcPr>
          <w:p w14:paraId="78B9C263" w14:textId="77777777" w:rsidR="001B41A1" w:rsidRPr="00B4326C" w:rsidRDefault="001B41A1" w:rsidP="00ED7DA3">
            <w:pPr>
              <w:pStyle w:val="TextoTabla"/>
              <w:jc w:val="center"/>
            </w:pPr>
          </w:p>
        </w:tc>
        <w:tc>
          <w:tcPr>
            <w:tcW w:w="418" w:type="dxa"/>
            <w:vAlign w:val="center"/>
          </w:tcPr>
          <w:p w14:paraId="096351AB" w14:textId="77777777" w:rsidR="001B41A1" w:rsidRPr="00B4326C" w:rsidRDefault="001B41A1" w:rsidP="00ED7DA3">
            <w:pPr>
              <w:pStyle w:val="TextoTabla"/>
              <w:jc w:val="center"/>
            </w:pPr>
          </w:p>
        </w:tc>
        <w:tc>
          <w:tcPr>
            <w:tcW w:w="418" w:type="dxa"/>
            <w:vAlign w:val="center"/>
          </w:tcPr>
          <w:p w14:paraId="4240D0C8" w14:textId="77777777" w:rsidR="001B41A1" w:rsidRPr="00B4326C" w:rsidRDefault="001B41A1" w:rsidP="00ED7DA3">
            <w:pPr>
              <w:pStyle w:val="TextoTabla"/>
              <w:jc w:val="center"/>
            </w:pPr>
          </w:p>
        </w:tc>
        <w:tc>
          <w:tcPr>
            <w:tcW w:w="418" w:type="dxa"/>
            <w:vAlign w:val="center"/>
          </w:tcPr>
          <w:p w14:paraId="4B966352" w14:textId="77777777" w:rsidR="001B41A1" w:rsidRPr="00B4326C" w:rsidRDefault="001B41A1" w:rsidP="00ED7DA3">
            <w:pPr>
              <w:pStyle w:val="TextoTabla"/>
              <w:jc w:val="center"/>
            </w:pPr>
          </w:p>
        </w:tc>
        <w:tc>
          <w:tcPr>
            <w:tcW w:w="418" w:type="dxa"/>
            <w:vAlign w:val="center"/>
          </w:tcPr>
          <w:p w14:paraId="636D1262" w14:textId="77777777" w:rsidR="001B41A1" w:rsidRPr="00B4326C" w:rsidRDefault="001B41A1" w:rsidP="00ED7DA3">
            <w:pPr>
              <w:pStyle w:val="TextoTabla"/>
              <w:jc w:val="center"/>
            </w:pPr>
          </w:p>
        </w:tc>
        <w:tc>
          <w:tcPr>
            <w:tcW w:w="418" w:type="dxa"/>
            <w:vAlign w:val="center"/>
          </w:tcPr>
          <w:p w14:paraId="6A673262" w14:textId="77777777" w:rsidR="001B41A1" w:rsidRPr="00B4326C" w:rsidRDefault="001B41A1" w:rsidP="00ED7DA3">
            <w:pPr>
              <w:pStyle w:val="TextoTabla"/>
              <w:jc w:val="center"/>
            </w:pPr>
          </w:p>
        </w:tc>
        <w:tc>
          <w:tcPr>
            <w:tcW w:w="418" w:type="dxa"/>
            <w:vAlign w:val="center"/>
          </w:tcPr>
          <w:p w14:paraId="1404D250" w14:textId="77777777" w:rsidR="001B41A1" w:rsidRPr="00B4326C" w:rsidRDefault="001B41A1" w:rsidP="00ED7DA3">
            <w:pPr>
              <w:pStyle w:val="TextoTabla"/>
              <w:jc w:val="center"/>
            </w:pPr>
          </w:p>
        </w:tc>
        <w:tc>
          <w:tcPr>
            <w:tcW w:w="418" w:type="dxa"/>
            <w:vAlign w:val="center"/>
          </w:tcPr>
          <w:p w14:paraId="18051271" w14:textId="0C03E42A" w:rsidR="001B41A1" w:rsidRPr="00B4326C" w:rsidRDefault="005D37EC" w:rsidP="00ED7DA3">
            <w:pPr>
              <w:pStyle w:val="TextoTabla"/>
              <w:jc w:val="center"/>
            </w:pPr>
            <w:r w:rsidRPr="00B4326C">
              <w:t>X</w:t>
            </w:r>
          </w:p>
        </w:tc>
        <w:tc>
          <w:tcPr>
            <w:tcW w:w="418" w:type="dxa"/>
            <w:vAlign w:val="center"/>
          </w:tcPr>
          <w:p w14:paraId="15A1488D" w14:textId="77777777" w:rsidR="001B41A1" w:rsidRPr="00B4326C" w:rsidRDefault="001B41A1" w:rsidP="00ED7DA3">
            <w:pPr>
              <w:pStyle w:val="TextoTabla"/>
              <w:jc w:val="center"/>
            </w:pPr>
          </w:p>
        </w:tc>
        <w:tc>
          <w:tcPr>
            <w:tcW w:w="418" w:type="dxa"/>
            <w:vAlign w:val="center"/>
          </w:tcPr>
          <w:p w14:paraId="67691858" w14:textId="77777777" w:rsidR="001B41A1" w:rsidRPr="00B4326C" w:rsidRDefault="001B41A1" w:rsidP="00ED7DA3">
            <w:pPr>
              <w:pStyle w:val="TextoTabla"/>
              <w:jc w:val="center"/>
            </w:pPr>
          </w:p>
        </w:tc>
      </w:tr>
      <w:tr w:rsidR="00BA1EFF" w:rsidRPr="00B4326C" w14:paraId="535F88EF" w14:textId="77777777" w:rsidTr="005D37EC">
        <w:trPr>
          <w:cantSplit/>
          <w:trHeight w:val="567"/>
          <w:jc w:val="center"/>
        </w:trPr>
        <w:tc>
          <w:tcPr>
            <w:tcW w:w="203" w:type="dxa"/>
            <w:vAlign w:val="center"/>
          </w:tcPr>
          <w:p w14:paraId="05DEBE13" w14:textId="0EE916A2" w:rsidR="001B41A1" w:rsidRPr="00B4326C" w:rsidRDefault="00405203" w:rsidP="00ED7DA3">
            <w:pPr>
              <w:pStyle w:val="TextoTabla"/>
              <w:jc w:val="center"/>
              <w:rPr>
                <w:b/>
                <w:bCs/>
              </w:rPr>
            </w:pPr>
            <w:r w:rsidRPr="00B4326C">
              <w:rPr>
                <w:b/>
                <w:bCs/>
              </w:rPr>
              <w:t>33</w:t>
            </w:r>
          </w:p>
        </w:tc>
        <w:tc>
          <w:tcPr>
            <w:tcW w:w="417" w:type="dxa"/>
            <w:vAlign w:val="center"/>
          </w:tcPr>
          <w:p w14:paraId="4D2E9DEB" w14:textId="77777777" w:rsidR="001B41A1" w:rsidRPr="00B4326C" w:rsidRDefault="001B41A1" w:rsidP="00ED7DA3">
            <w:pPr>
              <w:pStyle w:val="TextoTabla"/>
              <w:jc w:val="center"/>
            </w:pPr>
          </w:p>
        </w:tc>
        <w:tc>
          <w:tcPr>
            <w:tcW w:w="417" w:type="dxa"/>
            <w:vAlign w:val="center"/>
          </w:tcPr>
          <w:p w14:paraId="106D10FF" w14:textId="77777777" w:rsidR="001B41A1" w:rsidRPr="00B4326C" w:rsidRDefault="001B41A1" w:rsidP="00ED7DA3">
            <w:pPr>
              <w:pStyle w:val="TextoTabla"/>
              <w:jc w:val="center"/>
            </w:pPr>
          </w:p>
        </w:tc>
        <w:tc>
          <w:tcPr>
            <w:tcW w:w="417" w:type="dxa"/>
            <w:vAlign w:val="center"/>
          </w:tcPr>
          <w:p w14:paraId="4331CB32" w14:textId="77777777" w:rsidR="001B41A1" w:rsidRPr="00B4326C" w:rsidRDefault="001B41A1" w:rsidP="00ED7DA3">
            <w:pPr>
              <w:pStyle w:val="TextoTabla"/>
              <w:jc w:val="center"/>
            </w:pPr>
          </w:p>
        </w:tc>
        <w:tc>
          <w:tcPr>
            <w:tcW w:w="418" w:type="dxa"/>
            <w:vAlign w:val="center"/>
          </w:tcPr>
          <w:p w14:paraId="684D1EB8" w14:textId="77777777" w:rsidR="001B41A1" w:rsidRPr="00B4326C" w:rsidRDefault="001B41A1" w:rsidP="00ED7DA3">
            <w:pPr>
              <w:pStyle w:val="TextoTabla"/>
              <w:jc w:val="center"/>
            </w:pPr>
          </w:p>
        </w:tc>
        <w:tc>
          <w:tcPr>
            <w:tcW w:w="418" w:type="dxa"/>
            <w:vAlign w:val="center"/>
          </w:tcPr>
          <w:p w14:paraId="71A065B6" w14:textId="77777777" w:rsidR="001B41A1" w:rsidRPr="00B4326C" w:rsidRDefault="001B41A1" w:rsidP="00ED7DA3">
            <w:pPr>
              <w:pStyle w:val="TextoTabla"/>
              <w:jc w:val="center"/>
            </w:pPr>
          </w:p>
        </w:tc>
        <w:tc>
          <w:tcPr>
            <w:tcW w:w="418" w:type="dxa"/>
            <w:vAlign w:val="center"/>
          </w:tcPr>
          <w:p w14:paraId="316AF466" w14:textId="77777777" w:rsidR="001B41A1" w:rsidRPr="00B4326C" w:rsidRDefault="001B41A1" w:rsidP="00ED7DA3">
            <w:pPr>
              <w:pStyle w:val="TextoTabla"/>
              <w:jc w:val="center"/>
            </w:pPr>
          </w:p>
        </w:tc>
        <w:tc>
          <w:tcPr>
            <w:tcW w:w="418" w:type="dxa"/>
            <w:vAlign w:val="center"/>
          </w:tcPr>
          <w:p w14:paraId="6F2EBB81" w14:textId="77777777" w:rsidR="001B41A1" w:rsidRPr="00B4326C" w:rsidRDefault="001B41A1" w:rsidP="00ED7DA3">
            <w:pPr>
              <w:pStyle w:val="TextoTabla"/>
              <w:jc w:val="center"/>
            </w:pPr>
          </w:p>
        </w:tc>
        <w:tc>
          <w:tcPr>
            <w:tcW w:w="418" w:type="dxa"/>
            <w:vAlign w:val="center"/>
          </w:tcPr>
          <w:p w14:paraId="6EDC2485" w14:textId="77777777" w:rsidR="001B41A1" w:rsidRPr="00B4326C" w:rsidRDefault="001B41A1" w:rsidP="00ED7DA3">
            <w:pPr>
              <w:pStyle w:val="TextoTabla"/>
              <w:jc w:val="center"/>
            </w:pPr>
          </w:p>
        </w:tc>
        <w:tc>
          <w:tcPr>
            <w:tcW w:w="418" w:type="dxa"/>
            <w:vAlign w:val="center"/>
          </w:tcPr>
          <w:p w14:paraId="0E71E872" w14:textId="77777777" w:rsidR="001B41A1" w:rsidRPr="00B4326C" w:rsidRDefault="001B41A1" w:rsidP="00ED7DA3">
            <w:pPr>
              <w:pStyle w:val="TextoTabla"/>
              <w:jc w:val="center"/>
            </w:pPr>
          </w:p>
        </w:tc>
        <w:tc>
          <w:tcPr>
            <w:tcW w:w="418" w:type="dxa"/>
            <w:vAlign w:val="center"/>
          </w:tcPr>
          <w:p w14:paraId="42EF2712" w14:textId="77777777" w:rsidR="001B41A1" w:rsidRPr="00B4326C" w:rsidRDefault="001B41A1" w:rsidP="00ED7DA3">
            <w:pPr>
              <w:pStyle w:val="TextoTabla"/>
              <w:jc w:val="center"/>
            </w:pPr>
          </w:p>
        </w:tc>
        <w:tc>
          <w:tcPr>
            <w:tcW w:w="418" w:type="dxa"/>
            <w:vAlign w:val="center"/>
          </w:tcPr>
          <w:p w14:paraId="6BBAA638" w14:textId="77777777" w:rsidR="001B41A1" w:rsidRPr="00B4326C" w:rsidRDefault="001B41A1" w:rsidP="00ED7DA3">
            <w:pPr>
              <w:pStyle w:val="TextoTabla"/>
              <w:jc w:val="center"/>
            </w:pPr>
          </w:p>
        </w:tc>
        <w:tc>
          <w:tcPr>
            <w:tcW w:w="418" w:type="dxa"/>
            <w:vAlign w:val="center"/>
          </w:tcPr>
          <w:p w14:paraId="72879386" w14:textId="77777777" w:rsidR="001B41A1" w:rsidRPr="00B4326C" w:rsidRDefault="001B41A1" w:rsidP="00ED7DA3">
            <w:pPr>
              <w:pStyle w:val="TextoTabla"/>
              <w:jc w:val="center"/>
            </w:pPr>
          </w:p>
        </w:tc>
        <w:tc>
          <w:tcPr>
            <w:tcW w:w="418" w:type="dxa"/>
            <w:vAlign w:val="center"/>
          </w:tcPr>
          <w:p w14:paraId="56336C25" w14:textId="77777777" w:rsidR="001B41A1" w:rsidRPr="00B4326C" w:rsidRDefault="001B41A1" w:rsidP="00ED7DA3">
            <w:pPr>
              <w:pStyle w:val="TextoTabla"/>
              <w:jc w:val="center"/>
            </w:pPr>
          </w:p>
        </w:tc>
        <w:tc>
          <w:tcPr>
            <w:tcW w:w="418" w:type="dxa"/>
            <w:vAlign w:val="center"/>
          </w:tcPr>
          <w:p w14:paraId="0DC8BA03" w14:textId="77777777" w:rsidR="001B41A1" w:rsidRPr="00B4326C" w:rsidRDefault="001B41A1" w:rsidP="00ED7DA3">
            <w:pPr>
              <w:pStyle w:val="TextoTabla"/>
              <w:jc w:val="center"/>
            </w:pPr>
          </w:p>
        </w:tc>
        <w:tc>
          <w:tcPr>
            <w:tcW w:w="418" w:type="dxa"/>
            <w:vAlign w:val="center"/>
          </w:tcPr>
          <w:p w14:paraId="6894AE26" w14:textId="77777777" w:rsidR="001B41A1" w:rsidRPr="00B4326C" w:rsidRDefault="001B41A1" w:rsidP="00ED7DA3">
            <w:pPr>
              <w:pStyle w:val="TextoTabla"/>
              <w:jc w:val="center"/>
            </w:pPr>
          </w:p>
        </w:tc>
        <w:tc>
          <w:tcPr>
            <w:tcW w:w="418" w:type="dxa"/>
            <w:vAlign w:val="center"/>
          </w:tcPr>
          <w:p w14:paraId="2AE9D653" w14:textId="77777777" w:rsidR="001B41A1" w:rsidRPr="00B4326C" w:rsidRDefault="001B41A1" w:rsidP="00ED7DA3">
            <w:pPr>
              <w:pStyle w:val="TextoTabla"/>
              <w:jc w:val="center"/>
            </w:pPr>
          </w:p>
        </w:tc>
        <w:tc>
          <w:tcPr>
            <w:tcW w:w="418" w:type="dxa"/>
            <w:vAlign w:val="center"/>
          </w:tcPr>
          <w:p w14:paraId="67D004EB" w14:textId="77777777" w:rsidR="001B41A1" w:rsidRPr="00B4326C" w:rsidRDefault="001B41A1" w:rsidP="00ED7DA3">
            <w:pPr>
              <w:pStyle w:val="TextoTabla"/>
              <w:jc w:val="center"/>
            </w:pPr>
          </w:p>
        </w:tc>
        <w:tc>
          <w:tcPr>
            <w:tcW w:w="418" w:type="dxa"/>
            <w:vAlign w:val="center"/>
          </w:tcPr>
          <w:p w14:paraId="32599240" w14:textId="0C54E77E" w:rsidR="001B41A1" w:rsidRPr="00B4326C" w:rsidRDefault="005D37EC" w:rsidP="00ED7DA3">
            <w:pPr>
              <w:pStyle w:val="TextoTabla"/>
              <w:jc w:val="center"/>
            </w:pPr>
            <w:r w:rsidRPr="00B4326C">
              <w:t>X</w:t>
            </w:r>
          </w:p>
        </w:tc>
        <w:tc>
          <w:tcPr>
            <w:tcW w:w="418" w:type="dxa"/>
            <w:vAlign w:val="center"/>
          </w:tcPr>
          <w:p w14:paraId="314C63CA" w14:textId="30418426" w:rsidR="001B41A1" w:rsidRPr="00B4326C" w:rsidRDefault="005D37EC" w:rsidP="00ED7DA3">
            <w:pPr>
              <w:pStyle w:val="TextoTabla"/>
              <w:jc w:val="center"/>
            </w:pPr>
            <w:r w:rsidRPr="00B4326C">
              <w:t>X</w:t>
            </w:r>
          </w:p>
        </w:tc>
        <w:tc>
          <w:tcPr>
            <w:tcW w:w="418" w:type="dxa"/>
            <w:vAlign w:val="center"/>
          </w:tcPr>
          <w:p w14:paraId="5A9CFB3F" w14:textId="77777777" w:rsidR="001B41A1" w:rsidRPr="00B4326C" w:rsidRDefault="001B41A1" w:rsidP="00ED7DA3">
            <w:pPr>
              <w:pStyle w:val="TextoTabla"/>
              <w:jc w:val="center"/>
            </w:pPr>
          </w:p>
        </w:tc>
      </w:tr>
      <w:tr w:rsidR="00BA1EFF" w:rsidRPr="00B4326C" w14:paraId="7745353F" w14:textId="77777777" w:rsidTr="005D37EC">
        <w:trPr>
          <w:cantSplit/>
          <w:trHeight w:val="567"/>
          <w:jc w:val="center"/>
        </w:trPr>
        <w:tc>
          <w:tcPr>
            <w:tcW w:w="203" w:type="dxa"/>
            <w:vAlign w:val="center"/>
          </w:tcPr>
          <w:p w14:paraId="13152BFE" w14:textId="28B51253" w:rsidR="001B41A1" w:rsidRPr="00B4326C" w:rsidRDefault="00405203" w:rsidP="00ED7DA3">
            <w:pPr>
              <w:pStyle w:val="TextoTabla"/>
              <w:jc w:val="center"/>
              <w:rPr>
                <w:b/>
                <w:bCs/>
              </w:rPr>
            </w:pPr>
            <w:r w:rsidRPr="00B4326C">
              <w:rPr>
                <w:b/>
                <w:bCs/>
              </w:rPr>
              <w:t>34</w:t>
            </w:r>
          </w:p>
        </w:tc>
        <w:tc>
          <w:tcPr>
            <w:tcW w:w="417" w:type="dxa"/>
            <w:vAlign w:val="center"/>
          </w:tcPr>
          <w:p w14:paraId="2E4569B8" w14:textId="77777777" w:rsidR="001B41A1" w:rsidRPr="00B4326C" w:rsidRDefault="001B41A1" w:rsidP="00ED7DA3">
            <w:pPr>
              <w:pStyle w:val="TextoTabla"/>
              <w:jc w:val="center"/>
            </w:pPr>
          </w:p>
        </w:tc>
        <w:tc>
          <w:tcPr>
            <w:tcW w:w="417" w:type="dxa"/>
            <w:vAlign w:val="center"/>
          </w:tcPr>
          <w:p w14:paraId="37F58565" w14:textId="77777777" w:rsidR="001B41A1" w:rsidRPr="00B4326C" w:rsidRDefault="001B41A1" w:rsidP="00ED7DA3">
            <w:pPr>
              <w:pStyle w:val="TextoTabla"/>
              <w:jc w:val="center"/>
            </w:pPr>
          </w:p>
        </w:tc>
        <w:tc>
          <w:tcPr>
            <w:tcW w:w="417" w:type="dxa"/>
            <w:vAlign w:val="center"/>
          </w:tcPr>
          <w:p w14:paraId="610B4D74" w14:textId="77777777" w:rsidR="001B41A1" w:rsidRPr="00B4326C" w:rsidRDefault="001B41A1" w:rsidP="00ED7DA3">
            <w:pPr>
              <w:pStyle w:val="TextoTabla"/>
              <w:jc w:val="center"/>
            </w:pPr>
          </w:p>
        </w:tc>
        <w:tc>
          <w:tcPr>
            <w:tcW w:w="418" w:type="dxa"/>
            <w:vAlign w:val="center"/>
          </w:tcPr>
          <w:p w14:paraId="09A74C36" w14:textId="77777777" w:rsidR="001B41A1" w:rsidRPr="00B4326C" w:rsidRDefault="001B41A1" w:rsidP="00ED7DA3">
            <w:pPr>
              <w:pStyle w:val="TextoTabla"/>
              <w:jc w:val="center"/>
            </w:pPr>
          </w:p>
        </w:tc>
        <w:tc>
          <w:tcPr>
            <w:tcW w:w="418" w:type="dxa"/>
            <w:vAlign w:val="center"/>
          </w:tcPr>
          <w:p w14:paraId="72236AC3" w14:textId="77777777" w:rsidR="001B41A1" w:rsidRPr="00B4326C" w:rsidRDefault="001B41A1" w:rsidP="00ED7DA3">
            <w:pPr>
              <w:pStyle w:val="TextoTabla"/>
              <w:jc w:val="center"/>
            </w:pPr>
          </w:p>
        </w:tc>
        <w:tc>
          <w:tcPr>
            <w:tcW w:w="418" w:type="dxa"/>
            <w:vAlign w:val="center"/>
          </w:tcPr>
          <w:p w14:paraId="53C3AF0E" w14:textId="77777777" w:rsidR="001B41A1" w:rsidRPr="00B4326C" w:rsidRDefault="001B41A1" w:rsidP="00ED7DA3">
            <w:pPr>
              <w:pStyle w:val="TextoTabla"/>
              <w:jc w:val="center"/>
            </w:pPr>
          </w:p>
        </w:tc>
        <w:tc>
          <w:tcPr>
            <w:tcW w:w="418" w:type="dxa"/>
            <w:vAlign w:val="center"/>
          </w:tcPr>
          <w:p w14:paraId="151F7B70" w14:textId="77777777" w:rsidR="001B41A1" w:rsidRPr="00B4326C" w:rsidRDefault="001B41A1" w:rsidP="00ED7DA3">
            <w:pPr>
              <w:pStyle w:val="TextoTabla"/>
              <w:jc w:val="center"/>
            </w:pPr>
          </w:p>
        </w:tc>
        <w:tc>
          <w:tcPr>
            <w:tcW w:w="418" w:type="dxa"/>
            <w:vAlign w:val="center"/>
          </w:tcPr>
          <w:p w14:paraId="73CF38DF" w14:textId="77777777" w:rsidR="001B41A1" w:rsidRPr="00B4326C" w:rsidRDefault="001B41A1" w:rsidP="00ED7DA3">
            <w:pPr>
              <w:pStyle w:val="TextoTabla"/>
              <w:jc w:val="center"/>
            </w:pPr>
          </w:p>
        </w:tc>
        <w:tc>
          <w:tcPr>
            <w:tcW w:w="418" w:type="dxa"/>
            <w:vAlign w:val="center"/>
          </w:tcPr>
          <w:p w14:paraId="6FC5C443" w14:textId="77777777" w:rsidR="001B41A1" w:rsidRPr="00B4326C" w:rsidRDefault="001B41A1" w:rsidP="00ED7DA3">
            <w:pPr>
              <w:pStyle w:val="TextoTabla"/>
              <w:jc w:val="center"/>
            </w:pPr>
          </w:p>
        </w:tc>
        <w:tc>
          <w:tcPr>
            <w:tcW w:w="418" w:type="dxa"/>
            <w:vAlign w:val="center"/>
          </w:tcPr>
          <w:p w14:paraId="110724EB" w14:textId="77777777" w:rsidR="001B41A1" w:rsidRPr="00B4326C" w:rsidRDefault="001B41A1" w:rsidP="00ED7DA3">
            <w:pPr>
              <w:pStyle w:val="TextoTabla"/>
              <w:jc w:val="center"/>
            </w:pPr>
          </w:p>
        </w:tc>
        <w:tc>
          <w:tcPr>
            <w:tcW w:w="418" w:type="dxa"/>
            <w:vAlign w:val="center"/>
          </w:tcPr>
          <w:p w14:paraId="5A201879" w14:textId="77777777" w:rsidR="001B41A1" w:rsidRPr="00B4326C" w:rsidRDefault="001B41A1" w:rsidP="00ED7DA3">
            <w:pPr>
              <w:pStyle w:val="TextoTabla"/>
              <w:jc w:val="center"/>
            </w:pPr>
          </w:p>
        </w:tc>
        <w:tc>
          <w:tcPr>
            <w:tcW w:w="418" w:type="dxa"/>
            <w:vAlign w:val="center"/>
          </w:tcPr>
          <w:p w14:paraId="1C57B047" w14:textId="77777777" w:rsidR="001B41A1" w:rsidRPr="00B4326C" w:rsidRDefault="001B41A1" w:rsidP="00ED7DA3">
            <w:pPr>
              <w:pStyle w:val="TextoTabla"/>
              <w:jc w:val="center"/>
            </w:pPr>
          </w:p>
        </w:tc>
        <w:tc>
          <w:tcPr>
            <w:tcW w:w="418" w:type="dxa"/>
            <w:vAlign w:val="center"/>
          </w:tcPr>
          <w:p w14:paraId="6B1250DB" w14:textId="77777777" w:rsidR="001B41A1" w:rsidRPr="00B4326C" w:rsidRDefault="001B41A1" w:rsidP="00ED7DA3">
            <w:pPr>
              <w:pStyle w:val="TextoTabla"/>
              <w:jc w:val="center"/>
            </w:pPr>
          </w:p>
        </w:tc>
        <w:tc>
          <w:tcPr>
            <w:tcW w:w="418" w:type="dxa"/>
            <w:vAlign w:val="center"/>
          </w:tcPr>
          <w:p w14:paraId="38B4E32F" w14:textId="77777777" w:rsidR="001B41A1" w:rsidRPr="00B4326C" w:rsidRDefault="001B41A1" w:rsidP="00ED7DA3">
            <w:pPr>
              <w:pStyle w:val="TextoTabla"/>
              <w:jc w:val="center"/>
            </w:pPr>
          </w:p>
        </w:tc>
        <w:tc>
          <w:tcPr>
            <w:tcW w:w="418" w:type="dxa"/>
            <w:vAlign w:val="center"/>
          </w:tcPr>
          <w:p w14:paraId="0E7C6535" w14:textId="77777777" w:rsidR="001B41A1" w:rsidRPr="00B4326C" w:rsidRDefault="001B41A1" w:rsidP="00ED7DA3">
            <w:pPr>
              <w:pStyle w:val="TextoTabla"/>
              <w:jc w:val="center"/>
            </w:pPr>
          </w:p>
        </w:tc>
        <w:tc>
          <w:tcPr>
            <w:tcW w:w="418" w:type="dxa"/>
            <w:vAlign w:val="center"/>
          </w:tcPr>
          <w:p w14:paraId="554361A4" w14:textId="77777777" w:rsidR="001B41A1" w:rsidRPr="00B4326C" w:rsidRDefault="001B41A1" w:rsidP="00ED7DA3">
            <w:pPr>
              <w:pStyle w:val="TextoTabla"/>
              <w:jc w:val="center"/>
            </w:pPr>
          </w:p>
        </w:tc>
        <w:tc>
          <w:tcPr>
            <w:tcW w:w="418" w:type="dxa"/>
            <w:vAlign w:val="center"/>
          </w:tcPr>
          <w:p w14:paraId="1505C40C" w14:textId="77777777" w:rsidR="001B41A1" w:rsidRPr="00B4326C" w:rsidRDefault="001B41A1" w:rsidP="00ED7DA3">
            <w:pPr>
              <w:pStyle w:val="TextoTabla"/>
              <w:jc w:val="center"/>
            </w:pPr>
          </w:p>
        </w:tc>
        <w:tc>
          <w:tcPr>
            <w:tcW w:w="418" w:type="dxa"/>
            <w:vAlign w:val="center"/>
          </w:tcPr>
          <w:p w14:paraId="193EB051" w14:textId="77777777" w:rsidR="001B41A1" w:rsidRPr="00B4326C" w:rsidRDefault="001B41A1" w:rsidP="00ED7DA3">
            <w:pPr>
              <w:pStyle w:val="TextoTabla"/>
              <w:jc w:val="center"/>
            </w:pPr>
          </w:p>
        </w:tc>
        <w:tc>
          <w:tcPr>
            <w:tcW w:w="418" w:type="dxa"/>
            <w:vAlign w:val="center"/>
          </w:tcPr>
          <w:p w14:paraId="14FED07F" w14:textId="5C776232" w:rsidR="001B41A1" w:rsidRPr="00B4326C" w:rsidRDefault="005D37EC" w:rsidP="00ED7DA3">
            <w:pPr>
              <w:pStyle w:val="TextoTabla"/>
              <w:jc w:val="center"/>
            </w:pPr>
            <w:r w:rsidRPr="00B4326C">
              <w:t>X</w:t>
            </w:r>
          </w:p>
        </w:tc>
        <w:tc>
          <w:tcPr>
            <w:tcW w:w="418" w:type="dxa"/>
            <w:vAlign w:val="center"/>
          </w:tcPr>
          <w:p w14:paraId="0E914D0A" w14:textId="77777777" w:rsidR="001B41A1" w:rsidRPr="00B4326C" w:rsidRDefault="001B41A1" w:rsidP="00ED7DA3">
            <w:pPr>
              <w:pStyle w:val="TextoTabla"/>
              <w:jc w:val="center"/>
            </w:pPr>
          </w:p>
        </w:tc>
      </w:tr>
      <w:tr w:rsidR="00BA1EFF" w:rsidRPr="00B4326C" w14:paraId="24272A51" w14:textId="77777777" w:rsidTr="005D37EC">
        <w:trPr>
          <w:cantSplit/>
          <w:trHeight w:val="567"/>
          <w:jc w:val="center"/>
        </w:trPr>
        <w:tc>
          <w:tcPr>
            <w:tcW w:w="203" w:type="dxa"/>
            <w:vAlign w:val="center"/>
          </w:tcPr>
          <w:p w14:paraId="3518B011" w14:textId="398FCAE1" w:rsidR="001B41A1" w:rsidRPr="00B4326C" w:rsidRDefault="00405203" w:rsidP="00ED7DA3">
            <w:pPr>
              <w:pStyle w:val="TextoTabla"/>
              <w:jc w:val="center"/>
              <w:rPr>
                <w:b/>
                <w:bCs/>
              </w:rPr>
            </w:pPr>
            <w:r w:rsidRPr="00B4326C">
              <w:rPr>
                <w:b/>
                <w:bCs/>
              </w:rPr>
              <w:t>35</w:t>
            </w:r>
          </w:p>
        </w:tc>
        <w:tc>
          <w:tcPr>
            <w:tcW w:w="417" w:type="dxa"/>
            <w:vAlign w:val="center"/>
          </w:tcPr>
          <w:p w14:paraId="0F275186" w14:textId="77777777" w:rsidR="001B41A1" w:rsidRPr="00B4326C" w:rsidRDefault="001B41A1" w:rsidP="00ED7DA3">
            <w:pPr>
              <w:pStyle w:val="TextoTabla"/>
              <w:jc w:val="center"/>
            </w:pPr>
          </w:p>
        </w:tc>
        <w:tc>
          <w:tcPr>
            <w:tcW w:w="417" w:type="dxa"/>
            <w:vAlign w:val="center"/>
          </w:tcPr>
          <w:p w14:paraId="726F30E2" w14:textId="77777777" w:rsidR="001B41A1" w:rsidRPr="00B4326C" w:rsidRDefault="001B41A1" w:rsidP="00ED7DA3">
            <w:pPr>
              <w:pStyle w:val="TextoTabla"/>
              <w:jc w:val="center"/>
            </w:pPr>
          </w:p>
        </w:tc>
        <w:tc>
          <w:tcPr>
            <w:tcW w:w="417" w:type="dxa"/>
            <w:vAlign w:val="center"/>
          </w:tcPr>
          <w:p w14:paraId="2EB33893" w14:textId="77777777" w:rsidR="001B41A1" w:rsidRPr="00B4326C" w:rsidRDefault="001B41A1" w:rsidP="00ED7DA3">
            <w:pPr>
              <w:pStyle w:val="TextoTabla"/>
              <w:jc w:val="center"/>
            </w:pPr>
          </w:p>
        </w:tc>
        <w:tc>
          <w:tcPr>
            <w:tcW w:w="418" w:type="dxa"/>
            <w:vAlign w:val="center"/>
          </w:tcPr>
          <w:p w14:paraId="2C8E3D97" w14:textId="77777777" w:rsidR="001B41A1" w:rsidRPr="00B4326C" w:rsidRDefault="001B41A1" w:rsidP="00ED7DA3">
            <w:pPr>
              <w:pStyle w:val="TextoTabla"/>
              <w:jc w:val="center"/>
            </w:pPr>
          </w:p>
        </w:tc>
        <w:tc>
          <w:tcPr>
            <w:tcW w:w="418" w:type="dxa"/>
            <w:vAlign w:val="center"/>
          </w:tcPr>
          <w:p w14:paraId="67DD89B1" w14:textId="77777777" w:rsidR="001B41A1" w:rsidRPr="00B4326C" w:rsidRDefault="001B41A1" w:rsidP="00ED7DA3">
            <w:pPr>
              <w:pStyle w:val="TextoTabla"/>
              <w:jc w:val="center"/>
            </w:pPr>
          </w:p>
        </w:tc>
        <w:tc>
          <w:tcPr>
            <w:tcW w:w="418" w:type="dxa"/>
            <w:vAlign w:val="center"/>
          </w:tcPr>
          <w:p w14:paraId="38F84236" w14:textId="77777777" w:rsidR="001B41A1" w:rsidRPr="00B4326C" w:rsidRDefault="001B41A1" w:rsidP="00ED7DA3">
            <w:pPr>
              <w:pStyle w:val="TextoTabla"/>
              <w:jc w:val="center"/>
            </w:pPr>
          </w:p>
        </w:tc>
        <w:tc>
          <w:tcPr>
            <w:tcW w:w="418" w:type="dxa"/>
            <w:vAlign w:val="center"/>
          </w:tcPr>
          <w:p w14:paraId="2710F593" w14:textId="77777777" w:rsidR="001B41A1" w:rsidRPr="00B4326C" w:rsidRDefault="001B41A1" w:rsidP="00ED7DA3">
            <w:pPr>
              <w:pStyle w:val="TextoTabla"/>
              <w:jc w:val="center"/>
            </w:pPr>
          </w:p>
        </w:tc>
        <w:tc>
          <w:tcPr>
            <w:tcW w:w="418" w:type="dxa"/>
            <w:vAlign w:val="center"/>
          </w:tcPr>
          <w:p w14:paraId="50A9C7B7" w14:textId="77777777" w:rsidR="001B41A1" w:rsidRPr="00B4326C" w:rsidRDefault="001B41A1" w:rsidP="00ED7DA3">
            <w:pPr>
              <w:pStyle w:val="TextoTabla"/>
              <w:jc w:val="center"/>
            </w:pPr>
          </w:p>
        </w:tc>
        <w:tc>
          <w:tcPr>
            <w:tcW w:w="418" w:type="dxa"/>
            <w:vAlign w:val="center"/>
          </w:tcPr>
          <w:p w14:paraId="1C5FA3FB" w14:textId="77777777" w:rsidR="001B41A1" w:rsidRPr="00B4326C" w:rsidRDefault="001B41A1" w:rsidP="00ED7DA3">
            <w:pPr>
              <w:pStyle w:val="TextoTabla"/>
              <w:jc w:val="center"/>
            </w:pPr>
          </w:p>
        </w:tc>
        <w:tc>
          <w:tcPr>
            <w:tcW w:w="418" w:type="dxa"/>
            <w:vAlign w:val="center"/>
          </w:tcPr>
          <w:p w14:paraId="1C228843" w14:textId="77777777" w:rsidR="001B41A1" w:rsidRPr="00B4326C" w:rsidRDefault="001B41A1" w:rsidP="00ED7DA3">
            <w:pPr>
              <w:pStyle w:val="TextoTabla"/>
              <w:jc w:val="center"/>
            </w:pPr>
          </w:p>
        </w:tc>
        <w:tc>
          <w:tcPr>
            <w:tcW w:w="418" w:type="dxa"/>
            <w:vAlign w:val="center"/>
          </w:tcPr>
          <w:p w14:paraId="73D22F07" w14:textId="77777777" w:rsidR="001B41A1" w:rsidRPr="00B4326C" w:rsidRDefault="001B41A1" w:rsidP="00ED7DA3">
            <w:pPr>
              <w:pStyle w:val="TextoTabla"/>
              <w:jc w:val="center"/>
            </w:pPr>
          </w:p>
        </w:tc>
        <w:tc>
          <w:tcPr>
            <w:tcW w:w="418" w:type="dxa"/>
            <w:vAlign w:val="center"/>
          </w:tcPr>
          <w:p w14:paraId="616324B0" w14:textId="77777777" w:rsidR="001B41A1" w:rsidRPr="00B4326C" w:rsidRDefault="001B41A1" w:rsidP="00ED7DA3">
            <w:pPr>
              <w:pStyle w:val="TextoTabla"/>
              <w:jc w:val="center"/>
            </w:pPr>
          </w:p>
        </w:tc>
        <w:tc>
          <w:tcPr>
            <w:tcW w:w="418" w:type="dxa"/>
            <w:vAlign w:val="center"/>
          </w:tcPr>
          <w:p w14:paraId="33836B99" w14:textId="77777777" w:rsidR="001B41A1" w:rsidRPr="00B4326C" w:rsidRDefault="001B41A1" w:rsidP="00ED7DA3">
            <w:pPr>
              <w:pStyle w:val="TextoTabla"/>
              <w:jc w:val="center"/>
            </w:pPr>
          </w:p>
        </w:tc>
        <w:tc>
          <w:tcPr>
            <w:tcW w:w="418" w:type="dxa"/>
            <w:vAlign w:val="center"/>
          </w:tcPr>
          <w:p w14:paraId="53C3A97E" w14:textId="77777777" w:rsidR="001B41A1" w:rsidRPr="00B4326C" w:rsidRDefault="001B41A1" w:rsidP="00ED7DA3">
            <w:pPr>
              <w:pStyle w:val="TextoTabla"/>
              <w:jc w:val="center"/>
            </w:pPr>
          </w:p>
        </w:tc>
        <w:tc>
          <w:tcPr>
            <w:tcW w:w="418" w:type="dxa"/>
            <w:vAlign w:val="center"/>
          </w:tcPr>
          <w:p w14:paraId="144A299B" w14:textId="77777777" w:rsidR="001B41A1" w:rsidRPr="00B4326C" w:rsidRDefault="001B41A1" w:rsidP="00ED7DA3">
            <w:pPr>
              <w:pStyle w:val="TextoTabla"/>
              <w:jc w:val="center"/>
            </w:pPr>
          </w:p>
        </w:tc>
        <w:tc>
          <w:tcPr>
            <w:tcW w:w="418" w:type="dxa"/>
            <w:vAlign w:val="center"/>
          </w:tcPr>
          <w:p w14:paraId="7C2AE92F" w14:textId="77777777" w:rsidR="001B41A1" w:rsidRPr="00B4326C" w:rsidRDefault="001B41A1" w:rsidP="00ED7DA3">
            <w:pPr>
              <w:pStyle w:val="TextoTabla"/>
              <w:jc w:val="center"/>
            </w:pPr>
          </w:p>
        </w:tc>
        <w:tc>
          <w:tcPr>
            <w:tcW w:w="418" w:type="dxa"/>
            <w:vAlign w:val="center"/>
          </w:tcPr>
          <w:p w14:paraId="1540B407" w14:textId="77777777" w:rsidR="001B41A1" w:rsidRPr="00B4326C" w:rsidRDefault="001B41A1" w:rsidP="00ED7DA3">
            <w:pPr>
              <w:pStyle w:val="TextoTabla"/>
              <w:jc w:val="center"/>
            </w:pPr>
          </w:p>
        </w:tc>
        <w:tc>
          <w:tcPr>
            <w:tcW w:w="418" w:type="dxa"/>
            <w:vAlign w:val="center"/>
          </w:tcPr>
          <w:p w14:paraId="6E471F12" w14:textId="77777777" w:rsidR="001B41A1" w:rsidRPr="00B4326C" w:rsidRDefault="001B41A1" w:rsidP="00ED7DA3">
            <w:pPr>
              <w:pStyle w:val="TextoTabla"/>
              <w:jc w:val="center"/>
            </w:pPr>
          </w:p>
        </w:tc>
        <w:tc>
          <w:tcPr>
            <w:tcW w:w="418" w:type="dxa"/>
            <w:vAlign w:val="center"/>
          </w:tcPr>
          <w:p w14:paraId="397FEE06" w14:textId="77777777" w:rsidR="001B41A1" w:rsidRPr="00B4326C" w:rsidRDefault="001B41A1" w:rsidP="00ED7DA3">
            <w:pPr>
              <w:pStyle w:val="TextoTabla"/>
              <w:jc w:val="center"/>
            </w:pPr>
          </w:p>
        </w:tc>
        <w:tc>
          <w:tcPr>
            <w:tcW w:w="418" w:type="dxa"/>
            <w:vAlign w:val="center"/>
          </w:tcPr>
          <w:p w14:paraId="7BDB3903" w14:textId="6AFF0170" w:rsidR="001B41A1" w:rsidRPr="00B4326C" w:rsidRDefault="005D37EC" w:rsidP="00ED7DA3">
            <w:pPr>
              <w:pStyle w:val="TextoTabla"/>
              <w:jc w:val="center"/>
            </w:pPr>
            <w:r w:rsidRPr="00B4326C">
              <w:t>X</w:t>
            </w:r>
          </w:p>
        </w:tc>
      </w:tr>
      <w:tr w:rsidR="00BA1EFF" w:rsidRPr="00B4326C" w14:paraId="226294E8" w14:textId="77777777" w:rsidTr="005D37EC">
        <w:trPr>
          <w:cantSplit/>
          <w:trHeight w:val="567"/>
          <w:jc w:val="center"/>
        </w:trPr>
        <w:tc>
          <w:tcPr>
            <w:tcW w:w="203" w:type="dxa"/>
            <w:vAlign w:val="center"/>
          </w:tcPr>
          <w:p w14:paraId="0D8F3394" w14:textId="74398AD5" w:rsidR="001B41A1" w:rsidRPr="00B4326C" w:rsidRDefault="00405203" w:rsidP="00ED7DA3">
            <w:pPr>
              <w:pStyle w:val="TextoTabla"/>
              <w:jc w:val="center"/>
              <w:rPr>
                <w:b/>
                <w:bCs/>
              </w:rPr>
            </w:pPr>
            <w:r w:rsidRPr="00B4326C">
              <w:rPr>
                <w:b/>
                <w:bCs/>
              </w:rPr>
              <w:t>36</w:t>
            </w:r>
          </w:p>
        </w:tc>
        <w:tc>
          <w:tcPr>
            <w:tcW w:w="417" w:type="dxa"/>
            <w:vAlign w:val="center"/>
          </w:tcPr>
          <w:p w14:paraId="49BA798D" w14:textId="77777777" w:rsidR="001B41A1" w:rsidRPr="00B4326C" w:rsidRDefault="001B41A1" w:rsidP="00ED7DA3">
            <w:pPr>
              <w:pStyle w:val="TextoTabla"/>
              <w:jc w:val="center"/>
            </w:pPr>
          </w:p>
        </w:tc>
        <w:tc>
          <w:tcPr>
            <w:tcW w:w="417" w:type="dxa"/>
            <w:vAlign w:val="center"/>
          </w:tcPr>
          <w:p w14:paraId="11D5E653" w14:textId="77777777" w:rsidR="001B41A1" w:rsidRPr="00B4326C" w:rsidRDefault="001B41A1" w:rsidP="00ED7DA3">
            <w:pPr>
              <w:pStyle w:val="TextoTabla"/>
              <w:jc w:val="center"/>
            </w:pPr>
          </w:p>
        </w:tc>
        <w:tc>
          <w:tcPr>
            <w:tcW w:w="417" w:type="dxa"/>
            <w:vAlign w:val="center"/>
          </w:tcPr>
          <w:p w14:paraId="55F1B84C" w14:textId="77777777" w:rsidR="001B41A1" w:rsidRPr="00B4326C" w:rsidRDefault="001B41A1" w:rsidP="00ED7DA3">
            <w:pPr>
              <w:pStyle w:val="TextoTabla"/>
              <w:jc w:val="center"/>
            </w:pPr>
          </w:p>
        </w:tc>
        <w:tc>
          <w:tcPr>
            <w:tcW w:w="418" w:type="dxa"/>
            <w:vAlign w:val="center"/>
          </w:tcPr>
          <w:p w14:paraId="353813A7" w14:textId="77777777" w:rsidR="001B41A1" w:rsidRPr="00B4326C" w:rsidRDefault="001B41A1" w:rsidP="00ED7DA3">
            <w:pPr>
              <w:pStyle w:val="TextoTabla"/>
              <w:jc w:val="center"/>
            </w:pPr>
          </w:p>
        </w:tc>
        <w:tc>
          <w:tcPr>
            <w:tcW w:w="418" w:type="dxa"/>
            <w:vAlign w:val="center"/>
          </w:tcPr>
          <w:p w14:paraId="4356B18E" w14:textId="77777777" w:rsidR="001B41A1" w:rsidRPr="00B4326C" w:rsidRDefault="001B41A1" w:rsidP="00ED7DA3">
            <w:pPr>
              <w:pStyle w:val="TextoTabla"/>
              <w:jc w:val="center"/>
            </w:pPr>
          </w:p>
        </w:tc>
        <w:tc>
          <w:tcPr>
            <w:tcW w:w="418" w:type="dxa"/>
            <w:vAlign w:val="center"/>
          </w:tcPr>
          <w:p w14:paraId="6FE65DCA" w14:textId="77777777" w:rsidR="001B41A1" w:rsidRPr="00B4326C" w:rsidRDefault="001B41A1" w:rsidP="00ED7DA3">
            <w:pPr>
              <w:pStyle w:val="TextoTabla"/>
              <w:jc w:val="center"/>
            </w:pPr>
          </w:p>
        </w:tc>
        <w:tc>
          <w:tcPr>
            <w:tcW w:w="418" w:type="dxa"/>
            <w:vAlign w:val="center"/>
          </w:tcPr>
          <w:p w14:paraId="73A8F9FA" w14:textId="77777777" w:rsidR="001B41A1" w:rsidRPr="00B4326C" w:rsidRDefault="001B41A1" w:rsidP="00ED7DA3">
            <w:pPr>
              <w:pStyle w:val="TextoTabla"/>
              <w:jc w:val="center"/>
            </w:pPr>
          </w:p>
        </w:tc>
        <w:tc>
          <w:tcPr>
            <w:tcW w:w="418" w:type="dxa"/>
            <w:vAlign w:val="center"/>
          </w:tcPr>
          <w:p w14:paraId="348AE5BB" w14:textId="77777777" w:rsidR="001B41A1" w:rsidRPr="00B4326C" w:rsidRDefault="001B41A1" w:rsidP="00ED7DA3">
            <w:pPr>
              <w:pStyle w:val="TextoTabla"/>
              <w:jc w:val="center"/>
            </w:pPr>
          </w:p>
        </w:tc>
        <w:tc>
          <w:tcPr>
            <w:tcW w:w="418" w:type="dxa"/>
            <w:vAlign w:val="center"/>
          </w:tcPr>
          <w:p w14:paraId="4F9BFECA" w14:textId="77777777" w:rsidR="001B41A1" w:rsidRPr="00B4326C" w:rsidRDefault="001B41A1" w:rsidP="00ED7DA3">
            <w:pPr>
              <w:pStyle w:val="TextoTabla"/>
              <w:jc w:val="center"/>
            </w:pPr>
          </w:p>
        </w:tc>
        <w:tc>
          <w:tcPr>
            <w:tcW w:w="418" w:type="dxa"/>
            <w:vAlign w:val="center"/>
          </w:tcPr>
          <w:p w14:paraId="2E8A6CA4" w14:textId="77777777" w:rsidR="001B41A1" w:rsidRPr="00B4326C" w:rsidRDefault="001B41A1" w:rsidP="00ED7DA3">
            <w:pPr>
              <w:pStyle w:val="TextoTabla"/>
              <w:jc w:val="center"/>
            </w:pPr>
          </w:p>
        </w:tc>
        <w:tc>
          <w:tcPr>
            <w:tcW w:w="418" w:type="dxa"/>
            <w:vAlign w:val="center"/>
          </w:tcPr>
          <w:p w14:paraId="0F76A094" w14:textId="77777777" w:rsidR="001B41A1" w:rsidRPr="00B4326C" w:rsidRDefault="001B41A1" w:rsidP="00ED7DA3">
            <w:pPr>
              <w:pStyle w:val="TextoTabla"/>
              <w:jc w:val="center"/>
            </w:pPr>
          </w:p>
        </w:tc>
        <w:tc>
          <w:tcPr>
            <w:tcW w:w="418" w:type="dxa"/>
            <w:vAlign w:val="center"/>
          </w:tcPr>
          <w:p w14:paraId="54FB0ECD" w14:textId="77777777" w:rsidR="001B41A1" w:rsidRPr="00B4326C" w:rsidRDefault="001B41A1" w:rsidP="00ED7DA3">
            <w:pPr>
              <w:pStyle w:val="TextoTabla"/>
              <w:jc w:val="center"/>
            </w:pPr>
          </w:p>
        </w:tc>
        <w:tc>
          <w:tcPr>
            <w:tcW w:w="418" w:type="dxa"/>
            <w:vAlign w:val="center"/>
          </w:tcPr>
          <w:p w14:paraId="3E73C1CA" w14:textId="77777777" w:rsidR="001B41A1" w:rsidRPr="00B4326C" w:rsidRDefault="001B41A1" w:rsidP="00ED7DA3">
            <w:pPr>
              <w:pStyle w:val="TextoTabla"/>
              <w:jc w:val="center"/>
            </w:pPr>
          </w:p>
        </w:tc>
        <w:tc>
          <w:tcPr>
            <w:tcW w:w="418" w:type="dxa"/>
            <w:vAlign w:val="center"/>
          </w:tcPr>
          <w:p w14:paraId="79DE2AC3" w14:textId="77777777" w:rsidR="001B41A1" w:rsidRPr="00B4326C" w:rsidRDefault="001B41A1" w:rsidP="00ED7DA3">
            <w:pPr>
              <w:pStyle w:val="TextoTabla"/>
              <w:jc w:val="center"/>
            </w:pPr>
          </w:p>
        </w:tc>
        <w:tc>
          <w:tcPr>
            <w:tcW w:w="418" w:type="dxa"/>
            <w:vAlign w:val="center"/>
          </w:tcPr>
          <w:p w14:paraId="5B1B6683" w14:textId="77777777" w:rsidR="001B41A1" w:rsidRPr="00B4326C" w:rsidRDefault="001B41A1" w:rsidP="00ED7DA3">
            <w:pPr>
              <w:pStyle w:val="TextoTabla"/>
              <w:jc w:val="center"/>
            </w:pPr>
          </w:p>
        </w:tc>
        <w:tc>
          <w:tcPr>
            <w:tcW w:w="418" w:type="dxa"/>
            <w:vAlign w:val="center"/>
          </w:tcPr>
          <w:p w14:paraId="45388A2E" w14:textId="77777777" w:rsidR="001B41A1" w:rsidRPr="00B4326C" w:rsidRDefault="001B41A1" w:rsidP="00ED7DA3">
            <w:pPr>
              <w:pStyle w:val="TextoTabla"/>
              <w:jc w:val="center"/>
            </w:pPr>
          </w:p>
        </w:tc>
        <w:tc>
          <w:tcPr>
            <w:tcW w:w="418" w:type="dxa"/>
            <w:vAlign w:val="center"/>
          </w:tcPr>
          <w:p w14:paraId="2519D157" w14:textId="77777777" w:rsidR="001B41A1" w:rsidRPr="00B4326C" w:rsidRDefault="001B41A1" w:rsidP="00ED7DA3">
            <w:pPr>
              <w:pStyle w:val="TextoTabla"/>
              <w:jc w:val="center"/>
            </w:pPr>
          </w:p>
        </w:tc>
        <w:tc>
          <w:tcPr>
            <w:tcW w:w="418" w:type="dxa"/>
            <w:vAlign w:val="center"/>
          </w:tcPr>
          <w:p w14:paraId="6A80CD25" w14:textId="77777777" w:rsidR="001B41A1" w:rsidRPr="00B4326C" w:rsidRDefault="001B41A1" w:rsidP="00ED7DA3">
            <w:pPr>
              <w:pStyle w:val="TextoTabla"/>
              <w:jc w:val="center"/>
            </w:pPr>
          </w:p>
        </w:tc>
        <w:tc>
          <w:tcPr>
            <w:tcW w:w="418" w:type="dxa"/>
            <w:vAlign w:val="center"/>
          </w:tcPr>
          <w:p w14:paraId="6A4AFCC6" w14:textId="77777777" w:rsidR="001B41A1" w:rsidRPr="00B4326C" w:rsidRDefault="001B41A1" w:rsidP="00ED7DA3">
            <w:pPr>
              <w:pStyle w:val="TextoTabla"/>
              <w:jc w:val="center"/>
            </w:pPr>
          </w:p>
        </w:tc>
        <w:tc>
          <w:tcPr>
            <w:tcW w:w="418" w:type="dxa"/>
            <w:vAlign w:val="center"/>
          </w:tcPr>
          <w:p w14:paraId="59D02D31" w14:textId="53E70765" w:rsidR="001B41A1" w:rsidRPr="00B4326C" w:rsidRDefault="005D37EC" w:rsidP="00ED7DA3">
            <w:pPr>
              <w:pStyle w:val="TextoTabla"/>
              <w:jc w:val="center"/>
            </w:pPr>
            <w:r w:rsidRPr="00B4326C">
              <w:t>X</w:t>
            </w:r>
          </w:p>
        </w:tc>
      </w:tr>
      <w:tr w:rsidR="00BA1EFF" w:rsidRPr="00B4326C" w14:paraId="1F89D433" w14:textId="77777777" w:rsidTr="005D37EC">
        <w:trPr>
          <w:cantSplit/>
          <w:trHeight w:val="567"/>
          <w:jc w:val="center"/>
        </w:trPr>
        <w:tc>
          <w:tcPr>
            <w:tcW w:w="203" w:type="dxa"/>
            <w:vAlign w:val="center"/>
          </w:tcPr>
          <w:p w14:paraId="3AF75588" w14:textId="5554F6AC" w:rsidR="001B41A1" w:rsidRPr="00B4326C" w:rsidRDefault="00405203" w:rsidP="00ED7DA3">
            <w:pPr>
              <w:pStyle w:val="TextoTabla"/>
              <w:jc w:val="center"/>
              <w:rPr>
                <w:b/>
                <w:bCs/>
              </w:rPr>
            </w:pPr>
            <w:r w:rsidRPr="00B4326C">
              <w:rPr>
                <w:b/>
                <w:bCs/>
              </w:rPr>
              <w:t>37</w:t>
            </w:r>
          </w:p>
        </w:tc>
        <w:tc>
          <w:tcPr>
            <w:tcW w:w="417" w:type="dxa"/>
            <w:vAlign w:val="center"/>
          </w:tcPr>
          <w:p w14:paraId="3D9926A9" w14:textId="77777777" w:rsidR="001B41A1" w:rsidRPr="00B4326C" w:rsidRDefault="001B41A1" w:rsidP="00ED7DA3">
            <w:pPr>
              <w:pStyle w:val="TextoTabla"/>
              <w:jc w:val="center"/>
            </w:pPr>
          </w:p>
        </w:tc>
        <w:tc>
          <w:tcPr>
            <w:tcW w:w="417" w:type="dxa"/>
            <w:vAlign w:val="center"/>
          </w:tcPr>
          <w:p w14:paraId="376CFC95" w14:textId="77777777" w:rsidR="001B41A1" w:rsidRPr="00B4326C" w:rsidRDefault="001B41A1" w:rsidP="00ED7DA3">
            <w:pPr>
              <w:pStyle w:val="TextoTabla"/>
              <w:jc w:val="center"/>
            </w:pPr>
          </w:p>
        </w:tc>
        <w:tc>
          <w:tcPr>
            <w:tcW w:w="417" w:type="dxa"/>
            <w:vAlign w:val="center"/>
          </w:tcPr>
          <w:p w14:paraId="6B22BC23" w14:textId="77777777" w:rsidR="001B41A1" w:rsidRPr="00B4326C" w:rsidRDefault="001B41A1" w:rsidP="00ED7DA3">
            <w:pPr>
              <w:pStyle w:val="TextoTabla"/>
              <w:jc w:val="center"/>
            </w:pPr>
          </w:p>
        </w:tc>
        <w:tc>
          <w:tcPr>
            <w:tcW w:w="418" w:type="dxa"/>
            <w:vAlign w:val="center"/>
          </w:tcPr>
          <w:p w14:paraId="2E988D04" w14:textId="77777777" w:rsidR="001B41A1" w:rsidRPr="00B4326C" w:rsidRDefault="001B41A1" w:rsidP="00ED7DA3">
            <w:pPr>
              <w:pStyle w:val="TextoTabla"/>
              <w:jc w:val="center"/>
            </w:pPr>
          </w:p>
        </w:tc>
        <w:tc>
          <w:tcPr>
            <w:tcW w:w="418" w:type="dxa"/>
            <w:vAlign w:val="center"/>
          </w:tcPr>
          <w:p w14:paraId="2D66A780" w14:textId="61138222" w:rsidR="001B41A1" w:rsidRPr="00B4326C" w:rsidRDefault="005D37EC" w:rsidP="00ED7DA3">
            <w:pPr>
              <w:pStyle w:val="TextoTabla"/>
              <w:jc w:val="center"/>
            </w:pPr>
            <w:r w:rsidRPr="00B4326C">
              <w:t>X</w:t>
            </w:r>
          </w:p>
        </w:tc>
        <w:tc>
          <w:tcPr>
            <w:tcW w:w="418" w:type="dxa"/>
            <w:vAlign w:val="center"/>
          </w:tcPr>
          <w:p w14:paraId="56349332" w14:textId="44744764" w:rsidR="001B41A1" w:rsidRPr="00B4326C" w:rsidRDefault="005D37EC" w:rsidP="00ED7DA3">
            <w:pPr>
              <w:pStyle w:val="TextoTabla"/>
              <w:jc w:val="center"/>
            </w:pPr>
            <w:r w:rsidRPr="00B4326C">
              <w:t>X</w:t>
            </w:r>
          </w:p>
        </w:tc>
        <w:tc>
          <w:tcPr>
            <w:tcW w:w="418" w:type="dxa"/>
            <w:vAlign w:val="center"/>
          </w:tcPr>
          <w:p w14:paraId="39FFB9C2" w14:textId="3BE39687" w:rsidR="001B41A1" w:rsidRPr="00B4326C" w:rsidRDefault="005D37EC" w:rsidP="00ED7DA3">
            <w:pPr>
              <w:pStyle w:val="TextoTabla"/>
              <w:jc w:val="center"/>
            </w:pPr>
            <w:r w:rsidRPr="00B4326C">
              <w:t>X</w:t>
            </w:r>
          </w:p>
        </w:tc>
        <w:tc>
          <w:tcPr>
            <w:tcW w:w="418" w:type="dxa"/>
            <w:vAlign w:val="center"/>
          </w:tcPr>
          <w:p w14:paraId="22862417" w14:textId="77777777" w:rsidR="001B41A1" w:rsidRPr="00B4326C" w:rsidRDefault="001B41A1" w:rsidP="00ED7DA3">
            <w:pPr>
              <w:pStyle w:val="TextoTabla"/>
              <w:jc w:val="center"/>
            </w:pPr>
          </w:p>
        </w:tc>
        <w:tc>
          <w:tcPr>
            <w:tcW w:w="418" w:type="dxa"/>
            <w:vAlign w:val="center"/>
          </w:tcPr>
          <w:p w14:paraId="0F234D51" w14:textId="77777777" w:rsidR="001B41A1" w:rsidRPr="00B4326C" w:rsidRDefault="001B41A1" w:rsidP="00ED7DA3">
            <w:pPr>
              <w:pStyle w:val="TextoTabla"/>
              <w:jc w:val="center"/>
            </w:pPr>
          </w:p>
        </w:tc>
        <w:tc>
          <w:tcPr>
            <w:tcW w:w="418" w:type="dxa"/>
            <w:vAlign w:val="center"/>
          </w:tcPr>
          <w:p w14:paraId="5859D06D" w14:textId="77777777" w:rsidR="001B41A1" w:rsidRPr="00B4326C" w:rsidRDefault="001B41A1" w:rsidP="00ED7DA3">
            <w:pPr>
              <w:pStyle w:val="TextoTabla"/>
              <w:jc w:val="center"/>
            </w:pPr>
          </w:p>
        </w:tc>
        <w:tc>
          <w:tcPr>
            <w:tcW w:w="418" w:type="dxa"/>
            <w:vAlign w:val="center"/>
          </w:tcPr>
          <w:p w14:paraId="089DC1B0" w14:textId="77777777" w:rsidR="001B41A1" w:rsidRPr="00B4326C" w:rsidRDefault="001B41A1" w:rsidP="00ED7DA3">
            <w:pPr>
              <w:pStyle w:val="TextoTabla"/>
              <w:jc w:val="center"/>
            </w:pPr>
          </w:p>
        </w:tc>
        <w:tc>
          <w:tcPr>
            <w:tcW w:w="418" w:type="dxa"/>
            <w:vAlign w:val="center"/>
          </w:tcPr>
          <w:p w14:paraId="271C397B" w14:textId="77777777" w:rsidR="001B41A1" w:rsidRPr="00B4326C" w:rsidRDefault="001B41A1" w:rsidP="00ED7DA3">
            <w:pPr>
              <w:pStyle w:val="TextoTabla"/>
              <w:jc w:val="center"/>
            </w:pPr>
          </w:p>
        </w:tc>
        <w:tc>
          <w:tcPr>
            <w:tcW w:w="418" w:type="dxa"/>
            <w:vAlign w:val="center"/>
          </w:tcPr>
          <w:p w14:paraId="00D5F489" w14:textId="77777777" w:rsidR="001B41A1" w:rsidRPr="00B4326C" w:rsidRDefault="001B41A1" w:rsidP="00ED7DA3">
            <w:pPr>
              <w:pStyle w:val="TextoTabla"/>
              <w:jc w:val="center"/>
            </w:pPr>
          </w:p>
        </w:tc>
        <w:tc>
          <w:tcPr>
            <w:tcW w:w="418" w:type="dxa"/>
            <w:vAlign w:val="center"/>
          </w:tcPr>
          <w:p w14:paraId="2B12DEDF" w14:textId="77777777" w:rsidR="001B41A1" w:rsidRPr="00B4326C" w:rsidRDefault="001B41A1" w:rsidP="00ED7DA3">
            <w:pPr>
              <w:pStyle w:val="TextoTabla"/>
              <w:jc w:val="center"/>
            </w:pPr>
          </w:p>
        </w:tc>
        <w:tc>
          <w:tcPr>
            <w:tcW w:w="418" w:type="dxa"/>
            <w:vAlign w:val="center"/>
          </w:tcPr>
          <w:p w14:paraId="0DFCE636" w14:textId="77777777" w:rsidR="001B41A1" w:rsidRPr="00B4326C" w:rsidRDefault="001B41A1" w:rsidP="00ED7DA3">
            <w:pPr>
              <w:pStyle w:val="TextoTabla"/>
              <w:jc w:val="center"/>
            </w:pPr>
          </w:p>
        </w:tc>
        <w:tc>
          <w:tcPr>
            <w:tcW w:w="418" w:type="dxa"/>
            <w:vAlign w:val="center"/>
          </w:tcPr>
          <w:p w14:paraId="3A185263" w14:textId="77777777" w:rsidR="001B41A1" w:rsidRPr="00B4326C" w:rsidRDefault="001B41A1" w:rsidP="00ED7DA3">
            <w:pPr>
              <w:pStyle w:val="TextoTabla"/>
              <w:jc w:val="center"/>
            </w:pPr>
          </w:p>
        </w:tc>
        <w:tc>
          <w:tcPr>
            <w:tcW w:w="418" w:type="dxa"/>
            <w:vAlign w:val="center"/>
          </w:tcPr>
          <w:p w14:paraId="521D7AF7" w14:textId="77777777" w:rsidR="001B41A1" w:rsidRPr="00B4326C" w:rsidRDefault="001B41A1" w:rsidP="00ED7DA3">
            <w:pPr>
              <w:pStyle w:val="TextoTabla"/>
              <w:jc w:val="center"/>
            </w:pPr>
          </w:p>
        </w:tc>
        <w:tc>
          <w:tcPr>
            <w:tcW w:w="418" w:type="dxa"/>
            <w:vAlign w:val="center"/>
          </w:tcPr>
          <w:p w14:paraId="5003338A" w14:textId="77777777" w:rsidR="001B41A1" w:rsidRPr="00B4326C" w:rsidRDefault="001B41A1" w:rsidP="00ED7DA3">
            <w:pPr>
              <w:pStyle w:val="TextoTabla"/>
              <w:jc w:val="center"/>
            </w:pPr>
          </w:p>
        </w:tc>
        <w:tc>
          <w:tcPr>
            <w:tcW w:w="418" w:type="dxa"/>
            <w:vAlign w:val="center"/>
          </w:tcPr>
          <w:p w14:paraId="25DD1EDC" w14:textId="77777777" w:rsidR="001B41A1" w:rsidRPr="00B4326C" w:rsidRDefault="001B41A1" w:rsidP="00ED7DA3">
            <w:pPr>
              <w:pStyle w:val="TextoTabla"/>
              <w:jc w:val="center"/>
            </w:pPr>
          </w:p>
        </w:tc>
        <w:tc>
          <w:tcPr>
            <w:tcW w:w="418" w:type="dxa"/>
            <w:vAlign w:val="center"/>
          </w:tcPr>
          <w:p w14:paraId="2EF59CB7" w14:textId="77777777" w:rsidR="001B41A1" w:rsidRPr="00B4326C" w:rsidRDefault="001B41A1" w:rsidP="00ED7DA3">
            <w:pPr>
              <w:pStyle w:val="TextoTabla"/>
              <w:jc w:val="center"/>
            </w:pPr>
          </w:p>
        </w:tc>
      </w:tr>
      <w:tr w:rsidR="00BA1EFF" w:rsidRPr="00B4326C" w14:paraId="24B14FD7" w14:textId="77777777" w:rsidTr="005D37EC">
        <w:trPr>
          <w:cantSplit/>
          <w:trHeight w:val="567"/>
          <w:jc w:val="center"/>
        </w:trPr>
        <w:tc>
          <w:tcPr>
            <w:tcW w:w="203" w:type="dxa"/>
            <w:vAlign w:val="center"/>
          </w:tcPr>
          <w:p w14:paraId="059E7974" w14:textId="76D5AC17" w:rsidR="001B41A1" w:rsidRPr="00B4326C" w:rsidRDefault="00405203" w:rsidP="00ED7DA3">
            <w:pPr>
              <w:pStyle w:val="TextoTabla"/>
              <w:jc w:val="center"/>
              <w:rPr>
                <w:b/>
                <w:bCs/>
              </w:rPr>
            </w:pPr>
            <w:r w:rsidRPr="00B4326C">
              <w:rPr>
                <w:b/>
                <w:bCs/>
              </w:rPr>
              <w:t>38</w:t>
            </w:r>
          </w:p>
        </w:tc>
        <w:tc>
          <w:tcPr>
            <w:tcW w:w="417" w:type="dxa"/>
            <w:vAlign w:val="center"/>
          </w:tcPr>
          <w:p w14:paraId="2BA61136" w14:textId="77777777" w:rsidR="001B41A1" w:rsidRPr="00B4326C" w:rsidRDefault="001B41A1" w:rsidP="00ED7DA3">
            <w:pPr>
              <w:pStyle w:val="TextoTabla"/>
              <w:jc w:val="center"/>
            </w:pPr>
          </w:p>
        </w:tc>
        <w:tc>
          <w:tcPr>
            <w:tcW w:w="417" w:type="dxa"/>
            <w:vAlign w:val="center"/>
          </w:tcPr>
          <w:p w14:paraId="1CEF15B1" w14:textId="77777777" w:rsidR="001B41A1" w:rsidRPr="00B4326C" w:rsidRDefault="001B41A1" w:rsidP="00ED7DA3">
            <w:pPr>
              <w:pStyle w:val="TextoTabla"/>
              <w:jc w:val="center"/>
            </w:pPr>
          </w:p>
        </w:tc>
        <w:tc>
          <w:tcPr>
            <w:tcW w:w="417" w:type="dxa"/>
            <w:vAlign w:val="center"/>
          </w:tcPr>
          <w:p w14:paraId="1B1FEF4F" w14:textId="77777777" w:rsidR="001B41A1" w:rsidRPr="00B4326C" w:rsidRDefault="001B41A1" w:rsidP="00ED7DA3">
            <w:pPr>
              <w:pStyle w:val="TextoTabla"/>
              <w:jc w:val="center"/>
            </w:pPr>
          </w:p>
        </w:tc>
        <w:tc>
          <w:tcPr>
            <w:tcW w:w="418" w:type="dxa"/>
            <w:vAlign w:val="center"/>
          </w:tcPr>
          <w:p w14:paraId="332C7288" w14:textId="77777777" w:rsidR="001B41A1" w:rsidRPr="00B4326C" w:rsidRDefault="001B41A1" w:rsidP="00ED7DA3">
            <w:pPr>
              <w:pStyle w:val="TextoTabla"/>
              <w:jc w:val="center"/>
            </w:pPr>
          </w:p>
        </w:tc>
        <w:tc>
          <w:tcPr>
            <w:tcW w:w="418" w:type="dxa"/>
            <w:vAlign w:val="center"/>
          </w:tcPr>
          <w:p w14:paraId="4B329429" w14:textId="77777777" w:rsidR="001B41A1" w:rsidRPr="00B4326C" w:rsidRDefault="001B41A1" w:rsidP="00ED7DA3">
            <w:pPr>
              <w:pStyle w:val="TextoTabla"/>
              <w:jc w:val="center"/>
            </w:pPr>
          </w:p>
        </w:tc>
        <w:tc>
          <w:tcPr>
            <w:tcW w:w="418" w:type="dxa"/>
            <w:vAlign w:val="center"/>
          </w:tcPr>
          <w:p w14:paraId="6E6AD10B" w14:textId="251292A9" w:rsidR="001B41A1" w:rsidRPr="00B4326C" w:rsidRDefault="005D37EC" w:rsidP="00ED7DA3">
            <w:pPr>
              <w:pStyle w:val="TextoTabla"/>
              <w:jc w:val="center"/>
            </w:pPr>
            <w:r w:rsidRPr="00B4326C">
              <w:t>X</w:t>
            </w:r>
          </w:p>
        </w:tc>
        <w:tc>
          <w:tcPr>
            <w:tcW w:w="418" w:type="dxa"/>
            <w:vAlign w:val="center"/>
          </w:tcPr>
          <w:p w14:paraId="12E27F45" w14:textId="77777777" w:rsidR="001B41A1" w:rsidRPr="00B4326C" w:rsidRDefault="001B41A1" w:rsidP="00ED7DA3">
            <w:pPr>
              <w:pStyle w:val="TextoTabla"/>
              <w:jc w:val="center"/>
            </w:pPr>
          </w:p>
        </w:tc>
        <w:tc>
          <w:tcPr>
            <w:tcW w:w="418" w:type="dxa"/>
            <w:vAlign w:val="center"/>
          </w:tcPr>
          <w:p w14:paraId="16393FAD" w14:textId="77777777" w:rsidR="001B41A1" w:rsidRPr="00B4326C" w:rsidRDefault="001B41A1" w:rsidP="00ED7DA3">
            <w:pPr>
              <w:pStyle w:val="TextoTabla"/>
              <w:jc w:val="center"/>
            </w:pPr>
          </w:p>
        </w:tc>
        <w:tc>
          <w:tcPr>
            <w:tcW w:w="418" w:type="dxa"/>
            <w:vAlign w:val="center"/>
          </w:tcPr>
          <w:p w14:paraId="2D4C9FDF" w14:textId="77777777" w:rsidR="001B41A1" w:rsidRPr="00B4326C" w:rsidRDefault="001B41A1" w:rsidP="00ED7DA3">
            <w:pPr>
              <w:pStyle w:val="TextoTabla"/>
              <w:jc w:val="center"/>
            </w:pPr>
          </w:p>
        </w:tc>
        <w:tc>
          <w:tcPr>
            <w:tcW w:w="418" w:type="dxa"/>
            <w:vAlign w:val="center"/>
          </w:tcPr>
          <w:p w14:paraId="6F9E078C" w14:textId="77777777" w:rsidR="001B41A1" w:rsidRPr="00B4326C" w:rsidRDefault="001B41A1" w:rsidP="00ED7DA3">
            <w:pPr>
              <w:pStyle w:val="TextoTabla"/>
              <w:jc w:val="center"/>
            </w:pPr>
          </w:p>
        </w:tc>
        <w:tc>
          <w:tcPr>
            <w:tcW w:w="418" w:type="dxa"/>
            <w:vAlign w:val="center"/>
          </w:tcPr>
          <w:p w14:paraId="1C948863" w14:textId="77777777" w:rsidR="001B41A1" w:rsidRPr="00B4326C" w:rsidRDefault="001B41A1" w:rsidP="00ED7DA3">
            <w:pPr>
              <w:pStyle w:val="TextoTabla"/>
              <w:jc w:val="center"/>
            </w:pPr>
          </w:p>
        </w:tc>
        <w:tc>
          <w:tcPr>
            <w:tcW w:w="418" w:type="dxa"/>
            <w:vAlign w:val="center"/>
          </w:tcPr>
          <w:p w14:paraId="094101A1" w14:textId="77777777" w:rsidR="001B41A1" w:rsidRPr="00B4326C" w:rsidRDefault="001B41A1" w:rsidP="00ED7DA3">
            <w:pPr>
              <w:pStyle w:val="TextoTabla"/>
              <w:jc w:val="center"/>
            </w:pPr>
          </w:p>
        </w:tc>
        <w:tc>
          <w:tcPr>
            <w:tcW w:w="418" w:type="dxa"/>
            <w:vAlign w:val="center"/>
          </w:tcPr>
          <w:p w14:paraId="1DE831CA" w14:textId="77777777" w:rsidR="001B41A1" w:rsidRPr="00B4326C" w:rsidRDefault="001B41A1" w:rsidP="00ED7DA3">
            <w:pPr>
              <w:pStyle w:val="TextoTabla"/>
              <w:jc w:val="center"/>
            </w:pPr>
          </w:p>
        </w:tc>
        <w:tc>
          <w:tcPr>
            <w:tcW w:w="418" w:type="dxa"/>
            <w:vAlign w:val="center"/>
          </w:tcPr>
          <w:p w14:paraId="6FCAE3FA" w14:textId="77777777" w:rsidR="001B41A1" w:rsidRPr="00B4326C" w:rsidRDefault="001B41A1" w:rsidP="00ED7DA3">
            <w:pPr>
              <w:pStyle w:val="TextoTabla"/>
              <w:jc w:val="center"/>
            </w:pPr>
          </w:p>
        </w:tc>
        <w:tc>
          <w:tcPr>
            <w:tcW w:w="418" w:type="dxa"/>
            <w:vAlign w:val="center"/>
          </w:tcPr>
          <w:p w14:paraId="5598E69B" w14:textId="77777777" w:rsidR="001B41A1" w:rsidRPr="00B4326C" w:rsidRDefault="001B41A1" w:rsidP="00ED7DA3">
            <w:pPr>
              <w:pStyle w:val="TextoTabla"/>
              <w:jc w:val="center"/>
            </w:pPr>
          </w:p>
        </w:tc>
        <w:tc>
          <w:tcPr>
            <w:tcW w:w="418" w:type="dxa"/>
            <w:vAlign w:val="center"/>
          </w:tcPr>
          <w:p w14:paraId="65D39AA7" w14:textId="77777777" w:rsidR="001B41A1" w:rsidRPr="00B4326C" w:rsidRDefault="001B41A1" w:rsidP="00ED7DA3">
            <w:pPr>
              <w:pStyle w:val="TextoTabla"/>
              <w:jc w:val="center"/>
            </w:pPr>
          </w:p>
        </w:tc>
        <w:tc>
          <w:tcPr>
            <w:tcW w:w="418" w:type="dxa"/>
            <w:vAlign w:val="center"/>
          </w:tcPr>
          <w:p w14:paraId="01E0EA6A" w14:textId="77777777" w:rsidR="001B41A1" w:rsidRPr="00B4326C" w:rsidRDefault="001B41A1" w:rsidP="00ED7DA3">
            <w:pPr>
              <w:pStyle w:val="TextoTabla"/>
              <w:jc w:val="center"/>
            </w:pPr>
          </w:p>
        </w:tc>
        <w:tc>
          <w:tcPr>
            <w:tcW w:w="418" w:type="dxa"/>
            <w:vAlign w:val="center"/>
          </w:tcPr>
          <w:p w14:paraId="2C8D8DA5" w14:textId="77777777" w:rsidR="001B41A1" w:rsidRPr="00B4326C" w:rsidRDefault="001B41A1" w:rsidP="00ED7DA3">
            <w:pPr>
              <w:pStyle w:val="TextoTabla"/>
              <w:jc w:val="center"/>
            </w:pPr>
          </w:p>
        </w:tc>
        <w:tc>
          <w:tcPr>
            <w:tcW w:w="418" w:type="dxa"/>
            <w:vAlign w:val="center"/>
          </w:tcPr>
          <w:p w14:paraId="4D7FC211" w14:textId="77777777" w:rsidR="001B41A1" w:rsidRPr="00B4326C" w:rsidRDefault="001B41A1" w:rsidP="00ED7DA3">
            <w:pPr>
              <w:pStyle w:val="TextoTabla"/>
              <w:jc w:val="center"/>
            </w:pPr>
          </w:p>
        </w:tc>
        <w:tc>
          <w:tcPr>
            <w:tcW w:w="418" w:type="dxa"/>
            <w:vAlign w:val="center"/>
          </w:tcPr>
          <w:p w14:paraId="3944EFD3" w14:textId="77777777" w:rsidR="001B41A1" w:rsidRPr="00B4326C" w:rsidRDefault="001B41A1" w:rsidP="00ED7DA3">
            <w:pPr>
              <w:pStyle w:val="TextoTabla"/>
              <w:jc w:val="center"/>
            </w:pPr>
          </w:p>
        </w:tc>
      </w:tr>
      <w:tr w:rsidR="00BA1EFF" w:rsidRPr="00B4326C" w14:paraId="2F8D9EBD" w14:textId="77777777" w:rsidTr="005D37EC">
        <w:trPr>
          <w:cantSplit/>
          <w:trHeight w:val="567"/>
          <w:jc w:val="center"/>
        </w:trPr>
        <w:tc>
          <w:tcPr>
            <w:tcW w:w="203" w:type="dxa"/>
            <w:vAlign w:val="center"/>
          </w:tcPr>
          <w:p w14:paraId="4150AAF2" w14:textId="4018B488" w:rsidR="001B41A1" w:rsidRPr="00B4326C" w:rsidRDefault="00405203" w:rsidP="00ED7DA3">
            <w:pPr>
              <w:pStyle w:val="TextoTabla"/>
              <w:jc w:val="center"/>
              <w:rPr>
                <w:b/>
                <w:bCs/>
              </w:rPr>
            </w:pPr>
            <w:r w:rsidRPr="00B4326C">
              <w:rPr>
                <w:b/>
                <w:bCs/>
              </w:rPr>
              <w:t>39</w:t>
            </w:r>
          </w:p>
        </w:tc>
        <w:tc>
          <w:tcPr>
            <w:tcW w:w="417" w:type="dxa"/>
            <w:vAlign w:val="center"/>
          </w:tcPr>
          <w:p w14:paraId="4EBAD676" w14:textId="77777777" w:rsidR="001B41A1" w:rsidRPr="00B4326C" w:rsidRDefault="001B41A1" w:rsidP="00ED7DA3">
            <w:pPr>
              <w:pStyle w:val="TextoTabla"/>
              <w:jc w:val="center"/>
            </w:pPr>
          </w:p>
        </w:tc>
        <w:tc>
          <w:tcPr>
            <w:tcW w:w="417" w:type="dxa"/>
            <w:vAlign w:val="center"/>
          </w:tcPr>
          <w:p w14:paraId="70C250D2" w14:textId="77777777" w:rsidR="001B41A1" w:rsidRPr="00B4326C" w:rsidRDefault="001B41A1" w:rsidP="00ED7DA3">
            <w:pPr>
              <w:pStyle w:val="TextoTabla"/>
              <w:jc w:val="center"/>
            </w:pPr>
          </w:p>
        </w:tc>
        <w:tc>
          <w:tcPr>
            <w:tcW w:w="417" w:type="dxa"/>
            <w:vAlign w:val="center"/>
          </w:tcPr>
          <w:p w14:paraId="69A36DF7" w14:textId="77777777" w:rsidR="001B41A1" w:rsidRPr="00B4326C" w:rsidRDefault="001B41A1" w:rsidP="00ED7DA3">
            <w:pPr>
              <w:pStyle w:val="TextoTabla"/>
              <w:jc w:val="center"/>
            </w:pPr>
          </w:p>
        </w:tc>
        <w:tc>
          <w:tcPr>
            <w:tcW w:w="418" w:type="dxa"/>
            <w:vAlign w:val="center"/>
          </w:tcPr>
          <w:p w14:paraId="3DBE894D" w14:textId="77777777" w:rsidR="001B41A1" w:rsidRPr="00B4326C" w:rsidRDefault="001B41A1" w:rsidP="00ED7DA3">
            <w:pPr>
              <w:pStyle w:val="TextoTabla"/>
              <w:jc w:val="center"/>
            </w:pPr>
          </w:p>
        </w:tc>
        <w:tc>
          <w:tcPr>
            <w:tcW w:w="418" w:type="dxa"/>
            <w:vAlign w:val="center"/>
          </w:tcPr>
          <w:p w14:paraId="51A63061" w14:textId="77777777" w:rsidR="001B41A1" w:rsidRPr="00B4326C" w:rsidRDefault="001B41A1" w:rsidP="00ED7DA3">
            <w:pPr>
              <w:pStyle w:val="TextoTabla"/>
              <w:jc w:val="center"/>
            </w:pPr>
          </w:p>
        </w:tc>
        <w:tc>
          <w:tcPr>
            <w:tcW w:w="418" w:type="dxa"/>
            <w:vAlign w:val="center"/>
          </w:tcPr>
          <w:p w14:paraId="6F9AD82B" w14:textId="77777777" w:rsidR="001B41A1" w:rsidRPr="00B4326C" w:rsidRDefault="001B41A1" w:rsidP="00ED7DA3">
            <w:pPr>
              <w:pStyle w:val="TextoTabla"/>
              <w:jc w:val="center"/>
            </w:pPr>
          </w:p>
        </w:tc>
        <w:tc>
          <w:tcPr>
            <w:tcW w:w="418" w:type="dxa"/>
            <w:vAlign w:val="center"/>
          </w:tcPr>
          <w:p w14:paraId="2263EF25" w14:textId="77777777" w:rsidR="001B41A1" w:rsidRPr="00B4326C" w:rsidRDefault="001B41A1" w:rsidP="00ED7DA3">
            <w:pPr>
              <w:pStyle w:val="TextoTabla"/>
              <w:jc w:val="center"/>
            </w:pPr>
          </w:p>
        </w:tc>
        <w:tc>
          <w:tcPr>
            <w:tcW w:w="418" w:type="dxa"/>
            <w:vAlign w:val="center"/>
          </w:tcPr>
          <w:p w14:paraId="6EDA2C4A" w14:textId="54911A29" w:rsidR="001B41A1" w:rsidRPr="00B4326C" w:rsidRDefault="005D37EC" w:rsidP="00ED7DA3">
            <w:pPr>
              <w:pStyle w:val="TextoTabla"/>
              <w:jc w:val="center"/>
            </w:pPr>
            <w:r w:rsidRPr="00B4326C">
              <w:t>X</w:t>
            </w:r>
          </w:p>
        </w:tc>
        <w:tc>
          <w:tcPr>
            <w:tcW w:w="418" w:type="dxa"/>
            <w:vAlign w:val="center"/>
          </w:tcPr>
          <w:p w14:paraId="42E20885" w14:textId="5DA57CA5" w:rsidR="001B41A1" w:rsidRPr="00B4326C" w:rsidRDefault="005D37EC" w:rsidP="00ED7DA3">
            <w:pPr>
              <w:pStyle w:val="TextoTabla"/>
              <w:jc w:val="center"/>
            </w:pPr>
            <w:r w:rsidRPr="00B4326C">
              <w:t>X</w:t>
            </w:r>
          </w:p>
        </w:tc>
        <w:tc>
          <w:tcPr>
            <w:tcW w:w="418" w:type="dxa"/>
            <w:vAlign w:val="center"/>
          </w:tcPr>
          <w:p w14:paraId="746DB70C" w14:textId="77777777" w:rsidR="001B41A1" w:rsidRPr="00B4326C" w:rsidRDefault="001B41A1" w:rsidP="00ED7DA3">
            <w:pPr>
              <w:pStyle w:val="TextoTabla"/>
              <w:jc w:val="center"/>
            </w:pPr>
          </w:p>
        </w:tc>
        <w:tc>
          <w:tcPr>
            <w:tcW w:w="418" w:type="dxa"/>
            <w:vAlign w:val="center"/>
          </w:tcPr>
          <w:p w14:paraId="3014344E" w14:textId="77777777" w:rsidR="001B41A1" w:rsidRPr="00B4326C" w:rsidRDefault="001B41A1" w:rsidP="00ED7DA3">
            <w:pPr>
              <w:pStyle w:val="TextoTabla"/>
              <w:jc w:val="center"/>
            </w:pPr>
          </w:p>
        </w:tc>
        <w:tc>
          <w:tcPr>
            <w:tcW w:w="418" w:type="dxa"/>
            <w:vAlign w:val="center"/>
          </w:tcPr>
          <w:p w14:paraId="12277260" w14:textId="77777777" w:rsidR="001B41A1" w:rsidRPr="00B4326C" w:rsidRDefault="001B41A1" w:rsidP="00ED7DA3">
            <w:pPr>
              <w:pStyle w:val="TextoTabla"/>
              <w:jc w:val="center"/>
            </w:pPr>
          </w:p>
        </w:tc>
        <w:tc>
          <w:tcPr>
            <w:tcW w:w="418" w:type="dxa"/>
            <w:vAlign w:val="center"/>
          </w:tcPr>
          <w:p w14:paraId="0E5B7EC8" w14:textId="77777777" w:rsidR="001B41A1" w:rsidRPr="00B4326C" w:rsidRDefault="001B41A1" w:rsidP="00ED7DA3">
            <w:pPr>
              <w:pStyle w:val="TextoTabla"/>
              <w:jc w:val="center"/>
            </w:pPr>
          </w:p>
        </w:tc>
        <w:tc>
          <w:tcPr>
            <w:tcW w:w="418" w:type="dxa"/>
            <w:vAlign w:val="center"/>
          </w:tcPr>
          <w:p w14:paraId="671B7115" w14:textId="77777777" w:rsidR="001B41A1" w:rsidRPr="00B4326C" w:rsidRDefault="001B41A1" w:rsidP="00ED7DA3">
            <w:pPr>
              <w:pStyle w:val="TextoTabla"/>
              <w:jc w:val="center"/>
            </w:pPr>
          </w:p>
        </w:tc>
        <w:tc>
          <w:tcPr>
            <w:tcW w:w="418" w:type="dxa"/>
            <w:vAlign w:val="center"/>
          </w:tcPr>
          <w:p w14:paraId="22CE15D6" w14:textId="77777777" w:rsidR="001B41A1" w:rsidRPr="00B4326C" w:rsidRDefault="001B41A1" w:rsidP="00ED7DA3">
            <w:pPr>
              <w:pStyle w:val="TextoTabla"/>
              <w:jc w:val="center"/>
            </w:pPr>
          </w:p>
        </w:tc>
        <w:tc>
          <w:tcPr>
            <w:tcW w:w="418" w:type="dxa"/>
            <w:vAlign w:val="center"/>
          </w:tcPr>
          <w:p w14:paraId="57287919" w14:textId="77777777" w:rsidR="001B41A1" w:rsidRPr="00B4326C" w:rsidRDefault="001B41A1" w:rsidP="00ED7DA3">
            <w:pPr>
              <w:pStyle w:val="TextoTabla"/>
              <w:jc w:val="center"/>
            </w:pPr>
          </w:p>
        </w:tc>
        <w:tc>
          <w:tcPr>
            <w:tcW w:w="418" w:type="dxa"/>
            <w:vAlign w:val="center"/>
          </w:tcPr>
          <w:p w14:paraId="46BAA36D" w14:textId="77777777" w:rsidR="001B41A1" w:rsidRPr="00B4326C" w:rsidRDefault="001B41A1" w:rsidP="00ED7DA3">
            <w:pPr>
              <w:pStyle w:val="TextoTabla"/>
              <w:jc w:val="center"/>
            </w:pPr>
          </w:p>
        </w:tc>
        <w:tc>
          <w:tcPr>
            <w:tcW w:w="418" w:type="dxa"/>
            <w:vAlign w:val="center"/>
          </w:tcPr>
          <w:p w14:paraId="011C634B" w14:textId="77777777" w:rsidR="001B41A1" w:rsidRPr="00B4326C" w:rsidRDefault="001B41A1" w:rsidP="00ED7DA3">
            <w:pPr>
              <w:pStyle w:val="TextoTabla"/>
              <w:jc w:val="center"/>
            </w:pPr>
          </w:p>
        </w:tc>
        <w:tc>
          <w:tcPr>
            <w:tcW w:w="418" w:type="dxa"/>
            <w:vAlign w:val="center"/>
          </w:tcPr>
          <w:p w14:paraId="3919EDCB" w14:textId="77777777" w:rsidR="001B41A1" w:rsidRPr="00B4326C" w:rsidRDefault="001B41A1" w:rsidP="00ED7DA3">
            <w:pPr>
              <w:pStyle w:val="TextoTabla"/>
              <w:jc w:val="center"/>
            </w:pPr>
          </w:p>
        </w:tc>
        <w:tc>
          <w:tcPr>
            <w:tcW w:w="418" w:type="dxa"/>
            <w:vAlign w:val="center"/>
          </w:tcPr>
          <w:p w14:paraId="32C44B68" w14:textId="77777777" w:rsidR="001B41A1" w:rsidRPr="00B4326C" w:rsidRDefault="001B41A1" w:rsidP="00ED7DA3">
            <w:pPr>
              <w:pStyle w:val="TextoTabla"/>
              <w:jc w:val="center"/>
            </w:pPr>
          </w:p>
        </w:tc>
      </w:tr>
      <w:tr w:rsidR="00BA1EFF" w:rsidRPr="00B4326C" w14:paraId="7C310ED2" w14:textId="77777777" w:rsidTr="005D37EC">
        <w:trPr>
          <w:cantSplit/>
          <w:trHeight w:val="567"/>
          <w:jc w:val="center"/>
        </w:trPr>
        <w:tc>
          <w:tcPr>
            <w:tcW w:w="203" w:type="dxa"/>
            <w:vAlign w:val="center"/>
          </w:tcPr>
          <w:p w14:paraId="670F76D9" w14:textId="3F459BCE" w:rsidR="001B41A1" w:rsidRPr="00B4326C" w:rsidRDefault="00405203" w:rsidP="00ED7DA3">
            <w:pPr>
              <w:pStyle w:val="TextoTabla"/>
              <w:jc w:val="center"/>
              <w:rPr>
                <w:b/>
                <w:bCs/>
              </w:rPr>
            </w:pPr>
            <w:r w:rsidRPr="00B4326C">
              <w:rPr>
                <w:b/>
                <w:bCs/>
              </w:rPr>
              <w:t>40</w:t>
            </w:r>
          </w:p>
        </w:tc>
        <w:tc>
          <w:tcPr>
            <w:tcW w:w="417" w:type="dxa"/>
            <w:vAlign w:val="center"/>
          </w:tcPr>
          <w:p w14:paraId="574F59E4" w14:textId="77777777" w:rsidR="001B41A1" w:rsidRPr="00B4326C" w:rsidRDefault="001B41A1" w:rsidP="00ED7DA3">
            <w:pPr>
              <w:pStyle w:val="TextoTabla"/>
              <w:jc w:val="center"/>
            </w:pPr>
          </w:p>
        </w:tc>
        <w:tc>
          <w:tcPr>
            <w:tcW w:w="417" w:type="dxa"/>
            <w:vAlign w:val="center"/>
          </w:tcPr>
          <w:p w14:paraId="1A3871B9" w14:textId="77777777" w:rsidR="001B41A1" w:rsidRPr="00B4326C" w:rsidRDefault="001B41A1" w:rsidP="00ED7DA3">
            <w:pPr>
              <w:pStyle w:val="TextoTabla"/>
              <w:jc w:val="center"/>
            </w:pPr>
          </w:p>
        </w:tc>
        <w:tc>
          <w:tcPr>
            <w:tcW w:w="417" w:type="dxa"/>
            <w:vAlign w:val="center"/>
          </w:tcPr>
          <w:p w14:paraId="026F7D49" w14:textId="77777777" w:rsidR="001B41A1" w:rsidRPr="00B4326C" w:rsidRDefault="001B41A1" w:rsidP="00ED7DA3">
            <w:pPr>
              <w:pStyle w:val="TextoTabla"/>
              <w:jc w:val="center"/>
            </w:pPr>
          </w:p>
        </w:tc>
        <w:tc>
          <w:tcPr>
            <w:tcW w:w="418" w:type="dxa"/>
            <w:vAlign w:val="center"/>
          </w:tcPr>
          <w:p w14:paraId="0A25FA0B" w14:textId="77777777" w:rsidR="001B41A1" w:rsidRPr="00B4326C" w:rsidRDefault="001B41A1" w:rsidP="00ED7DA3">
            <w:pPr>
              <w:pStyle w:val="TextoTabla"/>
              <w:jc w:val="center"/>
            </w:pPr>
          </w:p>
        </w:tc>
        <w:tc>
          <w:tcPr>
            <w:tcW w:w="418" w:type="dxa"/>
            <w:vAlign w:val="center"/>
          </w:tcPr>
          <w:p w14:paraId="6DF62507" w14:textId="77777777" w:rsidR="001B41A1" w:rsidRPr="00B4326C" w:rsidRDefault="001B41A1" w:rsidP="00ED7DA3">
            <w:pPr>
              <w:pStyle w:val="TextoTabla"/>
              <w:jc w:val="center"/>
            </w:pPr>
          </w:p>
        </w:tc>
        <w:tc>
          <w:tcPr>
            <w:tcW w:w="418" w:type="dxa"/>
            <w:vAlign w:val="center"/>
          </w:tcPr>
          <w:p w14:paraId="16F774BF" w14:textId="77777777" w:rsidR="001B41A1" w:rsidRPr="00B4326C" w:rsidRDefault="001B41A1" w:rsidP="00ED7DA3">
            <w:pPr>
              <w:pStyle w:val="TextoTabla"/>
              <w:jc w:val="center"/>
            </w:pPr>
          </w:p>
        </w:tc>
        <w:tc>
          <w:tcPr>
            <w:tcW w:w="418" w:type="dxa"/>
            <w:vAlign w:val="center"/>
          </w:tcPr>
          <w:p w14:paraId="2E468DA4" w14:textId="77777777" w:rsidR="001B41A1" w:rsidRPr="00B4326C" w:rsidRDefault="001B41A1" w:rsidP="00ED7DA3">
            <w:pPr>
              <w:pStyle w:val="TextoTabla"/>
              <w:jc w:val="center"/>
            </w:pPr>
          </w:p>
        </w:tc>
        <w:tc>
          <w:tcPr>
            <w:tcW w:w="418" w:type="dxa"/>
            <w:vAlign w:val="center"/>
          </w:tcPr>
          <w:p w14:paraId="63B4A6A4" w14:textId="77777777" w:rsidR="001B41A1" w:rsidRPr="00B4326C" w:rsidRDefault="001B41A1" w:rsidP="00ED7DA3">
            <w:pPr>
              <w:pStyle w:val="TextoTabla"/>
              <w:jc w:val="center"/>
            </w:pPr>
          </w:p>
        </w:tc>
        <w:tc>
          <w:tcPr>
            <w:tcW w:w="418" w:type="dxa"/>
            <w:vAlign w:val="center"/>
          </w:tcPr>
          <w:p w14:paraId="2469C828" w14:textId="77777777" w:rsidR="001B41A1" w:rsidRPr="00B4326C" w:rsidRDefault="001B41A1" w:rsidP="00ED7DA3">
            <w:pPr>
              <w:pStyle w:val="TextoTabla"/>
              <w:jc w:val="center"/>
            </w:pPr>
          </w:p>
        </w:tc>
        <w:tc>
          <w:tcPr>
            <w:tcW w:w="418" w:type="dxa"/>
            <w:vAlign w:val="center"/>
          </w:tcPr>
          <w:p w14:paraId="09307390" w14:textId="77777777" w:rsidR="001B41A1" w:rsidRPr="00B4326C" w:rsidRDefault="001B41A1" w:rsidP="00ED7DA3">
            <w:pPr>
              <w:pStyle w:val="TextoTabla"/>
              <w:jc w:val="center"/>
            </w:pPr>
          </w:p>
        </w:tc>
        <w:tc>
          <w:tcPr>
            <w:tcW w:w="418" w:type="dxa"/>
            <w:vAlign w:val="center"/>
          </w:tcPr>
          <w:p w14:paraId="22CE044D" w14:textId="77777777" w:rsidR="001B41A1" w:rsidRPr="00B4326C" w:rsidRDefault="001B41A1" w:rsidP="00ED7DA3">
            <w:pPr>
              <w:pStyle w:val="TextoTabla"/>
              <w:jc w:val="center"/>
            </w:pPr>
          </w:p>
        </w:tc>
        <w:tc>
          <w:tcPr>
            <w:tcW w:w="418" w:type="dxa"/>
            <w:vAlign w:val="center"/>
          </w:tcPr>
          <w:p w14:paraId="5487BF29" w14:textId="77777777" w:rsidR="001B41A1" w:rsidRPr="00B4326C" w:rsidRDefault="001B41A1" w:rsidP="00ED7DA3">
            <w:pPr>
              <w:pStyle w:val="TextoTabla"/>
              <w:jc w:val="center"/>
            </w:pPr>
          </w:p>
        </w:tc>
        <w:tc>
          <w:tcPr>
            <w:tcW w:w="418" w:type="dxa"/>
            <w:vAlign w:val="center"/>
          </w:tcPr>
          <w:p w14:paraId="76BD62C8" w14:textId="77777777" w:rsidR="001B41A1" w:rsidRPr="00B4326C" w:rsidRDefault="001B41A1" w:rsidP="00ED7DA3">
            <w:pPr>
              <w:pStyle w:val="TextoTabla"/>
              <w:jc w:val="center"/>
            </w:pPr>
          </w:p>
        </w:tc>
        <w:tc>
          <w:tcPr>
            <w:tcW w:w="418" w:type="dxa"/>
            <w:vAlign w:val="center"/>
          </w:tcPr>
          <w:p w14:paraId="5A837928" w14:textId="77777777" w:rsidR="001B41A1" w:rsidRPr="00B4326C" w:rsidRDefault="001B41A1" w:rsidP="00ED7DA3">
            <w:pPr>
              <w:pStyle w:val="TextoTabla"/>
              <w:jc w:val="center"/>
            </w:pPr>
          </w:p>
        </w:tc>
        <w:tc>
          <w:tcPr>
            <w:tcW w:w="418" w:type="dxa"/>
            <w:vAlign w:val="center"/>
          </w:tcPr>
          <w:p w14:paraId="00CBDFF5" w14:textId="77777777" w:rsidR="001B41A1" w:rsidRPr="00B4326C" w:rsidRDefault="001B41A1" w:rsidP="00ED7DA3">
            <w:pPr>
              <w:pStyle w:val="TextoTabla"/>
              <w:jc w:val="center"/>
            </w:pPr>
          </w:p>
        </w:tc>
        <w:tc>
          <w:tcPr>
            <w:tcW w:w="418" w:type="dxa"/>
            <w:vAlign w:val="center"/>
          </w:tcPr>
          <w:p w14:paraId="285B671D" w14:textId="77777777" w:rsidR="001B41A1" w:rsidRPr="00B4326C" w:rsidRDefault="001B41A1" w:rsidP="00ED7DA3">
            <w:pPr>
              <w:pStyle w:val="TextoTabla"/>
              <w:jc w:val="center"/>
            </w:pPr>
          </w:p>
        </w:tc>
        <w:tc>
          <w:tcPr>
            <w:tcW w:w="418" w:type="dxa"/>
            <w:vAlign w:val="center"/>
          </w:tcPr>
          <w:p w14:paraId="558F8459" w14:textId="30ABB968" w:rsidR="001B41A1" w:rsidRPr="00B4326C" w:rsidRDefault="005D37EC" w:rsidP="00ED7DA3">
            <w:pPr>
              <w:pStyle w:val="TextoTabla"/>
              <w:jc w:val="center"/>
            </w:pPr>
            <w:r w:rsidRPr="00B4326C">
              <w:t>X</w:t>
            </w:r>
          </w:p>
        </w:tc>
        <w:tc>
          <w:tcPr>
            <w:tcW w:w="418" w:type="dxa"/>
            <w:vAlign w:val="center"/>
          </w:tcPr>
          <w:p w14:paraId="7DD5343D" w14:textId="46F4A119" w:rsidR="001B41A1" w:rsidRPr="00B4326C" w:rsidRDefault="005D37EC" w:rsidP="00ED7DA3">
            <w:pPr>
              <w:pStyle w:val="TextoTabla"/>
              <w:jc w:val="center"/>
            </w:pPr>
            <w:r w:rsidRPr="00B4326C">
              <w:t>X</w:t>
            </w:r>
          </w:p>
        </w:tc>
        <w:tc>
          <w:tcPr>
            <w:tcW w:w="418" w:type="dxa"/>
            <w:vAlign w:val="center"/>
          </w:tcPr>
          <w:p w14:paraId="774211E0" w14:textId="31D51F83" w:rsidR="001B41A1" w:rsidRPr="00B4326C" w:rsidRDefault="005D37EC" w:rsidP="00ED7DA3">
            <w:pPr>
              <w:pStyle w:val="TextoTabla"/>
              <w:jc w:val="center"/>
            </w:pPr>
            <w:r w:rsidRPr="00B4326C">
              <w:t>X</w:t>
            </w:r>
          </w:p>
        </w:tc>
        <w:tc>
          <w:tcPr>
            <w:tcW w:w="418" w:type="dxa"/>
            <w:vAlign w:val="center"/>
          </w:tcPr>
          <w:p w14:paraId="3CB4B92F" w14:textId="77777777" w:rsidR="001B41A1" w:rsidRPr="00B4326C" w:rsidRDefault="001B41A1" w:rsidP="00ED7DA3">
            <w:pPr>
              <w:pStyle w:val="TextoTabla"/>
              <w:jc w:val="center"/>
            </w:pPr>
          </w:p>
        </w:tc>
      </w:tr>
      <w:tr w:rsidR="00BA1EFF" w:rsidRPr="00B4326C" w14:paraId="3A5F0A5D" w14:textId="77777777" w:rsidTr="005D37EC">
        <w:trPr>
          <w:cantSplit/>
          <w:trHeight w:val="567"/>
          <w:jc w:val="center"/>
        </w:trPr>
        <w:tc>
          <w:tcPr>
            <w:tcW w:w="203" w:type="dxa"/>
            <w:vAlign w:val="center"/>
          </w:tcPr>
          <w:p w14:paraId="01128AD3" w14:textId="2A5AACF5" w:rsidR="001B41A1" w:rsidRPr="00B4326C" w:rsidRDefault="00405203" w:rsidP="00ED7DA3">
            <w:pPr>
              <w:pStyle w:val="TextoTabla"/>
              <w:jc w:val="center"/>
              <w:rPr>
                <w:b/>
                <w:bCs/>
              </w:rPr>
            </w:pPr>
            <w:r w:rsidRPr="00B4326C">
              <w:rPr>
                <w:b/>
                <w:bCs/>
              </w:rPr>
              <w:lastRenderedPageBreak/>
              <w:t>41</w:t>
            </w:r>
          </w:p>
        </w:tc>
        <w:tc>
          <w:tcPr>
            <w:tcW w:w="417" w:type="dxa"/>
            <w:vAlign w:val="center"/>
          </w:tcPr>
          <w:p w14:paraId="3F646FEF" w14:textId="77777777" w:rsidR="001B41A1" w:rsidRPr="00B4326C" w:rsidRDefault="001B41A1" w:rsidP="00ED7DA3">
            <w:pPr>
              <w:pStyle w:val="TextoTabla"/>
              <w:jc w:val="center"/>
            </w:pPr>
          </w:p>
        </w:tc>
        <w:tc>
          <w:tcPr>
            <w:tcW w:w="417" w:type="dxa"/>
            <w:vAlign w:val="center"/>
          </w:tcPr>
          <w:p w14:paraId="0B26EEE8" w14:textId="77777777" w:rsidR="001B41A1" w:rsidRPr="00B4326C" w:rsidRDefault="001B41A1" w:rsidP="00ED7DA3">
            <w:pPr>
              <w:pStyle w:val="TextoTabla"/>
              <w:jc w:val="center"/>
            </w:pPr>
          </w:p>
        </w:tc>
        <w:tc>
          <w:tcPr>
            <w:tcW w:w="417" w:type="dxa"/>
            <w:vAlign w:val="center"/>
          </w:tcPr>
          <w:p w14:paraId="6FA7F95E" w14:textId="77777777" w:rsidR="001B41A1" w:rsidRPr="00B4326C" w:rsidRDefault="001B41A1" w:rsidP="00ED7DA3">
            <w:pPr>
              <w:pStyle w:val="TextoTabla"/>
              <w:jc w:val="center"/>
            </w:pPr>
          </w:p>
        </w:tc>
        <w:tc>
          <w:tcPr>
            <w:tcW w:w="418" w:type="dxa"/>
            <w:vAlign w:val="center"/>
          </w:tcPr>
          <w:p w14:paraId="1A16891B" w14:textId="77777777" w:rsidR="001B41A1" w:rsidRPr="00B4326C" w:rsidRDefault="001B41A1" w:rsidP="00ED7DA3">
            <w:pPr>
              <w:pStyle w:val="TextoTabla"/>
              <w:jc w:val="center"/>
            </w:pPr>
          </w:p>
        </w:tc>
        <w:tc>
          <w:tcPr>
            <w:tcW w:w="418" w:type="dxa"/>
            <w:vAlign w:val="center"/>
          </w:tcPr>
          <w:p w14:paraId="6D969152" w14:textId="77777777" w:rsidR="001B41A1" w:rsidRPr="00B4326C" w:rsidRDefault="001B41A1" w:rsidP="00ED7DA3">
            <w:pPr>
              <w:pStyle w:val="TextoTabla"/>
              <w:jc w:val="center"/>
            </w:pPr>
          </w:p>
        </w:tc>
        <w:tc>
          <w:tcPr>
            <w:tcW w:w="418" w:type="dxa"/>
            <w:vAlign w:val="center"/>
          </w:tcPr>
          <w:p w14:paraId="4451DFB0" w14:textId="77777777" w:rsidR="001B41A1" w:rsidRPr="00B4326C" w:rsidRDefault="001B41A1" w:rsidP="00ED7DA3">
            <w:pPr>
              <w:pStyle w:val="TextoTabla"/>
              <w:jc w:val="center"/>
            </w:pPr>
          </w:p>
        </w:tc>
        <w:tc>
          <w:tcPr>
            <w:tcW w:w="418" w:type="dxa"/>
            <w:vAlign w:val="center"/>
          </w:tcPr>
          <w:p w14:paraId="13FF482B" w14:textId="77777777" w:rsidR="001B41A1" w:rsidRPr="00B4326C" w:rsidRDefault="001B41A1" w:rsidP="00ED7DA3">
            <w:pPr>
              <w:pStyle w:val="TextoTabla"/>
              <w:jc w:val="center"/>
            </w:pPr>
          </w:p>
        </w:tc>
        <w:tc>
          <w:tcPr>
            <w:tcW w:w="418" w:type="dxa"/>
            <w:vAlign w:val="center"/>
          </w:tcPr>
          <w:p w14:paraId="43805C4F" w14:textId="77777777" w:rsidR="001B41A1" w:rsidRPr="00B4326C" w:rsidRDefault="001B41A1" w:rsidP="00ED7DA3">
            <w:pPr>
              <w:pStyle w:val="TextoTabla"/>
              <w:jc w:val="center"/>
            </w:pPr>
          </w:p>
        </w:tc>
        <w:tc>
          <w:tcPr>
            <w:tcW w:w="418" w:type="dxa"/>
            <w:vAlign w:val="center"/>
          </w:tcPr>
          <w:p w14:paraId="2E620F81" w14:textId="77777777" w:rsidR="001B41A1" w:rsidRPr="00B4326C" w:rsidRDefault="001B41A1" w:rsidP="00ED7DA3">
            <w:pPr>
              <w:pStyle w:val="TextoTabla"/>
              <w:jc w:val="center"/>
            </w:pPr>
          </w:p>
        </w:tc>
        <w:tc>
          <w:tcPr>
            <w:tcW w:w="418" w:type="dxa"/>
            <w:vAlign w:val="center"/>
          </w:tcPr>
          <w:p w14:paraId="02F98250" w14:textId="77777777" w:rsidR="001B41A1" w:rsidRPr="00B4326C" w:rsidRDefault="001B41A1" w:rsidP="00ED7DA3">
            <w:pPr>
              <w:pStyle w:val="TextoTabla"/>
              <w:jc w:val="center"/>
            </w:pPr>
          </w:p>
        </w:tc>
        <w:tc>
          <w:tcPr>
            <w:tcW w:w="418" w:type="dxa"/>
            <w:vAlign w:val="center"/>
          </w:tcPr>
          <w:p w14:paraId="3908DE40" w14:textId="77777777" w:rsidR="001B41A1" w:rsidRPr="00B4326C" w:rsidRDefault="001B41A1" w:rsidP="00ED7DA3">
            <w:pPr>
              <w:pStyle w:val="TextoTabla"/>
              <w:jc w:val="center"/>
            </w:pPr>
          </w:p>
        </w:tc>
        <w:tc>
          <w:tcPr>
            <w:tcW w:w="418" w:type="dxa"/>
            <w:vAlign w:val="center"/>
          </w:tcPr>
          <w:p w14:paraId="24431705" w14:textId="77777777" w:rsidR="001B41A1" w:rsidRPr="00B4326C" w:rsidRDefault="001B41A1" w:rsidP="00ED7DA3">
            <w:pPr>
              <w:pStyle w:val="TextoTabla"/>
              <w:jc w:val="center"/>
            </w:pPr>
          </w:p>
        </w:tc>
        <w:tc>
          <w:tcPr>
            <w:tcW w:w="418" w:type="dxa"/>
            <w:vAlign w:val="center"/>
          </w:tcPr>
          <w:p w14:paraId="3CD6D629" w14:textId="77777777" w:rsidR="001B41A1" w:rsidRPr="00B4326C" w:rsidRDefault="001B41A1" w:rsidP="00ED7DA3">
            <w:pPr>
              <w:pStyle w:val="TextoTabla"/>
              <w:jc w:val="center"/>
            </w:pPr>
          </w:p>
        </w:tc>
        <w:tc>
          <w:tcPr>
            <w:tcW w:w="418" w:type="dxa"/>
            <w:vAlign w:val="center"/>
          </w:tcPr>
          <w:p w14:paraId="18E2B757" w14:textId="77777777" w:rsidR="001B41A1" w:rsidRPr="00B4326C" w:rsidRDefault="001B41A1" w:rsidP="00ED7DA3">
            <w:pPr>
              <w:pStyle w:val="TextoTabla"/>
              <w:jc w:val="center"/>
            </w:pPr>
          </w:p>
        </w:tc>
        <w:tc>
          <w:tcPr>
            <w:tcW w:w="418" w:type="dxa"/>
            <w:vAlign w:val="center"/>
          </w:tcPr>
          <w:p w14:paraId="4CA05348" w14:textId="77777777" w:rsidR="001B41A1" w:rsidRPr="00B4326C" w:rsidRDefault="001B41A1" w:rsidP="00ED7DA3">
            <w:pPr>
              <w:pStyle w:val="TextoTabla"/>
              <w:jc w:val="center"/>
            </w:pPr>
          </w:p>
        </w:tc>
        <w:tc>
          <w:tcPr>
            <w:tcW w:w="418" w:type="dxa"/>
            <w:vAlign w:val="center"/>
          </w:tcPr>
          <w:p w14:paraId="3DA7C05B" w14:textId="77777777" w:rsidR="001B41A1" w:rsidRPr="00B4326C" w:rsidRDefault="001B41A1" w:rsidP="00ED7DA3">
            <w:pPr>
              <w:pStyle w:val="TextoTabla"/>
              <w:jc w:val="center"/>
            </w:pPr>
          </w:p>
        </w:tc>
        <w:tc>
          <w:tcPr>
            <w:tcW w:w="418" w:type="dxa"/>
            <w:vAlign w:val="center"/>
          </w:tcPr>
          <w:p w14:paraId="678B3CAC" w14:textId="5826BFDA" w:rsidR="001B41A1" w:rsidRPr="00B4326C" w:rsidRDefault="005D37EC" w:rsidP="00ED7DA3">
            <w:pPr>
              <w:pStyle w:val="TextoTabla"/>
              <w:jc w:val="center"/>
            </w:pPr>
            <w:r w:rsidRPr="00B4326C">
              <w:t>X</w:t>
            </w:r>
          </w:p>
        </w:tc>
        <w:tc>
          <w:tcPr>
            <w:tcW w:w="418" w:type="dxa"/>
            <w:vAlign w:val="center"/>
          </w:tcPr>
          <w:p w14:paraId="63A3759D" w14:textId="619AF12D" w:rsidR="001B41A1" w:rsidRPr="00B4326C" w:rsidRDefault="005D37EC" w:rsidP="00ED7DA3">
            <w:pPr>
              <w:pStyle w:val="TextoTabla"/>
              <w:jc w:val="center"/>
            </w:pPr>
            <w:r w:rsidRPr="00B4326C">
              <w:t>X</w:t>
            </w:r>
          </w:p>
        </w:tc>
        <w:tc>
          <w:tcPr>
            <w:tcW w:w="418" w:type="dxa"/>
            <w:vAlign w:val="center"/>
          </w:tcPr>
          <w:p w14:paraId="10E3EDCA" w14:textId="1023232B" w:rsidR="001B41A1" w:rsidRPr="00B4326C" w:rsidRDefault="005D37EC" w:rsidP="00ED7DA3">
            <w:pPr>
              <w:pStyle w:val="TextoTabla"/>
              <w:jc w:val="center"/>
            </w:pPr>
            <w:r w:rsidRPr="00B4326C">
              <w:t>X</w:t>
            </w:r>
          </w:p>
        </w:tc>
        <w:tc>
          <w:tcPr>
            <w:tcW w:w="418" w:type="dxa"/>
            <w:vAlign w:val="center"/>
          </w:tcPr>
          <w:p w14:paraId="13262B7D" w14:textId="77777777" w:rsidR="001B41A1" w:rsidRPr="00B4326C" w:rsidRDefault="001B41A1" w:rsidP="00ED7DA3">
            <w:pPr>
              <w:pStyle w:val="TextoTabla"/>
              <w:jc w:val="center"/>
            </w:pPr>
          </w:p>
        </w:tc>
      </w:tr>
      <w:tr w:rsidR="00405203" w:rsidRPr="00B4326C" w14:paraId="78D6D1F2" w14:textId="77777777" w:rsidTr="005D37EC">
        <w:trPr>
          <w:cantSplit/>
          <w:trHeight w:val="567"/>
          <w:jc w:val="center"/>
        </w:trPr>
        <w:tc>
          <w:tcPr>
            <w:tcW w:w="203" w:type="dxa"/>
            <w:vAlign w:val="center"/>
          </w:tcPr>
          <w:p w14:paraId="2C9F30BD" w14:textId="3370A45F" w:rsidR="00405203" w:rsidRPr="00B4326C" w:rsidRDefault="00405203" w:rsidP="00ED7DA3">
            <w:pPr>
              <w:pStyle w:val="TextoTabla"/>
              <w:jc w:val="center"/>
              <w:rPr>
                <w:b/>
                <w:bCs/>
              </w:rPr>
            </w:pPr>
            <w:r w:rsidRPr="00B4326C">
              <w:rPr>
                <w:b/>
                <w:bCs/>
              </w:rPr>
              <w:t>42</w:t>
            </w:r>
          </w:p>
        </w:tc>
        <w:tc>
          <w:tcPr>
            <w:tcW w:w="417" w:type="dxa"/>
            <w:vAlign w:val="center"/>
          </w:tcPr>
          <w:p w14:paraId="721D9A53" w14:textId="77777777" w:rsidR="00405203" w:rsidRPr="00B4326C" w:rsidRDefault="00405203" w:rsidP="00ED7DA3">
            <w:pPr>
              <w:pStyle w:val="TextoTabla"/>
              <w:jc w:val="center"/>
            </w:pPr>
          </w:p>
        </w:tc>
        <w:tc>
          <w:tcPr>
            <w:tcW w:w="417" w:type="dxa"/>
            <w:vAlign w:val="center"/>
          </w:tcPr>
          <w:p w14:paraId="74B64FEB" w14:textId="77777777" w:rsidR="00405203" w:rsidRPr="00B4326C" w:rsidRDefault="00405203" w:rsidP="00ED7DA3">
            <w:pPr>
              <w:pStyle w:val="TextoTabla"/>
              <w:jc w:val="center"/>
            </w:pPr>
          </w:p>
        </w:tc>
        <w:tc>
          <w:tcPr>
            <w:tcW w:w="417" w:type="dxa"/>
            <w:vAlign w:val="center"/>
          </w:tcPr>
          <w:p w14:paraId="1124EE9F" w14:textId="77777777" w:rsidR="00405203" w:rsidRPr="00B4326C" w:rsidRDefault="00405203" w:rsidP="00ED7DA3">
            <w:pPr>
              <w:pStyle w:val="TextoTabla"/>
              <w:jc w:val="center"/>
            </w:pPr>
          </w:p>
        </w:tc>
        <w:tc>
          <w:tcPr>
            <w:tcW w:w="418" w:type="dxa"/>
            <w:vAlign w:val="center"/>
          </w:tcPr>
          <w:p w14:paraId="50E3142A" w14:textId="77777777" w:rsidR="00405203" w:rsidRPr="00B4326C" w:rsidRDefault="00405203" w:rsidP="00ED7DA3">
            <w:pPr>
              <w:pStyle w:val="TextoTabla"/>
              <w:jc w:val="center"/>
            </w:pPr>
          </w:p>
        </w:tc>
        <w:tc>
          <w:tcPr>
            <w:tcW w:w="418" w:type="dxa"/>
            <w:vAlign w:val="center"/>
          </w:tcPr>
          <w:p w14:paraId="32897742" w14:textId="77777777" w:rsidR="00405203" w:rsidRPr="00B4326C" w:rsidRDefault="00405203" w:rsidP="00ED7DA3">
            <w:pPr>
              <w:pStyle w:val="TextoTabla"/>
              <w:jc w:val="center"/>
            </w:pPr>
          </w:p>
        </w:tc>
        <w:tc>
          <w:tcPr>
            <w:tcW w:w="418" w:type="dxa"/>
            <w:vAlign w:val="center"/>
          </w:tcPr>
          <w:p w14:paraId="5EB0FD4F" w14:textId="77777777" w:rsidR="00405203" w:rsidRPr="00B4326C" w:rsidRDefault="00405203" w:rsidP="00ED7DA3">
            <w:pPr>
              <w:pStyle w:val="TextoTabla"/>
              <w:jc w:val="center"/>
            </w:pPr>
          </w:p>
        </w:tc>
        <w:tc>
          <w:tcPr>
            <w:tcW w:w="418" w:type="dxa"/>
            <w:vAlign w:val="center"/>
          </w:tcPr>
          <w:p w14:paraId="46F2B3D7" w14:textId="77777777" w:rsidR="00405203" w:rsidRPr="00B4326C" w:rsidRDefault="00405203" w:rsidP="00ED7DA3">
            <w:pPr>
              <w:pStyle w:val="TextoTabla"/>
              <w:jc w:val="center"/>
            </w:pPr>
          </w:p>
        </w:tc>
        <w:tc>
          <w:tcPr>
            <w:tcW w:w="418" w:type="dxa"/>
            <w:vAlign w:val="center"/>
          </w:tcPr>
          <w:p w14:paraId="67EA0769" w14:textId="77777777" w:rsidR="00405203" w:rsidRPr="00B4326C" w:rsidRDefault="00405203" w:rsidP="00ED7DA3">
            <w:pPr>
              <w:pStyle w:val="TextoTabla"/>
              <w:jc w:val="center"/>
            </w:pPr>
          </w:p>
        </w:tc>
        <w:tc>
          <w:tcPr>
            <w:tcW w:w="418" w:type="dxa"/>
            <w:vAlign w:val="center"/>
          </w:tcPr>
          <w:p w14:paraId="182B2BDA" w14:textId="77777777" w:rsidR="00405203" w:rsidRPr="00B4326C" w:rsidRDefault="00405203" w:rsidP="00ED7DA3">
            <w:pPr>
              <w:pStyle w:val="TextoTabla"/>
              <w:jc w:val="center"/>
            </w:pPr>
          </w:p>
        </w:tc>
        <w:tc>
          <w:tcPr>
            <w:tcW w:w="418" w:type="dxa"/>
            <w:vAlign w:val="center"/>
          </w:tcPr>
          <w:p w14:paraId="4B3E0277" w14:textId="77777777" w:rsidR="00405203" w:rsidRPr="00B4326C" w:rsidRDefault="00405203" w:rsidP="00ED7DA3">
            <w:pPr>
              <w:pStyle w:val="TextoTabla"/>
              <w:jc w:val="center"/>
            </w:pPr>
          </w:p>
        </w:tc>
        <w:tc>
          <w:tcPr>
            <w:tcW w:w="418" w:type="dxa"/>
            <w:vAlign w:val="center"/>
          </w:tcPr>
          <w:p w14:paraId="24F178E2" w14:textId="77777777" w:rsidR="00405203" w:rsidRPr="00B4326C" w:rsidRDefault="00405203" w:rsidP="00ED7DA3">
            <w:pPr>
              <w:pStyle w:val="TextoTabla"/>
              <w:jc w:val="center"/>
            </w:pPr>
          </w:p>
        </w:tc>
        <w:tc>
          <w:tcPr>
            <w:tcW w:w="418" w:type="dxa"/>
            <w:vAlign w:val="center"/>
          </w:tcPr>
          <w:p w14:paraId="5EB72DEC" w14:textId="77777777" w:rsidR="00405203" w:rsidRPr="00B4326C" w:rsidRDefault="00405203" w:rsidP="00ED7DA3">
            <w:pPr>
              <w:pStyle w:val="TextoTabla"/>
              <w:jc w:val="center"/>
            </w:pPr>
          </w:p>
        </w:tc>
        <w:tc>
          <w:tcPr>
            <w:tcW w:w="418" w:type="dxa"/>
            <w:vAlign w:val="center"/>
          </w:tcPr>
          <w:p w14:paraId="34699CF0" w14:textId="77777777" w:rsidR="00405203" w:rsidRPr="00B4326C" w:rsidRDefault="00405203" w:rsidP="00ED7DA3">
            <w:pPr>
              <w:pStyle w:val="TextoTabla"/>
              <w:jc w:val="center"/>
            </w:pPr>
          </w:p>
        </w:tc>
        <w:tc>
          <w:tcPr>
            <w:tcW w:w="418" w:type="dxa"/>
            <w:vAlign w:val="center"/>
          </w:tcPr>
          <w:p w14:paraId="52B673BC" w14:textId="77777777" w:rsidR="00405203" w:rsidRPr="00B4326C" w:rsidRDefault="00405203" w:rsidP="00ED7DA3">
            <w:pPr>
              <w:pStyle w:val="TextoTabla"/>
              <w:jc w:val="center"/>
            </w:pPr>
          </w:p>
        </w:tc>
        <w:tc>
          <w:tcPr>
            <w:tcW w:w="418" w:type="dxa"/>
            <w:vAlign w:val="center"/>
          </w:tcPr>
          <w:p w14:paraId="3C82D740" w14:textId="77777777" w:rsidR="00405203" w:rsidRPr="00B4326C" w:rsidRDefault="00405203" w:rsidP="00ED7DA3">
            <w:pPr>
              <w:pStyle w:val="TextoTabla"/>
              <w:jc w:val="center"/>
            </w:pPr>
          </w:p>
        </w:tc>
        <w:tc>
          <w:tcPr>
            <w:tcW w:w="418" w:type="dxa"/>
            <w:vAlign w:val="center"/>
          </w:tcPr>
          <w:p w14:paraId="028897EF" w14:textId="77777777" w:rsidR="00405203" w:rsidRPr="00B4326C" w:rsidRDefault="00405203" w:rsidP="00ED7DA3">
            <w:pPr>
              <w:pStyle w:val="TextoTabla"/>
              <w:jc w:val="center"/>
            </w:pPr>
          </w:p>
        </w:tc>
        <w:tc>
          <w:tcPr>
            <w:tcW w:w="418" w:type="dxa"/>
            <w:vAlign w:val="center"/>
          </w:tcPr>
          <w:p w14:paraId="4D394B98" w14:textId="2F08D79A" w:rsidR="00405203" w:rsidRPr="00B4326C" w:rsidRDefault="005D37EC" w:rsidP="00ED7DA3">
            <w:pPr>
              <w:pStyle w:val="TextoTabla"/>
              <w:jc w:val="center"/>
            </w:pPr>
            <w:r w:rsidRPr="00B4326C">
              <w:t>X</w:t>
            </w:r>
          </w:p>
        </w:tc>
        <w:tc>
          <w:tcPr>
            <w:tcW w:w="418" w:type="dxa"/>
            <w:vAlign w:val="center"/>
          </w:tcPr>
          <w:p w14:paraId="2A15E0A9" w14:textId="01440484" w:rsidR="00405203" w:rsidRPr="00B4326C" w:rsidRDefault="005D37EC" w:rsidP="00ED7DA3">
            <w:pPr>
              <w:pStyle w:val="TextoTabla"/>
              <w:jc w:val="center"/>
            </w:pPr>
            <w:r w:rsidRPr="00B4326C">
              <w:t>X</w:t>
            </w:r>
          </w:p>
        </w:tc>
        <w:tc>
          <w:tcPr>
            <w:tcW w:w="418" w:type="dxa"/>
            <w:vAlign w:val="center"/>
          </w:tcPr>
          <w:p w14:paraId="24588717" w14:textId="296E0011" w:rsidR="00405203" w:rsidRPr="00B4326C" w:rsidRDefault="005D37EC" w:rsidP="00ED7DA3">
            <w:pPr>
              <w:pStyle w:val="TextoTabla"/>
              <w:jc w:val="center"/>
            </w:pPr>
            <w:r w:rsidRPr="00B4326C">
              <w:t>X</w:t>
            </w:r>
          </w:p>
        </w:tc>
        <w:tc>
          <w:tcPr>
            <w:tcW w:w="418" w:type="dxa"/>
            <w:vAlign w:val="center"/>
          </w:tcPr>
          <w:p w14:paraId="73435312" w14:textId="77777777" w:rsidR="00405203" w:rsidRPr="00B4326C" w:rsidRDefault="00405203" w:rsidP="00ED7DA3">
            <w:pPr>
              <w:pStyle w:val="TextoTabla"/>
              <w:jc w:val="center"/>
            </w:pPr>
          </w:p>
        </w:tc>
      </w:tr>
    </w:tbl>
    <w:p w14:paraId="43D4955F" w14:textId="77777777" w:rsidR="001B41A1" w:rsidRPr="00B4326C" w:rsidRDefault="001B41A1" w:rsidP="0053367A"/>
    <w:p w14:paraId="58942651" w14:textId="3B0FBE63" w:rsidR="0053367A" w:rsidRPr="00B4326C" w:rsidRDefault="00727560">
      <w:pPr>
        <w:pStyle w:val="Epgrafe"/>
        <w:numPr>
          <w:ilvl w:val="1"/>
          <w:numId w:val="2"/>
        </w:numPr>
      </w:pPr>
      <w:bookmarkStart w:id="127" w:name="_Toc166609928"/>
      <w:bookmarkStart w:id="128" w:name="_Toc169177069"/>
      <w:r w:rsidRPr="00B4326C">
        <w:t>Tecnologías utilizadas</w:t>
      </w:r>
      <w:bookmarkEnd w:id="127"/>
      <w:bookmarkEnd w:id="128"/>
    </w:p>
    <w:p w14:paraId="4EDC8845" w14:textId="36E82CD3" w:rsidR="0062583A" w:rsidRPr="00B4326C" w:rsidRDefault="00EB6750" w:rsidP="0062583A">
      <w:r w:rsidRPr="00B4326C">
        <w:t>A lo largo del desarrollo de este proyecto, se han utilizado las tecnologías que se detallan a continuación:</w:t>
      </w:r>
    </w:p>
    <w:p w14:paraId="6BB8A4A2" w14:textId="707FC116" w:rsidR="00EB6750" w:rsidRPr="00B4326C" w:rsidRDefault="00EB6750">
      <w:pPr>
        <w:pStyle w:val="Prrafodelista"/>
        <w:numPr>
          <w:ilvl w:val="0"/>
          <w:numId w:val="11"/>
        </w:numPr>
        <w:rPr>
          <w:u w:val="single"/>
        </w:rPr>
      </w:pPr>
      <w:r w:rsidRPr="00B4326C">
        <w:rPr>
          <w:u w:val="single"/>
        </w:rPr>
        <w:t>Unity Engine</w:t>
      </w:r>
      <w:r w:rsidRPr="00B4326C">
        <w:t xml:space="preserve">: el motor de desarrollo de videojuegos utilizado durante la creación del prototipo. La versión del editor de Unity utilizada ha sido la 22.3.8f1, versión con soporte a largo plazo (LTS). Adicionalmente, se han utilizado los siguientes paquetes y </w:t>
      </w:r>
      <w:r w:rsidRPr="00B4326C">
        <w:rPr>
          <w:i/>
          <w:iCs/>
        </w:rPr>
        <w:t>assets</w:t>
      </w:r>
      <w:r w:rsidRPr="00B4326C">
        <w:t>:</w:t>
      </w:r>
    </w:p>
    <w:p w14:paraId="7F4FFDB4" w14:textId="2A754B61" w:rsidR="00EB6750" w:rsidRPr="00B4326C" w:rsidRDefault="00C2197C">
      <w:pPr>
        <w:pStyle w:val="Prrafodelista"/>
        <w:numPr>
          <w:ilvl w:val="1"/>
          <w:numId w:val="11"/>
        </w:numPr>
        <w:rPr>
          <w:u w:val="single"/>
        </w:rPr>
      </w:pPr>
      <w:r w:rsidRPr="00B4326C">
        <w:rPr>
          <w:u w:val="single"/>
        </w:rPr>
        <w:t>A* Pathfinding Project</w:t>
      </w:r>
      <w:r w:rsidRPr="00B4326C">
        <w:t xml:space="preserve">: paquete de Unity creado por Aron Granberg, que implementa una solución de búsqueda heurística A*, usada para la inteligencia artificial de los enemigos </w:t>
      </w:r>
      <w:r w:rsidRPr="00B4326C">
        <w:fldChar w:fldCharType="begin"/>
      </w:r>
      <w:r w:rsidR="00433FFE" w:rsidRPr="00B4326C">
        <w:instrText xml:space="preserve"> ADDIN ZOTERO_ITEM CSL_CITATION {"citationID":"3oulwlDT","properties":{"formattedCitation":"[62]","plainCitation":"[62]","noteIndex":0},"citationItems":[{"id":3,"uris":["http://zotero.org/users/local/bjn5mCLu/items/57HP5V3M"],"itemData":{"id":3,"type":"webpage","title":"A* Pathfinding Project","URL":"https://arongranberg.com/astar/","accessed":{"date-parts":[["2024",1,3]]}}}],"schema":"https://github.com/citation-style-language/schema/raw/master/csl-citation.json"} </w:instrText>
      </w:r>
      <w:r w:rsidRPr="00B4326C">
        <w:fldChar w:fldCharType="separate"/>
      </w:r>
      <w:r w:rsidR="00433FFE" w:rsidRPr="00B4326C">
        <w:rPr>
          <w:rFonts w:cs="Times New Roman"/>
        </w:rPr>
        <w:t>[62]</w:t>
      </w:r>
      <w:r w:rsidRPr="00B4326C">
        <w:fldChar w:fldCharType="end"/>
      </w:r>
      <w:r w:rsidRPr="00B4326C">
        <w:t>. Se ha utilizado en su versión</w:t>
      </w:r>
      <w:r w:rsidR="00401F6F" w:rsidRPr="00B4326C">
        <w:t xml:space="preserve"> 4.2.17</w:t>
      </w:r>
      <w:r w:rsidRPr="00B4326C">
        <w:t xml:space="preserve"> gratuita que, aunque presenta varias limitaciones</w:t>
      </w:r>
      <w:r w:rsidR="00401F6F" w:rsidRPr="00B4326C">
        <w:t xml:space="preserve"> respecto a la versión de pago (que tiene un valor de 140$ en la Unity Asset Store)</w:t>
      </w:r>
      <w:r w:rsidRPr="00B4326C">
        <w:t>, es suficiente para el desarrollo de este prototipo.</w:t>
      </w:r>
    </w:p>
    <w:p w14:paraId="32FB9032" w14:textId="1EB53FF7" w:rsidR="00401F6F" w:rsidRPr="00B4326C" w:rsidRDefault="00401F6F">
      <w:pPr>
        <w:pStyle w:val="Prrafodelista"/>
        <w:numPr>
          <w:ilvl w:val="1"/>
          <w:numId w:val="11"/>
        </w:numPr>
        <w:rPr>
          <w:u w:val="single"/>
        </w:rPr>
      </w:pPr>
      <w:r w:rsidRPr="00B4326C">
        <w:rPr>
          <w:u w:val="single"/>
        </w:rPr>
        <w:t>Input System</w:t>
      </w:r>
      <w:r w:rsidRPr="00B4326C">
        <w:t xml:space="preserve">: paquete de Unity que permite utilizar el nuevo sistema de entrada de Unity, que pretende sustituir al sistema anterior, el Input Manager </w:t>
      </w:r>
      <w:r w:rsidRPr="00B4326C">
        <w:fldChar w:fldCharType="begin"/>
      </w:r>
      <w:r w:rsidR="00433FFE" w:rsidRPr="00B4326C">
        <w:instrText xml:space="preserve"> ADDIN ZOTERO_ITEM CSL_CITATION {"citationID":"X5fs7ZhO","properties":{"formattedCitation":"[63]","plainCitation":"[63]","noteIndex":0},"citationItems":[{"id":162,"uris":["http://zotero.org/users/local/bjn5mCLu/items/UJCBSEEA"],"itemData":{"id":162,"type":"webpage","title":"Input System | Input System | 1.6.3","URL":"https://docs.unity3d.com/Packages/com.unity.inputsystem@1.6/manual/index.html","accessed":{"date-parts":[["2024",6,1]]}}}],"schema":"https://github.com/citation-style-language/schema/raw/master/csl-citation.json"} </w:instrText>
      </w:r>
      <w:r w:rsidRPr="00B4326C">
        <w:fldChar w:fldCharType="separate"/>
      </w:r>
      <w:r w:rsidR="00433FFE" w:rsidRPr="00B4326C">
        <w:rPr>
          <w:rFonts w:cs="Times New Roman"/>
        </w:rPr>
        <w:t>[63]</w:t>
      </w:r>
      <w:r w:rsidRPr="00B4326C">
        <w:fldChar w:fldCharType="end"/>
      </w:r>
      <w:r w:rsidRPr="00B4326C">
        <w:t>.</w:t>
      </w:r>
    </w:p>
    <w:p w14:paraId="529BC059" w14:textId="37FF475A" w:rsidR="007A6004" w:rsidRPr="00B4326C" w:rsidRDefault="007A6004">
      <w:pPr>
        <w:pStyle w:val="Prrafodelista"/>
        <w:numPr>
          <w:ilvl w:val="1"/>
          <w:numId w:val="11"/>
        </w:numPr>
        <w:rPr>
          <w:u w:val="single"/>
        </w:rPr>
      </w:pPr>
      <w:r w:rsidRPr="00B4326C">
        <w:rPr>
          <w:u w:val="single"/>
        </w:rPr>
        <w:t>UI Toolkit</w:t>
      </w:r>
      <w:r w:rsidRPr="00B4326C">
        <w:t xml:space="preserve">: es el último sistema desarrollado por Unity para implementar interfaces de usuario. Incluye diversas herramientas y recursos para crear interfaces de usuario en los videojuegos desarrollados o para el propio editor de Unity </w:t>
      </w:r>
      <w:r w:rsidRPr="00B4326C">
        <w:fldChar w:fldCharType="begin"/>
      </w:r>
      <w:r w:rsidR="00433FFE" w:rsidRPr="00B4326C">
        <w:instrText xml:space="preserve"> ADDIN ZOTERO_ITEM CSL_CITATION {"citationID":"gaaHjlc6","properties":{"formattedCitation":"[64]","plainCitation":"[64]","noteIndex":0},"citationItems":[{"id":232,"uris":["http://zotero.org/users/local/bjn5mCLu/items/KDSJCNXX"],"itemData":{"id":232,"type":"webpage","abstract":"El kit de herramientas de interfaz de usuario de Unity permite a los creadores crear una interfaz de usuario personalizada y extensiones para el editor de Unity. Aprenda a utilizar UI Toolkit para simplificar su desarrollo de UI y UX.","container-title":"Unity","language":"es","title":"Desarrollar interfaces gráficas de usuario | Kit de herramientas de interfaz de usuario de Unity","URL":"https://unity.com/features/ui-toolkit","accessed":{"date-parts":[["2024",6,9]]}}}],"schema":"https://github.com/citation-style-language/schema/raw/master/csl-citation.json"} </w:instrText>
      </w:r>
      <w:r w:rsidRPr="00B4326C">
        <w:fldChar w:fldCharType="separate"/>
      </w:r>
      <w:r w:rsidR="00433FFE" w:rsidRPr="00B4326C">
        <w:rPr>
          <w:rFonts w:cs="Times New Roman"/>
        </w:rPr>
        <w:t>[64]</w:t>
      </w:r>
      <w:r w:rsidRPr="00B4326C">
        <w:fldChar w:fldCharType="end"/>
      </w:r>
      <w:r w:rsidRPr="00B4326C">
        <w:t>.</w:t>
      </w:r>
    </w:p>
    <w:p w14:paraId="75174384" w14:textId="370FF23F" w:rsidR="00401F6F" w:rsidRPr="00B4326C" w:rsidRDefault="00401F6F">
      <w:pPr>
        <w:pStyle w:val="Prrafodelista"/>
        <w:numPr>
          <w:ilvl w:val="1"/>
          <w:numId w:val="11"/>
        </w:numPr>
        <w:rPr>
          <w:u w:val="single"/>
        </w:rPr>
      </w:pPr>
      <w:r w:rsidRPr="00B4326C">
        <w:rPr>
          <w:u w:val="single"/>
        </w:rPr>
        <w:t>Universal RP</w:t>
      </w:r>
      <w:r w:rsidRPr="00B4326C">
        <w:t xml:space="preserve">: paquete que permite utilizar la Universal Render Pipeline (URP). La URP posibilita la utilización de </w:t>
      </w:r>
      <w:r w:rsidR="00F451EA" w:rsidRPr="00B4326C">
        <w:t xml:space="preserve">técnicas de renderizado avanzadas y efectos de posprocesado </w:t>
      </w:r>
      <w:r w:rsidR="00F451EA" w:rsidRPr="00B4326C">
        <w:fldChar w:fldCharType="begin"/>
      </w:r>
      <w:r w:rsidR="00433FFE" w:rsidRPr="00B4326C">
        <w:instrText xml:space="preserve"> ADDIN ZOTERO_ITEM CSL_CITATION {"citationID":"5NStoOZm","properties":{"formattedCitation":"[65]","plainCitation":"[65]","noteIndex":0},"citationItems":[{"id":164,"uris":["http://zotero.org/users/local/bjn5mCLu/items/TFVQCJWZ"],"itemData":{"id":164,"type":"webpage","title":"Universal Render Pipeline overview | Universal RP | 14.0.11","URL":"https://docs.unity3d.com/Packages/com.unity.render-pipelines.universal@14.0/manual/index.html","accessed":{"date-parts":[["2024",6,1]]}}}],"schema":"https://github.com/citation-style-language/schema/raw/master/csl-citation.json"} </w:instrText>
      </w:r>
      <w:r w:rsidR="00F451EA" w:rsidRPr="00B4326C">
        <w:fldChar w:fldCharType="separate"/>
      </w:r>
      <w:r w:rsidR="00433FFE" w:rsidRPr="00B4326C">
        <w:rPr>
          <w:rFonts w:cs="Times New Roman"/>
        </w:rPr>
        <w:t>[65]</w:t>
      </w:r>
      <w:r w:rsidR="00F451EA" w:rsidRPr="00B4326C">
        <w:fldChar w:fldCharType="end"/>
      </w:r>
      <w:r w:rsidR="00F451EA" w:rsidRPr="00B4326C">
        <w:t>. Se ha utilizado en su versión 14.0.8.</w:t>
      </w:r>
    </w:p>
    <w:p w14:paraId="7A2D0736" w14:textId="032753CD" w:rsidR="00F451EA" w:rsidRPr="00B4326C" w:rsidRDefault="00F451EA">
      <w:pPr>
        <w:pStyle w:val="Prrafodelista"/>
        <w:numPr>
          <w:ilvl w:val="1"/>
          <w:numId w:val="11"/>
        </w:numPr>
        <w:rPr>
          <w:u w:val="single"/>
        </w:rPr>
      </w:pPr>
      <w:r w:rsidRPr="00B4326C">
        <w:rPr>
          <w:u w:val="single"/>
        </w:rPr>
        <w:t>Netcode for GameObjects</w:t>
      </w:r>
      <w:r w:rsidRPr="00B4326C">
        <w:t>:</w:t>
      </w:r>
      <w:r w:rsidR="00090FB3" w:rsidRPr="00B4326C">
        <w:t xml:space="preserve"> solución utilizada para la implementación del multijugador. Se ha empleado en su versión 1.5.2.</w:t>
      </w:r>
    </w:p>
    <w:p w14:paraId="69760E07" w14:textId="32D19AA0" w:rsidR="00F451EA" w:rsidRPr="00B4326C" w:rsidRDefault="00F451EA">
      <w:pPr>
        <w:pStyle w:val="Prrafodelista"/>
        <w:numPr>
          <w:ilvl w:val="1"/>
          <w:numId w:val="11"/>
        </w:numPr>
        <w:rPr>
          <w:u w:val="single"/>
        </w:rPr>
      </w:pPr>
      <w:r w:rsidRPr="00B4326C">
        <w:rPr>
          <w:u w:val="single"/>
        </w:rPr>
        <w:t>Multiplayer Tools</w:t>
      </w:r>
      <w:r w:rsidRPr="00B4326C">
        <w:t>:</w:t>
      </w:r>
      <w:r w:rsidR="00090FB3" w:rsidRPr="00B4326C">
        <w:t xml:space="preserve"> este paquete incluye varias herramientas que ayudan a desarrollar juegos multijugador y el correcto funcionamiento de estos </w:t>
      </w:r>
      <w:r w:rsidR="00090FB3" w:rsidRPr="00B4326C">
        <w:fldChar w:fldCharType="begin"/>
      </w:r>
      <w:r w:rsidR="00433FFE" w:rsidRPr="00B4326C">
        <w:instrText xml:space="preserve"> ADDIN ZOTERO_ITEM CSL_CITATION {"citationID":"AgXKeoj0","properties":{"formattedCitation":"[66]","plainCitation":"[66]","noteIndex":0},"citationItems":[{"id":166,"uris":["http://zotero.org/users/local/bjn5mCLu/items/FYLNGKRF"],"itemData":{"id":166,"type":"webpage","title":"About Multiplayer Tools | Multiplayer Tools | 1.1.0","URL":"https://docs.unity3d.com/Packages/com.unity.multiplayer.tools@1.1/manual/index.html","accessed":{"date-parts":[["2024",6,1]]}}}],"schema":"https://github.com/citation-style-language/schema/raw/master/csl-citation.json"} </w:instrText>
      </w:r>
      <w:r w:rsidR="00090FB3" w:rsidRPr="00B4326C">
        <w:fldChar w:fldCharType="separate"/>
      </w:r>
      <w:r w:rsidR="00433FFE" w:rsidRPr="00B4326C">
        <w:rPr>
          <w:rFonts w:cs="Times New Roman"/>
        </w:rPr>
        <w:t>[66]</w:t>
      </w:r>
      <w:r w:rsidR="00090FB3" w:rsidRPr="00B4326C">
        <w:fldChar w:fldCharType="end"/>
      </w:r>
      <w:r w:rsidR="00090FB3" w:rsidRPr="00B4326C">
        <w:t>. Se ha empleado en su versión 1.1.0.</w:t>
      </w:r>
    </w:p>
    <w:p w14:paraId="2DC79EBB" w14:textId="473DD48E" w:rsidR="00F451EA" w:rsidRPr="00B4326C" w:rsidRDefault="00F451EA">
      <w:pPr>
        <w:pStyle w:val="Prrafodelista"/>
        <w:numPr>
          <w:ilvl w:val="1"/>
          <w:numId w:val="11"/>
        </w:numPr>
        <w:rPr>
          <w:u w:val="single"/>
        </w:rPr>
      </w:pPr>
      <w:r w:rsidRPr="00B4326C">
        <w:rPr>
          <w:u w:val="single"/>
        </w:rPr>
        <w:t>Lobby</w:t>
      </w:r>
      <w:r w:rsidRPr="00B4326C">
        <w:t>:</w:t>
      </w:r>
      <w:r w:rsidR="005764FE" w:rsidRPr="00B4326C">
        <w:t xml:space="preserve"> paquete de Unity que permite utilizar el servicio Lobby, de Unity Gaming Services. Este servicio permite a los usuarios crear salas de juego para poder interactuar con otros jugadores, así como unirse a una sala en concreto o buscar las sesiones disponibles </w:t>
      </w:r>
      <w:r w:rsidR="005764FE" w:rsidRPr="00B4326C">
        <w:fldChar w:fldCharType="begin"/>
      </w:r>
      <w:r w:rsidR="00433FFE" w:rsidRPr="00B4326C">
        <w:instrText xml:space="preserve"> ADDIN ZOTERO_ITEM CSL_CITATION {"citationID":"JBOI6LiQ","properties":{"formattedCitation":"[67]","plainCitation":"[67]","noteIndex":0},"citationItems":[{"id":168,"uris":["http://zotero.org/users/local/bjn5mCLu/items/89G7QIIW"],"itemData":{"id":168,"type":"webpage","title":"Unity Lobby","URL":"https://docs.unity.com/ugs/manual/lobby/manual/unity-lobby-service","accessed":{"date-parts":[["2024",6,1]]}}}],"schema":"https://github.com/citation-style-language/schema/raw/master/csl-citation.json"} </w:instrText>
      </w:r>
      <w:r w:rsidR="005764FE" w:rsidRPr="00B4326C">
        <w:fldChar w:fldCharType="separate"/>
      </w:r>
      <w:r w:rsidR="00433FFE" w:rsidRPr="00B4326C">
        <w:rPr>
          <w:rFonts w:cs="Times New Roman"/>
        </w:rPr>
        <w:t>[67]</w:t>
      </w:r>
      <w:r w:rsidR="005764FE" w:rsidRPr="00B4326C">
        <w:fldChar w:fldCharType="end"/>
      </w:r>
      <w:r w:rsidR="005764FE" w:rsidRPr="00B4326C">
        <w:t>. Se ha utilizado la versión 1.2.1 del paquete.</w:t>
      </w:r>
    </w:p>
    <w:p w14:paraId="405A6454" w14:textId="65664D30" w:rsidR="00F451EA" w:rsidRPr="00B4326C" w:rsidRDefault="00F451EA">
      <w:pPr>
        <w:pStyle w:val="Prrafodelista"/>
        <w:numPr>
          <w:ilvl w:val="1"/>
          <w:numId w:val="11"/>
        </w:numPr>
        <w:rPr>
          <w:u w:val="single"/>
        </w:rPr>
      </w:pPr>
      <w:r w:rsidRPr="00B4326C">
        <w:rPr>
          <w:u w:val="single"/>
        </w:rPr>
        <w:lastRenderedPageBreak/>
        <w:t>Relay</w:t>
      </w:r>
      <w:r w:rsidRPr="00B4326C">
        <w:t>:</w:t>
      </w:r>
      <w:r w:rsidR="005764FE" w:rsidRPr="00B4326C">
        <w:t xml:space="preserve"> </w:t>
      </w:r>
      <w:r w:rsidR="00BB34DA" w:rsidRPr="00B4326C">
        <w:t xml:space="preserve">servicio de Unity Gaming Services que permite a los jugadores conectarse a un servidor de retransmisión, lo que facilita la interconexión entre jugadores que estén en distintas redes </w:t>
      </w:r>
      <w:r w:rsidR="00BB34DA" w:rsidRPr="00B4326C">
        <w:fldChar w:fldCharType="begin"/>
      </w:r>
      <w:r w:rsidR="00433FFE" w:rsidRPr="00B4326C">
        <w:instrText xml:space="preserve"> ADDIN ZOTERO_ITEM CSL_CITATION {"citationID":"3Oy1j0Ge","properties":{"formattedCitation":"[68]","plainCitation":"[68]","noteIndex":0},"citationItems":[{"id":170,"uris":["http://zotero.org/users/local/bjn5mCLu/items/PM3NSAJL"],"itemData":{"id":170,"type":"webpage","title":"Unity Relay","URL":"https://docs.unity.com/ugs/manual/relay/manual/introduction","accessed":{"date-parts":[["2024",6,1]]}}}],"schema":"https://github.com/citation-style-language/schema/raw/master/csl-citation.json"} </w:instrText>
      </w:r>
      <w:r w:rsidR="00BB34DA" w:rsidRPr="00B4326C">
        <w:fldChar w:fldCharType="separate"/>
      </w:r>
      <w:r w:rsidR="00433FFE" w:rsidRPr="00B4326C">
        <w:rPr>
          <w:rFonts w:cs="Times New Roman"/>
        </w:rPr>
        <w:t>[68]</w:t>
      </w:r>
      <w:r w:rsidR="00BB34DA" w:rsidRPr="00B4326C">
        <w:fldChar w:fldCharType="end"/>
      </w:r>
      <w:r w:rsidR="00BB34DA" w:rsidRPr="00B4326C">
        <w:t xml:space="preserve">. La versión del paquete de Relay que se ha utilizado durante el desarrollo de este proyecto ha sido la </w:t>
      </w:r>
      <w:r w:rsidR="004A6D68" w:rsidRPr="00B4326C">
        <w:t>1.0.5.</w:t>
      </w:r>
    </w:p>
    <w:p w14:paraId="6BD41469" w14:textId="606C7F7B" w:rsidR="004A6D68" w:rsidRPr="00B4326C" w:rsidRDefault="004A6D68">
      <w:pPr>
        <w:pStyle w:val="Prrafodelista"/>
        <w:numPr>
          <w:ilvl w:val="0"/>
          <w:numId w:val="11"/>
        </w:numPr>
        <w:rPr>
          <w:u w:val="single"/>
        </w:rPr>
      </w:pPr>
      <w:r w:rsidRPr="00B4326C">
        <w:rPr>
          <w:u w:val="single"/>
        </w:rPr>
        <w:t>Visual Studio 2022</w:t>
      </w:r>
      <w:r w:rsidRPr="00B4326C">
        <w:t xml:space="preserve">: entorno de desarrollo integrado (IDE) empleado para la creación y edición de los </w:t>
      </w:r>
      <w:r w:rsidRPr="00B4326C">
        <w:rPr>
          <w:i/>
          <w:iCs/>
        </w:rPr>
        <w:t>scripts</w:t>
      </w:r>
      <w:r w:rsidRPr="00B4326C">
        <w:t xml:space="preserve"> de C#. </w:t>
      </w:r>
    </w:p>
    <w:p w14:paraId="2C290DF2" w14:textId="52C4C558" w:rsidR="004A6D68" w:rsidRPr="00B4326C" w:rsidRDefault="004A6D68">
      <w:pPr>
        <w:pStyle w:val="Prrafodelista"/>
        <w:numPr>
          <w:ilvl w:val="0"/>
          <w:numId w:val="11"/>
        </w:numPr>
        <w:rPr>
          <w:u w:val="single"/>
        </w:rPr>
      </w:pPr>
      <w:r w:rsidRPr="00B4326C">
        <w:rPr>
          <w:u w:val="single"/>
        </w:rPr>
        <w:t>Aseprite</w:t>
      </w:r>
      <w:r w:rsidRPr="00B4326C">
        <w:t xml:space="preserve">: herramienta utilizada para la creación de los </w:t>
      </w:r>
      <w:r w:rsidRPr="00B4326C">
        <w:rPr>
          <w:i/>
          <w:iCs/>
        </w:rPr>
        <w:t>sprites</w:t>
      </w:r>
      <w:r w:rsidRPr="00B4326C">
        <w:t xml:space="preserve"> (imágenes bidimensionales) desarrollados durante este proyecto. Aseprite es un editor de</w:t>
      </w:r>
      <w:r w:rsidRPr="00B4326C">
        <w:rPr>
          <w:i/>
          <w:iCs/>
        </w:rPr>
        <w:t xml:space="preserve"> pixel-art</w:t>
      </w:r>
      <w:r w:rsidRPr="00B4326C">
        <w:t xml:space="preserve">, que permite crear imágenes y animaciones en este estilo artístico </w:t>
      </w:r>
      <w:r w:rsidR="003D1B8C" w:rsidRPr="00B4326C">
        <w:fldChar w:fldCharType="begin"/>
      </w:r>
      <w:r w:rsidR="00433FFE" w:rsidRPr="00B4326C">
        <w:instrText xml:space="preserve"> ADDIN ZOTERO_ITEM CSL_CITATION {"citationID":"KNBPw4uU","properties":{"formattedCitation":"[69]","plainCitation":"[69]","noteIndex":0},"citationItems":[{"id":172,"uris":["http://zotero.org/users/local/bjn5mCLu/items/HDGBV67G"],"itemData":{"id":172,"type":"webpage","abstract":"Animated sprite editor &amp; pixel art tool","language":"en","title":"Aseprite","URL":"https://www.aseprite.org/","author":[{"family":"Capello","given":"David"}],"accessed":{"date-parts":[["2024",6,1]]}}}],"schema":"https://github.com/citation-style-language/schema/raw/master/csl-citation.json"} </w:instrText>
      </w:r>
      <w:r w:rsidR="003D1B8C" w:rsidRPr="00B4326C">
        <w:fldChar w:fldCharType="separate"/>
      </w:r>
      <w:r w:rsidR="00433FFE" w:rsidRPr="00B4326C">
        <w:rPr>
          <w:rFonts w:cs="Times New Roman"/>
        </w:rPr>
        <w:t>[69]</w:t>
      </w:r>
      <w:r w:rsidR="003D1B8C" w:rsidRPr="00B4326C">
        <w:fldChar w:fldCharType="end"/>
      </w:r>
      <w:r w:rsidRPr="00B4326C">
        <w:t>.</w:t>
      </w:r>
    </w:p>
    <w:p w14:paraId="04AE17AE" w14:textId="3117CFB1" w:rsidR="00E24548" w:rsidRPr="00B4326C" w:rsidRDefault="00E24548">
      <w:pPr>
        <w:pStyle w:val="Prrafodelista"/>
        <w:numPr>
          <w:ilvl w:val="0"/>
          <w:numId w:val="11"/>
        </w:numPr>
        <w:rPr>
          <w:u w:val="single"/>
        </w:rPr>
      </w:pPr>
      <w:r w:rsidRPr="00B4326C">
        <w:rPr>
          <w:u w:val="single"/>
        </w:rPr>
        <w:t>Audacity</w:t>
      </w:r>
      <w:r w:rsidRPr="00B4326C">
        <w:t>: herramienta de código abierto para la edición de pistas de audio. Se ha empleado para modificar los sonidos utilizados en este prototipo.</w:t>
      </w:r>
    </w:p>
    <w:p w14:paraId="18415A15" w14:textId="08160D36" w:rsidR="003D1B8C" w:rsidRPr="00B4326C" w:rsidRDefault="003D1B8C">
      <w:pPr>
        <w:pStyle w:val="Prrafodelista"/>
        <w:numPr>
          <w:ilvl w:val="0"/>
          <w:numId w:val="11"/>
        </w:numPr>
        <w:rPr>
          <w:u w:val="single"/>
        </w:rPr>
      </w:pPr>
      <w:r w:rsidRPr="00B4326C">
        <w:rPr>
          <w:u w:val="single"/>
        </w:rPr>
        <w:t>Microsoft Office Word</w:t>
      </w:r>
      <w:r w:rsidRPr="00B4326C">
        <w:t>: editor de texto utilizado para la creación y edición de este documento.</w:t>
      </w:r>
    </w:p>
    <w:p w14:paraId="34AFEA62" w14:textId="01510723" w:rsidR="003D1B8C" w:rsidRPr="00B4326C" w:rsidRDefault="003D1B8C">
      <w:pPr>
        <w:pStyle w:val="Prrafodelista"/>
        <w:numPr>
          <w:ilvl w:val="0"/>
          <w:numId w:val="11"/>
        </w:numPr>
        <w:rPr>
          <w:u w:val="single"/>
        </w:rPr>
      </w:pPr>
      <w:r w:rsidRPr="00B4326C">
        <w:rPr>
          <w:u w:val="single"/>
        </w:rPr>
        <w:t>Microsoft Office Excel</w:t>
      </w:r>
      <w:r w:rsidRPr="00B4326C">
        <w:t>: editor de hojas de cálculo utilizado para el mantenimiento, principalmente, de los requisitos, así como algunas tablas que se encuentran en este documento.</w:t>
      </w:r>
    </w:p>
    <w:p w14:paraId="2DB63954" w14:textId="4B82A629" w:rsidR="003D1B8C" w:rsidRPr="00B4326C" w:rsidRDefault="003D1B8C">
      <w:pPr>
        <w:pStyle w:val="Prrafodelista"/>
        <w:numPr>
          <w:ilvl w:val="0"/>
          <w:numId w:val="11"/>
        </w:numPr>
        <w:rPr>
          <w:u w:val="single"/>
        </w:rPr>
      </w:pPr>
      <w:r w:rsidRPr="00B4326C">
        <w:rPr>
          <w:u w:val="single"/>
        </w:rPr>
        <w:t>Draw.io</w:t>
      </w:r>
      <w:r w:rsidRPr="00B4326C">
        <w:t>: aplicación de código abierto utilizada para la edición de los diagramas y figuras que se encuentran a lo largo del documento</w:t>
      </w:r>
      <w:r w:rsidR="002B4424" w:rsidRPr="00B4326C">
        <w:t xml:space="preserve"> </w:t>
      </w:r>
      <w:r w:rsidR="002B4424" w:rsidRPr="00B4326C">
        <w:fldChar w:fldCharType="begin"/>
      </w:r>
      <w:r w:rsidR="00433FFE" w:rsidRPr="00B4326C">
        <w:instrText xml:space="preserve"> ADDIN ZOTERO_ITEM CSL_CITATION {"citationID":"PTlP4OBM","properties":{"formattedCitation":"[70]","plainCitation":"[70]","noteIndex":0},"citationItems":[{"id":176,"uris":["http://zotero.org/users/local/bjn5mCLu/items/575MHU4M"],"itemData":{"id":176,"type":"webpage","title":"draw.io","URL":"https://app.diagrams.net/","accessed":{"date-parts":[["2024",6,1]]}}}],"schema":"https://github.com/citation-style-language/schema/raw/master/csl-citation.json"} </w:instrText>
      </w:r>
      <w:r w:rsidR="002B4424" w:rsidRPr="00B4326C">
        <w:fldChar w:fldCharType="separate"/>
      </w:r>
      <w:r w:rsidR="00433FFE" w:rsidRPr="00B4326C">
        <w:rPr>
          <w:rFonts w:cs="Times New Roman"/>
        </w:rPr>
        <w:t>[70]</w:t>
      </w:r>
      <w:r w:rsidR="002B4424" w:rsidRPr="00B4326C">
        <w:fldChar w:fldCharType="end"/>
      </w:r>
      <w:r w:rsidRPr="00B4326C">
        <w:t>.</w:t>
      </w:r>
    </w:p>
    <w:p w14:paraId="34DA1907" w14:textId="1FBC880D" w:rsidR="003D1B8C" w:rsidRPr="00B4326C" w:rsidRDefault="003D1B8C">
      <w:pPr>
        <w:pStyle w:val="Prrafodelista"/>
        <w:numPr>
          <w:ilvl w:val="0"/>
          <w:numId w:val="11"/>
        </w:numPr>
        <w:rPr>
          <w:u w:val="single"/>
        </w:rPr>
      </w:pPr>
      <w:r w:rsidRPr="00B4326C">
        <w:rPr>
          <w:u w:val="single"/>
        </w:rPr>
        <w:t>Zotero</w:t>
      </w:r>
      <w:r w:rsidRPr="00B4326C">
        <w:t xml:space="preserve">: </w:t>
      </w:r>
      <w:r w:rsidR="002B4424" w:rsidRPr="00B4326C">
        <w:t>herramienta empleada para la gestión de las referencias bibliográficas de esta memoria.</w:t>
      </w:r>
    </w:p>
    <w:p w14:paraId="3298A83F" w14:textId="2FE1F9BE" w:rsidR="002B4424" w:rsidRPr="00B4326C" w:rsidRDefault="002B4424">
      <w:pPr>
        <w:pStyle w:val="Prrafodelista"/>
        <w:numPr>
          <w:ilvl w:val="0"/>
          <w:numId w:val="11"/>
        </w:numPr>
        <w:rPr>
          <w:u w:val="single"/>
        </w:rPr>
      </w:pPr>
      <w:r w:rsidRPr="00B4326C">
        <w:rPr>
          <w:u w:val="single"/>
        </w:rPr>
        <w:t>GitHub/GitHub Desktop</w:t>
      </w:r>
      <w:r w:rsidRPr="00B4326C">
        <w:t xml:space="preserve">: </w:t>
      </w:r>
      <w:r w:rsidR="00CA2B2F" w:rsidRPr="00B4326C">
        <w:t>GitHub</w:t>
      </w:r>
      <w:r w:rsidRPr="00B4326C">
        <w:t xml:space="preserve"> es un servicio basado en la nube que implementa el sistema de control de versiones Git </w:t>
      </w:r>
      <w:r w:rsidR="00CA2B2F" w:rsidRPr="00B4326C">
        <w:fldChar w:fldCharType="begin"/>
      </w:r>
      <w:r w:rsidR="00433FFE" w:rsidRPr="00B4326C">
        <w:instrText xml:space="preserve"> ADDIN ZOTERO_ITEM CSL_CITATION {"citationID":"4Z3EbRKo","properties":{"formattedCitation":"[71]","plainCitation":"[71]","noteIndex":0},"citationItems":[{"id":182,"uris":["http://zotero.org/users/local/bjn5mCLu/items/KLH694CE"],"itemData":{"id":182,"type":"webpage","title":"GitHub","URL":"https://github.com/","accessed":{"date-parts":[["2024",6,1]]}}}],"schema":"https://github.com/citation-style-language/schema/raw/master/csl-citation.json"} </w:instrText>
      </w:r>
      <w:r w:rsidR="00CA2B2F" w:rsidRPr="00B4326C">
        <w:fldChar w:fldCharType="separate"/>
      </w:r>
      <w:r w:rsidR="00433FFE" w:rsidRPr="00B4326C">
        <w:rPr>
          <w:rFonts w:cs="Times New Roman"/>
        </w:rPr>
        <w:t>[71]</w:t>
      </w:r>
      <w:r w:rsidR="00CA2B2F" w:rsidRPr="00B4326C">
        <w:fldChar w:fldCharType="end"/>
      </w:r>
      <w:r w:rsidRPr="00B4326C">
        <w:t xml:space="preserve">. Se ha utilizado para el alojamiento de los contenidos de este proyecto. También se ha empleado GitHub Desktop, el cliente de escritorio para el sistema operativo Windows y macOS, que facilita la gestión de este repositorio </w:t>
      </w:r>
      <w:r w:rsidRPr="00B4326C">
        <w:fldChar w:fldCharType="begin"/>
      </w:r>
      <w:r w:rsidR="00433FFE" w:rsidRPr="00B4326C">
        <w:instrText xml:space="preserve"> ADDIN ZOTERO_ITEM CSL_CITATION {"citationID":"4ERTMlZy","properties":{"formattedCitation":"[72]","plainCitation":"[72]","noteIndex":0},"citationItems":[{"id":178,"uris":["http://zotero.org/users/local/bjn5mCLu/items/GKQV8NA3"],"itemData":{"id":178,"type":"webpage","abstract":"Simple collaboration from your desktop","container-title":"GitHub Desktop","language":"en-gb","title":"GitHub Desktop","URL":"https://desktop.github.com/","accessed":{"date-parts":[["2024",6,1]]}}}],"schema":"https://github.com/citation-style-language/schema/raw/master/csl-citation.json"} </w:instrText>
      </w:r>
      <w:r w:rsidRPr="00B4326C">
        <w:fldChar w:fldCharType="separate"/>
      </w:r>
      <w:r w:rsidR="00433FFE" w:rsidRPr="00B4326C">
        <w:rPr>
          <w:rFonts w:cs="Times New Roman"/>
        </w:rPr>
        <w:t>[72]</w:t>
      </w:r>
      <w:r w:rsidRPr="00B4326C">
        <w:fldChar w:fldCharType="end"/>
      </w:r>
      <w:r w:rsidRPr="00B4326C">
        <w:t>.</w:t>
      </w:r>
    </w:p>
    <w:p w14:paraId="0B7981A8" w14:textId="5FF05BAD" w:rsidR="002B4424" w:rsidRPr="00B4326C" w:rsidRDefault="00CA2B2F">
      <w:pPr>
        <w:pStyle w:val="Prrafodelista"/>
        <w:numPr>
          <w:ilvl w:val="0"/>
          <w:numId w:val="11"/>
        </w:numPr>
        <w:rPr>
          <w:u w:val="single"/>
        </w:rPr>
      </w:pPr>
      <w:r w:rsidRPr="00B4326C">
        <w:rPr>
          <w:u w:val="single"/>
        </w:rPr>
        <w:t>Ordenador con el sistema operativo Windows 10 de 64 bits</w:t>
      </w:r>
      <w:r w:rsidRPr="00B4326C">
        <w:t>: computador personal utilizado durante el desarrollo del trabajo de fin de grado.</w:t>
      </w:r>
    </w:p>
    <w:p w14:paraId="0FE16B86" w14:textId="0B54B1B9" w:rsidR="00D3593A" w:rsidRPr="00B4326C" w:rsidRDefault="00D3593A">
      <w:pPr>
        <w:pStyle w:val="Epgrafe"/>
        <w:numPr>
          <w:ilvl w:val="1"/>
          <w:numId w:val="2"/>
        </w:numPr>
      </w:pPr>
      <w:bookmarkStart w:id="129" w:name="_Toc166609929"/>
      <w:bookmarkStart w:id="130" w:name="_Toc169177070"/>
      <w:r w:rsidRPr="00B4326C">
        <w:t>Metodología de desarrollo utilizada</w:t>
      </w:r>
      <w:bookmarkEnd w:id="129"/>
      <w:bookmarkEnd w:id="130"/>
    </w:p>
    <w:p w14:paraId="61B848FF" w14:textId="7251404B" w:rsidR="00835A75" w:rsidRPr="00B4326C" w:rsidRDefault="007957C2" w:rsidP="00835A75">
      <w:r w:rsidRPr="00B4326C">
        <w:t>Durante el transcurso de este proyecto, se ha utilizado la metodología de desarrollo Kanban. Esta metodología</w:t>
      </w:r>
      <w:r w:rsidR="00835A75" w:rsidRPr="00B4326C">
        <w:t>, que tiene sus orígenes en Japón, consiste en dividir las tareas en tarjetas que se clasifican en un tablero. Este tablero está dividido en varias columnas o categorías, lo que permite mover las distintas tarjetas dentro de las categorías, dependiendo de su fase de desarrollo. En este caso, las columnas en las que se ha dividido el tablero han sido:</w:t>
      </w:r>
    </w:p>
    <w:p w14:paraId="08E323AA" w14:textId="41273E03" w:rsidR="00835A75" w:rsidRPr="00B4326C" w:rsidRDefault="00835A75">
      <w:pPr>
        <w:pStyle w:val="Prrafodelista"/>
        <w:numPr>
          <w:ilvl w:val="0"/>
          <w:numId w:val="5"/>
        </w:numPr>
      </w:pPr>
      <w:r w:rsidRPr="00B4326C">
        <w:rPr>
          <w:u w:val="single"/>
        </w:rPr>
        <w:t>Para hacer</w:t>
      </w:r>
      <w:r w:rsidRPr="00B4326C">
        <w:t>: categoría en la que se añaden las tarjetas inmediatamente después de su creación. Aquí estarán aquellas tareas que no se ha comenzado a implementar.</w:t>
      </w:r>
    </w:p>
    <w:p w14:paraId="48702253" w14:textId="3B118B3E" w:rsidR="00835A75" w:rsidRPr="00B4326C" w:rsidRDefault="00835A75">
      <w:pPr>
        <w:pStyle w:val="Prrafodelista"/>
        <w:numPr>
          <w:ilvl w:val="0"/>
          <w:numId w:val="5"/>
        </w:numPr>
      </w:pPr>
      <w:r w:rsidRPr="00B4326C">
        <w:rPr>
          <w:u w:val="single"/>
        </w:rPr>
        <w:t xml:space="preserve">En </w:t>
      </w:r>
      <w:r w:rsidR="00CF626B" w:rsidRPr="00B4326C">
        <w:rPr>
          <w:u w:val="single"/>
        </w:rPr>
        <w:t>curso</w:t>
      </w:r>
      <w:r w:rsidRPr="00B4326C">
        <w:t xml:space="preserve">: </w:t>
      </w:r>
      <w:r w:rsidR="00CF626B" w:rsidRPr="00B4326C">
        <w:t>las tareas se mueven a esta categoría cuando están en realización.</w:t>
      </w:r>
    </w:p>
    <w:p w14:paraId="6D64362E" w14:textId="488068E2" w:rsidR="00CF626B" w:rsidRPr="00B4326C" w:rsidRDefault="00CF626B">
      <w:pPr>
        <w:pStyle w:val="Prrafodelista"/>
        <w:numPr>
          <w:ilvl w:val="0"/>
          <w:numId w:val="5"/>
        </w:numPr>
      </w:pPr>
      <w:r w:rsidRPr="00B4326C">
        <w:rPr>
          <w:u w:val="single"/>
        </w:rPr>
        <w:t>Finalizado</w:t>
      </w:r>
      <w:r w:rsidRPr="00B4326C">
        <w:t>: a esta categoría se mueven aquellas tarjetas que han terminado su ciclo de desarrollo porque han sido completadas con éxito.</w:t>
      </w:r>
    </w:p>
    <w:p w14:paraId="20D90DE7" w14:textId="04F7DB90" w:rsidR="00CF626B" w:rsidRPr="00B4326C" w:rsidRDefault="00CF626B">
      <w:pPr>
        <w:pStyle w:val="Prrafodelista"/>
        <w:numPr>
          <w:ilvl w:val="0"/>
          <w:numId w:val="5"/>
        </w:numPr>
      </w:pPr>
      <w:r w:rsidRPr="00B4326C">
        <w:rPr>
          <w:u w:val="single"/>
        </w:rPr>
        <w:lastRenderedPageBreak/>
        <w:t>Desestimado</w:t>
      </w:r>
      <w:r w:rsidRPr="00B4326C">
        <w:t>: en esta sección del tablero se mueven aquellas tareas cuya realización se ha desestimado, ya sea por tiempo o por complejidad.</w:t>
      </w:r>
    </w:p>
    <w:p w14:paraId="53F48641" w14:textId="6DBC6DB8" w:rsidR="00CF626B" w:rsidRPr="00B4326C" w:rsidRDefault="00CF626B" w:rsidP="00CF626B">
      <w:r w:rsidRPr="00B4326C">
        <w:t xml:space="preserve">Los motivos por los que se ha utilizado esta metodología de desarrollo han sido principalmente la </w:t>
      </w:r>
      <w:r w:rsidR="00167300" w:rsidRPr="00B4326C">
        <w:t xml:space="preserve">familiaridad del estudiante con esta metodología, puesto que ya había sido empleada previamente. Además, ofrece </w:t>
      </w:r>
      <w:r w:rsidR="007A2DF3" w:rsidRPr="00B4326C">
        <w:t>un alto grado de flexibilidad, pudiendo dar prioridad a ciertas tareas sobre otras según las necesidades puntuales del proyecto, o crear nuevas tareas que surjan durante la progresión de otra. También ayuda a tener una imagen global del proyecto, siendo posible visualizar el progreso de una manera sencilla y eficaz.</w:t>
      </w:r>
    </w:p>
    <w:p w14:paraId="0242A16A" w14:textId="0B47BE83" w:rsidR="003D0578" w:rsidRPr="00B4326C" w:rsidRDefault="003D0578">
      <w:pPr>
        <w:jc w:val="left"/>
      </w:pPr>
      <w:r w:rsidRPr="00B4326C">
        <w:br w:type="page"/>
      </w:r>
    </w:p>
    <w:p w14:paraId="5A646807" w14:textId="7B891723" w:rsidR="003D0578" w:rsidRPr="00B4326C" w:rsidRDefault="00BE13BF">
      <w:pPr>
        <w:pStyle w:val="Captulo"/>
        <w:numPr>
          <w:ilvl w:val="0"/>
          <w:numId w:val="2"/>
        </w:numPr>
      </w:pPr>
      <w:bookmarkStart w:id="131" w:name="_Toc166609930"/>
      <w:bookmarkStart w:id="132" w:name="_Toc169177071"/>
      <w:r w:rsidRPr="00B4326C">
        <w:lastRenderedPageBreak/>
        <w:t>DISEÑO</w:t>
      </w:r>
      <w:bookmarkEnd w:id="131"/>
      <w:bookmarkEnd w:id="132"/>
    </w:p>
    <w:p w14:paraId="1C8F5C9C" w14:textId="271ED954" w:rsidR="00C73B76" w:rsidRPr="00B4326C" w:rsidRDefault="00C73B76" w:rsidP="00C73B76">
      <w:r w:rsidRPr="00B4326C">
        <w:t>En el apartado actual se van a explicar y justificar las decisiones de diseño tomadas durante la ejecución del trabajo. Estas decisiones parten del análisis realizado anteriormente</w:t>
      </w:r>
      <w:r w:rsidR="00454033" w:rsidRPr="00B4326C">
        <w:t>, interpretando las conclusiones halladas en este y las amplían</w:t>
      </w:r>
      <w:r w:rsidR="006251BA" w:rsidRPr="00B4326C">
        <w:t>.</w:t>
      </w:r>
    </w:p>
    <w:p w14:paraId="1B82C6F8" w14:textId="4E874B23" w:rsidR="006251BA" w:rsidRPr="00B4326C" w:rsidRDefault="006251BA" w:rsidP="00C73B76">
      <w:r w:rsidRPr="00B4326C">
        <w:t>El capítulo se va a dividir en dos epígrafes principales. En el primero se detallan las decisiones de diseño relacionadas al apartado artístico o estético del proyecto. En el apartado técnico se especifican las decisiones asociadas a la lógica del sistema.</w:t>
      </w:r>
    </w:p>
    <w:p w14:paraId="21256584" w14:textId="2BB5970F" w:rsidR="006251BA" w:rsidRPr="00B4326C" w:rsidRDefault="00587377" w:rsidP="00C73B76">
      <w:r w:rsidRPr="00B4326C">
        <w:t>Adicionalmente, se puede acceder al repositorio del proyecto a través del enlace que se presenta a continuación:</w:t>
      </w:r>
    </w:p>
    <w:p w14:paraId="34B81654" w14:textId="7A48B24A" w:rsidR="00587377" w:rsidRPr="00B4326C" w:rsidRDefault="00000000" w:rsidP="00C73B76">
      <w:hyperlink r:id="rId30" w:history="1">
        <w:r w:rsidR="00587377" w:rsidRPr="00B4326C">
          <w:rPr>
            <w:rStyle w:val="Hipervnculo"/>
          </w:rPr>
          <w:t>https://github.com/AMorata086/TFG-Roguelike</w:t>
        </w:r>
      </w:hyperlink>
      <w:r w:rsidR="00587377" w:rsidRPr="00B4326C">
        <w:t xml:space="preserve"> </w:t>
      </w:r>
    </w:p>
    <w:p w14:paraId="1DF12FEE" w14:textId="4467598E" w:rsidR="00587377" w:rsidRPr="00B4326C" w:rsidRDefault="00587377" w:rsidP="00C73B76">
      <w:r w:rsidRPr="00B4326C">
        <w:t xml:space="preserve">En este repositorio se puede encontrar toda la documentación asociada a este trabajo de fin de estudios, así como el proyecto completo de Unity, que incluye el código fuente desarrollado y resto de recursos utilizados. También se incluye </w:t>
      </w:r>
      <w:r w:rsidR="00732401" w:rsidRPr="00B4326C">
        <w:t xml:space="preserve">la versión </w:t>
      </w:r>
      <w:r w:rsidR="00CB73A7" w:rsidRPr="00B4326C">
        <w:t>v</w:t>
      </w:r>
      <w:r w:rsidR="00732401" w:rsidRPr="00B4326C">
        <w:t>1.0 del prototipo</w:t>
      </w:r>
      <w:r w:rsidR="00D917E1" w:rsidRPr="00B4326C">
        <w:t>, compilada para el sistema operativo Windows 10/11 x64</w:t>
      </w:r>
      <w:r w:rsidR="00732401" w:rsidRPr="00B4326C">
        <w:t xml:space="preserve">, que se puede encontrar bajo el apartado </w:t>
      </w:r>
      <w:r w:rsidR="00732401" w:rsidRPr="00B4326C">
        <w:rPr>
          <w:i/>
          <w:iCs/>
        </w:rPr>
        <w:t>releases</w:t>
      </w:r>
      <w:r w:rsidR="00732401" w:rsidRPr="00B4326C">
        <w:t xml:space="preserve"> del repositorio.</w:t>
      </w:r>
      <w:r w:rsidR="001D4D9C" w:rsidRPr="00B4326C">
        <w:t xml:space="preserve"> </w:t>
      </w:r>
    </w:p>
    <w:p w14:paraId="36C36D85" w14:textId="3D164BBF" w:rsidR="00C73B76" w:rsidRPr="00B4326C" w:rsidRDefault="00C73B76">
      <w:pPr>
        <w:pStyle w:val="Epgrafe"/>
        <w:numPr>
          <w:ilvl w:val="1"/>
          <w:numId w:val="2"/>
        </w:numPr>
      </w:pPr>
      <w:bookmarkStart w:id="133" w:name="_Toc169177072"/>
      <w:r w:rsidRPr="00B4326C">
        <w:t>Apartado artístico</w:t>
      </w:r>
      <w:bookmarkEnd w:id="133"/>
    </w:p>
    <w:p w14:paraId="634FCA71" w14:textId="1673CEE2" w:rsidR="00C227EC" w:rsidRPr="00B4326C" w:rsidRDefault="00C227EC" w:rsidP="00C227EC">
      <w:r w:rsidRPr="00B4326C">
        <w:t xml:space="preserve">En primer lugar, es necesario hablar de la ambientación que se ha decidido proporcionar a este videojuego. La trama del videojuego se desarrolla en una estación espacial abandonada, donde el jugador, que tomará el control de un astronauta armado con una pistola, tendrá que aventurarse por esta </w:t>
      </w:r>
      <w:r w:rsidR="00C610FB" w:rsidRPr="00B4326C">
        <w:t>mazmorra</w:t>
      </w:r>
      <w:r w:rsidRPr="00B4326C">
        <w:t>, en busca de un tesoro perdido. El jugador se encontrará con enemigos</w:t>
      </w:r>
      <w:r w:rsidR="005E0A28" w:rsidRPr="00B4326C">
        <w:t xml:space="preserve"> de origen robótico</w:t>
      </w:r>
      <w:r w:rsidRPr="00B4326C">
        <w:t xml:space="preserve"> </w:t>
      </w:r>
      <w:r w:rsidR="00C610FB" w:rsidRPr="00B4326C">
        <w:t xml:space="preserve">en las habitaciones de esta estación, que intentarán acabar con su vida. </w:t>
      </w:r>
    </w:p>
    <w:p w14:paraId="3DD42956" w14:textId="2127325E" w:rsidR="00AF4925" w:rsidRPr="00B4326C" w:rsidRDefault="0055655D" w:rsidP="00C73B76">
      <w:r w:rsidRPr="00B4326C">
        <w:t xml:space="preserve">Para el apartado </w:t>
      </w:r>
      <w:r w:rsidR="00C227EC" w:rsidRPr="00B4326C">
        <w:t>visual</w:t>
      </w:r>
      <w:r w:rsidRPr="00B4326C">
        <w:t xml:space="preserve"> del proyecto, se ha tenido como primera consideración el hecho de que el proyecto </w:t>
      </w:r>
      <w:r w:rsidR="00C1245D" w:rsidRPr="00B4326C">
        <w:t>ha sido</w:t>
      </w:r>
      <w:r w:rsidRPr="00B4326C">
        <w:t xml:space="preserve"> desarrollado por una sola persona, con unos conocimientos artísticos relativamente bajos. Por ello, se ha decidido usar un estilo</w:t>
      </w:r>
      <w:r w:rsidR="00C1245D" w:rsidRPr="00B4326C">
        <w:t xml:space="preserve"> lo más simple posible, el estilo </w:t>
      </w:r>
      <w:r w:rsidR="00C1245D" w:rsidRPr="00B4326C">
        <w:rPr>
          <w:i/>
          <w:iCs/>
        </w:rPr>
        <w:t>pixel-art</w:t>
      </w:r>
      <w:r w:rsidR="00C1245D" w:rsidRPr="00B4326C">
        <w:t xml:space="preserve">. Este estilo artístico digital se basa en la edición de imágenes píxel por píxel, permitiendo al artista crear imágenes con un nivel detalle muy bajo, como podrían ser los </w:t>
      </w:r>
      <w:r w:rsidR="00C227EC" w:rsidRPr="00B4326C">
        <w:t>gráficos</w:t>
      </w:r>
      <w:r w:rsidR="00C1245D" w:rsidRPr="00B4326C">
        <w:t xml:space="preserve"> que se utilizan en videojuegos retro, o aumentar el nivel de detalle </w:t>
      </w:r>
      <w:r w:rsidR="00AF4925" w:rsidRPr="00B4326C">
        <w:t>hasta los cientos de píxeles por pulgada.</w:t>
      </w:r>
    </w:p>
    <w:p w14:paraId="447C7CE7" w14:textId="231796D7" w:rsidR="00C73B76" w:rsidRPr="00B4326C" w:rsidRDefault="00AF4925" w:rsidP="00C73B76">
      <w:r w:rsidRPr="00B4326C">
        <w:t>En este prototipo, se ha decidido utilizar cuadrículas de 16x16 píxeles. Es decir, cada imagen que represente una unidad mínima del sistema, como una baldosa del suelo, tendrá 16 píxeles de ancho y 16 píxeles de alto, con un total de 256 píxeles. Esto permite simplificar el diseño visual del prototipo, al tener un bajo nivel de detalle.</w:t>
      </w:r>
    </w:p>
    <w:p w14:paraId="0B4AD4BF" w14:textId="5A254C4D" w:rsidR="00AF4925" w:rsidRPr="00B4326C" w:rsidRDefault="00AF4925" w:rsidP="00C73B76">
      <w:r w:rsidRPr="00B4326C">
        <w:t xml:space="preserve">En cuanto a la dimensionalidad del </w:t>
      </w:r>
      <w:r w:rsidR="003A5E18" w:rsidRPr="00B4326C">
        <w:t>arte</w:t>
      </w:r>
      <w:r w:rsidRPr="00B4326C">
        <w:t>, se ha decidido optar por un estilo bidimensional, puesto que es, por lo general, más sencillo trabajar con gráficos 2D que con gráficos en 3D</w:t>
      </w:r>
      <w:r w:rsidR="003A5E18" w:rsidRPr="00B4326C">
        <w:t>, lo que implica, además, la creación de modelados tridimensionales.</w:t>
      </w:r>
    </w:p>
    <w:p w14:paraId="7550FBCD" w14:textId="5519545C" w:rsidR="003A5E18" w:rsidRPr="00B4326C" w:rsidRDefault="003A5E18" w:rsidP="00C73B76">
      <w:r w:rsidRPr="00B4326C">
        <w:t xml:space="preserve">Es necesario comentar que otra opción hubiese sido utilizar un paquete de </w:t>
      </w:r>
      <w:r w:rsidRPr="00B4326C">
        <w:rPr>
          <w:i/>
          <w:iCs/>
        </w:rPr>
        <w:t>assets</w:t>
      </w:r>
      <w:r w:rsidRPr="00B4326C">
        <w:t xml:space="preserve"> (recursos) de la Unity Store, lo que hubiera acortado el proceso creativo considerablemente. Esta idea se desestimó porque normalmente los paquetes de </w:t>
      </w:r>
      <w:r w:rsidRPr="00B4326C">
        <w:lastRenderedPageBreak/>
        <w:t xml:space="preserve">recursos gratuitos no ofrecen imágenes para todas las partes del escenario que se quieren desarrollar en un proyecto, lo que acaba creando </w:t>
      </w:r>
      <w:r w:rsidR="00E24548" w:rsidRPr="00B4326C">
        <w:t>un conflicto entre los estilos artísticos empleados. Otro problema que surge del uso de estos paquetes es que generalizan los proyectos, ya que las personas tienden a utilizar aquellos paquetes más populares, por lo que puede conseguir que se pierda el carácter creativo de un proyecto.</w:t>
      </w:r>
    </w:p>
    <w:p w14:paraId="16B7D435" w14:textId="4F829BD8" w:rsidR="00E24548" w:rsidRPr="00B4326C" w:rsidRDefault="00E24548" w:rsidP="00C73B76">
      <w:r w:rsidRPr="00B4326C">
        <w:t xml:space="preserve">Para este proyecto cabe destacar también que se han creado animaciones, principalmente para los personajes que aparecen en la escena, como los jugadores o enemigos. En la figura 4.1, encontrada debajo de este párrafo, se puede visualizar la </w:t>
      </w:r>
      <w:r w:rsidRPr="00B4326C">
        <w:rPr>
          <w:i/>
          <w:iCs/>
        </w:rPr>
        <w:t>sprite sheet</w:t>
      </w:r>
      <w:r w:rsidRPr="00B4326C">
        <w:t xml:space="preserve"> (conjunto de </w:t>
      </w:r>
      <w:r w:rsidRPr="00B4326C">
        <w:rPr>
          <w:i/>
          <w:iCs/>
        </w:rPr>
        <w:t>sprites</w:t>
      </w:r>
      <w:r w:rsidRPr="00B4326C">
        <w:t xml:space="preserve"> en una sola imagen, que representan en su conjunto a una sola entidad) del jugador 1, que incluye todas las imágenes que </w:t>
      </w:r>
      <w:r w:rsidR="005D6D59" w:rsidRPr="00B4326C">
        <w:t>se utiliza</w:t>
      </w:r>
      <w:r w:rsidR="009434C0" w:rsidRPr="00B4326C">
        <w:t>n</w:t>
      </w:r>
      <w:r w:rsidR="005D6D59" w:rsidRPr="00B4326C">
        <w:t xml:space="preserve"> para la animación del personaje del jugador.</w:t>
      </w:r>
    </w:p>
    <w:p w14:paraId="2D45E692" w14:textId="3AF42FED" w:rsidR="005D6D59" w:rsidRPr="00B4326C" w:rsidRDefault="005D6D59" w:rsidP="005D6D59">
      <w:pPr>
        <w:jc w:val="center"/>
      </w:pPr>
      <w:r w:rsidRPr="00B4326C">
        <w:rPr>
          <w:noProof/>
        </w:rPr>
        <w:drawing>
          <wp:inline distT="0" distB="0" distL="0" distR="0" wp14:anchorId="44DF5F7B" wp14:editId="21D3DEA6">
            <wp:extent cx="5400040" cy="386715"/>
            <wp:effectExtent l="0" t="0" r="0" b="0"/>
            <wp:docPr id="5925981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598104" name=""/>
                    <pic:cNvPicPr/>
                  </pic:nvPicPr>
                  <pic:blipFill>
                    <a:blip r:embed="rId31"/>
                    <a:stretch>
                      <a:fillRect/>
                    </a:stretch>
                  </pic:blipFill>
                  <pic:spPr>
                    <a:xfrm>
                      <a:off x="0" y="0"/>
                      <a:ext cx="5400040" cy="386715"/>
                    </a:xfrm>
                    <a:prstGeom prst="rect">
                      <a:avLst/>
                    </a:prstGeom>
                  </pic:spPr>
                </pic:pic>
              </a:graphicData>
            </a:graphic>
          </wp:inline>
        </w:drawing>
      </w:r>
    </w:p>
    <w:p w14:paraId="4A299C8D" w14:textId="19F3979F" w:rsidR="005D6D59" w:rsidRPr="00B4326C" w:rsidRDefault="005D6D59" w:rsidP="005D6D59">
      <w:pPr>
        <w:pStyle w:val="TtuloFigura"/>
      </w:pPr>
      <w:bookmarkStart w:id="134" w:name="_Toc169177130"/>
      <w:r w:rsidRPr="00B4326C">
        <w:t xml:space="preserve">Fig. 4.1. </w:t>
      </w:r>
      <w:r w:rsidRPr="00B4326C">
        <w:rPr>
          <w:i/>
          <w:iCs/>
        </w:rPr>
        <w:t>Sprite sheet</w:t>
      </w:r>
      <w:r w:rsidRPr="00B4326C">
        <w:t xml:space="preserve"> del personaje del jugador 1</w:t>
      </w:r>
      <w:bookmarkEnd w:id="134"/>
    </w:p>
    <w:p w14:paraId="453B17A6" w14:textId="4CA6652D" w:rsidR="005D6D59" w:rsidRPr="00B4326C" w:rsidRDefault="009434C0" w:rsidP="005D6D59">
      <w:r w:rsidRPr="00B4326C">
        <w:t>En total, se han diseñado los siguientes elementos visuales:</w:t>
      </w:r>
    </w:p>
    <w:p w14:paraId="3A0A1E5B" w14:textId="2D76C32A" w:rsidR="009434C0" w:rsidRPr="00B4326C" w:rsidRDefault="009434C0">
      <w:pPr>
        <w:pStyle w:val="Prrafodelista"/>
        <w:numPr>
          <w:ilvl w:val="0"/>
          <w:numId w:val="12"/>
        </w:numPr>
        <w:rPr>
          <w:u w:val="single"/>
        </w:rPr>
      </w:pPr>
      <w:r w:rsidRPr="00B4326C">
        <w:rPr>
          <w:i/>
          <w:iCs/>
          <w:u w:val="single"/>
        </w:rPr>
        <w:t>Sprite sheets</w:t>
      </w:r>
      <w:r w:rsidRPr="00B4326C">
        <w:rPr>
          <w:u w:val="single"/>
        </w:rPr>
        <w:t xml:space="preserve"> para el jugador 1 y jugador 2</w:t>
      </w:r>
      <w:r w:rsidRPr="00B4326C">
        <w:t>: variantes para el jugador 1 y el jugador 2. El personaje del jugador 1</w:t>
      </w:r>
      <w:r w:rsidR="00CB47AA" w:rsidRPr="00B4326C">
        <w:t xml:space="preserve"> (anfitrión)</w:t>
      </w:r>
      <w:r w:rsidRPr="00B4326C">
        <w:t xml:space="preserve"> tiene un tono azul celeste, mientras que el jugador 2</w:t>
      </w:r>
      <w:r w:rsidR="00CB47AA" w:rsidRPr="00B4326C">
        <w:t xml:space="preserve"> (cliente)</w:t>
      </w:r>
      <w:r w:rsidRPr="00B4326C">
        <w:t xml:space="preserve"> tiene un tono amarillo.</w:t>
      </w:r>
    </w:p>
    <w:p w14:paraId="013032C1" w14:textId="75C83A4C" w:rsidR="0090677D" w:rsidRPr="00B4326C" w:rsidRDefault="0090677D">
      <w:pPr>
        <w:pStyle w:val="Prrafodelista"/>
        <w:numPr>
          <w:ilvl w:val="0"/>
          <w:numId w:val="12"/>
        </w:numPr>
        <w:rPr>
          <w:u w:val="single"/>
        </w:rPr>
      </w:pPr>
      <w:r w:rsidRPr="00B4326C">
        <w:rPr>
          <w:u w:val="single"/>
        </w:rPr>
        <w:t>Armas de los jugadores</w:t>
      </w:r>
      <w:r w:rsidRPr="00B4326C">
        <w:t>: dos imágenes que representan las armas del jugador 1 y jugador 2, con forma de pistola.</w:t>
      </w:r>
    </w:p>
    <w:p w14:paraId="51032458" w14:textId="2AEBD5AB" w:rsidR="009434C0" w:rsidRPr="00B4326C" w:rsidRDefault="009434C0">
      <w:pPr>
        <w:pStyle w:val="Prrafodelista"/>
        <w:numPr>
          <w:ilvl w:val="0"/>
          <w:numId w:val="12"/>
        </w:numPr>
        <w:rPr>
          <w:u w:val="single"/>
        </w:rPr>
      </w:pPr>
      <w:r w:rsidRPr="00B4326C">
        <w:rPr>
          <w:i/>
          <w:iCs/>
          <w:u w:val="single"/>
        </w:rPr>
        <w:t>Sprite sheets</w:t>
      </w:r>
      <w:r w:rsidRPr="00B4326C">
        <w:rPr>
          <w:u w:val="single"/>
        </w:rPr>
        <w:t xml:space="preserve"> para los enemigos</w:t>
      </w:r>
      <w:r w:rsidRPr="00B4326C">
        <w:t xml:space="preserve">: se han modelado </w:t>
      </w:r>
      <w:r w:rsidRPr="00B4326C">
        <w:rPr>
          <w:i/>
          <w:iCs/>
        </w:rPr>
        <w:t>sprite sheets</w:t>
      </w:r>
      <w:r w:rsidRPr="00B4326C">
        <w:t xml:space="preserve"> distintas para los tres enemigos implementados en el prototipo.</w:t>
      </w:r>
    </w:p>
    <w:p w14:paraId="64347316" w14:textId="383EA8F7" w:rsidR="009434C0" w:rsidRPr="00B4326C" w:rsidRDefault="009434C0">
      <w:pPr>
        <w:pStyle w:val="Prrafodelista"/>
        <w:numPr>
          <w:ilvl w:val="0"/>
          <w:numId w:val="12"/>
        </w:numPr>
        <w:rPr>
          <w:u w:val="single"/>
        </w:rPr>
      </w:pPr>
      <w:r w:rsidRPr="00B4326C">
        <w:rPr>
          <w:i/>
          <w:iCs/>
          <w:u w:val="single"/>
        </w:rPr>
        <w:t xml:space="preserve">Tileset </w:t>
      </w:r>
      <w:r w:rsidRPr="00B4326C">
        <w:rPr>
          <w:u w:val="single"/>
        </w:rPr>
        <w:t>del escenario</w:t>
      </w:r>
      <w:r w:rsidRPr="00B4326C">
        <w:t xml:space="preserve">: contiene cada una de las baldosas, paredes, puertas y variaciones distintas que se colocan para </w:t>
      </w:r>
      <w:r w:rsidR="0090677D" w:rsidRPr="00B4326C">
        <w:t>formar</w:t>
      </w:r>
      <w:r w:rsidRPr="00B4326C">
        <w:t xml:space="preserve"> cada una de las habitaciones del </w:t>
      </w:r>
      <w:r w:rsidR="0090677D" w:rsidRPr="00B4326C">
        <w:t>nivel o mapa.</w:t>
      </w:r>
    </w:p>
    <w:p w14:paraId="26D1DD81" w14:textId="4EEC1672" w:rsidR="0090677D" w:rsidRPr="00B4326C" w:rsidRDefault="0090677D">
      <w:pPr>
        <w:pStyle w:val="Prrafodelista"/>
        <w:numPr>
          <w:ilvl w:val="0"/>
          <w:numId w:val="12"/>
        </w:numPr>
        <w:rPr>
          <w:u w:val="single"/>
        </w:rPr>
      </w:pPr>
      <w:r w:rsidRPr="00B4326C">
        <w:rPr>
          <w:i/>
          <w:iCs/>
          <w:u w:val="single"/>
        </w:rPr>
        <w:t>Sprites</w:t>
      </w:r>
      <w:r w:rsidRPr="00B4326C">
        <w:rPr>
          <w:u w:val="single"/>
        </w:rPr>
        <w:t xml:space="preserve"> de los proyectiles</w:t>
      </w:r>
      <w:r w:rsidRPr="00B4326C">
        <w:t>: se han modelado un total de 5 proyectiles distintos, dos de ellos para los jugadores y tres para los distintos enemigos.</w:t>
      </w:r>
    </w:p>
    <w:p w14:paraId="140E8829" w14:textId="565F2237" w:rsidR="0090677D" w:rsidRPr="00B4326C" w:rsidRDefault="0090677D">
      <w:pPr>
        <w:pStyle w:val="Prrafodelista"/>
        <w:numPr>
          <w:ilvl w:val="0"/>
          <w:numId w:val="12"/>
        </w:numPr>
        <w:rPr>
          <w:u w:val="single"/>
        </w:rPr>
      </w:pPr>
      <w:r w:rsidRPr="00B4326C">
        <w:rPr>
          <w:u w:val="single"/>
        </w:rPr>
        <w:t>Mira o puntero</w:t>
      </w:r>
      <w:r w:rsidRPr="00B4326C">
        <w:t>: se ha creado un puntero customizado para el juego. Este puntero tiene forma de cruceta o mira, para ayudar a los jugadores con el apuntado.</w:t>
      </w:r>
    </w:p>
    <w:p w14:paraId="79553F02" w14:textId="3A364D86" w:rsidR="0090677D" w:rsidRPr="00B4326C" w:rsidRDefault="0090677D">
      <w:pPr>
        <w:pStyle w:val="Prrafodelista"/>
        <w:numPr>
          <w:ilvl w:val="0"/>
          <w:numId w:val="12"/>
        </w:numPr>
        <w:rPr>
          <w:u w:val="single"/>
        </w:rPr>
      </w:pPr>
      <w:r w:rsidRPr="00B4326C">
        <w:rPr>
          <w:i/>
          <w:iCs/>
          <w:u w:val="single"/>
        </w:rPr>
        <w:t>Sprites</w:t>
      </w:r>
      <w:r w:rsidRPr="00B4326C">
        <w:rPr>
          <w:u w:val="single"/>
        </w:rPr>
        <w:t xml:space="preserve"> de los obstáculos y objetos del mapa:</w:t>
      </w:r>
      <w:r w:rsidRPr="00B4326C">
        <w:t xml:space="preserve"> un total de tres imágenes han sido diseñadas para los objetos y obstáculos que se pueden encontrar por el mapa, estos son: un botiquín, un cofre y una caja de madera, siendo esta última el único obstáculo que se puede encontrar por el mapa.</w:t>
      </w:r>
    </w:p>
    <w:p w14:paraId="157F86AB" w14:textId="13A90F7E" w:rsidR="0090677D" w:rsidRPr="00B4326C" w:rsidRDefault="0090677D">
      <w:pPr>
        <w:pStyle w:val="Prrafodelista"/>
        <w:numPr>
          <w:ilvl w:val="0"/>
          <w:numId w:val="12"/>
        </w:numPr>
        <w:rPr>
          <w:u w:val="single"/>
        </w:rPr>
      </w:pPr>
      <w:r w:rsidRPr="00B4326C">
        <w:rPr>
          <w:i/>
          <w:iCs/>
          <w:u w:val="single"/>
        </w:rPr>
        <w:t>Sprites</w:t>
      </w:r>
      <w:r w:rsidRPr="00B4326C">
        <w:rPr>
          <w:u w:val="single"/>
        </w:rPr>
        <w:t xml:space="preserve"> para la interfaz gráfica y sistemas de partículas</w:t>
      </w:r>
      <w:r w:rsidRPr="00B4326C">
        <w:t>: se han diseñado dos imágenes para su uso en la interfaz gráfica del usuario y para su uso en el sistema de partículas.</w:t>
      </w:r>
    </w:p>
    <w:p w14:paraId="1577BCB2" w14:textId="22CBBB79" w:rsidR="0090677D" w:rsidRPr="00B4326C" w:rsidRDefault="00C610FB" w:rsidP="0090677D">
      <w:r w:rsidRPr="00B4326C">
        <w:t xml:space="preserve">Por último, en cuanto al apartado sonoro y musical, dado que no se dispone de un estudio de sonido, ni del conocimiento necesario para crear efectos de sonido, se ha decidido utilizar recursos gratuitos y de código abierto. Estos recursos se han obtenido en todos los casos de la página Freesound, un repositorio con efectos de sonido y música con licencias de código abierto </w:t>
      </w:r>
      <w:r w:rsidRPr="00B4326C">
        <w:fldChar w:fldCharType="begin"/>
      </w:r>
      <w:r w:rsidR="00433FFE" w:rsidRPr="00B4326C">
        <w:instrText xml:space="preserve"> ADDIN ZOTERO_ITEM CSL_CITATION {"citationID":"BmOKhpOO","properties":{"formattedCitation":"[73]","plainCitation":"[73]","noteIndex":0},"citationItems":[{"id":183,"uris":["http://zotero.org/users/local/bjn5mCLu/items/7CQ64RTS"],"itemData":{"id":183,"type":"webpage","title":"Freesound","URL":"https://freesound.org/","accessed":{"date-parts":[["2024",6,2]]}}}],"schema":"https://github.com/citation-style-language/schema/raw/master/csl-citation.json"} </w:instrText>
      </w:r>
      <w:r w:rsidRPr="00B4326C">
        <w:fldChar w:fldCharType="separate"/>
      </w:r>
      <w:r w:rsidR="00433FFE" w:rsidRPr="00B4326C">
        <w:t>[73]</w:t>
      </w:r>
      <w:r w:rsidRPr="00B4326C">
        <w:fldChar w:fldCharType="end"/>
      </w:r>
      <w:r w:rsidRPr="00B4326C">
        <w:t>.</w:t>
      </w:r>
    </w:p>
    <w:p w14:paraId="35B519AC" w14:textId="35585BBE" w:rsidR="00C73B76" w:rsidRPr="00B4326C" w:rsidRDefault="00C73B76">
      <w:pPr>
        <w:pStyle w:val="Epgrafe"/>
        <w:numPr>
          <w:ilvl w:val="1"/>
          <w:numId w:val="2"/>
        </w:numPr>
      </w:pPr>
      <w:bookmarkStart w:id="135" w:name="_Toc169177073"/>
      <w:r w:rsidRPr="00B4326C">
        <w:lastRenderedPageBreak/>
        <w:t>Apartado técnico</w:t>
      </w:r>
      <w:bookmarkEnd w:id="135"/>
    </w:p>
    <w:p w14:paraId="170E318F" w14:textId="3D644DDC" w:rsidR="00E069F2" w:rsidRPr="00B4326C" w:rsidRDefault="00E04EBB" w:rsidP="00E069F2">
      <w:r w:rsidRPr="00B4326C">
        <w:t>En esta sección se habla de las decisiones de diseño relevantes a la lógica del videojuego. Por tanto, se comentan las interacciones posibles que puede realizar el jugador con el sistema, además de las mecánicas implementadas más importantes para el funcionamiento del prototipo.</w:t>
      </w:r>
    </w:p>
    <w:p w14:paraId="77DF3581" w14:textId="408D971E" w:rsidR="00E04EBB" w:rsidRPr="00B4326C" w:rsidRDefault="00E04EBB">
      <w:pPr>
        <w:pStyle w:val="Epgrafe"/>
        <w:numPr>
          <w:ilvl w:val="2"/>
          <w:numId w:val="2"/>
        </w:numPr>
      </w:pPr>
      <w:bookmarkStart w:id="136" w:name="_Toc169177074"/>
      <w:r w:rsidRPr="00B4326C">
        <w:t>Interacciones del jugador con el sistema</w:t>
      </w:r>
      <w:bookmarkEnd w:id="136"/>
    </w:p>
    <w:p w14:paraId="385CB657" w14:textId="0E87627D" w:rsidR="001F489C" w:rsidRPr="00B4326C" w:rsidRDefault="00DD2671" w:rsidP="001F489C">
      <w:r w:rsidRPr="00B4326C">
        <w:t>En este fragmento del documento se van a tratar las distintas interacciones que puede llevar a cabo un jugador, explicando también las mecánicas asociadas a esas interacciones.</w:t>
      </w:r>
    </w:p>
    <w:p w14:paraId="755F5B9F" w14:textId="63C7F4A5" w:rsidR="00DD2671" w:rsidRPr="00B4326C" w:rsidRDefault="00BE42CB" w:rsidP="001F489C">
      <w:pPr>
        <w:rPr>
          <w:u w:val="single"/>
        </w:rPr>
      </w:pPr>
      <w:r w:rsidRPr="00B4326C">
        <w:rPr>
          <w:u w:val="single"/>
        </w:rPr>
        <w:t>Movimiento d</w:t>
      </w:r>
      <w:r w:rsidR="00DD2671" w:rsidRPr="00B4326C">
        <w:rPr>
          <w:u w:val="single"/>
        </w:rPr>
        <w:t xml:space="preserve">el </w:t>
      </w:r>
      <w:r w:rsidR="001447B2" w:rsidRPr="00B4326C">
        <w:rPr>
          <w:u w:val="single"/>
        </w:rPr>
        <w:t>personaje jugable</w:t>
      </w:r>
    </w:p>
    <w:p w14:paraId="54A0AA48" w14:textId="131071AF" w:rsidR="000833EB" w:rsidRPr="00B4326C" w:rsidRDefault="000833EB" w:rsidP="000833EB">
      <w:r w:rsidRPr="00B4326C">
        <w:t>Como se ha comentado en el apartado artístico, el juego se ha diseñado en un plano bidimensional, por lo que el movimiento también se ejecuta en dos dimensiones. También es necesario tener en consideración</w:t>
      </w:r>
      <w:r w:rsidR="00BE42CB" w:rsidRPr="00B4326C">
        <w:t xml:space="preserve">, como se comentaba anteriormente, que una unidad en Unity contendrá 16x16 píxeles por unidad. Esto es importante aclararlo y mantenerlo constante durante la ejecución de todo el proyecto, puesto que afecta directamente al sistema de físicas de Unity y al funcionamiento del paquete A* Pathfinding Project. En la figura 4.2 se muestra una ilustración </w:t>
      </w:r>
      <w:r w:rsidR="006A7934" w:rsidRPr="00B4326C">
        <w:t>que explica de manera visual los ejes de coordenadas utilizados.</w:t>
      </w:r>
    </w:p>
    <w:p w14:paraId="1E34CB00" w14:textId="3B5F053D" w:rsidR="006A7934" w:rsidRPr="00B4326C" w:rsidRDefault="000F5477" w:rsidP="006A7934">
      <w:pPr>
        <w:jc w:val="center"/>
      </w:pPr>
      <w:r w:rsidRPr="00B4326C">
        <w:rPr>
          <w:noProof/>
        </w:rPr>
        <w:drawing>
          <wp:inline distT="0" distB="0" distL="0" distR="0" wp14:anchorId="4758C675" wp14:editId="1058FC7A">
            <wp:extent cx="3981450" cy="3981450"/>
            <wp:effectExtent l="0" t="0" r="0" b="0"/>
            <wp:docPr id="446704548" name="Imagen 3"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704548" name="Imagen 3" descr="Gráfico&#10;&#10;Descripción generada automáticamente"/>
                    <pic:cNvPicPr/>
                  </pic:nvPicPr>
                  <pic:blipFill>
                    <a:blip r:embed="rId32">
                      <a:extLst>
                        <a:ext uri="{28A0092B-C50C-407E-A947-70E740481C1C}">
                          <a14:useLocalDpi xmlns:a14="http://schemas.microsoft.com/office/drawing/2010/main" val="0"/>
                        </a:ext>
                      </a:extLst>
                    </a:blip>
                    <a:stretch>
                      <a:fillRect/>
                    </a:stretch>
                  </pic:blipFill>
                  <pic:spPr>
                    <a:xfrm>
                      <a:off x="0" y="0"/>
                      <a:ext cx="3981450" cy="3981450"/>
                    </a:xfrm>
                    <a:prstGeom prst="rect">
                      <a:avLst/>
                    </a:prstGeom>
                  </pic:spPr>
                </pic:pic>
              </a:graphicData>
            </a:graphic>
          </wp:inline>
        </w:drawing>
      </w:r>
    </w:p>
    <w:p w14:paraId="55029A8B" w14:textId="09761E40" w:rsidR="006A7934" w:rsidRPr="00B4326C" w:rsidRDefault="006A7934" w:rsidP="006A7934">
      <w:pPr>
        <w:pStyle w:val="TtuloFigura"/>
      </w:pPr>
      <w:bookmarkStart w:id="137" w:name="_Toc169177131"/>
      <w:r w:rsidRPr="00B4326C">
        <w:t>Fig. 4.2. Ejes de coordenadas y dimensiones empleados</w:t>
      </w:r>
      <w:bookmarkEnd w:id="137"/>
    </w:p>
    <w:p w14:paraId="68DB05BF" w14:textId="42B18643" w:rsidR="0015466E" w:rsidRPr="00B4326C" w:rsidRDefault="006A7934" w:rsidP="006A7934">
      <w:r w:rsidRPr="00B4326C">
        <w:t xml:space="preserve">Como se puede observar en la figura 4.2, el eje Z de coordenadas no se ha ilustrado, ya que su uso no es relevante en un videojuego en 2D, salvo para casos puntuales, como el </w:t>
      </w:r>
      <w:r w:rsidRPr="00B4326C">
        <w:lastRenderedPageBreak/>
        <w:t xml:space="preserve">ordenamiento de los </w:t>
      </w:r>
      <w:r w:rsidRPr="00B4326C">
        <w:rPr>
          <w:i/>
          <w:iCs/>
        </w:rPr>
        <w:t>sprites</w:t>
      </w:r>
      <w:r w:rsidRPr="00B4326C">
        <w:t xml:space="preserve"> en la escena o la posición de la cámara.</w:t>
      </w:r>
      <w:r w:rsidR="0015466E" w:rsidRPr="00B4326C">
        <w:t xml:space="preserve"> Por ello, cuando un objeto de la escena tiene un valor menor que otro, el primero estará superpuesto sobre el segundo. Por esta razón, es recomendable establecer el valor del eje Z de la cámara al menor valor que se vaya a utilizar en este eje de manera global.</w:t>
      </w:r>
    </w:p>
    <w:p w14:paraId="2FA3B5B2" w14:textId="0D0385CA" w:rsidR="00B6218F" w:rsidRPr="00B4326C" w:rsidRDefault="00B6218F" w:rsidP="006A7934">
      <w:r w:rsidRPr="00B4326C">
        <w:t>Como consecuencia de la explicación anterior, se puede hablar sobre el movimiento del personaje. Para que un jugador pueda mover al personaje dentro de la escena, es necesario que el sistema registre una señal de entrada. En este prototipo, el personaje se mueve mediante la pulsación de las teclas “W”, “A”, “S” y “D”, tal y como se muestra en la figura 4.2</w:t>
      </w:r>
      <w:r w:rsidR="000F5477" w:rsidRPr="00B4326C">
        <w:t>.</w:t>
      </w:r>
    </w:p>
    <w:p w14:paraId="680C9D64" w14:textId="459383D2" w:rsidR="000F5477" w:rsidRPr="00B4326C" w:rsidRDefault="000F5477" w:rsidP="006A7934">
      <w:r w:rsidRPr="00B4326C">
        <w:t xml:space="preserve">El mecanismo que se utiliza para mover al personaje del jugador en el sistema hace uso del </w:t>
      </w:r>
      <w:r w:rsidR="003A0F31" w:rsidRPr="00B4326C">
        <w:t>motor</w:t>
      </w:r>
      <w:r w:rsidRPr="00B4326C">
        <w:t xml:space="preserve"> de simulación de físicas de Unity, Rigidbody. </w:t>
      </w:r>
      <w:r w:rsidR="003A0F31" w:rsidRPr="00B4326C">
        <w:t>Para ello, el sistema aplica una fuerza determinada al personaje del jugador, que es un objeto físico en la escena, cuando una de las teclas anteriores se pulsa. Esto produce como resultado que el jugador se pueda mover en el plano XY, incluyendo en diagonal cuando se pulsan dos teclas simultáneamente.</w:t>
      </w:r>
    </w:p>
    <w:p w14:paraId="5EB326E5" w14:textId="21299958" w:rsidR="00DD2671" w:rsidRPr="00B4326C" w:rsidRDefault="00DD2671" w:rsidP="001F489C">
      <w:pPr>
        <w:rPr>
          <w:u w:val="single"/>
        </w:rPr>
      </w:pPr>
      <w:r w:rsidRPr="00B4326C">
        <w:rPr>
          <w:u w:val="single"/>
        </w:rPr>
        <w:t>Apuntar el arma del personaje</w:t>
      </w:r>
    </w:p>
    <w:p w14:paraId="07917916" w14:textId="54A3E8F0" w:rsidR="00D501F8" w:rsidRPr="00B4326C" w:rsidRDefault="007A10C6" w:rsidP="000833EB">
      <w:r w:rsidRPr="00B4326C">
        <w:t xml:space="preserve">Para apuntar el arma del jugador, el sistema registra en cada fotograma la posición del cursor en la ventana del videojuego. Una vez consigue esta posición, en forma de vector, el sistema </w:t>
      </w:r>
      <w:r w:rsidR="00D501F8" w:rsidRPr="00B4326C">
        <w:t>realiza la diferencia entre la posición del cursor y la</w:t>
      </w:r>
      <w:r w:rsidRPr="00B4326C">
        <w:t xml:space="preserve"> posición del objeto sobre el que pivota el arma del jugador</w:t>
      </w:r>
      <w:r w:rsidR="00D501F8" w:rsidRPr="00B4326C">
        <w:t>. Después, calcula la arcotangente de dos parámetros de las componentes X e Y del vector resultante de la diferencia.</w:t>
      </w:r>
      <w:r w:rsidR="006F775E" w:rsidRPr="00B4326C">
        <w:t xml:space="preserve"> Este cálculo ofrece como resultado el ángulo, en radianes, en el que el jugador está apuntando su arma, por lo que, al aplicar este ángulo al pivote del arma en forma de una rotación, el arma acaba apuntando donde señala el cursor</w:t>
      </w:r>
      <w:r w:rsidR="00F16FD3" w:rsidRPr="00B4326C">
        <w:t xml:space="preserve"> del jugador</w:t>
      </w:r>
      <w:r w:rsidR="006F775E" w:rsidRPr="00B4326C">
        <w:t>.</w:t>
      </w:r>
      <w:r w:rsidR="003408B1" w:rsidRPr="00B4326C">
        <w:t xml:space="preserve"> En la figura 4.3 se detalla visualmente esta operación, para una mayor claridad.</w:t>
      </w:r>
    </w:p>
    <w:p w14:paraId="65EC6E0D" w14:textId="48F8F098" w:rsidR="00F16FD3" w:rsidRPr="00B4326C" w:rsidRDefault="00F16FD3" w:rsidP="00F16FD3">
      <w:pPr>
        <w:jc w:val="center"/>
      </w:pPr>
      <w:r w:rsidRPr="00B4326C">
        <w:rPr>
          <w:noProof/>
        </w:rPr>
        <w:drawing>
          <wp:inline distT="0" distB="0" distL="0" distR="0" wp14:anchorId="1132D8EE" wp14:editId="3411F512">
            <wp:extent cx="3057525" cy="2095500"/>
            <wp:effectExtent l="0" t="0" r="0" b="0"/>
            <wp:docPr id="728469978" name="Imagen 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469978" name="Imagen 4" descr="Diagrama&#10;&#10;Descripción generada automáticamente"/>
                    <pic:cNvPicPr/>
                  </pic:nvPicPr>
                  <pic:blipFill>
                    <a:blip r:embed="rId33">
                      <a:extLst>
                        <a:ext uri="{28A0092B-C50C-407E-A947-70E740481C1C}">
                          <a14:useLocalDpi xmlns:a14="http://schemas.microsoft.com/office/drawing/2010/main" val="0"/>
                        </a:ext>
                      </a:extLst>
                    </a:blip>
                    <a:stretch>
                      <a:fillRect/>
                    </a:stretch>
                  </pic:blipFill>
                  <pic:spPr>
                    <a:xfrm>
                      <a:off x="0" y="0"/>
                      <a:ext cx="3057525" cy="2095500"/>
                    </a:xfrm>
                    <a:prstGeom prst="rect">
                      <a:avLst/>
                    </a:prstGeom>
                  </pic:spPr>
                </pic:pic>
              </a:graphicData>
            </a:graphic>
          </wp:inline>
        </w:drawing>
      </w:r>
    </w:p>
    <w:p w14:paraId="298CE190" w14:textId="5DFF8D86" w:rsidR="00F16FD3" w:rsidRPr="00B4326C" w:rsidRDefault="00F16FD3" w:rsidP="00F16FD3">
      <w:pPr>
        <w:pStyle w:val="TtuloFigura"/>
      </w:pPr>
      <w:bookmarkStart w:id="138" w:name="_Toc169177132"/>
      <w:r w:rsidRPr="00B4326C">
        <w:t>Fig. 4.3. Esquema explicativo del apuntado del arma</w:t>
      </w:r>
      <w:bookmarkEnd w:id="138"/>
    </w:p>
    <w:p w14:paraId="3536B829" w14:textId="6F3245BA" w:rsidR="00DD2671" w:rsidRPr="00B4326C" w:rsidRDefault="00DD2671" w:rsidP="001F489C">
      <w:pPr>
        <w:rPr>
          <w:u w:val="single"/>
        </w:rPr>
      </w:pPr>
      <w:r w:rsidRPr="00B4326C">
        <w:rPr>
          <w:u w:val="single"/>
        </w:rPr>
        <w:t>Disparar el arma del personaje</w:t>
      </w:r>
    </w:p>
    <w:p w14:paraId="15D0C161" w14:textId="2C709C1C" w:rsidR="000833EB" w:rsidRPr="00B4326C" w:rsidRDefault="00F16FD3" w:rsidP="000833EB">
      <w:r w:rsidRPr="00B4326C">
        <w:t>El jugador puede disparar el arma de su personaje mediante la utilización asignada a la acción de “</w:t>
      </w:r>
      <w:r w:rsidR="005E0A28" w:rsidRPr="00B4326C">
        <w:rPr>
          <w:i/>
          <w:iCs/>
        </w:rPr>
        <w:t>attack</w:t>
      </w:r>
      <w:r w:rsidRPr="00B4326C">
        <w:t xml:space="preserve">” del esquema de controles creado, en este caso, asociada al clic izquierdo del ratón. Cuando el sistema registra esta acción, </w:t>
      </w:r>
      <w:r w:rsidR="005703C1" w:rsidRPr="00B4326C">
        <w:t xml:space="preserve">el sistema instancia una bala, </w:t>
      </w:r>
      <w:r w:rsidR="005703C1" w:rsidRPr="00B4326C">
        <w:lastRenderedPageBreak/>
        <w:t>que tiene como punto origen la boca del cañón del arma del jugador y recibiendo la rotación deseada. Una vez instanciada, se le aplica una fuerza, que la propulsa en sentido opuesto a la ubicación del arma.</w:t>
      </w:r>
    </w:p>
    <w:p w14:paraId="7AE4772B" w14:textId="4B6FA195" w:rsidR="005E0A28" w:rsidRPr="00B4326C" w:rsidRDefault="005703C1" w:rsidP="000833EB">
      <w:r w:rsidRPr="00B4326C">
        <w:t xml:space="preserve">El proyectil disparado viajará siguiendo una trayectoria recta, hasta que impacte en un objeto del entorno, un proyectil enemigo o </w:t>
      </w:r>
      <w:r w:rsidR="005E0A28" w:rsidRPr="00B4326C">
        <w:t>un</w:t>
      </w:r>
      <w:r w:rsidRPr="00B4326C">
        <w:t xml:space="preserve"> enemigo.</w:t>
      </w:r>
      <w:r w:rsidR="005E0A28" w:rsidRPr="00B4326C">
        <w:t xml:space="preserve"> Cuando impacte con alguno de los objetos anteriores, el sistema eliminará el proyectil, produciendo unas partículas en el punto de colisión.</w:t>
      </w:r>
    </w:p>
    <w:p w14:paraId="74B94BC9" w14:textId="2D3A5F9C" w:rsidR="005E0A28" w:rsidRPr="00B4326C" w:rsidRDefault="005E0A28" w:rsidP="000833EB">
      <w:r w:rsidRPr="00B4326C">
        <w:t>Además, es necesario remarcar que se ha implementado un periodo de enfriamiento para esta función. En la versión 1.0 del prototipo, este enfriamiento se ha establecido en 0,5 segundos, por lo que el jugador puede realizar 2 disparos por segundo.</w:t>
      </w:r>
    </w:p>
    <w:p w14:paraId="6CD2185A" w14:textId="7A5036F3" w:rsidR="00DD2671" w:rsidRPr="00B4326C" w:rsidRDefault="001447B2" w:rsidP="001F489C">
      <w:pPr>
        <w:rPr>
          <w:u w:val="single"/>
        </w:rPr>
      </w:pPr>
      <w:r w:rsidRPr="00B4326C">
        <w:rPr>
          <w:u w:val="single"/>
        </w:rPr>
        <w:t>Realizar una evasión</w:t>
      </w:r>
    </w:p>
    <w:p w14:paraId="0BFCFBB0" w14:textId="17681CB1" w:rsidR="000833EB" w:rsidRPr="00B4326C" w:rsidRDefault="005E0A28" w:rsidP="000833EB">
      <w:r w:rsidRPr="00B4326C">
        <w:t>Al invocar la acción llamada “</w:t>
      </w:r>
      <w:r w:rsidRPr="00B4326C">
        <w:rPr>
          <w:i/>
          <w:iCs/>
        </w:rPr>
        <w:t>Dodge</w:t>
      </w:r>
      <w:r w:rsidRPr="00B4326C">
        <w:t xml:space="preserve">” en el esquema de controles implementado, que escucha la pulsación del botón derecho del ratón o la tecla “espacio”, el personaje del jugador ejecuta una evasión. </w:t>
      </w:r>
      <w:r w:rsidR="00D07D1F" w:rsidRPr="00B4326C">
        <w:t xml:space="preserve">El sistema estará suscrito a este evento, por lo que, cuando se ejecute, se disparará la función asignada a ese evento. En la versión 1.0, la evasión tiene un periodo de enfriamiento de 2 segundos. Por ende, si el jugador ejecuta esta acción durante este periodo, el personaje del jugador no realizará una evasión. Por otro lado, si el personaje puede evadir, entonces el sistema aplica una fuerza sobre el vector de movimiento normalizado del jugador. En consecuencia, el personaje saldrá propulsado una pequeña distancia en la dirección en la que se esté moviendo. </w:t>
      </w:r>
      <w:r w:rsidR="00706D79" w:rsidRPr="00B4326C">
        <w:t>Sin embargo, si el personaje no está previamente en movimiento, este no realizará ninguna acción, manteniéndose quieto en la ubicación en la que está parado.</w:t>
      </w:r>
    </w:p>
    <w:p w14:paraId="5C3FAD16" w14:textId="27E81EAD" w:rsidR="001447B2" w:rsidRPr="00B4326C" w:rsidRDefault="001447B2" w:rsidP="001F489C">
      <w:pPr>
        <w:rPr>
          <w:u w:val="single"/>
        </w:rPr>
      </w:pPr>
      <w:r w:rsidRPr="00B4326C">
        <w:rPr>
          <w:u w:val="single"/>
        </w:rPr>
        <w:t>Curarse con un botiquín</w:t>
      </w:r>
    </w:p>
    <w:p w14:paraId="52D3DC6F" w14:textId="2C7304B4" w:rsidR="0030437B" w:rsidRPr="00B4326C" w:rsidRDefault="00706D79" w:rsidP="000833EB">
      <w:r w:rsidRPr="00B4326C">
        <w:t xml:space="preserve">Por el mapa se pueden encontrar botiquines con la apariencia que se puede apreciar en la figura 4.4. Cuando el jugador dispare a uno de estos botiquines o, dicho de otro modo, cuando uno de los proyectiles del jugador impacte contra un botiquín, </w:t>
      </w:r>
      <w:r w:rsidR="0030437B" w:rsidRPr="00B4326C">
        <w:t>la vida del jugador se restablecerá una cantidad determinada por el propio botiquín. El jugador se podrá curar tantas veces como se lo permita el botiquín, que desaparecerá una vez sus usos desciendan a cero. Además, si el jugador tiene sus puntos de vida al máximo, su personaje no se curará impactando al botiquín, pero sí gastará los usos de este último.</w:t>
      </w:r>
    </w:p>
    <w:p w14:paraId="00FA9165" w14:textId="499EDD8D" w:rsidR="00706D79" w:rsidRPr="00B4326C" w:rsidRDefault="00706D79" w:rsidP="00706D79">
      <w:pPr>
        <w:jc w:val="center"/>
      </w:pPr>
      <w:r w:rsidRPr="00B4326C">
        <w:rPr>
          <w:noProof/>
        </w:rPr>
        <w:drawing>
          <wp:inline distT="0" distB="0" distL="0" distR="0" wp14:anchorId="6EA64290" wp14:editId="688BED80">
            <wp:extent cx="685800" cy="784206"/>
            <wp:effectExtent l="0" t="0" r="0" b="0"/>
            <wp:docPr id="649121944" name="Imagen 1" descr="Imagen que contiene dibujo,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121944" name="Imagen 1" descr="Imagen que contiene dibujo, tabla&#10;&#10;Descripción generada automáticamente"/>
                    <pic:cNvPicPr/>
                  </pic:nvPicPr>
                  <pic:blipFill>
                    <a:blip r:embed="rId34"/>
                    <a:stretch>
                      <a:fillRect/>
                    </a:stretch>
                  </pic:blipFill>
                  <pic:spPr>
                    <a:xfrm>
                      <a:off x="0" y="0"/>
                      <a:ext cx="700163" cy="800630"/>
                    </a:xfrm>
                    <a:prstGeom prst="rect">
                      <a:avLst/>
                    </a:prstGeom>
                  </pic:spPr>
                </pic:pic>
              </a:graphicData>
            </a:graphic>
          </wp:inline>
        </w:drawing>
      </w:r>
    </w:p>
    <w:p w14:paraId="543D3565" w14:textId="391D1117" w:rsidR="00706D79" w:rsidRPr="00B4326C" w:rsidRDefault="00706D79" w:rsidP="00706D79">
      <w:pPr>
        <w:pStyle w:val="TtuloFigura"/>
      </w:pPr>
      <w:bookmarkStart w:id="139" w:name="_Toc169177133"/>
      <w:r w:rsidRPr="00B4326C">
        <w:t xml:space="preserve">Fig. 4.4. </w:t>
      </w:r>
      <w:r w:rsidRPr="00B4326C">
        <w:rPr>
          <w:i/>
          <w:iCs/>
        </w:rPr>
        <w:t>Sprite</w:t>
      </w:r>
      <w:r w:rsidRPr="00B4326C">
        <w:t xml:space="preserve"> del botiquín</w:t>
      </w:r>
      <w:bookmarkEnd w:id="139"/>
    </w:p>
    <w:p w14:paraId="63AB7C1D" w14:textId="6B5C7604" w:rsidR="005E0A28" w:rsidRPr="00B4326C" w:rsidRDefault="005E0A28" w:rsidP="000833EB">
      <w:pPr>
        <w:rPr>
          <w:u w:val="single"/>
        </w:rPr>
      </w:pPr>
      <w:r w:rsidRPr="00B4326C">
        <w:rPr>
          <w:u w:val="single"/>
        </w:rPr>
        <w:t>Abrir el menú de pausa</w:t>
      </w:r>
    </w:p>
    <w:p w14:paraId="0C456C86" w14:textId="7BCC467A" w:rsidR="005E0A28" w:rsidRPr="00B4326C" w:rsidRDefault="004B1A43" w:rsidP="005E0A28">
      <w:r w:rsidRPr="00B4326C">
        <w:t>Mediante la pulsación de la tecla “Escape”, el jugador puede acceder al menú de pausa. En este menú, se despliega una lista de opciones, que permiten al jugador resumir la partida o terminarla, volviendo al menú principal del juego.</w:t>
      </w:r>
    </w:p>
    <w:p w14:paraId="4E7ADFC0" w14:textId="1D44D8EE" w:rsidR="00D12A33" w:rsidRPr="00B4326C" w:rsidRDefault="00D12A33" w:rsidP="005E0A28">
      <w:r w:rsidRPr="00B4326C">
        <w:lastRenderedPageBreak/>
        <w:t xml:space="preserve">Cabe destacar que, cuando se ejecuta esta acción, no se pausa el tiempo en el juego. Es decir, cuando un jugador abre este menú, el juego sigue su transcurso natural, por lo que su uso no está recomendado cuando el jugador esté bajo ataque, puesto que va a seguir siendo dañado por los enemigos que estén presentes. La razón por la que se ha implementado esta solución sin paralizar el tiempo en el juego es, principalmente, el efecto negativo que tiene sobre el multijugador. Cuando un jugador pausa la partida, el estado del juego se tiene que sincronizar entre todos los jugadores, por lo que es necesario propagar este efecto entre los clientes. Esta paralización temporal no es complicada de implementar, pero sí que tiene efectos negativos en la experiencia de juego de los otros </w:t>
      </w:r>
      <w:r w:rsidR="008479E3" w:rsidRPr="00B4326C">
        <w:t>usuarios</w:t>
      </w:r>
      <w:r w:rsidRPr="00B4326C">
        <w:t xml:space="preserve"> de la partida, que tienen que esperar, en ese caso, a que el jugador que ha paralizado la partida, la resuma.</w:t>
      </w:r>
    </w:p>
    <w:p w14:paraId="3ABBC609" w14:textId="15796139" w:rsidR="00BE42CB" w:rsidRPr="00B4326C" w:rsidRDefault="00BE42CB">
      <w:pPr>
        <w:pStyle w:val="Epgrafe"/>
        <w:numPr>
          <w:ilvl w:val="2"/>
          <w:numId w:val="2"/>
        </w:numPr>
      </w:pPr>
      <w:bookmarkStart w:id="140" w:name="_Toc169177075"/>
      <w:r w:rsidRPr="00B4326C">
        <w:t>Lógica de los enemigos</w:t>
      </w:r>
      <w:bookmarkEnd w:id="140"/>
    </w:p>
    <w:p w14:paraId="73E3DDA2" w14:textId="2900AC1A" w:rsidR="00944215" w:rsidRPr="00B4326C" w:rsidRDefault="00944215" w:rsidP="00944215">
      <w:r w:rsidRPr="00B4326C">
        <w:t>En el desarrollo de este prototipo se han desarrollado tres tipos de enemigos, según su forma de atacar, características de movimiento y apariencia.</w:t>
      </w:r>
    </w:p>
    <w:p w14:paraId="0031E5D6" w14:textId="2CCA879A" w:rsidR="00BE42CB" w:rsidRPr="00B4326C" w:rsidRDefault="008479E3" w:rsidP="000833EB">
      <w:r w:rsidRPr="00B4326C">
        <w:t>En este prototipo se han modelado tres tipos de enemigos</w:t>
      </w:r>
      <w:r w:rsidR="00961A08" w:rsidRPr="00B4326C">
        <w:t>, expuestos a continuación:</w:t>
      </w:r>
    </w:p>
    <w:p w14:paraId="15BA6F75" w14:textId="41B04C27" w:rsidR="00D454B5" w:rsidRPr="00B4326C" w:rsidRDefault="00944215">
      <w:pPr>
        <w:pStyle w:val="Prrafodelista"/>
        <w:numPr>
          <w:ilvl w:val="0"/>
          <w:numId w:val="13"/>
        </w:numPr>
      </w:pPr>
      <w:r w:rsidRPr="00B4326C">
        <w:rPr>
          <w:u w:val="single"/>
        </w:rPr>
        <w:t>Enemigo 1 – Enemy_melee</w:t>
      </w:r>
      <w:r w:rsidRPr="00B4326C">
        <w:t>: este enemigo se caracteriza por atacar al jugador cuerpo a cuerpo</w:t>
      </w:r>
      <w:r w:rsidR="004B1AB7" w:rsidRPr="00B4326C">
        <w:t>, siendo el único de los tres tipos que ataca de este modo.</w:t>
      </w:r>
      <w:r w:rsidR="00A81C11" w:rsidRPr="00B4326C">
        <w:t xml:space="preserve"> Persigue al jugador sin cesar, intentando impactar contra él. Cuando se produce esta colisión, el jugador recibe una cantidad de daño establecida, además de ser empujado por una fuerza de reacción. Esta fuerza aleja al jugador del enemigo, ofreciéndole una ventana de tiempo para reaccionar y alejarse del enemigo. </w:t>
      </w:r>
      <w:r w:rsidR="00342D6B" w:rsidRPr="00B4326C">
        <w:t>Este enemigo, además, es el que más puntos de vida tiene de los tres, por lo que es el que más golpes tiene que recibir para morir. En cuanto a la movilidad, es ligeramente más rápido que los personajes de los jugadores, teniendo como consecuencia que se tenga que hacer uso de la habilidad de evasión implementada, para así poder crear distancia.</w:t>
      </w:r>
    </w:p>
    <w:p w14:paraId="70CAF409" w14:textId="30875D9A" w:rsidR="00944215" w:rsidRPr="00B4326C" w:rsidRDefault="00944215">
      <w:pPr>
        <w:pStyle w:val="Prrafodelista"/>
        <w:numPr>
          <w:ilvl w:val="0"/>
          <w:numId w:val="13"/>
        </w:numPr>
      </w:pPr>
      <w:r w:rsidRPr="00B4326C">
        <w:rPr>
          <w:u w:val="single"/>
        </w:rPr>
        <w:t>Enemigo 2 – Enemy_ranged</w:t>
      </w:r>
      <w:r w:rsidRPr="00B4326C">
        <w:t xml:space="preserve">: </w:t>
      </w:r>
      <w:r w:rsidR="00310FA4" w:rsidRPr="00B4326C">
        <w:t>el segundo enemigo implementado es lento en cuanto a movimiento, pero capaz de atacar a grandes distancias. Además, los proyectiles que dispara, en caso de impactar al jugador, aplican a este último una cantidad de daño mayor que el resto de los enemigos. Aunque su cadencia de disparo es baja, disparando 1 proyectil por segundo en la versión v1.0, la velocidad a la que viajan estos proyectiles es alta, dando al jugador una ventana de tiempo menor para reaccionar. El uso de la esquiva también puede ayudar a evadir uno de estos proyectiles en un apuro. En cuanto a puntos de vida se refiere, se sitúan en un punto medio de los otros dos tipos de enemigos.</w:t>
      </w:r>
    </w:p>
    <w:p w14:paraId="246D88EC" w14:textId="08012501" w:rsidR="00944215" w:rsidRPr="00B4326C" w:rsidRDefault="00944215">
      <w:pPr>
        <w:pStyle w:val="Prrafodelista"/>
        <w:numPr>
          <w:ilvl w:val="0"/>
          <w:numId w:val="13"/>
        </w:numPr>
      </w:pPr>
      <w:r w:rsidRPr="00B4326C">
        <w:rPr>
          <w:u w:val="single"/>
        </w:rPr>
        <w:t>Enemigo 3 – Enemy_flying</w:t>
      </w:r>
      <w:r w:rsidRPr="00B4326C">
        <w:t xml:space="preserve">: </w:t>
      </w:r>
      <w:r w:rsidR="00310FA4" w:rsidRPr="00B4326C">
        <w:t>este último tipo es el más veloz de los tres, siendo mucho más rápido y ágil que el personaje de los jugadores. Este enemigo ataca a distancias medias, disparando proyectiles en la dirección del jugador con una cadencia muy alta</w:t>
      </w:r>
      <w:r w:rsidR="00DE6AC7" w:rsidRPr="00B4326C">
        <w:t xml:space="preserve">. No obstante, estos proyectiles infligen una baja cantidad de daño al jugador, además de tener una velocidad de movimiento </w:t>
      </w:r>
      <w:r w:rsidR="00D454B5" w:rsidRPr="00B4326C">
        <w:t xml:space="preserve">ligeramente superior a la del jugador, por lo que el jugador tiene tiempo suficiente para reaccionar. Sin embargo, si el jugador se descuida, puede ser abrumado por la </w:t>
      </w:r>
      <w:r w:rsidR="00D454B5" w:rsidRPr="00B4326C">
        <w:lastRenderedPageBreak/>
        <w:t>cantidad de proyectiles enemigos que puede haber en la sala. Estos enemigos son los más frágiles de los tres, requiriendo el menor número de impactos para destruirlos.</w:t>
      </w:r>
    </w:p>
    <w:p w14:paraId="24C60BAE" w14:textId="15FCD2E0" w:rsidR="00D454B5" w:rsidRPr="00B4326C" w:rsidRDefault="00D454B5" w:rsidP="00D454B5">
      <w:pPr>
        <w:jc w:val="center"/>
      </w:pPr>
      <w:r w:rsidRPr="00B4326C">
        <w:rPr>
          <w:noProof/>
        </w:rPr>
        <w:drawing>
          <wp:inline distT="0" distB="0" distL="0" distR="0" wp14:anchorId="1F32869C" wp14:editId="41FD6A36">
            <wp:extent cx="3248025" cy="1093879"/>
            <wp:effectExtent l="0" t="0" r="0" b="0"/>
            <wp:docPr id="1787043742" name="Imagen 1" descr="Imagen que contiene juguete, lego, dibuj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043742" name="Imagen 1" descr="Imagen que contiene juguete, lego, dibujo&#10;&#10;Descripción generada automáticamente"/>
                    <pic:cNvPicPr/>
                  </pic:nvPicPr>
                  <pic:blipFill>
                    <a:blip r:embed="rId35"/>
                    <a:stretch>
                      <a:fillRect/>
                    </a:stretch>
                  </pic:blipFill>
                  <pic:spPr>
                    <a:xfrm>
                      <a:off x="0" y="0"/>
                      <a:ext cx="3274384" cy="1102756"/>
                    </a:xfrm>
                    <a:prstGeom prst="rect">
                      <a:avLst/>
                    </a:prstGeom>
                  </pic:spPr>
                </pic:pic>
              </a:graphicData>
            </a:graphic>
          </wp:inline>
        </w:drawing>
      </w:r>
    </w:p>
    <w:p w14:paraId="0C217103" w14:textId="232A1B08" w:rsidR="00D454B5" w:rsidRPr="00B4326C" w:rsidRDefault="00D454B5" w:rsidP="00D454B5">
      <w:pPr>
        <w:pStyle w:val="TtuloFigura"/>
      </w:pPr>
      <w:bookmarkStart w:id="141" w:name="_Toc169177134"/>
      <w:r w:rsidRPr="00B4326C">
        <w:t>Fig. 4.5. Modelos 2D de los enemigos. De izquierda a derecha: enemigo 1, enemigo 2 y enemigo 3</w:t>
      </w:r>
      <w:bookmarkEnd w:id="141"/>
    </w:p>
    <w:p w14:paraId="21FF67B2" w14:textId="05A48D46" w:rsidR="00BA065F" w:rsidRPr="00B4326C" w:rsidRDefault="00BA065F" w:rsidP="00D454B5">
      <w:r w:rsidRPr="00B4326C">
        <w:t>A continuación, se explican en detalle las mecánicas principales de los enemigos, como la lógica detrás de la persecución a un jugador.</w:t>
      </w:r>
    </w:p>
    <w:p w14:paraId="7EBA7576" w14:textId="17502FD2" w:rsidR="00BA065F" w:rsidRPr="00B4326C" w:rsidRDefault="00BA065F" w:rsidP="00D454B5">
      <w:pPr>
        <w:rPr>
          <w:u w:val="single"/>
        </w:rPr>
      </w:pPr>
      <w:r w:rsidRPr="00B4326C">
        <w:rPr>
          <w:u w:val="single"/>
        </w:rPr>
        <w:t>Persecución de los jugadores</w:t>
      </w:r>
    </w:p>
    <w:p w14:paraId="06FEEB1A" w14:textId="449A150A" w:rsidR="008417CC" w:rsidRPr="00B4326C" w:rsidRDefault="00BA065F" w:rsidP="00D454B5">
      <w:r w:rsidRPr="00B4326C">
        <w:t xml:space="preserve">La lógica base para la persecución de los enemigos es para los tres casos la misma: el enemigo busca a todos los jugadores presentes en la escena, eligiendo como objetivo al jugador que está más cerca. Una vez el personaje está dentro del rango de detección del enemigo, que varía según el tipo de este, el enemigo empezará a perseguir al personaje del jugador. Para ello, </w:t>
      </w:r>
      <w:r w:rsidR="00BB347E" w:rsidRPr="00B4326C">
        <w:t>se emplea el paquete A* Pathfinding Project. Este paquete utiliza el algoritmo de búsqueda heurística A*, buscando el camino de menor coste entre la posición del enemigo y la del jugador.</w:t>
      </w:r>
      <w:r w:rsidR="00287923" w:rsidRPr="00B4326C">
        <w:t xml:space="preserve"> Este paquete permite utilizar varias heurísticas predefinidas, entre las que se encuentran la distancia de Manhattan y la distancia euclídea. </w:t>
      </w:r>
      <w:r w:rsidR="008417CC" w:rsidRPr="00B4326C">
        <w:t xml:space="preserve">Para este prototipo, se ha optado por usar la segunda, puesto que no se ha detectado ninguna diferencia significativa en el rendimiento o en el </w:t>
      </w:r>
      <w:r w:rsidR="008417CC" w:rsidRPr="00B4326C">
        <w:rPr>
          <w:i/>
          <w:iCs/>
        </w:rPr>
        <w:t>pathfinding</w:t>
      </w:r>
      <w:r w:rsidR="008417CC" w:rsidRPr="00B4326C">
        <w:t xml:space="preserve"> de los enemigos (búsqueda de rutas).</w:t>
      </w:r>
    </w:p>
    <w:p w14:paraId="1C75FD66" w14:textId="0F592165" w:rsidR="00BA065F" w:rsidRPr="00B4326C" w:rsidRDefault="00BA065F" w:rsidP="00D454B5">
      <w:pPr>
        <w:rPr>
          <w:u w:val="single"/>
        </w:rPr>
      </w:pPr>
      <w:r w:rsidRPr="00B4326C">
        <w:rPr>
          <w:u w:val="single"/>
        </w:rPr>
        <w:t>Métodos de ataque</w:t>
      </w:r>
    </w:p>
    <w:p w14:paraId="2BDA0D8D" w14:textId="6746A11A" w:rsidR="008417CC" w:rsidRPr="00B4326C" w:rsidRDefault="008417CC" w:rsidP="00BA065F">
      <w:r w:rsidRPr="00B4326C">
        <w:t>Según el tipo de ataque de los enemigos, se han definido dos métodos de ataque.</w:t>
      </w:r>
    </w:p>
    <w:p w14:paraId="4BA11719" w14:textId="24896EAF" w:rsidR="008417CC" w:rsidRPr="00B4326C" w:rsidRDefault="008417CC">
      <w:pPr>
        <w:pStyle w:val="Prrafodelista"/>
        <w:numPr>
          <w:ilvl w:val="0"/>
          <w:numId w:val="15"/>
        </w:numPr>
      </w:pPr>
      <w:r w:rsidRPr="00B4326C">
        <w:t xml:space="preserve">En primer lugar, </w:t>
      </w:r>
      <w:r w:rsidR="00AA7A64" w:rsidRPr="00B4326C">
        <w:t>se explica</w:t>
      </w:r>
      <w:r w:rsidRPr="00B4326C">
        <w:t xml:space="preserve"> el tipo de ataque de los enemigos cuerpo a cuerpo (enemigo 1). Estos enemigos no dejan de perseguir al jugador en ningún momento, pero cuando su </w:t>
      </w:r>
      <w:r w:rsidRPr="00B4326C">
        <w:rPr>
          <w:i/>
          <w:iCs/>
        </w:rPr>
        <w:t>hitbox</w:t>
      </w:r>
      <w:r w:rsidRPr="00B4326C">
        <w:t xml:space="preserve">, esto es, su “caja de impacto”, entra en contacto con la </w:t>
      </w:r>
      <w:r w:rsidRPr="00B4326C">
        <w:rPr>
          <w:i/>
          <w:iCs/>
        </w:rPr>
        <w:t>hitbox</w:t>
      </w:r>
      <w:r w:rsidRPr="00B4326C">
        <w:t xml:space="preserve"> del personaje del jugador, este último será dañado</w:t>
      </w:r>
      <w:r w:rsidR="00AA7A64" w:rsidRPr="00B4326C">
        <w:t>. Entonces, el sistema restará a sus puntos de vida actuales la cantidad establecida por el daño de ataque del enemigo en cuestión.</w:t>
      </w:r>
    </w:p>
    <w:p w14:paraId="263DF60C" w14:textId="5C5C8AB5" w:rsidR="00AA7A64" w:rsidRPr="00B4326C" w:rsidRDefault="00AA7A64">
      <w:pPr>
        <w:pStyle w:val="Prrafodelista"/>
        <w:numPr>
          <w:ilvl w:val="0"/>
          <w:numId w:val="14"/>
        </w:numPr>
      </w:pPr>
      <w:r w:rsidRPr="00B4326C">
        <w:t>En segundo y último lugar, se define</w:t>
      </w:r>
      <w:r w:rsidR="009E1E06" w:rsidRPr="00B4326C">
        <w:t>n</w:t>
      </w:r>
      <w:r w:rsidRPr="00B4326C">
        <w:t xml:space="preserve"> los ataques de los enemigos a distancia (enemigos 2 y 3). En este caso, cuando los</w:t>
      </w:r>
      <w:r w:rsidR="009E1E06" w:rsidRPr="00B4326C">
        <w:t xml:space="preserve"> enemigos están a una distancia menor a una definida como distancia de disparo, los enemigos dejan de perseguir al jugador momentáneamente, mientras este se encuentre dentro del rango de disparo. Cuando el jugador está dentro de dicho rango, el enemigo empezará a disparar proyectiles, que siguen una trayectoria recta hacia la posición en la que se encuentra el jugador en el momento del disparo. Cuando estos proyectiles colisionan con el jugador, aplican un daño definido por el daño de ataque del enemigo en cuestión.</w:t>
      </w:r>
    </w:p>
    <w:p w14:paraId="38C9B29C" w14:textId="19570474" w:rsidR="009E1E06" w:rsidRPr="00B4326C" w:rsidRDefault="009E1E06" w:rsidP="009E1E06">
      <w:pPr>
        <w:pStyle w:val="Prrafodelista"/>
        <w:ind w:firstLine="0"/>
      </w:pPr>
      <w:r w:rsidRPr="00B4326C">
        <w:lastRenderedPageBreak/>
        <w:t xml:space="preserve">Este segundo tipo de ataque también tiene otra forma de interactuar con los jugadores, que se trata del choque de proyectiles del jugador con proyectiles enemigos. Cuando se produce una colisión entre estos dos tipos de proyectiles, se destruyen ambas municiones. Esto presenta una nueva mecánica que el jugador puede usar a su favor, siendo esta la destrucción de proyectiles enemigos que no puede esquivar a tiempo, pudiendo interceptarlos en pleno vuelo para defenderse. No obstante, esta mecánica también puede jugar en su contra, puesto que, si hay una gran cantidad de proyectiles entre los enemigos y el jugador, estos servirán de escudo para los </w:t>
      </w:r>
      <w:r w:rsidR="00BA2177" w:rsidRPr="00B4326C">
        <w:t>primeros</w:t>
      </w:r>
      <w:r w:rsidRPr="00B4326C">
        <w:t>, dificultando el acierto de un proyectil para bajarles la vida o destruirlos.</w:t>
      </w:r>
    </w:p>
    <w:p w14:paraId="1F838ED5" w14:textId="72D5EBFA" w:rsidR="003A0F31" w:rsidRPr="00B4326C" w:rsidRDefault="003A0F31">
      <w:pPr>
        <w:pStyle w:val="Epgrafe"/>
        <w:numPr>
          <w:ilvl w:val="2"/>
          <w:numId w:val="2"/>
        </w:numPr>
      </w:pPr>
      <w:bookmarkStart w:id="142" w:name="_Toc169177076"/>
      <w:r w:rsidRPr="00B4326C">
        <w:t xml:space="preserve">Flujo de </w:t>
      </w:r>
      <w:r w:rsidR="00BA2177" w:rsidRPr="00B4326C">
        <w:t>una</w:t>
      </w:r>
      <w:r w:rsidRPr="00B4326C">
        <w:t xml:space="preserve"> partida</w:t>
      </w:r>
      <w:bookmarkEnd w:id="142"/>
    </w:p>
    <w:p w14:paraId="54A0FFFF" w14:textId="3E247E0A" w:rsidR="003A0F31" w:rsidRPr="00B4326C" w:rsidRDefault="00D3002B" w:rsidP="000833EB">
      <w:r w:rsidRPr="00B4326C">
        <w:t>En este epígrafe se describe el flujo de una partida, desde su comienzo, hasta su finalización. Asimismo, también se realiza una descripción del escenario en el que se desarrolla esta partida.</w:t>
      </w:r>
    </w:p>
    <w:p w14:paraId="4FB7F567" w14:textId="4E3270AC" w:rsidR="00D3002B" w:rsidRPr="00B4326C" w:rsidRDefault="006324E1" w:rsidP="000833EB">
      <w:r w:rsidRPr="00B4326C">
        <w:t>Lo primero a detallar del flujo de la partida es la máquina de estados</w:t>
      </w:r>
      <w:r w:rsidR="008B2961" w:rsidRPr="00B4326C">
        <w:t xml:space="preserve"> finita</w:t>
      </w:r>
      <w:r w:rsidRPr="00B4326C">
        <w:t xml:space="preserve"> que almacena la etapa en la que se encuentra la partida.</w:t>
      </w:r>
      <w:r w:rsidR="008B2961" w:rsidRPr="00B4326C">
        <w:t xml:space="preserve"> Esta máquina, en el prototipo implementado, está compuesta por cuatro estados:</w:t>
      </w:r>
    </w:p>
    <w:p w14:paraId="6922FA2F" w14:textId="29B7EE23" w:rsidR="008B2961" w:rsidRPr="00B4326C" w:rsidRDefault="008B2961">
      <w:pPr>
        <w:pStyle w:val="Prrafodelista"/>
        <w:numPr>
          <w:ilvl w:val="0"/>
          <w:numId w:val="14"/>
        </w:numPr>
      </w:pPr>
      <w:r w:rsidRPr="00B4326C">
        <w:rPr>
          <w:u w:val="single"/>
        </w:rPr>
        <w:t xml:space="preserve">S0 – </w:t>
      </w:r>
      <w:r w:rsidRPr="00B4326C">
        <w:rPr>
          <w:i/>
          <w:iCs/>
          <w:u w:val="single"/>
        </w:rPr>
        <w:t>SelectingGamemode</w:t>
      </w:r>
      <w:r w:rsidRPr="00B4326C">
        <w:t xml:space="preserve">. Estado inicial del que se parte tras iniciar la partida. Se le ha asignado este nombre porque es el estado del que se parte. Cuando el jugador inicia una partida, lo hace desde un menú de selección del modo de juego, siendo los modos disponibles “un jugador” y “multijugador”. En este estado, el sistema realiza todas las acciones relevantes a la preparación de la escena, como la generación de los personajes de los jugadores y objetos de la escena. </w:t>
      </w:r>
    </w:p>
    <w:p w14:paraId="00552876" w14:textId="159FE285" w:rsidR="008B2961" w:rsidRPr="00B4326C" w:rsidRDefault="008B2961">
      <w:pPr>
        <w:pStyle w:val="Prrafodelista"/>
        <w:numPr>
          <w:ilvl w:val="0"/>
          <w:numId w:val="14"/>
        </w:numPr>
      </w:pPr>
      <w:r w:rsidRPr="00B4326C">
        <w:rPr>
          <w:u w:val="single"/>
        </w:rPr>
        <w:t xml:space="preserve">S1 – </w:t>
      </w:r>
      <w:r w:rsidRPr="00B4326C">
        <w:rPr>
          <w:i/>
          <w:iCs/>
          <w:u w:val="single"/>
        </w:rPr>
        <w:t>WaitingToStart</w:t>
      </w:r>
      <w:r w:rsidRPr="00B4326C">
        <w:t>.</w:t>
      </w:r>
      <w:r w:rsidR="00665B49" w:rsidRPr="00B4326C">
        <w:t xml:space="preserve"> Una vez se han instanciado a todos los jugadores y objetos, el sistema avanza a este estado. Cuando el juego se encuentra en este estado, los jugadores que están presentes en la escena no se pueden mover. El sistema presenta al jugador un menú superpuesto, donde se enseñan los controles disponibles y las acciones asociadas a ellos. Una vez todos los jugadores presionen la tecla relevante para cambiar su estado a listo, tras haber leído el tutorial, el menú superpuesto desaparece y el sistema avanza al estado S2 – </w:t>
      </w:r>
      <w:r w:rsidR="00665B49" w:rsidRPr="00B4326C">
        <w:rPr>
          <w:i/>
          <w:iCs/>
        </w:rPr>
        <w:t>InGame</w:t>
      </w:r>
      <w:r w:rsidR="00665B49" w:rsidRPr="00B4326C">
        <w:t>.</w:t>
      </w:r>
    </w:p>
    <w:p w14:paraId="04EC8EB4" w14:textId="36869D0D" w:rsidR="008B2961" w:rsidRPr="00B4326C" w:rsidRDefault="008B2961">
      <w:pPr>
        <w:pStyle w:val="Prrafodelista"/>
        <w:numPr>
          <w:ilvl w:val="0"/>
          <w:numId w:val="14"/>
        </w:numPr>
      </w:pPr>
      <w:r w:rsidRPr="00B4326C">
        <w:rPr>
          <w:u w:val="single"/>
        </w:rPr>
        <w:t xml:space="preserve">S2 – </w:t>
      </w:r>
      <w:r w:rsidRPr="00B4326C">
        <w:rPr>
          <w:i/>
          <w:iCs/>
          <w:u w:val="single"/>
        </w:rPr>
        <w:t>InGame</w:t>
      </w:r>
      <w:r w:rsidRPr="00B4326C">
        <w:t>.</w:t>
      </w:r>
      <w:r w:rsidR="0044214C" w:rsidRPr="00B4326C">
        <w:t xml:space="preserve"> Al transitar a este estado, los jugadores pueden mover su personaje por la escena y realizar el resto de </w:t>
      </w:r>
      <w:r w:rsidR="001D2FA2" w:rsidRPr="00B4326C">
        <w:t>las interacciones</w:t>
      </w:r>
      <w:r w:rsidR="0044214C" w:rsidRPr="00B4326C">
        <w:t xml:space="preserve"> que permite el programa, como disparar o realizar una evasión.</w:t>
      </w:r>
      <w:r w:rsidR="001D2FA2" w:rsidRPr="00B4326C">
        <w:t xml:space="preserve"> Este estado es en el que el programa pasa la mayor parte del tiempo, puesto que representa todo el proceso de juego. En él, los jugadores pueden investigar el mapa con total libertad, enfrentarse a los enemigos que aparecen en cada una de las salas, etcétera. </w:t>
      </w:r>
    </w:p>
    <w:p w14:paraId="0C431634" w14:textId="49DF497D" w:rsidR="008B2961" w:rsidRPr="00B4326C" w:rsidRDefault="008B2961">
      <w:pPr>
        <w:pStyle w:val="Prrafodelista"/>
        <w:numPr>
          <w:ilvl w:val="0"/>
          <w:numId w:val="14"/>
        </w:numPr>
      </w:pPr>
      <w:r w:rsidRPr="00B4326C">
        <w:rPr>
          <w:u w:val="single"/>
        </w:rPr>
        <w:t xml:space="preserve">S3 – </w:t>
      </w:r>
      <w:r w:rsidRPr="00B4326C">
        <w:rPr>
          <w:i/>
          <w:iCs/>
          <w:u w:val="single"/>
        </w:rPr>
        <w:t>GameFinished</w:t>
      </w:r>
      <w:r w:rsidRPr="00B4326C">
        <w:t>.</w:t>
      </w:r>
      <w:r w:rsidR="004F77A1">
        <w:t xml:space="preserve"> </w:t>
      </w:r>
      <w:r w:rsidR="001D2FA2" w:rsidRPr="00B4326C">
        <w:t xml:space="preserve">S3 es el estado final. Cuando un jugador alcanza la meta o, en su defecto, cuando muere, la máquina de estados avanza a este estado, en el que el sistema muestra un menú con la causa de finalización de la partida, además de una opción para volver al menú principal. </w:t>
      </w:r>
    </w:p>
    <w:p w14:paraId="108F477E" w14:textId="5F8CA14D" w:rsidR="001D2FA2" w:rsidRPr="00B4326C" w:rsidRDefault="001D2FA2" w:rsidP="001D2FA2">
      <w:r w:rsidRPr="00B4326C">
        <w:lastRenderedPageBreak/>
        <w:t>En la figura 4.6, se muestra el diagrama de estados del flujo de la partida, sin las transiciones, dado que estas se han descrito arriba en los párrafos anteriores.</w:t>
      </w:r>
    </w:p>
    <w:p w14:paraId="0ABC0952" w14:textId="22905EE4" w:rsidR="001D2FA2" w:rsidRPr="00B4326C" w:rsidRDefault="001D2FA2" w:rsidP="001D2FA2">
      <w:pPr>
        <w:jc w:val="center"/>
      </w:pPr>
      <w:r w:rsidRPr="00B4326C">
        <w:rPr>
          <w:noProof/>
        </w:rPr>
        <w:drawing>
          <wp:inline distT="0" distB="0" distL="0" distR="0" wp14:anchorId="17951757" wp14:editId="589E7859">
            <wp:extent cx="5400040" cy="598170"/>
            <wp:effectExtent l="0" t="0" r="0" b="0"/>
            <wp:docPr id="18651668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166827" name="Imagen 1865166827"/>
                    <pic:cNvPicPr/>
                  </pic:nvPicPr>
                  <pic:blipFill>
                    <a:blip r:embed="rId36">
                      <a:extLst>
                        <a:ext uri="{28A0092B-C50C-407E-A947-70E740481C1C}">
                          <a14:useLocalDpi xmlns:a14="http://schemas.microsoft.com/office/drawing/2010/main" val="0"/>
                        </a:ext>
                      </a:extLst>
                    </a:blip>
                    <a:stretch>
                      <a:fillRect/>
                    </a:stretch>
                  </pic:blipFill>
                  <pic:spPr>
                    <a:xfrm>
                      <a:off x="0" y="0"/>
                      <a:ext cx="5474600" cy="606429"/>
                    </a:xfrm>
                    <a:prstGeom prst="rect">
                      <a:avLst/>
                    </a:prstGeom>
                  </pic:spPr>
                </pic:pic>
              </a:graphicData>
            </a:graphic>
          </wp:inline>
        </w:drawing>
      </w:r>
    </w:p>
    <w:p w14:paraId="739B330F" w14:textId="1C3A4F28" w:rsidR="001D2FA2" w:rsidRPr="00B4326C" w:rsidRDefault="001D2FA2" w:rsidP="001D2FA2">
      <w:pPr>
        <w:pStyle w:val="TtuloFigura"/>
      </w:pPr>
      <w:bookmarkStart w:id="143" w:name="_Toc169177135"/>
      <w:r w:rsidRPr="00B4326C">
        <w:t>Fig. 4.6. Diagrama de estados del flujo de la partida</w:t>
      </w:r>
      <w:bookmarkEnd w:id="143"/>
    </w:p>
    <w:p w14:paraId="61304EF0" w14:textId="0454D895" w:rsidR="001D2FA2" w:rsidRPr="00B4326C" w:rsidRDefault="007C5CF9" w:rsidP="001D2FA2">
      <w:r w:rsidRPr="00B4326C">
        <w:t>A continuación, se explica en detalle el flujo interno del estado S2, donde el jugador pasará la mayor parte del tiempo durante el desarrollo de la partida.</w:t>
      </w:r>
    </w:p>
    <w:p w14:paraId="5B76150F" w14:textId="1A4679D4" w:rsidR="007C5CF9" w:rsidRPr="00B4326C" w:rsidRDefault="007C5CF9" w:rsidP="001D2FA2">
      <w:r w:rsidRPr="00B4326C">
        <w:t xml:space="preserve">En primer lugar, es necesario hablar acerca del mapa o escenario de las partidas. Un elemento que hoy en día define a los juegos del género </w:t>
      </w:r>
      <w:r w:rsidRPr="00B4326C">
        <w:rPr>
          <w:i/>
          <w:iCs/>
        </w:rPr>
        <w:t>roguelike</w:t>
      </w:r>
      <w:r w:rsidRPr="00B4326C">
        <w:t>, es la generación aleatoria de los elementos de cada partida, como se habló en el estado de la cuestión. No obstante, debido a las limitaciones de tiempo y carga de trabajo, se ha decidido realizar un solo nivel estático, donde el mapa es siempre el mismo. Este mapa es el que se puede observar a continuación, en la figura 4.7.</w:t>
      </w:r>
    </w:p>
    <w:p w14:paraId="06DD88A0" w14:textId="53D2973A" w:rsidR="007C5CF9" w:rsidRPr="00B4326C" w:rsidRDefault="007C5CF9" w:rsidP="001D2FA2">
      <w:r w:rsidRPr="00B4326C">
        <w:rPr>
          <w:noProof/>
        </w:rPr>
        <w:drawing>
          <wp:inline distT="0" distB="0" distL="0" distR="0" wp14:anchorId="51006DDA" wp14:editId="58DBB027">
            <wp:extent cx="5400040" cy="4471670"/>
            <wp:effectExtent l="0" t="0" r="0" b="0"/>
            <wp:docPr id="353265628" name="Imagen 2" descr="Imagen de la pantalla de un video jueg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265628" name="Imagen 2" descr="Imagen de la pantalla de un video juego&#10;&#10;Descripción generada automáticamente con confianza media"/>
                    <pic:cNvPicPr/>
                  </pic:nvPicPr>
                  <pic:blipFill>
                    <a:blip r:embed="rId37">
                      <a:extLst>
                        <a:ext uri="{28A0092B-C50C-407E-A947-70E740481C1C}">
                          <a14:useLocalDpi xmlns:a14="http://schemas.microsoft.com/office/drawing/2010/main" val="0"/>
                        </a:ext>
                      </a:extLst>
                    </a:blip>
                    <a:stretch>
                      <a:fillRect/>
                    </a:stretch>
                  </pic:blipFill>
                  <pic:spPr>
                    <a:xfrm>
                      <a:off x="0" y="0"/>
                      <a:ext cx="5400040" cy="4471670"/>
                    </a:xfrm>
                    <a:prstGeom prst="rect">
                      <a:avLst/>
                    </a:prstGeom>
                  </pic:spPr>
                </pic:pic>
              </a:graphicData>
            </a:graphic>
          </wp:inline>
        </w:drawing>
      </w:r>
    </w:p>
    <w:p w14:paraId="7E014944" w14:textId="4522742E" w:rsidR="007C5CF9" w:rsidRPr="00B4326C" w:rsidRDefault="007C5CF9" w:rsidP="007C5CF9">
      <w:pPr>
        <w:pStyle w:val="TtuloFigura"/>
      </w:pPr>
      <w:bookmarkStart w:id="144" w:name="_Toc169177136"/>
      <w:r w:rsidRPr="00B4326C">
        <w:t>Fig. 4.7. Mapa del nivel 1 del prototipo</w:t>
      </w:r>
      <w:bookmarkEnd w:id="144"/>
    </w:p>
    <w:p w14:paraId="104797B9" w14:textId="3D872113" w:rsidR="007C5CF9" w:rsidRPr="00B4326C" w:rsidRDefault="001B4331" w:rsidP="007C5CF9">
      <w:r w:rsidRPr="00B4326C">
        <w:t>En este mapa, como se puede apreciar en la figura 4.7, está compuesto por dos tipos de habitaciones:</w:t>
      </w:r>
    </w:p>
    <w:p w14:paraId="73F2F262" w14:textId="00F62F71" w:rsidR="001B4331" w:rsidRPr="00B4326C" w:rsidRDefault="001B4331">
      <w:pPr>
        <w:pStyle w:val="Prrafodelista"/>
        <w:numPr>
          <w:ilvl w:val="0"/>
          <w:numId w:val="16"/>
        </w:numPr>
      </w:pPr>
      <w:r w:rsidRPr="00B4326C">
        <w:rPr>
          <w:u w:val="single"/>
        </w:rPr>
        <w:lastRenderedPageBreak/>
        <w:t>Habitaciones enumeradas</w:t>
      </w:r>
      <w:r w:rsidRPr="00B4326C">
        <w:t>: estas habitaciones son aquellas en las que aparecerán enemigos cuando los jugadores intenten atravesarlas. En el mapa diseñado, hay un total de 10 habitaciones</w:t>
      </w:r>
      <w:r w:rsidR="0059471C" w:rsidRPr="00B4326C">
        <w:t xml:space="preserve"> de este tipo</w:t>
      </w:r>
      <w:r w:rsidRPr="00B4326C">
        <w:t xml:space="preserve">, con un número de enemigos distinto en cada sala. Además, los enemigos que pueden aparecer en estas salas son pseudoaleatorios. En Unity, cada sala queda representada por un GameObject, con un </w:t>
      </w:r>
      <w:r w:rsidRPr="00B4326C">
        <w:rPr>
          <w:i/>
          <w:iCs/>
        </w:rPr>
        <w:t>script</w:t>
      </w:r>
      <w:r w:rsidRPr="00B4326C">
        <w:t xml:space="preserve"> de C# asociado. Este </w:t>
      </w:r>
      <w:r w:rsidRPr="00B4326C">
        <w:rPr>
          <w:i/>
          <w:iCs/>
        </w:rPr>
        <w:t>script</w:t>
      </w:r>
      <w:r w:rsidRPr="00B4326C">
        <w:t xml:space="preserve"> contiene una variable, que almacena un número del 1 al 3. Este número indica los enemigos que pueden aparecer en esta sala, obedeciendo la siguiente regla:</w:t>
      </w:r>
    </w:p>
    <w:p w14:paraId="0E90C8EE" w14:textId="47635C79" w:rsidR="001B4331" w:rsidRPr="00B4326C" w:rsidRDefault="001B4331">
      <w:pPr>
        <w:pStyle w:val="Prrafodelista"/>
        <w:numPr>
          <w:ilvl w:val="1"/>
          <w:numId w:val="16"/>
        </w:numPr>
      </w:pPr>
      <w:r w:rsidRPr="00B4326C">
        <w:t>Si el valor de este parámetro es igual a 1, solo pueden aparecer enemigos del tipo 1, los enemigos cuerpo a cuerpo.</w:t>
      </w:r>
    </w:p>
    <w:p w14:paraId="4402914C" w14:textId="6427A12A" w:rsidR="001B4331" w:rsidRPr="00B4326C" w:rsidRDefault="001B4331">
      <w:pPr>
        <w:pStyle w:val="Prrafodelista"/>
        <w:numPr>
          <w:ilvl w:val="1"/>
          <w:numId w:val="16"/>
        </w:numPr>
      </w:pPr>
      <w:r w:rsidRPr="00B4326C">
        <w:t>Si el valor de la variable es igual a 2, podrán aparecer enemigos de los tipos 1 y 2.</w:t>
      </w:r>
    </w:p>
    <w:p w14:paraId="4DBF5C45" w14:textId="302A8C92" w:rsidR="001B4331" w:rsidRPr="00B4326C" w:rsidRDefault="001B4331">
      <w:pPr>
        <w:pStyle w:val="Prrafodelista"/>
        <w:numPr>
          <w:ilvl w:val="1"/>
          <w:numId w:val="16"/>
        </w:numPr>
      </w:pPr>
      <w:r w:rsidRPr="00B4326C">
        <w:t>Si su valor es 3, se pueden instanciar todos los tipos de enemigos</w:t>
      </w:r>
      <w:r w:rsidR="007F330D" w:rsidRPr="00B4326C">
        <w:t>.</w:t>
      </w:r>
    </w:p>
    <w:p w14:paraId="4E00BDD7" w14:textId="3923E436" w:rsidR="007F330D" w:rsidRPr="00B4326C" w:rsidRDefault="007F330D" w:rsidP="007F330D">
      <w:pPr>
        <w:pStyle w:val="Prrafodelista"/>
        <w:ind w:firstLine="0"/>
      </w:pPr>
      <w:r w:rsidRPr="00B4326C">
        <w:t xml:space="preserve">Aunque los enemigos que aparecen en cada sala son aleatorios, el número de enemigos que aparecen por sala siempre es el mismo, dado que las posiciones en las que pueden </w:t>
      </w:r>
      <w:r w:rsidR="000A4104" w:rsidRPr="00B4326C">
        <w:t>instanciarse</w:t>
      </w:r>
      <w:r w:rsidRPr="00B4326C">
        <w:t xml:space="preserve"> siempre </w:t>
      </w:r>
      <w:r w:rsidR="000A4104" w:rsidRPr="00B4326C">
        <w:t>son las</w:t>
      </w:r>
      <w:r w:rsidRPr="00B4326C">
        <w:t xml:space="preserve"> misma</w:t>
      </w:r>
      <w:r w:rsidR="000A4104" w:rsidRPr="00B4326C">
        <w:t>s. Además,</w:t>
      </w:r>
      <w:r w:rsidRPr="00B4326C">
        <w:t xml:space="preserve"> no se ha contemplado permitir que en una de esas posiciones no </w:t>
      </w:r>
      <w:r w:rsidR="000A4104" w:rsidRPr="00B4326C">
        <w:t>aparezcan</w:t>
      </w:r>
      <w:r w:rsidRPr="00B4326C">
        <w:t xml:space="preserve"> enemigos, aunque esto sería un cambio sencillo de implementar. Adicionalmente, las salas pueden estar compuestas de varias oleadas de enemigos. Para ello, el sistema comprueba el número de oleadas asignadas a esa habitación, instanciando en primer lugar los enemigos de la primera oleada. Una vez el jugador ha destruido todos los enemigos de la primera oleada, se procede a instanciar los de la segunda oleada</w:t>
      </w:r>
      <w:r w:rsidR="0059471C" w:rsidRPr="00B4326C">
        <w:t xml:space="preserve">, </w:t>
      </w:r>
      <w:r w:rsidR="00DC7716" w:rsidRPr="00B4326C">
        <w:t>así consecutivamente, hasta que se instancian los de la última oleada.</w:t>
      </w:r>
    </w:p>
    <w:p w14:paraId="1ED90DEC" w14:textId="11F4EF1A" w:rsidR="00DC7716" w:rsidRPr="00B4326C" w:rsidRDefault="00DC7716" w:rsidP="007F330D">
      <w:pPr>
        <w:pStyle w:val="Prrafodelista"/>
        <w:ind w:firstLine="0"/>
      </w:pPr>
      <w:r w:rsidRPr="00B4326C">
        <w:t xml:space="preserve">Para que comience el proceso de aparición de los enemigos, es necesario que el jugador atraviese un punto determinado de las salas. Estos puntos están definidos por un </w:t>
      </w:r>
      <w:r w:rsidRPr="00B4326C">
        <w:rPr>
          <w:i/>
          <w:iCs/>
        </w:rPr>
        <w:t>collider</w:t>
      </w:r>
      <w:r w:rsidRPr="00B4326C">
        <w:t xml:space="preserve">, o colisionador. Cuando la </w:t>
      </w:r>
      <w:r w:rsidRPr="00B4326C">
        <w:rPr>
          <w:i/>
          <w:iCs/>
        </w:rPr>
        <w:t>hitbox</w:t>
      </w:r>
      <w:r w:rsidRPr="00B4326C">
        <w:t xml:space="preserve"> de un jugador entra en contacto con uno de estos </w:t>
      </w:r>
      <w:r w:rsidRPr="00B4326C">
        <w:rPr>
          <w:i/>
          <w:iCs/>
        </w:rPr>
        <w:t>colliders</w:t>
      </w:r>
      <w:r w:rsidRPr="00B4326C">
        <w:t xml:space="preserve">, se cierran las puertas de la habitación y se empiezan a instanciar los enemigos. En la figura 4.8, se puede apreciar el </w:t>
      </w:r>
      <w:r w:rsidRPr="00B4326C">
        <w:rPr>
          <w:i/>
          <w:iCs/>
        </w:rPr>
        <w:t>collider</w:t>
      </w:r>
      <w:r w:rsidRPr="00B4326C">
        <w:t xml:space="preserve"> de la habitación 0 del mapa. Cada </w:t>
      </w:r>
      <w:r w:rsidRPr="00B4326C">
        <w:rPr>
          <w:i/>
          <w:iCs/>
        </w:rPr>
        <w:t>collider</w:t>
      </w:r>
      <w:r w:rsidRPr="00B4326C">
        <w:t xml:space="preserve"> se representa en Unity como un polígono o curva, cuyas aristas o arcos están pintados en un tono verde claro.</w:t>
      </w:r>
    </w:p>
    <w:p w14:paraId="27C054EE" w14:textId="1FCDF6A5" w:rsidR="00DC7716" w:rsidRPr="00B4326C" w:rsidRDefault="00DC7716" w:rsidP="00DC7716">
      <w:pPr>
        <w:pStyle w:val="Prrafodelista"/>
        <w:ind w:firstLine="0"/>
        <w:jc w:val="center"/>
      </w:pPr>
      <w:r w:rsidRPr="00B4326C">
        <w:rPr>
          <w:noProof/>
        </w:rPr>
        <w:drawing>
          <wp:inline distT="0" distB="0" distL="0" distR="0" wp14:anchorId="3B7BD070" wp14:editId="4BD3DE89">
            <wp:extent cx="3531322" cy="2295525"/>
            <wp:effectExtent l="0" t="0" r="0" b="0"/>
            <wp:docPr id="649296500" name="Imagen 1" descr="Imagen de la pantalla de una ventan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296500" name="Imagen 1" descr="Imagen de la pantalla de una ventana&#10;&#10;Descripción generada automáticamente con confianza baja"/>
                    <pic:cNvPicPr/>
                  </pic:nvPicPr>
                  <pic:blipFill>
                    <a:blip r:embed="rId38"/>
                    <a:stretch>
                      <a:fillRect/>
                    </a:stretch>
                  </pic:blipFill>
                  <pic:spPr>
                    <a:xfrm>
                      <a:off x="0" y="0"/>
                      <a:ext cx="3557958" cy="2312839"/>
                    </a:xfrm>
                    <a:prstGeom prst="rect">
                      <a:avLst/>
                    </a:prstGeom>
                  </pic:spPr>
                </pic:pic>
              </a:graphicData>
            </a:graphic>
          </wp:inline>
        </w:drawing>
      </w:r>
    </w:p>
    <w:p w14:paraId="09D4888B" w14:textId="3C5B616A" w:rsidR="00DC7716" w:rsidRPr="00B4326C" w:rsidRDefault="00DC7716" w:rsidP="00DC7716">
      <w:pPr>
        <w:pStyle w:val="TtuloFigura"/>
      </w:pPr>
      <w:bookmarkStart w:id="145" w:name="_Toc169177137"/>
      <w:r w:rsidRPr="00B4326C">
        <w:t xml:space="preserve">Fig. 4.8. Habitación 0 con su </w:t>
      </w:r>
      <w:r w:rsidRPr="00B4326C">
        <w:rPr>
          <w:i/>
          <w:iCs/>
        </w:rPr>
        <w:t>collider</w:t>
      </w:r>
      <w:r w:rsidRPr="00B4326C">
        <w:t xml:space="preserve"> correspondiente</w:t>
      </w:r>
      <w:bookmarkEnd w:id="145"/>
    </w:p>
    <w:p w14:paraId="018AB61B" w14:textId="2372FC38" w:rsidR="000A4104" w:rsidRPr="00B4326C" w:rsidRDefault="000A4104" w:rsidP="000A4104">
      <w:pPr>
        <w:pStyle w:val="Prrafodelista"/>
        <w:ind w:firstLine="0"/>
      </w:pPr>
      <w:r w:rsidRPr="00B4326C">
        <w:lastRenderedPageBreak/>
        <w:t xml:space="preserve">Para controlar que no se vuelva a ejecutar este proceso cada vez que el jugador colisiona con el </w:t>
      </w:r>
      <w:r w:rsidRPr="00B4326C">
        <w:rPr>
          <w:i/>
          <w:iCs/>
        </w:rPr>
        <w:t>collider</w:t>
      </w:r>
      <w:r w:rsidRPr="00B4326C">
        <w:t>, la primera vez que se produce una colisión, este se desactiva durante el resto de la partida.</w:t>
      </w:r>
    </w:p>
    <w:p w14:paraId="522E8E77" w14:textId="0391BA1D" w:rsidR="000A4104" w:rsidRPr="00B4326C" w:rsidRDefault="000A4104" w:rsidP="000A4104">
      <w:pPr>
        <w:pStyle w:val="Prrafodelista"/>
        <w:ind w:firstLine="0"/>
      </w:pPr>
      <w:r w:rsidRPr="00B4326C">
        <w:t>Cuando el jugador ha derrotado a todos los enemigos de la sala, el sistema abre las puertas de la sala, permitiendo al jugador seguir explorando la mazmorra.</w:t>
      </w:r>
    </w:p>
    <w:p w14:paraId="3124E984" w14:textId="4A04E64D" w:rsidR="001B4331" w:rsidRPr="00B4326C" w:rsidRDefault="001B4331">
      <w:pPr>
        <w:pStyle w:val="Prrafodelista"/>
        <w:numPr>
          <w:ilvl w:val="0"/>
          <w:numId w:val="16"/>
        </w:numPr>
      </w:pPr>
      <w:r w:rsidRPr="00B4326C">
        <w:rPr>
          <w:u w:val="single"/>
        </w:rPr>
        <w:t>Habitaciones resaltada</w:t>
      </w:r>
      <w:r w:rsidR="00DC7716" w:rsidRPr="00B4326C">
        <w:rPr>
          <w:u w:val="single"/>
        </w:rPr>
        <w:t>s</w:t>
      </w:r>
      <w:r w:rsidRPr="00B4326C">
        <w:rPr>
          <w:u w:val="single"/>
        </w:rPr>
        <w:t xml:space="preserve"> en verde</w:t>
      </w:r>
      <w:r w:rsidRPr="00B4326C">
        <w:t>:</w:t>
      </w:r>
      <w:r w:rsidR="000A4104" w:rsidRPr="00B4326C">
        <w:t xml:space="preserve"> estas habitaciones</w:t>
      </w:r>
      <w:r w:rsidR="00345D4C" w:rsidRPr="00B4326C">
        <w:t xml:space="preserve"> representan las zonas seguras de la mazmorra, como la habitación en la que aparecen por primera vez los jugadores, zonas en las que se pueden encontrar botiquines para curarse, o la habitación en la que está la meta para ganar la partida. A continuación, se describen las tres variantes de zonas seguras:</w:t>
      </w:r>
    </w:p>
    <w:p w14:paraId="68CAB9F0" w14:textId="29771F2D" w:rsidR="00345D4C" w:rsidRPr="00B4326C" w:rsidRDefault="00345D4C">
      <w:pPr>
        <w:pStyle w:val="Prrafodelista"/>
        <w:numPr>
          <w:ilvl w:val="1"/>
          <w:numId w:val="16"/>
        </w:numPr>
      </w:pPr>
      <w:r w:rsidRPr="00B4326C">
        <w:t>Habitación inicial: es la primera zona en la que se instancian los jugadores. Esta habitación no contiene enemigos, permitiendo a los jugadores familiarizarse con los controles antes de entrar en combate.</w:t>
      </w:r>
    </w:p>
    <w:p w14:paraId="7ADC15BA" w14:textId="748C7C1D" w:rsidR="00345D4C" w:rsidRPr="00B4326C" w:rsidRDefault="00345D4C">
      <w:pPr>
        <w:pStyle w:val="Prrafodelista"/>
        <w:numPr>
          <w:ilvl w:val="1"/>
          <w:numId w:val="16"/>
        </w:numPr>
      </w:pPr>
      <w:r w:rsidRPr="00B4326C">
        <w:t>Zonas con botiquín: son dos habitaciones, más pequeñas que el resto de las habitaciones encontradas en la mazmorra, que contienen un botiquín en el centro.</w:t>
      </w:r>
    </w:p>
    <w:p w14:paraId="42B868E3" w14:textId="6C30C023" w:rsidR="00345D4C" w:rsidRPr="00B4326C" w:rsidRDefault="00345D4C">
      <w:pPr>
        <w:pStyle w:val="Prrafodelista"/>
        <w:numPr>
          <w:ilvl w:val="1"/>
          <w:numId w:val="16"/>
        </w:numPr>
      </w:pPr>
      <w:r w:rsidRPr="00B4326C">
        <w:t>Habitación objetivo o meta: es una habitación que contiene un cofre en el centro. Cuando el jugador colisione con este cofre, el juego cambiará al estado S3, dando la partida por finalizada. En la imagen 4.9 se puede observar esta habitación y la apariencia del cofre que representa la meta.</w:t>
      </w:r>
    </w:p>
    <w:p w14:paraId="553F3839" w14:textId="3D77019F" w:rsidR="00345D4C" w:rsidRPr="00B4326C" w:rsidRDefault="00234F02" w:rsidP="00234F02">
      <w:pPr>
        <w:jc w:val="center"/>
      </w:pPr>
      <w:r w:rsidRPr="00B4326C">
        <w:rPr>
          <w:noProof/>
        </w:rPr>
        <w:drawing>
          <wp:inline distT="0" distB="0" distL="0" distR="0" wp14:anchorId="1986037C" wp14:editId="1A5D62E8">
            <wp:extent cx="3929387" cy="3262630"/>
            <wp:effectExtent l="0" t="0" r="0" b="0"/>
            <wp:docPr id="1947661662" name="Imagen 1" descr="Imagen de la pantalla de una ventan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661662" name="Imagen 1" descr="Imagen de la pantalla de una ventana&#10;&#10;Descripción generada automáticamente con confianza media"/>
                    <pic:cNvPicPr/>
                  </pic:nvPicPr>
                  <pic:blipFill>
                    <a:blip r:embed="rId39"/>
                    <a:stretch>
                      <a:fillRect/>
                    </a:stretch>
                  </pic:blipFill>
                  <pic:spPr>
                    <a:xfrm>
                      <a:off x="0" y="0"/>
                      <a:ext cx="3950848" cy="3280449"/>
                    </a:xfrm>
                    <a:prstGeom prst="rect">
                      <a:avLst/>
                    </a:prstGeom>
                  </pic:spPr>
                </pic:pic>
              </a:graphicData>
            </a:graphic>
          </wp:inline>
        </w:drawing>
      </w:r>
    </w:p>
    <w:p w14:paraId="3607AE45" w14:textId="0592B7D0" w:rsidR="00234F02" w:rsidRPr="00B4326C" w:rsidRDefault="00234F02" w:rsidP="00234F02">
      <w:pPr>
        <w:pStyle w:val="TtuloFigura"/>
      </w:pPr>
      <w:bookmarkStart w:id="146" w:name="_Toc169177138"/>
      <w:r w:rsidRPr="00B4326C">
        <w:t>Fig. 4.9. Disposición de la habitación objetivo y el cofre que contiene</w:t>
      </w:r>
      <w:bookmarkEnd w:id="146"/>
    </w:p>
    <w:p w14:paraId="2C25FEED" w14:textId="39EA3C4E" w:rsidR="001F489C" w:rsidRPr="00B4326C" w:rsidRDefault="001F489C">
      <w:pPr>
        <w:pStyle w:val="Epgrafe"/>
        <w:numPr>
          <w:ilvl w:val="2"/>
          <w:numId w:val="2"/>
        </w:numPr>
      </w:pPr>
      <w:bookmarkStart w:id="147" w:name="_Toc169177077"/>
      <w:r w:rsidRPr="00B4326C">
        <w:t>Flujo de escenas y menús</w:t>
      </w:r>
      <w:bookmarkEnd w:id="147"/>
    </w:p>
    <w:p w14:paraId="410E00C6" w14:textId="48D74BD7" w:rsidR="008E1051" w:rsidRPr="00B4326C" w:rsidRDefault="008E1051" w:rsidP="008E1051">
      <w:r w:rsidRPr="00B4326C">
        <w:t>Los proyectos de Unity están formados por escenas. Estas escenas contienen todos los objetos relevantes para ese escenario concreto, por lo que normalmente, los proyectos se suelen organizar en varias escenas.</w:t>
      </w:r>
    </w:p>
    <w:p w14:paraId="4639A629" w14:textId="7F1B61B4" w:rsidR="008E1051" w:rsidRPr="00B4326C" w:rsidRDefault="008E1051" w:rsidP="008E1051">
      <w:r w:rsidRPr="00B4326C">
        <w:lastRenderedPageBreak/>
        <w:t>En este proyecto se han diseñado un total de cinco escenas, cada una de ellas con una función específica. Estas escenas son las que se describen a continuación:</w:t>
      </w:r>
    </w:p>
    <w:p w14:paraId="471D752C" w14:textId="559D53A3" w:rsidR="008E1051" w:rsidRPr="00B4326C" w:rsidRDefault="008E1051">
      <w:pPr>
        <w:pStyle w:val="Prrafodelista"/>
        <w:numPr>
          <w:ilvl w:val="0"/>
          <w:numId w:val="16"/>
        </w:numPr>
      </w:pPr>
      <w:r w:rsidRPr="00B4326C">
        <w:rPr>
          <w:i/>
          <w:iCs/>
        </w:rPr>
        <w:t>Main Menu Scene.</w:t>
      </w:r>
      <w:r w:rsidRPr="00B4326C">
        <w:t xml:space="preserve"> Esta es la escena que se carga nada más iniciar la aplicación, mostrando el título del juego y tres opciones</w:t>
      </w:r>
      <w:r w:rsidR="00CF4F0A" w:rsidRPr="00B4326C">
        <w:t>:</w:t>
      </w:r>
    </w:p>
    <w:p w14:paraId="4E2FC6E4" w14:textId="5FE78C6F" w:rsidR="00CF4F0A" w:rsidRPr="00B4326C" w:rsidRDefault="00CF4F0A">
      <w:pPr>
        <w:pStyle w:val="Prrafodelista"/>
        <w:numPr>
          <w:ilvl w:val="1"/>
          <w:numId w:val="16"/>
        </w:numPr>
      </w:pPr>
      <w:r w:rsidRPr="00B4326C">
        <w:rPr>
          <w:i/>
          <w:iCs/>
        </w:rPr>
        <w:t>Single Player</w:t>
      </w:r>
      <w:r w:rsidRPr="00B4326C">
        <w:t>: este botón permite al jugador iniciar una partida en solitario, evitando toda la lógica relevante a la creación de una sala para jugar en multijugador y cargando directamente la escena del juego.</w:t>
      </w:r>
    </w:p>
    <w:p w14:paraId="4B1B9111" w14:textId="2A2E63C7" w:rsidR="00CF4F0A" w:rsidRPr="00B4326C" w:rsidRDefault="00CF4F0A">
      <w:pPr>
        <w:pStyle w:val="Prrafodelista"/>
        <w:numPr>
          <w:ilvl w:val="1"/>
          <w:numId w:val="16"/>
        </w:numPr>
      </w:pPr>
      <w:r w:rsidRPr="00B4326C">
        <w:rPr>
          <w:i/>
          <w:iCs/>
        </w:rPr>
        <w:t>Multiplayer</w:t>
      </w:r>
      <w:r w:rsidRPr="00B4326C">
        <w:t xml:space="preserve">: este botón </w:t>
      </w:r>
      <w:r w:rsidR="00F5176A" w:rsidRPr="00B4326C">
        <w:t xml:space="preserve">deriva al jugador a la escena </w:t>
      </w:r>
      <w:r w:rsidR="00F5176A" w:rsidRPr="00B4326C">
        <w:rPr>
          <w:i/>
          <w:iCs/>
        </w:rPr>
        <w:t>Lobby Scene</w:t>
      </w:r>
      <w:r w:rsidR="00F5176A" w:rsidRPr="00B4326C">
        <w:t>, permitiendo al jugador iniciar una partida multijugador.</w:t>
      </w:r>
    </w:p>
    <w:p w14:paraId="7F3F1205" w14:textId="68B97651" w:rsidR="00CF4F0A" w:rsidRPr="00B4326C" w:rsidRDefault="00CF4F0A">
      <w:pPr>
        <w:pStyle w:val="Prrafodelista"/>
        <w:numPr>
          <w:ilvl w:val="1"/>
          <w:numId w:val="16"/>
        </w:numPr>
      </w:pPr>
      <w:r w:rsidRPr="00B4326C">
        <w:rPr>
          <w:i/>
          <w:iCs/>
        </w:rPr>
        <w:t>Quit game</w:t>
      </w:r>
      <w:r w:rsidRPr="00B4326C">
        <w:t xml:space="preserve">: </w:t>
      </w:r>
      <w:r w:rsidR="00F5176A" w:rsidRPr="00B4326C">
        <w:t>al usar este botón, se cierran todos los procesos asociados a la aplicación.</w:t>
      </w:r>
    </w:p>
    <w:p w14:paraId="765253FD" w14:textId="19C855F8" w:rsidR="008E1051" w:rsidRPr="00B4326C" w:rsidRDefault="008E1051">
      <w:pPr>
        <w:pStyle w:val="Prrafodelista"/>
        <w:numPr>
          <w:ilvl w:val="0"/>
          <w:numId w:val="16"/>
        </w:numPr>
      </w:pPr>
      <w:r w:rsidRPr="00B4326C">
        <w:rPr>
          <w:i/>
          <w:iCs/>
        </w:rPr>
        <w:t>Loading Scene</w:t>
      </w:r>
      <w:r w:rsidRPr="00B4326C">
        <w:t>.</w:t>
      </w:r>
      <w:r w:rsidR="00F5176A" w:rsidRPr="00B4326C">
        <w:t xml:space="preserve"> Se utiliza como escena intermedia mientras el sistema realiza la transición de las escenas. Esto ofrece al jugador retroalimentación cuando se está cargando una nueva escena, puesto que Unity, cuando carga una escena, muestra por pantalla el último fotograma dibujado de la escena origen, hasta que se carga en su totalidad la escena destino.</w:t>
      </w:r>
    </w:p>
    <w:p w14:paraId="3391E2FE" w14:textId="76DBC6C7" w:rsidR="008E1051" w:rsidRPr="00B4326C" w:rsidRDefault="008E1051">
      <w:pPr>
        <w:pStyle w:val="Prrafodelista"/>
        <w:numPr>
          <w:ilvl w:val="0"/>
          <w:numId w:val="16"/>
        </w:numPr>
      </w:pPr>
      <w:r w:rsidRPr="00B4326C">
        <w:rPr>
          <w:i/>
          <w:iCs/>
        </w:rPr>
        <w:t>Lobby Scene</w:t>
      </w:r>
      <w:r w:rsidRPr="00B4326C">
        <w:t>.</w:t>
      </w:r>
      <w:r w:rsidR="00F5176A" w:rsidRPr="00B4326C">
        <w:t xml:space="preserve"> Esta escena ofrece al jugador dos opciones:</w:t>
      </w:r>
    </w:p>
    <w:p w14:paraId="210FAB79" w14:textId="36590323" w:rsidR="00F5176A" w:rsidRPr="00B4326C" w:rsidRDefault="00F5176A">
      <w:pPr>
        <w:pStyle w:val="Prrafodelista"/>
        <w:numPr>
          <w:ilvl w:val="1"/>
          <w:numId w:val="16"/>
        </w:numPr>
      </w:pPr>
      <w:r w:rsidRPr="00B4326C">
        <w:rPr>
          <w:i/>
          <w:iCs/>
        </w:rPr>
        <w:t>Create game</w:t>
      </w:r>
      <w:r w:rsidRPr="00B4326C">
        <w:t xml:space="preserve">: cuando se presiona este botón, el sistema crea un nuevo </w:t>
      </w:r>
      <w:r w:rsidRPr="00B4326C">
        <w:rPr>
          <w:i/>
          <w:iCs/>
        </w:rPr>
        <w:t>lobby</w:t>
      </w:r>
      <w:r w:rsidRPr="00B4326C">
        <w:t xml:space="preserve"> o sala de juego, a través del servicio Lobby, de Unity Game Services. Tras crear una sala, el juego sistema cargará la escena </w:t>
      </w:r>
      <w:r w:rsidRPr="00B4326C">
        <w:rPr>
          <w:i/>
          <w:iCs/>
        </w:rPr>
        <w:t>Player Selection Scene</w:t>
      </w:r>
      <w:r w:rsidRPr="00B4326C">
        <w:t>.</w:t>
      </w:r>
    </w:p>
    <w:p w14:paraId="5E2B6C61" w14:textId="5EA4B540" w:rsidR="00F5176A" w:rsidRPr="00B4326C" w:rsidRDefault="00F5176A">
      <w:pPr>
        <w:pStyle w:val="Prrafodelista"/>
        <w:numPr>
          <w:ilvl w:val="1"/>
          <w:numId w:val="16"/>
        </w:numPr>
      </w:pPr>
      <w:r w:rsidRPr="00B4326C">
        <w:rPr>
          <w:i/>
          <w:iCs/>
        </w:rPr>
        <w:t>Join game</w:t>
      </w:r>
      <w:r w:rsidRPr="00B4326C">
        <w:t xml:space="preserve">: tras pulsar este botón, el sistema tratará de unirse al </w:t>
      </w:r>
      <w:r w:rsidRPr="00B4326C">
        <w:rPr>
          <w:i/>
          <w:iCs/>
        </w:rPr>
        <w:t>lobby</w:t>
      </w:r>
      <w:r w:rsidRPr="00B4326C">
        <w:t xml:space="preserve"> asociado al código introducido en la caja de texto, </w:t>
      </w:r>
      <w:r w:rsidR="00B13827" w:rsidRPr="00B4326C">
        <w:t xml:space="preserve">situada inmediatamente encima de este botón. Si el jugador ha introducido un código incorrecto, la sala está llena, o ha habido algún error, el sistema muestra un mensaje de error al jugador, con un botón que le permite volver al menú principal. En caso de no ocurrir ningún error, el sistema avanzará a la escena </w:t>
      </w:r>
      <w:r w:rsidR="00B13827" w:rsidRPr="00B4326C">
        <w:rPr>
          <w:i/>
          <w:iCs/>
        </w:rPr>
        <w:t>Player Selection Scene</w:t>
      </w:r>
      <w:r w:rsidR="00B13827" w:rsidRPr="00B4326C">
        <w:t>.</w:t>
      </w:r>
    </w:p>
    <w:p w14:paraId="1B09C7D1" w14:textId="760FBFBD" w:rsidR="008E1051" w:rsidRPr="00B4326C" w:rsidRDefault="008E1051">
      <w:pPr>
        <w:pStyle w:val="Prrafodelista"/>
        <w:numPr>
          <w:ilvl w:val="0"/>
          <w:numId w:val="16"/>
        </w:numPr>
      </w:pPr>
      <w:r w:rsidRPr="00B4326C">
        <w:rPr>
          <w:i/>
          <w:iCs/>
        </w:rPr>
        <w:t>Player Selection Sce</w:t>
      </w:r>
      <w:r w:rsidRPr="00B4326C">
        <w:t>ne.</w:t>
      </w:r>
      <w:r w:rsidR="00B13827" w:rsidRPr="00B4326C">
        <w:t xml:space="preserve"> Esta escena permite al jugador elegir un nombre para su jugador que, actualmente, solo tiene una función estética. Asimismo, muestra al jugador el código del </w:t>
      </w:r>
      <w:r w:rsidR="00B13827" w:rsidRPr="00B4326C">
        <w:rPr>
          <w:i/>
          <w:iCs/>
        </w:rPr>
        <w:t>lobby</w:t>
      </w:r>
      <w:r w:rsidR="00B13827" w:rsidRPr="00B4326C">
        <w:t xml:space="preserve">, permitiendo al jugador comunicárselo a la persona que quiere que se una a su partida. Además, en la escena se incluye un botón para volver al menú principal y otro botón, que permite al jugador establecer su estado a listo. El sistema solo cambiará a la escena </w:t>
      </w:r>
      <w:r w:rsidR="00B13827" w:rsidRPr="00B4326C">
        <w:rPr>
          <w:i/>
          <w:iCs/>
        </w:rPr>
        <w:t>Level 1 Scene</w:t>
      </w:r>
      <w:r w:rsidR="00B13827" w:rsidRPr="00B4326C">
        <w:t xml:space="preserve"> cuando todos los jugadores presionen este botón. Sin embargo, esto tiene una implicación. Cuando solo hay un jugador en la escena, el sistema avanzará a la escena de juego igualmente, por lo que, actualmente, es necesario que el anfitrión espere a que el segundo jugador se haya unido a su sala.</w:t>
      </w:r>
    </w:p>
    <w:p w14:paraId="2A108114" w14:textId="7B5CC772" w:rsidR="008E1051" w:rsidRPr="00B4326C" w:rsidRDefault="008E1051">
      <w:pPr>
        <w:pStyle w:val="Prrafodelista"/>
        <w:numPr>
          <w:ilvl w:val="0"/>
          <w:numId w:val="16"/>
        </w:numPr>
      </w:pPr>
      <w:r w:rsidRPr="00B4326C">
        <w:rPr>
          <w:i/>
          <w:iCs/>
        </w:rPr>
        <w:t>Level 1 Scene</w:t>
      </w:r>
      <w:r w:rsidRPr="00B4326C">
        <w:t>.</w:t>
      </w:r>
      <w:r w:rsidR="00A50509" w:rsidRPr="00B4326C">
        <w:t xml:space="preserve"> Esta escena se corresponde a la escena de juego o partida, en la que ocurren todos los sucesos explicados en el epígrafe 4.2.3. Contiene todos los objetos relevantes a una partida, como la disposición de la mazmorra, obstáculos, jugadores y el resto de lógica asociada. </w:t>
      </w:r>
    </w:p>
    <w:p w14:paraId="0C658C61" w14:textId="61288DAD" w:rsidR="00BD0DBE" w:rsidRPr="00B4326C" w:rsidRDefault="00506B9C" w:rsidP="00BD0DBE">
      <w:pPr>
        <w:pStyle w:val="Prrafodelista"/>
        <w:ind w:firstLine="0"/>
      </w:pPr>
      <w:r w:rsidRPr="00B4326C">
        <w:lastRenderedPageBreak/>
        <w:t xml:space="preserve">Como se puede apreciar, el nombre de esta escena indica que se trata del nivel 1 de la partida. Esto se debe a que, en los comienzos, se pensó en diseñar más de un nivel, pero por falta de tiempo se acabó desestimando. No obstante, esto se trata más adelante, en las conclusiones del proyecto y líneas de trabajo futuras. </w:t>
      </w:r>
    </w:p>
    <w:p w14:paraId="326928A2" w14:textId="2F6074CD" w:rsidR="00F62FD7" w:rsidRPr="00B4326C" w:rsidRDefault="00DD2671">
      <w:pPr>
        <w:pStyle w:val="Epgrafe"/>
        <w:numPr>
          <w:ilvl w:val="2"/>
          <w:numId w:val="2"/>
        </w:numPr>
      </w:pPr>
      <w:bookmarkStart w:id="148" w:name="_Toc169177078"/>
      <w:r w:rsidRPr="00B4326C">
        <w:t>Diseño del multijugador</w:t>
      </w:r>
      <w:bookmarkEnd w:id="148"/>
    </w:p>
    <w:p w14:paraId="61FB7AA5" w14:textId="1D76115F" w:rsidR="00F62FD7" w:rsidRPr="00B4326C" w:rsidRDefault="00F62FD7" w:rsidP="00F62FD7">
      <w:r w:rsidRPr="00B4326C">
        <w:t>Antes de hablar sobre el diseño del multijugador de este prototipo, es necesario hablar de varios temas relacionados con la forma en la que se implementa este en Unity. Estos dos temas se comentan en los siguientes subapartados.</w:t>
      </w:r>
    </w:p>
    <w:p w14:paraId="2EBE0F1F" w14:textId="7D5B2F2D" w:rsidR="00812D73" w:rsidRPr="00B4326C" w:rsidRDefault="00812D73">
      <w:pPr>
        <w:pStyle w:val="Epgrafe"/>
        <w:numPr>
          <w:ilvl w:val="3"/>
          <w:numId w:val="2"/>
        </w:numPr>
      </w:pPr>
      <w:bookmarkStart w:id="149" w:name="_Toc169177079"/>
      <w:r w:rsidRPr="00B4326C">
        <w:t>Propiedad y autoridad sobre los objetos</w:t>
      </w:r>
      <w:bookmarkEnd w:id="149"/>
    </w:p>
    <w:p w14:paraId="1E06F708" w14:textId="05351E9F" w:rsidR="00812D73" w:rsidRPr="00B4326C" w:rsidRDefault="00812D73" w:rsidP="00812D73">
      <w:r w:rsidRPr="00B4326C">
        <w:t xml:space="preserve">En Unity, la propiedad sobre un objeto de red se refiere a qué actor en específico tiene el control sobre dicho objeto, pudiendo cambiar su estado y propagando estos cambios al resto de clientes de la red. En el caso de la autoridad, se refiere a qué entidad de la red tiene permiso para tomar decisiones finales sobre el objeto de red, como su creación o destrucción, o un cambio de propietario </w:t>
      </w:r>
      <w:r w:rsidRPr="00B4326C">
        <w:fldChar w:fldCharType="begin"/>
      </w:r>
      <w:r w:rsidR="00433FFE" w:rsidRPr="00B4326C">
        <w:instrText xml:space="preserve"> ADDIN ZOTERO_ITEM CSL_CITATION {"citationID":"hCI8bGb0","properties":{"formattedCitation":"[74]","plainCitation":"[74]","noteIndex":0},"citationItems":[{"id":80,"uris":["http://zotero.org/users/local/bjn5mCLu/items/9WCA2X9P"],"itemData":{"id":80,"type":"webpage","abstract":"By default, Netcode for GameObjects assumes a client-server topology, in which the server owns all NetworkObjects (with some exceptions) and has ultimate authority over spawning and despawning.","language":"en-US","title":"Understanding ownership and authority | Unity Multiplayer Networking","URL":"https://docs-multiplayer.unity3d.com/netcode/current/basics/ownership/","accessed":{"date-parts":[["2024",5,19]]},"issued":{"date-parts":[["2024",4,8]]}}}],"schema":"https://github.com/citation-style-language/schema/raw/master/csl-citation.json"} </w:instrText>
      </w:r>
      <w:r w:rsidRPr="00B4326C">
        <w:fldChar w:fldCharType="separate"/>
      </w:r>
      <w:r w:rsidR="00433FFE" w:rsidRPr="00B4326C">
        <w:t>[74]</w:t>
      </w:r>
      <w:r w:rsidRPr="00B4326C">
        <w:fldChar w:fldCharType="end"/>
      </w:r>
      <w:r w:rsidRPr="00B4326C">
        <w:t xml:space="preserve">. </w:t>
      </w:r>
    </w:p>
    <w:p w14:paraId="0C3FB145" w14:textId="77777777" w:rsidR="00812D73" w:rsidRPr="00B4326C" w:rsidRDefault="00812D73" w:rsidP="00812D73">
      <w:r w:rsidRPr="00B4326C">
        <w:t xml:space="preserve">En las arquitecturas Cliente-Servidor y derivadas, quien tiene autoridad y propiedad sobre todos los objetos de red es el servidor, siendo este el único responsable de realizar cambios sobre ellos, como su instanciación, modificación o destrucción, por lo que en el caso de que un cliente quiera realizar un cambio sobre un objeto de red, es necesario que este envíe una petición al servidor y que este ejecute los cambios. En una topología de autoridad distribuida, la autoridad siempre la tiene el propietario de la sesión, mientras que la propiedad de los objetos de red se puede transferir entre los distintos clientes conectados de manera dinámica. </w:t>
      </w:r>
    </w:p>
    <w:p w14:paraId="5665B20F" w14:textId="22D060D2" w:rsidR="00812D73" w:rsidRPr="00B4326C" w:rsidRDefault="00812D73">
      <w:pPr>
        <w:pStyle w:val="Epgrafe"/>
        <w:numPr>
          <w:ilvl w:val="4"/>
          <w:numId w:val="2"/>
        </w:numPr>
      </w:pPr>
      <w:bookmarkStart w:id="150" w:name="_Toc169177080"/>
      <w:r w:rsidRPr="00B4326C">
        <w:t>Autoridad del servidor vs. Autoridad del cliente</w:t>
      </w:r>
      <w:bookmarkEnd w:id="150"/>
    </w:p>
    <w:p w14:paraId="3BCF9148" w14:textId="676DCB2E" w:rsidR="00812D73" w:rsidRPr="00B4326C" w:rsidRDefault="00812D73" w:rsidP="00812D73">
      <w:r w:rsidRPr="00B4326C">
        <w:t xml:space="preserve">En Unity, normalmente es el servidor quien posee la autoridad sobre los objetos de la escena. No obstante, es posible cambiar la autoridad de un objeto a un cliente, por ejemplo, para el objeto de red que represente al jugador asociado. Esto tiene ciertas ventajas y desventajas, como se va a observar en la tabla </w:t>
      </w:r>
      <w:r w:rsidR="00433FFE" w:rsidRPr="00B4326C">
        <w:t>4</w:t>
      </w:r>
      <w:r w:rsidRPr="00B4326C">
        <w:t xml:space="preserve">.1 </w:t>
      </w:r>
      <w:r w:rsidRPr="00B4326C">
        <w:fldChar w:fldCharType="begin"/>
      </w:r>
      <w:r w:rsidR="00433FFE" w:rsidRPr="00B4326C">
        <w:instrText xml:space="preserve"> ADDIN ZOTERO_ITEM CSL_CITATION {"citationID":"DMwk2zuC","properties":{"formattedCitation":"[75]","plainCitation":"[75]","noteIndex":0},"citationItems":[{"id":86,"uris":["http://zotero.org/users/local/bjn5mCLu/items/AVBXFEDQ"],"itemData":{"id":86,"type":"webpage","abstract":"Tricks and patterns to hide latency, what's acceptable to manage client side with client authority before sending it to the server, prediction, server rewind, action anticipation, etc.","language":"en-US","title":"Tricks and patterns to deal with latency | Unity Multiplayer Networking","URL":"https://docs-multiplayer.unity3d.com/netcode/current/learn/dealing-with-latency/","accessed":{"date-parts":[["2024",5,19]]},"issued":{"date-parts":[["2024",5,1]]}}}],"schema":"https://github.com/citation-style-language/schema/raw/master/csl-citation.json"} </w:instrText>
      </w:r>
      <w:r w:rsidRPr="00B4326C">
        <w:fldChar w:fldCharType="separate"/>
      </w:r>
      <w:r w:rsidR="00433FFE" w:rsidRPr="00B4326C">
        <w:t>[75]</w:t>
      </w:r>
      <w:r w:rsidRPr="00B4326C">
        <w:fldChar w:fldCharType="end"/>
      </w:r>
      <w:r w:rsidRPr="00B4326C">
        <w:t>:</w:t>
      </w:r>
    </w:p>
    <w:p w14:paraId="25055CB0" w14:textId="0EC99B42" w:rsidR="00812D73" w:rsidRPr="00B4326C" w:rsidRDefault="00812D73" w:rsidP="00812D73">
      <w:pPr>
        <w:pStyle w:val="TtuloTablaING"/>
      </w:pPr>
      <w:bookmarkStart w:id="151" w:name="_Toc169177215"/>
      <w:r w:rsidRPr="00B4326C">
        <w:t xml:space="preserve">Tabla </w:t>
      </w:r>
      <w:r w:rsidR="00433FFE" w:rsidRPr="00B4326C">
        <w:t>4.1</w:t>
      </w:r>
      <w:r w:rsidRPr="00B4326C">
        <w:t>.</w:t>
      </w:r>
      <w:r w:rsidRPr="00B4326C">
        <w:br/>
        <w:t>Diferencias entre Autoridad del Servidor y Autoridad del Cliente</w:t>
      </w:r>
      <w:bookmarkEnd w:id="151"/>
    </w:p>
    <w:tbl>
      <w:tblPr>
        <w:tblStyle w:val="Tablaconcuadrcula"/>
        <w:tblW w:w="0" w:type="auto"/>
        <w:jc w:val="center"/>
        <w:tblLook w:val="04A0" w:firstRow="1" w:lastRow="0" w:firstColumn="1" w:lastColumn="0" w:noHBand="0" w:noVBand="1"/>
      </w:tblPr>
      <w:tblGrid>
        <w:gridCol w:w="1610"/>
        <w:gridCol w:w="3555"/>
        <w:gridCol w:w="3555"/>
      </w:tblGrid>
      <w:tr w:rsidR="00812D73" w:rsidRPr="00B4326C" w14:paraId="0EA54573" w14:textId="77777777" w:rsidTr="00812D73">
        <w:trPr>
          <w:cantSplit/>
          <w:tblHeader/>
          <w:jc w:val="center"/>
        </w:trPr>
        <w:tc>
          <w:tcPr>
            <w:tcW w:w="1526" w:type="dxa"/>
            <w:tcBorders>
              <w:top w:val="nil"/>
              <w:left w:val="nil"/>
            </w:tcBorders>
          </w:tcPr>
          <w:p w14:paraId="59C18422" w14:textId="77777777" w:rsidR="00812D73" w:rsidRPr="00B4326C" w:rsidRDefault="00812D73" w:rsidP="0017760F"/>
        </w:tc>
        <w:tc>
          <w:tcPr>
            <w:tcW w:w="3559" w:type="dxa"/>
          </w:tcPr>
          <w:p w14:paraId="6FF6EF08" w14:textId="77777777" w:rsidR="00812D73" w:rsidRPr="00B4326C" w:rsidRDefault="00812D73" w:rsidP="0017760F">
            <w:pPr>
              <w:rPr>
                <w:b/>
                <w:bCs/>
              </w:rPr>
            </w:pPr>
            <w:r w:rsidRPr="00B4326C">
              <w:rPr>
                <w:b/>
                <w:bCs/>
              </w:rPr>
              <w:t>Autoridad del servidor</w:t>
            </w:r>
          </w:p>
        </w:tc>
        <w:tc>
          <w:tcPr>
            <w:tcW w:w="3559" w:type="dxa"/>
          </w:tcPr>
          <w:p w14:paraId="6F3CE836" w14:textId="77777777" w:rsidR="00812D73" w:rsidRPr="00B4326C" w:rsidRDefault="00812D73" w:rsidP="0017760F">
            <w:pPr>
              <w:rPr>
                <w:b/>
                <w:bCs/>
              </w:rPr>
            </w:pPr>
            <w:r w:rsidRPr="00B4326C">
              <w:rPr>
                <w:b/>
                <w:bCs/>
              </w:rPr>
              <w:t>Autoridad del cliente</w:t>
            </w:r>
          </w:p>
        </w:tc>
      </w:tr>
      <w:tr w:rsidR="00812D73" w:rsidRPr="00B4326C" w14:paraId="184EF534" w14:textId="77777777" w:rsidTr="00812D73">
        <w:trPr>
          <w:cantSplit/>
          <w:jc w:val="center"/>
        </w:trPr>
        <w:tc>
          <w:tcPr>
            <w:tcW w:w="1526" w:type="dxa"/>
          </w:tcPr>
          <w:p w14:paraId="7565FA8E" w14:textId="77777777" w:rsidR="00812D73" w:rsidRPr="00B4326C" w:rsidRDefault="00812D73" w:rsidP="0017760F">
            <w:pPr>
              <w:rPr>
                <w:b/>
                <w:bCs/>
              </w:rPr>
            </w:pPr>
            <w:r w:rsidRPr="00B4326C">
              <w:rPr>
                <w:b/>
                <w:bCs/>
              </w:rPr>
              <w:t>Seguridad</w:t>
            </w:r>
          </w:p>
        </w:tc>
        <w:tc>
          <w:tcPr>
            <w:tcW w:w="3559" w:type="dxa"/>
          </w:tcPr>
          <w:p w14:paraId="644A191D" w14:textId="77777777" w:rsidR="00812D73" w:rsidRPr="00B4326C" w:rsidRDefault="00812D73" w:rsidP="0017760F">
            <w:r w:rsidRPr="00B4326C">
              <w:t>Mayor seguridad. Al ser todas las peticiones de los clientes verificadas por el servidor, se evita cualquier modificación posible que pueda afectar al entorno de juego.</w:t>
            </w:r>
          </w:p>
        </w:tc>
        <w:tc>
          <w:tcPr>
            <w:tcW w:w="3559" w:type="dxa"/>
          </w:tcPr>
          <w:p w14:paraId="09B24D5F" w14:textId="77777777" w:rsidR="00812D73" w:rsidRPr="00B4326C" w:rsidRDefault="00812D73" w:rsidP="0017760F">
            <w:r w:rsidRPr="00B4326C">
              <w:t xml:space="preserve">Menor seguridad. No se verifican las acciones del cliente, si no que se sincronizan al servidor directamente los cambios. Esto implica que cualquier cliente puede modificar el estado del juego. Por esta razón, su uso no está aconsejado en juegos donde hay un carácter competitivo o existe el </w:t>
            </w:r>
            <w:r w:rsidRPr="00B4326C">
              <w:rPr>
                <w:i/>
                <w:iCs/>
              </w:rPr>
              <w:t>Player versus Player</w:t>
            </w:r>
            <w:r w:rsidRPr="00B4326C">
              <w:t xml:space="preserve"> (jugador contra jugador).</w:t>
            </w:r>
          </w:p>
        </w:tc>
      </w:tr>
      <w:tr w:rsidR="00812D73" w:rsidRPr="00B4326C" w14:paraId="47077165" w14:textId="77777777" w:rsidTr="00812D73">
        <w:trPr>
          <w:cantSplit/>
          <w:jc w:val="center"/>
        </w:trPr>
        <w:tc>
          <w:tcPr>
            <w:tcW w:w="1526" w:type="dxa"/>
          </w:tcPr>
          <w:p w14:paraId="28218E81" w14:textId="77777777" w:rsidR="00812D73" w:rsidRPr="00B4326C" w:rsidRDefault="00812D73" w:rsidP="0017760F">
            <w:pPr>
              <w:rPr>
                <w:b/>
                <w:bCs/>
              </w:rPr>
            </w:pPr>
            <w:r w:rsidRPr="00B4326C">
              <w:rPr>
                <w:b/>
                <w:bCs/>
              </w:rPr>
              <w:lastRenderedPageBreak/>
              <w:t>Respuesta</w:t>
            </w:r>
          </w:p>
        </w:tc>
        <w:tc>
          <w:tcPr>
            <w:tcW w:w="3559" w:type="dxa"/>
          </w:tcPr>
          <w:p w14:paraId="2A64B0B3" w14:textId="77777777" w:rsidR="00812D73" w:rsidRPr="00B4326C" w:rsidRDefault="00812D73" w:rsidP="0017760F">
            <w:r w:rsidRPr="00B4326C">
              <w:t xml:space="preserve">Menor capacidad de respuesta. Como todas las acciones tienen que ser verificadas por el servidor, esto implica que, por ejemplo, si un cliente quiere mover su jugador, tiene que realizar una petición al servidor y que este realice el cambio, sincronizando posteriormente los cambios realizados por el servidor. Esto se traduce en un aumento del tiempo de respuesta y si la conexión con el servidor no es estable, puede dar lugar a problemas de sincronización por parte del cliente. No obstante, el resto de los clientes verán los cambios reflejados correctamente. </w:t>
            </w:r>
          </w:p>
        </w:tc>
        <w:tc>
          <w:tcPr>
            <w:tcW w:w="3559" w:type="dxa"/>
          </w:tcPr>
          <w:p w14:paraId="73DB8197" w14:textId="77777777" w:rsidR="00812D73" w:rsidRPr="00B4326C" w:rsidRDefault="00812D73" w:rsidP="0017760F">
            <w:r w:rsidRPr="00B4326C">
              <w:t>Mayor capacidad de respuesta. Al no tener que realizar una petición al servidor para realizar una acción, el cliente que la ejecuta observa los cambios realizados de manera instantánea. Esto se traduce en una menor latencia por parte del cliente, lo que es ideal en juegos que no sean competitivos y se desee que los clientes tengan una mayor capacidad de respuesta.</w:t>
            </w:r>
          </w:p>
        </w:tc>
      </w:tr>
      <w:tr w:rsidR="00812D73" w:rsidRPr="00B4326C" w14:paraId="78F4B4FC" w14:textId="77777777" w:rsidTr="00812D73">
        <w:trPr>
          <w:cantSplit/>
          <w:jc w:val="center"/>
        </w:trPr>
        <w:tc>
          <w:tcPr>
            <w:tcW w:w="1526" w:type="dxa"/>
          </w:tcPr>
          <w:p w14:paraId="03960D22" w14:textId="77777777" w:rsidR="00812D73" w:rsidRPr="00B4326C" w:rsidRDefault="00812D73" w:rsidP="0017760F">
            <w:pPr>
              <w:rPr>
                <w:b/>
                <w:bCs/>
              </w:rPr>
            </w:pPr>
            <w:r w:rsidRPr="00B4326C">
              <w:rPr>
                <w:b/>
                <w:bCs/>
              </w:rPr>
              <w:t>Sincronización</w:t>
            </w:r>
          </w:p>
        </w:tc>
        <w:tc>
          <w:tcPr>
            <w:tcW w:w="3559" w:type="dxa"/>
          </w:tcPr>
          <w:p w14:paraId="2E8271DF" w14:textId="77777777" w:rsidR="00812D73" w:rsidRPr="00B4326C" w:rsidRDefault="00812D73" w:rsidP="0017760F">
            <w:r w:rsidRPr="00B4326C">
              <w:t xml:space="preserve">No existen problemas de sincronización. El servidor es quién ejecuta todas las acciones, por lo que, si un cliente tiene una conexión inestable con el servidor, el resto de los clientes no se verán afectados y se seguirán sincronizando todos los cambios. </w:t>
            </w:r>
          </w:p>
        </w:tc>
        <w:tc>
          <w:tcPr>
            <w:tcW w:w="3559" w:type="dxa"/>
          </w:tcPr>
          <w:p w14:paraId="5D574B68" w14:textId="77777777" w:rsidR="00812D73" w:rsidRPr="00B4326C" w:rsidRDefault="00812D73" w:rsidP="0017760F">
            <w:r w:rsidRPr="00B4326C">
              <w:t xml:space="preserve">Pueden existir problemas de sincronización. En el caso de que un cliente no tenga una conexión estable con el servidor, los cambios que realice este cliente no se sincronizarán adecuadamente con el servidor, por lo que el resto de los clientes no observarán el mismo comportamiento que el cliente local que está sufriendo la inestabilidad de red. </w:t>
            </w:r>
          </w:p>
        </w:tc>
      </w:tr>
    </w:tbl>
    <w:p w14:paraId="5926A0EE" w14:textId="77777777" w:rsidR="00812D73" w:rsidRPr="00B4326C" w:rsidRDefault="00812D73" w:rsidP="00812D73"/>
    <w:p w14:paraId="244A12B9" w14:textId="0C1902B9" w:rsidR="00812D73" w:rsidRPr="00B4326C" w:rsidRDefault="00812D73">
      <w:pPr>
        <w:pStyle w:val="Epgrafe"/>
        <w:numPr>
          <w:ilvl w:val="3"/>
          <w:numId w:val="2"/>
        </w:numPr>
      </w:pPr>
      <w:bookmarkStart w:id="152" w:name="_Toc169177081"/>
      <w:r w:rsidRPr="00B4326C">
        <w:t>Soluciones para implementar el multijugador en Unity</w:t>
      </w:r>
      <w:bookmarkEnd w:id="152"/>
    </w:p>
    <w:p w14:paraId="56CF51D4" w14:textId="77777777" w:rsidR="00812D73" w:rsidRPr="00B4326C" w:rsidRDefault="00812D73" w:rsidP="00812D73">
      <w:r w:rsidRPr="00B4326C">
        <w:t>En la actualidad, Unity dispone de dos soluciones oficiales para la implementación del multijugador, siendo estas Netcode for GameObjects y Netcode for Entities. Además, incluye otras implementaciones desarrolladas por la comunidad o empresas privadas. En este proyecto, solo se han valorado las soluciones de Fish-Networking y Mirror.</w:t>
      </w:r>
    </w:p>
    <w:p w14:paraId="6A831DE9" w14:textId="05DDD5A6" w:rsidR="00812D73" w:rsidRPr="00B4326C" w:rsidRDefault="00812D73" w:rsidP="00812D73">
      <w:r w:rsidRPr="00B4326C">
        <w:t xml:space="preserve">Netcode for GameObjects, en adelante NGO, es una biblioteca oficial de alto nivel desarrollada por Unity, que permite al desarrollador enviar datos del mundo y de los objetos de la sesión, en Unity llamados </w:t>
      </w:r>
      <w:r w:rsidRPr="00B4326C">
        <w:rPr>
          <w:i/>
          <w:iCs/>
        </w:rPr>
        <w:t>GameObjects</w:t>
      </w:r>
      <w:r w:rsidRPr="00B4326C">
        <w:t xml:space="preserve"> (en castellano, objetos del juego), a través de una red a todos los jugadores de la sesión. Actualmente, está disponible en todas las plataformas de escritorio, móviles y realidad extendida, además de la mayoría de plataformas cerradas, como las consolas </w:t>
      </w:r>
      <w:r w:rsidRPr="00B4326C">
        <w:fldChar w:fldCharType="begin"/>
      </w:r>
      <w:r w:rsidR="00433FFE" w:rsidRPr="00B4326C">
        <w:instrText xml:space="preserve"> ADDIN ZOTERO_ITEM CSL_CITATION {"citationID":"tkxZl6SC","properties":{"formattedCitation":"[76]","plainCitation":"[76]","noteIndex":0},"citationItems":[{"id":74,"uris":["http://zotero.org/users/local/bjn5mCLu/items/7CWYRJ6G"],"itemData":{"id":74,"type":"webpage","abstract":"Overview of Unity's Netcode for GameObjects for your multiplayer networking needs.","language":"en-US","title":"About Netcode for GameObjects | Unity Multiplayer Networking","URL":"https://docs-multiplayer.unity3d.com/netcode/1.5.2/about/","accessed":{"date-parts":[["2024",5,19]]},"issued":{"date-parts":[["2023",11,8]]}}}],"schema":"https://github.com/citation-style-language/schema/raw/master/csl-citation.json"} </w:instrText>
      </w:r>
      <w:r w:rsidRPr="00B4326C">
        <w:fldChar w:fldCharType="separate"/>
      </w:r>
      <w:r w:rsidR="00433FFE" w:rsidRPr="00B4326C">
        <w:t>[76]</w:t>
      </w:r>
      <w:r w:rsidRPr="00B4326C">
        <w:fldChar w:fldCharType="end"/>
      </w:r>
      <w:r w:rsidRPr="00B4326C">
        <w:t>. Esta solución ha sido la elegida en el desarrollo de la práctica, al ser una solución con soporte oficial y una documentación muy detallada.</w:t>
      </w:r>
    </w:p>
    <w:p w14:paraId="431F6310" w14:textId="64319B7A" w:rsidR="00812D73" w:rsidRPr="00B4326C" w:rsidRDefault="00812D73" w:rsidP="00812D73">
      <w:r w:rsidRPr="00B4326C">
        <w:t>Por otro lado, Unity ofrece la biblioteca de Netcode for Entities. Esta biblioteca, que forma parte de Unity DOTS (</w:t>
      </w:r>
      <w:r w:rsidRPr="00B4326C">
        <w:rPr>
          <w:i/>
          <w:iCs/>
        </w:rPr>
        <w:t>Data-Oriented Technology Stack</w:t>
      </w:r>
      <w:r w:rsidRPr="00B4326C">
        <w:t>), depende fundamentalmente de la arquitectura ECS (</w:t>
      </w:r>
      <w:r w:rsidRPr="00B4326C">
        <w:rPr>
          <w:i/>
          <w:iCs/>
        </w:rPr>
        <w:t>Entity Component System</w:t>
      </w:r>
      <w:r w:rsidRPr="00B4326C">
        <w:t xml:space="preserve">) de Unity. Esta </w:t>
      </w:r>
      <w:r w:rsidRPr="00B4326C">
        <w:lastRenderedPageBreak/>
        <w:t xml:space="preserve">arquitectura emplea entidades, o </w:t>
      </w:r>
      <w:r w:rsidRPr="00B4326C">
        <w:rPr>
          <w:i/>
          <w:iCs/>
        </w:rPr>
        <w:t>entities</w:t>
      </w:r>
      <w:r w:rsidRPr="00B4326C">
        <w:t xml:space="preserve">, como unidades discretas para representar un conjunto de datos, a diferencia de las unidades que utiliza por defecto Unity, los </w:t>
      </w:r>
      <w:r w:rsidRPr="00B4326C">
        <w:rPr>
          <w:i/>
          <w:iCs/>
        </w:rPr>
        <w:t>GameObjects</w:t>
      </w:r>
      <w:r w:rsidRPr="00B4326C">
        <w:t xml:space="preserve">. Al contrario de estos últimos, una entidad actúa como un identificador agrupando componentes únicos, en vez de contener directamente código o servir como un contenedor asociado a otros componentes, como es en el caso de los </w:t>
      </w:r>
      <w:r w:rsidRPr="00B4326C">
        <w:rPr>
          <w:i/>
          <w:iCs/>
        </w:rPr>
        <w:t>GameObjects</w:t>
      </w:r>
      <w:r w:rsidRPr="00B4326C">
        <w:t xml:space="preserve"> </w:t>
      </w:r>
      <w:r w:rsidRPr="00B4326C">
        <w:fldChar w:fldCharType="begin"/>
      </w:r>
      <w:r w:rsidR="00433FFE" w:rsidRPr="00B4326C">
        <w:instrText xml:space="preserve"> ADDIN ZOTERO_ITEM CSL_CITATION {"citationID":"DS5ybLC9","properties":{"formattedCitation":"[77], [78]","plainCitation":"[77], [78]","noteIndex":0},"citationItems":[{"id":78,"uris":["http://zotero.org/users/local/bjn5mCLu/items/RFV33FVN"],"itemData":{"id":78,"type":"webpage","title":"Entities overview | Entities | 1.2.1","URL":"https://docs.unity3d.com/Packages/com.unity.entities@1.2/manual/index.html","accessed":{"date-parts":[["2024",5,19]]}}},{"id":76,"uris":["http://zotero.org/users/local/bjn5mCLu/items/969LP8CS"],"itemData":{"id":76,"type":"webpage","title":"Entity concepts | Entities | 1.2.1","URL":"https://docs.unity3d.com/Packages/com.unity.entities@1.2/manual/concepts-entities.html","accessed":{"date-parts":[["2024",5,19]]}}}],"schema":"https://github.com/citation-style-language/schema/raw/master/csl-citation.json"} </w:instrText>
      </w:r>
      <w:r w:rsidRPr="00B4326C">
        <w:fldChar w:fldCharType="separate"/>
      </w:r>
      <w:r w:rsidR="00433FFE" w:rsidRPr="00B4326C">
        <w:t>[77], [78]</w:t>
      </w:r>
      <w:r w:rsidRPr="00B4326C">
        <w:fldChar w:fldCharType="end"/>
      </w:r>
      <w:r w:rsidRPr="00B4326C">
        <w:t>.</w:t>
      </w:r>
    </w:p>
    <w:p w14:paraId="26283A7A" w14:textId="77232668" w:rsidR="00812D73" w:rsidRPr="00B4326C" w:rsidRDefault="00812D73" w:rsidP="00812D73">
      <w:r w:rsidRPr="00B4326C">
        <w:t xml:space="preserve">A continuación, se muestra la tabla </w:t>
      </w:r>
      <w:r w:rsidR="00433FFE" w:rsidRPr="00B4326C">
        <w:t>4.2</w:t>
      </w:r>
      <w:r w:rsidRPr="00B4326C">
        <w:t>, una tabla resumen con las diferencias entre estas dos soluciones.</w:t>
      </w:r>
    </w:p>
    <w:p w14:paraId="70580FBE" w14:textId="082065E7" w:rsidR="00812D73" w:rsidRPr="00B4326C" w:rsidRDefault="00812D73" w:rsidP="00812D73">
      <w:pPr>
        <w:pStyle w:val="TtuloTablaING"/>
      </w:pPr>
      <w:bookmarkStart w:id="153" w:name="_Toc169177216"/>
      <w:r w:rsidRPr="00B4326C">
        <w:t xml:space="preserve">Tabla </w:t>
      </w:r>
      <w:r w:rsidR="00433FFE" w:rsidRPr="00B4326C">
        <w:t>4</w:t>
      </w:r>
      <w:r w:rsidRPr="00B4326C">
        <w:t>.2.</w:t>
      </w:r>
      <w:r w:rsidRPr="00B4326C">
        <w:br/>
        <w:t>Diferencias entre NGO y Netcode for Entities</w:t>
      </w:r>
      <w:bookmarkEnd w:id="153"/>
    </w:p>
    <w:tbl>
      <w:tblPr>
        <w:tblStyle w:val="Tablaconcuadrcula"/>
        <w:tblW w:w="0" w:type="auto"/>
        <w:jc w:val="center"/>
        <w:tblLook w:val="04A0" w:firstRow="1" w:lastRow="0" w:firstColumn="1" w:lastColumn="0" w:noHBand="0" w:noVBand="1"/>
      </w:tblPr>
      <w:tblGrid>
        <w:gridCol w:w="1913"/>
        <w:gridCol w:w="3365"/>
        <w:gridCol w:w="3366"/>
      </w:tblGrid>
      <w:tr w:rsidR="00812D73" w:rsidRPr="00B4326C" w14:paraId="319D65B6" w14:textId="77777777" w:rsidTr="0017760F">
        <w:trPr>
          <w:cantSplit/>
          <w:tblHeader/>
          <w:jc w:val="center"/>
        </w:trPr>
        <w:tc>
          <w:tcPr>
            <w:tcW w:w="1913" w:type="dxa"/>
            <w:tcBorders>
              <w:top w:val="nil"/>
              <w:left w:val="nil"/>
            </w:tcBorders>
          </w:tcPr>
          <w:p w14:paraId="7D60D96A" w14:textId="77777777" w:rsidR="00812D73" w:rsidRPr="00B4326C" w:rsidRDefault="00812D73" w:rsidP="0017760F"/>
        </w:tc>
        <w:tc>
          <w:tcPr>
            <w:tcW w:w="3365" w:type="dxa"/>
          </w:tcPr>
          <w:p w14:paraId="0781BF35" w14:textId="77777777" w:rsidR="00812D73" w:rsidRPr="00B4326C" w:rsidRDefault="00812D73" w:rsidP="0017760F">
            <w:pPr>
              <w:rPr>
                <w:b/>
                <w:bCs/>
              </w:rPr>
            </w:pPr>
            <w:r w:rsidRPr="00B4326C">
              <w:rPr>
                <w:b/>
                <w:bCs/>
              </w:rPr>
              <w:t>Netcode for GameObjects</w:t>
            </w:r>
          </w:p>
        </w:tc>
        <w:tc>
          <w:tcPr>
            <w:tcW w:w="3366" w:type="dxa"/>
          </w:tcPr>
          <w:p w14:paraId="179105EF" w14:textId="77777777" w:rsidR="00812D73" w:rsidRPr="00B4326C" w:rsidRDefault="00812D73" w:rsidP="0017760F">
            <w:pPr>
              <w:rPr>
                <w:b/>
                <w:bCs/>
              </w:rPr>
            </w:pPr>
            <w:r w:rsidRPr="00B4326C">
              <w:rPr>
                <w:b/>
                <w:bCs/>
              </w:rPr>
              <w:t>Netcode for Entities</w:t>
            </w:r>
          </w:p>
        </w:tc>
      </w:tr>
      <w:tr w:rsidR="00812D73" w:rsidRPr="00B4326C" w14:paraId="22D12B73" w14:textId="77777777" w:rsidTr="0017760F">
        <w:trPr>
          <w:cantSplit/>
          <w:jc w:val="center"/>
        </w:trPr>
        <w:tc>
          <w:tcPr>
            <w:tcW w:w="1913" w:type="dxa"/>
            <w:tcBorders>
              <w:left w:val="single" w:sz="4" w:space="0" w:color="auto"/>
            </w:tcBorders>
          </w:tcPr>
          <w:p w14:paraId="7E53C052" w14:textId="77777777" w:rsidR="00812D73" w:rsidRPr="00B4326C" w:rsidRDefault="00812D73" w:rsidP="0017760F">
            <w:pPr>
              <w:rPr>
                <w:b/>
                <w:bCs/>
              </w:rPr>
            </w:pPr>
            <w:r w:rsidRPr="00B4326C">
              <w:rPr>
                <w:b/>
                <w:bCs/>
              </w:rPr>
              <w:t>Arquitecturas de red soportadas</w:t>
            </w:r>
          </w:p>
        </w:tc>
        <w:tc>
          <w:tcPr>
            <w:tcW w:w="3365" w:type="dxa"/>
          </w:tcPr>
          <w:p w14:paraId="6E05F562" w14:textId="77777777" w:rsidR="00812D73" w:rsidRPr="00B4326C" w:rsidRDefault="00812D73" w:rsidP="0017760F">
            <w:r w:rsidRPr="00B4326C">
              <w:t xml:space="preserve">Por defecto, NGO trabaja como una topología Cliente-Servidor, pero también permite utilizar topologías Cliente-Anfitrión y arquitecturas de autoridad distribuida. </w:t>
            </w:r>
          </w:p>
        </w:tc>
        <w:tc>
          <w:tcPr>
            <w:tcW w:w="3366" w:type="dxa"/>
          </w:tcPr>
          <w:p w14:paraId="75A3AA82" w14:textId="77777777" w:rsidR="00812D73" w:rsidRPr="00B4326C" w:rsidRDefault="00812D73" w:rsidP="0017760F">
            <w:r w:rsidRPr="00B4326C">
              <w:t>Solo soporta topologías Cliente-Servidor y Cliente-Anfitrión.</w:t>
            </w:r>
          </w:p>
        </w:tc>
      </w:tr>
      <w:tr w:rsidR="00812D73" w:rsidRPr="00B4326C" w14:paraId="3E211F26" w14:textId="77777777" w:rsidTr="0017760F">
        <w:trPr>
          <w:cantSplit/>
          <w:jc w:val="center"/>
        </w:trPr>
        <w:tc>
          <w:tcPr>
            <w:tcW w:w="1913" w:type="dxa"/>
            <w:tcBorders>
              <w:left w:val="single" w:sz="4" w:space="0" w:color="auto"/>
            </w:tcBorders>
          </w:tcPr>
          <w:p w14:paraId="4D7C95BF" w14:textId="77777777" w:rsidR="00812D73" w:rsidRPr="00B4326C" w:rsidRDefault="00812D73" w:rsidP="0017760F">
            <w:pPr>
              <w:rPr>
                <w:b/>
                <w:bCs/>
              </w:rPr>
            </w:pPr>
            <w:r w:rsidRPr="00B4326C">
              <w:rPr>
                <w:b/>
                <w:bCs/>
              </w:rPr>
              <w:t>Unidades sobre las que trabaja</w:t>
            </w:r>
          </w:p>
        </w:tc>
        <w:tc>
          <w:tcPr>
            <w:tcW w:w="3365" w:type="dxa"/>
          </w:tcPr>
          <w:p w14:paraId="3F89985A" w14:textId="77777777" w:rsidR="00812D73" w:rsidRPr="00B4326C" w:rsidRDefault="00812D73" w:rsidP="0017760F">
            <w:r w:rsidRPr="00B4326C">
              <w:t xml:space="preserve">Utiliza los componentes por defecto de Unity, los denominados </w:t>
            </w:r>
            <w:r w:rsidRPr="00B4326C">
              <w:rPr>
                <w:i/>
                <w:iCs/>
              </w:rPr>
              <w:t>GameObjects</w:t>
            </w:r>
            <w:r w:rsidRPr="00B4326C">
              <w:t xml:space="preserve"> y sus componentes, como </w:t>
            </w:r>
            <w:r w:rsidRPr="00B4326C">
              <w:rPr>
                <w:i/>
                <w:iCs/>
              </w:rPr>
              <w:t>Rigidbody</w:t>
            </w:r>
            <w:r w:rsidRPr="00B4326C">
              <w:t xml:space="preserve">, </w:t>
            </w:r>
            <w:r w:rsidRPr="00B4326C">
              <w:rPr>
                <w:i/>
                <w:iCs/>
              </w:rPr>
              <w:t>SpriteRenderer,</w:t>
            </w:r>
            <w:r w:rsidRPr="00B4326C">
              <w:t xml:space="preserve"> etc.</w:t>
            </w:r>
          </w:p>
        </w:tc>
        <w:tc>
          <w:tcPr>
            <w:tcW w:w="3366" w:type="dxa"/>
          </w:tcPr>
          <w:p w14:paraId="1CA697FA" w14:textId="77777777" w:rsidR="00812D73" w:rsidRPr="00B4326C" w:rsidRDefault="00812D73" w:rsidP="0017760F">
            <w:pPr>
              <w:rPr>
                <w:i/>
                <w:iCs/>
              </w:rPr>
            </w:pPr>
            <w:r w:rsidRPr="00B4326C">
              <w:t xml:space="preserve">Emplea las </w:t>
            </w:r>
            <w:r w:rsidRPr="00B4326C">
              <w:rPr>
                <w:i/>
                <w:iCs/>
              </w:rPr>
              <w:t>entities</w:t>
            </w:r>
            <w:r w:rsidRPr="00B4326C">
              <w:t xml:space="preserve"> del ECS y componentes especiales, como sistemas de físicas.</w:t>
            </w:r>
          </w:p>
        </w:tc>
      </w:tr>
      <w:tr w:rsidR="00812D73" w:rsidRPr="00B4326C" w14:paraId="00AD740D" w14:textId="77777777" w:rsidTr="0017760F">
        <w:trPr>
          <w:cantSplit/>
          <w:jc w:val="center"/>
        </w:trPr>
        <w:tc>
          <w:tcPr>
            <w:tcW w:w="1913" w:type="dxa"/>
            <w:tcBorders>
              <w:left w:val="single" w:sz="4" w:space="0" w:color="auto"/>
            </w:tcBorders>
          </w:tcPr>
          <w:p w14:paraId="17B4B9AB" w14:textId="77777777" w:rsidR="00812D73" w:rsidRPr="00B4326C" w:rsidRDefault="00812D73" w:rsidP="0017760F">
            <w:pPr>
              <w:rPr>
                <w:b/>
                <w:bCs/>
              </w:rPr>
            </w:pPr>
            <w:r w:rsidRPr="00B4326C">
              <w:rPr>
                <w:b/>
                <w:bCs/>
              </w:rPr>
              <w:t>Complejidad</w:t>
            </w:r>
          </w:p>
        </w:tc>
        <w:tc>
          <w:tcPr>
            <w:tcW w:w="3365" w:type="dxa"/>
          </w:tcPr>
          <w:p w14:paraId="0B4385D4" w14:textId="77777777" w:rsidR="00812D73" w:rsidRPr="00B4326C" w:rsidRDefault="00812D73" w:rsidP="0017760F">
            <w:r w:rsidRPr="00B4326C">
              <w:t>Funciona exactamente igual que el resto de los componentes estándar de Unity, por lo que no es necesario realizar ningún cambio significativo en la forma de trabajar.</w:t>
            </w:r>
          </w:p>
        </w:tc>
        <w:tc>
          <w:tcPr>
            <w:tcW w:w="3366" w:type="dxa"/>
          </w:tcPr>
          <w:p w14:paraId="3871CC0A" w14:textId="77777777" w:rsidR="00812D73" w:rsidRPr="00B4326C" w:rsidRDefault="00812D73" w:rsidP="0017760F">
            <w:r w:rsidRPr="00B4326C">
              <w:t>Requiere saber utilizar el ECS de Unity y depende directamente de este, por lo que cambia completamente la manera de trabajar.</w:t>
            </w:r>
          </w:p>
        </w:tc>
      </w:tr>
      <w:tr w:rsidR="00812D73" w:rsidRPr="00B4326C" w14:paraId="3F9E25A9" w14:textId="77777777" w:rsidTr="0017760F">
        <w:trPr>
          <w:cantSplit/>
          <w:jc w:val="center"/>
        </w:trPr>
        <w:tc>
          <w:tcPr>
            <w:tcW w:w="1913" w:type="dxa"/>
            <w:tcBorders>
              <w:left w:val="single" w:sz="4" w:space="0" w:color="auto"/>
            </w:tcBorders>
          </w:tcPr>
          <w:p w14:paraId="1949D717" w14:textId="77777777" w:rsidR="00812D73" w:rsidRPr="00B4326C" w:rsidRDefault="00812D73" w:rsidP="0017760F">
            <w:pPr>
              <w:rPr>
                <w:b/>
                <w:bCs/>
              </w:rPr>
            </w:pPr>
            <w:r w:rsidRPr="00B4326C">
              <w:rPr>
                <w:b/>
                <w:bCs/>
              </w:rPr>
              <w:t>Juegos objetivo</w:t>
            </w:r>
          </w:p>
        </w:tc>
        <w:tc>
          <w:tcPr>
            <w:tcW w:w="3365" w:type="dxa"/>
          </w:tcPr>
          <w:p w14:paraId="40CD41F5" w14:textId="77777777" w:rsidR="00812D73" w:rsidRPr="00B4326C" w:rsidRDefault="00812D73" w:rsidP="0017760F">
            <w:r w:rsidRPr="00B4326C">
              <w:t>Se recomienda para juegos de pequeña a mediana escala, como juegos cooperativos. No obstante, también es capaz soportar juegos multijugador de una escala mayor.</w:t>
            </w:r>
          </w:p>
        </w:tc>
        <w:tc>
          <w:tcPr>
            <w:tcW w:w="3366" w:type="dxa"/>
          </w:tcPr>
          <w:p w14:paraId="1D68269D" w14:textId="77777777" w:rsidR="00812D73" w:rsidRPr="00B4326C" w:rsidRDefault="00812D73" w:rsidP="0017760F">
            <w:r w:rsidRPr="00B4326C">
              <w:t>Es recomendable para juegos de gran escala y juegos competitivos que requieran de métodos de predicción del cliente.</w:t>
            </w:r>
          </w:p>
        </w:tc>
      </w:tr>
    </w:tbl>
    <w:p w14:paraId="5917AD32" w14:textId="77777777" w:rsidR="00433FFE" w:rsidRPr="00B4326C" w:rsidRDefault="00433FFE" w:rsidP="00812D73"/>
    <w:p w14:paraId="311788F5" w14:textId="72DB1092" w:rsidR="00812D73" w:rsidRPr="00B4326C" w:rsidRDefault="00812D73" w:rsidP="00812D73">
      <w:r w:rsidRPr="00B4326C">
        <w:t>En cuanto a las bibliotecas desarrolladas por entidades externas a Unity, se ha realizado un estudio de dos de ellas, expuestas a continuación:</w:t>
      </w:r>
    </w:p>
    <w:p w14:paraId="6EEDDA32" w14:textId="7C2D3CFE" w:rsidR="00812D73" w:rsidRPr="00B4326C" w:rsidRDefault="00812D73">
      <w:pPr>
        <w:pStyle w:val="Prrafodelista"/>
        <w:numPr>
          <w:ilvl w:val="0"/>
          <w:numId w:val="5"/>
        </w:numPr>
      </w:pPr>
      <w:r w:rsidRPr="00B4326C">
        <w:t xml:space="preserve">En primer lugar, se habla de Mirror Networking, una solución de código abierto creada por la comunidad que nació a raíz UNET, una solución para la gestión del multijugador lanzada por Unity en 2015 y que en la actualidad está obsoleta. Mirror nació a raíz de la falta de soporte que Unity daba a UNET y al descontento de la comunidad, solucionando diversos problemas que tenía UNET una vez se liberó cierta parte del código, la parte de alto nivel (HLAPI). Una vez Unity dejó de dar soporte a UNET, Mirror creció como una alternativa totalmente distinta, ofreciéndose el día de hoy como </w:t>
      </w:r>
      <w:r w:rsidRPr="00B4326C">
        <w:lastRenderedPageBreak/>
        <w:t xml:space="preserve">una solución alternativa para la implementación del multijugador en videojuegos desarrollados en Unity </w:t>
      </w:r>
      <w:r w:rsidRPr="00B4326C">
        <w:fldChar w:fldCharType="begin"/>
      </w:r>
      <w:r w:rsidR="00433FFE" w:rsidRPr="00B4326C">
        <w:instrText xml:space="preserve"> ADDIN ZOTERO_ITEM CSL_CITATION {"citationID":"82aiJFMz","properties":{"formattedCitation":"[79]","plainCitation":"[79]","noteIndex":0},"citationItems":[{"id":82,"uris":["http://zotero.org/users/local/bjn5mCLu/items/XU87JAU3"],"itemData":{"id":82,"type":"webpage","abstract":"Quick overview of why Mirror exists, and how we got here - by vis2k","language":"en","title":"A Brief History of Mirror | Mirror","URL":"https://mirror-networking.gitbook.io/docs/trivia/a-history-of-mirror","accessed":{"date-parts":[["2024",5,19]]},"issued":{"date-parts":[["2023",12,13]]}}}],"schema":"https://github.com/citation-style-language/schema/raw/master/csl-citation.json"} </w:instrText>
      </w:r>
      <w:r w:rsidRPr="00B4326C">
        <w:fldChar w:fldCharType="separate"/>
      </w:r>
      <w:r w:rsidR="00433FFE" w:rsidRPr="00B4326C">
        <w:rPr>
          <w:rFonts w:cs="Times New Roman"/>
        </w:rPr>
        <w:t>[79]</w:t>
      </w:r>
      <w:r w:rsidRPr="00B4326C">
        <w:fldChar w:fldCharType="end"/>
      </w:r>
      <w:r w:rsidRPr="00B4326C">
        <w:t>.</w:t>
      </w:r>
    </w:p>
    <w:p w14:paraId="27F33B9E" w14:textId="3B2230F7" w:rsidR="00812D73" w:rsidRPr="00B4326C" w:rsidRDefault="00812D73">
      <w:pPr>
        <w:pStyle w:val="Prrafodelista"/>
        <w:numPr>
          <w:ilvl w:val="0"/>
          <w:numId w:val="5"/>
        </w:numPr>
      </w:pPr>
      <w:r w:rsidRPr="00B4326C">
        <w:t xml:space="preserve">Fish-Networking es una solución desarrollada por la compañía First Gear Games. Es una solución que tiene como objetivo proporcionar flexibilidad, eficacia, facilidad de uso y fiabilidad. Incorpora ciertas soluciones como predicción en la parte del cliente, compensación de latencia y soporte para diversos tipos de transporte y servidores de retransmisión </w:t>
      </w:r>
      <w:r w:rsidRPr="00B4326C">
        <w:fldChar w:fldCharType="begin"/>
      </w:r>
      <w:r w:rsidR="00433FFE" w:rsidRPr="00B4326C">
        <w:instrText xml:space="preserve"> ADDIN ZOTERO_ITEM CSL_CITATION {"citationID":"BlEBLjV8","properties":{"formattedCitation":"[80]","plainCitation":"[80]","noteIndex":0},"citationItems":[{"id":84,"uris":["http://zotero.org/users/local/bjn5mCLu/items/SQQD2TVU"],"itemData":{"id":84,"type":"webpage","title":"First Gear Games, a game design company and education resource. Home of Fish-Networking.","URL":"https://firstgeargames.com/","accessed":{"date-parts":[["2024",5,19]]}}}],"schema":"https://github.com/citation-style-language/schema/raw/master/csl-citation.json"} </w:instrText>
      </w:r>
      <w:r w:rsidRPr="00B4326C">
        <w:fldChar w:fldCharType="separate"/>
      </w:r>
      <w:r w:rsidR="00433FFE" w:rsidRPr="00B4326C">
        <w:rPr>
          <w:rFonts w:cs="Times New Roman"/>
        </w:rPr>
        <w:t>[80]</w:t>
      </w:r>
      <w:r w:rsidRPr="00B4326C">
        <w:fldChar w:fldCharType="end"/>
      </w:r>
      <w:r w:rsidRPr="00B4326C">
        <w:t>.</w:t>
      </w:r>
    </w:p>
    <w:p w14:paraId="1605CB01" w14:textId="5089E7DE" w:rsidR="00812D73" w:rsidRPr="00B4326C" w:rsidRDefault="00812D73">
      <w:pPr>
        <w:pStyle w:val="Epgrafe"/>
        <w:numPr>
          <w:ilvl w:val="3"/>
          <w:numId w:val="2"/>
        </w:numPr>
      </w:pPr>
      <w:bookmarkStart w:id="154" w:name="_Toc169177082"/>
      <w:r w:rsidRPr="00B4326C">
        <w:t>Implementación en el prototipo</w:t>
      </w:r>
      <w:bookmarkEnd w:id="154"/>
    </w:p>
    <w:p w14:paraId="6B7D8B0D" w14:textId="1984A907" w:rsidR="00076E1C" w:rsidRPr="00B4326C" w:rsidRDefault="008A4B45" w:rsidP="0093209A">
      <w:r w:rsidRPr="00B4326C">
        <w:t xml:space="preserve">El prototipo desarrollado en este trabajo de fin de grado utiliza el paquete de Netcode for GameObjects (NGO) para implementar la sincronización de los datos de una sesión multijugador. </w:t>
      </w:r>
      <w:r w:rsidR="006243FF" w:rsidRPr="00B4326C">
        <w:t xml:space="preserve">El primer paso para utilizar NGO en un proyecto de Unity es crear un objeto que contenga el componente NetworkManager. Este contiene todas las configuraciones relevantes a NGO y </w:t>
      </w:r>
      <w:r w:rsidR="00076E1C" w:rsidRPr="00B4326C">
        <w:t xml:space="preserve">a la sesión de red, por tanto, es necesario crearlo antes de trabajar con NGO. Por esta razón, este objeto aparece por primera vez en el flujo del juego cuando el jugador accede a la escena </w:t>
      </w:r>
      <w:r w:rsidR="00076E1C" w:rsidRPr="00B4326C">
        <w:rPr>
          <w:i/>
          <w:iCs/>
        </w:rPr>
        <w:t>Lobby Scene</w:t>
      </w:r>
      <w:r w:rsidR="00076E1C" w:rsidRPr="00B4326C">
        <w:t xml:space="preserve">. En esta escena, además, está situada la lógica necesaria para la conexión de un jugador a un </w:t>
      </w:r>
      <w:r w:rsidR="00076E1C" w:rsidRPr="00B4326C">
        <w:rPr>
          <w:i/>
          <w:iCs/>
        </w:rPr>
        <w:t>lobby</w:t>
      </w:r>
      <w:r w:rsidR="00076E1C" w:rsidRPr="00B4326C">
        <w:t>, así como la configuración necesaria para que la máquina del usuario se conecte a un</w:t>
      </w:r>
      <w:r w:rsidR="004A29E8" w:rsidRPr="00B4326C">
        <w:t xml:space="preserve"> servidor de retransmisión del servicio Relay, lo que le permite jugar en línea con otros jugadores a través de Interne</w:t>
      </w:r>
      <w:r w:rsidR="00BD0DBE" w:rsidRPr="00B4326C">
        <w:t xml:space="preserve">t. En este momento, además, es donde se define qué jugador es el anfitrión y cuál es el cliente. El jugador que crea una sala de juego será el anfitrión de la partida y, por tanto, será quien actúe a su vez como servidor y cliente. Un usuario que se une a un lobby solo tiene el cargo de cliente de la sesión, dependiendo este de la conexión con el </w:t>
      </w:r>
      <w:r w:rsidR="00BD0DBE" w:rsidRPr="00B4326C">
        <w:rPr>
          <w:i/>
          <w:iCs/>
        </w:rPr>
        <w:t xml:space="preserve">host </w:t>
      </w:r>
      <w:r w:rsidR="00BD0DBE" w:rsidRPr="00B4326C">
        <w:t xml:space="preserve">(anfitrión). Una vez establecida la conexión del cliente al anfitrión, y cuando los dos jugadores han cambiado su estado a listo en la escena </w:t>
      </w:r>
      <w:r w:rsidR="00BD0DBE" w:rsidRPr="00B4326C">
        <w:rPr>
          <w:i/>
          <w:iCs/>
        </w:rPr>
        <w:t>Player Selection Scene</w:t>
      </w:r>
      <w:r w:rsidR="00BD0DBE" w:rsidRPr="00B4326C">
        <w:t>, la escena del nivel 1 cargará, manteniendo los ajustes de la sesión establecida.</w:t>
      </w:r>
    </w:p>
    <w:p w14:paraId="2A08E124" w14:textId="5682128F" w:rsidR="00506B9C" w:rsidRPr="00B4326C" w:rsidRDefault="00506B9C" w:rsidP="0093209A">
      <w:r w:rsidRPr="00B4326C">
        <w:t>A continuación, se va a hablar de los distintos elementos de la escena a sincronizar, ya que, en cada caso, puede haber ligeras variaciones en la manera de sincronizar los elementos de la escena, según las necesidades que tenga ese objeto.</w:t>
      </w:r>
    </w:p>
    <w:p w14:paraId="670605A0" w14:textId="23D9ACAF" w:rsidR="00506B9C" w:rsidRPr="00B4326C" w:rsidRDefault="00506B9C" w:rsidP="0093209A">
      <w:pPr>
        <w:rPr>
          <w:u w:val="single"/>
        </w:rPr>
      </w:pPr>
      <w:r w:rsidRPr="00B4326C">
        <w:rPr>
          <w:i/>
          <w:iCs/>
          <w:u w:val="single"/>
        </w:rPr>
        <w:t>Game Manager</w:t>
      </w:r>
    </w:p>
    <w:p w14:paraId="70A062B9" w14:textId="536EA269" w:rsidR="00506B9C" w:rsidRPr="00B4326C" w:rsidRDefault="00506B9C" w:rsidP="0093209A">
      <w:r w:rsidRPr="00B4326C">
        <w:t xml:space="preserve">La lógica del </w:t>
      </w:r>
      <w:r w:rsidRPr="00B4326C">
        <w:rPr>
          <w:i/>
          <w:iCs/>
        </w:rPr>
        <w:t>Game Manager</w:t>
      </w:r>
      <w:r w:rsidR="00521C42" w:rsidRPr="00B4326C">
        <w:t xml:space="preserve"> se refiere a toda aquella lógica que es común al sistema del juego. Es decir, el </w:t>
      </w:r>
      <w:r w:rsidR="00521C42" w:rsidRPr="00B4326C">
        <w:rPr>
          <w:i/>
          <w:iCs/>
        </w:rPr>
        <w:t>Game Manager</w:t>
      </w:r>
      <w:r w:rsidR="00521C42" w:rsidRPr="00B4326C">
        <w:t xml:space="preserve"> se encarga, principalmente, de inicializar las salas, generar los enemigos en las salas cuando un jugador entra a una, sincronizar el estado actual del juego o instanciar a los jugadores una vez comienza la partida, por ello, es lógica que se debe ejecutar una sola vez. </w:t>
      </w:r>
    </w:p>
    <w:p w14:paraId="427FCD52" w14:textId="07188CFA" w:rsidR="00521C42" w:rsidRPr="00B4326C" w:rsidRDefault="009070DC" w:rsidP="0093209A">
      <w:r w:rsidRPr="00B4326C">
        <w:t xml:space="preserve">Como se comentaba anteriormente, en Unity, la autoridad de todos los objetos de red la posee el servidor. Por esta razón, el servidor es el único que puede instanciar nuevos objetos de red en una escena. En Unity, y más específicamente en Netcode for GameObjects, todos los objetos de red necesitan tener un componente NetworkObject, que les asigna una ID de red en la sesión, además de necesitar, al menos, un componente NetworkBehavior </w:t>
      </w:r>
      <w:r w:rsidRPr="00B4326C">
        <w:fldChar w:fldCharType="begin"/>
      </w:r>
      <w:r w:rsidR="00433FFE" w:rsidRPr="00B4326C">
        <w:instrText xml:space="preserve"> ADDIN ZOTERO_ITEM CSL_CITATION {"citationID":"OlnxAPT7","properties":{"formattedCitation":"[81]","plainCitation":"[81]","noteIndex":0},"citationItems":[{"id":184,"uris":["http://zotero.org/users/local/bjn5mCLu/items/FQ2SN4QD"],"itemData":{"id":184,"type":"webpage","abstract":"A NetworkObject is a GameObject with a NetworkObject component and at least one NetworkBehaviour component, which enables the GameObject to respond to and interact with netcode. NetworkObjects are session-mode agnostic and used in both client-server and distributed authority contexts.","language":"en-US","title":"NetworkObject | Unity Multiplayer Networking","URL":"https://docs-multiplayer.unity3d.com/netcode/current/basics/networkobject/","accessed":{"date-parts":[["2024",6,4]]},"issued":{"date-parts":[["2024",5,7]]}}}],"schema":"https://github.com/citation-style-language/schema/raw/master/csl-citation.json"} </w:instrText>
      </w:r>
      <w:r w:rsidRPr="00B4326C">
        <w:fldChar w:fldCharType="separate"/>
      </w:r>
      <w:r w:rsidR="00433FFE" w:rsidRPr="00B4326C">
        <w:t>[81]</w:t>
      </w:r>
      <w:r w:rsidRPr="00B4326C">
        <w:fldChar w:fldCharType="end"/>
      </w:r>
      <w:r w:rsidRPr="00B4326C">
        <w:t>.</w:t>
      </w:r>
    </w:p>
    <w:p w14:paraId="71B6BAC2" w14:textId="27A5D624" w:rsidR="00A34E5B" w:rsidRPr="00B4326C" w:rsidRDefault="00A34E5B" w:rsidP="0093209A">
      <w:r w:rsidRPr="00B4326C">
        <w:lastRenderedPageBreak/>
        <w:t xml:space="preserve">Debido a lo explicado en los dos párrafos anteriores, en el diseño del multijugador se ha decidido que todo el código referente al </w:t>
      </w:r>
      <w:r w:rsidRPr="00B4326C">
        <w:rPr>
          <w:i/>
          <w:iCs/>
        </w:rPr>
        <w:t>Game Manage</w:t>
      </w:r>
      <w:r w:rsidR="00CB47AA" w:rsidRPr="00B4326C">
        <w:rPr>
          <w:i/>
          <w:iCs/>
        </w:rPr>
        <w:t>r</w:t>
      </w:r>
      <w:r w:rsidRPr="00B4326C">
        <w:t xml:space="preserve"> lo ejecute el servidor. El cliente solo se comunicará con el servidor a través de llamadas a procedimientos remotos (RPC) y variables de red, en Unity, llamadas NetworkVariables. Estos dos métodos de sincronización se explican a continuación.</w:t>
      </w:r>
    </w:p>
    <w:p w14:paraId="58C2847C" w14:textId="3066E7D1" w:rsidR="00A34E5B" w:rsidRPr="00B4326C" w:rsidRDefault="00A34E5B">
      <w:pPr>
        <w:pStyle w:val="Prrafodelista"/>
        <w:numPr>
          <w:ilvl w:val="0"/>
          <w:numId w:val="17"/>
        </w:numPr>
      </w:pPr>
      <w:r w:rsidRPr="00B4326C">
        <w:rPr>
          <w:u w:val="single"/>
        </w:rPr>
        <w:t>Llamada a procedimiento remoto</w:t>
      </w:r>
      <w:r w:rsidRPr="00B4326C">
        <w:t xml:space="preserve">: una llamada a un procedimiento remoto, en adelante RPC por sus siglas en inglés, </w:t>
      </w:r>
      <w:r w:rsidRPr="00B4326C">
        <w:rPr>
          <w:i/>
          <w:iCs/>
        </w:rPr>
        <w:t>Remote Procedure Call</w:t>
      </w:r>
      <w:r w:rsidR="00634D04" w:rsidRPr="00B4326C">
        <w:t xml:space="preserve">, es una llamada que realiza un proceso para comunicarse con otro proceso que está localizado en una ubicación remota. En sí, un RPC no ejecuta ninguna lógica importante, </w:t>
      </w:r>
      <w:r w:rsidR="003374BB" w:rsidRPr="00B4326C">
        <w:t>sino</w:t>
      </w:r>
      <w:r w:rsidR="00634D04" w:rsidRPr="00B4326C">
        <w:t xml:space="preserve"> que es el procedimiento remoto el que se encarga de ejecutar la lógica relevante. En la versión de NGO utilizada, la 1.5.2, Unity define dos tipos de RPC, según el rol que desempeñe la máquina remota </w:t>
      </w:r>
      <w:r w:rsidR="00634D04" w:rsidRPr="00B4326C">
        <w:fldChar w:fldCharType="begin"/>
      </w:r>
      <w:r w:rsidR="00433FFE" w:rsidRPr="00B4326C">
        <w:instrText xml:space="preserve"> ADDIN ZOTERO_ITEM CSL_CITATION {"citationID":"U5JbAeGy","properties":{"formattedCitation":"[82]","plainCitation":"[82]","noteIndex":0},"citationItems":[{"id":186,"uris":["http://zotero.org/users/local/bjn5mCLu/items/QHSAKSBE"],"itemData":{"id":186,"type":"webpage","abstract":"An introduction to the messaging system in Unity MLAPI, including RPC's and Custom Messages.","language":"en-US","title":"Sending Events with RPCs | Unity Multiplayer Networking","URL":"https://docs-multiplayer.unity3d.com/netcode/1.5.2/advanced-topics/messaging-system/","accessed":{"date-parts":[["2024",6,4]]},"issued":{"date-parts":[["2023",9,5]]}}}],"schema":"https://github.com/citation-style-language/schema/raw/master/csl-citation.json"} </w:instrText>
      </w:r>
      <w:r w:rsidR="00634D04" w:rsidRPr="00B4326C">
        <w:fldChar w:fldCharType="separate"/>
      </w:r>
      <w:r w:rsidR="00433FFE" w:rsidRPr="00B4326C">
        <w:rPr>
          <w:rFonts w:cs="Times New Roman"/>
        </w:rPr>
        <w:t>[82]</w:t>
      </w:r>
      <w:r w:rsidR="00634D04" w:rsidRPr="00B4326C">
        <w:fldChar w:fldCharType="end"/>
      </w:r>
      <w:r w:rsidR="00634D04" w:rsidRPr="00B4326C">
        <w:t>:</w:t>
      </w:r>
    </w:p>
    <w:p w14:paraId="3998B438" w14:textId="57A9B482" w:rsidR="00634D04" w:rsidRPr="00B4326C" w:rsidRDefault="00634D04">
      <w:pPr>
        <w:pStyle w:val="Prrafodelista"/>
        <w:numPr>
          <w:ilvl w:val="1"/>
          <w:numId w:val="17"/>
        </w:numPr>
      </w:pPr>
      <w:r w:rsidRPr="00B4326C">
        <w:rPr>
          <w:i/>
          <w:iCs/>
          <w:u w:val="single"/>
        </w:rPr>
        <w:t xml:space="preserve">Server </w:t>
      </w:r>
      <w:r w:rsidRPr="00B4326C">
        <w:rPr>
          <w:u w:val="single"/>
        </w:rPr>
        <w:t>RPC</w:t>
      </w:r>
      <w:r w:rsidRPr="00B4326C">
        <w:t xml:space="preserve">: representa una llamada remota a un procedimiento que debe ejecutar el servidor. </w:t>
      </w:r>
      <w:r w:rsidR="006D263E" w:rsidRPr="00B4326C">
        <w:t xml:space="preserve">En Unity, los </w:t>
      </w:r>
      <w:r w:rsidR="006D263E" w:rsidRPr="00B4326C">
        <w:rPr>
          <w:i/>
          <w:iCs/>
        </w:rPr>
        <w:t xml:space="preserve">Server </w:t>
      </w:r>
      <w:r w:rsidR="006D263E" w:rsidRPr="00B4326C">
        <w:t xml:space="preserve">RPC suelen ejecutarlos los clientes, para pedir al servidor que ejecute una lógica que solo puede ejecutar este, como la instanciación de objetos de red o la destrucción de los mismos. No obstante, también es posible que se utilicen para el resto de lógica del juego, en caso de querer que el videojuego sea controlado completamente por el servidor, o </w:t>
      </w:r>
      <w:r w:rsidR="006D263E" w:rsidRPr="00B4326C">
        <w:rPr>
          <w:i/>
          <w:iCs/>
        </w:rPr>
        <w:t>server</w:t>
      </w:r>
      <w:r w:rsidR="003374BB">
        <w:rPr>
          <w:i/>
          <w:iCs/>
        </w:rPr>
        <w:t>-</w:t>
      </w:r>
      <w:r w:rsidR="006D263E" w:rsidRPr="00B4326C">
        <w:rPr>
          <w:i/>
          <w:iCs/>
        </w:rPr>
        <w:t>authoritative</w:t>
      </w:r>
      <w:r w:rsidR="006D263E" w:rsidRPr="00B4326C">
        <w:t xml:space="preserve">. </w:t>
      </w:r>
    </w:p>
    <w:p w14:paraId="2609A14D" w14:textId="13F98903" w:rsidR="006A2281" w:rsidRPr="00B4326C" w:rsidRDefault="00634D04">
      <w:pPr>
        <w:pStyle w:val="Prrafodelista"/>
        <w:numPr>
          <w:ilvl w:val="1"/>
          <w:numId w:val="17"/>
        </w:numPr>
      </w:pPr>
      <w:r w:rsidRPr="00B4326C">
        <w:rPr>
          <w:i/>
          <w:iCs/>
          <w:u w:val="single"/>
        </w:rPr>
        <w:t xml:space="preserve">Client </w:t>
      </w:r>
      <w:r w:rsidRPr="00B4326C">
        <w:rPr>
          <w:u w:val="single"/>
        </w:rPr>
        <w:t>RPC</w:t>
      </w:r>
      <w:r w:rsidRPr="00B4326C">
        <w:t xml:space="preserve">: </w:t>
      </w:r>
      <w:r w:rsidR="006D263E" w:rsidRPr="00B4326C">
        <w:t xml:space="preserve">son aquellos RPC que tienen que ejecutar todos los clientes de la sesión. </w:t>
      </w:r>
      <w:r w:rsidR="006A2281" w:rsidRPr="00B4326C">
        <w:t>Esto puede corresponderse a cambios visuales en la escena y objetos que no tienen el componente NetworkObject, principalmente. Es importante notar que, como el anfitrión ejerce el rol de cliente y el de servidor, responde a ambos tipos de RPC.</w:t>
      </w:r>
    </w:p>
    <w:p w14:paraId="5E053FDF" w14:textId="336B4D1E" w:rsidR="00A34E5B" w:rsidRPr="00B4326C" w:rsidRDefault="00A34E5B">
      <w:pPr>
        <w:pStyle w:val="Prrafodelista"/>
        <w:numPr>
          <w:ilvl w:val="0"/>
          <w:numId w:val="17"/>
        </w:numPr>
      </w:pPr>
      <w:r w:rsidRPr="00B4326C">
        <w:rPr>
          <w:u w:val="single"/>
        </w:rPr>
        <w:t>NetworkVariable</w:t>
      </w:r>
      <w:r w:rsidRPr="00B4326C">
        <w:t>:</w:t>
      </w:r>
      <w:r w:rsidR="006A2281" w:rsidRPr="00B4326C">
        <w:t xml:space="preserve"> las NetworkVariables son variables de red que sincronizan su </w:t>
      </w:r>
      <w:r w:rsidR="0071544C" w:rsidRPr="00B4326C">
        <w:t>valor</w:t>
      </w:r>
      <w:r w:rsidR="006A2281" w:rsidRPr="00B4326C">
        <w:t xml:space="preserve"> automáticamente</w:t>
      </w:r>
      <w:r w:rsidR="0071544C" w:rsidRPr="00B4326C">
        <w:t xml:space="preserve"> entre todos los integrantes de la red, sin necesidad de utilizar un RPC para actualizar a los otros usuarios de la red de los cambios producidos sobre la variable. Por defecto, el servidor tiene permisos de lectura y escritura, mientras que los clientes solo pueden leer el valor de la NetworkVariable, necesitando realizar una llamada remota al servidor en caso de querer cambiar su valor </w:t>
      </w:r>
      <w:r w:rsidR="0071544C" w:rsidRPr="00B4326C">
        <w:fldChar w:fldCharType="begin"/>
      </w:r>
      <w:r w:rsidR="00433FFE" w:rsidRPr="00B4326C">
        <w:instrText xml:space="preserve"> ADDIN ZOTERO_ITEM CSL_CITATION {"citationID":"5dRitad2","properties":{"formattedCitation":"[83]","plainCitation":"[83]","noteIndex":0},"citationItems":[{"id":188,"uris":["http://zotero.org/users/local/bjn5mCLu/items/K5V9XUL6"],"itemData":{"id":188,"type":"webpage","abstract":"Introduction","language":"en-US","title":"NetworkVariable | Unity Multiplayer Networking","URL":"https://docs-multiplayer.unity3d.com/netcode/1.5.2/basics/networkvariable/","accessed":{"date-parts":[["2024",6,4]]},"issued":{"date-parts":[["2023",9,5]]}}}],"schema":"https://github.com/citation-style-language/schema/raw/master/csl-citation.json"} </w:instrText>
      </w:r>
      <w:r w:rsidR="0071544C" w:rsidRPr="00B4326C">
        <w:fldChar w:fldCharType="separate"/>
      </w:r>
      <w:r w:rsidR="00433FFE" w:rsidRPr="00B4326C">
        <w:rPr>
          <w:rFonts w:cs="Times New Roman"/>
        </w:rPr>
        <w:t>[83]</w:t>
      </w:r>
      <w:r w:rsidR="0071544C" w:rsidRPr="00B4326C">
        <w:fldChar w:fldCharType="end"/>
      </w:r>
      <w:r w:rsidR="0071544C" w:rsidRPr="00B4326C">
        <w:t>.</w:t>
      </w:r>
    </w:p>
    <w:p w14:paraId="063EBF26" w14:textId="25DE49D8" w:rsidR="0071544C" w:rsidRPr="00B4326C" w:rsidRDefault="0071544C" w:rsidP="0071544C">
      <w:r w:rsidRPr="00B4326C">
        <w:t xml:space="preserve">Una vez descritos los dos métodos disponibles para sincronizar datos entre los integrantes de una red, se puede justificar la razón por la que se ha decidido que toda la lógica del Game Manager la ejecute el servidor. </w:t>
      </w:r>
      <w:r w:rsidR="0047142A" w:rsidRPr="00B4326C">
        <w:t>Las funcionalidades que tiene el servidor son:</w:t>
      </w:r>
    </w:p>
    <w:p w14:paraId="7D6DD1F3" w14:textId="7C970C65" w:rsidR="0047142A" w:rsidRPr="00B4326C" w:rsidRDefault="0047142A">
      <w:pPr>
        <w:pStyle w:val="Prrafodelista"/>
        <w:numPr>
          <w:ilvl w:val="0"/>
          <w:numId w:val="5"/>
        </w:numPr>
      </w:pPr>
      <w:r w:rsidRPr="00B4326C">
        <w:t xml:space="preserve">Estado actual de la partida. El estado de la partida se ha definido como una variable de red, por lo que el cliente puede leer en cualquier momento el estado de </w:t>
      </w:r>
      <w:r w:rsidR="00547585" w:rsidRPr="00B4326C">
        <w:t>esta</w:t>
      </w:r>
      <w:r w:rsidRPr="00B4326C">
        <w:t>. Sin embargo, es el servidor el que realiza todas las comprobaciones relevantes a la lógica del estado actual del juego, efectuando él mismo cualquier cambio en el valor de esta variable.</w:t>
      </w:r>
    </w:p>
    <w:p w14:paraId="73D2CB86" w14:textId="145D43E0" w:rsidR="0047142A" w:rsidRPr="00B4326C" w:rsidRDefault="0047142A">
      <w:pPr>
        <w:pStyle w:val="Prrafodelista"/>
        <w:numPr>
          <w:ilvl w:val="0"/>
          <w:numId w:val="5"/>
        </w:numPr>
      </w:pPr>
      <w:r w:rsidRPr="00B4326C">
        <w:t xml:space="preserve">Inicialización de las salas. Dado que es el servidor quien genera los objetos de red, como los enemigos o botiquines, es irrelevante para el cliente </w:t>
      </w:r>
      <w:r w:rsidRPr="00B4326C">
        <w:lastRenderedPageBreak/>
        <w:t>consumir recursos en la inicialización de las salas</w:t>
      </w:r>
      <w:r w:rsidR="008C1098" w:rsidRPr="00B4326C">
        <w:t>. Este proceso consiste en “rellenar” cada sala con los enemigos que aparecerán una vez el jugador entre en ellas.</w:t>
      </w:r>
    </w:p>
    <w:p w14:paraId="1AB94327" w14:textId="32A74E19" w:rsidR="0047142A" w:rsidRPr="00B4326C" w:rsidRDefault="0047142A">
      <w:pPr>
        <w:pStyle w:val="Prrafodelista"/>
        <w:numPr>
          <w:ilvl w:val="0"/>
          <w:numId w:val="5"/>
        </w:numPr>
      </w:pPr>
      <w:r w:rsidRPr="00B4326C">
        <w:t>Instanciación de los personajes jugables.</w:t>
      </w:r>
      <w:r w:rsidR="00547585" w:rsidRPr="00B4326C">
        <w:t xml:space="preserve"> En </w:t>
      </w:r>
      <w:r w:rsidR="00070DDB" w:rsidRPr="00B4326C">
        <w:t>NGO</w:t>
      </w:r>
      <w:r w:rsidR="00547585" w:rsidRPr="00B4326C">
        <w:t xml:space="preserve">, </w:t>
      </w:r>
      <w:r w:rsidR="00070DDB" w:rsidRPr="00B4326C">
        <w:t>aquellos objetos que sean propiedad de los jugadores, como sus personajes jugables, deben generarse en tiempo de ejecución</w:t>
      </w:r>
      <w:r w:rsidR="00CB47AA" w:rsidRPr="00B4326C">
        <w:t>. Como es el servidor el único que puede instanciar nuevos objetos en tiempo de ejecución (</w:t>
      </w:r>
      <w:r w:rsidR="00CB47AA" w:rsidRPr="00B4326C">
        <w:rPr>
          <w:i/>
          <w:iCs/>
        </w:rPr>
        <w:t>prefabs</w:t>
      </w:r>
      <w:r w:rsidR="00CB47AA" w:rsidRPr="00B4326C">
        <w:t>), esta tarea solo debe ejecutarla en anfitrión.</w:t>
      </w:r>
    </w:p>
    <w:p w14:paraId="58F3EFEC" w14:textId="2B81A50E" w:rsidR="0047142A" w:rsidRPr="00B4326C" w:rsidRDefault="0047142A">
      <w:pPr>
        <w:pStyle w:val="Prrafodelista"/>
        <w:numPr>
          <w:ilvl w:val="0"/>
          <w:numId w:val="5"/>
        </w:numPr>
      </w:pPr>
      <w:r w:rsidRPr="00B4326C">
        <w:t>Generación de enemigos cuando un jugador entra a una sala.</w:t>
      </w:r>
      <w:r w:rsidR="00CB47AA" w:rsidRPr="00B4326C">
        <w:t xml:space="preserve"> Al igual que la inicialización de las salas, la lógica relacionada a la generación de enemigos y oleadas solo la realiza el servidor. No obstante, en este caso se utilizan </w:t>
      </w:r>
      <w:r w:rsidR="00CB47AA" w:rsidRPr="00B4326C">
        <w:rPr>
          <w:i/>
          <w:iCs/>
        </w:rPr>
        <w:t xml:space="preserve">client </w:t>
      </w:r>
      <w:r w:rsidR="00CB47AA" w:rsidRPr="00B4326C">
        <w:t>RPCs para sincronizar el estado de las puertas de la mazmorra, dado que el mapa en sí no es un objeto de red, por lo que es necesario que el servidor realice esta llamada remota a todos los clientes, conmutando el estado de las puertas entre cerradas o abiertas.</w:t>
      </w:r>
    </w:p>
    <w:p w14:paraId="6F08DEC0" w14:textId="00093493" w:rsidR="00506B9C" w:rsidRPr="00B4326C" w:rsidRDefault="00506B9C" w:rsidP="0093209A">
      <w:pPr>
        <w:rPr>
          <w:u w:val="single"/>
        </w:rPr>
      </w:pPr>
      <w:r w:rsidRPr="00B4326C">
        <w:rPr>
          <w:u w:val="single"/>
        </w:rPr>
        <w:t>Personajes de los jugadores</w:t>
      </w:r>
    </w:p>
    <w:p w14:paraId="5C915F13" w14:textId="41097BDF" w:rsidR="00CB47AA" w:rsidRPr="00B4326C" w:rsidRDefault="00CB47AA" w:rsidP="0093209A">
      <w:r w:rsidRPr="00B4326C">
        <w:t xml:space="preserve">A continuación, se detalla la forma en la que se han sincronizado cada una de las mecánicas o interacciones que pueden realizar los jugadores. </w:t>
      </w:r>
    </w:p>
    <w:p w14:paraId="66703809" w14:textId="31D29FF6" w:rsidR="006606CD" w:rsidRPr="00B4326C" w:rsidRDefault="006606CD">
      <w:pPr>
        <w:pStyle w:val="Prrafodelista"/>
        <w:numPr>
          <w:ilvl w:val="0"/>
          <w:numId w:val="18"/>
        </w:numPr>
      </w:pPr>
      <w:r w:rsidRPr="00B4326C">
        <w:t>Movimiento del personaje. Para poder sincronizar la posición de un objeto de red con NGO, es necesario emplear el componente NetworkTransform. Este elemento se encarga de sincronizar de manera automática la posición, rotación y escalado del objeto al que está asociado, además de los hijos de dicho objeto. Sin embargo, NGO por defecto utiliza un modelo</w:t>
      </w:r>
      <w:r w:rsidR="0013142C" w:rsidRPr="00B4326C">
        <w:t xml:space="preserve"> </w:t>
      </w:r>
      <w:r w:rsidR="0013142C" w:rsidRPr="00B4326C">
        <w:rPr>
          <w:i/>
          <w:iCs/>
        </w:rPr>
        <w:t>server-authoritative</w:t>
      </w:r>
      <w:r w:rsidR="0013142C" w:rsidRPr="00B4326C">
        <w:t xml:space="preserve">, por lo que es el servidor el único integrante de la sesión que puede realizar cualquier cambio en la posición, rotación o escala del objeto. No obstante, aunque esto es útil en videojuegos competitivos y similares, puesto que evita cualquier modificación por parte de los clientes, en un videojuego cooperativo como este solo añade diversos problemas, como un mayor tiempo de respuesta o retardo cuando el cliente intenta mover su personaje. Esto es aún más notable cuando la conexión de red es inestable. Por ello, se ha decidido seguir un modelo </w:t>
      </w:r>
      <w:r w:rsidR="0013142C" w:rsidRPr="00B4326C">
        <w:rPr>
          <w:i/>
          <w:iCs/>
        </w:rPr>
        <w:t xml:space="preserve">client-authoritative </w:t>
      </w:r>
      <w:r w:rsidR="0013142C" w:rsidRPr="00B4326C">
        <w:t>para el movimiento de los jugadores. Realizando este cambio, es el cliente el que ejecuta toda la lógica relevante al movimiento del jugador, siendo capaz de ver el resultado de su acción inmediatamente cuando se realiza la señal de entrada correspondiente.</w:t>
      </w:r>
    </w:p>
    <w:p w14:paraId="1B919A9E" w14:textId="5780CFBD" w:rsidR="0013142C" w:rsidRPr="00B4326C" w:rsidRDefault="0013142C" w:rsidP="0013142C">
      <w:pPr>
        <w:pStyle w:val="Prrafodelista"/>
        <w:ind w:firstLine="0"/>
      </w:pPr>
      <w:r w:rsidRPr="00B4326C">
        <w:t>En este apartado también es necesario hablar de la capacidad de apuntado del jugador, puesto que los objetos sobre los que se realizan los cambios forman parte del personaje del jugador. Esta acción también la realiza el cliente directamente en su máquina, dado que, si la ejecutase el servidor, produciría una demora en la capacidad de apuntado del jugador, disminuyendo la fluidez de sus acciones.</w:t>
      </w:r>
    </w:p>
    <w:p w14:paraId="2380050B" w14:textId="5215A3AA" w:rsidR="0013142C" w:rsidRPr="00B4326C" w:rsidRDefault="006606CD">
      <w:pPr>
        <w:pStyle w:val="Prrafodelista"/>
        <w:numPr>
          <w:ilvl w:val="0"/>
          <w:numId w:val="18"/>
        </w:numPr>
      </w:pPr>
      <w:r w:rsidRPr="00B4326C">
        <w:t>Habilidad de evasión.</w:t>
      </w:r>
      <w:r w:rsidR="0013142C" w:rsidRPr="00B4326C">
        <w:t xml:space="preserve"> Como la autoridad del movimiento del jugador la tienen los clientes, la aplicación de una fuerza a su personaje la realiza el propio </w:t>
      </w:r>
      <w:r w:rsidR="0013142C" w:rsidRPr="00B4326C">
        <w:lastRenderedPageBreak/>
        <w:t>jugador desde su máquina, sincronizando a través de la red los cambios en su posición.</w:t>
      </w:r>
    </w:p>
    <w:p w14:paraId="03761CC7" w14:textId="0681A5C2" w:rsidR="006606CD" w:rsidRPr="00B4326C" w:rsidRDefault="006606CD">
      <w:pPr>
        <w:pStyle w:val="Prrafodelista"/>
        <w:numPr>
          <w:ilvl w:val="0"/>
          <w:numId w:val="18"/>
        </w:numPr>
      </w:pPr>
      <w:r w:rsidRPr="00B4326C">
        <w:t>Capacidad de disparar proyectiles.</w:t>
      </w:r>
      <w:r w:rsidR="0013142C" w:rsidRPr="00B4326C">
        <w:t xml:space="preserve"> Para esta mecánica, es el cliente el que leerá la entrada que produzca el jugador en su máquina correspondiente, comprobando, además, que el disparo solo se pueda ejecutar cuando esta capacidad no esté en enfriamiento. No obstante, como el servidor es el único que puede instanciar los proyectiles en tiempo de ejecución, se tiene que realizar una llamada remota al servidor, quien genera el proyectil como un objeto de red. </w:t>
      </w:r>
    </w:p>
    <w:p w14:paraId="26ECFC19" w14:textId="237779EA" w:rsidR="006606CD" w:rsidRPr="00B4326C" w:rsidRDefault="006606CD">
      <w:pPr>
        <w:pStyle w:val="Prrafodelista"/>
        <w:numPr>
          <w:ilvl w:val="0"/>
          <w:numId w:val="18"/>
        </w:numPr>
      </w:pPr>
      <w:r w:rsidRPr="00B4326C">
        <w:t>Recibir daño y curarse.</w:t>
      </w:r>
      <w:r w:rsidR="0013142C" w:rsidRPr="00B4326C">
        <w:t xml:space="preserve"> </w:t>
      </w:r>
      <w:r w:rsidR="000A7AF0" w:rsidRPr="00B4326C">
        <w:t>En este caso, el servidor primero comprueba que el jugador pueda ser dañado o curarse, realizando posteriormente una llamada a los clientes para que ejecuten la acción, actualizando la vida del jugador en el proceso.</w:t>
      </w:r>
    </w:p>
    <w:p w14:paraId="7D6B0505" w14:textId="75D67B2B" w:rsidR="00F760B7" w:rsidRPr="00B4326C" w:rsidRDefault="006606CD">
      <w:pPr>
        <w:pStyle w:val="Prrafodelista"/>
        <w:numPr>
          <w:ilvl w:val="0"/>
          <w:numId w:val="18"/>
        </w:numPr>
      </w:pPr>
      <w:r w:rsidRPr="00B4326C">
        <w:t>Animaciones.</w:t>
      </w:r>
      <w:r w:rsidR="00054C65" w:rsidRPr="00B4326C">
        <w:t xml:space="preserve"> Las animaciones de movimiento de los jugadores se sincronizan en tiempo real, mediante la utilización del componente NetworkAnimator. Del mismo modo que NetworkTransform, por defecto este componente sigue un modelo </w:t>
      </w:r>
      <w:r w:rsidR="00054C65" w:rsidRPr="00B4326C">
        <w:rPr>
          <w:i/>
          <w:iCs/>
        </w:rPr>
        <w:t>server-authoritative</w:t>
      </w:r>
      <w:r w:rsidR="00054C65" w:rsidRPr="00B4326C">
        <w:t xml:space="preserve">, lo que impide al cliente controlar las animaciones de su personaje. Sin embargo, con un cambio sencillo puede indicarse a Unity que estas animaciones </w:t>
      </w:r>
      <w:r w:rsidR="00F760B7" w:rsidRPr="00B4326C">
        <w:t>las controlen directamente los propietarios del objeto, permitiendo al cliente (y propietario correspondiente) cambiar las animaciones de su personaje, siendo estas sincronizadas al resto de integrantes de la sesión de red.</w:t>
      </w:r>
    </w:p>
    <w:p w14:paraId="3AEC6799" w14:textId="5291632B" w:rsidR="00506B9C" w:rsidRPr="00B4326C" w:rsidRDefault="00506B9C" w:rsidP="0093209A">
      <w:pPr>
        <w:rPr>
          <w:u w:val="single"/>
        </w:rPr>
      </w:pPr>
      <w:r w:rsidRPr="00B4326C">
        <w:rPr>
          <w:u w:val="single"/>
        </w:rPr>
        <w:t>Enemigos</w:t>
      </w:r>
    </w:p>
    <w:p w14:paraId="236DBDF9" w14:textId="25586497" w:rsidR="00CB47AA" w:rsidRPr="00B4326C" w:rsidRDefault="00F760B7" w:rsidP="0093209A">
      <w:r w:rsidRPr="00B4326C">
        <w:t xml:space="preserve">En el caso de los enemigos, es el servidor quien tiene la propiedad y autoridad de estos, por lo que toda la lógica de los enemigos se ejecuta en el servidor, incluyendo la persecución de los jugadores, ser dañado, destrucción, etcétera. </w:t>
      </w:r>
    </w:p>
    <w:p w14:paraId="5671EFAD" w14:textId="30B97F0F" w:rsidR="00506B9C" w:rsidRPr="00B4326C" w:rsidRDefault="00506B9C" w:rsidP="0093209A">
      <w:pPr>
        <w:rPr>
          <w:u w:val="single"/>
        </w:rPr>
      </w:pPr>
      <w:r w:rsidRPr="00B4326C">
        <w:rPr>
          <w:u w:val="single"/>
        </w:rPr>
        <w:t>Botiquines</w:t>
      </w:r>
    </w:p>
    <w:p w14:paraId="4351C98C" w14:textId="2AFF06A5" w:rsidR="00CB47AA" w:rsidRPr="00B4326C" w:rsidRDefault="00F760B7" w:rsidP="0093209A">
      <w:r w:rsidRPr="00B4326C">
        <w:t>Toda la lógica correspondiente a los botiquines la tiene que ejecutar el servidor, dado que son objetos de red instanciados en tiempo de ejecución. No obstante,</w:t>
      </w:r>
      <w:r w:rsidR="00854B61" w:rsidRPr="00B4326C">
        <w:t xml:space="preserve"> como los jugadores tienen que disparar a los botiquines para curarse, es necesario que sus proyectiles los identifiquen. Para ello, se emplean etiquetas, o </w:t>
      </w:r>
      <w:r w:rsidR="00854B61" w:rsidRPr="00B4326C">
        <w:rPr>
          <w:i/>
          <w:iCs/>
        </w:rPr>
        <w:t>tags</w:t>
      </w:r>
      <w:r w:rsidR="00854B61" w:rsidRPr="00B4326C">
        <w:t xml:space="preserve"> de Unity. Cuando un jugador realiza un disparo, el proyectil disparado tiene una etiqueta que lo asocia a ese jugador, permitiendo al sistema saber qué usuario ha tratado de curarse. Toda la lógica asociada a los proyectiles, la ejecuta el servidor, ya que este es el propietario de estos objetos de red.</w:t>
      </w:r>
    </w:p>
    <w:p w14:paraId="23C88F08" w14:textId="6023ED63" w:rsidR="00506B9C" w:rsidRPr="00B4326C" w:rsidRDefault="00506B9C" w:rsidP="0093209A">
      <w:pPr>
        <w:rPr>
          <w:u w:val="single"/>
        </w:rPr>
      </w:pPr>
      <w:r w:rsidRPr="00B4326C">
        <w:rPr>
          <w:u w:val="single"/>
        </w:rPr>
        <w:t>Efectos visuales y sonoros</w:t>
      </w:r>
    </w:p>
    <w:p w14:paraId="2D24151E" w14:textId="6643D7B4" w:rsidR="00CB47AA" w:rsidRPr="00B4326C" w:rsidRDefault="00854B61" w:rsidP="0093209A">
      <w:r w:rsidRPr="00B4326C">
        <w:t xml:space="preserve">Durante el diseño de este prototipo, se ha decidido que los efectos visuales y de sonido no sean objetos de red. Al ser efectos estéticos, no existe ningún inconveniente si estos efectos no están correctamente sincronizados. Esto alivia también la carga del servidor, ya que la instanciación de estos objetos la pueden realizar los clientes, distribuyendo así la carga de trabajo. Lo único que tiene que efectuar el servidor es la llamada a los </w:t>
      </w:r>
      <w:r w:rsidRPr="00B4326C">
        <w:lastRenderedPageBreak/>
        <w:t>procedimientos remotos correspondientes cuando los clientes deban ejecutar estos efectos.</w:t>
      </w:r>
    </w:p>
    <w:p w14:paraId="30E2286F" w14:textId="6F3608BB" w:rsidR="003D0578" w:rsidRPr="00B4326C" w:rsidRDefault="003D0578">
      <w:pPr>
        <w:jc w:val="left"/>
      </w:pPr>
      <w:r w:rsidRPr="00B4326C">
        <w:br w:type="page"/>
      </w:r>
    </w:p>
    <w:p w14:paraId="26994E36" w14:textId="04B6A116" w:rsidR="000E10E4" w:rsidRPr="00B4326C" w:rsidRDefault="00BE13BF">
      <w:pPr>
        <w:pStyle w:val="Captulo"/>
        <w:numPr>
          <w:ilvl w:val="0"/>
          <w:numId w:val="2"/>
        </w:numPr>
      </w:pPr>
      <w:bookmarkStart w:id="155" w:name="_Toc166609931"/>
      <w:bookmarkStart w:id="156" w:name="_Toc169177083"/>
      <w:r w:rsidRPr="00B4326C">
        <w:lastRenderedPageBreak/>
        <w:t>EVALUACIÓN</w:t>
      </w:r>
      <w:bookmarkEnd w:id="155"/>
      <w:bookmarkEnd w:id="156"/>
    </w:p>
    <w:p w14:paraId="4FCFAE68" w14:textId="6D62B1FB" w:rsidR="00186C21" w:rsidRPr="00B4326C" w:rsidRDefault="00C72BBA" w:rsidP="000E10E4">
      <w:r w:rsidRPr="00B4326C">
        <w:t xml:space="preserve">En este capítulo se incluye el plan de pruebas utilizado para comprobar el funcionamiento del prototipo implementado, además de verificar el cumplimiento de los requisitos especificados en el análisis del proyecto. Asimismo, se especifican problemas encontrados en la implementación del proyecto y </w:t>
      </w:r>
      <w:r w:rsidR="001E420C" w:rsidRPr="00B4326C">
        <w:t>posibles</w:t>
      </w:r>
      <w:r w:rsidRPr="00B4326C">
        <w:t xml:space="preserve"> soluciones a estos.</w:t>
      </w:r>
    </w:p>
    <w:p w14:paraId="286C66CD" w14:textId="172B7D35" w:rsidR="00186C21" w:rsidRPr="00B4326C" w:rsidRDefault="00186C21">
      <w:pPr>
        <w:pStyle w:val="Epgrafe"/>
        <w:numPr>
          <w:ilvl w:val="1"/>
          <w:numId w:val="2"/>
        </w:numPr>
      </w:pPr>
      <w:bookmarkStart w:id="157" w:name="_Toc169177084"/>
      <w:r w:rsidRPr="00B4326C">
        <w:t>Plan de pruebas</w:t>
      </w:r>
      <w:bookmarkEnd w:id="157"/>
    </w:p>
    <w:p w14:paraId="4AC8FF03" w14:textId="2F9DE8A1" w:rsidR="00762D2F" w:rsidRPr="00B4326C" w:rsidRDefault="00762D2F" w:rsidP="00762D2F">
      <w:r w:rsidRPr="00B4326C">
        <w:t xml:space="preserve">Para la ejecución del plan de pruebas se ha empleado una serie de tablas, </w:t>
      </w:r>
      <w:r w:rsidR="0055639B" w:rsidRPr="00B4326C">
        <w:t>idénticas</w:t>
      </w:r>
      <w:r w:rsidRPr="00B4326C">
        <w:t xml:space="preserve"> a la tabla 5.1, que se utiliza como plantilla para cada caso de prueba.</w:t>
      </w:r>
    </w:p>
    <w:p w14:paraId="4A2F60C9" w14:textId="69B72CF6" w:rsidR="00762D2F" w:rsidRPr="00B4326C" w:rsidRDefault="00762D2F" w:rsidP="00762D2F">
      <w:pPr>
        <w:pStyle w:val="TtuloTablaING"/>
      </w:pPr>
      <w:bookmarkStart w:id="158" w:name="_Toc169177217"/>
      <w:r w:rsidRPr="00B4326C">
        <w:t>Tabla 5.1.</w:t>
      </w:r>
      <w:r w:rsidRPr="00B4326C">
        <w:br/>
        <w:t>Plantilla de los Casos de Prueba</w:t>
      </w:r>
      <w:bookmarkEnd w:id="158"/>
    </w:p>
    <w:tbl>
      <w:tblPr>
        <w:tblStyle w:val="Tablaconcuadrcula3-nfasis3"/>
        <w:tblW w:w="0" w:type="auto"/>
        <w:tblLook w:val="0480" w:firstRow="0" w:lastRow="0" w:firstColumn="1" w:lastColumn="0" w:noHBand="0" w:noVBand="1"/>
      </w:tblPr>
      <w:tblGrid>
        <w:gridCol w:w="2235"/>
        <w:gridCol w:w="6409"/>
      </w:tblGrid>
      <w:tr w:rsidR="00547B9F" w:rsidRPr="00B4326C" w14:paraId="216174B5" w14:textId="77777777" w:rsidTr="00547B9F">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235" w:type="dxa"/>
            <w:tcBorders>
              <w:bottom w:val="single" w:sz="4" w:space="0" w:color="000000"/>
              <w:right w:val="single" w:sz="4" w:space="0" w:color="000000"/>
            </w:tcBorders>
          </w:tcPr>
          <w:p w14:paraId="0D3BD10E" w14:textId="77777777" w:rsidR="00762D2F" w:rsidRPr="00B4326C" w:rsidRDefault="00762D2F" w:rsidP="002E4517">
            <w:pPr>
              <w:rPr>
                <w:b/>
                <w:bCs/>
                <w:i w:val="0"/>
                <w:iCs w:val="0"/>
              </w:rPr>
            </w:pPr>
            <w:r w:rsidRPr="00B4326C">
              <w:rPr>
                <w:b/>
                <w:bCs/>
                <w:i w:val="0"/>
                <w:iCs w:val="0"/>
              </w:rPr>
              <w:t>Identificador</w:t>
            </w:r>
          </w:p>
        </w:tc>
        <w:tc>
          <w:tcPr>
            <w:tcW w:w="6409" w:type="dxa"/>
            <w:tcBorders>
              <w:top w:val="single" w:sz="4" w:space="0" w:color="000000"/>
              <w:left w:val="single" w:sz="4" w:space="0" w:color="000000"/>
              <w:bottom w:val="single" w:sz="4" w:space="0" w:color="000000"/>
              <w:right w:val="single" w:sz="4" w:space="0" w:color="000000"/>
            </w:tcBorders>
          </w:tcPr>
          <w:p w14:paraId="4ACFCFBD" w14:textId="2F9A0D2D" w:rsidR="00762D2F" w:rsidRPr="00B4326C" w:rsidRDefault="00762D2F" w:rsidP="002E4517">
            <w:pPr>
              <w:cnfStyle w:val="000000100000" w:firstRow="0" w:lastRow="0" w:firstColumn="0" w:lastColumn="0" w:oddVBand="0" w:evenVBand="0" w:oddHBand="1" w:evenHBand="0" w:firstRowFirstColumn="0" w:firstRowLastColumn="0" w:lastRowFirstColumn="0" w:lastRowLastColumn="0"/>
            </w:pPr>
          </w:p>
        </w:tc>
      </w:tr>
      <w:tr w:rsidR="00762D2F" w:rsidRPr="00B4326C" w14:paraId="6B8CC27B" w14:textId="77777777" w:rsidTr="00547B9F">
        <w:trPr>
          <w:cantSplit/>
        </w:trPr>
        <w:tc>
          <w:tcPr>
            <w:cnfStyle w:val="001000000000" w:firstRow="0" w:lastRow="0" w:firstColumn="1" w:lastColumn="0" w:oddVBand="0" w:evenVBand="0" w:oddHBand="0" w:evenHBand="0" w:firstRowFirstColumn="0" w:firstRowLastColumn="0" w:lastRowFirstColumn="0" w:lastRowLastColumn="0"/>
            <w:tcW w:w="2235" w:type="dxa"/>
            <w:tcBorders>
              <w:top w:val="single" w:sz="4" w:space="0" w:color="000000"/>
              <w:bottom w:val="single" w:sz="4" w:space="0" w:color="000000"/>
              <w:right w:val="single" w:sz="4" w:space="0" w:color="000000"/>
            </w:tcBorders>
          </w:tcPr>
          <w:p w14:paraId="32C6FE93" w14:textId="77777777" w:rsidR="00762D2F" w:rsidRPr="00B4326C" w:rsidRDefault="00762D2F" w:rsidP="002E4517">
            <w:pPr>
              <w:rPr>
                <w:b/>
                <w:bCs/>
                <w:i w:val="0"/>
                <w:iCs w:val="0"/>
              </w:rPr>
            </w:pPr>
            <w:r w:rsidRPr="00B4326C">
              <w:rPr>
                <w:b/>
                <w:bCs/>
                <w:i w:val="0"/>
                <w:iCs w:val="0"/>
              </w:rPr>
              <w:t>Descripción</w:t>
            </w:r>
          </w:p>
        </w:tc>
        <w:tc>
          <w:tcPr>
            <w:tcW w:w="6409" w:type="dxa"/>
            <w:tcBorders>
              <w:top w:val="single" w:sz="4" w:space="0" w:color="000000"/>
              <w:left w:val="single" w:sz="4" w:space="0" w:color="000000"/>
              <w:bottom w:val="single" w:sz="4" w:space="0" w:color="000000"/>
              <w:right w:val="single" w:sz="4" w:space="0" w:color="000000"/>
            </w:tcBorders>
          </w:tcPr>
          <w:p w14:paraId="1721176F" w14:textId="77777777" w:rsidR="00762D2F" w:rsidRPr="00B4326C" w:rsidRDefault="00762D2F" w:rsidP="002E4517">
            <w:pPr>
              <w:cnfStyle w:val="000000000000" w:firstRow="0" w:lastRow="0" w:firstColumn="0" w:lastColumn="0" w:oddVBand="0" w:evenVBand="0" w:oddHBand="0" w:evenHBand="0" w:firstRowFirstColumn="0" w:firstRowLastColumn="0" w:lastRowFirstColumn="0" w:lastRowLastColumn="0"/>
            </w:pPr>
          </w:p>
        </w:tc>
      </w:tr>
      <w:tr w:rsidR="00547B9F" w:rsidRPr="00B4326C" w14:paraId="39638733" w14:textId="77777777" w:rsidTr="00547B9F">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235" w:type="dxa"/>
            <w:tcBorders>
              <w:top w:val="single" w:sz="4" w:space="0" w:color="000000"/>
              <w:bottom w:val="single" w:sz="4" w:space="0" w:color="000000"/>
              <w:right w:val="single" w:sz="4" w:space="0" w:color="000000"/>
            </w:tcBorders>
          </w:tcPr>
          <w:p w14:paraId="120DDBA0" w14:textId="77777777" w:rsidR="00762D2F" w:rsidRPr="00B4326C" w:rsidRDefault="00762D2F" w:rsidP="002E4517">
            <w:pPr>
              <w:rPr>
                <w:b/>
                <w:bCs/>
                <w:i w:val="0"/>
                <w:iCs w:val="0"/>
              </w:rPr>
            </w:pPr>
            <w:r w:rsidRPr="00B4326C">
              <w:rPr>
                <w:b/>
                <w:bCs/>
                <w:i w:val="0"/>
                <w:iCs w:val="0"/>
              </w:rPr>
              <w:t>Resultado esperado</w:t>
            </w:r>
          </w:p>
        </w:tc>
        <w:tc>
          <w:tcPr>
            <w:tcW w:w="6409" w:type="dxa"/>
            <w:tcBorders>
              <w:top w:val="single" w:sz="4" w:space="0" w:color="000000"/>
              <w:left w:val="single" w:sz="4" w:space="0" w:color="000000"/>
              <w:bottom w:val="single" w:sz="4" w:space="0" w:color="000000"/>
              <w:right w:val="single" w:sz="4" w:space="0" w:color="000000"/>
            </w:tcBorders>
          </w:tcPr>
          <w:p w14:paraId="38AF552E" w14:textId="1919B1AD" w:rsidR="00762D2F" w:rsidRPr="00B4326C" w:rsidRDefault="00762D2F" w:rsidP="002E4517">
            <w:pPr>
              <w:cnfStyle w:val="000000100000" w:firstRow="0" w:lastRow="0" w:firstColumn="0" w:lastColumn="0" w:oddVBand="0" w:evenVBand="0" w:oddHBand="1" w:evenHBand="0" w:firstRowFirstColumn="0" w:firstRowLastColumn="0" w:lastRowFirstColumn="0" w:lastRowLastColumn="0"/>
            </w:pPr>
          </w:p>
        </w:tc>
      </w:tr>
      <w:tr w:rsidR="00762D2F" w:rsidRPr="00B4326C" w14:paraId="371AAF75" w14:textId="77777777" w:rsidTr="00547B9F">
        <w:trPr>
          <w:cantSplit/>
        </w:trPr>
        <w:tc>
          <w:tcPr>
            <w:cnfStyle w:val="001000000000" w:firstRow="0" w:lastRow="0" w:firstColumn="1" w:lastColumn="0" w:oddVBand="0" w:evenVBand="0" w:oddHBand="0" w:evenHBand="0" w:firstRowFirstColumn="0" w:firstRowLastColumn="0" w:lastRowFirstColumn="0" w:lastRowLastColumn="0"/>
            <w:tcW w:w="2235" w:type="dxa"/>
            <w:tcBorders>
              <w:top w:val="single" w:sz="4" w:space="0" w:color="000000"/>
              <w:bottom w:val="single" w:sz="4" w:space="0" w:color="000000"/>
              <w:right w:val="single" w:sz="4" w:space="0" w:color="000000"/>
            </w:tcBorders>
          </w:tcPr>
          <w:p w14:paraId="3A467FED" w14:textId="77777777" w:rsidR="00762D2F" w:rsidRPr="00B4326C" w:rsidRDefault="00762D2F" w:rsidP="002E4517">
            <w:pPr>
              <w:rPr>
                <w:b/>
                <w:bCs/>
                <w:i w:val="0"/>
                <w:iCs w:val="0"/>
              </w:rPr>
            </w:pPr>
            <w:r w:rsidRPr="00B4326C">
              <w:rPr>
                <w:b/>
                <w:bCs/>
                <w:i w:val="0"/>
                <w:iCs w:val="0"/>
              </w:rPr>
              <w:t>Resultado obtenido</w:t>
            </w:r>
          </w:p>
        </w:tc>
        <w:tc>
          <w:tcPr>
            <w:tcW w:w="6409" w:type="dxa"/>
            <w:tcBorders>
              <w:top w:val="single" w:sz="4" w:space="0" w:color="000000"/>
              <w:left w:val="single" w:sz="4" w:space="0" w:color="000000"/>
              <w:bottom w:val="single" w:sz="4" w:space="0" w:color="000000"/>
              <w:right w:val="single" w:sz="4" w:space="0" w:color="000000"/>
            </w:tcBorders>
          </w:tcPr>
          <w:p w14:paraId="3DA67D1E" w14:textId="77777777" w:rsidR="00762D2F" w:rsidRPr="00B4326C" w:rsidRDefault="00762D2F" w:rsidP="002E4517">
            <w:pPr>
              <w:cnfStyle w:val="000000000000" w:firstRow="0" w:lastRow="0" w:firstColumn="0" w:lastColumn="0" w:oddVBand="0" w:evenVBand="0" w:oddHBand="0" w:evenHBand="0" w:firstRowFirstColumn="0" w:firstRowLastColumn="0" w:lastRowFirstColumn="0" w:lastRowLastColumn="0"/>
            </w:pPr>
          </w:p>
        </w:tc>
      </w:tr>
      <w:tr w:rsidR="0055639B" w:rsidRPr="00B4326C" w14:paraId="37193AD1" w14:textId="77777777" w:rsidTr="00547B9F">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235" w:type="dxa"/>
            <w:tcBorders>
              <w:top w:val="single" w:sz="4" w:space="0" w:color="000000"/>
              <w:bottom w:val="single" w:sz="4" w:space="0" w:color="000000"/>
              <w:right w:val="single" w:sz="4" w:space="0" w:color="000000"/>
            </w:tcBorders>
          </w:tcPr>
          <w:p w14:paraId="15C9E0E4" w14:textId="77777777" w:rsidR="00762D2F" w:rsidRPr="00B4326C" w:rsidRDefault="00762D2F" w:rsidP="002E4517">
            <w:pPr>
              <w:rPr>
                <w:b/>
                <w:bCs/>
                <w:i w:val="0"/>
                <w:iCs w:val="0"/>
              </w:rPr>
            </w:pPr>
            <w:r w:rsidRPr="00B4326C">
              <w:rPr>
                <w:b/>
                <w:bCs/>
                <w:i w:val="0"/>
                <w:iCs w:val="0"/>
              </w:rPr>
              <w:t>Requisitos asociados</w:t>
            </w:r>
          </w:p>
        </w:tc>
        <w:tc>
          <w:tcPr>
            <w:tcW w:w="6409" w:type="dxa"/>
            <w:tcBorders>
              <w:top w:val="single" w:sz="4" w:space="0" w:color="000000"/>
              <w:left w:val="single" w:sz="4" w:space="0" w:color="000000"/>
              <w:bottom w:val="single" w:sz="4" w:space="0" w:color="000000"/>
              <w:right w:val="single" w:sz="4" w:space="0" w:color="000000"/>
            </w:tcBorders>
          </w:tcPr>
          <w:p w14:paraId="7CC545F1" w14:textId="77777777" w:rsidR="00762D2F" w:rsidRPr="00B4326C" w:rsidRDefault="00762D2F" w:rsidP="002E4517">
            <w:pPr>
              <w:cnfStyle w:val="000000100000" w:firstRow="0" w:lastRow="0" w:firstColumn="0" w:lastColumn="0" w:oddVBand="0" w:evenVBand="0" w:oddHBand="1" w:evenHBand="0" w:firstRowFirstColumn="0" w:firstRowLastColumn="0" w:lastRowFirstColumn="0" w:lastRowLastColumn="0"/>
            </w:pPr>
          </w:p>
        </w:tc>
      </w:tr>
      <w:tr w:rsidR="00836641" w:rsidRPr="00B4326C" w14:paraId="79DFE717" w14:textId="77777777" w:rsidTr="00547B9F">
        <w:trPr>
          <w:cantSplit/>
        </w:trPr>
        <w:tc>
          <w:tcPr>
            <w:cnfStyle w:val="001000000000" w:firstRow="0" w:lastRow="0" w:firstColumn="1" w:lastColumn="0" w:oddVBand="0" w:evenVBand="0" w:oddHBand="0" w:evenHBand="0" w:firstRowFirstColumn="0" w:firstRowLastColumn="0" w:lastRowFirstColumn="0" w:lastRowLastColumn="0"/>
            <w:tcW w:w="2235" w:type="dxa"/>
            <w:tcBorders>
              <w:top w:val="single" w:sz="4" w:space="0" w:color="000000"/>
              <w:right w:val="single" w:sz="4" w:space="0" w:color="000000"/>
            </w:tcBorders>
          </w:tcPr>
          <w:p w14:paraId="4CF147B7" w14:textId="2006E489" w:rsidR="00836641" w:rsidRPr="00B4326C" w:rsidRDefault="00836641" w:rsidP="002E4517">
            <w:pPr>
              <w:rPr>
                <w:b/>
                <w:bCs/>
                <w:i w:val="0"/>
                <w:iCs w:val="0"/>
              </w:rPr>
            </w:pPr>
            <w:r w:rsidRPr="00B4326C">
              <w:rPr>
                <w:b/>
                <w:bCs/>
                <w:i w:val="0"/>
                <w:iCs w:val="0"/>
              </w:rPr>
              <w:t>Estado</w:t>
            </w:r>
          </w:p>
        </w:tc>
        <w:tc>
          <w:tcPr>
            <w:tcW w:w="6409" w:type="dxa"/>
            <w:tcBorders>
              <w:top w:val="single" w:sz="4" w:space="0" w:color="000000"/>
              <w:left w:val="single" w:sz="4" w:space="0" w:color="000000"/>
              <w:bottom w:val="single" w:sz="4" w:space="0" w:color="000000"/>
              <w:right w:val="single" w:sz="4" w:space="0" w:color="000000"/>
            </w:tcBorders>
          </w:tcPr>
          <w:p w14:paraId="5F5924A6" w14:textId="77777777" w:rsidR="00836641" w:rsidRPr="00B4326C" w:rsidRDefault="00836641" w:rsidP="002E4517">
            <w:pPr>
              <w:cnfStyle w:val="000000000000" w:firstRow="0" w:lastRow="0" w:firstColumn="0" w:lastColumn="0" w:oddVBand="0" w:evenVBand="0" w:oddHBand="0" w:evenHBand="0" w:firstRowFirstColumn="0" w:firstRowLastColumn="0" w:lastRowFirstColumn="0" w:lastRowLastColumn="0"/>
            </w:pPr>
          </w:p>
        </w:tc>
      </w:tr>
    </w:tbl>
    <w:p w14:paraId="7D8DBFAD" w14:textId="77777777" w:rsidR="00A777D8" w:rsidRPr="00B4326C" w:rsidRDefault="00A777D8" w:rsidP="00762D2F"/>
    <w:p w14:paraId="682C5062" w14:textId="74305730" w:rsidR="00762D2F" w:rsidRPr="00B4326C" w:rsidRDefault="0055639B" w:rsidP="00762D2F">
      <w:r w:rsidRPr="00B4326C">
        <w:t>En esta platilla correspondiente a la tabla 5.1, cada una de las de las columnas contiene los siguientes datos:</w:t>
      </w:r>
    </w:p>
    <w:p w14:paraId="5F4C1D35" w14:textId="752B8646" w:rsidR="0055639B" w:rsidRPr="00B4326C" w:rsidRDefault="0055639B">
      <w:pPr>
        <w:pStyle w:val="Prrafodelista"/>
        <w:numPr>
          <w:ilvl w:val="0"/>
          <w:numId w:val="19"/>
        </w:numPr>
      </w:pPr>
      <w:r w:rsidRPr="00B4326C">
        <w:rPr>
          <w:u w:val="single"/>
        </w:rPr>
        <w:t>Identificador</w:t>
      </w:r>
      <w:r w:rsidRPr="00B4326C">
        <w:t>: esta columna contiene el identificador del caso de uso, que sigue el siguiente formato:</w:t>
      </w:r>
    </w:p>
    <w:p w14:paraId="43F0FA0B" w14:textId="43F47992" w:rsidR="0055639B" w:rsidRPr="00B4326C" w:rsidRDefault="0055639B" w:rsidP="0055639B">
      <w:pPr>
        <w:pStyle w:val="Prrafodelista"/>
        <w:ind w:firstLine="0"/>
        <w:jc w:val="center"/>
        <w:rPr>
          <w:i/>
          <w:iCs/>
        </w:rPr>
      </w:pPr>
      <w:r w:rsidRPr="00B4326C">
        <w:rPr>
          <w:i/>
          <w:iCs/>
        </w:rPr>
        <w:t>CP-XX</w:t>
      </w:r>
    </w:p>
    <w:p w14:paraId="7ABD9532" w14:textId="14E89E1F" w:rsidR="0055639B" w:rsidRPr="00B4326C" w:rsidRDefault="0055639B" w:rsidP="0055639B">
      <w:pPr>
        <w:pStyle w:val="Prrafodelista"/>
        <w:ind w:firstLine="0"/>
      </w:pPr>
      <w:r w:rsidRPr="00B4326C">
        <w:t>Donde:</w:t>
      </w:r>
    </w:p>
    <w:p w14:paraId="110EB973" w14:textId="22D8B1E0" w:rsidR="0055639B" w:rsidRPr="00B4326C" w:rsidRDefault="0055639B">
      <w:pPr>
        <w:pStyle w:val="Prrafodelista"/>
        <w:numPr>
          <w:ilvl w:val="1"/>
          <w:numId w:val="19"/>
        </w:numPr>
      </w:pPr>
      <w:r w:rsidRPr="00B4326C">
        <w:t>CP indica que es un Caso de Prueba</w:t>
      </w:r>
    </w:p>
    <w:p w14:paraId="41B2C989" w14:textId="187E31A8" w:rsidR="0055639B" w:rsidRPr="00B4326C" w:rsidRDefault="0055639B">
      <w:pPr>
        <w:pStyle w:val="Prrafodelista"/>
        <w:numPr>
          <w:ilvl w:val="1"/>
          <w:numId w:val="19"/>
        </w:numPr>
      </w:pPr>
      <w:r w:rsidRPr="00B4326C">
        <w:t>XX indica el número identificador del caso de prueba</w:t>
      </w:r>
      <w:r w:rsidR="00836641" w:rsidRPr="00B4326C">
        <w:t>.</w:t>
      </w:r>
    </w:p>
    <w:p w14:paraId="014C8575" w14:textId="41AA6E8E" w:rsidR="0055639B" w:rsidRPr="00B4326C" w:rsidRDefault="0055639B">
      <w:pPr>
        <w:pStyle w:val="Prrafodelista"/>
        <w:numPr>
          <w:ilvl w:val="0"/>
          <w:numId w:val="19"/>
        </w:numPr>
      </w:pPr>
      <w:r w:rsidRPr="00B4326C">
        <w:rPr>
          <w:u w:val="single"/>
        </w:rPr>
        <w:t>Descripción</w:t>
      </w:r>
      <w:r w:rsidRPr="00B4326C">
        <w:t>:</w:t>
      </w:r>
      <w:r w:rsidR="00836641" w:rsidRPr="00B4326C">
        <w:t xml:space="preserve"> breve descripción de lo que comprueba el caso de prueba.</w:t>
      </w:r>
    </w:p>
    <w:p w14:paraId="6AB41EC2" w14:textId="3C583102" w:rsidR="0055639B" w:rsidRPr="00B4326C" w:rsidRDefault="0055639B">
      <w:pPr>
        <w:pStyle w:val="Prrafodelista"/>
        <w:numPr>
          <w:ilvl w:val="0"/>
          <w:numId w:val="19"/>
        </w:numPr>
      </w:pPr>
      <w:r w:rsidRPr="00B4326C">
        <w:rPr>
          <w:u w:val="single"/>
        </w:rPr>
        <w:t>Resultado esperado</w:t>
      </w:r>
      <w:r w:rsidRPr="00B4326C">
        <w:t>:</w:t>
      </w:r>
      <w:r w:rsidR="00836641" w:rsidRPr="00B4326C">
        <w:t xml:space="preserve"> respuesta esperada de la ejecución del caso de prueba, en base a los requisitos asociados a este.</w:t>
      </w:r>
    </w:p>
    <w:p w14:paraId="04FE3778" w14:textId="6AB457F8" w:rsidR="0055639B" w:rsidRPr="00B4326C" w:rsidRDefault="0055639B">
      <w:pPr>
        <w:pStyle w:val="Prrafodelista"/>
        <w:numPr>
          <w:ilvl w:val="0"/>
          <w:numId w:val="19"/>
        </w:numPr>
      </w:pPr>
      <w:r w:rsidRPr="00B4326C">
        <w:rPr>
          <w:u w:val="single"/>
        </w:rPr>
        <w:t>Resultado obtenido</w:t>
      </w:r>
      <w:r w:rsidRPr="00B4326C">
        <w:t>:</w:t>
      </w:r>
      <w:r w:rsidR="00836641" w:rsidRPr="00B4326C">
        <w:t xml:space="preserve"> respuesta que se ha obtenido de la ejecución de la prueba en el prototipo desarrollado.</w:t>
      </w:r>
    </w:p>
    <w:p w14:paraId="16155FC5" w14:textId="0171AA91" w:rsidR="0055639B" w:rsidRPr="00B4326C" w:rsidRDefault="0055639B">
      <w:pPr>
        <w:pStyle w:val="Prrafodelista"/>
        <w:numPr>
          <w:ilvl w:val="0"/>
          <w:numId w:val="19"/>
        </w:numPr>
      </w:pPr>
      <w:r w:rsidRPr="00B4326C">
        <w:rPr>
          <w:u w:val="single"/>
        </w:rPr>
        <w:t>Requisitos asociados</w:t>
      </w:r>
      <w:r w:rsidRPr="00B4326C">
        <w:t>:</w:t>
      </w:r>
      <w:r w:rsidR="00836641" w:rsidRPr="00B4326C">
        <w:t xml:space="preserve"> lista de requerimientos que se cotejan con el caso de prueba.</w:t>
      </w:r>
    </w:p>
    <w:p w14:paraId="5A9305EF" w14:textId="7650A3FE" w:rsidR="00836641" w:rsidRPr="00B4326C" w:rsidRDefault="00836641">
      <w:pPr>
        <w:pStyle w:val="Prrafodelista"/>
        <w:numPr>
          <w:ilvl w:val="0"/>
          <w:numId w:val="19"/>
        </w:numPr>
      </w:pPr>
      <w:r w:rsidRPr="00B4326C">
        <w:rPr>
          <w:u w:val="single"/>
        </w:rPr>
        <w:t>Estado</w:t>
      </w:r>
      <w:r w:rsidRPr="00B4326C">
        <w:t xml:space="preserve">: resultado de la ejecución del caso de prueba. </w:t>
      </w:r>
      <w:r w:rsidR="00DF6A16" w:rsidRPr="00B4326C">
        <w:t xml:space="preserve">Puede contener </w:t>
      </w:r>
      <w:r w:rsidR="00FF52A9" w:rsidRPr="00B4326C">
        <w:t>dos</w:t>
      </w:r>
      <w:r w:rsidR="00DF6A16" w:rsidRPr="00B4326C">
        <w:t xml:space="preserve"> valores:</w:t>
      </w:r>
    </w:p>
    <w:p w14:paraId="1BD54CFA" w14:textId="62F6A29F" w:rsidR="00DF6A16" w:rsidRPr="00B4326C" w:rsidRDefault="00DF6A16">
      <w:pPr>
        <w:pStyle w:val="Prrafodelista"/>
        <w:numPr>
          <w:ilvl w:val="1"/>
          <w:numId w:val="19"/>
        </w:numPr>
      </w:pPr>
      <w:r w:rsidRPr="00B4326C">
        <w:t>OK: el caso de prueba se ha validado correctamente, dado que el resultado obtenido corresponde al esperado.</w:t>
      </w:r>
      <w:r w:rsidR="0077402B" w:rsidRPr="00B4326C">
        <w:t xml:space="preserve"> El color de la celda, además, se colorea de verde.</w:t>
      </w:r>
    </w:p>
    <w:p w14:paraId="6DB9D2E1" w14:textId="160B909C" w:rsidR="00EA4ECD" w:rsidRPr="00B4326C" w:rsidRDefault="00EA4ECD">
      <w:pPr>
        <w:pStyle w:val="Prrafodelista"/>
        <w:numPr>
          <w:ilvl w:val="1"/>
          <w:numId w:val="19"/>
        </w:numPr>
      </w:pPr>
      <w:r w:rsidRPr="00B4326C">
        <w:lastRenderedPageBreak/>
        <w:t>OK PARCIAL: el resultado obtenido es similar al deseado, pero presenta alguna discrepancia con este.</w:t>
      </w:r>
      <w:r w:rsidR="0077402B" w:rsidRPr="00B4326C">
        <w:t xml:space="preserve"> Adicionalmente, la celda se colorea de naranja.</w:t>
      </w:r>
    </w:p>
    <w:p w14:paraId="777E793C" w14:textId="6A614238" w:rsidR="00EA4ECD" w:rsidRPr="00B4326C" w:rsidRDefault="00DF6A16">
      <w:pPr>
        <w:pStyle w:val="Prrafodelista"/>
        <w:numPr>
          <w:ilvl w:val="1"/>
          <w:numId w:val="19"/>
        </w:numPr>
      </w:pPr>
      <w:r w:rsidRPr="00B4326C">
        <w:t>KO:</w:t>
      </w:r>
      <w:r w:rsidR="00FF52A9" w:rsidRPr="00B4326C">
        <w:t xml:space="preserve"> el resultado obtenido es distinto al esperado.</w:t>
      </w:r>
      <w:r w:rsidR="0077402B" w:rsidRPr="00B4326C">
        <w:t xml:space="preserve"> La celta se colorea en rojo para expresar este valor.</w:t>
      </w:r>
    </w:p>
    <w:p w14:paraId="5F1A9859" w14:textId="6F79A97E" w:rsidR="00DF6A16" w:rsidRPr="00B4326C" w:rsidRDefault="00FF52A9" w:rsidP="00EA4ECD">
      <w:pPr>
        <w:pStyle w:val="Prrafodelista"/>
        <w:ind w:left="1440" w:firstLine="0"/>
      </w:pPr>
      <w:r w:rsidRPr="00B4326C">
        <w:t>Adicionalmente,</w:t>
      </w:r>
      <w:r w:rsidR="00EA4ECD" w:rsidRPr="00B4326C">
        <w:t xml:space="preserve"> cuando el estado tiene el valor de “OK PARCIAL” o “KO”,</w:t>
      </w:r>
      <w:r w:rsidRPr="00B4326C">
        <w:t xml:space="preserve"> se crea un identificador del problema asociado, que sigue el formato:</w:t>
      </w:r>
    </w:p>
    <w:p w14:paraId="41871CD0" w14:textId="134AB04B" w:rsidR="00FF52A9" w:rsidRPr="00B4326C" w:rsidRDefault="00FF52A9" w:rsidP="00FF52A9">
      <w:pPr>
        <w:pStyle w:val="Prrafodelista"/>
        <w:ind w:left="1440" w:firstLine="0"/>
        <w:jc w:val="center"/>
        <w:rPr>
          <w:i/>
          <w:iCs/>
        </w:rPr>
      </w:pPr>
      <w:r w:rsidRPr="00B4326C">
        <w:rPr>
          <w:i/>
          <w:iCs/>
        </w:rPr>
        <w:t>P-XX</w:t>
      </w:r>
    </w:p>
    <w:p w14:paraId="3029A431" w14:textId="041DD066" w:rsidR="00FF52A9" w:rsidRPr="00B4326C" w:rsidRDefault="00FF52A9" w:rsidP="00FF52A9">
      <w:pPr>
        <w:pStyle w:val="Prrafodelista"/>
        <w:ind w:left="1440" w:firstLine="0"/>
      </w:pPr>
      <w:r w:rsidRPr="00B4326C">
        <w:t>Donde XX indica el número de identificación del problema.</w:t>
      </w:r>
    </w:p>
    <w:p w14:paraId="1FA8BFE1" w14:textId="77777777" w:rsidR="00EA4ECD" w:rsidRPr="00B4326C" w:rsidRDefault="00EA4ECD" w:rsidP="00EA4ECD"/>
    <w:p w14:paraId="78BE5CD2" w14:textId="7298614C" w:rsidR="00FF52A9" w:rsidRPr="00B4326C" w:rsidRDefault="00FF52A9" w:rsidP="00FF52A9">
      <w:pPr>
        <w:pStyle w:val="TtuloTablaING"/>
      </w:pPr>
      <w:bookmarkStart w:id="159" w:name="_Toc169177218"/>
      <w:r w:rsidRPr="00B4326C">
        <w:t>Tabla 5.2.</w:t>
      </w:r>
      <w:r w:rsidRPr="00B4326C">
        <w:br/>
        <w:t>CP-01</w:t>
      </w:r>
      <w:bookmarkEnd w:id="159"/>
    </w:p>
    <w:tbl>
      <w:tblPr>
        <w:tblStyle w:val="Tablaconcuadrcula3-nfasis3"/>
        <w:tblW w:w="0" w:type="auto"/>
        <w:tblLook w:val="0480" w:firstRow="0" w:lastRow="0" w:firstColumn="1" w:lastColumn="0" w:noHBand="0" w:noVBand="1"/>
      </w:tblPr>
      <w:tblGrid>
        <w:gridCol w:w="2235"/>
        <w:gridCol w:w="6409"/>
      </w:tblGrid>
      <w:tr w:rsidR="00FF52A9" w:rsidRPr="00B4326C" w14:paraId="3D8F437D" w14:textId="77777777" w:rsidTr="00547B9F">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235" w:type="dxa"/>
            <w:tcBorders>
              <w:bottom w:val="single" w:sz="4" w:space="0" w:color="000000"/>
              <w:right w:val="single" w:sz="4" w:space="0" w:color="000000"/>
            </w:tcBorders>
          </w:tcPr>
          <w:p w14:paraId="436F0E01" w14:textId="77777777" w:rsidR="00FF52A9" w:rsidRPr="00B4326C" w:rsidRDefault="00FF52A9" w:rsidP="00D00B10">
            <w:pPr>
              <w:rPr>
                <w:b/>
                <w:bCs/>
                <w:i w:val="0"/>
                <w:iCs w:val="0"/>
              </w:rPr>
            </w:pPr>
            <w:r w:rsidRPr="00B4326C">
              <w:rPr>
                <w:b/>
                <w:bCs/>
                <w:i w:val="0"/>
                <w:iCs w:val="0"/>
              </w:rPr>
              <w:t>Identificador</w:t>
            </w:r>
          </w:p>
        </w:tc>
        <w:tc>
          <w:tcPr>
            <w:tcW w:w="6409" w:type="dxa"/>
            <w:tcBorders>
              <w:top w:val="single" w:sz="4" w:space="0" w:color="000000"/>
              <w:left w:val="single" w:sz="4" w:space="0" w:color="000000"/>
              <w:bottom w:val="single" w:sz="4" w:space="0" w:color="000000"/>
              <w:right w:val="single" w:sz="4" w:space="0" w:color="000000"/>
            </w:tcBorders>
          </w:tcPr>
          <w:p w14:paraId="16791109" w14:textId="5B1D6320" w:rsidR="00FF52A9" w:rsidRPr="00B4326C" w:rsidRDefault="00FF52A9" w:rsidP="00D00B10">
            <w:pPr>
              <w:cnfStyle w:val="000000100000" w:firstRow="0" w:lastRow="0" w:firstColumn="0" w:lastColumn="0" w:oddVBand="0" w:evenVBand="0" w:oddHBand="1" w:evenHBand="0" w:firstRowFirstColumn="0" w:firstRowLastColumn="0" w:lastRowFirstColumn="0" w:lastRowLastColumn="0"/>
            </w:pPr>
            <w:r w:rsidRPr="00B4326C">
              <w:t>CP-01</w:t>
            </w:r>
          </w:p>
        </w:tc>
      </w:tr>
      <w:tr w:rsidR="00FF52A9" w:rsidRPr="00B4326C" w14:paraId="28444EB1" w14:textId="77777777" w:rsidTr="00547B9F">
        <w:trPr>
          <w:cantSplit/>
        </w:trPr>
        <w:tc>
          <w:tcPr>
            <w:cnfStyle w:val="001000000000" w:firstRow="0" w:lastRow="0" w:firstColumn="1" w:lastColumn="0" w:oddVBand="0" w:evenVBand="0" w:oddHBand="0" w:evenHBand="0" w:firstRowFirstColumn="0" w:firstRowLastColumn="0" w:lastRowFirstColumn="0" w:lastRowLastColumn="0"/>
            <w:tcW w:w="2235" w:type="dxa"/>
            <w:tcBorders>
              <w:top w:val="single" w:sz="4" w:space="0" w:color="000000"/>
              <w:bottom w:val="single" w:sz="4" w:space="0" w:color="000000"/>
              <w:right w:val="single" w:sz="4" w:space="0" w:color="000000"/>
            </w:tcBorders>
          </w:tcPr>
          <w:p w14:paraId="3C1CD53F" w14:textId="77777777" w:rsidR="00FF52A9" w:rsidRPr="00B4326C" w:rsidRDefault="00FF52A9" w:rsidP="00D00B10">
            <w:pPr>
              <w:rPr>
                <w:b/>
                <w:bCs/>
                <w:i w:val="0"/>
                <w:iCs w:val="0"/>
              </w:rPr>
            </w:pPr>
            <w:r w:rsidRPr="00B4326C">
              <w:rPr>
                <w:b/>
                <w:bCs/>
                <w:i w:val="0"/>
                <w:iCs w:val="0"/>
              </w:rPr>
              <w:t>Descripción</w:t>
            </w:r>
          </w:p>
        </w:tc>
        <w:tc>
          <w:tcPr>
            <w:tcW w:w="6409" w:type="dxa"/>
            <w:tcBorders>
              <w:top w:val="single" w:sz="4" w:space="0" w:color="000000"/>
              <w:left w:val="single" w:sz="4" w:space="0" w:color="000000"/>
              <w:bottom w:val="single" w:sz="4" w:space="0" w:color="000000"/>
              <w:right w:val="single" w:sz="4" w:space="0" w:color="000000"/>
            </w:tcBorders>
          </w:tcPr>
          <w:p w14:paraId="392DACA0" w14:textId="18AB0B5B" w:rsidR="00FF52A9" w:rsidRPr="00B4326C" w:rsidRDefault="00FF52A9" w:rsidP="00D00B10">
            <w:pPr>
              <w:cnfStyle w:val="000000000000" w:firstRow="0" w:lastRow="0" w:firstColumn="0" w:lastColumn="0" w:oddVBand="0" w:evenVBand="0" w:oddHBand="0" w:evenHBand="0" w:firstRowFirstColumn="0" w:firstRowLastColumn="0" w:lastRowFirstColumn="0" w:lastRowLastColumn="0"/>
            </w:pPr>
            <w:r w:rsidRPr="00B4326C">
              <w:t>Comprobación del movimiento del jugador y la respuesta del sistema ante colisiones.</w:t>
            </w:r>
          </w:p>
        </w:tc>
      </w:tr>
      <w:tr w:rsidR="00FF52A9" w:rsidRPr="00B4326C" w14:paraId="427F6FFA" w14:textId="77777777" w:rsidTr="00547B9F">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235" w:type="dxa"/>
            <w:tcBorders>
              <w:top w:val="single" w:sz="4" w:space="0" w:color="000000"/>
              <w:bottom w:val="single" w:sz="4" w:space="0" w:color="000000"/>
              <w:right w:val="single" w:sz="4" w:space="0" w:color="000000"/>
            </w:tcBorders>
          </w:tcPr>
          <w:p w14:paraId="5F8BAA99" w14:textId="77777777" w:rsidR="00FF52A9" w:rsidRPr="00B4326C" w:rsidRDefault="00FF52A9" w:rsidP="00D00B10">
            <w:pPr>
              <w:rPr>
                <w:b/>
                <w:bCs/>
                <w:i w:val="0"/>
                <w:iCs w:val="0"/>
              </w:rPr>
            </w:pPr>
            <w:r w:rsidRPr="00B4326C">
              <w:rPr>
                <w:b/>
                <w:bCs/>
                <w:i w:val="0"/>
                <w:iCs w:val="0"/>
              </w:rPr>
              <w:t>Resultado esperado</w:t>
            </w:r>
          </w:p>
        </w:tc>
        <w:tc>
          <w:tcPr>
            <w:tcW w:w="6409" w:type="dxa"/>
            <w:tcBorders>
              <w:top w:val="single" w:sz="4" w:space="0" w:color="000000"/>
              <w:left w:val="single" w:sz="4" w:space="0" w:color="000000"/>
              <w:bottom w:val="single" w:sz="4" w:space="0" w:color="000000"/>
              <w:right w:val="single" w:sz="4" w:space="0" w:color="000000"/>
            </w:tcBorders>
          </w:tcPr>
          <w:p w14:paraId="0C1CA8AB" w14:textId="036B4448" w:rsidR="00FF52A9" w:rsidRPr="00B4326C" w:rsidRDefault="00FF52A9" w:rsidP="00D00B10">
            <w:pPr>
              <w:cnfStyle w:val="000000100000" w:firstRow="0" w:lastRow="0" w:firstColumn="0" w:lastColumn="0" w:oddVBand="0" w:evenVBand="0" w:oddHBand="1" w:evenHBand="0" w:firstRowFirstColumn="0" w:firstRowLastColumn="0" w:lastRowFirstColumn="0" w:lastRowLastColumn="0"/>
            </w:pPr>
            <w:r w:rsidRPr="00B4326C">
              <w:t>El jugador se puede mover en cualquier dirección del plano XY</w:t>
            </w:r>
            <w:r w:rsidR="00E178F9" w:rsidRPr="00B4326C">
              <w:t>. El personaje del jugador no puede atravesar paredes u obstáculo que haya situados por el mapa.</w:t>
            </w:r>
          </w:p>
        </w:tc>
      </w:tr>
      <w:tr w:rsidR="00FF52A9" w:rsidRPr="00B4326C" w14:paraId="4E69C4BE" w14:textId="77777777" w:rsidTr="00547B9F">
        <w:trPr>
          <w:cantSplit/>
        </w:trPr>
        <w:tc>
          <w:tcPr>
            <w:cnfStyle w:val="001000000000" w:firstRow="0" w:lastRow="0" w:firstColumn="1" w:lastColumn="0" w:oddVBand="0" w:evenVBand="0" w:oddHBand="0" w:evenHBand="0" w:firstRowFirstColumn="0" w:firstRowLastColumn="0" w:lastRowFirstColumn="0" w:lastRowLastColumn="0"/>
            <w:tcW w:w="2235" w:type="dxa"/>
            <w:tcBorders>
              <w:top w:val="single" w:sz="4" w:space="0" w:color="000000"/>
              <w:bottom w:val="single" w:sz="4" w:space="0" w:color="000000"/>
              <w:right w:val="single" w:sz="4" w:space="0" w:color="000000"/>
            </w:tcBorders>
          </w:tcPr>
          <w:p w14:paraId="2DF7AB14" w14:textId="77777777" w:rsidR="00FF52A9" w:rsidRPr="00B4326C" w:rsidRDefault="00FF52A9" w:rsidP="00D00B10">
            <w:pPr>
              <w:rPr>
                <w:b/>
                <w:bCs/>
                <w:i w:val="0"/>
                <w:iCs w:val="0"/>
              </w:rPr>
            </w:pPr>
            <w:r w:rsidRPr="00B4326C">
              <w:rPr>
                <w:b/>
                <w:bCs/>
                <w:i w:val="0"/>
                <w:iCs w:val="0"/>
              </w:rPr>
              <w:t>Resultado obtenido</w:t>
            </w:r>
          </w:p>
        </w:tc>
        <w:tc>
          <w:tcPr>
            <w:tcW w:w="6409" w:type="dxa"/>
            <w:tcBorders>
              <w:top w:val="single" w:sz="4" w:space="0" w:color="000000"/>
              <w:left w:val="single" w:sz="4" w:space="0" w:color="000000"/>
              <w:bottom w:val="single" w:sz="4" w:space="0" w:color="000000"/>
              <w:right w:val="single" w:sz="4" w:space="0" w:color="000000"/>
            </w:tcBorders>
          </w:tcPr>
          <w:p w14:paraId="116AEF44" w14:textId="662607BE" w:rsidR="00FF52A9" w:rsidRPr="00B4326C" w:rsidRDefault="00E178F9" w:rsidP="00D00B10">
            <w:pPr>
              <w:cnfStyle w:val="000000000000" w:firstRow="0" w:lastRow="0" w:firstColumn="0" w:lastColumn="0" w:oddVBand="0" w:evenVBand="0" w:oddHBand="0" w:evenHBand="0" w:firstRowFirstColumn="0" w:firstRowLastColumn="0" w:lastRowFirstColumn="0" w:lastRowLastColumn="0"/>
            </w:pPr>
            <w:r w:rsidRPr="00B4326C">
              <w:t>El jugador se puede mover en cualquier dirección. Además, cuando colisiona contra una pared, puerta u obstáculo, el personaje deja de poder avanzar en ese sentido.</w:t>
            </w:r>
          </w:p>
        </w:tc>
      </w:tr>
      <w:tr w:rsidR="00FF52A9" w:rsidRPr="00B4326C" w14:paraId="6D387432" w14:textId="77777777" w:rsidTr="00547B9F">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235" w:type="dxa"/>
            <w:tcBorders>
              <w:top w:val="single" w:sz="4" w:space="0" w:color="000000"/>
              <w:bottom w:val="single" w:sz="4" w:space="0" w:color="000000"/>
              <w:right w:val="single" w:sz="4" w:space="0" w:color="000000"/>
            </w:tcBorders>
          </w:tcPr>
          <w:p w14:paraId="4AAD79F9" w14:textId="77777777" w:rsidR="00FF52A9" w:rsidRPr="00B4326C" w:rsidRDefault="00FF52A9" w:rsidP="00D00B10">
            <w:pPr>
              <w:rPr>
                <w:b/>
                <w:bCs/>
                <w:i w:val="0"/>
                <w:iCs w:val="0"/>
              </w:rPr>
            </w:pPr>
            <w:r w:rsidRPr="00B4326C">
              <w:rPr>
                <w:b/>
                <w:bCs/>
                <w:i w:val="0"/>
                <w:iCs w:val="0"/>
              </w:rPr>
              <w:t>Requisitos asociados</w:t>
            </w:r>
          </w:p>
        </w:tc>
        <w:tc>
          <w:tcPr>
            <w:tcW w:w="6409" w:type="dxa"/>
            <w:tcBorders>
              <w:top w:val="single" w:sz="4" w:space="0" w:color="000000"/>
              <w:left w:val="single" w:sz="4" w:space="0" w:color="000000"/>
              <w:bottom w:val="single" w:sz="4" w:space="0" w:color="000000"/>
              <w:right w:val="single" w:sz="4" w:space="0" w:color="000000"/>
            </w:tcBorders>
          </w:tcPr>
          <w:p w14:paraId="7C2D3433" w14:textId="0D670055" w:rsidR="00FF52A9" w:rsidRPr="00B4326C" w:rsidRDefault="00E178F9" w:rsidP="00D00B10">
            <w:pPr>
              <w:cnfStyle w:val="000000100000" w:firstRow="0" w:lastRow="0" w:firstColumn="0" w:lastColumn="0" w:oddVBand="0" w:evenVBand="0" w:oddHBand="1" w:evenHBand="0" w:firstRowFirstColumn="0" w:firstRowLastColumn="0" w:lastRowFirstColumn="0" w:lastRowLastColumn="0"/>
            </w:pPr>
            <w:r w:rsidRPr="00B4326C">
              <w:t>F-U-C01</w:t>
            </w:r>
            <w:r w:rsidR="0077402B" w:rsidRPr="00B4326C">
              <w:br/>
            </w:r>
            <w:r w:rsidRPr="00B4326C">
              <w:t>F-S-R02</w:t>
            </w:r>
          </w:p>
        </w:tc>
      </w:tr>
      <w:tr w:rsidR="00FF52A9" w:rsidRPr="00B4326C" w14:paraId="7FD67174" w14:textId="77777777" w:rsidTr="0077402B">
        <w:trPr>
          <w:cantSplit/>
        </w:trPr>
        <w:tc>
          <w:tcPr>
            <w:cnfStyle w:val="001000000000" w:firstRow="0" w:lastRow="0" w:firstColumn="1" w:lastColumn="0" w:oddVBand="0" w:evenVBand="0" w:oddHBand="0" w:evenHBand="0" w:firstRowFirstColumn="0" w:firstRowLastColumn="0" w:lastRowFirstColumn="0" w:lastRowLastColumn="0"/>
            <w:tcW w:w="2235" w:type="dxa"/>
            <w:tcBorders>
              <w:top w:val="single" w:sz="4" w:space="0" w:color="000000"/>
              <w:right w:val="single" w:sz="4" w:space="0" w:color="000000"/>
            </w:tcBorders>
          </w:tcPr>
          <w:p w14:paraId="29CEA31E" w14:textId="77777777" w:rsidR="00FF52A9" w:rsidRPr="00B4326C" w:rsidRDefault="00FF52A9" w:rsidP="00D00B10">
            <w:pPr>
              <w:rPr>
                <w:b/>
                <w:bCs/>
                <w:i w:val="0"/>
                <w:iCs w:val="0"/>
              </w:rPr>
            </w:pPr>
            <w:r w:rsidRPr="00B4326C">
              <w:rPr>
                <w:b/>
                <w:bCs/>
                <w:i w:val="0"/>
                <w:iCs w:val="0"/>
              </w:rPr>
              <w:t>Estado</w:t>
            </w:r>
          </w:p>
        </w:tc>
        <w:tc>
          <w:tcPr>
            <w:tcW w:w="6409" w:type="dxa"/>
            <w:tcBorders>
              <w:top w:val="single" w:sz="4" w:space="0" w:color="000000"/>
              <w:left w:val="single" w:sz="4" w:space="0" w:color="000000"/>
              <w:bottom w:val="single" w:sz="4" w:space="0" w:color="000000"/>
              <w:right w:val="single" w:sz="4" w:space="0" w:color="000000"/>
            </w:tcBorders>
            <w:shd w:val="clear" w:color="auto" w:fill="92D050"/>
          </w:tcPr>
          <w:p w14:paraId="77548099" w14:textId="2DA59743" w:rsidR="00FF52A9" w:rsidRPr="00B4326C" w:rsidRDefault="00E178F9" w:rsidP="0077402B">
            <w:pPr>
              <w:tabs>
                <w:tab w:val="left" w:pos="1245"/>
              </w:tabs>
              <w:cnfStyle w:val="000000000000" w:firstRow="0" w:lastRow="0" w:firstColumn="0" w:lastColumn="0" w:oddVBand="0" w:evenVBand="0" w:oddHBand="0" w:evenHBand="0" w:firstRowFirstColumn="0" w:firstRowLastColumn="0" w:lastRowFirstColumn="0" w:lastRowLastColumn="0"/>
            </w:pPr>
            <w:r w:rsidRPr="00B4326C">
              <w:t>OK</w:t>
            </w:r>
          </w:p>
        </w:tc>
      </w:tr>
    </w:tbl>
    <w:p w14:paraId="50223773" w14:textId="77777777" w:rsidR="00FF52A9" w:rsidRPr="00B4326C" w:rsidRDefault="00FF52A9" w:rsidP="00FF52A9"/>
    <w:p w14:paraId="1E05DEEF" w14:textId="11F76AFF" w:rsidR="00E178F9" w:rsidRPr="00B4326C" w:rsidRDefault="00E178F9" w:rsidP="00524172">
      <w:pPr>
        <w:pStyle w:val="TtuloTablaING"/>
      </w:pPr>
      <w:bookmarkStart w:id="160" w:name="_Toc169177219"/>
      <w:r w:rsidRPr="00B4326C">
        <w:t>Tabla 5.3.</w:t>
      </w:r>
      <w:r w:rsidR="00524172" w:rsidRPr="00B4326C">
        <w:br/>
      </w:r>
      <w:r w:rsidRPr="00B4326C">
        <w:t>CP-02</w:t>
      </w:r>
      <w:bookmarkEnd w:id="160"/>
    </w:p>
    <w:tbl>
      <w:tblPr>
        <w:tblStyle w:val="Tablaconcuadrcula3-nfasis3"/>
        <w:tblW w:w="0" w:type="auto"/>
        <w:tblLook w:val="0480" w:firstRow="0" w:lastRow="0" w:firstColumn="1" w:lastColumn="0" w:noHBand="0" w:noVBand="1"/>
      </w:tblPr>
      <w:tblGrid>
        <w:gridCol w:w="2235"/>
        <w:gridCol w:w="6409"/>
      </w:tblGrid>
      <w:tr w:rsidR="00E178F9" w:rsidRPr="00B4326C" w14:paraId="45B2F6B9" w14:textId="77777777" w:rsidTr="00547B9F">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235" w:type="dxa"/>
            <w:tcBorders>
              <w:bottom w:val="single" w:sz="4" w:space="0" w:color="000000"/>
              <w:right w:val="single" w:sz="4" w:space="0" w:color="000000"/>
            </w:tcBorders>
          </w:tcPr>
          <w:p w14:paraId="37678801" w14:textId="77777777" w:rsidR="00E178F9" w:rsidRPr="00B4326C" w:rsidRDefault="00E178F9" w:rsidP="00D00B10">
            <w:pPr>
              <w:rPr>
                <w:b/>
                <w:bCs/>
                <w:i w:val="0"/>
                <w:iCs w:val="0"/>
              </w:rPr>
            </w:pPr>
            <w:r w:rsidRPr="00B4326C">
              <w:rPr>
                <w:b/>
                <w:bCs/>
                <w:i w:val="0"/>
                <w:iCs w:val="0"/>
              </w:rPr>
              <w:t>Identificador</w:t>
            </w:r>
          </w:p>
        </w:tc>
        <w:tc>
          <w:tcPr>
            <w:tcW w:w="6409" w:type="dxa"/>
            <w:tcBorders>
              <w:top w:val="single" w:sz="4" w:space="0" w:color="000000"/>
              <w:left w:val="single" w:sz="4" w:space="0" w:color="000000"/>
              <w:bottom w:val="single" w:sz="4" w:space="0" w:color="000000"/>
              <w:right w:val="single" w:sz="4" w:space="0" w:color="000000"/>
            </w:tcBorders>
          </w:tcPr>
          <w:p w14:paraId="19D97039" w14:textId="5CB5B2EE" w:rsidR="00E178F9" w:rsidRPr="00B4326C" w:rsidRDefault="00E178F9" w:rsidP="00D00B10">
            <w:pPr>
              <w:cnfStyle w:val="000000100000" w:firstRow="0" w:lastRow="0" w:firstColumn="0" w:lastColumn="0" w:oddVBand="0" w:evenVBand="0" w:oddHBand="1" w:evenHBand="0" w:firstRowFirstColumn="0" w:firstRowLastColumn="0" w:lastRowFirstColumn="0" w:lastRowLastColumn="0"/>
            </w:pPr>
            <w:r w:rsidRPr="00B4326C">
              <w:t>CP-02</w:t>
            </w:r>
          </w:p>
        </w:tc>
      </w:tr>
      <w:tr w:rsidR="00E178F9" w:rsidRPr="00B4326C" w14:paraId="797951B5" w14:textId="77777777" w:rsidTr="00547B9F">
        <w:trPr>
          <w:cantSplit/>
        </w:trPr>
        <w:tc>
          <w:tcPr>
            <w:cnfStyle w:val="001000000000" w:firstRow="0" w:lastRow="0" w:firstColumn="1" w:lastColumn="0" w:oddVBand="0" w:evenVBand="0" w:oddHBand="0" w:evenHBand="0" w:firstRowFirstColumn="0" w:firstRowLastColumn="0" w:lastRowFirstColumn="0" w:lastRowLastColumn="0"/>
            <w:tcW w:w="2235" w:type="dxa"/>
            <w:tcBorders>
              <w:top w:val="single" w:sz="4" w:space="0" w:color="000000"/>
              <w:bottom w:val="single" w:sz="4" w:space="0" w:color="000000"/>
              <w:right w:val="single" w:sz="4" w:space="0" w:color="000000"/>
            </w:tcBorders>
          </w:tcPr>
          <w:p w14:paraId="7DB00400" w14:textId="77777777" w:rsidR="00E178F9" w:rsidRPr="00B4326C" w:rsidRDefault="00E178F9" w:rsidP="00D00B10">
            <w:pPr>
              <w:rPr>
                <w:b/>
                <w:bCs/>
                <w:i w:val="0"/>
                <w:iCs w:val="0"/>
              </w:rPr>
            </w:pPr>
            <w:r w:rsidRPr="00B4326C">
              <w:rPr>
                <w:b/>
                <w:bCs/>
                <w:i w:val="0"/>
                <w:iCs w:val="0"/>
              </w:rPr>
              <w:t>Descripción</w:t>
            </w:r>
          </w:p>
        </w:tc>
        <w:tc>
          <w:tcPr>
            <w:tcW w:w="6409" w:type="dxa"/>
            <w:tcBorders>
              <w:top w:val="single" w:sz="4" w:space="0" w:color="000000"/>
              <w:left w:val="single" w:sz="4" w:space="0" w:color="000000"/>
              <w:bottom w:val="single" w:sz="4" w:space="0" w:color="000000"/>
              <w:right w:val="single" w:sz="4" w:space="0" w:color="000000"/>
            </w:tcBorders>
          </w:tcPr>
          <w:p w14:paraId="64966A4F" w14:textId="38798E1D" w:rsidR="00E178F9" w:rsidRPr="00B4326C" w:rsidRDefault="008A3029" w:rsidP="00D00B10">
            <w:pPr>
              <w:cnfStyle w:val="000000000000" w:firstRow="0" w:lastRow="0" w:firstColumn="0" w:lastColumn="0" w:oddVBand="0" w:evenVBand="0" w:oddHBand="0" w:evenHBand="0" w:firstRowFirstColumn="0" w:firstRowLastColumn="0" w:lastRowFirstColumn="0" w:lastRowLastColumn="0"/>
            </w:pPr>
            <w:r w:rsidRPr="00B4326C">
              <w:t>Comprobación de la habilidad de esquiva del jugador.</w:t>
            </w:r>
          </w:p>
        </w:tc>
      </w:tr>
      <w:tr w:rsidR="00E178F9" w:rsidRPr="00B4326C" w14:paraId="60CD1C63" w14:textId="77777777" w:rsidTr="00547B9F">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235" w:type="dxa"/>
            <w:tcBorders>
              <w:top w:val="single" w:sz="4" w:space="0" w:color="000000"/>
              <w:bottom w:val="single" w:sz="4" w:space="0" w:color="000000"/>
              <w:right w:val="single" w:sz="4" w:space="0" w:color="000000"/>
            </w:tcBorders>
          </w:tcPr>
          <w:p w14:paraId="3E407401" w14:textId="77777777" w:rsidR="00E178F9" w:rsidRPr="00B4326C" w:rsidRDefault="00E178F9" w:rsidP="00D00B10">
            <w:pPr>
              <w:rPr>
                <w:b/>
                <w:bCs/>
                <w:i w:val="0"/>
                <w:iCs w:val="0"/>
              </w:rPr>
            </w:pPr>
            <w:r w:rsidRPr="00B4326C">
              <w:rPr>
                <w:b/>
                <w:bCs/>
                <w:i w:val="0"/>
                <w:iCs w:val="0"/>
              </w:rPr>
              <w:t>Resultado esperado</w:t>
            </w:r>
          </w:p>
        </w:tc>
        <w:tc>
          <w:tcPr>
            <w:tcW w:w="6409" w:type="dxa"/>
            <w:tcBorders>
              <w:top w:val="single" w:sz="4" w:space="0" w:color="000000"/>
              <w:left w:val="single" w:sz="4" w:space="0" w:color="000000"/>
              <w:bottom w:val="single" w:sz="4" w:space="0" w:color="000000"/>
              <w:right w:val="single" w:sz="4" w:space="0" w:color="000000"/>
            </w:tcBorders>
          </w:tcPr>
          <w:p w14:paraId="49AF2FE4" w14:textId="4EE0CA63" w:rsidR="00E178F9" w:rsidRPr="00B4326C" w:rsidRDefault="008A3029" w:rsidP="00D00B10">
            <w:pPr>
              <w:cnfStyle w:val="000000100000" w:firstRow="0" w:lastRow="0" w:firstColumn="0" w:lastColumn="0" w:oddVBand="0" w:evenVBand="0" w:oddHBand="1" w:evenHBand="0" w:firstRowFirstColumn="0" w:firstRowLastColumn="0" w:lastRowFirstColumn="0" w:lastRowLastColumn="0"/>
            </w:pPr>
            <w:r w:rsidRPr="00B4326C">
              <w:t>El jugador puede realizar una evasión en la dirección en la que se está moviendo. Esta habilidad tiene un enfriamiento de 2 segundos.</w:t>
            </w:r>
          </w:p>
        </w:tc>
      </w:tr>
      <w:tr w:rsidR="00E178F9" w:rsidRPr="00B4326C" w14:paraId="4A6506B7" w14:textId="77777777" w:rsidTr="00547B9F">
        <w:trPr>
          <w:cantSplit/>
        </w:trPr>
        <w:tc>
          <w:tcPr>
            <w:cnfStyle w:val="001000000000" w:firstRow="0" w:lastRow="0" w:firstColumn="1" w:lastColumn="0" w:oddVBand="0" w:evenVBand="0" w:oddHBand="0" w:evenHBand="0" w:firstRowFirstColumn="0" w:firstRowLastColumn="0" w:lastRowFirstColumn="0" w:lastRowLastColumn="0"/>
            <w:tcW w:w="2235" w:type="dxa"/>
            <w:tcBorders>
              <w:top w:val="single" w:sz="4" w:space="0" w:color="000000"/>
              <w:bottom w:val="single" w:sz="4" w:space="0" w:color="000000"/>
              <w:right w:val="single" w:sz="4" w:space="0" w:color="000000"/>
            </w:tcBorders>
          </w:tcPr>
          <w:p w14:paraId="37C6E4A5" w14:textId="77777777" w:rsidR="00E178F9" w:rsidRPr="00B4326C" w:rsidRDefault="00E178F9" w:rsidP="00D00B10">
            <w:pPr>
              <w:rPr>
                <w:b/>
                <w:bCs/>
                <w:i w:val="0"/>
                <w:iCs w:val="0"/>
              </w:rPr>
            </w:pPr>
            <w:r w:rsidRPr="00B4326C">
              <w:rPr>
                <w:b/>
                <w:bCs/>
                <w:i w:val="0"/>
                <w:iCs w:val="0"/>
              </w:rPr>
              <w:t>Resultado obtenido</w:t>
            </w:r>
          </w:p>
        </w:tc>
        <w:tc>
          <w:tcPr>
            <w:tcW w:w="6409" w:type="dxa"/>
            <w:tcBorders>
              <w:top w:val="single" w:sz="4" w:space="0" w:color="000000"/>
              <w:left w:val="single" w:sz="4" w:space="0" w:color="000000"/>
              <w:bottom w:val="single" w:sz="4" w:space="0" w:color="000000"/>
              <w:right w:val="single" w:sz="4" w:space="0" w:color="000000"/>
            </w:tcBorders>
          </w:tcPr>
          <w:p w14:paraId="643E703F" w14:textId="324048E8" w:rsidR="00E178F9" w:rsidRPr="00B4326C" w:rsidRDefault="008A3029" w:rsidP="00D00B10">
            <w:pPr>
              <w:cnfStyle w:val="000000000000" w:firstRow="0" w:lastRow="0" w:firstColumn="0" w:lastColumn="0" w:oddVBand="0" w:evenVBand="0" w:oddHBand="0" w:evenHBand="0" w:firstRowFirstColumn="0" w:firstRowLastColumn="0" w:lastRowFirstColumn="0" w:lastRowLastColumn="0"/>
            </w:pPr>
            <w:r w:rsidRPr="00B4326C">
              <w:t>Cuando se presiona el espacio, el personaje realiza una evasión en función de su vector de movimiento. Para poder ejecutar la habilidad, es necesario que transcurran 2 segundos desde la anterior ejecución.</w:t>
            </w:r>
          </w:p>
        </w:tc>
      </w:tr>
      <w:tr w:rsidR="00E178F9" w:rsidRPr="00B4326C" w14:paraId="1D0791AE" w14:textId="77777777" w:rsidTr="00547B9F">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235" w:type="dxa"/>
            <w:tcBorders>
              <w:top w:val="single" w:sz="4" w:space="0" w:color="000000"/>
              <w:bottom w:val="single" w:sz="4" w:space="0" w:color="000000"/>
              <w:right w:val="single" w:sz="4" w:space="0" w:color="000000"/>
            </w:tcBorders>
          </w:tcPr>
          <w:p w14:paraId="20BF6E8D" w14:textId="77777777" w:rsidR="00E178F9" w:rsidRPr="00B4326C" w:rsidRDefault="00E178F9" w:rsidP="00D00B10">
            <w:pPr>
              <w:rPr>
                <w:b/>
                <w:bCs/>
                <w:i w:val="0"/>
                <w:iCs w:val="0"/>
              </w:rPr>
            </w:pPr>
            <w:r w:rsidRPr="00B4326C">
              <w:rPr>
                <w:b/>
                <w:bCs/>
                <w:i w:val="0"/>
                <w:iCs w:val="0"/>
              </w:rPr>
              <w:t>Requisitos asociados</w:t>
            </w:r>
          </w:p>
        </w:tc>
        <w:tc>
          <w:tcPr>
            <w:tcW w:w="6409" w:type="dxa"/>
            <w:tcBorders>
              <w:top w:val="single" w:sz="4" w:space="0" w:color="000000"/>
              <w:left w:val="single" w:sz="4" w:space="0" w:color="000000"/>
              <w:bottom w:val="single" w:sz="4" w:space="0" w:color="000000"/>
              <w:right w:val="single" w:sz="4" w:space="0" w:color="000000"/>
            </w:tcBorders>
          </w:tcPr>
          <w:p w14:paraId="6B00E96B" w14:textId="03D38726" w:rsidR="00E178F9" w:rsidRPr="00B4326C" w:rsidRDefault="00C213EB" w:rsidP="00D00B10">
            <w:pPr>
              <w:cnfStyle w:val="000000100000" w:firstRow="0" w:lastRow="0" w:firstColumn="0" w:lastColumn="0" w:oddVBand="0" w:evenVBand="0" w:oddHBand="1" w:evenHBand="0" w:firstRowFirstColumn="0" w:firstRowLastColumn="0" w:lastRowFirstColumn="0" w:lastRowLastColumn="0"/>
            </w:pPr>
            <w:r w:rsidRPr="00B4326C">
              <w:t>F-U-C03</w:t>
            </w:r>
            <w:r w:rsidR="0077402B" w:rsidRPr="00B4326C">
              <w:br/>
            </w:r>
            <w:r w:rsidRPr="00B4326C">
              <w:t>F-S-R04</w:t>
            </w:r>
          </w:p>
        </w:tc>
      </w:tr>
      <w:tr w:rsidR="00E178F9" w:rsidRPr="00B4326C" w14:paraId="6300BD1F" w14:textId="77777777" w:rsidTr="0077402B">
        <w:trPr>
          <w:cantSplit/>
        </w:trPr>
        <w:tc>
          <w:tcPr>
            <w:cnfStyle w:val="001000000000" w:firstRow="0" w:lastRow="0" w:firstColumn="1" w:lastColumn="0" w:oddVBand="0" w:evenVBand="0" w:oddHBand="0" w:evenHBand="0" w:firstRowFirstColumn="0" w:firstRowLastColumn="0" w:lastRowFirstColumn="0" w:lastRowLastColumn="0"/>
            <w:tcW w:w="2235" w:type="dxa"/>
            <w:tcBorders>
              <w:top w:val="single" w:sz="4" w:space="0" w:color="000000"/>
              <w:right w:val="single" w:sz="4" w:space="0" w:color="000000"/>
            </w:tcBorders>
          </w:tcPr>
          <w:p w14:paraId="466C7197" w14:textId="77777777" w:rsidR="00E178F9" w:rsidRPr="00B4326C" w:rsidRDefault="00E178F9" w:rsidP="00D00B10">
            <w:pPr>
              <w:rPr>
                <w:b/>
                <w:bCs/>
                <w:i w:val="0"/>
                <w:iCs w:val="0"/>
              </w:rPr>
            </w:pPr>
            <w:r w:rsidRPr="00B4326C">
              <w:rPr>
                <w:b/>
                <w:bCs/>
                <w:i w:val="0"/>
                <w:iCs w:val="0"/>
              </w:rPr>
              <w:t>Estado</w:t>
            </w:r>
          </w:p>
        </w:tc>
        <w:tc>
          <w:tcPr>
            <w:tcW w:w="6409" w:type="dxa"/>
            <w:tcBorders>
              <w:top w:val="single" w:sz="4" w:space="0" w:color="000000"/>
              <w:left w:val="single" w:sz="4" w:space="0" w:color="000000"/>
              <w:bottom w:val="single" w:sz="4" w:space="0" w:color="000000"/>
              <w:right w:val="single" w:sz="4" w:space="0" w:color="000000"/>
            </w:tcBorders>
            <w:shd w:val="clear" w:color="auto" w:fill="92D050"/>
          </w:tcPr>
          <w:p w14:paraId="494E7C3B" w14:textId="3036CAC8" w:rsidR="00E178F9" w:rsidRPr="00B4326C" w:rsidRDefault="00C213EB" w:rsidP="00D00B10">
            <w:pPr>
              <w:cnfStyle w:val="000000000000" w:firstRow="0" w:lastRow="0" w:firstColumn="0" w:lastColumn="0" w:oddVBand="0" w:evenVBand="0" w:oddHBand="0" w:evenHBand="0" w:firstRowFirstColumn="0" w:firstRowLastColumn="0" w:lastRowFirstColumn="0" w:lastRowLastColumn="0"/>
            </w:pPr>
            <w:r w:rsidRPr="00B4326C">
              <w:t>OK</w:t>
            </w:r>
          </w:p>
        </w:tc>
      </w:tr>
    </w:tbl>
    <w:p w14:paraId="477039D5" w14:textId="77777777" w:rsidR="00E178F9" w:rsidRPr="00B4326C" w:rsidRDefault="00E178F9" w:rsidP="00FF52A9"/>
    <w:p w14:paraId="64A3289E" w14:textId="77777777" w:rsidR="00EA4ECD" w:rsidRPr="00B4326C" w:rsidRDefault="00EA4ECD" w:rsidP="00FF52A9"/>
    <w:p w14:paraId="275B4037" w14:textId="6DA5FAF7" w:rsidR="00C213EB" w:rsidRPr="00B4326C" w:rsidRDefault="00C213EB" w:rsidP="00C213EB">
      <w:pPr>
        <w:pStyle w:val="TtuloTablaING"/>
      </w:pPr>
      <w:bookmarkStart w:id="161" w:name="_Toc169177220"/>
      <w:r w:rsidRPr="00B4326C">
        <w:lastRenderedPageBreak/>
        <w:t>Tabla 5.4.</w:t>
      </w:r>
      <w:r w:rsidRPr="00B4326C">
        <w:br/>
        <w:t>CP-03</w:t>
      </w:r>
      <w:bookmarkEnd w:id="161"/>
    </w:p>
    <w:tbl>
      <w:tblPr>
        <w:tblStyle w:val="Tablaconcuadrcula3-nfasis3"/>
        <w:tblW w:w="0" w:type="auto"/>
        <w:tblLook w:val="0480" w:firstRow="0" w:lastRow="0" w:firstColumn="1" w:lastColumn="0" w:noHBand="0" w:noVBand="1"/>
      </w:tblPr>
      <w:tblGrid>
        <w:gridCol w:w="2235"/>
        <w:gridCol w:w="6409"/>
      </w:tblGrid>
      <w:tr w:rsidR="00C213EB" w:rsidRPr="00B4326C" w14:paraId="1BF69BA3" w14:textId="77777777" w:rsidTr="00547B9F">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235" w:type="dxa"/>
            <w:tcBorders>
              <w:bottom w:val="single" w:sz="4" w:space="0" w:color="000000"/>
              <w:right w:val="single" w:sz="4" w:space="0" w:color="000000"/>
            </w:tcBorders>
          </w:tcPr>
          <w:p w14:paraId="442DBF84" w14:textId="77777777" w:rsidR="00C213EB" w:rsidRPr="00B4326C" w:rsidRDefault="00C213EB" w:rsidP="00D00B10">
            <w:pPr>
              <w:rPr>
                <w:b/>
                <w:bCs/>
                <w:i w:val="0"/>
                <w:iCs w:val="0"/>
              </w:rPr>
            </w:pPr>
            <w:r w:rsidRPr="00B4326C">
              <w:rPr>
                <w:b/>
                <w:bCs/>
                <w:i w:val="0"/>
                <w:iCs w:val="0"/>
              </w:rPr>
              <w:t>Identificador</w:t>
            </w:r>
          </w:p>
        </w:tc>
        <w:tc>
          <w:tcPr>
            <w:tcW w:w="6409" w:type="dxa"/>
            <w:tcBorders>
              <w:top w:val="single" w:sz="4" w:space="0" w:color="000000"/>
              <w:left w:val="single" w:sz="4" w:space="0" w:color="000000"/>
              <w:bottom w:val="single" w:sz="4" w:space="0" w:color="000000"/>
              <w:right w:val="single" w:sz="4" w:space="0" w:color="000000"/>
            </w:tcBorders>
          </w:tcPr>
          <w:p w14:paraId="2A18FEE0" w14:textId="682858E6" w:rsidR="00C213EB" w:rsidRPr="00B4326C" w:rsidRDefault="00C213EB" w:rsidP="00D00B10">
            <w:pPr>
              <w:cnfStyle w:val="000000100000" w:firstRow="0" w:lastRow="0" w:firstColumn="0" w:lastColumn="0" w:oddVBand="0" w:evenVBand="0" w:oddHBand="1" w:evenHBand="0" w:firstRowFirstColumn="0" w:firstRowLastColumn="0" w:lastRowFirstColumn="0" w:lastRowLastColumn="0"/>
            </w:pPr>
            <w:r w:rsidRPr="00B4326C">
              <w:t>CP-03</w:t>
            </w:r>
          </w:p>
        </w:tc>
      </w:tr>
      <w:tr w:rsidR="00C213EB" w:rsidRPr="00B4326C" w14:paraId="0AEC6F48" w14:textId="77777777" w:rsidTr="00547B9F">
        <w:trPr>
          <w:cantSplit/>
        </w:trPr>
        <w:tc>
          <w:tcPr>
            <w:cnfStyle w:val="001000000000" w:firstRow="0" w:lastRow="0" w:firstColumn="1" w:lastColumn="0" w:oddVBand="0" w:evenVBand="0" w:oddHBand="0" w:evenHBand="0" w:firstRowFirstColumn="0" w:firstRowLastColumn="0" w:lastRowFirstColumn="0" w:lastRowLastColumn="0"/>
            <w:tcW w:w="2235" w:type="dxa"/>
            <w:tcBorders>
              <w:top w:val="single" w:sz="4" w:space="0" w:color="000000"/>
              <w:bottom w:val="single" w:sz="4" w:space="0" w:color="000000"/>
              <w:right w:val="single" w:sz="4" w:space="0" w:color="000000"/>
            </w:tcBorders>
          </w:tcPr>
          <w:p w14:paraId="5EBD81E6" w14:textId="77777777" w:rsidR="00C213EB" w:rsidRPr="00B4326C" w:rsidRDefault="00C213EB" w:rsidP="00D00B10">
            <w:pPr>
              <w:rPr>
                <w:b/>
                <w:bCs/>
                <w:i w:val="0"/>
                <w:iCs w:val="0"/>
              </w:rPr>
            </w:pPr>
            <w:r w:rsidRPr="00B4326C">
              <w:rPr>
                <w:b/>
                <w:bCs/>
                <w:i w:val="0"/>
                <w:iCs w:val="0"/>
              </w:rPr>
              <w:t>Descripción</w:t>
            </w:r>
          </w:p>
        </w:tc>
        <w:tc>
          <w:tcPr>
            <w:tcW w:w="6409" w:type="dxa"/>
            <w:tcBorders>
              <w:top w:val="single" w:sz="4" w:space="0" w:color="000000"/>
              <w:left w:val="single" w:sz="4" w:space="0" w:color="000000"/>
              <w:bottom w:val="single" w:sz="4" w:space="0" w:color="000000"/>
              <w:right w:val="single" w:sz="4" w:space="0" w:color="000000"/>
            </w:tcBorders>
          </w:tcPr>
          <w:p w14:paraId="272D2B8C" w14:textId="3C1F5749" w:rsidR="00C213EB" w:rsidRPr="00B4326C" w:rsidRDefault="00C213EB" w:rsidP="00D00B10">
            <w:pPr>
              <w:cnfStyle w:val="000000000000" w:firstRow="0" w:lastRow="0" w:firstColumn="0" w:lastColumn="0" w:oddVBand="0" w:evenVBand="0" w:oddHBand="0" w:evenHBand="0" w:firstRowFirstColumn="0" w:firstRowLastColumn="0" w:lastRowFirstColumn="0" w:lastRowLastColumn="0"/>
            </w:pPr>
            <w:r w:rsidRPr="00B4326C">
              <w:t>Prueba de apuntado y disparo del personaje del jugador</w:t>
            </w:r>
          </w:p>
        </w:tc>
      </w:tr>
      <w:tr w:rsidR="00C213EB" w:rsidRPr="00B4326C" w14:paraId="4521DA22" w14:textId="77777777" w:rsidTr="00547B9F">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235" w:type="dxa"/>
            <w:tcBorders>
              <w:top w:val="single" w:sz="4" w:space="0" w:color="000000"/>
              <w:bottom w:val="single" w:sz="4" w:space="0" w:color="000000"/>
              <w:right w:val="single" w:sz="4" w:space="0" w:color="000000"/>
            </w:tcBorders>
          </w:tcPr>
          <w:p w14:paraId="2B75D355" w14:textId="77777777" w:rsidR="00C213EB" w:rsidRPr="00B4326C" w:rsidRDefault="00C213EB" w:rsidP="00D00B10">
            <w:pPr>
              <w:rPr>
                <w:b/>
                <w:bCs/>
                <w:i w:val="0"/>
                <w:iCs w:val="0"/>
              </w:rPr>
            </w:pPr>
            <w:r w:rsidRPr="00B4326C">
              <w:rPr>
                <w:b/>
                <w:bCs/>
                <w:i w:val="0"/>
                <w:iCs w:val="0"/>
              </w:rPr>
              <w:t>Resultado esperado</w:t>
            </w:r>
          </w:p>
        </w:tc>
        <w:tc>
          <w:tcPr>
            <w:tcW w:w="6409" w:type="dxa"/>
            <w:tcBorders>
              <w:top w:val="single" w:sz="4" w:space="0" w:color="000000"/>
              <w:left w:val="single" w:sz="4" w:space="0" w:color="000000"/>
              <w:bottom w:val="single" w:sz="4" w:space="0" w:color="000000"/>
              <w:right w:val="single" w:sz="4" w:space="0" w:color="000000"/>
            </w:tcBorders>
          </w:tcPr>
          <w:p w14:paraId="623923DE" w14:textId="20D322A3" w:rsidR="00C213EB" w:rsidRPr="00B4326C" w:rsidRDefault="00C213EB" w:rsidP="00D00B10">
            <w:pPr>
              <w:cnfStyle w:val="000000100000" w:firstRow="0" w:lastRow="0" w:firstColumn="0" w:lastColumn="0" w:oddVBand="0" w:evenVBand="0" w:oddHBand="1" w:evenHBand="0" w:firstRowFirstColumn="0" w:firstRowLastColumn="0" w:lastRowFirstColumn="0" w:lastRowLastColumn="0"/>
            </w:pPr>
            <w:r w:rsidRPr="00B4326C">
              <w:t>El jugador puede apuntar el arma de su personaje en cualquier dirección. Además, puede disparar proyectiles desde su arma</w:t>
            </w:r>
            <w:r w:rsidR="00043460" w:rsidRPr="00B4326C">
              <w:t xml:space="preserve"> a una cadencia de fuego determinada.</w:t>
            </w:r>
          </w:p>
        </w:tc>
      </w:tr>
      <w:tr w:rsidR="00C213EB" w:rsidRPr="00B4326C" w14:paraId="3D227B9D" w14:textId="77777777" w:rsidTr="00547B9F">
        <w:trPr>
          <w:cantSplit/>
        </w:trPr>
        <w:tc>
          <w:tcPr>
            <w:cnfStyle w:val="001000000000" w:firstRow="0" w:lastRow="0" w:firstColumn="1" w:lastColumn="0" w:oddVBand="0" w:evenVBand="0" w:oddHBand="0" w:evenHBand="0" w:firstRowFirstColumn="0" w:firstRowLastColumn="0" w:lastRowFirstColumn="0" w:lastRowLastColumn="0"/>
            <w:tcW w:w="2235" w:type="dxa"/>
            <w:tcBorders>
              <w:top w:val="single" w:sz="4" w:space="0" w:color="000000"/>
              <w:bottom w:val="single" w:sz="4" w:space="0" w:color="000000"/>
              <w:right w:val="single" w:sz="4" w:space="0" w:color="000000"/>
            </w:tcBorders>
          </w:tcPr>
          <w:p w14:paraId="3EBA2610" w14:textId="77777777" w:rsidR="00C213EB" w:rsidRPr="00B4326C" w:rsidRDefault="00C213EB" w:rsidP="00D00B10">
            <w:pPr>
              <w:rPr>
                <w:b/>
                <w:bCs/>
                <w:i w:val="0"/>
                <w:iCs w:val="0"/>
              </w:rPr>
            </w:pPr>
            <w:r w:rsidRPr="00B4326C">
              <w:rPr>
                <w:b/>
                <w:bCs/>
                <w:i w:val="0"/>
                <w:iCs w:val="0"/>
              </w:rPr>
              <w:t>Resultado obtenido</w:t>
            </w:r>
          </w:p>
        </w:tc>
        <w:tc>
          <w:tcPr>
            <w:tcW w:w="6409" w:type="dxa"/>
            <w:tcBorders>
              <w:top w:val="single" w:sz="4" w:space="0" w:color="000000"/>
              <w:left w:val="single" w:sz="4" w:space="0" w:color="000000"/>
              <w:bottom w:val="single" w:sz="4" w:space="0" w:color="000000"/>
              <w:right w:val="single" w:sz="4" w:space="0" w:color="000000"/>
            </w:tcBorders>
          </w:tcPr>
          <w:p w14:paraId="335991DE" w14:textId="77777777" w:rsidR="00C213EB" w:rsidRPr="00B4326C" w:rsidRDefault="00043460" w:rsidP="00D00B10">
            <w:pPr>
              <w:cnfStyle w:val="000000000000" w:firstRow="0" w:lastRow="0" w:firstColumn="0" w:lastColumn="0" w:oddVBand="0" w:evenVBand="0" w:oddHBand="0" w:evenHBand="0" w:firstRowFirstColumn="0" w:firstRowLastColumn="0" w:lastRowFirstColumn="0" w:lastRowLastColumn="0"/>
            </w:pPr>
            <w:r w:rsidRPr="00B4326C">
              <w:t>El arma del personaje del jugador apunta en la dirección en la que se encuentra el cursor. Cuando se pulsa o mantiene pulsado el botón izquierdo del ratón, el arma del jugador dispara un proyectil en la dirección en la que se está apuntando. El sistema controla adecuadamente la cadencia de disparo, limitándola a 2 disparos por segundo.</w:t>
            </w:r>
          </w:p>
          <w:p w14:paraId="06531A3E" w14:textId="133C0DE9" w:rsidR="00000B51" w:rsidRPr="00B4326C" w:rsidRDefault="00000B51" w:rsidP="00D00B10">
            <w:pPr>
              <w:cnfStyle w:val="000000000000" w:firstRow="0" w:lastRow="0" w:firstColumn="0" w:lastColumn="0" w:oddVBand="0" w:evenVBand="0" w:oddHBand="0" w:evenHBand="0" w:firstRowFirstColumn="0" w:firstRowLastColumn="0" w:lastRowFirstColumn="0" w:lastRowLastColumn="0"/>
            </w:pPr>
            <w:r w:rsidRPr="00B4326C">
              <w:t>Cuando se realiza esta prueba para el cliente, se puede observar cómo, los proyectiles se “teletransportan” pequeñas distancias, al estar sincronizando su posición en tiempo real. Mientras que el anfitrión ve cómo los proyectiles siguen su trayectoria adecuadamente, el cliente observa estas acciones con cierto retardo, empeorando ligeramente la experiencia de juego.</w:t>
            </w:r>
          </w:p>
        </w:tc>
      </w:tr>
      <w:tr w:rsidR="00C213EB" w:rsidRPr="00B4326C" w14:paraId="3E8DFB08" w14:textId="77777777" w:rsidTr="00547B9F">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235" w:type="dxa"/>
            <w:tcBorders>
              <w:top w:val="single" w:sz="4" w:space="0" w:color="000000"/>
              <w:bottom w:val="single" w:sz="4" w:space="0" w:color="000000"/>
              <w:right w:val="single" w:sz="4" w:space="0" w:color="000000"/>
            </w:tcBorders>
          </w:tcPr>
          <w:p w14:paraId="6EED0DA0" w14:textId="77777777" w:rsidR="00C213EB" w:rsidRPr="00B4326C" w:rsidRDefault="00C213EB" w:rsidP="00D00B10">
            <w:pPr>
              <w:rPr>
                <w:b/>
                <w:bCs/>
                <w:i w:val="0"/>
                <w:iCs w:val="0"/>
              </w:rPr>
            </w:pPr>
            <w:r w:rsidRPr="00B4326C">
              <w:rPr>
                <w:b/>
                <w:bCs/>
                <w:i w:val="0"/>
                <w:iCs w:val="0"/>
              </w:rPr>
              <w:t>Requisitos asociados</w:t>
            </w:r>
          </w:p>
        </w:tc>
        <w:tc>
          <w:tcPr>
            <w:tcW w:w="6409" w:type="dxa"/>
            <w:tcBorders>
              <w:top w:val="single" w:sz="4" w:space="0" w:color="000000"/>
              <w:left w:val="single" w:sz="4" w:space="0" w:color="000000"/>
              <w:bottom w:val="single" w:sz="4" w:space="0" w:color="000000"/>
              <w:right w:val="single" w:sz="4" w:space="0" w:color="000000"/>
            </w:tcBorders>
          </w:tcPr>
          <w:p w14:paraId="173099EE" w14:textId="5E117ED4" w:rsidR="00C213EB" w:rsidRPr="00B4326C" w:rsidRDefault="00043460" w:rsidP="00D00B10">
            <w:pPr>
              <w:cnfStyle w:val="000000100000" w:firstRow="0" w:lastRow="0" w:firstColumn="0" w:lastColumn="0" w:oddVBand="0" w:evenVBand="0" w:oddHBand="1" w:evenHBand="0" w:firstRowFirstColumn="0" w:firstRowLastColumn="0" w:lastRowFirstColumn="0" w:lastRowLastColumn="0"/>
            </w:pPr>
            <w:r w:rsidRPr="00B4326C">
              <w:t>F-U-C05</w:t>
            </w:r>
            <w:r w:rsidR="00455A42" w:rsidRPr="00B4326C">
              <w:br/>
            </w:r>
            <w:r w:rsidRPr="00B4326C">
              <w:t>F-U-C06</w:t>
            </w:r>
            <w:r w:rsidR="00455A42" w:rsidRPr="00B4326C">
              <w:br/>
            </w:r>
            <w:r w:rsidRPr="00B4326C">
              <w:t>F-S-R07</w:t>
            </w:r>
          </w:p>
        </w:tc>
      </w:tr>
      <w:tr w:rsidR="00C213EB" w:rsidRPr="00B4326C" w14:paraId="54C0502F" w14:textId="77777777" w:rsidTr="00000B51">
        <w:trPr>
          <w:cantSplit/>
        </w:trPr>
        <w:tc>
          <w:tcPr>
            <w:cnfStyle w:val="001000000000" w:firstRow="0" w:lastRow="0" w:firstColumn="1" w:lastColumn="0" w:oddVBand="0" w:evenVBand="0" w:oddHBand="0" w:evenHBand="0" w:firstRowFirstColumn="0" w:firstRowLastColumn="0" w:lastRowFirstColumn="0" w:lastRowLastColumn="0"/>
            <w:tcW w:w="2235" w:type="dxa"/>
            <w:tcBorders>
              <w:top w:val="single" w:sz="4" w:space="0" w:color="000000"/>
              <w:right w:val="single" w:sz="4" w:space="0" w:color="000000"/>
            </w:tcBorders>
          </w:tcPr>
          <w:p w14:paraId="67E424E4" w14:textId="77777777" w:rsidR="00C213EB" w:rsidRPr="00B4326C" w:rsidRDefault="00C213EB" w:rsidP="00D00B10">
            <w:pPr>
              <w:rPr>
                <w:b/>
                <w:bCs/>
                <w:i w:val="0"/>
                <w:iCs w:val="0"/>
              </w:rPr>
            </w:pPr>
            <w:r w:rsidRPr="00B4326C">
              <w:rPr>
                <w:b/>
                <w:bCs/>
                <w:i w:val="0"/>
                <w:iCs w:val="0"/>
              </w:rPr>
              <w:t>Estado</w:t>
            </w:r>
          </w:p>
        </w:tc>
        <w:tc>
          <w:tcPr>
            <w:tcW w:w="6409" w:type="dxa"/>
            <w:tcBorders>
              <w:top w:val="single" w:sz="4" w:space="0" w:color="000000"/>
              <w:left w:val="single" w:sz="4" w:space="0" w:color="000000"/>
              <w:bottom w:val="single" w:sz="4" w:space="0" w:color="000000"/>
              <w:right w:val="single" w:sz="4" w:space="0" w:color="000000"/>
            </w:tcBorders>
            <w:shd w:val="clear" w:color="auto" w:fill="FFC000"/>
          </w:tcPr>
          <w:p w14:paraId="36682781" w14:textId="6827F4BA" w:rsidR="00C213EB" w:rsidRPr="00B4326C" w:rsidRDefault="00043460" w:rsidP="00D00B10">
            <w:pPr>
              <w:cnfStyle w:val="000000000000" w:firstRow="0" w:lastRow="0" w:firstColumn="0" w:lastColumn="0" w:oddVBand="0" w:evenVBand="0" w:oddHBand="0" w:evenHBand="0" w:firstRowFirstColumn="0" w:firstRowLastColumn="0" w:lastRowFirstColumn="0" w:lastRowLastColumn="0"/>
            </w:pPr>
            <w:r w:rsidRPr="00B4326C">
              <w:t>OK</w:t>
            </w:r>
            <w:r w:rsidR="00000B51" w:rsidRPr="00B4326C">
              <w:t xml:space="preserve"> PARCIAL. Problema asociado: P-01.</w:t>
            </w:r>
          </w:p>
        </w:tc>
      </w:tr>
    </w:tbl>
    <w:p w14:paraId="44F6D050" w14:textId="77777777" w:rsidR="00EA4ECD" w:rsidRPr="00B4326C" w:rsidRDefault="00EA4ECD" w:rsidP="00EA4ECD"/>
    <w:p w14:paraId="592F217E" w14:textId="585B6321" w:rsidR="00A53863" w:rsidRPr="00B4326C" w:rsidRDefault="00A53863" w:rsidP="00A53863">
      <w:pPr>
        <w:pStyle w:val="TtuloTablaING"/>
      </w:pPr>
      <w:bookmarkStart w:id="162" w:name="_Toc169177221"/>
      <w:r w:rsidRPr="00B4326C">
        <w:t>Tabla 5.5.</w:t>
      </w:r>
      <w:r w:rsidRPr="00B4326C">
        <w:br/>
        <w:t>CP-04</w:t>
      </w:r>
      <w:bookmarkEnd w:id="162"/>
    </w:p>
    <w:tbl>
      <w:tblPr>
        <w:tblStyle w:val="Tablaconcuadrcula3-nfasis3"/>
        <w:tblW w:w="0" w:type="auto"/>
        <w:tblLook w:val="0480" w:firstRow="0" w:lastRow="0" w:firstColumn="1" w:lastColumn="0" w:noHBand="0" w:noVBand="1"/>
      </w:tblPr>
      <w:tblGrid>
        <w:gridCol w:w="2235"/>
        <w:gridCol w:w="6409"/>
      </w:tblGrid>
      <w:tr w:rsidR="00A53863" w:rsidRPr="00B4326C" w14:paraId="5CAC5FA3" w14:textId="77777777" w:rsidTr="00547B9F">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235" w:type="dxa"/>
            <w:tcBorders>
              <w:bottom w:val="single" w:sz="4" w:space="0" w:color="000000"/>
              <w:right w:val="single" w:sz="4" w:space="0" w:color="000000"/>
            </w:tcBorders>
          </w:tcPr>
          <w:p w14:paraId="030EAE58" w14:textId="77777777" w:rsidR="00A53863" w:rsidRPr="00B4326C" w:rsidRDefault="00A53863" w:rsidP="00D00B10">
            <w:pPr>
              <w:rPr>
                <w:b/>
                <w:bCs/>
                <w:i w:val="0"/>
                <w:iCs w:val="0"/>
              </w:rPr>
            </w:pPr>
            <w:r w:rsidRPr="00B4326C">
              <w:rPr>
                <w:b/>
                <w:bCs/>
                <w:i w:val="0"/>
                <w:iCs w:val="0"/>
              </w:rPr>
              <w:t>Identificador</w:t>
            </w:r>
          </w:p>
        </w:tc>
        <w:tc>
          <w:tcPr>
            <w:tcW w:w="6409" w:type="dxa"/>
            <w:tcBorders>
              <w:top w:val="single" w:sz="4" w:space="0" w:color="000000"/>
              <w:left w:val="single" w:sz="4" w:space="0" w:color="000000"/>
              <w:bottom w:val="single" w:sz="4" w:space="0" w:color="000000"/>
              <w:right w:val="single" w:sz="4" w:space="0" w:color="000000"/>
            </w:tcBorders>
          </w:tcPr>
          <w:p w14:paraId="654329ED" w14:textId="495CB9D6" w:rsidR="00A53863" w:rsidRPr="00B4326C" w:rsidRDefault="00A53863" w:rsidP="00D00B10">
            <w:pPr>
              <w:cnfStyle w:val="000000100000" w:firstRow="0" w:lastRow="0" w:firstColumn="0" w:lastColumn="0" w:oddVBand="0" w:evenVBand="0" w:oddHBand="1" w:evenHBand="0" w:firstRowFirstColumn="0" w:firstRowLastColumn="0" w:lastRowFirstColumn="0" w:lastRowLastColumn="0"/>
            </w:pPr>
            <w:r w:rsidRPr="00B4326C">
              <w:t>CP-04</w:t>
            </w:r>
          </w:p>
        </w:tc>
      </w:tr>
      <w:tr w:rsidR="00A53863" w:rsidRPr="00B4326C" w14:paraId="53430461" w14:textId="77777777" w:rsidTr="00547B9F">
        <w:trPr>
          <w:cantSplit/>
        </w:trPr>
        <w:tc>
          <w:tcPr>
            <w:cnfStyle w:val="001000000000" w:firstRow="0" w:lastRow="0" w:firstColumn="1" w:lastColumn="0" w:oddVBand="0" w:evenVBand="0" w:oddHBand="0" w:evenHBand="0" w:firstRowFirstColumn="0" w:firstRowLastColumn="0" w:lastRowFirstColumn="0" w:lastRowLastColumn="0"/>
            <w:tcW w:w="2235" w:type="dxa"/>
            <w:tcBorders>
              <w:top w:val="single" w:sz="4" w:space="0" w:color="000000"/>
              <w:bottom w:val="single" w:sz="4" w:space="0" w:color="000000"/>
              <w:right w:val="single" w:sz="4" w:space="0" w:color="000000"/>
            </w:tcBorders>
          </w:tcPr>
          <w:p w14:paraId="5BDDC854" w14:textId="77777777" w:rsidR="00A53863" w:rsidRPr="00B4326C" w:rsidRDefault="00A53863" w:rsidP="00D00B10">
            <w:pPr>
              <w:rPr>
                <w:b/>
                <w:bCs/>
                <w:i w:val="0"/>
                <w:iCs w:val="0"/>
              </w:rPr>
            </w:pPr>
            <w:r w:rsidRPr="00B4326C">
              <w:rPr>
                <w:b/>
                <w:bCs/>
                <w:i w:val="0"/>
                <w:iCs w:val="0"/>
              </w:rPr>
              <w:t>Descripción</w:t>
            </w:r>
          </w:p>
        </w:tc>
        <w:tc>
          <w:tcPr>
            <w:tcW w:w="6409" w:type="dxa"/>
            <w:tcBorders>
              <w:top w:val="single" w:sz="4" w:space="0" w:color="000000"/>
              <w:left w:val="single" w:sz="4" w:space="0" w:color="000000"/>
              <w:bottom w:val="single" w:sz="4" w:space="0" w:color="000000"/>
              <w:right w:val="single" w:sz="4" w:space="0" w:color="000000"/>
            </w:tcBorders>
          </w:tcPr>
          <w:p w14:paraId="665B2FBB" w14:textId="709F545E" w:rsidR="00A53863" w:rsidRPr="00B4326C" w:rsidRDefault="00A53863" w:rsidP="00D00B10">
            <w:pPr>
              <w:cnfStyle w:val="000000000000" w:firstRow="0" w:lastRow="0" w:firstColumn="0" w:lastColumn="0" w:oddVBand="0" w:evenVBand="0" w:oddHBand="0" w:evenHBand="0" w:firstRowFirstColumn="0" w:firstRowLastColumn="0" w:lastRowFirstColumn="0" w:lastRowLastColumn="0"/>
            </w:pPr>
            <w:r w:rsidRPr="00B4326C">
              <w:t>Los botiquines curan al jugador correspondiente, no sobrepasando los puntos de vida máximos.</w:t>
            </w:r>
          </w:p>
        </w:tc>
      </w:tr>
      <w:tr w:rsidR="00A53863" w:rsidRPr="00B4326C" w14:paraId="2C66491E" w14:textId="77777777" w:rsidTr="00547B9F">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235" w:type="dxa"/>
            <w:tcBorders>
              <w:top w:val="single" w:sz="4" w:space="0" w:color="000000"/>
              <w:bottom w:val="single" w:sz="4" w:space="0" w:color="000000"/>
              <w:right w:val="single" w:sz="4" w:space="0" w:color="000000"/>
            </w:tcBorders>
          </w:tcPr>
          <w:p w14:paraId="4D0BE936" w14:textId="77777777" w:rsidR="00A53863" w:rsidRPr="00B4326C" w:rsidRDefault="00A53863" w:rsidP="00D00B10">
            <w:pPr>
              <w:rPr>
                <w:b/>
                <w:bCs/>
                <w:i w:val="0"/>
                <w:iCs w:val="0"/>
              </w:rPr>
            </w:pPr>
            <w:r w:rsidRPr="00B4326C">
              <w:rPr>
                <w:b/>
                <w:bCs/>
                <w:i w:val="0"/>
                <w:iCs w:val="0"/>
              </w:rPr>
              <w:t>Resultado esperado</w:t>
            </w:r>
          </w:p>
        </w:tc>
        <w:tc>
          <w:tcPr>
            <w:tcW w:w="6409" w:type="dxa"/>
            <w:tcBorders>
              <w:top w:val="single" w:sz="4" w:space="0" w:color="000000"/>
              <w:left w:val="single" w:sz="4" w:space="0" w:color="000000"/>
              <w:bottom w:val="single" w:sz="4" w:space="0" w:color="000000"/>
              <w:right w:val="single" w:sz="4" w:space="0" w:color="000000"/>
            </w:tcBorders>
          </w:tcPr>
          <w:p w14:paraId="5CFE8CA4" w14:textId="61A0E076" w:rsidR="00A53863" w:rsidRPr="00B4326C" w:rsidRDefault="00A53863" w:rsidP="00D00B10">
            <w:pPr>
              <w:cnfStyle w:val="000000100000" w:firstRow="0" w:lastRow="0" w:firstColumn="0" w:lastColumn="0" w:oddVBand="0" w:evenVBand="0" w:oddHBand="1" w:evenHBand="0" w:firstRowFirstColumn="0" w:firstRowLastColumn="0" w:lastRowFirstColumn="0" w:lastRowLastColumn="0"/>
            </w:pPr>
            <w:r w:rsidRPr="00B4326C">
              <w:t>Cuando un jugador impacta un botiquín con uno de sus proyectiles, el botiquín le cura parte de la vida máxima. No obstante, si su vida está al completo, el sistema controla que no se supere la vida máxima.</w:t>
            </w:r>
          </w:p>
        </w:tc>
      </w:tr>
      <w:tr w:rsidR="00A53863" w:rsidRPr="00B4326C" w14:paraId="178801F5" w14:textId="77777777" w:rsidTr="00547B9F">
        <w:trPr>
          <w:cantSplit/>
        </w:trPr>
        <w:tc>
          <w:tcPr>
            <w:cnfStyle w:val="001000000000" w:firstRow="0" w:lastRow="0" w:firstColumn="1" w:lastColumn="0" w:oddVBand="0" w:evenVBand="0" w:oddHBand="0" w:evenHBand="0" w:firstRowFirstColumn="0" w:firstRowLastColumn="0" w:lastRowFirstColumn="0" w:lastRowLastColumn="0"/>
            <w:tcW w:w="2235" w:type="dxa"/>
            <w:tcBorders>
              <w:top w:val="single" w:sz="4" w:space="0" w:color="000000"/>
              <w:bottom w:val="single" w:sz="4" w:space="0" w:color="000000"/>
              <w:right w:val="single" w:sz="4" w:space="0" w:color="000000"/>
            </w:tcBorders>
          </w:tcPr>
          <w:p w14:paraId="6B0FE00F" w14:textId="77777777" w:rsidR="00A53863" w:rsidRPr="00B4326C" w:rsidRDefault="00A53863" w:rsidP="00D00B10">
            <w:pPr>
              <w:rPr>
                <w:b/>
                <w:bCs/>
                <w:i w:val="0"/>
                <w:iCs w:val="0"/>
              </w:rPr>
            </w:pPr>
            <w:r w:rsidRPr="00B4326C">
              <w:rPr>
                <w:b/>
                <w:bCs/>
                <w:i w:val="0"/>
                <w:iCs w:val="0"/>
              </w:rPr>
              <w:t>Resultado obtenido</w:t>
            </w:r>
          </w:p>
        </w:tc>
        <w:tc>
          <w:tcPr>
            <w:tcW w:w="6409" w:type="dxa"/>
            <w:tcBorders>
              <w:top w:val="single" w:sz="4" w:space="0" w:color="000000"/>
              <w:left w:val="single" w:sz="4" w:space="0" w:color="000000"/>
              <w:bottom w:val="single" w:sz="4" w:space="0" w:color="000000"/>
              <w:right w:val="single" w:sz="4" w:space="0" w:color="000000"/>
            </w:tcBorders>
          </w:tcPr>
          <w:p w14:paraId="5B138952" w14:textId="1FFC180B" w:rsidR="00A53863" w:rsidRPr="00B4326C" w:rsidRDefault="00A53863" w:rsidP="00D00B10">
            <w:pPr>
              <w:cnfStyle w:val="000000000000" w:firstRow="0" w:lastRow="0" w:firstColumn="0" w:lastColumn="0" w:oddVBand="0" w:evenVBand="0" w:oddHBand="0" w:evenHBand="0" w:firstRowFirstColumn="0" w:firstRowLastColumn="0" w:lastRowFirstColumn="0" w:lastRowLastColumn="0"/>
            </w:pPr>
            <w:r w:rsidRPr="00B4326C">
              <w:t xml:space="preserve">Una vez el proyectil de uno de los jugadores impacta en un botiquín, el jugador se cura una cantidad de daño establecida (en este caso, 1 punto de vida). </w:t>
            </w:r>
            <w:r w:rsidR="00EA4ECD" w:rsidRPr="00B4326C">
              <w:t>Esta diferencia se puede observar mediante la interfaz de usuario presente en el juego, donde se ve cómo aumenta la barra de salud correspondiente. Si el jugador tiene su vida al completo, el botiquín no le devuelve salud, pero sí disminuye la salud que puede restaurar el botiquín, destruyéndose si su valor disminuye a 0.</w:t>
            </w:r>
          </w:p>
        </w:tc>
      </w:tr>
      <w:tr w:rsidR="00A53863" w:rsidRPr="003374BB" w14:paraId="1D077348" w14:textId="77777777" w:rsidTr="00547B9F">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235" w:type="dxa"/>
            <w:tcBorders>
              <w:top w:val="single" w:sz="4" w:space="0" w:color="000000"/>
              <w:bottom w:val="single" w:sz="4" w:space="0" w:color="000000"/>
              <w:right w:val="single" w:sz="4" w:space="0" w:color="000000"/>
            </w:tcBorders>
          </w:tcPr>
          <w:p w14:paraId="57BFCE72" w14:textId="77777777" w:rsidR="00A53863" w:rsidRPr="00B4326C" w:rsidRDefault="00A53863" w:rsidP="00D00B10">
            <w:pPr>
              <w:rPr>
                <w:b/>
                <w:bCs/>
                <w:i w:val="0"/>
                <w:iCs w:val="0"/>
              </w:rPr>
            </w:pPr>
            <w:r w:rsidRPr="00B4326C">
              <w:rPr>
                <w:b/>
                <w:bCs/>
                <w:i w:val="0"/>
                <w:iCs w:val="0"/>
              </w:rPr>
              <w:t>Requisitos asociados</w:t>
            </w:r>
          </w:p>
        </w:tc>
        <w:tc>
          <w:tcPr>
            <w:tcW w:w="6409" w:type="dxa"/>
            <w:tcBorders>
              <w:top w:val="single" w:sz="4" w:space="0" w:color="000000"/>
              <w:left w:val="single" w:sz="4" w:space="0" w:color="000000"/>
              <w:bottom w:val="single" w:sz="4" w:space="0" w:color="000000"/>
              <w:right w:val="single" w:sz="4" w:space="0" w:color="000000"/>
            </w:tcBorders>
          </w:tcPr>
          <w:p w14:paraId="745FDF53" w14:textId="23127370" w:rsidR="00A53863" w:rsidRPr="00F04D94" w:rsidRDefault="00EA4ECD" w:rsidP="00D00B10">
            <w:pPr>
              <w:cnfStyle w:val="000000100000" w:firstRow="0" w:lastRow="0" w:firstColumn="0" w:lastColumn="0" w:oddVBand="0" w:evenVBand="0" w:oddHBand="1" w:evenHBand="0" w:firstRowFirstColumn="0" w:firstRowLastColumn="0" w:lastRowFirstColumn="0" w:lastRowLastColumn="0"/>
              <w:rPr>
                <w:lang w:val="en-US"/>
              </w:rPr>
            </w:pPr>
            <w:r w:rsidRPr="00F04D94">
              <w:rPr>
                <w:lang w:val="en-US"/>
              </w:rPr>
              <w:t>F-S-C08</w:t>
            </w:r>
            <w:r w:rsidR="00455A42" w:rsidRPr="00F04D94">
              <w:rPr>
                <w:lang w:val="en-US"/>
              </w:rPr>
              <w:br/>
            </w:r>
            <w:r w:rsidRPr="00F04D94">
              <w:rPr>
                <w:lang w:val="en-US"/>
              </w:rPr>
              <w:t>F-U-C09</w:t>
            </w:r>
            <w:r w:rsidR="00455A42" w:rsidRPr="00F04D94">
              <w:rPr>
                <w:lang w:val="en-US"/>
              </w:rPr>
              <w:br/>
            </w:r>
            <w:r w:rsidRPr="00F04D94">
              <w:rPr>
                <w:lang w:val="en-US"/>
              </w:rPr>
              <w:t>F-S-R10</w:t>
            </w:r>
            <w:r w:rsidR="00455A42" w:rsidRPr="00F04D94">
              <w:rPr>
                <w:lang w:val="en-US"/>
              </w:rPr>
              <w:br/>
            </w:r>
            <w:r w:rsidR="00547B9F" w:rsidRPr="00F04D94">
              <w:rPr>
                <w:lang w:val="en-US"/>
              </w:rPr>
              <w:t>F-S-C37</w:t>
            </w:r>
          </w:p>
        </w:tc>
      </w:tr>
      <w:tr w:rsidR="00A53863" w:rsidRPr="00B4326C" w14:paraId="6AB317F4" w14:textId="77777777" w:rsidTr="0077402B">
        <w:trPr>
          <w:cantSplit/>
        </w:trPr>
        <w:tc>
          <w:tcPr>
            <w:cnfStyle w:val="001000000000" w:firstRow="0" w:lastRow="0" w:firstColumn="1" w:lastColumn="0" w:oddVBand="0" w:evenVBand="0" w:oddHBand="0" w:evenHBand="0" w:firstRowFirstColumn="0" w:firstRowLastColumn="0" w:lastRowFirstColumn="0" w:lastRowLastColumn="0"/>
            <w:tcW w:w="2235" w:type="dxa"/>
            <w:tcBorders>
              <w:top w:val="single" w:sz="4" w:space="0" w:color="000000"/>
              <w:right w:val="single" w:sz="4" w:space="0" w:color="000000"/>
            </w:tcBorders>
          </w:tcPr>
          <w:p w14:paraId="41DE5C03" w14:textId="77777777" w:rsidR="00A53863" w:rsidRPr="00B4326C" w:rsidRDefault="00A53863" w:rsidP="00D00B10">
            <w:pPr>
              <w:rPr>
                <w:b/>
                <w:bCs/>
                <w:i w:val="0"/>
                <w:iCs w:val="0"/>
              </w:rPr>
            </w:pPr>
            <w:r w:rsidRPr="00B4326C">
              <w:rPr>
                <w:b/>
                <w:bCs/>
                <w:i w:val="0"/>
                <w:iCs w:val="0"/>
              </w:rPr>
              <w:t>Estado</w:t>
            </w:r>
          </w:p>
        </w:tc>
        <w:tc>
          <w:tcPr>
            <w:tcW w:w="6409" w:type="dxa"/>
            <w:tcBorders>
              <w:top w:val="single" w:sz="4" w:space="0" w:color="000000"/>
              <w:left w:val="single" w:sz="4" w:space="0" w:color="000000"/>
              <w:bottom w:val="single" w:sz="4" w:space="0" w:color="000000"/>
              <w:right w:val="single" w:sz="4" w:space="0" w:color="000000"/>
            </w:tcBorders>
            <w:shd w:val="clear" w:color="auto" w:fill="92D050"/>
          </w:tcPr>
          <w:p w14:paraId="0A7CA42D" w14:textId="32BC45EF" w:rsidR="00A53863" w:rsidRPr="00B4326C" w:rsidRDefault="00EA4ECD" w:rsidP="00D00B10">
            <w:pPr>
              <w:cnfStyle w:val="000000000000" w:firstRow="0" w:lastRow="0" w:firstColumn="0" w:lastColumn="0" w:oddVBand="0" w:evenVBand="0" w:oddHBand="0" w:evenHBand="0" w:firstRowFirstColumn="0" w:firstRowLastColumn="0" w:lastRowFirstColumn="0" w:lastRowLastColumn="0"/>
            </w:pPr>
            <w:r w:rsidRPr="00B4326C">
              <w:t>OK</w:t>
            </w:r>
          </w:p>
        </w:tc>
      </w:tr>
    </w:tbl>
    <w:p w14:paraId="139981A1" w14:textId="77777777" w:rsidR="00A53863" w:rsidRPr="00B4326C" w:rsidRDefault="00A53863" w:rsidP="00FF52A9"/>
    <w:p w14:paraId="38051B7E" w14:textId="77777777" w:rsidR="001E248C" w:rsidRPr="00B4326C" w:rsidRDefault="001E248C" w:rsidP="00FF52A9"/>
    <w:p w14:paraId="0DF4A207" w14:textId="77777777" w:rsidR="001E248C" w:rsidRPr="00B4326C" w:rsidRDefault="001E248C" w:rsidP="00FF52A9"/>
    <w:p w14:paraId="44376AD0" w14:textId="77777777" w:rsidR="001E248C" w:rsidRPr="00B4326C" w:rsidRDefault="001E248C" w:rsidP="00FF52A9"/>
    <w:p w14:paraId="3FA26F15" w14:textId="72136B19" w:rsidR="00547B9F" w:rsidRPr="00B4326C" w:rsidRDefault="00524172" w:rsidP="00547B9F">
      <w:pPr>
        <w:pStyle w:val="TtuloTablaING"/>
      </w:pPr>
      <w:bookmarkStart w:id="163" w:name="_Toc169177222"/>
      <w:r w:rsidRPr="00B4326C">
        <w:t>Tabla 5.6.</w:t>
      </w:r>
      <w:r w:rsidRPr="00B4326C">
        <w:br/>
        <w:t>CP-05</w:t>
      </w:r>
      <w:bookmarkEnd w:id="163"/>
    </w:p>
    <w:tbl>
      <w:tblPr>
        <w:tblStyle w:val="Tablaconcuadrcula3-nfasis3"/>
        <w:tblW w:w="0" w:type="auto"/>
        <w:tblLook w:val="0480" w:firstRow="0" w:lastRow="0" w:firstColumn="1" w:lastColumn="0" w:noHBand="0" w:noVBand="1"/>
      </w:tblPr>
      <w:tblGrid>
        <w:gridCol w:w="2235"/>
        <w:gridCol w:w="6409"/>
      </w:tblGrid>
      <w:tr w:rsidR="00547B9F" w:rsidRPr="00B4326C" w14:paraId="0B076202" w14:textId="77777777" w:rsidTr="00D00B1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235" w:type="dxa"/>
            <w:tcBorders>
              <w:bottom w:val="single" w:sz="4" w:space="0" w:color="000000"/>
              <w:right w:val="single" w:sz="4" w:space="0" w:color="000000"/>
            </w:tcBorders>
          </w:tcPr>
          <w:p w14:paraId="3D05481E" w14:textId="77777777" w:rsidR="00547B9F" w:rsidRPr="00B4326C" w:rsidRDefault="00547B9F" w:rsidP="00D00B10">
            <w:pPr>
              <w:rPr>
                <w:b/>
                <w:bCs/>
                <w:i w:val="0"/>
                <w:iCs w:val="0"/>
              </w:rPr>
            </w:pPr>
            <w:r w:rsidRPr="00B4326C">
              <w:rPr>
                <w:b/>
                <w:bCs/>
                <w:i w:val="0"/>
                <w:iCs w:val="0"/>
              </w:rPr>
              <w:t>Identificador</w:t>
            </w:r>
          </w:p>
        </w:tc>
        <w:tc>
          <w:tcPr>
            <w:tcW w:w="6409" w:type="dxa"/>
            <w:tcBorders>
              <w:top w:val="single" w:sz="4" w:space="0" w:color="000000"/>
              <w:left w:val="single" w:sz="4" w:space="0" w:color="000000"/>
              <w:bottom w:val="single" w:sz="4" w:space="0" w:color="000000"/>
              <w:right w:val="single" w:sz="4" w:space="0" w:color="000000"/>
            </w:tcBorders>
          </w:tcPr>
          <w:p w14:paraId="0EAC8217" w14:textId="7963E1A9" w:rsidR="00547B9F" w:rsidRPr="00B4326C" w:rsidRDefault="001E248C" w:rsidP="00D00B10">
            <w:pPr>
              <w:cnfStyle w:val="000000100000" w:firstRow="0" w:lastRow="0" w:firstColumn="0" w:lastColumn="0" w:oddVBand="0" w:evenVBand="0" w:oddHBand="1" w:evenHBand="0" w:firstRowFirstColumn="0" w:firstRowLastColumn="0" w:lastRowFirstColumn="0" w:lastRowLastColumn="0"/>
            </w:pPr>
            <w:r w:rsidRPr="00B4326C">
              <w:t>CP-05</w:t>
            </w:r>
          </w:p>
        </w:tc>
      </w:tr>
      <w:tr w:rsidR="00547B9F" w:rsidRPr="00B4326C" w14:paraId="286498A4" w14:textId="77777777" w:rsidTr="00D00B10">
        <w:trPr>
          <w:cantSplit/>
        </w:trPr>
        <w:tc>
          <w:tcPr>
            <w:cnfStyle w:val="001000000000" w:firstRow="0" w:lastRow="0" w:firstColumn="1" w:lastColumn="0" w:oddVBand="0" w:evenVBand="0" w:oddHBand="0" w:evenHBand="0" w:firstRowFirstColumn="0" w:firstRowLastColumn="0" w:lastRowFirstColumn="0" w:lastRowLastColumn="0"/>
            <w:tcW w:w="2235" w:type="dxa"/>
            <w:tcBorders>
              <w:top w:val="single" w:sz="4" w:space="0" w:color="000000"/>
              <w:bottom w:val="single" w:sz="4" w:space="0" w:color="000000"/>
              <w:right w:val="single" w:sz="4" w:space="0" w:color="000000"/>
            </w:tcBorders>
          </w:tcPr>
          <w:p w14:paraId="35479C4D" w14:textId="77777777" w:rsidR="00547B9F" w:rsidRPr="00B4326C" w:rsidRDefault="00547B9F" w:rsidP="00D00B10">
            <w:pPr>
              <w:rPr>
                <w:b/>
                <w:bCs/>
                <w:i w:val="0"/>
                <w:iCs w:val="0"/>
              </w:rPr>
            </w:pPr>
            <w:r w:rsidRPr="00B4326C">
              <w:rPr>
                <w:b/>
                <w:bCs/>
                <w:i w:val="0"/>
                <w:iCs w:val="0"/>
              </w:rPr>
              <w:t>Descripción</w:t>
            </w:r>
          </w:p>
        </w:tc>
        <w:tc>
          <w:tcPr>
            <w:tcW w:w="6409" w:type="dxa"/>
            <w:tcBorders>
              <w:top w:val="single" w:sz="4" w:space="0" w:color="000000"/>
              <w:left w:val="single" w:sz="4" w:space="0" w:color="000000"/>
              <w:bottom w:val="single" w:sz="4" w:space="0" w:color="000000"/>
              <w:right w:val="single" w:sz="4" w:space="0" w:color="000000"/>
            </w:tcBorders>
          </w:tcPr>
          <w:p w14:paraId="17440AF2" w14:textId="39E29C00" w:rsidR="00547B9F" w:rsidRPr="00B4326C" w:rsidRDefault="001E248C" w:rsidP="00D00B10">
            <w:pPr>
              <w:cnfStyle w:val="000000000000" w:firstRow="0" w:lastRow="0" w:firstColumn="0" w:lastColumn="0" w:oddVBand="0" w:evenVBand="0" w:oddHBand="0" w:evenHBand="0" w:firstRowFirstColumn="0" w:firstRowLastColumn="0" w:lastRowFirstColumn="0" w:lastRowLastColumn="0"/>
            </w:pPr>
            <w:r w:rsidRPr="00B4326C">
              <w:t>Comprobación de la mecánica de daño y muerte del jugador por ataques enemigos.</w:t>
            </w:r>
          </w:p>
        </w:tc>
      </w:tr>
      <w:tr w:rsidR="00547B9F" w:rsidRPr="00B4326C" w14:paraId="346B3887" w14:textId="77777777" w:rsidTr="00D00B1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235" w:type="dxa"/>
            <w:tcBorders>
              <w:top w:val="single" w:sz="4" w:space="0" w:color="000000"/>
              <w:bottom w:val="single" w:sz="4" w:space="0" w:color="000000"/>
              <w:right w:val="single" w:sz="4" w:space="0" w:color="000000"/>
            </w:tcBorders>
          </w:tcPr>
          <w:p w14:paraId="3640A44B" w14:textId="77777777" w:rsidR="00547B9F" w:rsidRPr="00B4326C" w:rsidRDefault="00547B9F" w:rsidP="00D00B10">
            <w:pPr>
              <w:rPr>
                <w:b/>
                <w:bCs/>
                <w:i w:val="0"/>
                <w:iCs w:val="0"/>
              </w:rPr>
            </w:pPr>
            <w:r w:rsidRPr="00B4326C">
              <w:rPr>
                <w:b/>
                <w:bCs/>
                <w:i w:val="0"/>
                <w:iCs w:val="0"/>
              </w:rPr>
              <w:t>Resultado esperado</w:t>
            </w:r>
          </w:p>
        </w:tc>
        <w:tc>
          <w:tcPr>
            <w:tcW w:w="6409" w:type="dxa"/>
            <w:tcBorders>
              <w:top w:val="single" w:sz="4" w:space="0" w:color="000000"/>
              <w:left w:val="single" w:sz="4" w:space="0" w:color="000000"/>
              <w:bottom w:val="single" w:sz="4" w:space="0" w:color="000000"/>
              <w:right w:val="single" w:sz="4" w:space="0" w:color="000000"/>
            </w:tcBorders>
          </w:tcPr>
          <w:p w14:paraId="68EBAD7B" w14:textId="3DEA2175" w:rsidR="00547B9F" w:rsidRPr="00B4326C" w:rsidRDefault="001E248C" w:rsidP="00D00B10">
            <w:pPr>
              <w:cnfStyle w:val="000000100000" w:firstRow="0" w:lastRow="0" w:firstColumn="0" w:lastColumn="0" w:oddVBand="0" w:evenVBand="0" w:oddHBand="1" w:evenHBand="0" w:firstRowFirstColumn="0" w:firstRowLastColumn="0" w:lastRowFirstColumn="0" w:lastRowLastColumn="0"/>
            </w:pPr>
            <w:r w:rsidRPr="00B4326C">
              <w:t xml:space="preserve">Cuando un enemigo (de cualquier tipo) ataca al jugador, su personaje recibe daño, ofreciendo una respuesta visual y sonora al jugador. Además, no puede ser dañado dos veces en un </w:t>
            </w:r>
            <w:r w:rsidR="001E042D" w:rsidRPr="00B4326C">
              <w:t>mismo instante</w:t>
            </w:r>
            <w:r w:rsidRPr="00B4326C">
              <w:t>. Cuando la vida del jugador llega a 0, este muere y se acaba la partida.</w:t>
            </w:r>
          </w:p>
        </w:tc>
      </w:tr>
      <w:tr w:rsidR="00547B9F" w:rsidRPr="00B4326C" w14:paraId="6C6BC177" w14:textId="77777777" w:rsidTr="00D00B10">
        <w:trPr>
          <w:cantSplit/>
        </w:trPr>
        <w:tc>
          <w:tcPr>
            <w:cnfStyle w:val="001000000000" w:firstRow="0" w:lastRow="0" w:firstColumn="1" w:lastColumn="0" w:oddVBand="0" w:evenVBand="0" w:oddHBand="0" w:evenHBand="0" w:firstRowFirstColumn="0" w:firstRowLastColumn="0" w:lastRowFirstColumn="0" w:lastRowLastColumn="0"/>
            <w:tcW w:w="2235" w:type="dxa"/>
            <w:tcBorders>
              <w:top w:val="single" w:sz="4" w:space="0" w:color="000000"/>
              <w:bottom w:val="single" w:sz="4" w:space="0" w:color="000000"/>
              <w:right w:val="single" w:sz="4" w:space="0" w:color="000000"/>
            </w:tcBorders>
          </w:tcPr>
          <w:p w14:paraId="10645BA7" w14:textId="77777777" w:rsidR="00547B9F" w:rsidRPr="00B4326C" w:rsidRDefault="00547B9F" w:rsidP="00D00B10">
            <w:pPr>
              <w:rPr>
                <w:b/>
                <w:bCs/>
                <w:i w:val="0"/>
                <w:iCs w:val="0"/>
              </w:rPr>
            </w:pPr>
            <w:r w:rsidRPr="00B4326C">
              <w:rPr>
                <w:b/>
                <w:bCs/>
                <w:i w:val="0"/>
                <w:iCs w:val="0"/>
              </w:rPr>
              <w:t>Resultado obtenido</w:t>
            </w:r>
          </w:p>
        </w:tc>
        <w:tc>
          <w:tcPr>
            <w:tcW w:w="6409" w:type="dxa"/>
            <w:tcBorders>
              <w:top w:val="single" w:sz="4" w:space="0" w:color="000000"/>
              <w:left w:val="single" w:sz="4" w:space="0" w:color="000000"/>
              <w:bottom w:val="single" w:sz="4" w:space="0" w:color="000000"/>
              <w:right w:val="single" w:sz="4" w:space="0" w:color="000000"/>
            </w:tcBorders>
          </w:tcPr>
          <w:p w14:paraId="4696D458" w14:textId="3100420E" w:rsidR="00547B9F" w:rsidRPr="00B4326C" w:rsidRDefault="001E042D" w:rsidP="00D00B10">
            <w:pPr>
              <w:cnfStyle w:val="000000000000" w:firstRow="0" w:lastRow="0" w:firstColumn="0" w:lastColumn="0" w:oddVBand="0" w:evenVBand="0" w:oddHBand="0" w:evenHBand="0" w:firstRowFirstColumn="0" w:firstRowLastColumn="0" w:lastRowFirstColumn="0" w:lastRowLastColumn="0"/>
            </w:pPr>
            <w:r w:rsidRPr="00B4326C">
              <w:t>Los enemigos dañan al jugador, ya sea con proyectiles o cuerpo a cuerpo, dependiendo del tipo de enemigo. Cuando se produce este suceso, la vida del jugador disminuye la cantidad correcta, observándose el cambio en la barra de vida del jugador</w:t>
            </w:r>
            <w:r w:rsidR="00455A42" w:rsidRPr="00B4326C">
              <w:t>, además que el personaje del jugador recibe una fuerza de reacción</w:t>
            </w:r>
            <w:r w:rsidRPr="00B4326C">
              <w:t>. El jugador no es dañado dos veces si dos proyectiles impactan contra él simultáneamente. Además, cuando su vida llega a 0, su personaje desaparece de la escena y termina el juego, dando por perdida la partida y mostrando esta condición al jugador mediante un menú</w:t>
            </w:r>
            <w:r w:rsidR="00455A42" w:rsidRPr="00B4326C">
              <w:t>, que le permite volver al menú principal.</w:t>
            </w:r>
          </w:p>
          <w:p w14:paraId="751CC984" w14:textId="20A2A164" w:rsidR="00455A42" w:rsidRPr="00B4326C" w:rsidRDefault="00455A42" w:rsidP="00D00B10">
            <w:pPr>
              <w:cnfStyle w:val="000000000000" w:firstRow="0" w:lastRow="0" w:firstColumn="0" w:lastColumn="0" w:oddVBand="0" w:evenVBand="0" w:oddHBand="0" w:evenHBand="0" w:firstRowFirstColumn="0" w:firstRowLastColumn="0" w:lastRowFirstColumn="0" w:lastRowLastColumn="0"/>
            </w:pPr>
            <w:r w:rsidRPr="00B4326C">
              <w:t>Cuando el jugador que se daña es el cliente, en algunos casos el sistema no aplica una fuerza de reacción a su personaje.</w:t>
            </w:r>
          </w:p>
        </w:tc>
      </w:tr>
      <w:tr w:rsidR="00547B9F" w:rsidRPr="003374BB" w14:paraId="104FE797" w14:textId="77777777" w:rsidTr="00D00B1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235" w:type="dxa"/>
            <w:tcBorders>
              <w:top w:val="single" w:sz="4" w:space="0" w:color="000000"/>
              <w:bottom w:val="single" w:sz="4" w:space="0" w:color="000000"/>
              <w:right w:val="single" w:sz="4" w:space="0" w:color="000000"/>
            </w:tcBorders>
          </w:tcPr>
          <w:p w14:paraId="7CE9DD73" w14:textId="77777777" w:rsidR="00547B9F" w:rsidRPr="00B4326C" w:rsidRDefault="00547B9F" w:rsidP="00D00B10">
            <w:pPr>
              <w:rPr>
                <w:b/>
                <w:bCs/>
                <w:i w:val="0"/>
                <w:iCs w:val="0"/>
              </w:rPr>
            </w:pPr>
            <w:r w:rsidRPr="00B4326C">
              <w:rPr>
                <w:b/>
                <w:bCs/>
                <w:i w:val="0"/>
                <w:iCs w:val="0"/>
              </w:rPr>
              <w:t>Requisitos asociados</w:t>
            </w:r>
          </w:p>
        </w:tc>
        <w:tc>
          <w:tcPr>
            <w:tcW w:w="6409" w:type="dxa"/>
            <w:tcBorders>
              <w:top w:val="single" w:sz="4" w:space="0" w:color="000000"/>
              <w:left w:val="single" w:sz="4" w:space="0" w:color="000000"/>
              <w:bottom w:val="single" w:sz="4" w:space="0" w:color="000000"/>
              <w:right w:val="single" w:sz="4" w:space="0" w:color="000000"/>
            </w:tcBorders>
          </w:tcPr>
          <w:p w14:paraId="32E18249" w14:textId="37D83183" w:rsidR="00896BD3" w:rsidRPr="00F04D94" w:rsidRDefault="00455A42" w:rsidP="00D00B10">
            <w:pPr>
              <w:cnfStyle w:val="000000100000" w:firstRow="0" w:lastRow="0" w:firstColumn="0" w:lastColumn="0" w:oddVBand="0" w:evenVBand="0" w:oddHBand="1" w:evenHBand="0" w:firstRowFirstColumn="0" w:firstRowLastColumn="0" w:lastRowFirstColumn="0" w:lastRowLastColumn="0"/>
              <w:rPr>
                <w:lang w:val="en-US"/>
              </w:rPr>
            </w:pPr>
            <w:r w:rsidRPr="00F04D94">
              <w:rPr>
                <w:lang w:val="en-US"/>
              </w:rPr>
              <w:t>F-S-C08</w:t>
            </w:r>
            <w:r w:rsidRPr="00F04D94">
              <w:rPr>
                <w:lang w:val="en-US"/>
              </w:rPr>
              <w:br/>
              <w:t>F-S-C11</w:t>
            </w:r>
            <w:r w:rsidRPr="00F04D94">
              <w:rPr>
                <w:lang w:val="en-US"/>
              </w:rPr>
              <w:br/>
              <w:t>F-S-C12</w:t>
            </w:r>
            <w:r w:rsidRPr="00F04D94">
              <w:rPr>
                <w:lang w:val="en-US"/>
              </w:rPr>
              <w:br/>
              <w:t>F-S-R13</w:t>
            </w:r>
            <w:r w:rsidRPr="00F04D94">
              <w:rPr>
                <w:lang w:val="en-US"/>
              </w:rPr>
              <w:br/>
              <w:t>F-S-C14</w:t>
            </w:r>
            <w:r w:rsidRPr="00F04D94">
              <w:rPr>
                <w:lang w:val="en-US"/>
              </w:rPr>
              <w:br/>
              <w:t>F-U-C15</w:t>
            </w:r>
            <w:r w:rsidRPr="00F04D94">
              <w:rPr>
                <w:lang w:val="en-US"/>
              </w:rPr>
              <w:br/>
              <w:t>F-U-C17</w:t>
            </w:r>
            <w:r w:rsidRPr="00F04D94">
              <w:rPr>
                <w:lang w:val="en-US"/>
              </w:rPr>
              <w:br/>
              <w:t>F-S-C23</w:t>
            </w:r>
            <w:r w:rsidRPr="00F04D94">
              <w:rPr>
                <w:lang w:val="en-US"/>
              </w:rPr>
              <w:br/>
              <w:t>F-U-C24</w:t>
            </w:r>
            <w:r w:rsidR="00896BD3" w:rsidRPr="00F04D94">
              <w:rPr>
                <w:lang w:val="en-US"/>
              </w:rPr>
              <w:br/>
              <w:t>F-S-C37</w:t>
            </w:r>
            <w:r w:rsidR="00896BD3" w:rsidRPr="00F04D94">
              <w:rPr>
                <w:lang w:val="en-US"/>
              </w:rPr>
              <w:br/>
              <w:t>F-U-C38</w:t>
            </w:r>
            <w:r w:rsidR="00896BD3" w:rsidRPr="00F04D94">
              <w:rPr>
                <w:lang w:val="en-US"/>
              </w:rPr>
              <w:br/>
              <w:t>F-U-C39</w:t>
            </w:r>
          </w:p>
        </w:tc>
      </w:tr>
      <w:tr w:rsidR="00547B9F" w:rsidRPr="00B4326C" w14:paraId="2080E389" w14:textId="77777777" w:rsidTr="0077402B">
        <w:trPr>
          <w:cantSplit/>
        </w:trPr>
        <w:tc>
          <w:tcPr>
            <w:cnfStyle w:val="001000000000" w:firstRow="0" w:lastRow="0" w:firstColumn="1" w:lastColumn="0" w:oddVBand="0" w:evenVBand="0" w:oddHBand="0" w:evenHBand="0" w:firstRowFirstColumn="0" w:firstRowLastColumn="0" w:lastRowFirstColumn="0" w:lastRowLastColumn="0"/>
            <w:tcW w:w="2235" w:type="dxa"/>
            <w:tcBorders>
              <w:top w:val="single" w:sz="4" w:space="0" w:color="000000"/>
              <w:right w:val="single" w:sz="4" w:space="0" w:color="000000"/>
            </w:tcBorders>
          </w:tcPr>
          <w:p w14:paraId="647440C1" w14:textId="77777777" w:rsidR="00547B9F" w:rsidRPr="00B4326C" w:rsidRDefault="00547B9F" w:rsidP="00D00B10">
            <w:pPr>
              <w:rPr>
                <w:b/>
                <w:bCs/>
                <w:i w:val="0"/>
                <w:iCs w:val="0"/>
              </w:rPr>
            </w:pPr>
            <w:r w:rsidRPr="00B4326C">
              <w:rPr>
                <w:b/>
                <w:bCs/>
                <w:i w:val="0"/>
                <w:iCs w:val="0"/>
              </w:rPr>
              <w:t>Estado</w:t>
            </w:r>
          </w:p>
        </w:tc>
        <w:tc>
          <w:tcPr>
            <w:tcW w:w="6409" w:type="dxa"/>
            <w:tcBorders>
              <w:top w:val="single" w:sz="4" w:space="0" w:color="000000"/>
              <w:left w:val="single" w:sz="4" w:space="0" w:color="000000"/>
              <w:bottom w:val="single" w:sz="4" w:space="0" w:color="000000"/>
              <w:right w:val="single" w:sz="4" w:space="0" w:color="000000"/>
            </w:tcBorders>
            <w:shd w:val="clear" w:color="auto" w:fill="FFC000"/>
          </w:tcPr>
          <w:p w14:paraId="5AE50F18" w14:textId="6B4C460B" w:rsidR="00547B9F" w:rsidRPr="00B4326C" w:rsidRDefault="00455A42" w:rsidP="00D00B10">
            <w:pPr>
              <w:cnfStyle w:val="000000000000" w:firstRow="0" w:lastRow="0" w:firstColumn="0" w:lastColumn="0" w:oddVBand="0" w:evenVBand="0" w:oddHBand="0" w:evenHBand="0" w:firstRowFirstColumn="0" w:firstRowLastColumn="0" w:lastRowFirstColumn="0" w:lastRowLastColumn="0"/>
            </w:pPr>
            <w:r w:rsidRPr="00B4326C">
              <w:t>OK PARCIAL. Problema asociado: P-0</w:t>
            </w:r>
            <w:r w:rsidR="00000B51" w:rsidRPr="00B4326C">
              <w:t>2</w:t>
            </w:r>
            <w:r w:rsidR="00896BD3" w:rsidRPr="00B4326C">
              <w:t>.</w:t>
            </w:r>
          </w:p>
        </w:tc>
      </w:tr>
    </w:tbl>
    <w:p w14:paraId="62856BF7" w14:textId="77777777" w:rsidR="00547B9F" w:rsidRPr="00B4326C" w:rsidRDefault="00547B9F" w:rsidP="00FF52A9"/>
    <w:p w14:paraId="4C7C28E4" w14:textId="77777777" w:rsidR="0077402B" w:rsidRPr="00B4326C" w:rsidRDefault="0077402B" w:rsidP="00FF52A9"/>
    <w:p w14:paraId="02B14680" w14:textId="77777777" w:rsidR="0077402B" w:rsidRPr="00B4326C" w:rsidRDefault="0077402B" w:rsidP="00FF52A9"/>
    <w:p w14:paraId="6633BC36" w14:textId="77777777" w:rsidR="0077402B" w:rsidRPr="00B4326C" w:rsidRDefault="0077402B" w:rsidP="00FF52A9"/>
    <w:p w14:paraId="4651507B" w14:textId="77777777" w:rsidR="0077402B" w:rsidRPr="00B4326C" w:rsidRDefault="0077402B" w:rsidP="00FF52A9"/>
    <w:p w14:paraId="6AB9E92A" w14:textId="77777777" w:rsidR="0077402B" w:rsidRPr="00B4326C" w:rsidRDefault="0077402B" w:rsidP="00FF52A9"/>
    <w:p w14:paraId="3765911C" w14:textId="064E524C" w:rsidR="00896BD3" w:rsidRPr="00B4326C" w:rsidRDefault="00524172" w:rsidP="00896BD3">
      <w:pPr>
        <w:pStyle w:val="TtuloTablaING"/>
      </w:pPr>
      <w:bookmarkStart w:id="164" w:name="_Toc169177223"/>
      <w:r w:rsidRPr="00B4326C">
        <w:lastRenderedPageBreak/>
        <w:t>Tabla 5.7.</w:t>
      </w:r>
      <w:r w:rsidRPr="00B4326C">
        <w:br/>
        <w:t>CP-06</w:t>
      </w:r>
      <w:bookmarkEnd w:id="164"/>
    </w:p>
    <w:tbl>
      <w:tblPr>
        <w:tblStyle w:val="Tablaconcuadrcula3-nfasis3"/>
        <w:tblW w:w="0" w:type="auto"/>
        <w:tblLook w:val="0480" w:firstRow="0" w:lastRow="0" w:firstColumn="1" w:lastColumn="0" w:noHBand="0" w:noVBand="1"/>
      </w:tblPr>
      <w:tblGrid>
        <w:gridCol w:w="2235"/>
        <w:gridCol w:w="6409"/>
      </w:tblGrid>
      <w:tr w:rsidR="00896BD3" w:rsidRPr="00B4326C" w14:paraId="30F98A19" w14:textId="77777777" w:rsidTr="00D00B1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235" w:type="dxa"/>
            <w:tcBorders>
              <w:bottom w:val="single" w:sz="4" w:space="0" w:color="000000"/>
              <w:right w:val="single" w:sz="4" w:space="0" w:color="000000"/>
            </w:tcBorders>
          </w:tcPr>
          <w:p w14:paraId="4CEF2EB4" w14:textId="77777777" w:rsidR="00896BD3" w:rsidRPr="00B4326C" w:rsidRDefault="00896BD3" w:rsidP="00D00B10">
            <w:pPr>
              <w:rPr>
                <w:b/>
                <w:bCs/>
                <w:i w:val="0"/>
                <w:iCs w:val="0"/>
              </w:rPr>
            </w:pPr>
            <w:r w:rsidRPr="00B4326C">
              <w:rPr>
                <w:b/>
                <w:bCs/>
                <w:i w:val="0"/>
                <w:iCs w:val="0"/>
              </w:rPr>
              <w:t>Identificador</w:t>
            </w:r>
          </w:p>
        </w:tc>
        <w:tc>
          <w:tcPr>
            <w:tcW w:w="6409" w:type="dxa"/>
            <w:tcBorders>
              <w:top w:val="single" w:sz="4" w:space="0" w:color="000000"/>
              <w:left w:val="single" w:sz="4" w:space="0" w:color="000000"/>
              <w:bottom w:val="single" w:sz="4" w:space="0" w:color="000000"/>
              <w:right w:val="single" w:sz="4" w:space="0" w:color="000000"/>
            </w:tcBorders>
          </w:tcPr>
          <w:p w14:paraId="0EDF8B8E" w14:textId="2A127CFB" w:rsidR="00896BD3" w:rsidRPr="00B4326C" w:rsidRDefault="00896BD3" w:rsidP="00D00B10">
            <w:pPr>
              <w:cnfStyle w:val="000000100000" w:firstRow="0" w:lastRow="0" w:firstColumn="0" w:lastColumn="0" w:oddVBand="0" w:evenVBand="0" w:oddHBand="1" w:evenHBand="0" w:firstRowFirstColumn="0" w:firstRowLastColumn="0" w:lastRowFirstColumn="0" w:lastRowLastColumn="0"/>
            </w:pPr>
            <w:r w:rsidRPr="00B4326C">
              <w:t>CP-06</w:t>
            </w:r>
          </w:p>
        </w:tc>
      </w:tr>
      <w:tr w:rsidR="00896BD3" w:rsidRPr="00B4326C" w14:paraId="4F642961" w14:textId="77777777" w:rsidTr="00D00B10">
        <w:trPr>
          <w:cantSplit/>
        </w:trPr>
        <w:tc>
          <w:tcPr>
            <w:cnfStyle w:val="001000000000" w:firstRow="0" w:lastRow="0" w:firstColumn="1" w:lastColumn="0" w:oddVBand="0" w:evenVBand="0" w:oddHBand="0" w:evenHBand="0" w:firstRowFirstColumn="0" w:firstRowLastColumn="0" w:lastRowFirstColumn="0" w:lastRowLastColumn="0"/>
            <w:tcW w:w="2235" w:type="dxa"/>
            <w:tcBorders>
              <w:top w:val="single" w:sz="4" w:space="0" w:color="000000"/>
              <w:bottom w:val="single" w:sz="4" w:space="0" w:color="000000"/>
              <w:right w:val="single" w:sz="4" w:space="0" w:color="000000"/>
            </w:tcBorders>
          </w:tcPr>
          <w:p w14:paraId="7033ADCE" w14:textId="77777777" w:rsidR="00896BD3" w:rsidRPr="00B4326C" w:rsidRDefault="00896BD3" w:rsidP="00D00B10">
            <w:pPr>
              <w:rPr>
                <w:b/>
                <w:bCs/>
                <w:i w:val="0"/>
                <w:iCs w:val="0"/>
              </w:rPr>
            </w:pPr>
            <w:r w:rsidRPr="00B4326C">
              <w:rPr>
                <w:b/>
                <w:bCs/>
                <w:i w:val="0"/>
                <w:iCs w:val="0"/>
              </w:rPr>
              <w:t>Descripción</w:t>
            </w:r>
          </w:p>
        </w:tc>
        <w:tc>
          <w:tcPr>
            <w:tcW w:w="6409" w:type="dxa"/>
            <w:tcBorders>
              <w:top w:val="single" w:sz="4" w:space="0" w:color="000000"/>
              <w:left w:val="single" w:sz="4" w:space="0" w:color="000000"/>
              <w:bottom w:val="single" w:sz="4" w:space="0" w:color="000000"/>
              <w:right w:val="single" w:sz="4" w:space="0" w:color="000000"/>
            </w:tcBorders>
          </w:tcPr>
          <w:p w14:paraId="099FB80B" w14:textId="6C82C7AE" w:rsidR="00896BD3" w:rsidRPr="00B4326C" w:rsidRDefault="00896BD3" w:rsidP="00D00B10">
            <w:pPr>
              <w:cnfStyle w:val="000000000000" w:firstRow="0" w:lastRow="0" w:firstColumn="0" w:lastColumn="0" w:oddVBand="0" w:evenVBand="0" w:oddHBand="0" w:evenHBand="0" w:firstRowFirstColumn="0" w:firstRowLastColumn="0" w:lastRowFirstColumn="0" w:lastRowLastColumn="0"/>
            </w:pPr>
            <w:r w:rsidRPr="00B4326C">
              <w:t>Verificación de que el jugador puede ganar la partida.</w:t>
            </w:r>
          </w:p>
        </w:tc>
      </w:tr>
      <w:tr w:rsidR="00896BD3" w:rsidRPr="00B4326C" w14:paraId="3851E511" w14:textId="77777777" w:rsidTr="00D00B1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235" w:type="dxa"/>
            <w:tcBorders>
              <w:top w:val="single" w:sz="4" w:space="0" w:color="000000"/>
              <w:bottom w:val="single" w:sz="4" w:space="0" w:color="000000"/>
              <w:right w:val="single" w:sz="4" w:space="0" w:color="000000"/>
            </w:tcBorders>
          </w:tcPr>
          <w:p w14:paraId="50944E98" w14:textId="77777777" w:rsidR="00896BD3" w:rsidRPr="00B4326C" w:rsidRDefault="00896BD3" w:rsidP="00D00B10">
            <w:pPr>
              <w:rPr>
                <w:b/>
                <w:bCs/>
                <w:i w:val="0"/>
                <w:iCs w:val="0"/>
              </w:rPr>
            </w:pPr>
            <w:r w:rsidRPr="00B4326C">
              <w:rPr>
                <w:b/>
                <w:bCs/>
                <w:i w:val="0"/>
                <w:iCs w:val="0"/>
              </w:rPr>
              <w:t>Resultado esperado</w:t>
            </w:r>
          </w:p>
        </w:tc>
        <w:tc>
          <w:tcPr>
            <w:tcW w:w="6409" w:type="dxa"/>
            <w:tcBorders>
              <w:top w:val="single" w:sz="4" w:space="0" w:color="000000"/>
              <w:left w:val="single" w:sz="4" w:space="0" w:color="000000"/>
              <w:bottom w:val="single" w:sz="4" w:space="0" w:color="000000"/>
              <w:right w:val="single" w:sz="4" w:space="0" w:color="000000"/>
            </w:tcBorders>
          </w:tcPr>
          <w:p w14:paraId="64980DAF" w14:textId="6E96D877" w:rsidR="00896BD3" w:rsidRPr="00B4326C" w:rsidRDefault="00896BD3" w:rsidP="00D00B10">
            <w:pPr>
              <w:cnfStyle w:val="000000100000" w:firstRow="0" w:lastRow="0" w:firstColumn="0" w:lastColumn="0" w:oddVBand="0" w:evenVBand="0" w:oddHBand="1" w:evenHBand="0" w:firstRowFirstColumn="0" w:firstRowLastColumn="0" w:lastRowFirstColumn="0" w:lastRowLastColumn="0"/>
            </w:pPr>
            <w:r w:rsidRPr="00B4326C">
              <w:t>Cuando el personaje de un jugador toca el cofre, la partida acaba, mostrando al jugador un texto explicando la razón de finalización y permitiéndole volver al menú principal.</w:t>
            </w:r>
          </w:p>
        </w:tc>
      </w:tr>
      <w:tr w:rsidR="00896BD3" w:rsidRPr="00B4326C" w14:paraId="07EA1C62" w14:textId="77777777" w:rsidTr="00D00B10">
        <w:trPr>
          <w:cantSplit/>
        </w:trPr>
        <w:tc>
          <w:tcPr>
            <w:cnfStyle w:val="001000000000" w:firstRow="0" w:lastRow="0" w:firstColumn="1" w:lastColumn="0" w:oddVBand="0" w:evenVBand="0" w:oddHBand="0" w:evenHBand="0" w:firstRowFirstColumn="0" w:firstRowLastColumn="0" w:lastRowFirstColumn="0" w:lastRowLastColumn="0"/>
            <w:tcW w:w="2235" w:type="dxa"/>
            <w:tcBorders>
              <w:top w:val="single" w:sz="4" w:space="0" w:color="000000"/>
              <w:bottom w:val="single" w:sz="4" w:space="0" w:color="000000"/>
              <w:right w:val="single" w:sz="4" w:space="0" w:color="000000"/>
            </w:tcBorders>
          </w:tcPr>
          <w:p w14:paraId="38CD85A2" w14:textId="77777777" w:rsidR="00896BD3" w:rsidRPr="00B4326C" w:rsidRDefault="00896BD3" w:rsidP="00D00B10">
            <w:pPr>
              <w:rPr>
                <w:b/>
                <w:bCs/>
                <w:i w:val="0"/>
                <w:iCs w:val="0"/>
              </w:rPr>
            </w:pPr>
            <w:r w:rsidRPr="00B4326C">
              <w:rPr>
                <w:b/>
                <w:bCs/>
                <w:i w:val="0"/>
                <w:iCs w:val="0"/>
              </w:rPr>
              <w:t>Resultado obtenido</w:t>
            </w:r>
          </w:p>
        </w:tc>
        <w:tc>
          <w:tcPr>
            <w:tcW w:w="6409" w:type="dxa"/>
            <w:tcBorders>
              <w:top w:val="single" w:sz="4" w:space="0" w:color="000000"/>
              <w:left w:val="single" w:sz="4" w:space="0" w:color="000000"/>
              <w:bottom w:val="single" w:sz="4" w:space="0" w:color="000000"/>
              <w:right w:val="single" w:sz="4" w:space="0" w:color="000000"/>
            </w:tcBorders>
          </w:tcPr>
          <w:p w14:paraId="3F8C6421" w14:textId="064E92D5" w:rsidR="00896BD3" w:rsidRPr="00B4326C" w:rsidRDefault="00896BD3" w:rsidP="00D00B10">
            <w:pPr>
              <w:cnfStyle w:val="000000000000" w:firstRow="0" w:lastRow="0" w:firstColumn="0" w:lastColumn="0" w:oddVBand="0" w:evenVBand="0" w:oddHBand="0" w:evenHBand="0" w:firstRowFirstColumn="0" w:firstRowLastColumn="0" w:lastRowFirstColumn="0" w:lastRowLastColumn="0"/>
            </w:pPr>
            <w:r w:rsidRPr="00B4326C">
              <w:t>Cuando uno de los jugadores entra en contacto con el cofre que representa la meta, el sistema muestra un menú, dándole la enhorabuena. Este menú incluye un botón que le permite volver al menú principal.</w:t>
            </w:r>
          </w:p>
        </w:tc>
      </w:tr>
      <w:tr w:rsidR="00896BD3" w:rsidRPr="00B4326C" w14:paraId="7AA31169" w14:textId="77777777" w:rsidTr="00D00B1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235" w:type="dxa"/>
            <w:tcBorders>
              <w:top w:val="single" w:sz="4" w:space="0" w:color="000000"/>
              <w:bottom w:val="single" w:sz="4" w:space="0" w:color="000000"/>
              <w:right w:val="single" w:sz="4" w:space="0" w:color="000000"/>
            </w:tcBorders>
          </w:tcPr>
          <w:p w14:paraId="3B4F9FA3" w14:textId="77777777" w:rsidR="00896BD3" w:rsidRPr="00B4326C" w:rsidRDefault="00896BD3" w:rsidP="00D00B10">
            <w:pPr>
              <w:rPr>
                <w:b/>
                <w:bCs/>
                <w:i w:val="0"/>
                <w:iCs w:val="0"/>
              </w:rPr>
            </w:pPr>
            <w:r w:rsidRPr="00B4326C">
              <w:rPr>
                <w:b/>
                <w:bCs/>
                <w:i w:val="0"/>
                <w:iCs w:val="0"/>
              </w:rPr>
              <w:t>Requisitos asociados</w:t>
            </w:r>
          </w:p>
        </w:tc>
        <w:tc>
          <w:tcPr>
            <w:tcW w:w="6409" w:type="dxa"/>
            <w:tcBorders>
              <w:top w:val="single" w:sz="4" w:space="0" w:color="000000"/>
              <w:left w:val="single" w:sz="4" w:space="0" w:color="000000"/>
              <w:bottom w:val="single" w:sz="4" w:space="0" w:color="000000"/>
              <w:right w:val="single" w:sz="4" w:space="0" w:color="000000"/>
            </w:tcBorders>
          </w:tcPr>
          <w:p w14:paraId="78AC075A" w14:textId="1F748944" w:rsidR="00896BD3" w:rsidRPr="00B4326C" w:rsidRDefault="00896BD3" w:rsidP="00D00B10">
            <w:pPr>
              <w:cnfStyle w:val="000000100000" w:firstRow="0" w:lastRow="0" w:firstColumn="0" w:lastColumn="0" w:oddVBand="0" w:evenVBand="0" w:oddHBand="1" w:evenHBand="0" w:firstRowFirstColumn="0" w:firstRowLastColumn="0" w:lastRowFirstColumn="0" w:lastRowLastColumn="0"/>
            </w:pPr>
            <w:r w:rsidRPr="00B4326C">
              <w:t>F-U-C15</w:t>
            </w:r>
            <w:r w:rsidRPr="00B4326C">
              <w:br/>
              <w:t>F-S-C16</w:t>
            </w:r>
            <w:r w:rsidRPr="00B4326C">
              <w:br/>
              <w:t>F-U-C17</w:t>
            </w:r>
            <w:r w:rsidRPr="00B4326C">
              <w:br/>
            </w:r>
            <w:r w:rsidR="0077402B" w:rsidRPr="00B4326C">
              <w:t>F-U-C39</w:t>
            </w:r>
          </w:p>
        </w:tc>
      </w:tr>
      <w:tr w:rsidR="00896BD3" w:rsidRPr="00B4326C" w14:paraId="6385907E" w14:textId="77777777" w:rsidTr="0077402B">
        <w:trPr>
          <w:cantSplit/>
        </w:trPr>
        <w:tc>
          <w:tcPr>
            <w:cnfStyle w:val="001000000000" w:firstRow="0" w:lastRow="0" w:firstColumn="1" w:lastColumn="0" w:oddVBand="0" w:evenVBand="0" w:oddHBand="0" w:evenHBand="0" w:firstRowFirstColumn="0" w:firstRowLastColumn="0" w:lastRowFirstColumn="0" w:lastRowLastColumn="0"/>
            <w:tcW w:w="2235" w:type="dxa"/>
            <w:tcBorders>
              <w:top w:val="single" w:sz="4" w:space="0" w:color="000000"/>
              <w:right w:val="single" w:sz="4" w:space="0" w:color="000000"/>
            </w:tcBorders>
          </w:tcPr>
          <w:p w14:paraId="5CDFE3F3" w14:textId="77777777" w:rsidR="00896BD3" w:rsidRPr="00B4326C" w:rsidRDefault="00896BD3" w:rsidP="00D00B10">
            <w:pPr>
              <w:rPr>
                <w:b/>
                <w:bCs/>
                <w:i w:val="0"/>
                <w:iCs w:val="0"/>
              </w:rPr>
            </w:pPr>
            <w:r w:rsidRPr="00B4326C">
              <w:rPr>
                <w:b/>
                <w:bCs/>
                <w:i w:val="0"/>
                <w:iCs w:val="0"/>
              </w:rPr>
              <w:t>Estado</w:t>
            </w:r>
          </w:p>
        </w:tc>
        <w:tc>
          <w:tcPr>
            <w:tcW w:w="6409" w:type="dxa"/>
            <w:tcBorders>
              <w:top w:val="single" w:sz="4" w:space="0" w:color="000000"/>
              <w:left w:val="single" w:sz="4" w:space="0" w:color="000000"/>
              <w:bottom w:val="single" w:sz="4" w:space="0" w:color="000000"/>
              <w:right w:val="single" w:sz="4" w:space="0" w:color="000000"/>
            </w:tcBorders>
            <w:shd w:val="clear" w:color="auto" w:fill="92D050"/>
          </w:tcPr>
          <w:p w14:paraId="1438D665" w14:textId="7918DD9A" w:rsidR="00896BD3" w:rsidRPr="00B4326C" w:rsidRDefault="00896BD3" w:rsidP="00D00B10">
            <w:pPr>
              <w:cnfStyle w:val="000000000000" w:firstRow="0" w:lastRow="0" w:firstColumn="0" w:lastColumn="0" w:oddVBand="0" w:evenVBand="0" w:oddHBand="0" w:evenHBand="0" w:firstRowFirstColumn="0" w:firstRowLastColumn="0" w:lastRowFirstColumn="0" w:lastRowLastColumn="0"/>
            </w:pPr>
            <w:r w:rsidRPr="00B4326C">
              <w:t>OK</w:t>
            </w:r>
          </w:p>
        </w:tc>
      </w:tr>
    </w:tbl>
    <w:p w14:paraId="05954600" w14:textId="77777777" w:rsidR="00896BD3" w:rsidRPr="00B4326C" w:rsidRDefault="00896BD3" w:rsidP="00896BD3"/>
    <w:p w14:paraId="12E3736B" w14:textId="2AA451C6" w:rsidR="0077402B" w:rsidRPr="00B4326C" w:rsidRDefault="00E9138D" w:rsidP="0077402B">
      <w:pPr>
        <w:pStyle w:val="TtuloTablaING"/>
      </w:pPr>
      <w:bookmarkStart w:id="165" w:name="_Toc169177224"/>
      <w:r w:rsidRPr="00B4326C">
        <w:t>Tabla 5.8.</w:t>
      </w:r>
      <w:r w:rsidR="0077402B" w:rsidRPr="00B4326C">
        <w:br/>
      </w:r>
      <w:r w:rsidRPr="00B4326C">
        <w:t>CP-07</w:t>
      </w:r>
      <w:bookmarkEnd w:id="165"/>
    </w:p>
    <w:tbl>
      <w:tblPr>
        <w:tblStyle w:val="Tablaconcuadrcula3-nfasis3"/>
        <w:tblW w:w="0" w:type="auto"/>
        <w:tblLook w:val="0480" w:firstRow="0" w:lastRow="0" w:firstColumn="1" w:lastColumn="0" w:noHBand="0" w:noVBand="1"/>
      </w:tblPr>
      <w:tblGrid>
        <w:gridCol w:w="2235"/>
        <w:gridCol w:w="6409"/>
      </w:tblGrid>
      <w:tr w:rsidR="0077402B" w:rsidRPr="00B4326C" w14:paraId="64A54CA5" w14:textId="77777777" w:rsidTr="00D00B1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235" w:type="dxa"/>
            <w:tcBorders>
              <w:bottom w:val="single" w:sz="4" w:space="0" w:color="000000"/>
              <w:right w:val="single" w:sz="4" w:space="0" w:color="000000"/>
            </w:tcBorders>
          </w:tcPr>
          <w:p w14:paraId="47203D6B" w14:textId="77777777" w:rsidR="0077402B" w:rsidRPr="00B4326C" w:rsidRDefault="0077402B" w:rsidP="00D00B10">
            <w:pPr>
              <w:rPr>
                <w:b/>
                <w:bCs/>
                <w:i w:val="0"/>
                <w:iCs w:val="0"/>
              </w:rPr>
            </w:pPr>
            <w:r w:rsidRPr="00B4326C">
              <w:rPr>
                <w:b/>
                <w:bCs/>
                <w:i w:val="0"/>
                <w:iCs w:val="0"/>
              </w:rPr>
              <w:t>Identificador</w:t>
            </w:r>
          </w:p>
        </w:tc>
        <w:tc>
          <w:tcPr>
            <w:tcW w:w="6409" w:type="dxa"/>
            <w:tcBorders>
              <w:top w:val="single" w:sz="4" w:space="0" w:color="000000"/>
              <w:left w:val="single" w:sz="4" w:space="0" w:color="000000"/>
              <w:bottom w:val="single" w:sz="4" w:space="0" w:color="000000"/>
              <w:right w:val="single" w:sz="4" w:space="0" w:color="000000"/>
            </w:tcBorders>
          </w:tcPr>
          <w:p w14:paraId="3AE0FF0C" w14:textId="58D0359A" w:rsidR="0077402B" w:rsidRPr="00B4326C" w:rsidRDefault="0077402B" w:rsidP="00D00B10">
            <w:pPr>
              <w:cnfStyle w:val="000000100000" w:firstRow="0" w:lastRow="0" w:firstColumn="0" w:lastColumn="0" w:oddVBand="0" w:evenVBand="0" w:oddHBand="1" w:evenHBand="0" w:firstRowFirstColumn="0" w:firstRowLastColumn="0" w:lastRowFirstColumn="0" w:lastRowLastColumn="0"/>
            </w:pPr>
            <w:r w:rsidRPr="00B4326C">
              <w:t>CP-07</w:t>
            </w:r>
          </w:p>
        </w:tc>
      </w:tr>
      <w:tr w:rsidR="0077402B" w:rsidRPr="00B4326C" w14:paraId="3F56EAED" w14:textId="77777777" w:rsidTr="00D00B10">
        <w:trPr>
          <w:cantSplit/>
        </w:trPr>
        <w:tc>
          <w:tcPr>
            <w:cnfStyle w:val="001000000000" w:firstRow="0" w:lastRow="0" w:firstColumn="1" w:lastColumn="0" w:oddVBand="0" w:evenVBand="0" w:oddHBand="0" w:evenHBand="0" w:firstRowFirstColumn="0" w:firstRowLastColumn="0" w:lastRowFirstColumn="0" w:lastRowLastColumn="0"/>
            <w:tcW w:w="2235" w:type="dxa"/>
            <w:tcBorders>
              <w:top w:val="single" w:sz="4" w:space="0" w:color="000000"/>
              <w:bottom w:val="single" w:sz="4" w:space="0" w:color="000000"/>
              <w:right w:val="single" w:sz="4" w:space="0" w:color="000000"/>
            </w:tcBorders>
          </w:tcPr>
          <w:p w14:paraId="347A3540" w14:textId="77777777" w:rsidR="0077402B" w:rsidRPr="00B4326C" w:rsidRDefault="0077402B" w:rsidP="00D00B10">
            <w:pPr>
              <w:rPr>
                <w:b/>
                <w:bCs/>
                <w:i w:val="0"/>
                <w:iCs w:val="0"/>
              </w:rPr>
            </w:pPr>
            <w:r w:rsidRPr="00B4326C">
              <w:rPr>
                <w:b/>
                <w:bCs/>
                <w:i w:val="0"/>
                <w:iCs w:val="0"/>
              </w:rPr>
              <w:t>Descripción</w:t>
            </w:r>
          </w:p>
        </w:tc>
        <w:tc>
          <w:tcPr>
            <w:tcW w:w="6409" w:type="dxa"/>
            <w:tcBorders>
              <w:top w:val="single" w:sz="4" w:space="0" w:color="000000"/>
              <w:left w:val="single" w:sz="4" w:space="0" w:color="000000"/>
              <w:bottom w:val="single" w:sz="4" w:space="0" w:color="000000"/>
              <w:right w:val="single" w:sz="4" w:space="0" w:color="000000"/>
            </w:tcBorders>
          </w:tcPr>
          <w:p w14:paraId="4F59B3E3" w14:textId="5CF6959F" w:rsidR="0077402B" w:rsidRPr="00B4326C" w:rsidRDefault="0077402B" w:rsidP="00D00B10">
            <w:pPr>
              <w:cnfStyle w:val="000000000000" w:firstRow="0" w:lastRow="0" w:firstColumn="0" w:lastColumn="0" w:oddVBand="0" w:evenVBand="0" w:oddHBand="0" w:evenHBand="0" w:firstRowFirstColumn="0" w:firstRowLastColumn="0" w:lastRowFirstColumn="0" w:lastRowLastColumn="0"/>
            </w:pPr>
            <w:r w:rsidRPr="00B4326C">
              <w:t>Validación del menú de pausa y volver al menú principal.</w:t>
            </w:r>
          </w:p>
        </w:tc>
      </w:tr>
      <w:tr w:rsidR="0077402B" w:rsidRPr="00B4326C" w14:paraId="14AA2556" w14:textId="77777777" w:rsidTr="00D00B1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235" w:type="dxa"/>
            <w:tcBorders>
              <w:top w:val="single" w:sz="4" w:space="0" w:color="000000"/>
              <w:bottom w:val="single" w:sz="4" w:space="0" w:color="000000"/>
              <w:right w:val="single" w:sz="4" w:space="0" w:color="000000"/>
            </w:tcBorders>
          </w:tcPr>
          <w:p w14:paraId="047F4950" w14:textId="77777777" w:rsidR="0077402B" w:rsidRPr="00B4326C" w:rsidRDefault="0077402B" w:rsidP="00D00B10">
            <w:pPr>
              <w:rPr>
                <w:b/>
                <w:bCs/>
                <w:i w:val="0"/>
                <w:iCs w:val="0"/>
              </w:rPr>
            </w:pPr>
            <w:r w:rsidRPr="00B4326C">
              <w:rPr>
                <w:b/>
                <w:bCs/>
                <w:i w:val="0"/>
                <w:iCs w:val="0"/>
              </w:rPr>
              <w:t>Resultado esperado</w:t>
            </w:r>
          </w:p>
        </w:tc>
        <w:tc>
          <w:tcPr>
            <w:tcW w:w="6409" w:type="dxa"/>
            <w:tcBorders>
              <w:top w:val="single" w:sz="4" w:space="0" w:color="000000"/>
              <w:left w:val="single" w:sz="4" w:space="0" w:color="000000"/>
              <w:bottom w:val="single" w:sz="4" w:space="0" w:color="000000"/>
              <w:right w:val="single" w:sz="4" w:space="0" w:color="000000"/>
            </w:tcBorders>
          </w:tcPr>
          <w:p w14:paraId="222C32EB" w14:textId="695EBD2B" w:rsidR="0077402B" w:rsidRPr="00B4326C" w:rsidRDefault="0077402B" w:rsidP="00D00B10">
            <w:pPr>
              <w:cnfStyle w:val="000000100000" w:firstRow="0" w:lastRow="0" w:firstColumn="0" w:lastColumn="0" w:oddVBand="0" w:evenVBand="0" w:oddHBand="1" w:evenHBand="0" w:firstRowFirstColumn="0" w:firstRowLastColumn="0" w:lastRowFirstColumn="0" w:lastRowLastColumn="0"/>
            </w:pPr>
            <w:r w:rsidRPr="00B4326C">
              <w:t xml:space="preserve">El jugador puede abrir un menú de pausa durante la partida, que le permite volver al menú principal en cualquier momento. </w:t>
            </w:r>
          </w:p>
        </w:tc>
      </w:tr>
      <w:tr w:rsidR="0077402B" w:rsidRPr="00B4326C" w14:paraId="4E391872" w14:textId="77777777" w:rsidTr="00D00B10">
        <w:trPr>
          <w:cantSplit/>
        </w:trPr>
        <w:tc>
          <w:tcPr>
            <w:cnfStyle w:val="001000000000" w:firstRow="0" w:lastRow="0" w:firstColumn="1" w:lastColumn="0" w:oddVBand="0" w:evenVBand="0" w:oddHBand="0" w:evenHBand="0" w:firstRowFirstColumn="0" w:firstRowLastColumn="0" w:lastRowFirstColumn="0" w:lastRowLastColumn="0"/>
            <w:tcW w:w="2235" w:type="dxa"/>
            <w:tcBorders>
              <w:top w:val="single" w:sz="4" w:space="0" w:color="000000"/>
              <w:bottom w:val="single" w:sz="4" w:space="0" w:color="000000"/>
              <w:right w:val="single" w:sz="4" w:space="0" w:color="000000"/>
            </w:tcBorders>
          </w:tcPr>
          <w:p w14:paraId="5E66FE0D" w14:textId="77777777" w:rsidR="0077402B" w:rsidRPr="00B4326C" w:rsidRDefault="0077402B" w:rsidP="00D00B10">
            <w:pPr>
              <w:rPr>
                <w:b/>
                <w:bCs/>
                <w:i w:val="0"/>
                <w:iCs w:val="0"/>
              </w:rPr>
            </w:pPr>
            <w:r w:rsidRPr="00B4326C">
              <w:rPr>
                <w:b/>
                <w:bCs/>
                <w:i w:val="0"/>
                <w:iCs w:val="0"/>
              </w:rPr>
              <w:t>Resultado obtenido</w:t>
            </w:r>
          </w:p>
        </w:tc>
        <w:tc>
          <w:tcPr>
            <w:tcW w:w="6409" w:type="dxa"/>
            <w:tcBorders>
              <w:top w:val="single" w:sz="4" w:space="0" w:color="000000"/>
              <w:left w:val="single" w:sz="4" w:space="0" w:color="000000"/>
              <w:bottom w:val="single" w:sz="4" w:space="0" w:color="000000"/>
              <w:right w:val="single" w:sz="4" w:space="0" w:color="000000"/>
            </w:tcBorders>
          </w:tcPr>
          <w:p w14:paraId="302D2033" w14:textId="3C3FE867" w:rsidR="0077402B" w:rsidRPr="00B4326C" w:rsidRDefault="0077402B" w:rsidP="00D00B10">
            <w:pPr>
              <w:cnfStyle w:val="000000000000" w:firstRow="0" w:lastRow="0" w:firstColumn="0" w:lastColumn="0" w:oddVBand="0" w:evenVBand="0" w:oddHBand="0" w:evenHBand="0" w:firstRowFirstColumn="0" w:firstRowLastColumn="0" w:lastRowFirstColumn="0" w:lastRowLastColumn="0"/>
            </w:pPr>
            <w:r w:rsidRPr="00B4326C">
              <w:t>Mediante la pulsación de la tecla “Escape”, el sistema muestra un menú, permitiendo al jugador resumir la partida (cerrar el menú) y volver al menú principal. Si se pulsa el segundo botón, la escena cambia al menú principal, terminando la partida anterior. Además, si el jugador vuelve a iniciar una partida, el juego empieza desde cero.</w:t>
            </w:r>
          </w:p>
        </w:tc>
      </w:tr>
      <w:tr w:rsidR="0077402B" w:rsidRPr="00B4326C" w14:paraId="67F18391" w14:textId="77777777" w:rsidTr="00D00B1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235" w:type="dxa"/>
            <w:tcBorders>
              <w:top w:val="single" w:sz="4" w:space="0" w:color="000000"/>
              <w:bottom w:val="single" w:sz="4" w:space="0" w:color="000000"/>
              <w:right w:val="single" w:sz="4" w:space="0" w:color="000000"/>
            </w:tcBorders>
          </w:tcPr>
          <w:p w14:paraId="7F6BB809" w14:textId="77777777" w:rsidR="0077402B" w:rsidRPr="00B4326C" w:rsidRDefault="0077402B" w:rsidP="00D00B10">
            <w:pPr>
              <w:rPr>
                <w:b/>
                <w:bCs/>
                <w:i w:val="0"/>
                <w:iCs w:val="0"/>
              </w:rPr>
            </w:pPr>
            <w:r w:rsidRPr="00B4326C">
              <w:rPr>
                <w:b/>
                <w:bCs/>
                <w:i w:val="0"/>
                <w:iCs w:val="0"/>
              </w:rPr>
              <w:t>Requisitos asociados</w:t>
            </w:r>
          </w:p>
        </w:tc>
        <w:tc>
          <w:tcPr>
            <w:tcW w:w="6409" w:type="dxa"/>
            <w:tcBorders>
              <w:top w:val="single" w:sz="4" w:space="0" w:color="000000"/>
              <w:left w:val="single" w:sz="4" w:space="0" w:color="000000"/>
              <w:bottom w:val="single" w:sz="4" w:space="0" w:color="000000"/>
              <w:right w:val="single" w:sz="4" w:space="0" w:color="000000"/>
            </w:tcBorders>
          </w:tcPr>
          <w:p w14:paraId="62801D50" w14:textId="0C278603" w:rsidR="0077402B" w:rsidRPr="00B4326C" w:rsidRDefault="0077402B" w:rsidP="00D00B10">
            <w:pPr>
              <w:cnfStyle w:val="000000100000" w:firstRow="0" w:lastRow="0" w:firstColumn="0" w:lastColumn="0" w:oddVBand="0" w:evenVBand="0" w:oddHBand="1" w:evenHBand="0" w:firstRowFirstColumn="0" w:firstRowLastColumn="0" w:lastRowFirstColumn="0" w:lastRowLastColumn="0"/>
            </w:pPr>
            <w:r w:rsidRPr="00B4326C">
              <w:t>F-U-C17</w:t>
            </w:r>
            <w:r w:rsidRPr="00B4326C">
              <w:br/>
              <w:t>F-S-R18</w:t>
            </w:r>
          </w:p>
        </w:tc>
      </w:tr>
      <w:tr w:rsidR="0077402B" w:rsidRPr="00B4326C" w14:paraId="721AB3A0" w14:textId="77777777" w:rsidTr="00475935">
        <w:trPr>
          <w:cantSplit/>
        </w:trPr>
        <w:tc>
          <w:tcPr>
            <w:cnfStyle w:val="001000000000" w:firstRow="0" w:lastRow="0" w:firstColumn="1" w:lastColumn="0" w:oddVBand="0" w:evenVBand="0" w:oddHBand="0" w:evenHBand="0" w:firstRowFirstColumn="0" w:firstRowLastColumn="0" w:lastRowFirstColumn="0" w:lastRowLastColumn="0"/>
            <w:tcW w:w="2235" w:type="dxa"/>
            <w:tcBorders>
              <w:top w:val="single" w:sz="4" w:space="0" w:color="000000"/>
              <w:right w:val="single" w:sz="4" w:space="0" w:color="000000"/>
            </w:tcBorders>
          </w:tcPr>
          <w:p w14:paraId="37513508" w14:textId="77777777" w:rsidR="0077402B" w:rsidRPr="00B4326C" w:rsidRDefault="0077402B" w:rsidP="00D00B10">
            <w:pPr>
              <w:rPr>
                <w:b/>
                <w:bCs/>
                <w:i w:val="0"/>
                <w:iCs w:val="0"/>
              </w:rPr>
            </w:pPr>
            <w:r w:rsidRPr="00B4326C">
              <w:rPr>
                <w:b/>
                <w:bCs/>
                <w:i w:val="0"/>
                <w:iCs w:val="0"/>
              </w:rPr>
              <w:t>Estado</w:t>
            </w:r>
          </w:p>
        </w:tc>
        <w:tc>
          <w:tcPr>
            <w:tcW w:w="6409" w:type="dxa"/>
            <w:tcBorders>
              <w:top w:val="single" w:sz="4" w:space="0" w:color="000000"/>
              <w:left w:val="single" w:sz="4" w:space="0" w:color="000000"/>
              <w:bottom w:val="single" w:sz="4" w:space="0" w:color="000000"/>
              <w:right w:val="single" w:sz="4" w:space="0" w:color="000000"/>
            </w:tcBorders>
            <w:shd w:val="clear" w:color="auto" w:fill="92D050"/>
          </w:tcPr>
          <w:p w14:paraId="416C4833" w14:textId="17DF3531" w:rsidR="0077402B" w:rsidRPr="00B4326C" w:rsidRDefault="00475935" w:rsidP="00D00B10">
            <w:pPr>
              <w:cnfStyle w:val="000000000000" w:firstRow="0" w:lastRow="0" w:firstColumn="0" w:lastColumn="0" w:oddVBand="0" w:evenVBand="0" w:oddHBand="0" w:evenHBand="0" w:firstRowFirstColumn="0" w:firstRowLastColumn="0" w:lastRowFirstColumn="0" w:lastRowLastColumn="0"/>
            </w:pPr>
            <w:r w:rsidRPr="00B4326C">
              <w:t>OK</w:t>
            </w:r>
          </w:p>
        </w:tc>
      </w:tr>
    </w:tbl>
    <w:p w14:paraId="2EC498A2" w14:textId="77777777" w:rsidR="0077402B" w:rsidRPr="00B4326C" w:rsidRDefault="0077402B" w:rsidP="00896BD3"/>
    <w:p w14:paraId="2A60AB4E" w14:textId="77777777" w:rsidR="00475935" w:rsidRPr="00B4326C" w:rsidRDefault="00475935" w:rsidP="00896BD3"/>
    <w:p w14:paraId="4D8E3853" w14:textId="77777777" w:rsidR="00475935" w:rsidRPr="00B4326C" w:rsidRDefault="00475935" w:rsidP="00896BD3"/>
    <w:p w14:paraId="62092A1F" w14:textId="77777777" w:rsidR="00475935" w:rsidRPr="00B4326C" w:rsidRDefault="00475935" w:rsidP="00896BD3"/>
    <w:p w14:paraId="20764635" w14:textId="77777777" w:rsidR="00475935" w:rsidRPr="00B4326C" w:rsidRDefault="00475935" w:rsidP="00896BD3"/>
    <w:p w14:paraId="59C035B5" w14:textId="77777777" w:rsidR="00000B51" w:rsidRPr="00B4326C" w:rsidRDefault="00000B51" w:rsidP="00896BD3"/>
    <w:p w14:paraId="54784A8F" w14:textId="77777777" w:rsidR="00000B51" w:rsidRPr="00B4326C" w:rsidRDefault="00000B51" w:rsidP="00896BD3"/>
    <w:p w14:paraId="46D52672" w14:textId="77777777" w:rsidR="00475935" w:rsidRPr="00B4326C" w:rsidRDefault="00475935" w:rsidP="00896BD3"/>
    <w:p w14:paraId="00DB7504" w14:textId="1EA9EA41" w:rsidR="00475935" w:rsidRPr="00B4326C" w:rsidRDefault="00475935" w:rsidP="00475935">
      <w:pPr>
        <w:pStyle w:val="TtuloTablaING"/>
      </w:pPr>
      <w:bookmarkStart w:id="166" w:name="_Toc169177225"/>
      <w:r w:rsidRPr="00B4326C">
        <w:lastRenderedPageBreak/>
        <w:t>Tabla 5.9.</w:t>
      </w:r>
      <w:r w:rsidRPr="00B4326C">
        <w:br/>
        <w:t>CP-08</w:t>
      </w:r>
      <w:bookmarkEnd w:id="166"/>
    </w:p>
    <w:tbl>
      <w:tblPr>
        <w:tblStyle w:val="Tablaconcuadrcula3-nfasis3"/>
        <w:tblW w:w="0" w:type="auto"/>
        <w:tblLook w:val="0480" w:firstRow="0" w:lastRow="0" w:firstColumn="1" w:lastColumn="0" w:noHBand="0" w:noVBand="1"/>
      </w:tblPr>
      <w:tblGrid>
        <w:gridCol w:w="2235"/>
        <w:gridCol w:w="6409"/>
      </w:tblGrid>
      <w:tr w:rsidR="00475935" w:rsidRPr="00B4326C" w14:paraId="02CEE412" w14:textId="77777777" w:rsidTr="00D00B1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235" w:type="dxa"/>
            <w:tcBorders>
              <w:bottom w:val="single" w:sz="4" w:space="0" w:color="000000"/>
              <w:right w:val="single" w:sz="4" w:space="0" w:color="000000"/>
            </w:tcBorders>
          </w:tcPr>
          <w:p w14:paraId="66C9E52E" w14:textId="77777777" w:rsidR="00475935" w:rsidRPr="00B4326C" w:rsidRDefault="00475935" w:rsidP="00D00B10">
            <w:pPr>
              <w:rPr>
                <w:b/>
                <w:bCs/>
                <w:i w:val="0"/>
                <w:iCs w:val="0"/>
              </w:rPr>
            </w:pPr>
            <w:r w:rsidRPr="00B4326C">
              <w:rPr>
                <w:b/>
                <w:bCs/>
                <w:i w:val="0"/>
                <w:iCs w:val="0"/>
              </w:rPr>
              <w:t>Identificador</w:t>
            </w:r>
          </w:p>
        </w:tc>
        <w:tc>
          <w:tcPr>
            <w:tcW w:w="6409" w:type="dxa"/>
            <w:tcBorders>
              <w:top w:val="single" w:sz="4" w:space="0" w:color="000000"/>
              <w:left w:val="single" w:sz="4" w:space="0" w:color="000000"/>
              <w:bottom w:val="single" w:sz="4" w:space="0" w:color="000000"/>
              <w:right w:val="single" w:sz="4" w:space="0" w:color="000000"/>
            </w:tcBorders>
          </w:tcPr>
          <w:p w14:paraId="6A6A15B0" w14:textId="414D9024" w:rsidR="00475935" w:rsidRPr="00B4326C" w:rsidRDefault="00475935" w:rsidP="00D00B10">
            <w:pPr>
              <w:cnfStyle w:val="000000100000" w:firstRow="0" w:lastRow="0" w:firstColumn="0" w:lastColumn="0" w:oddVBand="0" w:evenVBand="0" w:oddHBand="1" w:evenHBand="0" w:firstRowFirstColumn="0" w:firstRowLastColumn="0" w:lastRowFirstColumn="0" w:lastRowLastColumn="0"/>
            </w:pPr>
            <w:r w:rsidRPr="00B4326C">
              <w:t>CP-09</w:t>
            </w:r>
          </w:p>
        </w:tc>
      </w:tr>
      <w:tr w:rsidR="00475935" w:rsidRPr="00B4326C" w14:paraId="3E1EE9A2" w14:textId="77777777" w:rsidTr="00D00B10">
        <w:trPr>
          <w:cantSplit/>
        </w:trPr>
        <w:tc>
          <w:tcPr>
            <w:cnfStyle w:val="001000000000" w:firstRow="0" w:lastRow="0" w:firstColumn="1" w:lastColumn="0" w:oddVBand="0" w:evenVBand="0" w:oddHBand="0" w:evenHBand="0" w:firstRowFirstColumn="0" w:firstRowLastColumn="0" w:lastRowFirstColumn="0" w:lastRowLastColumn="0"/>
            <w:tcW w:w="2235" w:type="dxa"/>
            <w:tcBorders>
              <w:top w:val="single" w:sz="4" w:space="0" w:color="000000"/>
              <w:bottom w:val="single" w:sz="4" w:space="0" w:color="000000"/>
              <w:right w:val="single" w:sz="4" w:space="0" w:color="000000"/>
            </w:tcBorders>
          </w:tcPr>
          <w:p w14:paraId="561045ED" w14:textId="77777777" w:rsidR="00475935" w:rsidRPr="00B4326C" w:rsidRDefault="00475935" w:rsidP="00D00B10">
            <w:pPr>
              <w:rPr>
                <w:b/>
                <w:bCs/>
                <w:i w:val="0"/>
                <w:iCs w:val="0"/>
              </w:rPr>
            </w:pPr>
            <w:r w:rsidRPr="00B4326C">
              <w:rPr>
                <w:b/>
                <w:bCs/>
                <w:i w:val="0"/>
                <w:iCs w:val="0"/>
              </w:rPr>
              <w:t>Descripción</w:t>
            </w:r>
          </w:p>
        </w:tc>
        <w:tc>
          <w:tcPr>
            <w:tcW w:w="6409" w:type="dxa"/>
            <w:tcBorders>
              <w:top w:val="single" w:sz="4" w:space="0" w:color="000000"/>
              <w:left w:val="single" w:sz="4" w:space="0" w:color="000000"/>
              <w:bottom w:val="single" w:sz="4" w:space="0" w:color="000000"/>
              <w:right w:val="single" w:sz="4" w:space="0" w:color="000000"/>
            </w:tcBorders>
          </w:tcPr>
          <w:p w14:paraId="49578890" w14:textId="4109328E" w:rsidR="00475935" w:rsidRPr="00B4326C" w:rsidRDefault="00475935" w:rsidP="00D00B10">
            <w:pPr>
              <w:cnfStyle w:val="000000000000" w:firstRow="0" w:lastRow="0" w:firstColumn="0" w:lastColumn="0" w:oddVBand="0" w:evenVBand="0" w:oddHBand="0" w:evenHBand="0" w:firstRowFirstColumn="0" w:firstRowLastColumn="0" w:lastRowFirstColumn="0" w:lastRowLastColumn="0"/>
            </w:pPr>
            <w:r w:rsidRPr="00B4326C">
              <w:t>Comprobación de que los enemigos pueden ser dañados y mueren cuando sus puntos de vida se agotan.</w:t>
            </w:r>
          </w:p>
        </w:tc>
      </w:tr>
      <w:tr w:rsidR="00475935" w:rsidRPr="00B4326C" w14:paraId="53BC5715" w14:textId="77777777" w:rsidTr="00D00B1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235" w:type="dxa"/>
            <w:tcBorders>
              <w:top w:val="single" w:sz="4" w:space="0" w:color="000000"/>
              <w:bottom w:val="single" w:sz="4" w:space="0" w:color="000000"/>
              <w:right w:val="single" w:sz="4" w:space="0" w:color="000000"/>
            </w:tcBorders>
          </w:tcPr>
          <w:p w14:paraId="42F5C637" w14:textId="77777777" w:rsidR="00475935" w:rsidRPr="00B4326C" w:rsidRDefault="00475935" w:rsidP="00D00B10">
            <w:pPr>
              <w:rPr>
                <w:b/>
                <w:bCs/>
                <w:i w:val="0"/>
                <w:iCs w:val="0"/>
              </w:rPr>
            </w:pPr>
            <w:r w:rsidRPr="00B4326C">
              <w:rPr>
                <w:b/>
                <w:bCs/>
                <w:i w:val="0"/>
                <w:iCs w:val="0"/>
              </w:rPr>
              <w:t>Resultado esperado</w:t>
            </w:r>
          </w:p>
        </w:tc>
        <w:tc>
          <w:tcPr>
            <w:tcW w:w="6409" w:type="dxa"/>
            <w:tcBorders>
              <w:top w:val="single" w:sz="4" w:space="0" w:color="000000"/>
              <w:left w:val="single" w:sz="4" w:space="0" w:color="000000"/>
              <w:bottom w:val="single" w:sz="4" w:space="0" w:color="000000"/>
              <w:right w:val="single" w:sz="4" w:space="0" w:color="000000"/>
            </w:tcBorders>
          </w:tcPr>
          <w:p w14:paraId="69C20811" w14:textId="7D90957D" w:rsidR="00475935" w:rsidRPr="00B4326C" w:rsidRDefault="00475935" w:rsidP="00D00B10">
            <w:pPr>
              <w:cnfStyle w:val="000000100000" w:firstRow="0" w:lastRow="0" w:firstColumn="0" w:lastColumn="0" w:oddVBand="0" w:evenVBand="0" w:oddHBand="1" w:evenHBand="0" w:firstRowFirstColumn="0" w:firstRowLastColumn="0" w:lastRowFirstColumn="0" w:lastRowLastColumn="0"/>
            </w:pPr>
            <w:r w:rsidRPr="00B4326C">
              <w:t>Cuando el proyectil de un jugador alcanza a un enemigo, este sufre daños, reduciendo sus puntos de vida en base a los puntos de ataque del jugador. Cuando sus puntos de vida llegan a 0, el enemigo muere, desapareciendo de la escena, reproduciendo un sonido y un efecto visual.</w:t>
            </w:r>
          </w:p>
        </w:tc>
      </w:tr>
      <w:tr w:rsidR="00475935" w:rsidRPr="00B4326C" w14:paraId="222BCA5D" w14:textId="77777777" w:rsidTr="00D00B10">
        <w:trPr>
          <w:cantSplit/>
        </w:trPr>
        <w:tc>
          <w:tcPr>
            <w:cnfStyle w:val="001000000000" w:firstRow="0" w:lastRow="0" w:firstColumn="1" w:lastColumn="0" w:oddVBand="0" w:evenVBand="0" w:oddHBand="0" w:evenHBand="0" w:firstRowFirstColumn="0" w:firstRowLastColumn="0" w:lastRowFirstColumn="0" w:lastRowLastColumn="0"/>
            <w:tcW w:w="2235" w:type="dxa"/>
            <w:tcBorders>
              <w:top w:val="single" w:sz="4" w:space="0" w:color="000000"/>
              <w:bottom w:val="single" w:sz="4" w:space="0" w:color="000000"/>
              <w:right w:val="single" w:sz="4" w:space="0" w:color="000000"/>
            </w:tcBorders>
          </w:tcPr>
          <w:p w14:paraId="7B659179" w14:textId="77777777" w:rsidR="00475935" w:rsidRPr="00B4326C" w:rsidRDefault="00475935" w:rsidP="00D00B10">
            <w:pPr>
              <w:rPr>
                <w:b/>
                <w:bCs/>
                <w:i w:val="0"/>
                <w:iCs w:val="0"/>
              </w:rPr>
            </w:pPr>
            <w:r w:rsidRPr="00B4326C">
              <w:rPr>
                <w:b/>
                <w:bCs/>
                <w:i w:val="0"/>
                <w:iCs w:val="0"/>
              </w:rPr>
              <w:t>Resultado obtenido</w:t>
            </w:r>
          </w:p>
        </w:tc>
        <w:tc>
          <w:tcPr>
            <w:tcW w:w="6409" w:type="dxa"/>
            <w:tcBorders>
              <w:top w:val="single" w:sz="4" w:space="0" w:color="000000"/>
              <w:left w:val="single" w:sz="4" w:space="0" w:color="000000"/>
              <w:bottom w:val="single" w:sz="4" w:space="0" w:color="000000"/>
              <w:right w:val="single" w:sz="4" w:space="0" w:color="000000"/>
            </w:tcBorders>
          </w:tcPr>
          <w:p w14:paraId="028ACECA" w14:textId="7EB0958D" w:rsidR="00475935" w:rsidRPr="00B4326C" w:rsidRDefault="00475935" w:rsidP="00D00B10">
            <w:pPr>
              <w:cnfStyle w:val="000000000000" w:firstRow="0" w:lastRow="0" w:firstColumn="0" w:lastColumn="0" w:oddVBand="0" w:evenVBand="0" w:oddHBand="0" w:evenHBand="0" w:firstRowFirstColumn="0" w:firstRowLastColumn="0" w:lastRowFirstColumn="0" w:lastRowLastColumn="0"/>
            </w:pPr>
            <w:r w:rsidRPr="00B4326C">
              <w:t>El impacto del proyectil de un jugador en un enemigo provoca que el sistema reproduzca un sonido y muestre un efecto visual sobre el enemigo dañado. Cuando se realizan el número de ataques necesario para destruir al enemigo en base al daño del jugador, el enemigo desaparece de la escena, dejando en su lugar unas partículas y el efecto visual de una explosión.</w:t>
            </w:r>
          </w:p>
        </w:tc>
      </w:tr>
      <w:tr w:rsidR="00475935" w:rsidRPr="003374BB" w14:paraId="4787D207" w14:textId="77777777" w:rsidTr="00D00B1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235" w:type="dxa"/>
            <w:tcBorders>
              <w:top w:val="single" w:sz="4" w:space="0" w:color="000000"/>
              <w:bottom w:val="single" w:sz="4" w:space="0" w:color="000000"/>
              <w:right w:val="single" w:sz="4" w:space="0" w:color="000000"/>
            </w:tcBorders>
          </w:tcPr>
          <w:p w14:paraId="04FF275C" w14:textId="77777777" w:rsidR="00475935" w:rsidRPr="00B4326C" w:rsidRDefault="00475935" w:rsidP="00D00B10">
            <w:pPr>
              <w:rPr>
                <w:b/>
                <w:bCs/>
                <w:i w:val="0"/>
                <w:iCs w:val="0"/>
              </w:rPr>
            </w:pPr>
            <w:r w:rsidRPr="00B4326C">
              <w:rPr>
                <w:b/>
                <w:bCs/>
                <w:i w:val="0"/>
                <w:iCs w:val="0"/>
              </w:rPr>
              <w:t>Requisitos asociados</w:t>
            </w:r>
          </w:p>
        </w:tc>
        <w:tc>
          <w:tcPr>
            <w:tcW w:w="6409" w:type="dxa"/>
            <w:tcBorders>
              <w:top w:val="single" w:sz="4" w:space="0" w:color="000000"/>
              <w:left w:val="single" w:sz="4" w:space="0" w:color="000000"/>
              <w:bottom w:val="single" w:sz="4" w:space="0" w:color="000000"/>
              <w:right w:val="single" w:sz="4" w:space="0" w:color="000000"/>
            </w:tcBorders>
          </w:tcPr>
          <w:p w14:paraId="4B95A92C" w14:textId="0AD22BAD" w:rsidR="00475935" w:rsidRPr="00F04D94" w:rsidRDefault="00475935" w:rsidP="00D00B10">
            <w:pPr>
              <w:cnfStyle w:val="000000100000" w:firstRow="0" w:lastRow="0" w:firstColumn="0" w:lastColumn="0" w:oddVBand="0" w:evenVBand="0" w:oddHBand="1" w:evenHBand="0" w:firstRowFirstColumn="0" w:firstRowLastColumn="0" w:lastRowFirstColumn="0" w:lastRowLastColumn="0"/>
              <w:rPr>
                <w:lang w:val="en-US"/>
              </w:rPr>
            </w:pPr>
            <w:r w:rsidRPr="00F04D94">
              <w:rPr>
                <w:lang w:val="en-US"/>
              </w:rPr>
              <w:t>F-S-C08</w:t>
            </w:r>
            <w:r w:rsidRPr="00F04D94">
              <w:rPr>
                <w:lang w:val="en-US"/>
              </w:rPr>
              <w:br/>
              <w:t>F-S-C19</w:t>
            </w:r>
            <w:r w:rsidRPr="00F04D94">
              <w:rPr>
                <w:lang w:val="en-US"/>
              </w:rPr>
              <w:br/>
              <w:t>F-U-C20</w:t>
            </w:r>
            <w:r w:rsidRPr="00F04D94">
              <w:rPr>
                <w:lang w:val="en-US"/>
              </w:rPr>
              <w:br/>
              <w:t>F-S-C21</w:t>
            </w:r>
            <w:r w:rsidRPr="00F04D94">
              <w:rPr>
                <w:lang w:val="en-US"/>
              </w:rPr>
              <w:br/>
              <w:t>F-S-R22</w:t>
            </w:r>
          </w:p>
        </w:tc>
      </w:tr>
      <w:tr w:rsidR="00475935" w:rsidRPr="00B4326C" w14:paraId="7C7E38BE" w14:textId="77777777" w:rsidTr="00475935">
        <w:trPr>
          <w:cantSplit/>
        </w:trPr>
        <w:tc>
          <w:tcPr>
            <w:cnfStyle w:val="001000000000" w:firstRow="0" w:lastRow="0" w:firstColumn="1" w:lastColumn="0" w:oddVBand="0" w:evenVBand="0" w:oddHBand="0" w:evenHBand="0" w:firstRowFirstColumn="0" w:firstRowLastColumn="0" w:lastRowFirstColumn="0" w:lastRowLastColumn="0"/>
            <w:tcW w:w="2235" w:type="dxa"/>
            <w:tcBorders>
              <w:top w:val="single" w:sz="4" w:space="0" w:color="000000"/>
              <w:right w:val="single" w:sz="4" w:space="0" w:color="000000"/>
            </w:tcBorders>
          </w:tcPr>
          <w:p w14:paraId="4091369A" w14:textId="77777777" w:rsidR="00475935" w:rsidRPr="00B4326C" w:rsidRDefault="00475935" w:rsidP="00D00B10">
            <w:pPr>
              <w:rPr>
                <w:b/>
                <w:bCs/>
                <w:i w:val="0"/>
                <w:iCs w:val="0"/>
              </w:rPr>
            </w:pPr>
            <w:r w:rsidRPr="00B4326C">
              <w:rPr>
                <w:b/>
                <w:bCs/>
                <w:i w:val="0"/>
                <w:iCs w:val="0"/>
              </w:rPr>
              <w:t>Estado</w:t>
            </w:r>
          </w:p>
        </w:tc>
        <w:tc>
          <w:tcPr>
            <w:tcW w:w="6409" w:type="dxa"/>
            <w:tcBorders>
              <w:top w:val="single" w:sz="4" w:space="0" w:color="000000"/>
              <w:left w:val="single" w:sz="4" w:space="0" w:color="000000"/>
              <w:bottom w:val="single" w:sz="4" w:space="0" w:color="000000"/>
              <w:right w:val="single" w:sz="4" w:space="0" w:color="000000"/>
            </w:tcBorders>
            <w:shd w:val="clear" w:color="auto" w:fill="92D050"/>
          </w:tcPr>
          <w:p w14:paraId="1DE8868B" w14:textId="0B20098D" w:rsidR="00475935" w:rsidRPr="00B4326C" w:rsidRDefault="00475935" w:rsidP="00D00B10">
            <w:pPr>
              <w:cnfStyle w:val="000000000000" w:firstRow="0" w:lastRow="0" w:firstColumn="0" w:lastColumn="0" w:oddVBand="0" w:evenVBand="0" w:oddHBand="0" w:evenHBand="0" w:firstRowFirstColumn="0" w:firstRowLastColumn="0" w:lastRowFirstColumn="0" w:lastRowLastColumn="0"/>
            </w:pPr>
            <w:r w:rsidRPr="00B4326C">
              <w:t>OK</w:t>
            </w:r>
          </w:p>
        </w:tc>
      </w:tr>
    </w:tbl>
    <w:p w14:paraId="66B436A6" w14:textId="77777777" w:rsidR="00475935" w:rsidRPr="00B4326C" w:rsidRDefault="00475935" w:rsidP="00475935"/>
    <w:p w14:paraId="7159682F" w14:textId="2EEA21BD" w:rsidR="00475935" w:rsidRPr="00B4326C" w:rsidRDefault="00475935" w:rsidP="00475935">
      <w:pPr>
        <w:pStyle w:val="TtuloTablaING"/>
      </w:pPr>
      <w:bookmarkStart w:id="167" w:name="_Toc169177226"/>
      <w:r w:rsidRPr="00B4326C">
        <w:t>Tabla 5.10.</w:t>
      </w:r>
      <w:r w:rsidRPr="00B4326C">
        <w:br/>
        <w:t>CP-09</w:t>
      </w:r>
      <w:bookmarkEnd w:id="167"/>
    </w:p>
    <w:tbl>
      <w:tblPr>
        <w:tblStyle w:val="Tablaconcuadrcula3-nfasis3"/>
        <w:tblW w:w="0" w:type="auto"/>
        <w:tblLook w:val="0480" w:firstRow="0" w:lastRow="0" w:firstColumn="1" w:lastColumn="0" w:noHBand="0" w:noVBand="1"/>
      </w:tblPr>
      <w:tblGrid>
        <w:gridCol w:w="2235"/>
        <w:gridCol w:w="6409"/>
      </w:tblGrid>
      <w:tr w:rsidR="00475935" w:rsidRPr="00B4326C" w14:paraId="591B7840" w14:textId="77777777" w:rsidTr="00D00B1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235" w:type="dxa"/>
            <w:tcBorders>
              <w:bottom w:val="single" w:sz="4" w:space="0" w:color="000000"/>
              <w:right w:val="single" w:sz="4" w:space="0" w:color="000000"/>
            </w:tcBorders>
          </w:tcPr>
          <w:p w14:paraId="46CF1B3D" w14:textId="77777777" w:rsidR="00475935" w:rsidRPr="00B4326C" w:rsidRDefault="00475935" w:rsidP="00D00B10">
            <w:pPr>
              <w:rPr>
                <w:b/>
                <w:bCs/>
                <w:i w:val="0"/>
                <w:iCs w:val="0"/>
              </w:rPr>
            </w:pPr>
            <w:r w:rsidRPr="00B4326C">
              <w:rPr>
                <w:b/>
                <w:bCs/>
                <w:i w:val="0"/>
                <w:iCs w:val="0"/>
              </w:rPr>
              <w:t>Identificador</w:t>
            </w:r>
          </w:p>
        </w:tc>
        <w:tc>
          <w:tcPr>
            <w:tcW w:w="6409" w:type="dxa"/>
            <w:tcBorders>
              <w:top w:val="single" w:sz="4" w:space="0" w:color="000000"/>
              <w:left w:val="single" w:sz="4" w:space="0" w:color="000000"/>
              <w:bottom w:val="single" w:sz="4" w:space="0" w:color="000000"/>
              <w:right w:val="single" w:sz="4" w:space="0" w:color="000000"/>
            </w:tcBorders>
          </w:tcPr>
          <w:p w14:paraId="1254C523" w14:textId="3F8B7CE7" w:rsidR="00475935" w:rsidRPr="00B4326C" w:rsidRDefault="00475935" w:rsidP="00D00B10">
            <w:pPr>
              <w:cnfStyle w:val="000000100000" w:firstRow="0" w:lastRow="0" w:firstColumn="0" w:lastColumn="0" w:oddVBand="0" w:evenVBand="0" w:oddHBand="1" w:evenHBand="0" w:firstRowFirstColumn="0" w:firstRowLastColumn="0" w:lastRowFirstColumn="0" w:lastRowLastColumn="0"/>
            </w:pPr>
            <w:r w:rsidRPr="00B4326C">
              <w:t>CP-09</w:t>
            </w:r>
          </w:p>
        </w:tc>
      </w:tr>
      <w:tr w:rsidR="00475935" w:rsidRPr="00B4326C" w14:paraId="1E1255F5" w14:textId="77777777" w:rsidTr="00D00B10">
        <w:trPr>
          <w:cantSplit/>
        </w:trPr>
        <w:tc>
          <w:tcPr>
            <w:cnfStyle w:val="001000000000" w:firstRow="0" w:lastRow="0" w:firstColumn="1" w:lastColumn="0" w:oddVBand="0" w:evenVBand="0" w:oddHBand="0" w:evenHBand="0" w:firstRowFirstColumn="0" w:firstRowLastColumn="0" w:lastRowFirstColumn="0" w:lastRowLastColumn="0"/>
            <w:tcW w:w="2235" w:type="dxa"/>
            <w:tcBorders>
              <w:top w:val="single" w:sz="4" w:space="0" w:color="000000"/>
              <w:bottom w:val="single" w:sz="4" w:space="0" w:color="000000"/>
              <w:right w:val="single" w:sz="4" w:space="0" w:color="000000"/>
            </w:tcBorders>
          </w:tcPr>
          <w:p w14:paraId="0DE1135C" w14:textId="77777777" w:rsidR="00475935" w:rsidRPr="00B4326C" w:rsidRDefault="00475935" w:rsidP="00D00B10">
            <w:pPr>
              <w:rPr>
                <w:b/>
                <w:bCs/>
                <w:i w:val="0"/>
                <w:iCs w:val="0"/>
              </w:rPr>
            </w:pPr>
            <w:r w:rsidRPr="00B4326C">
              <w:rPr>
                <w:b/>
                <w:bCs/>
                <w:i w:val="0"/>
                <w:iCs w:val="0"/>
              </w:rPr>
              <w:t>Descripción</w:t>
            </w:r>
          </w:p>
        </w:tc>
        <w:tc>
          <w:tcPr>
            <w:tcW w:w="6409" w:type="dxa"/>
            <w:tcBorders>
              <w:top w:val="single" w:sz="4" w:space="0" w:color="000000"/>
              <w:left w:val="single" w:sz="4" w:space="0" w:color="000000"/>
              <w:bottom w:val="single" w:sz="4" w:space="0" w:color="000000"/>
              <w:right w:val="single" w:sz="4" w:space="0" w:color="000000"/>
            </w:tcBorders>
          </w:tcPr>
          <w:p w14:paraId="0EB05750" w14:textId="5F5A294E" w:rsidR="00475935" w:rsidRPr="00B4326C" w:rsidRDefault="00475935" w:rsidP="00D00B10">
            <w:pPr>
              <w:cnfStyle w:val="000000000000" w:firstRow="0" w:lastRow="0" w:firstColumn="0" w:lastColumn="0" w:oddVBand="0" w:evenVBand="0" w:oddHBand="0" w:evenHBand="0" w:firstRowFirstColumn="0" w:firstRowLastColumn="0" w:lastRowFirstColumn="0" w:lastRowLastColumn="0"/>
            </w:pPr>
            <w:r w:rsidRPr="00B4326C">
              <w:t xml:space="preserve">Validación del </w:t>
            </w:r>
            <w:r w:rsidRPr="00B4326C">
              <w:rPr>
                <w:i/>
                <w:iCs/>
              </w:rPr>
              <w:t>pathfinding</w:t>
            </w:r>
            <w:r w:rsidRPr="00B4326C">
              <w:t xml:space="preserve"> de los enemigos.</w:t>
            </w:r>
          </w:p>
        </w:tc>
      </w:tr>
      <w:tr w:rsidR="00475935" w:rsidRPr="00B4326C" w14:paraId="3CBA117B" w14:textId="77777777" w:rsidTr="00D00B1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235" w:type="dxa"/>
            <w:tcBorders>
              <w:top w:val="single" w:sz="4" w:space="0" w:color="000000"/>
              <w:bottom w:val="single" w:sz="4" w:space="0" w:color="000000"/>
              <w:right w:val="single" w:sz="4" w:space="0" w:color="000000"/>
            </w:tcBorders>
          </w:tcPr>
          <w:p w14:paraId="40784CD4" w14:textId="77777777" w:rsidR="00475935" w:rsidRPr="00B4326C" w:rsidRDefault="00475935" w:rsidP="00D00B10">
            <w:pPr>
              <w:rPr>
                <w:b/>
                <w:bCs/>
                <w:i w:val="0"/>
                <w:iCs w:val="0"/>
              </w:rPr>
            </w:pPr>
            <w:r w:rsidRPr="00B4326C">
              <w:rPr>
                <w:b/>
                <w:bCs/>
                <w:i w:val="0"/>
                <w:iCs w:val="0"/>
              </w:rPr>
              <w:t>Resultado esperado</w:t>
            </w:r>
          </w:p>
        </w:tc>
        <w:tc>
          <w:tcPr>
            <w:tcW w:w="6409" w:type="dxa"/>
            <w:tcBorders>
              <w:top w:val="single" w:sz="4" w:space="0" w:color="000000"/>
              <w:left w:val="single" w:sz="4" w:space="0" w:color="000000"/>
              <w:bottom w:val="single" w:sz="4" w:space="0" w:color="000000"/>
              <w:right w:val="single" w:sz="4" w:space="0" w:color="000000"/>
            </w:tcBorders>
          </w:tcPr>
          <w:p w14:paraId="62283D07" w14:textId="69757FFA" w:rsidR="00475935" w:rsidRPr="00B4326C" w:rsidRDefault="00475935" w:rsidP="00D00B10">
            <w:pPr>
              <w:cnfStyle w:val="000000100000" w:firstRow="0" w:lastRow="0" w:firstColumn="0" w:lastColumn="0" w:oddVBand="0" w:evenVBand="0" w:oddHBand="1" w:evenHBand="0" w:firstRowFirstColumn="0" w:firstRowLastColumn="0" w:lastRowFirstColumn="0" w:lastRowLastColumn="0"/>
            </w:pPr>
            <w:r w:rsidRPr="00B4326C">
              <w:t>Si un jugador entra en el radio de detección de un enemigo, este último empieza a perseguir al jugador, buscando el camino más corto hasta su objetivo.</w:t>
            </w:r>
          </w:p>
        </w:tc>
      </w:tr>
      <w:tr w:rsidR="00475935" w:rsidRPr="00B4326C" w14:paraId="03F2DE32" w14:textId="77777777" w:rsidTr="00D00B10">
        <w:trPr>
          <w:cantSplit/>
        </w:trPr>
        <w:tc>
          <w:tcPr>
            <w:cnfStyle w:val="001000000000" w:firstRow="0" w:lastRow="0" w:firstColumn="1" w:lastColumn="0" w:oddVBand="0" w:evenVBand="0" w:oddHBand="0" w:evenHBand="0" w:firstRowFirstColumn="0" w:firstRowLastColumn="0" w:lastRowFirstColumn="0" w:lastRowLastColumn="0"/>
            <w:tcW w:w="2235" w:type="dxa"/>
            <w:tcBorders>
              <w:top w:val="single" w:sz="4" w:space="0" w:color="000000"/>
              <w:bottom w:val="single" w:sz="4" w:space="0" w:color="000000"/>
              <w:right w:val="single" w:sz="4" w:space="0" w:color="000000"/>
            </w:tcBorders>
          </w:tcPr>
          <w:p w14:paraId="493D70A7" w14:textId="77777777" w:rsidR="00475935" w:rsidRPr="00B4326C" w:rsidRDefault="00475935" w:rsidP="00D00B10">
            <w:pPr>
              <w:rPr>
                <w:b/>
                <w:bCs/>
                <w:i w:val="0"/>
                <w:iCs w:val="0"/>
              </w:rPr>
            </w:pPr>
            <w:r w:rsidRPr="00B4326C">
              <w:rPr>
                <w:b/>
                <w:bCs/>
                <w:i w:val="0"/>
                <w:iCs w:val="0"/>
              </w:rPr>
              <w:t>Resultado obtenido</w:t>
            </w:r>
          </w:p>
        </w:tc>
        <w:tc>
          <w:tcPr>
            <w:tcW w:w="6409" w:type="dxa"/>
            <w:tcBorders>
              <w:top w:val="single" w:sz="4" w:space="0" w:color="000000"/>
              <w:left w:val="single" w:sz="4" w:space="0" w:color="000000"/>
              <w:bottom w:val="single" w:sz="4" w:space="0" w:color="000000"/>
              <w:right w:val="single" w:sz="4" w:space="0" w:color="000000"/>
            </w:tcBorders>
          </w:tcPr>
          <w:p w14:paraId="55178FC2" w14:textId="50EB97D7" w:rsidR="00475935" w:rsidRPr="00B4326C" w:rsidRDefault="00475935" w:rsidP="00D00B10">
            <w:pPr>
              <w:cnfStyle w:val="000000000000" w:firstRow="0" w:lastRow="0" w:firstColumn="0" w:lastColumn="0" w:oddVBand="0" w:evenVBand="0" w:oddHBand="0" w:evenHBand="0" w:firstRowFirstColumn="0" w:firstRowLastColumn="0" w:lastRowFirstColumn="0" w:lastRowLastColumn="0"/>
            </w:pPr>
            <w:r w:rsidRPr="00B4326C">
              <w:t>Cuando el jugador está a una distancia superior a la establecida como rango de detección del enemigo, el enemigo no persigue al jugador. No obstante, cuando el personaje jugable entra en el radio de detección, el enemigo empieza a perseguir al jugador, a través de un camino óptimo y evitando los obstáculos de la escena.</w:t>
            </w:r>
          </w:p>
        </w:tc>
      </w:tr>
      <w:tr w:rsidR="00475935" w:rsidRPr="00B4326C" w14:paraId="52AD2D24" w14:textId="77777777" w:rsidTr="00D00B1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235" w:type="dxa"/>
            <w:tcBorders>
              <w:top w:val="single" w:sz="4" w:space="0" w:color="000000"/>
              <w:bottom w:val="single" w:sz="4" w:space="0" w:color="000000"/>
              <w:right w:val="single" w:sz="4" w:space="0" w:color="000000"/>
            </w:tcBorders>
          </w:tcPr>
          <w:p w14:paraId="1742DA0A" w14:textId="77777777" w:rsidR="00475935" w:rsidRPr="00B4326C" w:rsidRDefault="00475935" w:rsidP="00D00B10">
            <w:pPr>
              <w:rPr>
                <w:b/>
                <w:bCs/>
                <w:i w:val="0"/>
                <w:iCs w:val="0"/>
              </w:rPr>
            </w:pPr>
            <w:r w:rsidRPr="00B4326C">
              <w:rPr>
                <w:b/>
                <w:bCs/>
                <w:i w:val="0"/>
                <w:iCs w:val="0"/>
              </w:rPr>
              <w:t>Requisitos asociados</w:t>
            </w:r>
          </w:p>
        </w:tc>
        <w:tc>
          <w:tcPr>
            <w:tcW w:w="6409" w:type="dxa"/>
            <w:tcBorders>
              <w:top w:val="single" w:sz="4" w:space="0" w:color="000000"/>
              <w:left w:val="single" w:sz="4" w:space="0" w:color="000000"/>
              <w:bottom w:val="single" w:sz="4" w:space="0" w:color="000000"/>
              <w:right w:val="single" w:sz="4" w:space="0" w:color="000000"/>
            </w:tcBorders>
          </w:tcPr>
          <w:p w14:paraId="7AB37C1C" w14:textId="2D3DE9B0" w:rsidR="00475935" w:rsidRPr="00B4326C" w:rsidRDefault="00475935" w:rsidP="00D00B10">
            <w:pPr>
              <w:cnfStyle w:val="000000100000" w:firstRow="0" w:lastRow="0" w:firstColumn="0" w:lastColumn="0" w:oddVBand="0" w:evenVBand="0" w:oddHBand="1" w:evenHBand="0" w:firstRowFirstColumn="0" w:firstRowLastColumn="0" w:lastRowFirstColumn="0" w:lastRowLastColumn="0"/>
            </w:pPr>
            <w:r w:rsidRPr="00B4326C">
              <w:t>F-S-C25</w:t>
            </w:r>
            <w:r w:rsidRPr="00B4326C">
              <w:br/>
              <w:t>F-S-R26</w:t>
            </w:r>
          </w:p>
        </w:tc>
      </w:tr>
      <w:tr w:rsidR="00475935" w:rsidRPr="00B4326C" w14:paraId="2D20CEBB" w14:textId="77777777" w:rsidTr="00475935">
        <w:trPr>
          <w:cantSplit/>
        </w:trPr>
        <w:tc>
          <w:tcPr>
            <w:cnfStyle w:val="001000000000" w:firstRow="0" w:lastRow="0" w:firstColumn="1" w:lastColumn="0" w:oddVBand="0" w:evenVBand="0" w:oddHBand="0" w:evenHBand="0" w:firstRowFirstColumn="0" w:firstRowLastColumn="0" w:lastRowFirstColumn="0" w:lastRowLastColumn="0"/>
            <w:tcW w:w="2235" w:type="dxa"/>
            <w:tcBorders>
              <w:top w:val="single" w:sz="4" w:space="0" w:color="000000"/>
              <w:right w:val="single" w:sz="4" w:space="0" w:color="000000"/>
            </w:tcBorders>
          </w:tcPr>
          <w:p w14:paraId="58A9985E" w14:textId="77777777" w:rsidR="00475935" w:rsidRPr="00B4326C" w:rsidRDefault="00475935" w:rsidP="00D00B10">
            <w:pPr>
              <w:rPr>
                <w:b/>
                <w:bCs/>
                <w:i w:val="0"/>
                <w:iCs w:val="0"/>
              </w:rPr>
            </w:pPr>
            <w:r w:rsidRPr="00B4326C">
              <w:rPr>
                <w:b/>
                <w:bCs/>
                <w:i w:val="0"/>
                <w:iCs w:val="0"/>
              </w:rPr>
              <w:t>Estado</w:t>
            </w:r>
          </w:p>
        </w:tc>
        <w:tc>
          <w:tcPr>
            <w:tcW w:w="6409" w:type="dxa"/>
            <w:tcBorders>
              <w:top w:val="single" w:sz="4" w:space="0" w:color="000000"/>
              <w:left w:val="single" w:sz="4" w:space="0" w:color="000000"/>
              <w:bottom w:val="single" w:sz="4" w:space="0" w:color="000000"/>
              <w:right w:val="single" w:sz="4" w:space="0" w:color="000000"/>
            </w:tcBorders>
            <w:shd w:val="clear" w:color="auto" w:fill="92D050"/>
          </w:tcPr>
          <w:p w14:paraId="7D472343" w14:textId="4D0360A5" w:rsidR="00475935" w:rsidRPr="00B4326C" w:rsidRDefault="00475935" w:rsidP="00D00B10">
            <w:pPr>
              <w:cnfStyle w:val="000000000000" w:firstRow="0" w:lastRow="0" w:firstColumn="0" w:lastColumn="0" w:oddVBand="0" w:evenVBand="0" w:oddHBand="0" w:evenHBand="0" w:firstRowFirstColumn="0" w:firstRowLastColumn="0" w:lastRowFirstColumn="0" w:lastRowLastColumn="0"/>
            </w:pPr>
            <w:r w:rsidRPr="00B4326C">
              <w:t>OK</w:t>
            </w:r>
          </w:p>
        </w:tc>
      </w:tr>
    </w:tbl>
    <w:p w14:paraId="62865F6C" w14:textId="77777777" w:rsidR="00475935" w:rsidRPr="00B4326C" w:rsidRDefault="00475935" w:rsidP="00475935"/>
    <w:p w14:paraId="781B6D72" w14:textId="77777777" w:rsidR="00B613BD" w:rsidRPr="00B4326C" w:rsidRDefault="00B613BD" w:rsidP="00475935"/>
    <w:p w14:paraId="4D28EA06" w14:textId="77777777" w:rsidR="00B613BD" w:rsidRPr="00B4326C" w:rsidRDefault="00B613BD" w:rsidP="00475935"/>
    <w:p w14:paraId="59097003" w14:textId="77777777" w:rsidR="00B613BD" w:rsidRPr="00B4326C" w:rsidRDefault="00B613BD" w:rsidP="00475935"/>
    <w:p w14:paraId="3016E27A" w14:textId="210A76C0" w:rsidR="00B613BD" w:rsidRPr="00B4326C" w:rsidRDefault="00E9138D" w:rsidP="00B613BD">
      <w:pPr>
        <w:pStyle w:val="TtuloTablaING"/>
      </w:pPr>
      <w:bookmarkStart w:id="168" w:name="_Toc169177227"/>
      <w:r w:rsidRPr="00B4326C">
        <w:lastRenderedPageBreak/>
        <w:t>Tabla</w:t>
      </w:r>
      <w:r w:rsidR="00B613BD" w:rsidRPr="00B4326C">
        <w:t xml:space="preserve"> 5.11.</w:t>
      </w:r>
      <w:r w:rsidR="00B613BD" w:rsidRPr="00B4326C">
        <w:br/>
      </w:r>
      <w:r w:rsidRPr="00B4326C">
        <w:t>CP-10</w:t>
      </w:r>
      <w:bookmarkEnd w:id="168"/>
    </w:p>
    <w:tbl>
      <w:tblPr>
        <w:tblStyle w:val="Tablaconcuadrcula3-nfasis3"/>
        <w:tblW w:w="0" w:type="auto"/>
        <w:tblLook w:val="0480" w:firstRow="0" w:lastRow="0" w:firstColumn="1" w:lastColumn="0" w:noHBand="0" w:noVBand="1"/>
      </w:tblPr>
      <w:tblGrid>
        <w:gridCol w:w="2235"/>
        <w:gridCol w:w="6409"/>
      </w:tblGrid>
      <w:tr w:rsidR="00B613BD" w:rsidRPr="00B4326C" w14:paraId="7E1155C1" w14:textId="77777777" w:rsidTr="00D00B1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235" w:type="dxa"/>
            <w:tcBorders>
              <w:bottom w:val="single" w:sz="4" w:space="0" w:color="000000"/>
              <w:right w:val="single" w:sz="4" w:space="0" w:color="000000"/>
            </w:tcBorders>
          </w:tcPr>
          <w:p w14:paraId="37891161" w14:textId="77777777" w:rsidR="00B613BD" w:rsidRPr="00B4326C" w:rsidRDefault="00B613BD" w:rsidP="00D00B10">
            <w:pPr>
              <w:rPr>
                <w:b/>
                <w:bCs/>
                <w:i w:val="0"/>
                <w:iCs w:val="0"/>
              </w:rPr>
            </w:pPr>
            <w:r w:rsidRPr="00B4326C">
              <w:rPr>
                <w:b/>
                <w:bCs/>
                <w:i w:val="0"/>
                <w:iCs w:val="0"/>
              </w:rPr>
              <w:t>Identificador</w:t>
            </w:r>
          </w:p>
        </w:tc>
        <w:tc>
          <w:tcPr>
            <w:tcW w:w="6409" w:type="dxa"/>
            <w:tcBorders>
              <w:top w:val="single" w:sz="4" w:space="0" w:color="000000"/>
              <w:left w:val="single" w:sz="4" w:space="0" w:color="000000"/>
              <w:bottom w:val="single" w:sz="4" w:space="0" w:color="000000"/>
              <w:right w:val="single" w:sz="4" w:space="0" w:color="000000"/>
            </w:tcBorders>
          </w:tcPr>
          <w:p w14:paraId="206C8404" w14:textId="298AFE8D" w:rsidR="00B613BD" w:rsidRPr="00B4326C" w:rsidRDefault="00B613BD" w:rsidP="00D00B10">
            <w:pPr>
              <w:cnfStyle w:val="000000100000" w:firstRow="0" w:lastRow="0" w:firstColumn="0" w:lastColumn="0" w:oddVBand="0" w:evenVBand="0" w:oddHBand="1" w:evenHBand="0" w:firstRowFirstColumn="0" w:firstRowLastColumn="0" w:lastRowFirstColumn="0" w:lastRowLastColumn="0"/>
            </w:pPr>
            <w:r w:rsidRPr="00B4326C">
              <w:t>CP-10</w:t>
            </w:r>
          </w:p>
        </w:tc>
      </w:tr>
      <w:tr w:rsidR="00B613BD" w:rsidRPr="00B4326C" w14:paraId="084688B2" w14:textId="77777777" w:rsidTr="00D00B10">
        <w:trPr>
          <w:cantSplit/>
        </w:trPr>
        <w:tc>
          <w:tcPr>
            <w:cnfStyle w:val="001000000000" w:firstRow="0" w:lastRow="0" w:firstColumn="1" w:lastColumn="0" w:oddVBand="0" w:evenVBand="0" w:oddHBand="0" w:evenHBand="0" w:firstRowFirstColumn="0" w:firstRowLastColumn="0" w:lastRowFirstColumn="0" w:lastRowLastColumn="0"/>
            <w:tcW w:w="2235" w:type="dxa"/>
            <w:tcBorders>
              <w:top w:val="single" w:sz="4" w:space="0" w:color="000000"/>
              <w:bottom w:val="single" w:sz="4" w:space="0" w:color="000000"/>
              <w:right w:val="single" w:sz="4" w:space="0" w:color="000000"/>
            </w:tcBorders>
          </w:tcPr>
          <w:p w14:paraId="7A13D82D" w14:textId="77777777" w:rsidR="00B613BD" w:rsidRPr="00B4326C" w:rsidRDefault="00B613BD" w:rsidP="00D00B10">
            <w:pPr>
              <w:rPr>
                <w:b/>
                <w:bCs/>
                <w:i w:val="0"/>
                <w:iCs w:val="0"/>
              </w:rPr>
            </w:pPr>
            <w:r w:rsidRPr="00B4326C">
              <w:rPr>
                <w:b/>
                <w:bCs/>
                <w:i w:val="0"/>
                <w:iCs w:val="0"/>
              </w:rPr>
              <w:t>Descripción</w:t>
            </w:r>
          </w:p>
        </w:tc>
        <w:tc>
          <w:tcPr>
            <w:tcW w:w="6409" w:type="dxa"/>
            <w:tcBorders>
              <w:top w:val="single" w:sz="4" w:space="0" w:color="000000"/>
              <w:left w:val="single" w:sz="4" w:space="0" w:color="000000"/>
              <w:bottom w:val="single" w:sz="4" w:space="0" w:color="000000"/>
              <w:right w:val="single" w:sz="4" w:space="0" w:color="000000"/>
            </w:tcBorders>
          </w:tcPr>
          <w:p w14:paraId="66593B58" w14:textId="117AE657" w:rsidR="00B613BD" w:rsidRPr="00B4326C" w:rsidRDefault="00B613BD" w:rsidP="00D00B10">
            <w:pPr>
              <w:cnfStyle w:val="000000000000" w:firstRow="0" w:lastRow="0" w:firstColumn="0" w:lastColumn="0" w:oddVBand="0" w:evenVBand="0" w:oddHBand="0" w:evenHBand="0" w:firstRowFirstColumn="0" w:firstRowLastColumn="0" w:lastRowFirstColumn="0" w:lastRowLastColumn="0"/>
            </w:pPr>
            <w:r w:rsidRPr="00B4326C">
              <w:t>Verificación del funcionamiento del modo un jugador.</w:t>
            </w:r>
          </w:p>
        </w:tc>
      </w:tr>
      <w:tr w:rsidR="00B613BD" w:rsidRPr="00B4326C" w14:paraId="0FBEBAA2" w14:textId="77777777" w:rsidTr="00D00B1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235" w:type="dxa"/>
            <w:tcBorders>
              <w:top w:val="single" w:sz="4" w:space="0" w:color="000000"/>
              <w:bottom w:val="single" w:sz="4" w:space="0" w:color="000000"/>
              <w:right w:val="single" w:sz="4" w:space="0" w:color="000000"/>
            </w:tcBorders>
          </w:tcPr>
          <w:p w14:paraId="14F6D375" w14:textId="77777777" w:rsidR="00B613BD" w:rsidRPr="00B4326C" w:rsidRDefault="00B613BD" w:rsidP="00D00B10">
            <w:pPr>
              <w:rPr>
                <w:b/>
                <w:bCs/>
                <w:i w:val="0"/>
                <w:iCs w:val="0"/>
              </w:rPr>
            </w:pPr>
            <w:r w:rsidRPr="00B4326C">
              <w:rPr>
                <w:b/>
                <w:bCs/>
                <w:i w:val="0"/>
                <w:iCs w:val="0"/>
              </w:rPr>
              <w:t>Resultado esperado</w:t>
            </w:r>
          </w:p>
        </w:tc>
        <w:tc>
          <w:tcPr>
            <w:tcW w:w="6409" w:type="dxa"/>
            <w:tcBorders>
              <w:top w:val="single" w:sz="4" w:space="0" w:color="000000"/>
              <w:left w:val="single" w:sz="4" w:space="0" w:color="000000"/>
              <w:bottom w:val="single" w:sz="4" w:space="0" w:color="000000"/>
              <w:right w:val="single" w:sz="4" w:space="0" w:color="000000"/>
            </w:tcBorders>
          </w:tcPr>
          <w:p w14:paraId="5C1AEB38" w14:textId="43F0544D" w:rsidR="00B613BD" w:rsidRPr="00B4326C" w:rsidRDefault="00B613BD" w:rsidP="00D00B10">
            <w:pPr>
              <w:cnfStyle w:val="000000100000" w:firstRow="0" w:lastRow="0" w:firstColumn="0" w:lastColumn="0" w:oddVBand="0" w:evenVBand="0" w:oddHBand="1" w:evenHBand="0" w:firstRowFirstColumn="0" w:firstRowLastColumn="0" w:lastRowFirstColumn="0" w:lastRowLastColumn="0"/>
            </w:pPr>
            <w:r w:rsidRPr="00B4326C">
              <w:t>El jugador puede iniciar, desde el menú principal, una partida en el modo un jugador. Además, si desconecta la conexión a Internet, puede seguir jugando en este modo de juego.</w:t>
            </w:r>
          </w:p>
        </w:tc>
      </w:tr>
      <w:tr w:rsidR="00B613BD" w:rsidRPr="00B4326C" w14:paraId="61972534" w14:textId="77777777" w:rsidTr="00D00B10">
        <w:trPr>
          <w:cantSplit/>
        </w:trPr>
        <w:tc>
          <w:tcPr>
            <w:cnfStyle w:val="001000000000" w:firstRow="0" w:lastRow="0" w:firstColumn="1" w:lastColumn="0" w:oddVBand="0" w:evenVBand="0" w:oddHBand="0" w:evenHBand="0" w:firstRowFirstColumn="0" w:firstRowLastColumn="0" w:lastRowFirstColumn="0" w:lastRowLastColumn="0"/>
            <w:tcW w:w="2235" w:type="dxa"/>
            <w:tcBorders>
              <w:top w:val="single" w:sz="4" w:space="0" w:color="000000"/>
              <w:bottom w:val="single" w:sz="4" w:space="0" w:color="000000"/>
              <w:right w:val="single" w:sz="4" w:space="0" w:color="000000"/>
            </w:tcBorders>
          </w:tcPr>
          <w:p w14:paraId="230A92EC" w14:textId="77777777" w:rsidR="00B613BD" w:rsidRPr="00B4326C" w:rsidRDefault="00B613BD" w:rsidP="00D00B10">
            <w:pPr>
              <w:rPr>
                <w:b/>
                <w:bCs/>
                <w:i w:val="0"/>
                <w:iCs w:val="0"/>
              </w:rPr>
            </w:pPr>
            <w:r w:rsidRPr="00B4326C">
              <w:rPr>
                <w:b/>
                <w:bCs/>
                <w:i w:val="0"/>
                <w:iCs w:val="0"/>
              </w:rPr>
              <w:t>Resultado obtenido</w:t>
            </w:r>
          </w:p>
        </w:tc>
        <w:tc>
          <w:tcPr>
            <w:tcW w:w="6409" w:type="dxa"/>
            <w:tcBorders>
              <w:top w:val="single" w:sz="4" w:space="0" w:color="000000"/>
              <w:left w:val="single" w:sz="4" w:space="0" w:color="000000"/>
              <w:bottom w:val="single" w:sz="4" w:space="0" w:color="000000"/>
              <w:right w:val="single" w:sz="4" w:space="0" w:color="000000"/>
            </w:tcBorders>
          </w:tcPr>
          <w:p w14:paraId="67B338CE" w14:textId="2B148EC7" w:rsidR="00B613BD" w:rsidRPr="00B4326C" w:rsidRDefault="00B613BD" w:rsidP="00D00B10">
            <w:pPr>
              <w:cnfStyle w:val="000000000000" w:firstRow="0" w:lastRow="0" w:firstColumn="0" w:lastColumn="0" w:oddVBand="0" w:evenVBand="0" w:oddHBand="0" w:evenHBand="0" w:firstRowFirstColumn="0" w:firstRowLastColumn="0" w:lastRowFirstColumn="0" w:lastRowLastColumn="0"/>
            </w:pPr>
            <w:r w:rsidRPr="00B4326C">
              <w:t>Al desactivar el adaptador de red, el jugador puede iniciar una partida con el botón para jugar en el modo un jugador. En ese momento, el sistema carga la escena de juego.</w:t>
            </w:r>
          </w:p>
        </w:tc>
      </w:tr>
      <w:tr w:rsidR="00B613BD" w:rsidRPr="00B4326C" w14:paraId="256C8E9D" w14:textId="77777777" w:rsidTr="00D00B1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235" w:type="dxa"/>
            <w:tcBorders>
              <w:top w:val="single" w:sz="4" w:space="0" w:color="000000"/>
              <w:bottom w:val="single" w:sz="4" w:space="0" w:color="000000"/>
              <w:right w:val="single" w:sz="4" w:space="0" w:color="000000"/>
            </w:tcBorders>
          </w:tcPr>
          <w:p w14:paraId="7E7B2B15" w14:textId="77777777" w:rsidR="00B613BD" w:rsidRPr="00B4326C" w:rsidRDefault="00B613BD" w:rsidP="00D00B10">
            <w:pPr>
              <w:rPr>
                <w:b/>
                <w:bCs/>
                <w:i w:val="0"/>
                <w:iCs w:val="0"/>
              </w:rPr>
            </w:pPr>
            <w:r w:rsidRPr="00B4326C">
              <w:rPr>
                <w:b/>
                <w:bCs/>
                <w:i w:val="0"/>
                <w:iCs w:val="0"/>
              </w:rPr>
              <w:t>Requisitos asociados</w:t>
            </w:r>
          </w:p>
        </w:tc>
        <w:tc>
          <w:tcPr>
            <w:tcW w:w="6409" w:type="dxa"/>
            <w:tcBorders>
              <w:top w:val="single" w:sz="4" w:space="0" w:color="000000"/>
              <w:left w:val="single" w:sz="4" w:space="0" w:color="000000"/>
              <w:bottom w:val="single" w:sz="4" w:space="0" w:color="000000"/>
              <w:right w:val="single" w:sz="4" w:space="0" w:color="000000"/>
            </w:tcBorders>
          </w:tcPr>
          <w:p w14:paraId="5630B3BF" w14:textId="4620E439" w:rsidR="00B613BD" w:rsidRPr="00B4326C" w:rsidRDefault="00B613BD" w:rsidP="00D00B10">
            <w:pPr>
              <w:cnfStyle w:val="000000100000" w:firstRow="0" w:lastRow="0" w:firstColumn="0" w:lastColumn="0" w:oddVBand="0" w:evenVBand="0" w:oddHBand="1" w:evenHBand="0" w:firstRowFirstColumn="0" w:firstRowLastColumn="0" w:lastRowFirstColumn="0" w:lastRowLastColumn="0"/>
            </w:pPr>
            <w:r w:rsidRPr="00B4326C">
              <w:t>F-U-C27</w:t>
            </w:r>
            <w:r w:rsidRPr="00B4326C">
              <w:br/>
              <w:t>F-U-C28</w:t>
            </w:r>
          </w:p>
        </w:tc>
      </w:tr>
      <w:tr w:rsidR="00B613BD" w:rsidRPr="00B4326C" w14:paraId="368333AA" w14:textId="77777777" w:rsidTr="00B613BD">
        <w:trPr>
          <w:cantSplit/>
        </w:trPr>
        <w:tc>
          <w:tcPr>
            <w:cnfStyle w:val="001000000000" w:firstRow="0" w:lastRow="0" w:firstColumn="1" w:lastColumn="0" w:oddVBand="0" w:evenVBand="0" w:oddHBand="0" w:evenHBand="0" w:firstRowFirstColumn="0" w:firstRowLastColumn="0" w:lastRowFirstColumn="0" w:lastRowLastColumn="0"/>
            <w:tcW w:w="2235" w:type="dxa"/>
            <w:tcBorders>
              <w:top w:val="single" w:sz="4" w:space="0" w:color="000000"/>
              <w:right w:val="single" w:sz="4" w:space="0" w:color="000000"/>
            </w:tcBorders>
          </w:tcPr>
          <w:p w14:paraId="50A7E9E9" w14:textId="77777777" w:rsidR="00B613BD" w:rsidRPr="00B4326C" w:rsidRDefault="00B613BD" w:rsidP="00D00B10">
            <w:pPr>
              <w:rPr>
                <w:b/>
                <w:bCs/>
                <w:i w:val="0"/>
                <w:iCs w:val="0"/>
              </w:rPr>
            </w:pPr>
            <w:r w:rsidRPr="00B4326C">
              <w:rPr>
                <w:b/>
                <w:bCs/>
                <w:i w:val="0"/>
                <w:iCs w:val="0"/>
              </w:rPr>
              <w:t>Estado</w:t>
            </w:r>
          </w:p>
        </w:tc>
        <w:tc>
          <w:tcPr>
            <w:tcW w:w="6409" w:type="dxa"/>
            <w:tcBorders>
              <w:top w:val="single" w:sz="4" w:space="0" w:color="000000"/>
              <w:left w:val="single" w:sz="4" w:space="0" w:color="000000"/>
              <w:bottom w:val="single" w:sz="4" w:space="0" w:color="000000"/>
              <w:right w:val="single" w:sz="4" w:space="0" w:color="000000"/>
            </w:tcBorders>
            <w:shd w:val="clear" w:color="auto" w:fill="92D050"/>
          </w:tcPr>
          <w:p w14:paraId="54C5776B" w14:textId="142DD5CB" w:rsidR="00B613BD" w:rsidRPr="00B4326C" w:rsidRDefault="00B613BD" w:rsidP="00D00B10">
            <w:pPr>
              <w:cnfStyle w:val="000000000000" w:firstRow="0" w:lastRow="0" w:firstColumn="0" w:lastColumn="0" w:oddVBand="0" w:evenVBand="0" w:oddHBand="0" w:evenHBand="0" w:firstRowFirstColumn="0" w:firstRowLastColumn="0" w:lastRowFirstColumn="0" w:lastRowLastColumn="0"/>
            </w:pPr>
            <w:r w:rsidRPr="00B4326C">
              <w:t>OK</w:t>
            </w:r>
          </w:p>
        </w:tc>
      </w:tr>
    </w:tbl>
    <w:p w14:paraId="3D675992" w14:textId="77777777" w:rsidR="00B613BD" w:rsidRPr="00B4326C" w:rsidRDefault="00B613BD" w:rsidP="00B613BD"/>
    <w:p w14:paraId="3DA419E9" w14:textId="3EC5F0A5" w:rsidR="00B613BD" w:rsidRPr="00B4326C" w:rsidRDefault="00B613BD" w:rsidP="00B613BD">
      <w:pPr>
        <w:pStyle w:val="TtuloTablaING"/>
      </w:pPr>
      <w:bookmarkStart w:id="169" w:name="_Toc169177228"/>
      <w:r w:rsidRPr="00B4326C">
        <w:t>Tabla 5.12.</w:t>
      </w:r>
      <w:r w:rsidRPr="00B4326C">
        <w:br/>
        <w:t>CP-11</w:t>
      </w:r>
      <w:bookmarkEnd w:id="169"/>
    </w:p>
    <w:tbl>
      <w:tblPr>
        <w:tblStyle w:val="Tablaconcuadrcula3-nfasis3"/>
        <w:tblW w:w="0" w:type="auto"/>
        <w:tblLook w:val="0480" w:firstRow="0" w:lastRow="0" w:firstColumn="1" w:lastColumn="0" w:noHBand="0" w:noVBand="1"/>
      </w:tblPr>
      <w:tblGrid>
        <w:gridCol w:w="2235"/>
        <w:gridCol w:w="6409"/>
      </w:tblGrid>
      <w:tr w:rsidR="00B613BD" w:rsidRPr="00B4326C" w14:paraId="0D123DF0" w14:textId="77777777" w:rsidTr="00D00B1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235" w:type="dxa"/>
            <w:tcBorders>
              <w:bottom w:val="single" w:sz="4" w:space="0" w:color="000000"/>
              <w:right w:val="single" w:sz="4" w:space="0" w:color="000000"/>
            </w:tcBorders>
          </w:tcPr>
          <w:p w14:paraId="01CBEF57" w14:textId="77777777" w:rsidR="00B613BD" w:rsidRPr="00B4326C" w:rsidRDefault="00B613BD" w:rsidP="00D00B10">
            <w:pPr>
              <w:rPr>
                <w:b/>
                <w:bCs/>
                <w:i w:val="0"/>
                <w:iCs w:val="0"/>
              </w:rPr>
            </w:pPr>
            <w:r w:rsidRPr="00B4326C">
              <w:rPr>
                <w:b/>
                <w:bCs/>
                <w:i w:val="0"/>
                <w:iCs w:val="0"/>
              </w:rPr>
              <w:t>Identificador</w:t>
            </w:r>
          </w:p>
        </w:tc>
        <w:tc>
          <w:tcPr>
            <w:tcW w:w="6409" w:type="dxa"/>
            <w:tcBorders>
              <w:top w:val="single" w:sz="4" w:space="0" w:color="000000"/>
              <w:left w:val="single" w:sz="4" w:space="0" w:color="000000"/>
              <w:bottom w:val="single" w:sz="4" w:space="0" w:color="000000"/>
              <w:right w:val="single" w:sz="4" w:space="0" w:color="000000"/>
            </w:tcBorders>
          </w:tcPr>
          <w:p w14:paraId="07A982F9" w14:textId="7B6B3451" w:rsidR="00B613BD" w:rsidRPr="00B4326C" w:rsidRDefault="00B613BD" w:rsidP="00D00B10">
            <w:pPr>
              <w:cnfStyle w:val="000000100000" w:firstRow="0" w:lastRow="0" w:firstColumn="0" w:lastColumn="0" w:oddVBand="0" w:evenVBand="0" w:oddHBand="1" w:evenHBand="0" w:firstRowFirstColumn="0" w:firstRowLastColumn="0" w:lastRowFirstColumn="0" w:lastRowLastColumn="0"/>
            </w:pPr>
            <w:r w:rsidRPr="00B4326C">
              <w:t>CP-11</w:t>
            </w:r>
          </w:p>
        </w:tc>
      </w:tr>
      <w:tr w:rsidR="00B613BD" w:rsidRPr="00B4326C" w14:paraId="48905879" w14:textId="77777777" w:rsidTr="00D00B10">
        <w:trPr>
          <w:cantSplit/>
        </w:trPr>
        <w:tc>
          <w:tcPr>
            <w:cnfStyle w:val="001000000000" w:firstRow="0" w:lastRow="0" w:firstColumn="1" w:lastColumn="0" w:oddVBand="0" w:evenVBand="0" w:oddHBand="0" w:evenHBand="0" w:firstRowFirstColumn="0" w:firstRowLastColumn="0" w:lastRowFirstColumn="0" w:lastRowLastColumn="0"/>
            <w:tcW w:w="2235" w:type="dxa"/>
            <w:tcBorders>
              <w:top w:val="single" w:sz="4" w:space="0" w:color="000000"/>
              <w:bottom w:val="single" w:sz="4" w:space="0" w:color="000000"/>
              <w:right w:val="single" w:sz="4" w:space="0" w:color="000000"/>
            </w:tcBorders>
          </w:tcPr>
          <w:p w14:paraId="0FDEE27E" w14:textId="77777777" w:rsidR="00B613BD" w:rsidRPr="00B4326C" w:rsidRDefault="00B613BD" w:rsidP="00D00B10">
            <w:pPr>
              <w:rPr>
                <w:b/>
                <w:bCs/>
                <w:i w:val="0"/>
                <w:iCs w:val="0"/>
              </w:rPr>
            </w:pPr>
            <w:r w:rsidRPr="00B4326C">
              <w:rPr>
                <w:b/>
                <w:bCs/>
                <w:i w:val="0"/>
                <w:iCs w:val="0"/>
              </w:rPr>
              <w:t>Descripción</w:t>
            </w:r>
          </w:p>
        </w:tc>
        <w:tc>
          <w:tcPr>
            <w:tcW w:w="6409" w:type="dxa"/>
            <w:tcBorders>
              <w:top w:val="single" w:sz="4" w:space="0" w:color="000000"/>
              <w:left w:val="single" w:sz="4" w:space="0" w:color="000000"/>
              <w:bottom w:val="single" w:sz="4" w:space="0" w:color="000000"/>
              <w:right w:val="single" w:sz="4" w:space="0" w:color="000000"/>
            </w:tcBorders>
          </w:tcPr>
          <w:p w14:paraId="74A3BCD6" w14:textId="574B7E96" w:rsidR="00B613BD" w:rsidRPr="00B4326C" w:rsidRDefault="00A777D8" w:rsidP="00D00B10">
            <w:pPr>
              <w:cnfStyle w:val="000000000000" w:firstRow="0" w:lastRow="0" w:firstColumn="0" w:lastColumn="0" w:oddVBand="0" w:evenVBand="0" w:oddHBand="0" w:evenHBand="0" w:firstRowFirstColumn="0" w:firstRowLastColumn="0" w:lastRowFirstColumn="0" w:lastRowLastColumn="0"/>
            </w:pPr>
            <w:r w:rsidRPr="00B4326C">
              <w:t>Comprobación del funcionamiento del botón de cerrar el juego.</w:t>
            </w:r>
          </w:p>
        </w:tc>
      </w:tr>
      <w:tr w:rsidR="00B613BD" w:rsidRPr="00B4326C" w14:paraId="3CA4164E" w14:textId="77777777" w:rsidTr="00D00B1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235" w:type="dxa"/>
            <w:tcBorders>
              <w:top w:val="single" w:sz="4" w:space="0" w:color="000000"/>
              <w:bottom w:val="single" w:sz="4" w:space="0" w:color="000000"/>
              <w:right w:val="single" w:sz="4" w:space="0" w:color="000000"/>
            </w:tcBorders>
          </w:tcPr>
          <w:p w14:paraId="649F082D" w14:textId="77777777" w:rsidR="00B613BD" w:rsidRPr="00B4326C" w:rsidRDefault="00B613BD" w:rsidP="00D00B10">
            <w:pPr>
              <w:rPr>
                <w:b/>
                <w:bCs/>
                <w:i w:val="0"/>
                <w:iCs w:val="0"/>
              </w:rPr>
            </w:pPr>
            <w:r w:rsidRPr="00B4326C">
              <w:rPr>
                <w:b/>
                <w:bCs/>
                <w:i w:val="0"/>
                <w:iCs w:val="0"/>
              </w:rPr>
              <w:t>Resultado esperado</w:t>
            </w:r>
          </w:p>
        </w:tc>
        <w:tc>
          <w:tcPr>
            <w:tcW w:w="6409" w:type="dxa"/>
            <w:tcBorders>
              <w:top w:val="single" w:sz="4" w:space="0" w:color="000000"/>
              <w:left w:val="single" w:sz="4" w:space="0" w:color="000000"/>
              <w:bottom w:val="single" w:sz="4" w:space="0" w:color="000000"/>
              <w:right w:val="single" w:sz="4" w:space="0" w:color="000000"/>
            </w:tcBorders>
          </w:tcPr>
          <w:p w14:paraId="4409879B" w14:textId="357B4A07" w:rsidR="00B613BD" w:rsidRPr="00B4326C" w:rsidRDefault="00A777D8" w:rsidP="00D00B10">
            <w:pPr>
              <w:cnfStyle w:val="000000100000" w:firstRow="0" w:lastRow="0" w:firstColumn="0" w:lastColumn="0" w:oddVBand="0" w:evenVBand="0" w:oddHBand="1" w:evenHBand="0" w:firstRowFirstColumn="0" w:firstRowLastColumn="0" w:lastRowFirstColumn="0" w:lastRowLastColumn="0"/>
            </w:pPr>
            <w:r w:rsidRPr="00B4326C">
              <w:t>El usuario puede cerrar la aplicación por completo desde el menú principal, al pulsar el botón correspondiente.</w:t>
            </w:r>
          </w:p>
        </w:tc>
      </w:tr>
      <w:tr w:rsidR="00B613BD" w:rsidRPr="00B4326C" w14:paraId="2CDC8F7E" w14:textId="77777777" w:rsidTr="00D00B10">
        <w:trPr>
          <w:cantSplit/>
        </w:trPr>
        <w:tc>
          <w:tcPr>
            <w:cnfStyle w:val="001000000000" w:firstRow="0" w:lastRow="0" w:firstColumn="1" w:lastColumn="0" w:oddVBand="0" w:evenVBand="0" w:oddHBand="0" w:evenHBand="0" w:firstRowFirstColumn="0" w:firstRowLastColumn="0" w:lastRowFirstColumn="0" w:lastRowLastColumn="0"/>
            <w:tcW w:w="2235" w:type="dxa"/>
            <w:tcBorders>
              <w:top w:val="single" w:sz="4" w:space="0" w:color="000000"/>
              <w:bottom w:val="single" w:sz="4" w:space="0" w:color="000000"/>
              <w:right w:val="single" w:sz="4" w:space="0" w:color="000000"/>
            </w:tcBorders>
          </w:tcPr>
          <w:p w14:paraId="7DF895BC" w14:textId="77777777" w:rsidR="00B613BD" w:rsidRPr="00B4326C" w:rsidRDefault="00B613BD" w:rsidP="00D00B10">
            <w:pPr>
              <w:rPr>
                <w:b/>
                <w:bCs/>
                <w:i w:val="0"/>
                <w:iCs w:val="0"/>
              </w:rPr>
            </w:pPr>
            <w:r w:rsidRPr="00B4326C">
              <w:rPr>
                <w:b/>
                <w:bCs/>
                <w:i w:val="0"/>
                <w:iCs w:val="0"/>
              </w:rPr>
              <w:t>Resultado obtenido</w:t>
            </w:r>
          </w:p>
        </w:tc>
        <w:tc>
          <w:tcPr>
            <w:tcW w:w="6409" w:type="dxa"/>
            <w:tcBorders>
              <w:top w:val="single" w:sz="4" w:space="0" w:color="000000"/>
              <w:left w:val="single" w:sz="4" w:space="0" w:color="000000"/>
              <w:bottom w:val="single" w:sz="4" w:space="0" w:color="000000"/>
              <w:right w:val="single" w:sz="4" w:space="0" w:color="000000"/>
            </w:tcBorders>
          </w:tcPr>
          <w:p w14:paraId="4495409D" w14:textId="7ADE9795" w:rsidR="00B613BD" w:rsidRPr="00B4326C" w:rsidRDefault="00A777D8" w:rsidP="00D00B10">
            <w:pPr>
              <w:cnfStyle w:val="000000000000" w:firstRow="0" w:lastRow="0" w:firstColumn="0" w:lastColumn="0" w:oddVBand="0" w:evenVBand="0" w:oddHBand="0" w:evenHBand="0" w:firstRowFirstColumn="0" w:firstRowLastColumn="0" w:lastRowFirstColumn="0" w:lastRowLastColumn="0"/>
            </w:pPr>
            <w:r w:rsidRPr="00B4326C">
              <w:t>Al pulsar el botón “Quit game”, finaliza la ejecución de la aplicación.</w:t>
            </w:r>
          </w:p>
        </w:tc>
      </w:tr>
      <w:tr w:rsidR="00B613BD" w:rsidRPr="00B4326C" w14:paraId="2FA2B0EF" w14:textId="77777777" w:rsidTr="00D00B1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235" w:type="dxa"/>
            <w:tcBorders>
              <w:top w:val="single" w:sz="4" w:space="0" w:color="000000"/>
              <w:bottom w:val="single" w:sz="4" w:space="0" w:color="000000"/>
              <w:right w:val="single" w:sz="4" w:space="0" w:color="000000"/>
            </w:tcBorders>
          </w:tcPr>
          <w:p w14:paraId="2479A10D" w14:textId="77777777" w:rsidR="00B613BD" w:rsidRPr="00B4326C" w:rsidRDefault="00B613BD" w:rsidP="00D00B10">
            <w:pPr>
              <w:rPr>
                <w:b/>
                <w:bCs/>
                <w:i w:val="0"/>
                <w:iCs w:val="0"/>
              </w:rPr>
            </w:pPr>
            <w:r w:rsidRPr="00B4326C">
              <w:rPr>
                <w:b/>
                <w:bCs/>
                <w:i w:val="0"/>
                <w:iCs w:val="0"/>
              </w:rPr>
              <w:t>Requisitos asociados</w:t>
            </w:r>
          </w:p>
        </w:tc>
        <w:tc>
          <w:tcPr>
            <w:tcW w:w="6409" w:type="dxa"/>
            <w:tcBorders>
              <w:top w:val="single" w:sz="4" w:space="0" w:color="000000"/>
              <w:left w:val="single" w:sz="4" w:space="0" w:color="000000"/>
              <w:bottom w:val="single" w:sz="4" w:space="0" w:color="000000"/>
              <w:right w:val="single" w:sz="4" w:space="0" w:color="000000"/>
            </w:tcBorders>
          </w:tcPr>
          <w:p w14:paraId="6924461D" w14:textId="63CF07D7" w:rsidR="00B613BD" w:rsidRPr="00B4326C" w:rsidRDefault="00A777D8" w:rsidP="00D00B10">
            <w:pPr>
              <w:cnfStyle w:val="000000100000" w:firstRow="0" w:lastRow="0" w:firstColumn="0" w:lastColumn="0" w:oddVBand="0" w:evenVBand="0" w:oddHBand="1" w:evenHBand="0" w:firstRowFirstColumn="0" w:firstRowLastColumn="0" w:lastRowFirstColumn="0" w:lastRowLastColumn="0"/>
            </w:pPr>
            <w:r w:rsidRPr="00B4326C">
              <w:t>F-U-C29</w:t>
            </w:r>
          </w:p>
        </w:tc>
      </w:tr>
      <w:tr w:rsidR="00B613BD" w:rsidRPr="00B4326C" w14:paraId="59A69A49" w14:textId="77777777" w:rsidTr="00A777D8">
        <w:trPr>
          <w:cantSplit/>
        </w:trPr>
        <w:tc>
          <w:tcPr>
            <w:cnfStyle w:val="001000000000" w:firstRow="0" w:lastRow="0" w:firstColumn="1" w:lastColumn="0" w:oddVBand="0" w:evenVBand="0" w:oddHBand="0" w:evenHBand="0" w:firstRowFirstColumn="0" w:firstRowLastColumn="0" w:lastRowFirstColumn="0" w:lastRowLastColumn="0"/>
            <w:tcW w:w="2235" w:type="dxa"/>
            <w:tcBorders>
              <w:top w:val="single" w:sz="4" w:space="0" w:color="000000"/>
              <w:right w:val="single" w:sz="4" w:space="0" w:color="000000"/>
            </w:tcBorders>
          </w:tcPr>
          <w:p w14:paraId="0F6A97F8" w14:textId="77777777" w:rsidR="00B613BD" w:rsidRPr="00B4326C" w:rsidRDefault="00B613BD" w:rsidP="00D00B10">
            <w:pPr>
              <w:rPr>
                <w:b/>
                <w:bCs/>
                <w:i w:val="0"/>
                <w:iCs w:val="0"/>
              </w:rPr>
            </w:pPr>
            <w:r w:rsidRPr="00B4326C">
              <w:rPr>
                <w:b/>
                <w:bCs/>
                <w:i w:val="0"/>
                <w:iCs w:val="0"/>
              </w:rPr>
              <w:t>Estado</w:t>
            </w:r>
          </w:p>
        </w:tc>
        <w:tc>
          <w:tcPr>
            <w:tcW w:w="6409" w:type="dxa"/>
            <w:tcBorders>
              <w:top w:val="single" w:sz="4" w:space="0" w:color="000000"/>
              <w:left w:val="single" w:sz="4" w:space="0" w:color="000000"/>
              <w:bottom w:val="single" w:sz="4" w:space="0" w:color="000000"/>
              <w:right w:val="single" w:sz="4" w:space="0" w:color="000000"/>
            </w:tcBorders>
            <w:shd w:val="clear" w:color="auto" w:fill="92D050"/>
          </w:tcPr>
          <w:p w14:paraId="0754C217" w14:textId="1BB0ABDD" w:rsidR="00B613BD" w:rsidRPr="00B4326C" w:rsidRDefault="00A777D8" w:rsidP="00D00B10">
            <w:pPr>
              <w:cnfStyle w:val="000000000000" w:firstRow="0" w:lastRow="0" w:firstColumn="0" w:lastColumn="0" w:oddVBand="0" w:evenVBand="0" w:oddHBand="0" w:evenHBand="0" w:firstRowFirstColumn="0" w:firstRowLastColumn="0" w:lastRowFirstColumn="0" w:lastRowLastColumn="0"/>
            </w:pPr>
            <w:r w:rsidRPr="00B4326C">
              <w:t>OK</w:t>
            </w:r>
          </w:p>
        </w:tc>
      </w:tr>
    </w:tbl>
    <w:p w14:paraId="088CF233" w14:textId="77777777" w:rsidR="00B613BD" w:rsidRPr="00B4326C" w:rsidRDefault="00B613BD" w:rsidP="00B613BD"/>
    <w:p w14:paraId="0873FE65" w14:textId="73D301E3" w:rsidR="00A777D8" w:rsidRPr="00B4326C" w:rsidRDefault="00A777D8" w:rsidP="00A777D8">
      <w:pPr>
        <w:pStyle w:val="TtuloTablaING"/>
      </w:pPr>
      <w:bookmarkStart w:id="170" w:name="_Toc169177229"/>
      <w:r w:rsidRPr="00B4326C">
        <w:t>Tabla 5.13.</w:t>
      </w:r>
      <w:r w:rsidRPr="00B4326C">
        <w:br/>
        <w:t>CP-12</w:t>
      </w:r>
      <w:bookmarkEnd w:id="170"/>
    </w:p>
    <w:tbl>
      <w:tblPr>
        <w:tblStyle w:val="Tablaconcuadrcula3-nfasis3"/>
        <w:tblW w:w="0" w:type="auto"/>
        <w:tblLook w:val="0480" w:firstRow="0" w:lastRow="0" w:firstColumn="1" w:lastColumn="0" w:noHBand="0" w:noVBand="1"/>
      </w:tblPr>
      <w:tblGrid>
        <w:gridCol w:w="2235"/>
        <w:gridCol w:w="6409"/>
      </w:tblGrid>
      <w:tr w:rsidR="00A777D8" w:rsidRPr="00B4326C" w14:paraId="752CDB0F" w14:textId="77777777" w:rsidTr="00D00B1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235" w:type="dxa"/>
            <w:tcBorders>
              <w:bottom w:val="single" w:sz="4" w:space="0" w:color="000000"/>
              <w:right w:val="single" w:sz="4" w:space="0" w:color="000000"/>
            </w:tcBorders>
          </w:tcPr>
          <w:p w14:paraId="695B244D" w14:textId="77777777" w:rsidR="00A777D8" w:rsidRPr="00B4326C" w:rsidRDefault="00A777D8" w:rsidP="00D00B10">
            <w:pPr>
              <w:rPr>
                <w:b/>
                <w:bCs/>
                <w:i w:val="0"/>
                <w:iCs w:val="0"/>
              </w:rPr>
            </w:pPr>
            <w:r w:rsidRPr="00B4326C">
              <w:rPr>
                <w:b/>
                <w:bCs/>
                <w:i w:val="0"/>
                <w:iCs w:val="0"/>
              </w:rPr>
              <w:t>Identificador</w:t>
            </w:r>
          </w:p>
        </w:tc>
        <w:tc>
          <w:tcPr>
            <w:tcW w:w="6409" w:type="dxa"/>
            <w:tcBorders>
              <w:top w:val="single" w:sz="4" w:space="0" w:color="000000"/>
              <w:left w:val="single" w:sz="4" w:space="0" w:color="000000"/>
              <w:bottom w:val="single" w:sz="4" w:space="0" w:color="000000"/>
              <w:right w:val="single" w:sz="4" w:space="0" w:color="000000"/>
            </w:tcBorders>
          </w:tcPr>
          <w:p w14:paraId="688C9B40" w14:textId="7E958D92" w:rsidR="00A777D8" w:rsidRPr="00B4326C" w:rsidRDefault="00A777D8" w:rsidP="00D00B10">
            <w:pPr>
              <w:cnfStyle w:val="000000100000" w:firstRow="0" w:lastRow="0" w:firstColumn="0" w:lastColumn="0" w:oddVBand="0" w:evenVBand="0" w:oddHBand="1" w:evenHBand="0" w:firstRowFirstColumn="0" w:firstRowLastColumn="0" w:lastRowFirstColumn="0" w:lastRowLastColumn="0"/>
            </w:pPr>
            <w:r w:rsidRPr="00B4326C">
              <w:t>CP-12</w:t>
            </w:r>
          </w:p>
        </w:tc>
      </w:tr>
      <w:tr w:rsidR="00A777D8" w:rsidRPr="00B4326C" w14:paraId="206A7CCA" w14:textId="77777777" w:rsidTr="00D00B10">
        <w:trPr>
          <w:cantSplit/>
        </w:trPr>
        <w:tc>
          <w:tcPr>
            <w:cnfStyle w:val="001000000000" w:firstRow="0" w:lastRow="0" w:firstColumn="1" w:lastColumn="0" w:oddVBand="0" w:evenVBand="0" w:oddHBand="0" w:evenHBand="0" w:firstRowFirstColumn="0" w:firstRowLastColumn="0" w:lastRowFirstColumn="0" w:lastRowLastColumn="0"/>
            <w:tcW w:w="2235" w:type="dxa"/>
            <w:tcBorders>
              <w:top w:val="single" w:sz="4" w:space="0" w:color="000000"/>
              <w:bottom w:val="single" w:sz="4" w:space="0" w:color="000000"/>
              <w:right w:val="single" w:sz="4" w:space="0" w:color="000000"/>
            </w:tcBorders>
          </w:tcPr>
          <w:p w14:paraId="54DCD578" w14:textId="77777777" w:rsidR="00A777D8" w:rsidRPr="00B4326C" w:rsidRDefault="00A777D8" w:rsidP="00D00B10">
            <w:pPr>
              <w:rPr>
                <w:b/>
                <w:bCs/>
                <w:i w:val="0"/>
                <w:iCs w:val="0"/>
              </w:rPr>
            </w:pPr>
            <w:r w:rsidRPr="00B4326C">
              <w:rPr>
                <w:b/>
                <w:bCs/>
                <w:i w:val="0"/>
                <w:iCs w:val="0"/>
              </w:rPr>
              <w:t>Descripción</w:t>
            </w:r>
          </w:p>
        </w:tc>
        <w:tc>
          <w:tcPr>
            <w:tcW w:w="6409" w:type="dxa"/>
            <w:tcBorders>
              <w:top w:val="single" w:sz="4" w:space="0" w:color="000000"/>
              <w:left w:val="single" w:sz="4" w:space="0" w:color="000000"/>
              <w:bottom w:val="single" w:sz="4" w:space="0" w:color="000000"/>
              <w:right w:val="single" w:sz="4" w:space="0" w:color="000000"/>
            </w:tcBorders>
          </w:tcPr>
          <w:p w14:paraId="36F642B9" w14:textId="02089B6A" w:rsidR="00A777D8" w:rsidRPr="00B4326C" w:rsidRDefault="00A777D8" w:rsidP="00D00B10">
            <w:pPr>
              <w:cnfStyle w:val="000000000000" w:firstRow="0" w:lastRow="0" w:firstColumn="0" w:lastColumn="0" w:oddVBand="0" w:evenVBand="0" w:oddHBand="0" w:evenHBand="0" w:firstRowFirstColumn="0" w:firstRowLastColumn="0" w:lastRowFirstColumn="0" w:lastRowLastColumn="0"/>
            </w:pPr>
            <w:r w:rsidRPr="00B4326C">
              <w:t>Comprobación del funcionamiento del botón del modo multijugador.</w:t>
            </w:r>
          </w:p>
        </w:tc>
      </w:tr>
      <w:tr w:rsidR="00A777D8" w:rsidRPr="00B4326C" w14:paraId="3BA760D6" w14:textId="77777777" w:rsidTr="00D00B1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235" w:type="dxa"/>
            <w:tcBorders>
              <w:top w:val="single" w:sz="4" w:space="0" w:color="000000"/>
              <w:bottom w:val="single" w:sz="4" w:space="0" w:color="000000"/>
              <w:right w:val="single" w:sz="4" w:space="0" w:color="000000"/>
            </w:tcBorders>
          </w:tcPr>
          <w:p w14:paraId="30421319" w14:textId="77777777" w:rsidR="00A777D8" w:rsidRPr="00B4326C" w:rsidRDefault="00A777D8" w:rsidP="00D00B10">
            <w:pPr>
              <w:rPr>
                <w:b/>
                <w:bCs/>
                <w:i w:val="0"/>
                <w:iCs w:val="0"/>
              </w:rPr>
            </w:pPr>
            <w:r w:rsidRPr="00B4326C">
              <w:rPr>
                <w:b/>
                <w:bCs/>
                <w:i w:val="0"/>
                <w:iCs w:val="0"/>
              </w:rPr>
              <w:t>Resultado esperado</w:t>
            </w:r>
          </w:p>
        </w:tc>
        <w:tc>
          <w:tcPr>
            <w:tcW w:w="6409" w:type="dxa"/>
            <w:tcBorders>
              <w:top w:val="single" w:sz="4" w:space="0" w:color="000000"/>
              <w:left w:val="single" w:sz="4" w:space="0" w:color="000000"/>
              <w:bottom w:val="single" w:sz="4" w:space="0" w:color="000000"/>
              <w:right w:val="single" w:sz="4" w:space="0" w:color="000000"/>
            </w:tcBorders>
          </w:tcPr>
          <w:p w14:paraId="71E36505" w14:textId="190F8AAC" w:rsidR="00A777D8" w:rsidRPr="00B4326C" w:rsidRDefault="00A777D8" w:rsidP="00D00B10">
            <w:pPr>
              <w:cnfStyle w:val="000000100000" w:firstRow="0" w:lastRow="0" w:firstColumn="0" w:lastColumn="0" w:oddVBand="0" w:evenVBand="0" w:oddHBand="1" w:evenHBand="0" w:firstRowFirstColumn="0" w:firstRowLastColumn="0" w:lastRowFirstColumn="0" w:lastRowLastColumn="0"/>
            </w:pPr>
            <w:r w:rsidRPr="00B4326C">
              <w:t>Cuando el usuario acciona el botón del modo multijugador, el sistema abre otro menú, que permite crear una sala o unirse a una existente.</w:t>
            </w:r>
          </w:p>
        </w:tc>
      </w:tr>
      <w:tr w:rsidR="00A777D8" w:rsidRPr="00B4326C" w14:paraId="59C016CA" w14:textId="77777777" w:rsidTr="00D00B10">
        <w:trPr>
          <w:cantSplit/>
        </w:trPr>
        <w:tc>
          <w:tcPr>
            <w:cnfStyle w:val="001000000000" w:firstRow="0" w:lastRow="0" w:firstColumn="1" w:lastColumn="0" w:oddVBand="0" w:evenVBand="0" w:oddHBand="0" w:evenHBand="0" w:firstRowFirstColumn="0" w:firstRowLastColumn="0" w:lastRowFirstColumn="0" w:lastRowLastColumn="0"/>
            <w:tcW w:w="2235" w:type="dxa"/>
            <w:tcBorders>
              <w:top w:val="single" w:sz="4" w:space="0" w:color="000000"/>
              <w:bottom w:val="single" w:sz="4" w:space="0" w:color="000000"/>
              <w:right w:val="single" w:sz="4" w:space="0" w:color="000000"/>
            </w:tcBorders>
          </w:tcPr>
          <w:p w14:paraId="1F3ABA80" w14:textId="77777777" w:rsidR="00A777D8" w:rsidRPr="00B4326C" w:rsidRDefault="00A777D8" w:rsidP="00D00B10">
            <w:pPr>
              <w:rPr>
                <w:b/>
                <w:bCs/>
                <w:i w:val="0"/>
                <w:iCs w:val="0"/>
              </w:rPr>
            </w:pPr>
            <w:r w:rsidRPr="00B4326C">
              <w:rPr>
                <w:b/>
                <w:bCs/>
                <w:i w:val="0"/>
                <w:iCs w:val="0"/>
              </w:rPr>
              <w:t>Resultado obtenido</w:t>
            </w:r>
          </w:p>
        </w:tc>
        <w:tc>
          <w:tcPr>
            <w:tcW w:w="6409" w:type="dxa"/>
            <w:tcBorders>
              <w:top w:val="single" w:sz="4" w:space="0" w:color="000000"/>
              <w:left w:val="single" w:sz="4" w:space="0" w:color="000000"/>
              <w:bottom w:val="single" w:sz="4" w:space="0" w:color="000000"/>
              <w:right w:val="single" w:sz="4" w:space="0" w:color="000000"/>
            </w:tcBorders>
          </w:tcPr>
          <w:p w14:paraId="2B11824A" w14:textId="72A587DA" w:rsidR="00A777D8" w:rsidRPr="00B4326C" w:rsidRDefault="00A777D8" w:rsidP="00D00B10">
            <w:pPr>
              <w:cnfStyle w:val="000000000000" w:firstRow="0" w:lastRow="0" w:firstColumn="0" w:lastColumn="0" w:oddVBand="0" w:evenVBand="0" w:oddHBand="0" w:evenHBand="0" w:firstRowFirstColumn="0" w:firstRowLastColumn="0" w:lastRowFirstColumn="0" w:lastRowLastColumn="0"/>
            </w:pPr>
            <w:r w:rsidRPr="00B4326C">
              <w:t xml:space="preserve">Al pulsar el botón del multijugador, se carga el menú correspondiente, mostrando al jugador dos botones, uno para crear un </w:t>
            </w:r>
            <w:r w:rsidRPr="00B4326C">
              <w:rPr>
                <w:i/>
                <w:iCs/>
              </w:rPr>
              <w:t>lobby</w:t>
            </w:r>
            <w:r w:rsidRPr="00B4326C">
              <w:t xml:space="preserve"> y otro para unirse a uno existente.</w:t>
            </w:r>
          </w:p>
        </w:tc>
      </w:tr>
      <w:tr w:rsidR="00A777D8" w:rsidRPr="00B4326C" w14:paraId="2D7E4347" w14:textId="77777777" w:rsidTr="00D00B1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235" w:type="dxa"/>
            <w:tcBorders>
              <w:top w:val="single" w:sz="4" w:space="0" w:color="000000"/>
              <w:bottom w:val="single" w:sz="4" w:space="0" w:color="000000"/>
              <w:right w:val="single" w:sz="4" w:space="0" w:color="000000"/>
            </w:tcBorders>
          </w:tcPr>
          <w:p w14:paraId="39372F48" w14:textId="77777777" w:rsidR="00A777D8" w:rsidRPr="00B4326C" w:rsidRDefault="00A777D8" w:rsidP="00D00B10">
            <w:pPr>
              <w:rPr>
                <w:b/>
                <w:bCs/>
                <w:i w:val="0"/>
                <w:iCs w:val="0"/>
              </w:rPr>
            </w:pPr>
            <w:r w:rsidRPr="00B4326C">
              <w:rPr>
                <w:b/>
                <w:bCs/>
                <w:i w:val="0"/>
                <w:iCs w:val="0"/>
              </w:rPr>
              <w:t>Requisitos asociados</w:t>
            </w:r>
          </w:p>
        </w:tc>
        <w:tc>
          <w:tcPr>
            <w:tcW w:w="6409" w:type="dxa"/>
            <w:tcBorders>
              <w:top w:val="single" w:sz="4" w:space="0" w:color="000000"/>
              <w:left w:val="single" w:sz="4" w:space="0" w:color="000000"/>
              <w:bottom w:val="single" w:sz="4" w:space="0" w:color="000000"/>
              <w:right w:val="single" w:sz="4" w:space="0" w:color="000000"/>
            </w:tcBorders>
          </w:tcPr>
          <w:p w14:paraId="151DA637" w14:textId="0DAB907C" w:rsidR="00A777D8" w:rsidRPr="00B4326C" w:rsidRDefault="00A777D8" w:rsidP="00D00B10">
            <w:pPr>
              <w:cnfStyle w:val="000000100000" w:firstRow="0" w:lastRow="0" w:firstColumn="0" w:lastColumn="0" w:oddVBand="0" w:evenVBand="0" w:oddHBand="1" w:evenHBand="0" w:firstRowFirstColumn="0" w:firstRowLastColumn="0" w:lastRowFirstColumn="0" w:lastRowLastColumn="0"/>
            </w:pPr>
            <w:r w:rsidRPr="00B4326C">
              <w:t>F-U-C30</w:t>
            </w:r>
            <w:r w:rsidRPr="00B4326C">
              <w:br/>
              <w:t>F-S-C31</w:t>
            </w:r>
          </w:p>
        </w:tc>
      </w:tr>
      <w:tr w:rsidR="00A777D8" w:rsidRPr="00B4326C" w14:paraId="4CDADB3A" w14:textId="77777777" w:rsidTr="00A777D8">
        <w:trPr>
          <w:cantSplit/>
        </w:trPr>
        <w:tc>
          <w:tcPr>
            <w:cnfStyle w:val="001000000000" w:firstRow="0" w:lastRow="0" w:firstColumn="1" w:lastColumn="0" w:oddVBand="0" w:evenVBand="0" w:oddHBand="0" w:evenHBand="0" w:firstRowFirstColumn="0" w:firstRowLastColumn="0" w:lastRowFirstColumn="0" w:lastRowLastColumn="0"/>
            <w:tcW w:w="2235" w:type="dxa"/>
            <w:tcBorders>
              <w:top w:val="single" w:sz="4" w:space="0" w:color="000000"/>
              <w:right w:val="single" w:sz="4" w:space="0" w:color="000000"/>
            </w:tcBorders>
          </w:tcPr>
          <w:p w14:paraId="5FE7D694" w14:textId="77777777" w:rsidR="00A777D8" w:rsidRPr="00B4326C" w:rsidRDefault="00A777D8" w:rsidP="00D00B10">
            <w:pPr>
              <w:rPr>
                <w:b/>
                <w:bCs/>
                <w:i w:val="0"/>
                <w:iCs w:val="0"/>
              </w:rPr>
            </w:pPr>
            <w:r w:rsidRPr="00B4326C">
              <w:rPr>
                <w:b/>
                <w:bCs/>
                <w:i w:val="0"/>
                <w:iCs w:val="0"/>
              </w:rPr>
              <w:t>Estado</w:t>
            </w:r>
          </w:p>
        </w:tc>
        <w:tc>
          <w:tcPr>
            <w:tcW w:w="6409" w:type="dxa"/>
            <w:tcBorders>
              <w:top w:val="single" w:sz="4" w:space="0" w:color="000000"/>
              <w:left w:val="single" w:sz="4" w:space="0" w:color="000000"/>
              <w:bottom w:val="single" w:sz="4" w:space="0" w:color="000000"/>
              <w:right w:val="single" w:sz="4" w:space="0" w:color="000000"/>
            </w:tcBorders>
            <w:shd w:val="clear" w:color="auto" w:fill="92D050"/>
          </w:tcPr>
          <w:p w14:paraId="5C1FD929" w14:textId="6BCD5488" w:rsidR="00A777D8" w:rsidRPr="00B4326C" w:rsidRDefault="00A777D8" w:rsidP="00D00B10">
            <w:pPr>
              <w:cnfStyle w:val="000000000000" w:firstRow="0" w:lastRow="0" w:firstColumn="0" w:lastColumn="0" w:oddVBand="0" w:evenVBand="0" w:oddHBand="0" w:evenHBand="0" w:firstRowFirstColumn="0" w:firstRowLastColumn="0" w:lastRowFirstColumn="0" w:lastRowLastColumn="0"/>
            </w:pPr>
            <w:r w:rsidRPr="00B4326C">
              <w:t>OK</w:t>
            </w:r>
          </w:p>
        </w:tc>
      </w:tr>
    </w:tbl>
    <w:p w14:paraId="6A3C3152" w14:textId="77777777" w:rsidR="00A777D8" w:rsidRPr="00B4326C" w:rsidRDefault="00A777D8" w:rsidP="00A777D8"/>
    <w:p w14:paraId="1D24F4D6" w14:textId="77777777" w:rsidR="00A777D8" w:rsidRPr="00B4326C" w:rsidRDefault="00A777D8" w:rsidP="00A777D8"/>
    <w:p w14:paraId="51D42432" w14:textId="626A1182" w:rsidR="00A777D8" w:rsidRPr="00B4326C" w:rsidRDefault="00A777D8" w:rsidP="00A777D8">
      <w:pPr>
        <w:pStyle w:val="TtuloTablaING"/>
      </w:pPr>
      <w:bookmarkStart w:id="171" w:name="_Toc169177230"/>
      <w:r w:rsidRPr="00B4326C">
        <w:lastRenderedPageBreak/>
        <w:t>Tabla 5.14</w:t>
      </w:r>
      <w:r w:rsidR="00E9138D" w:rsidRPr="00B4326C">
        <w:t>.</w:t>
      </w:r>
      <w:r w:rsidRPr="00B4326C">
        <w:br/>
        <w:t>CP-13</w:t>
      </w:r>
      <w:bookmarkEnd w:id="171"/>
    </w:p>
    <w:tbl>
      <w:tblPr>
        <w:tblStyle w:val="Tablaconcuadrcula3-nfasis3"/>
        <w:tblW w:w="0" w:type="auto"/>
        <w:tblLook w:val="0480" w:firstRow="0" w:lastRow="0" w:firstColumn="1" w:lastColumn="0" w:noHBand="0" w:noVBand="1"/>
      </w:tblPr>
      <w:tblGrid>
        <w:gridCol w:w="2235"/>
        <w:gridCol w:w="6409"/>
      </w:tblGrid>
      <w:tr w:rsidR="00A777D8" w:rsidRPr="00B4326C" w14:paraId="24FB1176" w14:textId="77777777" w:rsidTr="00D00B1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235" w:type="dxa"/>
            <w:tcBorders>
              <w:bottom w:val="single" w:sz="4" w:space="0" w:color="000000"/>
              <w:right w:val="single" w:sz="4" w:space="0" w:color="000000"/>
            </w:tcBorders>
          </w:tcPr>
          <w:p w14:paraId="148EB044" w14:textId="77777777" w:rsidR="00A777D8" w:rsidRPr="00B4326C" w:rsidRDefault="00A777D8" w:rsidP="00D00B10">
            <w:pPr>
              <w:rPr>
                <w:b/>
                <w:bCs/>
                <w:i w:val="0"/>
                <w:iCs w:val="0"/>
              </w:rPr>
            </w:pPr>
            <w:r w:rsidRPr="00B4326C">
              <w:rPr>
                <w:b/>
                <w:bCs/>
                <w:i w:val="0"/>
                <w:iCs w:val="0"/>
              </w:rPr>
              <w:t>Identificador</w:t>
            </w:r>
          </w:p>
        </w:tc>
        <w:tc>
          <w:tcPr>
            <w:tcW w:w="6409" w:type="dxa"/>
            <w:tcBorders>
              <w:top w:val="single" w:sz="4" w:space="0" w:color="000000"/>
              <w:left w:val="single" w:sz="4" w:space="0" w:color="000000"/>
              <w:bottom w:val="single" w:sz="4" w:space="0" w:color="000000"/>
              <w:right w:val="single" w:sz="4" w:space="0" w:color="000000"/>
            </w:tcBorders>
          </w:tcPr>
          <w:p w14:paraId="410CD959" w14:textId="01CB6D64" w:rsidR="00A777D8" w:rsidRPr="00B4326C" w:rsidRDefault="00A777D8" w:rsidP="00D00B10">
            <w:pPr>
              <w:cnfStyle w:val="000000100000" w:firstRow="0" w:lastRow="0" w:firstColumn="0" w:lastColumn="0" w:oddVBand="0" w:evenVBand="0" w:oddHBand="1" w:evenHBand="0" w:firstRowFirstColumn="0" w:firstRowLastColumn="0" w:lastRowFirstColumn="0" w:lastRowLastColumn="0"/>
            </w:pPr>
            <w:r w:rsidRPr="00B4326C">
              <w:t>CP-13</w:t>
            </w:r>
          </w:p>
        </w:tc>
      </w:tr>
      <w:tr w:rsidR="00A777D8" w:rsidRPr="00B4326C" w14:paraId="1B4616B7" w14:textId="77777777" w:rsidTr="00D00B10">
        <w:trPr>
          <w:cantSplit/>
        </w:trPr>
        <w:tc>
          <w:tcPr>
            <w:cnfStyle w:val="001000000000" w:firstRow="0" w:lastRow="0" w:firstColumn="1" w:lastColumn="0" w:oddVBand="0" w:evenVBand="0" w:oddHBand="0" w:evenHBand="0" w:firstRowFirstColumn="0" w:firstRowLastColumn="0" w:lastRowFirstColumn="0" w:lastRowLastColumn="0"/>
            <w:tcW w:w="2235" w:type="dxa"/>
            <w:tcBorders>
              <w:top w:val="single" w:sz="4" w:space="0" w:color="000000"/>
              <w:bottom w:val="single" w:sz="4" w:space="0" w:color="000000"/>
              <w:right w:val="single" w:sz="4" w:space="0" w:color="000000"/>
            </w:tcBorders>
          </w:tcPr>
          <w:p w14:paraId="4ED9A572" w14:textId="77777777" w:rsidR="00A777D8" w:rsidRPr="00B4326C" w:rsidRDefault="00A777D8" w:rsidP="00D00B10">
            <w:pPr>
              <w:rPr>
                <w:b/>
                <w:bCs/>
                <w:i w:val="0"/>
                <w:iCs w:val="0"/>
              </w:rPr>
            </w:pPr>
            <w:r w:rsidRPr="00B4326C">
              <w:rPr>
                <w:b/>
                <w:bCs/>
                <w:i w:val="0"/>
                <w:iCs w:val="0"/>
              </w:rPr>
              <w:t>Descripción</w:t>
            </w:r>
          </w:p>
        </w:tc>
        <w:tc>
          <w:tcPr>
            <w:tcW w:w="6409" w:type="dxa"/>
            <w:tcBorders>
              <w:top w:val="single" w:sz="4" w:space="0" w:color="000000"/>
              <w:left w:val="single" w:sz="4" w:space="0" w:color="000000"/>
              <w:bottom w:val="single" w:sz="4" w:space="0" w:color="000000"/>
              <w:right w:val="single" w:sz="4" w:space="0" w:color="000000"/>
            </w:tcBorders>
          </w:tcPr>
          <w:p w14:paraId="0EACEE7E" w14:textId="2C43FC51" w:rsidR="00A777D8" w:rsidRPr="00B4326C" w:rsidRDefault="00A777D8" w:rsidP="00D00B10">
            <w:pPr>
              <w:cnfStyle w:val="000000000000" w:firstRow="0" w:lastRow="0" w:firstColumn="0" w:lastColumn="0" w:oddVBand="0" w:evenVBand="0" w:oddHBand="0" w:evenHBand="0" w:firstRowFirstColumn="0" w:firstRowLastColumn="0" w:lastRowFirstColumn="0" w:lastRowLastColumn="0"/>
            </w:pPr>
            <w:r w:rsidRPr="00B4326C">
              <w:t>Comprobación de la creación de una sala de juego.</w:t>
            </w:r>
          </w:p>
        </w:tc>
      </w:tr>
      <w:tr w:rsidR="00A777D8" w:rsidRPr="00B4326C" w14:paraId="55B16306" w14:textId="77777777" w:rsidTr="00D00B1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235" w:type="dxa"/>
            <w:tcBorders>
              <w:top w:val="single" w:sz="4" w:space="0" w:color="000000"/>
              <w:bottom w:val="single" w:sz="4" w:space="0" w:color="000000"/>
              <w:right w:val="single" w:sz="4" w:space="0" w:color="000000"/>
            </w:tcBorders>
          </w:tcPr>
          <w:p w14:paraId="6AE23422" w14:textId="77777777" w:rsidR="00A777D8" w:rsidRPr="00B4326C" w:rsidRDefault="00A777D8" w:rsidP="00D00B10">
            <w:pPr>
              <w:rPr>
                <w:b/>
                <w:bCs/>
                <w:i w:val="0"/>
                <w:iCs w:val="0"/>
              </w:rPr>
            </w:pPr>
            <w:r w:rsidRPr="00B4326C">
              <w:rPr>
                <w:b/>
                <w:bCs/>
                <w:i w:val="0"/>
                <w:iCs w:val="0"/>
              </w:rPr>
              <w:t>Resultado esperado</w:t>
            </w:r>
          </w:p>
        </w:tc>
        <w:tc>
          <w:tcPr>
            <w:tcW w:w="6409" w:type="dxa"/>
            <w:tcBorders>
              <w:top w:val="single" w:sz="4" w:space="0" w:color="000000"/>
              <w:left w:val="single" w:sz="4" w:space="0" w:color="000000"/>
              <w:bottom w:val="single" w:sz="4" w:space="0" w:color="000000"/>
              <w:right w:val="single" w:sz="4" w:space="0" w:color="000000"/>
            </w:tcBorders>
          </w:tcPr>
          <w:p w14:paraId="02F6EB66" w14:textId="2B4F3118" w:rsidR="00A777D8" w:rsidRPr="00B4326C" w:rsidRDefault="00A777D8" w:rsidP="00D00B10">
            <w:pPr>
              <w:cnfStyle w:val="000000100000" w:firstRow="0" w:lastRow="0" w:firstColumn="0" w:lastColumn="0" w:oddVBand="0" w:evenVBand="0" w:oddHBand="1" w:evenHBand="0" w:firstRowFirstColumn="0" w:firstRowLastColumn="0" w:lastRowFirstColumn="0" w:lastRowLastColumn="0"/>
            </w:pPr>
            <w:r w:rsidRPr="00B4326C">
              <w:t xml:space="preserve">Cuando el jugador presiona el botón para crear un </w:t>
            </w:r>
            <w:r w:rsidRPr="00B4326C">
              <w:rPr>
                <w:i/>
                <w:iCs/>
              </w:rPr>
              <w:t>lobby</w:t>
            </w:r>
            <w:r w:rsidRPr="00B4326C">
              <w:t>, el sistema le garantiza una sala, cambiando el menú al correspondiente, donde le mostrará el código de la sala.</w:t>
            </w:r>
          </w:p>
        </w:tc>
      </w:tr>
      <w:tr w:rsidR="00A777D8" w:rsidRPr="00B4326C" w14:paraId="308011D5" w14:textId="77777777" w:rsidTr="00D00B10">
        <w:trPr>
          <w:cantSplit/>
        </w:trPr>
        <w:tc>
          <w:tcPr>
            <w:cnfStyle w:val="001000000000" w:firstRow="0" w:lastRow="0" w:firstColumn="1" w:lastColumn="0" w:oddVBand="0" w:evenVBand="0" w:oddHBand="0" w:evenHBand="0" w:firstRowFirstColumn="0" w:firstRowLastColumn="0" w:lastRowFirstColumn="0" w:lastRowLastColumn="0"/>
            <w:tcW w:w="2235" w:type="dxa"/>
            <w:tcBorders>
              <w:top w:val="single" w:sz="4" w:space="0" w:color="000000"/>
              <w:bottom w:val="single" w:sz="4" w:space="0" w:color="000000"/>
              <w:right w:val="single" w:sz="4" w:space="0" w:color="000000"/>
            </w:tcBorders>
          </w:tcPr>
          <w:p w14:paraId="1130B527" w14:textId="77777777" w:rsidR="00A777D8" w:rsidRPr="00B4326C" w:rsidRDefault="00A777D8" w:rsidP="00D00B10">
            <w:pPr>
              <w:rPr>
                <w:b/>
                <w:bCs/>
                <w:i w:val="0"/>
                <w:iCs w:val="0"/>
              </w:rPr>
            </w:pPr>
            <w:r w:rsidRPr="00B4326C">
              <w:rPr>
                <w:b/>
                <w:bCs/>
                <w:i w:val="0"/>
                <w:iCs w:val="0"/>
              </w:rPr>
              <w:t>Resultado obtenido</w:t>
            </w:r>
          </w:p>
        </w:tc>
        <w:tc>
          <w:tcPr>
            <w:tcW w:w="6409" w:type="dxa"/>
            <w:tcBorders>
              <w:top w:val="single" w:sz="4" w:space="0" w:color="000000"/>
              <w:left w:val="single" w:sz="4" w:space="0" w:color="000000"/>
              <w:bottom w:val="single" w:sz="4" w:space="0" w:color="000000"/>
              <w:right w:val="single" w:sz="4" w:space="0" w:color="000000"/>
            </w:tcBorders>
          </w:tcPr>
          <w:p w14:paraId="14A246BA" w14:textId="11F723E9" w:rsidR="00A777D8" w:rsidRPr="00B4326C" w:rsidRDefault="00A777D8" w:rsidP="00D00B10">
            <w:pPr>
              <w:cnfStyle w:val="000000000000" w:firstRow="0" w:lastRow="0" w:firstColumn="0" w:lastColumn="0" w:oddVBand="0" w:evenVBand="0" w:oddHBand="0" w:evenHBand="0" w:firstRowFirstColumn="0" w:firstRowLastColumn="0" w:lastRowFirstColumn="0" w:lastRowLastColumn="0"/>
            </w:pPr>
            <w:r w:rsidRPr="00B4326C">
              <w:t xml:space="preserve">Al pulsar el botón de crear la sala, el sistema, tras un breve instante, cambia la escena a la correspondiente. En esta escena, el jugador puede cambiar su nombre, volver al menú principal, o copiar el código de la sala para que otro jugador se una al </w:t>
            </w:r>
            <w:r w:rsidRPr="00B4326C">
              <w:rPr>
                <w:i/>
                <w:iCs/>
              </w:rPr>
              <w:t>lobby</w:t>
            </w:r>
            <w:r w:rsidRPr="00B4326C">
              <w:t xml:space="preserve"> que acaba de crear.</w:t>
            </w:r>
          </w:p>
        </w:tc>
      </w:tr>
      <w:tr w:rsidR="00A777D8" w:rsidRPr="00B4326C" w14:paraId="1928CE42" w14:textId="77777777" w:rsidTr="00D00B1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235" w:type="dxa"/>
            <w:tcBorders>
              <w:top w:val="single" w:sz="4" w:space="0" w:color="000000"/>
              <w:bottom w:val="single" w:sz="4" w:space="0" w:color="000000"/>
              <w:right w:val="single" w:sz="4" w:space="0" w:color="000000"/>
            </w:tcBorders>
          </w:tcPr>
          <w:p w14:paraId="3C38DE10" w14:textId="77777777" w:rsidR="00A777D8" w:rsidRPr="00B4326C" w:rsidRDefault="00A777D8" w:rsidP="00D00B10">
            <w:pPr>
              <w:rPr>
                <w:b/>
                <w:bCs/>
                <w:i w:val="0"/>
                <w:iCs w:val="0"/>
              </w:rPr>
            </w:pPr>
            <w:r w:rsidRPr="00B4326C">
              <w:rPr>
                <w:b/>
                <w:bCs/>
                <w:i w:val="0"/>
                <w:iCs w:val="0"/>
              </w:rPr>
              <w:t>Requisitos asociados</w:t>
            </w:r>
          </w:p>
        </w:tc>
        <w:tc>
          <w:tcPr>
            <w:tcW w:w="6409" w:type="dxa"/>
            <w:tcBorders>
              <w:top w:val="single" w:sz="4" w:space="0" w:color="000000"/>
              <w:left w:val="single" w:sz="4" w:space="0" w:color="000000"/>
              <w:bottom w:val="single" w:sz="4" w:space="0" w:color="000000"/>
              <w:right w:val="single" w:sz="4" w:space="0" w:color="000000"/>
            </w:tcBorders>
          </w:tcPr>
          <w:p w14:paraId="6CABE2CD" w14:textId="316E7707" w:rsidR="00A777D8" w:rsidRPr="00B4326C" w:rsidRDefault="00A777D8" w:rsidP="00D00B10">
            <w:pPr>
              <w:cnfStyle w:val="000000100000" w:firstRow="0" w:lastRow="0" w:firstColumn="0" w:lastColumn="0" w:oddVBand="0" w:evenVBand="0" w:oddHBand="1" w:evenHBand="0" w:firstRowFirstColumn="0" w:firstRowLastColumn="0" w:lastRowFirstColumn="0" w:lastRowLastColumn="0"/>
            </w:pPr>
            <w:r w:rsidRPr="00B4326C">
              <w:t>F-S-C32</w:t>
            </w:r>
            <w:r w:rsidRPr="00B4326C">
              <w:br/>
              <w:t>F-S-C33</w:t>
            </w:r>
          </w:p>
        </w:tc>
      </w:tr>
      <w:tr w:rsidR="00A777D8" w:rsidRPr="00B4326C" w14:paraId="36910504" w14:textId="77777777" w:rsidTr="00A777D8">
        <w:trPr>
          <w:cantSplit/>
        </w:trPr>
        <w:tc>
          <w:tcPr>
            <w:cnfStyle w:val="001000000000" w:firstRow="0" w:lastRow="0" w:firstColumn="1" w:lastColumn="0" w:oddVBand="0" w:evenVBand="0" w:oddHBand="0" w:evenHBand="0" w:firstRowFirstColumn="0" w:firstRowLastColumn="0" w:lastRowFirstColumn="0" w:lastRowLastColumn="0"/>
            <w:tcW w:w="2235" w:type="dxa"/>
            <w:tcBorders>
              <w:top w:val="single" w:sz="4" w:space="0" w:color="000000"/>
              <w:right w:val="single" w:sz="4" w:space="0" w:color="000000"/>
            </w:tcBorders>
          </w:tcPr>
          <w:p w14:paraId="4D7D7026" w14:textId="77777777" w:rsidR="00A777D8" w:rsidRPr="00B4326C" w:rsidRDefault="00A777D8" w:rsidP="00D00B10">
            <w:pPr>
              <w:rPr>
                <w:b/>
                <w:bCs/>
                <w:i w:val="0"/>
                <w:iCs w:val="0"/>
              </w:rPr>
            </w:pPr>
            <w:r w:rsidRPr="00B4326C">
              <w:rPr>
                <w:b/>
                <w:bCs/>
                <w:i w:val="0"/>
                <w:iCs w:val="0"/>
              </w:rPr>
              <w:t>Estado</w:t>
            </w:r>
          </w:p>
        </w:tc>
        <w:tc>
          <w:tcPr>
            <w:tcW w:w="6409" w:type="dxa"/>
            <w:tcBorders>
              <w:top w:val="single" w:sz="4" w:space="0" w:color="000000"/>
              <w:left w:val="single" w:sz="4" w:space="0" w:color="000000"/>
              <w:bottom w:val="single" w:sz="4" w:space="0" w:color="000000"/>
              <w:right w:val="single" w:sz="4" w:space="0" w:color="000000"/>
            </w:tcBorders>
            <w:shd w:val="clear" w:color="auto" w:fill="92D050"/>
          </w:tcPr>
          <w:p w14:paraId="60444828" w14:textId="1A37E027" w:rsidR="00A777D8" w:rsidRPr="00B4326C" w:rsidRDefault="00A777D8" w:rsidP="00D00B10">
            <w:pPr>
              <w:cnfStyle w:val="000000000000" w:firstRow="0" w:lastRow="0" w:firstColumn="0" w:lastColumn="0" w:oddVBand="0" w:evenVBand="0" w:oddHBand="0" w:evenHBand="0" w:firstRowFirstColumn="0" w:firstRowLastColumn="0" w:lastRowFirstColumn="0" w:lastRowLastColumn="0"/>
            </w:pPr>
            <w:r w:rsidRPr="00B4326C">
              <w:t>OK</w:t>
            </w:r>
          </w:p>
        </w:tc>
      </w:tr>
    </w:tbl>
    <w:p w14:paraId="462ABEF0" w14:textId="77777777" w:rsidR="00A777D8" w:rsidRPr="00B4326C" w:rsidRDefault="00A777D8" w:rsidP="00A777D8"/>
    <w:p w14:paraId="18C92490" w14:textId="2906909A" w:rsidR="00060EAD" w:rsidRPr="00B4326C" w:rsidRDefault="00060EAD" w:rsidP="00060EAD">
      <w:pPr>
        <w:pStyle w:val="TtuloTablaING"/>
      </w:pPr>
      <w:bookmarkStart w:id="172" w:name="_Toc169177231"/>
      <w:r w:rsidRPr="00B4326C">
        <w:t>Tabla 5.15.</w:t>
      </w:r>
      <w:r w:rsidRPr="00B4326C">
        <w:br/>
        <w:t>CP-14</w:t>
      </w:r>
      <w:bookmarkEnd w:id="172"/>
    </w:p>
    <w:tbl>
      <w:tblPr>
        <w:tblStyle w:val="Tablaconcuadrcula3-nfasis3"/>
        <w:tblW w:w="0" w:type="auto"/>
        <w:tblLook w:val="0480" w:firstRow="0" w:lastRow="0" w:firstColumn="1" w:lastColumn="0" w:noHBand="0" w:noVBand="1"/>
      </w:tblPr>
      <w:tblGrid>
        <w:gridCol w:w="2235"/>
        <w:gridCol w:w="6409"/>
      </w:tblGrid>
      <w:tr w:rsidR="00060EAD" w:rsidRPr="00B4326C" w14:paraId="198CFA61" w14:textId="77777777" w:rsidTr="00D00B1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235" w:type="dxa"/>
            <w:tcBorders>
              <w:bottom w:val="single" w:sz="4" w:space="0" w:color="000000"/>
              <w:right w:val="single" w:sz="4" w:space="0" w:color="000000"/>
            </w:tcBorders>
          </w:tcPr>
          <w:p w14:paraId="5B0DF7E6" w14:textId="77777777" w:rsidR="00060EAD" w:rsidRPr="00B4326C" w:rsidRDefault="00060EAD" w:rsidP="00D00B10">
            <w:pPr>
              <w:rPr>
                <w:b/>
                <w:bCs/>
                <w:i w:val="0"/>
                <w:iCs w:val="0"/>
              </w:rPr>
            </w:pPr>
            <w:r w:rsidRPr="00B4326C">
              <w:rPr>
                <w:b/>
                <w:bCs/>
                <w:i w:val="0"/>
                <w:iCs w:val="0"/>
              </w:rPr>
              <w:t>Identificador</w:t>
            </w:r>
          </w:p>
        </w:tc>
        <w:tc>
          <w:tcPr>
            <w:tcW w:w="6409" w:type="dxa"/>
            <w:tcBorders>
              <w:top w:val="single" w:sz="4" w:space="0" w:color="000000"/>
              <w:left w:val="single" w:sz="4" w:space="0" w:color="000000"/>
              <w:bottom w:val="single" w:sz="4" w:space="0" w:color="000000"/>
              <w:right w:val="single" w:sz="4" w:space="0" w:color="000000"/>
            </w:tcBorders>
          </w:tcPr>
          <w:p w14:paraId="41EC1922" w14:textId="25ECCCCF" w:rsidR="00060EAD" w:rsidRPr="00B4326C" w:rsidRDefault="00060EAD" w:rsidP="00D00B10">
            <w:pPr>
              <w:cnfStyle w:val="000000100000" w:firstRow="0" w:lastRow="0" w:firstColumn="0" w:lastColumn="0" w:oddVBand="0" w:evenVBand="0" w:oddHBand="1" w:evenHBand="0" w:firstRowFirstColumn="0" w:firstRowLastColumn="0" w:lastRowFirstColumn="0" w:lastRowLastColumn="0"/>
            </w:pPr>
            <w:r w:rsidRPr="00B4326C">
              <w:t>CP-14</w:t>
            </w:r>
          </w:p>
        </w:tc>
      </w:tr>
      <w:tr w:rsidR="00060EAD" w:rsidRPr="00B4326C" w14:paraId="08F614E3" w14:textId="77777777" w:rsidTr="00D00B10">
        <w:trPr>
          <w:cantSplit/>
        </w:trPr>
        <w:tc>
          <w:tcPr>
            <w:cnfStyle w:val="001000000000" w:firstRow="0" w:lastRow="0" w:firstColumn="1" w:lastColumn="0" w:oddVBand="0" w:evenVBand="0" w:oddHBand="0" w:evenHBand="0" w:firstRowFirstColumn="0" w:firstRowLastColumn="0" w:lastRowFirstColumn="0" w:lastRowLastColumn="0"/>
            <w:tcW w:w="2235" w:type="dxa"/>
            <w:tcBorders>
              <w:top w:val="single" w:sz="4" w:space="0" w:color="000000"/>
              <w:bottom w:val="single" w:sz="4" w:space="0" w:color="000000"/>
              <w:right w:val="single" w:sz="4" w:space="0" w:color="000000"/>
            </w:tcBorders>
          </w:tcPr>
          <w:p w14:paraId="506E2A96" w14:textId="77777777" w:rsidR="00060EAD" w:rsidRPr="00B4326C" w:rsidRDefault="00060EAD" w:rsidP="00D00B10">
            <w:pPr>
              <w:rPr>
                <w:b/>
                <w:bCs/>
                <w:i w:val="0"/>
                <w:iCs w:val="0"/>
              </w:rPr>
            </w:pPr>
            <w:r w:rsidRPr="00B4326C">
              <w:rPr>
                <w:b/>
                <w:bCs/>
                <w:i w:val="0"/>
                <w:iCs w:val="0"/>
              </w:rPr>
              <w:t>Descripción</w:t>
            </w:r>
          </w:p>
        </w:tc>
        <w:tc>
          <w:tcPr>
            <w:tcW w:w="6409" w:type="dxa"/>
            <w:tcBorders>
              <w:top w:val="single" w:sz="4" w:space="0" w:color="000000"/>
              <w:left w:val="single" w:sz="4" w:space="0" w:color="000000"/>
              <w:bottom w:val="single" w:sz="4" w:space="0" w:color="000000"/>
              <w:right w:val="single" w:sz="4" w:space="0" w:color="000000"/>
            </w:tcBorders>
          </w:tcPr>
          <w:p w14:paraId="2D64A40B" w14:textId="7443B03B" w:rsidR="00060EAD" w:rsidRPr="00B4326C" w:rsidRDefault="00060EAD" w:rsidP="00D00B10">
            <w:pPr>
              <w:cnfStyle w:val="000000000000" w:firstRow="0" w:lastRow="0" w:firstColumn="0" w:lastColumn="0" w:oddVBand="0" w:evenVBand="0" w:oddHBand="0" w:evenHBand="0" w:firstRowFirstColumn="0" w:firstRowLastColumn="0" w:lastRowFirstColumn="0" w:lastRowLastColumn="0"/>
            </w:pPr>
            <w:r w:rsidRPr="00B4326C">
              <w:t>Comprobación de la unión correcta de un jugador a una sala creada por otro usuario.</w:t>
            </w:r>
          </w:p>
        </w:tc>
      </w:tr>
      <w:tr w:rsidR="00060EAD" w:rsidRPr="00B4326C" w14:paraId="5209319E" w14:textId="77777777" w:rsidTr="00D00B1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235" w:type="dxa"/>
            <w:tcBorders>
              <w:top w:val="single" w:sz="4" w:space="0" w:color="000000"/>
              <w:bottom w:val="single" w:sz="4" w:space="0" w:color="000000"/>
              <w:right w:val="single" w:sz="4" w:space="0" w:color="000000"/>
            </w:tcBorders>
          </w:tcPr>
          <w:p w14:paraId="638C089A" w14:textId="77777777" w:rsidR="00060EAD" w:rsidRPr="00B4326C" w:rsidRDefault="00060EAD" w:rsidP="00D00B10">
            <w:pPr>
              <w:rPr>
                <w:b/>
                <w:bCs/>
                <w:i w:val="0"/>
                <w:iCs w:val="0"/>
              </w:rPr>
            </w:pPr>
            <w:r w:rsidRPr="00B4326C">
              <w:rPr>
                <w:b/>
                <w:bCs/>
                <w:i w:val="0"/>
                <w:iCs w:val="0"/>
              </w:rPr>
              <w:t>Resultado esperado</w:t>
            </w:r>
          </w:p>
        </w:tc>
        <w:tc>
          <w:tcPr>
            <w:tcW w:w="6409" w:type="dxa"/>
            <w:tcBorders>
              <w:top w:val="single" w:sz="4" w:space="0" w:color="000000"/>
              <w:left w:val="single" w:sz="4" w:space="0" w:color="000000"/>
              <w:bottom w:val="single" w:sz="4" w:space="0" w:color="000000"/>
              <w:right w:val="single" w:sz="4" w:space="0" w:color="000000"/>
            </w:tcBorders>
          </w:tcPr>
          <w:p w14:paraId="0E32E85F" w14:textId="2F35FD05" w:rsidR="00060EAD" w:rsidRPr="00B4326C" w:rsidRDefault="00060EAD" w:rsidP="00D00B10">
            <w:pPr>
              <w:cnfStyle w:val="000000100000" w:firstRow="0" w:lastRow="0" w:firstColumn="0" w:lastColumn="0" w:oddVBand="0" w:evenVBand="0" w:oddHBand="1" w:evenHBand="0" w:firstRowFirstColumn="0" w:firstRowLastColumn="0" w:lastRowFirstColumn="0" w:lastRowLastColumn="0"/>
            </w:pPr>
            <w:r w:rsidRPr="00B4326C">
              <w:t>Cuando el jugador introduce un código de sala correcto, el sistema le permite unirse a esa sala, cambiando la escena a una en la que se le muestra el código de sala correspondiente.</w:t>
            </w:r>
          </w:p>
        </w:tc>
      </w:tr>
      <w:tr w:rsidR="00060EAD" w:rsidRPr="00B4326C" w14:paraId="0D495A4F" w14:textId="77777777" w:rsidTr="00D00B10">
        <w:trPr>
          <w:cantSplit/>
        </w:trPr>
        <w:tc>
          <w:tcPr>
            <w:cnfStyle w:val="001000000000" w:firstRow="0" w:lastRow="0" w:firstColumn="1" w:lastColumn="0" w:oddVBand="0" w:evenVBand="0" w:oddHBand="0" w:evenHBand="0" w:firstRowFirstColumn="0" w:firstRowLastColumn="0" w:lastRowFirstColumn="0" w:lastRowLastColumn="0"/>
            <w:tcW w:w="2235" w:type="dxa"/>
            <w:tcBorders>
              <w:top w:val="single" w:sz="4" w:space="0" w:color="000000"/>
              <w:bottom w:val="single" w:sz="4" w:space="0" w:color="000000"/>
              <w:right w:val="single" w:sz="4" w:space="0" w:color="000000"/>
            </w:tcBorders>
          </w:tcPr>
          <w:p w14:paraId="45C16193" w14:textId="77777777" w:rsidR="00060EAD" w:rsidRPr="00B4326C" w:rsidRDefault="00060EAD" w:rsidP="00D00B10">
            <w:pPr>
              <w:rPr>
                <w:b/>
                <w:bCs/>
                <w:i w:val="0"/>
                <w:iCs w:val="0"/>
              </w:rPr>
            </w:pPr>
            <w:r w:rsidRPr="00B4326C">
              <w:rPr>
                <w:b/>
                <w:bCs/>
                <w:i w:val="0"/>
                <w:iCs w:val="0"/>
              </w:rPr>
              <w:t>Resultado obtenido</w:t>
            </w:r>
          </w:p>
        </w:tc>
        <w:tc>
          <w:tcPr>
            <w:tcW w:w="6409" w:type="dxa"/>
            <w:tcBorders>
              <w:top w:val="single" w:sz="4" w:space="0" w:color="000000"/>
              <w:left w:val="single" w:sz="4" w:space="0" w:color="000000"/>
              <w:bottom w:val="single" w:sz="4" w:space="0" w:color="000000"/>
              <w:right w:val="single" w:sz="4" w:space="0" w:color="000000"/>
            </w:tcBorders>
          </w:tcPr>
          <w:p w14:paraId="26C922D0" w14:textId="38C075FD" w:rsidR="00060EAD" w:rsidRPr="00B4326C" w:rsidRDefault="00060EAD" w:rsidP="00D00B10">
            <w:pPr>
              <w:cnfStyle w:val="000000000000" w:firstRow="0" w:lastRow="0" w:firstColumn="0" w:lastColumn="0" w:oddVBand="0" w:evenVBand="0" w:oddHBand="0" w:evenHBand="0" w:firstRowFirstColumn="0" w:firstRowLastColumn="0" w:lastRowFirstColumn="0" w:lastRowLastColumn="0"/>
            </w:pPr>
            <w:r w:rsidRPr="00B4326C">
              <w:t>Una vez el usuario introduce el código de la sala creada por otro jugador, el usuario se une a dicha sala, cambiando la escena a la pertinente, mostrándole el código de identificación de la sala.</w:t>
            </w:r>
          </w:p>
        </w:tc>
      </w:tr>
      <w:tr w:rsidR="00060EAD" w:rsidRPr="00B4326C" w14:paraId="00C442D4" w14:textId="77777777" w:rsidTr="00D00B1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235" w:type="dxa"/>
            <w:tcBorders>
              <w:top w:val="single" w:sz="4" w:space="0" w:color="000000"/>
              <w:bottom w:val="single" w:sz="4" w:space="0" w:color="000000"/>
              <w:right w:val="single" w:sz="4" w:space="0" w:color="000000"/>
            </w:tcBorders>
          </w:tcPr>
          <w:p w14:paraId="521A4CE2" w14:textId="77777777" w:rsidR="00060EAD" w:rsidRPr="00B4326C" w:rsidRDefault="00060EAD" w:rsidP="00D00B10">
            <w:pPr>
              <w:rPr>
                <w:b/>
                <w:bCs/>
                <w:i w:val="0"/>
                <w:iCs w:val="0"/>
              </w:rPr>
            </w:pPr>
            <w:r w:rsidRPr="00B4326C">
              <w:rPr>
                <w:b/>
                <w:bCs/>
                <w:i w:val="0"/>
                <w:iCs w:val="0"/>
              </w:rPr>
              <w:t>Requisitos asociados</w:t>
            </w:r>
          </w:p>
        </w:tc>
        <w:tc>
          <w:tcPr>
            <w:tcW w:w="6409" w:type="dxa"/>
            <w:tcBorders>
              <w:top w:val="single" w:sz="4" w:space="0" w:color="000000"/>
              <w:left w:val="single" w:sz="4" w:space="0" w:color="000000"/>
              <w:bottom w:val="single" w:sz="4" w:space="0" w:color="000000"/>
              <w:right w:val="single" w:sz="4" w:space="0" w:color="000000"/>
            </w:tcBorders>
          </w:tcPr>
          <w:p w14:paraId="56045F2E" w14:textId="4C2A84F4" w:rsidR="00060EAD" w:rsidRPr="00B4326C" w:rsidRDefault="00060EAD" w:rsidP="00D00B10">
            <w:pPr>
              <w:cnfStyle w:val="000000100000" w:firstRow="0" w:lastRow="0" w:firstColumn="0" w:lastColumn="0" w:oddVBand="0" w:evenVBand="0" w:oddHBand="1" w:evenHBand="0" w:firstRowFirstColumn="0" w:firstRowLastColumn="0" w:lastRowFirstColumn="0" w:lastRowLastColumn="0"/>
            </w:pPr>
            <w:r w:rsidRPr="00B4326C">
              <w:t>F-S-C34</w:t>
            </w:r>
          </w:p>
        </w:tc>
      </w:tr>
      <w:tr w:rsidR="00060EAD" w:rsidRPr="00B4326C" w14:paraId="08810A4D" w14:textId="77777777" w:rsidTr="00060EAD">
        <w:trPr>
          <w:cantSplit/>
        </w:trPr>
        <w:tc>
          <w:tcPr>
            <w:cnfStyle w:val="001000000000" w:firstRow="0" w:lastRow="0" w:firstColumn="1" w:lastColumn="0" w:oddVBand="0" w:evenVBand="0" w:oddHBand="0" w:evenHBand="0" w:firstRowFirstColumn="0" w:firstRowLastColumn="0" w:lastRowFirstColumn="0" w:lastRowLastColumn="0"/>
            <w:tcW w:w="2235" w:type="dxa"/>
            <w:tcBorders>
              <w:top w:val="single" w:sz="4" w:space="0" w:color="000000"/>
              <w:right w:val="single" w:sz="4" w:space="0" w:color="000000"/>
            </w:tcBorders>
          </w:tcPr>
          <w:p w14:paraId="04446DB3" w14:textId="77777777" w:rsidR="00060EAD" w:rsidRPr="00B4326C" w:rsidRDefault="00060EAD" w:rsidP="00D00B10">
            <w:pPr>
              <w:rPr>
                <w:b/>
                <w:bCs/>
                <w:i w:val="0"/>
                <w:iCs w:val="0"/>
              </w:rPr>
            </w:pPr>
            <w:r w:rsidRPr="00B4326C">
              <w:rPr>
                <w:b/>
                <w:bCs/>
                <w:i w:val="0"/>
                <w:iCs w:val="0"/>
              </w:rPr>
              <w:t>Estado</w:t>
            </w:r>
          </w:p>
        </w:tc>
        <w:tc>
          <w:tcPr>
            <w:tcW w:w="6409" w:type="dxa"/>
            <w:tcBorders>
              <w:top w:val="single" w:sz="4" w:space="0" w:color="000000"/>
              <w:left w:val="single" w:sz="4" w:space="0" w:color="000000"/>
              <w:bottom w:val="single" w:sz="4" w:space="0" w:color="000000"/>
              <w:right w:val="single" w:sz="4" w:space="0" w:color="000000"/>
            </w:tcBorders>
            <w:shd w:val="clear" w:color="auto" w:fill="92D050"/>
          </w:tcPr>
          <w:p w14:paraId="503125B9" w14:textId="0192A49B" w:rsidR="00060EAD" w:rsidRPr="00B4326C" w:rsidRDefault="00060EAD" w:rsidP="00D00B10">
            <w:pPr>
              <w:cnfStyle w:val="000000000000" w:firstRow="0" w:lastRow="0" w:firstColumn="0" w:lastColumn="0" w:oddVBand="0" w:evenVBand="0" w:oddHBand="0" w:evenHBand="0" w:firstRowFirstColumn="0" w:firstRowLastColumn="0" w:lastRowFirstColumn="0" w:lastRowLastColumn="0"/>
            </w:pPr>
            <w:r w:rsidRPr="00B4326C">
              <w:t>OK</w:t>
            </w:r>
          </w:p>
        </w:tc>
      </w:tr>
    </w:tbl>
    <w:p w14:paraId="48A3F34C" w14:textId="77777777" w:rsidR="00060EAD" w:rsidRPr="00B4326C" w:rsidRDefault="00060EAD" w:rsidP="00060EAD"/>
    <w:p w14:paraId="35F684CB" w14:textId="77777777" w:rsidR="00060EAD" w:rsidRPr="00B4326C" w:rsidRDefault="00060EAD" w:rsidP="00060EAD"/>
    <w:p w14:paraId="3D356288" w14:textId="77777777" w:rsidR="00060EAD" w:rsidRPr="00B4326C" w:rsidRDefault="00060EAD" w:rsidP="00060EAD"/>
    <w:p w14:paraId="7979B737" w14:textId="77777777" w:rsidR="00060EAD" w:rsidRPr="00B4326C" w:rsidRDefault="00060EAD" w:rsidP="00060EAD"/>
    <w:p w14:paraId="5ABCFF15" w14:textId="77777777" w:rsidR="00060EAD" w:rsidRPr="00B4326C" w:rsidRDefault="00060EAD" w:rsidP="00060EAD"/>
    <w:p w14:paraId="5BD95470" w14:textId="77777777" w:rsidR="00060EAD" w:rsidRPr="00B4326C" w:rsidRDefault="00060EAD" w:rsidP="00060EAD"/>
    <w:p w14:paraId="1C0747A2" w14:textId="77777777" w:rsidR="00060EAD" w:rsidRPr="00B4326C" w:rsidRDefault="00060EAD" w:rsidP="00060EAD"/>
    <w:p w14:paraId="51F93454" w14:textId="77777777" w:rsidR="00060EAD" w:rsidRPr="00B4326C" w:rsidRDefault="00060EAD" w:rsidP="00060EAD"/>
    <w:p w14:paraId="602B0007" w14:textId="77777777" w:rsidR="00060EAD" w:rsidRPr="00B4326C" w:rsidRDefault="00060EAD" w:rsidP="00060EAD"/>
    <w:p w14:paraId="01AB6969" w14:textId="465AFB84" w:rsidR="00060EAD" w:rsidRPr="00B4326C" w:rsidRDefault="00060EAD" w:rsidP="00060EAD">
      <w:pPr>
        <w:pStyle w:val="TtuloTablaING"/>
      </w:pPr>
      <w:bookmarkStart w:id="173" w:name="_Toc169177232"/>
      <w:r w:rsidRPr="00B4326C">
        <w:lastRenderedPageBreak/>
        <w:t>Tabla 5.16.</w:t>
      </w:r>
      <w:r w:rsidRPr="00B4326C">
        <w:br/>
        <w:t>CP-15</w:t>
      </w:r>
      <w:bookmarkEnd w:id="173"/>
    </w:p>
    <w:tbl>
      <w:tblPr>
        <w:tblStyle w:val="Tablaconcuadrcula3-nfasis3"/>
        <w:tblW w:w="0" w:type="auto"/>
        <w:tblLook w:val="0480" w:firstRow="0" w:lastRow="0" w:firstColumn="1" w:lastColumn="0" w:noHBand="0" w:noVBand="1"/>
      </w:tblPr>
      <w:tblGrid>
        <w:gridCol w:w="2235"/>
        <w:gridCol w:w="6409"/>
      </w:tblGrid>
      <w:tr w:rsidR="00060EAD" w:rsidRPr="00B4326C" w14:paraId="74CA6947" w14:textId="77777777" w:rsidTr="00D00B1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235" w:type="dxa"/>
            <w:tcBorders>
              <w:bottom w:val="single" w:sz="4" w:space="0" w:color="000000"/>
              <w:right w:val="single" w:sz="4" w:space="0" w:color="000000"/>
            </w:tcBorders>
          </w:tcPr>
          <w:p w14:paraId="775A03FE" w14:textId="77777777" w:rsidR="00060EAD" w:rsidRPr="00B4326C" w:rsidRDefault="00060EAD" w:rsidP="00D00B10">
            <w:pPr>
              <w:rPr>
                <w:b/>
                <w:bCs/>
                <w:i w:val="0"/>
                <w:iCs w:val="0"/>
              </w:rPr>
            </w:pPr>
            <w:r w:rsidRPr="00B4326C">
              <w:rPr>
                <w:b/>
                <w:bCs/>
                <w:i w:val="0"/>
                <w:iCs w:val="0"/>
              </w:rPr>
              <w:t>Identificador</w:t>
            </w:r>
          </w:p>
        </w:tc>
        <w:tc>
          <w:tcPr>
            <w:tcW w:w="6409" w:type="dxa"/>
            <w:tcBorders>
              <w:top w:val="single" w:sz="4" w:space="0" w:color="000000"/>
              <w:left w:val="single" w:sz="4" w:space="0" w:color="000000"/>
              <w:bottom w:val="single" w:sz="4" w:space="0" w:color="000000"/>
              <w:right w:val="single" w:sz="4" w:space="0" w:color="000000"/>
            </w:tcBorders>
          </w:tcPr>
          <w:p w14:paraId="5358127F" w14:textId="65AC938D" w:rsidR="00060EAD" w:rsidRPr="00B4326C" w:rsidRDefault="00060EAD" w:rsidP="00D00B10">
            <w:pPr>
              <w:cnfStyle w:val="000000100000" w:firstRow="0" w:lastRow="0" w:firstColumn="0" w:lastColumn="0" w:oddVBand="0" w:evenVBand="0" w:oddHBand="1" w:evenHBand="0" w:firstRowFirstColumn="0" w:firstRowLastColumn="0" w:lastRowFirstColumn="0" w:lastRowLastColumn="0"/>
            </w:pPr>
            <w:r w:rsidRPr="00B4326C">
              <w:t>CP-15</w:t>
            </w:r>
          </w:p>
        </w:tc>
      </w:tr>
      <w:tr w:rsidR="00060EAD" w:rsidRPr="00B4326C" w14:paraId="02D51FEE" w14:textId="77777777" w:rsidTr="00D00B10">
        <w:trPr>
          <w:cantSplit/>
        </w:trPr>
        <w:tc>
          <w:tcPr>
            <w:cnfStyle w:val="001000000000" w:firstRow="0" w:lastRow="0" w:firstColumn="1" w:lastColumn="0" w:oddVBand="0" w:evenVBand="0" w:oddHBand="0" w:evenHBand="0" w:firstRowFirstColumn="0" w:firstRowLastColumn="0" w:lastRowFirstColumn="0" w:lastRowLastColumn="0"/>
            <w:tcW w:w="2235" w:type="dxa"/>
            <w:tcBorders>
              <w:top w:val="single" w:sz="4" w:space="0" w:color="000000"/>
              <w:bottom w:val="single" w:sz="4" w:space="0" w:color="000000"/>
              <w:right w:val="single" w:sz="4" w:space="0" w:color="000000"/>
            </w:tcBorders>
          </w:tcPr>
          <w:p w14:paraId="1435AC27" w14:textId="77777777" w:rsidR="00060EAD" w:rsidRPr="00B4326C" w:rsidRDefault="00060EAD" w:rsidP="00D00B10">
            <w:pPr>
              <w:rPr>
                <w:b/>
                <w:bCs/>
                <w:i w:val="0"/>
                <w:iCs w:val="0"/>
              </w:rPr>
            </w:pPr>
            <w:r w:rsidRPr="00B4326C">
              <w:rPr>
                <w:b/>
                <w:bCs/>
                <w:i w:val="0"/>
                <w:iCs w:val="0"/>
              </w:rPr>
              <w:t>Descripción</w:t>
            </w:r>
          </w:p>
        </w:tc>
        <w:tc>
          <w:tcPr>
            <w:tcW w:w="6409" w:type="dxa"/>
            <w:tcBorders>
              <w:top w:val="single" w:sz="4" w:space="0" w:color="000000"/>
              <w:left w:val="single" w:sz="4" w:space="0" w:color="000000"/>
              <w:bottom w:val="single" w:sz="4" w:space="0" w:color="000000"/>
              <w:right w:val="single" w:sz="4" w:space="0" w:color="000000"/>
            </w:tcBorders>
          </w:tcPr>
          <w:p w14:paraId="6A1A023F" w14:textId="0D50A6FF" w:rsidR="00060EAD" w:rsidRPr="00B4326C" w:rsidRDefault="00060EAD" w:rsidP="00D00B10">
            <w:pPr>
              <w:cnfStyle w:val="000000000000" w:firstRow="0" w:lastRow="0" w:firstColumn="0" w:lastColumn="0" w:oddVBand="0" w:evenVBand="0" w:oddHBand="0" w:evenHBand="0" w:firstRowFirstColumn="0" w:firstRowLastColumn="0" w:lastRowFirstColumn="0" w:lastRowLastColumn="0"/>
            </w:pPr>
            <w:r w:rsidRPr="00B4326C">
              <w:t>Verificación de que un jugador no se puede unir a una sala inexistente.</w:t>
            </w:r>
          </w:p>
        </w:tc>
      </w:tr>
      <w:tr w:rsidR="00060EAD" w:rsidRPr="00B4326C" w14:paraId="1A8B73D8" w14:textId="77777777" w:rsidTr="00D00B1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235" w:type="dxa"/>
            <w:tcBorders>
              <w:top w:val="single" w:sz="4" w:space="0" w:color="000000"/>
              <w:bottom w:val="single" w:sz="4" w:space="0" w:color="000000"/>
              <w:right w:val="single" w:sz="4" w:space="0" w:color="000000"/>
            </w:tcBorders>
          </w:tcPr>
          <w:p w14:paraId="4536964C" w14:textId="77777777" w:rsidR="00060EAD" w:rsidRPr="00B4326C" w:rsidRDefault="00060EAD" w:rsidP="00D00B10">
            <w:pPr>
              <w:rPr>
                <w:b/>
                <w:bCs/>
                <w:i w:val="0"/>
                <w:iCs w:val="0"/>
              </w:rPr>
            </w:pPr>
            <w:r w:rsidRPr="00B4326C">
              <w:rPr>
                <w:b/>
                <w:bCs/>
                <w:i w:val="0"/>
                <w:iCs w:val="0"/>
              </w:rPr>
              <w:t>Resultado esperado</w:t>
            </w:r>
          </w:p>
        </w:tc>
        <w:tc>
          <w:tcPr>
            <w:tcW w:w="6409" w:type="dxa"/>
            <w:tcBorders>
              <w:top w:val="single" w:sz="4" w:space="0" w:color="000000"/>
              <w:left w:val="single" w:sz="4" w:space="0" w:color="000000"/>
              <w:bottom w:val="single" w:sz="4" w:space="0" w:color="000000"/>
              <w:right w:val="single" w:sz="4" w:space="0" w:color="000000"/>
            </w:tcBorders>
          </w:tcPr>
          <w:p w14:paraId="5A30BB3A" w14:textId="494D91CD" w:rsidR="00060EAD" w:rsidRPr="00B4326C" w:rsidRDefault="00060EAD" w:rsidP="00D00B10">
            <w:pPr>
              <w:cnfStyle w:val="000000100000" w:firstRow="0" w:lastRow="0" w:firstColumn="0" w:lastColumn="0" w:oddVBand="0" w:evenVBand="0" w:oddHBand="1" w:evenHBand="0" w:firstRowFirstColumn="0" w:firstRowLastColumn="0" w:lastRowFirstColumn="0" w:lastRowLastColumn="0"/>
            </w:pPr>
            <w:r w:rsidRPr="00B4326C">
              <w:t>Si un jugador introduce el código de una sala inexistente, recibe por pantalla un mensaje de error, indicándole que no se pudo unir a esa sala.</w:t>
            </w:r>
          </w:p>
        </w:tc>
      </w:tr>
      <w:tr w:rsidR="00060EAD" w:rsidRPr="00B4326C" w14:paraId="2E0A44BA" w14:textId="77777777" w:rsidTr="00D00B10">
        <w:trPr>
          <w:cantSplit/>
        </w:trPr>
        <w:tc>
          <w:tcPr>
            <w:cnfStyle w:val="001000000000" w:firstRow="0" w:lastRow="0" w:firstColumn="1" w:lastColumn="0" w:oddVBand="0" w:evenVBand="0" w:oddHBand="0" w:evenHBand="0" w:firstRowFirstColumn="0" w:firstRowLastColumn="0" w:lastRowFirstColumn="0" w:lastRowLastColumn="0"/>
            <w:tcW w:w="2235" w:type="dxa"/>
            <w:tcBorders>
              <w:top w:val="single" w:sz="4" w:space="0" w:color="000000"/>
              <w:bottom w:val="single" w:sz="4" w:space="0" w:color="000000"/>
              <w:right w:val="single" w:sz="4" w:space="0" w:color="000000"/>
            </w:tcBorders>
          </w:tcPr>
          <w:p w14:paraId="72E7DBCA" w14:textId="77777777" w:rsidR="00060EAD" w:rsidRPr="00B4326C" w:rsidRDefault="00060EAD" w:rsidP="00D00B10">
            <w:pPr>
              <w:rPr>
                <w:b/>
                <w:bCs/>
                <w:i w:val="0"/>
                <w:iCs w:val="0"/>
              </w:rPr>
            </w:pPr>
            <w:r w:rsidRPr="00B4326C">
              <w:rPr>
                <w:b/>
                <w:bCs/>
                <w:i w:val="0"/>
                <w:iCs w:val="0"/>
              </w:rPr>
              <w:t>Resultado obtenido</w:t>
            </w:r>
          </w:p>
        </w:tc>
        <w:tc>
          <w:tcPr>
            <w:tcW w:w="6409" w:type="dxa"/>
            <w:tcBorders>
              <w:top w:val="single" w:sz="4" w:space="0" w:color="000000"/>
              <w:left w:val="single" w:sz="4" w:space="0" w:color="000000"/>
              <w:bottom w:val="single" w:sz="4" w:space="0" w:color="000000"/>
              <w:right w:val="single" w:sz="4" w:space="0" w:color="000000"/>
            </w:tcBorders>
          </w:tcPr>
          <w:p w14:paraId="43E7C8AC" w14:textId="72EB869C" w:rsidR="00060EAD" w:rsidRPr="00B4326C" w:rsidRDefault="00060EAD" w:rsidP="00D00B10">
            <w:pPr>
              <w:cnfStyle w:val="000000000000" w:firstRow="0" w:lastRow="0" w:firstColumn="0" w:lastColumn="0" w:oddVBand="0" w:evenVBand="0" w:oddHBand="0" w:evenHBand="0" w:firstRowFirstColumn="0" w:firstRowLastColumn="0" w:lastRowFirstColumn="0" w:lastRowLastColumn="0"/>
            </w:pPr>
            <w:r w:rsidRPr="00B4326C">
              <w:t>Cuando el jugador introduce un código de sala erróneo, el sistema le muestra un error, permitiéndole volver al menú principal.</w:t>
            </w:r>
          </w:p>
        </w:tc>
      </w:tr>
      <w:tr w:rsidR="00060EAD" w:rsidRPr="00B4326C" w14:paraId="26FB737E" w14:textId="77777777" w:rsidTr="00D00B1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235" w:type="dxa"/>
            <w:tcBorders>
              <w:top w:val="single" w:sz="4" w:space="0" w:color="000000"/>
              <w:bottom w:val="single" w:sz="4" w:space="0" w:color="000000"/>
              <w:right w:val="single" w:sz="4" w:space="0" w:color="000000"/>
            </w:tcBorders>
          </w:tcPr>
          <w:p w14:paraId="5AFB7008" w14:textId="77777777" w:rsidR="00060EAD" w:rsidRPr="00B4326C" w:rsidRDefault="00060EAD" w:rsidP="00D00B10">
            <w:pPr>
              <w:rPr>
                <w:b/>
                <w:bCs/>
                <w:i w:val="0"/>
                <w:iCs w:val="0"/>
              </w:rPr>
            </w:pPr>
            <w:r w:rsidRPr="00B4326C">
              <w:rPr>
                <w:b/>
                <w:bCs/>
                <w:i w:val="0"/>
                <w:iCs w:val="0"/>
              </w:rPr>
              <w:t>Requisitos asociados</w:t>
            </w:r>
          </w:p>
        </w:tc>
        <w:tc>
          <w:tcPr>
            <w:tcW w:w="6409" w:type="dxa"/>
            <w:tcBorders>
              <w:top w:val="single" w:sz="4" w:space="0" w:color="000000"/>
              <w:left w:val="single" w:sz="4" w:space="0" w:color="000000"/>
              <w:bottom w:val="single" w:sz="4" w:space="0" w:color="000000"/>
              <w:right w:val="single" w:sz="4" w:space="0" w:color="000000"/>
            </w:tcBorders>
          </w:tcPr>
          <w:p w14:paraId="7B05C249" w14:textId="40CCF984" w:rsidR="00060EAD" w:rsidRPr="00B4326C" w:rsidRDefault="00060EAD" w:rsidP="00D00B10">
            <w:pPr>
              <w:cnfStyle w:val="000000100000" w:firstRow="0" w:lastRow="0" w:firstColumn="0" w:lastColumn="0" w:oddVBand="0" w:evenVBand="0" w:oddHBand="1" w:evenHBand="0" w:firstRowFirstColumn="0" w:firstRowLastColumn="0" w:lastRowFirstColumn="0" w:lastRowLastColumn="0"/>
            </w:pPr>
            <w:r w:rsidRPr="00B4326C">
              <w:t>F-S-C34</w:t>
            </w:r>
          </w:p>
        </w:tc>
      </w:tr>
      <w:tr w:rsidR="00060EAD" w:rsidRPr="00B4326C" w14:paraId="28D280F0" w14:textId="77777777" w:rsidTr="00060EAD">
        <w:trPr>
          <w:cantSplit/>
        </w:trPr>
        <w:tc>
          <w:tcPr>
            <w:cnfStyle w:val="001000000000" w:firstRow="0" w:lastRow="0" w:firstColumn="1" w:lastColumn="0" w:oddVBand="0" w:evenVBand="0" w:oddHBand="0" w:evenHBand="0" w:firstRowFirstColumn="0" w:firstRowLastColumn="0" w:lastRowFirstColumn="0" w:lastRowLastColumn="0"/>
            <w:tcW w:w="2235" w:type="dxa"/>
            <w:tcBorders>
              <w:top w:val="single" w:sz="4" w:space="0" w:color="000000"/>
              <w:right w:val="single" w:sz="4" w:space="0" w:color="000000"/>
            </w:tcBorders>
          </w:tcPr>
          <w:p w14:paraId="178A5DC0" w14:textId="77777777" w:rsidR="00060EAD" w:rsidRPr="00B4326C" w:rsidRDefault="00060EAD" w:rsidP="00D00B10">
            <w:pPr>
              <w:rPr>
                <w:b/>
                <w:bCs/>
                <w:i w:val="0"/>
                <w:iCs w:val="0"/>
              </w:rPr>
            </w:pPr>
            <w:r w:rsidRPr="00B4326C">
              <w:rPr>
                <w:b/>
                <w:bCs/>
                <w:i w:val="0"/>
                <w:iCs w:val="0"/>
              </w:rPr>
              <w:t>Estado</w:t>
            </w:r>
          </w:p>
        </w:tc>
        <w:tc>
          <w:tcPr>
            <w:tcW w:w="6409" w:type="dxa"/>
            <w:tcBorders>
              <w:top w:val="single" w:sz="4" w:space="0" w:color="000000"/>
              <w:left w:val="single" w:sz="4" w:space="0" w:color="000000"/>
              <w:bottom w:val="single" w:sz="4" w:space="0" w:color="000000"/>
              <w:right w:val="single" w:sz="4" w:space="0" w:color="000000"/>
            </w:tcBorders>
            <w:shd w:val="clear" w:color="auto" w:fill="92D050"/>
          </w:tcPr>
          <w:p w14:paraId="323B5256" w14:textId="4B6AE780" w:rsidR="00060EAD" w:rsidRPr="00B4326C" w:rsidRDefault="00060EAD" w:rsidP="00D00B10">
            <w:pPr>
              <w:cnfStyle w:val="000000000000" w:firstRow="0" w:lastRow="0" w:firstColumn="0" w:lastColumn="0" w:oddVBand="0" w:evenVBand="0" w:oddHBand="0" w:evenHBand="0" w:firstRowFirstColumn="0" w:firstRowLastColumn="0" w:lastRowFirstColumn="0" w:lastRowLastColumn="0"/>
            </w:pPr>
            <w:r w:rsidRPr="00B4326C">
              <w:t>OK</w:t>
            </w:r>
          </w:p>
        </w:tc>
      </w:tr>
    </w:tbl>
    <w:p w14:paraId="7B61F0A6" w14:textId="77777777" w:rsidR="00060EAD" w:rsidRPr="00B4326C" w:rsidRDefault="00060EAD" w:rsidP="00060EAD"/>
    <w:p w14:paraId="42C3D01B" w14:textId="0E7E149C" w:rsidR="00060EAD" w:rsidRPr="00B4326C" w:rsidRDefault="004C741E" w:rsidP="004C741E">
      <w:pPr>
        <w:pStyle w:val="TtuloTablaING"/>
      </w:pPr>
      <w:bookmarkStart w:id="174" w:name="_Toc169177233"/>
      <w:r w:rsidRPr="00B4326C">
        <w:t>Tabla 5.17.</w:t>
      </w:r>
      <w:r w:rsidRPr="00B4326C">
        <w:br/>
        <w:t>CP-16</w:t>
      </w:r>
      <w:bookmarkEnd w:id="174"/>
    </w:p>
    <w:tbl>
      <w:tblPr>
        <w:tblStyle w:val="Tablaconcuadrcula3-nfasis3"/>
        <w:tblW w:w="0" w:type="auto"/>
        <w:tblLook w:val="0480" w:firstRow="0" w:lastRow="0" w:firstColumn="1" w:lastColumn="0" w:noHBand="0" w:noVBand="1"/>
      </w:tblPr>
      <w:tblGrid>
        <w:gridCol w:w="2235"/>
        <w:gridCol w:w="6409"/>
      </w:tblGrid>
      <w:tr w:rsidR="004C741E" w:rsidRPr="00B4326C" w14:paraId="5CFB284B" w14:textId="77777777" w:rsidTr="00D00B1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235" w:type="dxa"/>
            <w:tcBorders>
              <w:bottom w:val="single" w:sz="4" w:space="0" w:color="000000"/>
              <w:right w:val="single" w:sz="4" w:space="0" w:color="000000"/>
            </w:tcBorders>
          </w:tcPr>
          <w:p w14:paraId="079CAC89" w14:textId="77777777" w:rsidR="004C741E" w:rsidRPr="00B4326C" w:rsidRDefault="004C741E" w:rsidP="00D00B10">
            <w:pPr>
              <w:rPr>
                <w:b/>
                <w:bCs/>
                <w:i w:val="0"/>
                <w:iCs w:val="0"/>
              </w:rPr>
            </w:pPr>
            <w:r w:rsidRPr="00B4326C">
              <w:rPr>
                <w:b/>
                <w:bCs/>
                <w:i w:val="0"/>
                <w:iCs w:val="0"/>
              </w:rPr>
              <w:t>Identificador</w:t>
            </w:r>
          </w:p>
        </w:tc>
        <w:tc>
          <w:tcPr>
            <w:tcW w:w="6409" w:type="dxa"/>
            <w:tcBorders>
              <w:top w:val="single" w:sz="4" w:space="0" w:color="000000"/>
              <w:left w:val="single" w:sz="4" w:space="0" w:color="000000"/>
              <w:bottom w:val="single" w:sz="4" w:space="0" w:color="000000"/>
              <w:right w:val="single" w:sz="4" w:space="0" w:color="000000"/>
            </w:tcBorders>
          </w:tcPr>
          <w:p w14:paraId="2093B107" w14:textId="3A7AC25D" w:rsidR="004C741E" w:rsidRPr="00B4326C" w:rsidRDefault="004C741E" w:rsidP="00D00B10">
            <w:pPr>
              <w:cnfStyle w:val="000000100000" w:firstRow="0" w:lastRow="0" w:firstColumn="0" w:lastColumn="0" w:oddVBand="0" w:evenVBand="0" w:oddHBand="1" w:evenHBand="0" w:firstRowFirstColumn="0" w:firstRowLastColumn="0" w:lastRowFirstColumn="0" w:lastRowLastColumn="0"/>
            </w:pPr>
            <w:r w:rsidRPr="00B4326C">
              <w:t>CP-16</w:t>
            </w:r>
          </w:p>
        </w:tc>
      </w:tr>
      <w:tr w:rsidR="004C741E" w:rsidRPr="00B4326C" w14:paraId="70E16E81" w14:textId="77777777" w:rsidTr="00D00B10">
        <w:trPr>
          <w:cantSplit/>
        </w:trPr>
        <w:tc>
          <w:tcPr>
            <w:cnfStyle w:val="001000000000" w:firstRow="0" w:lastRow="0" w:firstColumn="1" w:lastColumn="0" w:oddVBand="0" w:evenVBand="0" w:oddHBand="0" w:evenHBand="0" w:firstRowFirstColumn="0" w:firstRowLastColumn="0" w:lastRowFirstColumn="0" w:lastRowLastColumn="0"/>
            <w:tcW w:w="2235" w:type="dxa"/>
            <w:tcBorders>
              <w:top w:val="single" w:sz="4" w:space="0" w:color="000000"/>
              <w:bottom w:val="single" w:sz="4" w:space="0" w:color="000000"/>
              <w:right w:val="single" w:sz="4" w:space="0" w:color="000000"/>
            </w:tcBorders>
          </w:tcPr>
          <w:p w14:paraId="2A459B6A" w14:textId="77777777" w:rsidR="004C741E" w:rsidRPr="00B4326C" w:rsidRDefault="004C741E" w:rsidP="00D00B10">
            <w:pPr>
              <w:rPr>
                <w:b/>
                <w:bCs/>
                <w:i w:val="0"/>
                <w:iCs w:val="0"/>
              </w:rPr>
            </w:pPr>
            <w:r w:rsidRPr="00B4326C">
              <w:rPr>
                <w:b/>
                <w:bCs/>
                <w:i w:val="0"/>
                <w:iCs w:val="0"/>
              </w:rPr>
              <w:t>Descripción</w:t>
            </w:r>
          </w:p>
        </w:tc>
        <w:tc>
          <w:tcPr>
            <w:tcW w:w="6409" w:type="dxa"/>
            <w:tcBorders>
              <w:top w:val="single" w:sz="4" w:space="0" w:color="000000"/>
              <w:left w:val="single" w:sz="4" w:space="0" w:color="000000"/>
              <w:bottom w:val="single" w:sz="4" w:space="0" w:color="000000"/>
              <w:right w:val="single" w:sz="4" w:space="0" w:color="000000"/>
            </w:tcBorders>
          </w:tcPr>
          <w:p w14:paraId="4B680700" w14:textId="54A1D196" w:rsidR="004C741E" w:rsidRPr="00B4326C" w:rsidRDefault="004C741E" w:rsidP="00D00B10">
            <w:pPr>
              <w:cnfStyle w:val="000000000000" w:firstRow="0" w:lastRow="0" w:firstColumn="0" w:lastColumn="0" w:oddVBand="0" w:evenVBand="0" w:oddHBand="0" w:evenHBand="0" w:firstRowFirstColumn="0" w:firstRowLastColumn="0" w:lastRowFirstColumn="0" w:lastRowLastColumn="0"/>
            </w:pPr>
            <w:r w:rsidRPr="00B4326C">
              <w:t>Comprobación de que un jugador no se puede unir a una sala que está llena.</w:t>
            </w:r>
          </w:p>
        </w:tc>
      </w:tr>
      <w:tr w:rsidR="004C741E" w:rsidRPr="00B4326C" w14:paraId="7C0875D3" w14:textId="77777777" w:rsidTr="00D00B1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235" w:type="dxa"/>
            <w:tcBorders>
              <w:top w:val="single" w:sz="4" w:space="0" w:color="000000"/>
              <w:bottom w:val="single" w:sz="4" w:space="0" w:color="000000"/>
              <w:right w:val="single" w:sz="4" w:space="0" w:color="000000"/>
            </w:tcBorders>
          </w:tcPr>
          <w:p w14:paraId="13592D19" w14:textId="77777777" w:rsidR="004C741E" w:rsidRPr="00B4326C" w:rsidRDefault="004C741E" w:rsidP="00D00B10">
            <w:pPr>
              <w:rPr>
                <w:b/>
                <w:bCs/>
                <w:i w:val="0"/>
                <w:iCs w:val="0"/>
              </w:rPr>
            </w:pPr>
            <w:r w:rsidRPr="00B4326C">
              <w:rPr>
                <w:b/>
                <w:bCs/>
                <w:i w:val="0"/>
                <w:iCs w:val="0"/>
              </w:rPr>
              <w:t>Resultado esperado</w:t>
            </w:r>
          </w:p>
        </w:tc>
        <w:tc>
          <w:tcPr>
            <w:tcW w:w="6409" w:type="dxa"/>
            <w:tcBorders>
              <w:top w:val="single" w:sz="4" w:space="0" w:color="000000"/>
              <w:left w:val="single" w:sz="4" w:space="0" w:color="000000"/>
              <w:bottom w:val="single" w:sz="4" w:space="0" w:color="000000"/>
              <w:right w:val="single" w:sz="4" w:space="0" w:color="000000"/>
            </w:tcBorders>
          </w:tcPr>
          <w:p w14:paraId="5F23D0A7" w14:textId="6ED360F4" w:rsidR="004C741E" w:rsidRPr="00B4326C" w:rsidRDefault="004C741E" w:rsidP="00D00B10">
            <w:pPr>
              <w:cnfStyle w:val="000000100000" w:firstRow="0" w:lastRow="0" w:firstColumn="0" w:lastColumn="0" w:oddVBand="0" w:evenVBand="0" w:oddHBand="1" w:evenHBand="0" w:firstRowFirstColumn="0" w:firstRowLastColumn="0" w:lastRowFirstColumn="0" w:lastRowLastColumn="0"/>
            </w:pPr>
            <w:r w:rsidRPr="00B4326C">
              <w:t>Si un jugador intenta unirse a una sala que está llena, recibe un mensaje de error.</w:t>
            </w:r>
          </w:p>
        </w:tc>
      </w:tr>
      <w:tr w:rsidR="004C741E" w:rsidRPr="00B4326C" w14:paraId="17901C7C" w14:textId="77777777" w:rsidTr="00D00B10">
        <w:trPr>
          <w:cantSplit/>
        </w:trPr>
        <w:tc>
          <w:tcPr>
            <w:cnfStyle w:val="001000000000" w:firstRow="0" w:lastRow="0" w:firstColumn="1" w:lastColumn="0" w:oddVBand="0" w:evenVBand="0" w:oddHBand="0" w:evenHBand="0" w:firstRowFirstColumn="0" w:firstRowLastColumn="0" w:lastRowFirstColumn="0" w:lastRowLastColumn="0"/>
            <w:tcW w:w="2235" w:type="dxa"/>
            <w:tcBorders>
              <w:top w:val="single" w:sz="4" w:space="0" w:color="000000"/>
              <w:bottom w:val="single" w:sz="4" w:space="0" w:color="000000"/>
              <w:right w:val="single" w:sz="4" w:space="0" w:color="000000"/>
            </w:tcBorders>
          </w:tcPr>
          <w:p w14:paraId="6B9D13B7" w14:textId="77777777" w:rsidR="004C741E" w:rsidRPr="00B4326C" w:rsidRDefault="004C741E" w:rsidP="00D00B10">
            <w:pPr>
              <w:rPr>
                <w:b/>
                <w:bCs/>
                <w:i w:val="0"/>
                <w:iCs w:val="0"/>
              </w:rPr>
            </w:pPr>
            <w:r w:rsidRPr="00B4326C">
              <w:rPr>
                <w:b/>
                <w:bCs/>
                <w:i w:val="0"/>
                <w:iCs w:val="0"/>
              </w:rPr>
              <w:t>Resultado obtenido</w:t>
            </w:r>
          </w:p>
        </w:tc>
        <w:tc>
          <w:tcPr>
            <w:tcW w:w="6409" w:type="dxa"/>
            <w:tcBorders>
              <w:top w:val="single" w:sz="4" w:space="0" w:color="000000"/>
              <w:left w:val="single" w:sz="4" w:space="0" w:color="000000"/>
              <w:bottom w:val="single" w:sz="4" w:space="0" w:color="000000"/>
              <w:right w:val="single" w:sz="4" w:space="0" w:color="000000"/>
            </w:tcBorders>
          </w:tcPr>
          <w:p w14:paraId="040A3B43" w14:textId="478B1FEB" w:rsidR="004C741E" w:rsidRPr="00B4326C" w:rsidRDefault="004C741E" w:rsidP="00D00B10">
            <w:pPr>
              <w:cnfStyle w:val="000000000000" w:firstRow="0" w:lastRow="0" w:firstColumn="0" w:lastColumn="0" w:oddVBand="0" w:evenVBand="0" w:oddHBand="0" w:evenHBand="0" w:firstRowFirstColumn="0" w:firstRowLastColumn="0" w:lastRowFirstColumn="0" w:lastRowLastColumn="0"/>
            </w:pPr>
            <w:r w:rsidRPr="00B4326C">
              <w:t xml:space="preserve">Cuando un tercer jugador intenta unirse a una sala llena, el sistema lanza un mensaje de error al jugador, informándole de que no se ha podido unir a ese </w:t>
            </w:r>
            <w:r w:rsidRPr="00B4326C">
              <w:rPr>
                <w:i/>
                <w:iCs/>
              </w:rPr>
              <w:t>lobby</w:t>
            </w:r>
            <w:r w:rsidRPr="00B4326C">
              <w:t>.</w:t>
            </w:r>
          </w:p>
        </w:tc>
      </w:tr>
      <w:tr w:rsidR="004C741E" w:rsidRPr="00B4326C" w14:paraId="5C48177A" w14:textId="77777777" w:rsidTr="00D00B1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235" w:type="dxa"/>
            <w:tcBorders>
              <w:top w:val="single" w:sz="4" w:space="0" w:color="000000"/>
              <w:bottom w:val="single" w:sz="4" w:space="0" w:color="000000"/>
              <w:right w:val="single" w:sz="4" w:space="0" w:color="000000"/>
            </w:tcBorders>
          </w:tcPr>
          <w:p w14:paraId="0EA17BCB" w14:textId="77777777" w:rsidR="004C741E" w:rsidRPr="00B4326C" w:rsidRDefault="004C741E" w:rsidP="00D00B10">
            <w:pPr>
              <w:rPr>
                <w:b/>
                <w:bCs/>
                <w:i w:val="0"/>
                <w:iCs w:val="0"/>
              </w:rPr>
            </w:pPr>
            <w:r w:rsidRPr="00B4326C">
              <w:rPr>
                <w:b/>
                <w:bCs/>
                <w:i w:val="0"/>
                <w:iCs w:val="0"/>
              </w:rPr>
              <w:t>Requisitos asociados</w:t>
            </w:r>
          </w:p>
        </w:tc>
        <w:tc>
          <w:tcPr>
            <w:tcW w:w="6409" w:type="dxa"/>
            <w:tcBorders>
              <w:top w:val="single" w:sz="4" w:space="0" w:color="000000"/>
              <w:left w:val="single" w:sz="4" w:space="0" w:color="000000"/>
              <w:bottom w:val="single" w:sz="4" w:space="0" w:color="000000"/>
              <w:right w:val="single" w:sz="4" w:space="0" w:color="000000"/>
            </w:tcBorders>
          </w:tcPr>
          <w:p w14:paraId="6416DDCE" w14:textId="782E52C7" w:rsidR="004C741E" w:rsidRPr="00B4326C" w:rsidRDefault="004C741E" w:rsidP="00D00B10">
            <w:pPr>
              <w:cnfStyle w:val="000000100000" w:firstRow="0" w:lastRow="0" w:firstColumn="0" w:lastColumn="0" w:oddVBand="0" w:evenVBand="0" w:oddHBand="1" w:evenHBand="0" w:firstRowFirstColumn="0" w:firstRowLastColumn="0" w:lastRowFirstColumn="0" w:lastRowLastColumn="0"/>
            </w:pPr>
            <w:r w:rsidRPr="00B4326C">
              <w:t>F-S-C34</w:t>
            </w:r>
            <w:r w:rsidRPr="00B4326C">
              <w:br/>
              <w:t>F-S-R42</w:t>
            </w:r>
          </w:p>
        </w:tc>
      </w:tr>
      <w:tr w:rsidR="004C741E" w:rsidRPr="00B4326C" w14:paraId="223A96FC" w14:textId="77777777" w:rsidTr="004C741E">
        <w:trPr>
          <w:cantSplit/>
        </w:trPr>
        <w:tc>
          <w:tcPr>
            <w:cnfStyle w:val="001000000000" w:firstRow="0" w:lastRow="0" w:firstColumn="1" w:lastColumn="0" w:oddVBand="0" w:evenVBand="0" w:oddHBand="0" w:evenHBand="0" w:firstRowFirstColumn="0" w:firstRowLastColumn="0" w:lastRowFirstColumn="0" w:lastRowLastColumn="0"/>
            <w:tcW w:w="2235" w:type="dxa"/>
            <w:tcBorders>
              <w:top w:val="single" w:sz="4" w:space="0" w:color="000000"/>
              <w:right w:val="single" w:sz="4" w:space="0" w:color="000000"/>
            </w:tcBorders>
          </w:tcPr>
          <w:p w14:paraId="54B995E2" w14:textId="77777777" w:rsidR="004C741E" w:rsidRPr="00B4326C" w:rsidRDefault="004C741E" w:rsidP="00D00B10">
            <w:pPr>
              <w:rPr>
                <w:b/>
                <w:bCs/>
                <w:i w:val="0"/>
                <w:iCs w:val="0"/>
              </w:rPr>
            </w:pPr>
            <w:r w:rsidRPr="00B4326C">
              <w:rPr>
                <w:b/>
                <w:bCs/>
                <w:i w:val="0"/>
                <w:iCs w:val="0"/>
              </w:rPr>
              <w:t>Estado</w:t>
            </w:r>
          </w:p>
        </w:tc>
        <w:tc>
          <w:tcPr>
            <w:tcW w:w="6409" w:type="dxa"/>
            <w:tcBorders>
              <w:top w:val="single" w:sz="4" w:space="0" w:color="000000"/>
              <w:left w:val="single" w:sz="4" w:space="0" w:color="000000"/>
              <w:bottom w:val="single" w:sz="4" w:space="0" w:color="000000"/>
              <w:right w:val="single" w:sz="4" w:space="0" w:color="000000"/>
            </w:tcBorders>
            <w:shd w:val="clear" w:color="auto" w:fill="92D050"/>
          </w:tcPr>
          <w:p w14:paraId="6EB7F4E3" w14:textId="11A8A720" w:rsidR="004C741E" w:rsidRPr="00B4326C" w:rsidRDefault="004C741E" w:rsidP="00D00B10">
            <w:pPr>
              <w:cnfStyle w:val="000000000000" w:firstRow="0" w:lastRow="0" w:firstColumn="0" w:lastColumn="0" w:oddVBand="0" w:evenVBand="0" w:oddHBand="0" w:evenHBand="0" w:firstRowFirstColumn="0" w:firstRowLastColumn="0" w:lastRowFirstColumn="0" w:lastRowLastColumn="0"/>
            </w:pPr>
            <w:r w:rsidRPr="00B4326C">
              <w:t>OK</w:t>
            </w:r>
          </w:p>
        </w:tc>
      </w:tr>
    </w:tbl>
    <w:p w14:paraId="72E883F3" w14:textId="77777777" w:rsidR="004C741E" w:rsidRPr="00B4326C" w:rsidRDefault="004C741E" w:rsidP="004C741E"/>
    <w:p w14:paraId="6F136BF7" w14:textId="77777777" w:rsidR="004C741E" w:rsidRPr="00B4326C" w:rsidRDefault="004C741E" w:rsidP="004C741E"/>
    <w:p w14:paraId="47CFB63B" w14:textId="77777777" w:rsidR="004C741E" w:rsidRPr="00B4326C" w:rsidRDefault="004C741E" w:rsidP="004C741E"/>
    <w:p w14:paraId="31CC09EB" w14:textId="77777777" w:rsidR="004C741E" w:rsidRPr="00B4326C" w:rsidRDefault="004C741E" w:rsidP="004C741E"/>
    <w:p w14:paraId="10568DE3" w14:textId="77777777" w:rsidR="004C741E" w:rsidRPr="00B4326C" w:rsidRDefault="004C741E" w:rsidP="004C741E"/>
    <w:p w14:paraId="5A13002F" w14:textId="77777777" w:rsidR="004C741E" w:rsidRPr="00B4326C" w:rsidRDefault="004C741E" w:rsidP="004C741E"/>
    <w:p w14:paraId="265D68F9" w14:textId="77777777" w:rsidR="004C741E" w:rsidRPr="00B4326C" w:rsidRDefault="004C741E" w:rsidP="004C741E"/>
    <w:p w14:paraId="1961B9AB" w14:textId="77777777" w:rsidR="004C741E" w:rsidRPr="00B4326C" w:rsidRDefault="004C741E" w:rsidP="004C741E"/>
    <w:p w14:paraId="42216DB8" w14:textId="77777777" w:rsidR="004C741E" w:rsidRPr="00B4326C" w:rsidRDefault="004C741E" w:rsidP="004C741E"/>
    <w:p w14:paraId="67A6C473" w14:textId="77777777" w:rsidR="004C741E" w:rsidRPr="00B4326C" w:rsidRDefault="004C741E" w:rsidP="004C741E"/>
    <w:p w14:paraId="2A1BB554" w14:textId="77777777" w:rsidR="004C741E" w:rsidRPr="00B4326C" w:rsidRDefault="004C741E" w:rsidP="004C741E"/>
    <w:p w14:paraId="6C6D08D8" w14:textId="49958A8A" w:rsidR="004C741E" w:rsidRPr="00B4326C" w:rsidRDefault="004C741E" w:rsidP="004C741E">
      <w:pPr>
        <w:pStyle w:val="TtuloTablaING"/>
      </w:pPr>
      <w:bookmarkStart w:id="175" w:name="_Toc169177234"/>
      <w:r w:rsidRPr="00B4326C">
        <w:lastRenderedPageBreak/>
        <w:t>Tabla 5.18.</w:t>
      </w:r>
      <w:r w:rsidRPr="00B4326C">
        <w:br/>
        <w:t>CP-17</w:t>
      </w:r>
      <w:bookmarkEnd w:id="175"/>
    </w:p>
    <w:tbl>
      <w:tblPr>
        <w:tblStyle w:val="Tablaconcuadrcula3-nfasis3"/>
        <w:tblW w:w="0" w:type="auto"/>
        <w:tblLook w:val="0480" w:firstRow="0" w:lastRow="0" w:firstColumn="1" w:lastColumn="0" w:noHBand="0" w:noVBand="1"/>
      </w:tblPr>
      <w:tblGrid>
        <w:gridCol w:w="2235"/>
        <w:gridCol w:w="6409"/>
      </w:tblGrid>
      <w:tr w:rsidR="004C741E" w:rsidRPr="00B4326C" w14:paraId="632B4625" w14:textId="77777777" w:rsidTr="00D00B1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235" w:type="dxa"/>
            <w:tcBorders>
              <w:bottom w:val="single" w:sz="4" w:space="0" w:color="000000"/>
              <w:right w:val="single" w:sz="4" w:space="0" w:color="000000"/>
            </w:tcBorders>
          </w:tcPr>
          <w:p w14:paraId="6711B8D3" w14:textId="77777777" w:rsidR="004C741E" w:rsidRPr="00B4326C" w:rsidRDefault="004C741E" w:rsidP="00D00B10">
            <w:pPr>
              <w:rPr>
                <w:b/>
                <w:bCs/>
                <w:i w:val="0"/>
                <w:iCs w:val="0"/>
              </w:rPr>
            </w:pPr>
            <w:r w:rsidRPr="00B4326C">
              <w:rPr>
                <w:b/>
                <w:bCs/>
                <w:i w:val="0"/>
                <w:iCs w:val="0"/>
              </w:rPr>
              <w:t>Identificador</w:t>
            </w:r>
          </w:p>
        </w:tc>
        <w:tc>
          <w:tcPr>
            <w:tcW w:w="6409" w:type="dxa"/>
            <w:tcBorders>
              <w:top w:val="single" w:sz="4" w:space="0" w:color="000000"/>
              <w:left w:val="single" w:sz="4" w:space="0" w:color="000000"/>
              <w:bottom w:val="single" w:sz="4" w:space="0" w:color="000000"/>
              <w:right w:val="single" w:sz="4" w:space="0" w:color="000000"/>
            </w:tcBorders>
          </w:tcPr>
          <w:p w14:paraId="2DEC7402" w14:textId="5B20A668" w:rsidR="004C741E" w:rsidRPr="00B4326C" w:rsidRDefault="004C741E" w:rsidP="00D00B10">
            <w:pPr>
              <w:cnfStyle w:val="000000100000" w:firstRow="0" w:lastRow="0" w:firstColumn="0" w:lastColumn="0" w:oddVBand="0" w:evenVBand="0" w:oddHBand="1" w:evenHBand="0" w:firstRowFirstColumn="0" w:firstRowLastColumn="0" w:lastRowFirstColumn="0" w:lastRowLastColumn="0"/>
            </w:pPr>
            <w:r w:rsidRPr="00B4326C">
              <w:t>CP-17</w:t>
            </w:r>
          </w:p>
        </w:tc>
      </w:tr>
      <w:tr w:rsidR="004C741E" w:rsidRPr="00B4326C" w14:paraId="17337C79" w14:textId="77777777" w:rsidTr="00D00B10">
        <w:trPr>
          <w:cantSplit/>
        </w:trPr>
        <w:tc>
          <w:tcPr>
            <w:cnfStyle w:val="001000000000" w:firstRow="0" w:lastRow="0" w:firstColumn="1" w:lastColumn="0" w:oddVBand="0" w:evenVBand="0" w:oddHBand="0" w:evenHBand="0" w:firstRowFirstColumn="0" w:firstRowLastColumn="0" w:lastRowFirstColumn="0" w:lastRowLastColumn="0"/>
            <w:tcW w:w="2235" w:type="dxa"/>
            <w:tcBorders>
              <w:top w:val="single" w:sz="4" w:space="0" w:color="000000"/>
              <w:bottom w:val="single" w:sz="4" w:space="0" w:color="000000"/>
              <w:right w:val="single" w:sz="4" w:space="0" w:color="000000"/>
            </w:tcBorders>
          </w:tcPr>
          <w:p w14:paraId="0E2ED5FB" w14:textId="77777777" w:rsidR="004C741E" w:rsidRPr="00B4326C" w:rsidRDefault="004C741E" w:rsidP="00D00B10">
            <w:pPr>
              <w:rPr>
                <w:b/>
                <w:bCs/>
                <w:i w:val="0"/>
                <w:iCs w:val="0"/>
              </w:rPr>
            </w:pPr>
            <w:r w:rsidRPr="00B4326C">
              <w:rPr>
                <w:b/>
                <w:bCs/>
                <w:i w:val="0"/>
                <w:iCs w:val="0"/>
              </w:rPr>
              <w:t>Descripción</w:t>
            </w:r>
          </w:p>
        </w:tc>
        <w:tc>
          <w:tcPr>
            <w:tcW w:w="6409" w:type="dxa"/>
            <w:tcBorders>
              <w:top w:val="single" w:sz="4" w:space="0" w:color="000000"/>
              <w:left w:val="single" w:sz="4" w:space="0" w:color="000000"/>
              <w:bottom w:val="single" w:sz="4" w:space="0" w:color="000000"/>
              <w:right w:val="single" w:sz="4" w:space="0" w:color="000000"/>
            </w:tcBorders>
          </w:tcPr>
          <w:p w14:paraId="35D3BE2C" w14:textId="5C70897E" w:rsidR="004C741E" w:rsidRPr="00B4326C" w:rsidRDefault="004C741E" w:rsidP="00D00B10">
            <w:pPr>
              <w:cnfStyle w:val="000000000000" w:firstRow="0" w:lastRow="0" w:firstColumn="0" w:lastColumn="0" w:oddVBand="0" w:evenVBand="0" w:oddHBand="0" w:evenHBand="0" w:firstRowFirstColumn="0" w:firstRowLastColumn="0" w:lastRowFirstColumn="0" w:lastRowLastColumn="0"/>
            </w:pPr>
            <w:r w:rsidRPr="00B4326C">
              <w:t>Comprobación del funcionamiento del estado de listo de los jugadores.</w:t>
            </w:r>
          </w:p>
        </w:tc>
      </w:tr>
      <w:tr w:rsidR="004C741E" w:rsidRPr="00B4326C" w14:paraId="732FD74A" w14:textId="77777777" w:rsidTr="00D00B1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235" w:type="dxa"/>
            <w:tcBorders>
              <w:top w:val="single" w:sz="4" w:space="0" w:color="000000"/>
              <w:bottom w:val="single" w:sz="4" w:space="0" w:color="000000"/>
              <w:right w:val="single" w:sz="4" w:space="0" w:color="000000"/>
            </w:tcBorders>
          </w:tcPr>
          <w:p w14:paraId="2D3AE34F" w14:textId="77777777" w:rsidR="004C741E" w:rsidRPr="00B4326C" w:rsidRDefault="004C741E" w:rsidP="00D00B10">
            <w:pPr>
              <w:rPr>
                <w:b/>
                <w:bCs/>
                <w:i w:val="0"/>
                <w:iCs w:val="0"/>
              </w:rPr>
            </w:pPr>
            <w:r w:rsidRPr="00B4326C">
              <w:rPr>
                <w:b/>
                <w:bCs/>
                <w:i w:val="0"/>
                <w:iCs w:val="0"/>
              </w:rPr>
              <w:t>Resultado esperado</w:t>
            </w:r>
          </w:p>
        </w:tc>
        <w:tc>
          <w:tcPr>
            <w:tcW w:w="6409" w:type="dxa"/>
            <w:tcBorders>
              <w:top w:val="single" w:sz="4" w:space="0" w:color="000000"/>
              <w:left w:val="single" w:sz="4" w:space="0" w:color="000000"/>
              <w:bottom w:val="single" w:sz="4" w:space="0" w:color="000000"/>
              <w:right w:val="single" w:sz="4" w:space="0" w:color="000000"/>
            </w:tcBorders>
          </w:tcPr>
          <w:p w14:paraId="472F0DC3" w14:textId="1897F9C8" w:rsidR="004C741E" w:rsidRPr="00B4326C" w:rsidRDefault="004C741E" w:rsidP="00D00B10">
            <w:pPr>
              <w:cnfStyle w:val="000000100000" w:firstRow="0" w:lastRow="0" w:firstColumn="0" w:lastColumn="0" w:oddVBand="0" w:evenVBand="0" w:oddHBand="1" w:evenHBand="0" w:firstRowFirstColumn="0" w:firstRowLastColumn="0" w:lastRowFirstColumn="0" w:lastRowLastColumn="0"/>
            </w:pPr>
            <w:r w:rsidRPr="00B4326C">
              <w:t>Los jugadores pueden establecer su estado a listo cuando se han unido a una sala. Cuando todos los jugadores establecen su estado a este, el juego avanza a la escena del nivel 1, dando comienzo a la partida.</w:t>
            </w:r>
          </w:p>
        </w:tc>
      </w:tr>
      <w:tr w:rsidR="004C741E" w:rsidRPr="00B4326C" w14:paraId="74DD954C" w14:textId="77777777" w:rsidTr="00D00B10">
        <w:trPr>
          <w:cantSplit/>
        </w:trPr>
        <w:tc>
          <w:tcPr>
            <w:cnfStyle w:val="001000000000" w:firstRow="0" w:lastRow="0" w:firstColumn="1" w:lastColumn="0" w:oddVBand="0" w:evenVBand="0" w:oddHBand="0" w:evenHBand="0" w:firstRowFirstColumn="0" w:firstRowLastColumn="0" w:lastRowFirstColumn="0" w:lastRowLastColumn="0"/>
            <w:tcW w:w="2235" w:type="dxa"/>
            <w:tcBorders>
              <w:top w:val="single" w:sz="4" w:space="0" w:color="000000"/>
              <w:bottom w:val="single" w:sz="4" w:space="0" w:color="000000"/>
              <w:right w:val="single" w:sz="4" w:space="0" w:color="000000"/>
            </w:tcBorders>
          </w:tcPr>
          <w:p w14:paraId="0D632FD7" w14:textId="77777777" w:rsidR="004C741E" w:rsidRPr="00B4326C" w:rsidRDefault="004C741E" w:rsidP="00D00B10">
            <w:pPr>
              <w:rPr>
                <w:b/>
                <w:bCs/>
                <w:i w:val="0"/>
                <w:iCs w:val="0"/>
              </w:rPr>
            </w:pPr>
            <w:r w:rsidRPr="00B4326C">
              <w:rPr>
                <w:b/>
                <w:bCs/>
                <w:i w:val="0"/>
                <w:iCs w:val="0"/>
              </w:rPr>
              <w:t>Resultado obtenido</w:t>
            </w:r>
          </w:p>
        </w:tc>
        <w:tc>
          <w:tcPr>
            <w:tcW w:w="6409" w:type="dxa"/>
            <w:tcBorders>
              <w:top w:val="single" w:sz="4" w:space="0" w:color="000000"/>
              <w:left w:val="single" w:sz="4" w:space="0" w:color="000000"/>
              <w:bottom w:val="single" w:sz="4" w:space="0" w:color="000000"/>
              <w:right w:val="single" w:sz="4" w:space="0" w:color="000000"/>
            </w:tcBorders>
          </w:tcPr>
          <w:p w14:paraId="312F0B9F" w14:textId="704F90C7" w:rsidR="004C741E" w:rsidRPr="00B4326C" w:rsidRDefault="004C741E" w:rsidP="00D00B10">
            <w:pPr>
              <w:cnfStyle w:val="000000000000" w:firstRow="0" w:lastRow="0" w:firstColumn="0" w:lastColumn="0" w:oddVBand="0" w:evenVBand="0" w:oddHBand="0" w:evenHBand="0" w:firstRowFirstColumn="0" w:firstRowLastColumn="0" w:lastRowFirstColumn="0" w:lastRowLastColumn="0"/>
            </w:pPr>
            <w:r w:rsidRPr="00B4326C">
              <w:t>En una sala con dos jugadores dentro y habiendo establecido su estado a listo el primero, el sistema sigue esperando a que el segundo cambie su estado. Una vez el segundo pulsa el botón de listo, el juego avanza a la escena correspondiente y comienza la partida.</w:t>
            </w:r>
          </w:p>
        </w:tc>
      </w:tr>
      <w:tr w:rsidR="004C741E" w:rsidRPr="00B4326C" w14:paraId="46955B7E" w14:textId="77777777" w:rsidTr="00D00B1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235" w:type="dxa"/>
            <w:tcBorders>
              <w:top w:val="single" w:sz="4" w:space="0" w:color="000000"/>
              <w:bottom w:val="single" w:sz="4" w:space="0" w:color="000000"/>
              <w:right w:val="single" w:sz="4" w:space="0" w:color="000000"/>
            </w:tcBorders>
          </w:tcPr>
          <w:p w14:paraId="73B569D6" w14:textId="77777777" w:rsidR="004C741E" w:rsidRPr="00B4326C" w:rsidRDefault="004C741E" w:rsidP="00D00B10">
            <w:pPr>
              <w:rPr>
                <w:b/>
                <w:bCs/>
                <w:i w:val="0"/>
                <w:iCs w:val="0"/>
              </w:rPr>
            </w:pPr>
            <w:r w:rsidRPr="00B4326C">
              <w:rPr>
                <w:b/>
                <w:bCs/>
                <w:i w:val="0"/>
                <w:iCs w:val="0"/>
              </w:rPr>
              <w:t>Requisitos asociados</w:t>
            </w:r>
          </w:p>
        </w:tc>
        <w:tc>
          <w:tcPr>
            <w:tcW w:w="6409" w:type="dxa"/>
            <w:tcBorders>
              <w:top w:val="single" w:sz="4" w:space="0" w:color="000000"/>
              <w:left w:val="single" w:sz="4" w:space="0" w:color="000000"/>
              <w:bottom w:val="single" w:sz="4" w:space="0" w:color="000000"/>
              <w:right w:val="single" w:sz="4" w:space="0" w:color="000000"/>
            </w:tcBorders>
          </w:tcPr>
          <w:p w14:paraId="11AA1FDF" w14:textId="7AD484B8" w:rsidR="004C741E" w:rsidRPr="00B4326C" w:rsidRDefault="004C741E" w:rsidP="00D00B10">
            <w:pPr>
              <w:cnfStyle w:val="000000100000" w:firstRow="0" w:lastRow="0" w:firstColumn="0" w:lastColumn="0" w:oddVBand="0" w:evenVBand="0" w:oddHBand="1" w:evenHBand="0" w:firstRowFirstColumn="0" w:firstRowLastColumn="0" w:lastRowFirstColumn="0" w:lastRowLastColumn="0"/>
            </w:pPr>
            <w:r w:rsidRPr="00B4326C">
              <w:t>F-U-C35</w:t>
            </w:r>
            <w:r w:rsidRPr="00B4326C">
              <w:br/>
              <w:t>F-S-R36</w:t>
            </w:r>
          </w:p>
        </w:tc>
      </w:tr>
      <w:tr w:rsidR="004C741E" w:rsidRPr="00B4326C" w14:paraId="196FBAE6" w14:textId="77777777" w:rsidTr="004C741E">
        <w:trPr>
          <w:cantSplit/>
        </w:trPr>
        <w:tc>
          <w:tcPr>
            <w:cnfStyle w:val="001000000000" w:firstRow="0" w:lastRow="0" w:firstColumn="1" w:lastColumn="0" w:oddVBand="0" w:evenVBand="0" w:oddHBand="0" w:evenHBand="0" w:firstRowFirstColumn="0" w:firstRowLastColumn="0" w:lastRowFirstColumn="0" w:lastRowLastColumn="0"/>
            <w:tcW w:w="2235" w:type="dxa"/>
            <w:tcBorders>
              <w:top w:val="single" w:sz="4" w:space="0" w:color="000000"/>
              <w:right w:val="single" w:sz="4" w:space="0" w:color="000000"/>
            </w:tcBorders>
          </w:tcPr>
          <w:p w14:paraId="6AE3D46D" w14:textId="77777777" w:rsidR="004C741E" w:rsidRPr="00B4326C" w:rsidRDefault="004C741E" w:rsidP="00D00B10">
            <w:pPr>
              <w:rPr>
                <w:b/>
                <w:bCs/>
                <w:i w:val="0"/>
                <w:iCs w:val="0"/>
              </w:rPr>
            </w:pPr>
            <w:r w:rsidRPr="00B4326C">
              <w:rPr>
                <w:b/>
                <w:bCs/>
                <w:i w:val="0"/>
                <w:iCs w:val="0"/>
              </w:rPr>
              <w:t>Estado</w:t>
            </w:r>
          </w:p>
        </w:tc>
        <w:tc>
          <w:tcPr>
            <w:tcW w:w="6409" w:type="dxa"/>
            <w:tcBorders>
              <w:top w:val="single" w:sz="4" w:space="0" w:color="000000"/>
              <w:left w:val="single" w:sz="4" w:space="0" w:color="000000"/>
              <w:bottom w:val="single" w:sz="4" w:space="0" w:color="000000"/>
              <w:right w:val="single" w:sz="4" w:space="0" w:color="000000"/>
            </w:tcBorders>
            <w:shd w:val="clear" w:color="auto" w:fill="92D050"/>
          </w:tcPr>
          <w:p w14:paraId="415949C4" w14:textId="5158043F" w:rsidR="004C741E" w:rsidRPr="00B4326C" w:rsidRDefault="004C741E" w:rsidP="004C741E">
            <w:pPr>
              <w:cnfStyle w:val="000000000000" w:firstRow="0" w:lastRow="0" w:firstColumn="0" w:lastColumn="0" w:oddVBand="0" w:evenVBand="0" w:oddHBand="0" w:evenHBand="0" w:firstRowFirstColumn="0" w:firstRowLastColumn="0" w:lastRowFirstColumn="0" w:lastRowLastColumn="0"/>
            </w:pPr>
            <w:r w:rsidRPr="00B4326C">
              <w:t>OK</w:t>
            </w:r>
          </w:p>
        </w:tc>
      </w:tr>
    </w:tbl>
    <w:p w14:paraId="141D027A" w14:textId="77777777" w:rsidR="004C741E" w:rsidRPr="00B4326C" w:rsidRDefault="004C741E" w:rsidP="004C741E"/>
    <w:p w14:paraId="47DED2CD" w14:textId="3B3E10D2" w:rsidR="004C741E" w:rsidRPr="00B4326C" w:rsidRDefault="004C741E" w:rsidP="004C741E">
      <w:pPr>
        <w:pStyle w:val="TtuloTablaING"/>
      </w:pPr>
      <w:bookmarkStart w:id="176" w:name="_Toc169177235"/>
      <w:r w:rsidRPr="00B4326C">
        <w:t>Tabla 5.19.</w:t>
      </w:r>
      <w:r w:rsidRPr="00B4326C">
        <w:br/>
        <w:t>C</w:t>
      </w:r>
      <w:r w:rsidR="00553DAA" w:rsidRPr="00B4326C">
        <w:t>P</w:t>
      </w:r>
      <w:r w:rsidRPr="00B4326C">
        <w:t>-18</w:t>
      </w:r>
      <w:bookmarkEnd w:id="176"/>
    </w:p>
    <w:tbl>
      <w:tblPr>
        <w:tblStyle w:val="Tablaconcuadrcula3-nfasis3"/>
        <w:tblW w:w="0" w:type="auto"/>
        <w:tblLook w:val="0480" w:firstRow="0" w:lastRow="0" w:firstColumn="1" w:lastColumn="0" w:noHBand="0" w:noVBand="1"/>
      </w:tblPr>
      <w:tblGrid>
        <w:gridCol w:w="2235"/>
        <w:gridCol w:w="6409"/>
      </w:tblGrid>
      <w:tr w:rsidR="004C741E" w:rsidRPr="00B4326C" w14:paraId="256EF5A3" w14:textId="77777777" w:rsidTr="00D00B1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235" w:type="dxa"/>
            <w:tcBorders>
              <w:bottom w:val="single" w:sz="4" w:space="0" w:color="000000"/>
              <w:right w:val="single" w:sz="4" w:space="0" w:color="000000"/>
            </w:tcBorders>
          </w:tcPr>
          <w:p w14:paraId="25960430" w14:textId="77777777" w:rsidR="004C741E" w:rsidRPr="00B4326C" w:rsidRDefault="004C741E" w:rsidP="00D00B10">
            <w:pPr>
              <w:rPr>
                <w:b/>
                <w:bCs/>
                <w:i w:val="0"/>
                <w:iCs w:val="0"/>
              </w:rPr>
            </w:pPr>
            <w:r w:rsidRPr="00B4326C">
              <w:rPr>
                <w:b/>
                <w:bCs/>
                <w:i w:val="0"/>
                <w:iCs w:val="0"/>
              </w:rPr>
              <w:t>Identificador</w:t>
            </w:r>
          </w:p>
        </w:tc>
        <w:tc>
          <w:tcPr>
            <w:tcW w:w="6409" w:type="dxa"/>
            <w:tcBorders>
              <w:top w:val="single" w:sz="4" w:space="0" w:color="000000"/>
              <w:left w:val="single" w:sz="4" w:space="0" w:color="000000"/>
              <w:bottom w:val="single" w:sz="4" w:space="0" w:color="000000"/>
              <w:right w:val="single" w:sz="4" w:space="0" w:color="000000"/>
            </w:tcBorders>
          </w:tcPr>
          <w:p w14:paraId="072B5BD7" w14:textId="7625CEF9" w:rsidR="004C741E" w:rsidRPr="00B4326C" w:rsidRDefault="004C741E" w:rsidP="00D00B10">
            <w:pPr>
              <w:cnfStyle w:val="000000100000" w:firstRow="0" w:lastRow="0" w:firstColumn="0" w:lastColumn="0" w:oddVBand="0" w:evenVBand="0" w:oddHBand="1" w:evenHBand="0" w:firstRowFirstColumn="0" w:firstRowLastColumn="0" w:lastRowFirstColumn="0" w:lastRowLastColumn="0"/>
            </w:pPr>
            <w:r w:rsidRPr="00B4326C">
              <w:t>CP-18</w:t>
            </w:r>
          </w:p>
        </w:tc>
      </w:tr>
      <w:tr w:rsidR="004C741E" w:rsidRPr="00B4326C" w14:paraId="703EDB20" w14:textId="77777777" w:rsidTr="00D00B10">
        <w:trPr>
          <w:cantSplit/>
        </w:trPr>
        <w:tc>
          <w:tcPr>
            <w:cnfStyle w:val="001000000000" w:firstRow="0" w:lastRow="0" w:firstColumn="1" w:lastColumn="0" w:oddVBand="0" w:evenVBand="0" w:oddHBand="0" w:evenHBand="0" w:firstRowFirstColumn="0" w:firstRowLastColumn="0" w:lastRowFirstColumn="0" w:lastRowLastColumn="0"/>
            <w:tcW w:w="2235" w:type="dxa"/>
            <w:tcBorders>
              <w:top w:val="single" w:sz="4" w:space="0" w:color="000000"/>
              <w:bottom w:val="single" w:sz="4" w:space="0" w:color="000000"/>
              <w:right w:val="single" w:sz="4" w:space="0" w:color="000000"/>
            </w:tcBorders>
          </w:tcPr>
          <w:p w14:paraId="2CD24056" w14:textId="77777777" w:rsidR="004C741E" w:rsidRPr="00B4326C" w:rsidRDefault="004C741E" w:rsidP="00D00B10">
            <w:pPr>
              <w:rPr>
                <w:b/>
                <w:bCs/>
                <w:i w:val="0"/>
                <w:iCs w:val="0"/>
              </w:rPr>
            </w:pPr>
            <w:r w:rsidRPr="00B4326C">
              <w:rPr>
                <w:b/>
                <w:bCs/>
                <w:i w:val="0"/>
                <w:iCs w:val="0"/>
              </w:rPr>
              <w:t>Descripción</w:t>
            </w:r>
          </w:p>
        </w:tc>
        <w:tc>
          <w:tcPr>
            <w:tcW w:w="6409" w:type="dxa"/>
            <w:tcBorders>
              <w:top w:val="single" w:sz="4" w:space="0" w:color="000000"/>
              <w:left w:val="single" w:sz="4" w:space="0" w:color="000000"/>
              <w:bottom w:val="single" w:sz="4" w:space="0" w:color="000000"/>
              <w:right w:val="single" w:sz="4" w:space="0" w:color="000000"/>
            </w:tcBorders>
          </w:tcPr>
          <w:p w14:paraId="18FB0015" w14:textId="10E513E2" w:rsidR="004C741E" w:rsidRPr="00B4326C" w:rsidRDefault="004C741E" w:rsidP="00D00B10">
            <w:pPr>
              <w:cnfStyle w:val="000000000000" w:firstRow="0" w:lastRow="0" w:firstColumn="0" w:lastColumn="0" w:oddVBand="0" w:evenVBand="0" w:oddHBand="0" w:evenHBand="0" w:firstRowFirstColumn="0" w:firstRowLastColumn="0" w:lastRowFirstColumn="0" w:lastRowLastColumn="0"/>
            </w:pPr>
            <w:r w:rsidRPr="00B4326C">
              <w:t>Comprobación de los mensajes de error cuando un jugador se desconecta en medio de la partida.</w:t>
            </w:r>
          </w:p>
        </w:tc>
      </w:tr>
      <w:tr w:rsidR="004C741E" w:rsidRPr="00B4326C" w14:paraId="2F54E679" w14:textId="77777777" w:rsidTr="00D00B1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235" w:type="dxa"/>
            <w:tcBorders>
              <w:top w:val="single" w:sz="4" w:space="0" w:color="000000"/>
              <w:bottom w:val="single" w:sz="4" w:space="0" w:color="000000"/>
              <w:right w:val="single" w:sz="4" w:space="0" w:color="000000"/>
            </w:tcBorders>
          </w:tcPr>
          <w:p w14:paraId="36694EFD" w14:textId="77777777" w:rsidR="004C741E" w:rsidRPr="00B4326C" w:rsidRDefault="004C741E" w:rsidP="00D00B10">
            <w:pPr>
              <w:rPr>
                <w:b/>
                <w:bCs/>
                <w:i w:val="0"/>
                <w:iCs w:val="0"/>
              </w:rPr>
            </w:pPr>
            <w:r w:rsidRPr="00B4326C">
              <w:rPr>
                <w:b/>
                <w:bCs/>
                <w:i w:val="0"/>
                <w:iCs w:val="0"/>
              </w:rPr>
              <w:t>Resultado esperado</w:t>
            </w:r>
          </w:p>
        </w:tc>
        <w:tc>
          <w:tcPr>
            <w:tcW w:w="6409" w:type="dxa"/>
            <w:tcBorders>
              <w:top w:val="single" w:sz="4" w:space="0" w:color="000000"/>
              <w:left w:val="single" w:sz="4" w:space="0" w:color="000000"/>
              <w:bottom w:val="single" w:sz="4" w:space="0" w:color="000000"/>
              <w:right w:val="single" w:sz="4" w:space="0" w:color="000000"/>
            </w:tcBorders>
          </w:tcPr>
          <w:p w14:paraId="01081D33" w14:textId="2594DFEF" w:rsidR="004C741E" w:rsidRPr="00B4326C" w:rsidRDefault="004C741E" w:rsidP="00D00B10">
            <w:pPr>
              <w:cnfStyle w:val="000000100000" w:firstRow="0" w:lastRow="0" w:firstColumn="0" w:lastColumn="0" w:oddVBand="0" w:evenVBand="0" w:oddHBand="1" w:evenHBand="0" w:firstRowFirstColumn="0" w:firstRowLastColumn="0" w:lastRowFirstColumn="0" w:lastRowLastColumn="0"/>
            </w:pPr>
            <w:r w:rsidRPr="00B4326C">
              <w:t>Si uno de los dos jugadores abandona la partida, finaliza esta, mostrando al jugador un mensaje de error con el motivo de la finalización.</w:t>
            </w:r>
          </w:p>
        </w:tc>
      </w:tr>
      <w:tr w:rsidR="004C741E" w:rsidRPr="00B4326C" w14:paraId="04ED8389" w14:textId="77777777" w:rsidTr="00D00B10">
        <w:trPr>
          <w:cantSplit/>
        </w:trPr>
        <w:tc>
          <w:tcPr>
            <w:cnfStyle w:val="001000000000" w:firstRow="0" w:lastRow="0" w:firstColumn="1" w:lastColumn="0" w:oddVBand="0" w:evenVBand="0" w:oddHBand="0" w:evenHBand="0" w:firstRowFirstColumn="0" w:firstRowLastColumn="0" w:lastRowFirstColumn="0" w:lastRowLastColumn="0"/>
            <w:tcW w:w="2235" w:type="dxa"/>
            <w:tcBorders>
              <w:top w:val="single" w:sz="4" w:space="0" w:color="000000"/>
              <w:bottom w:val="single" w:sz="4" w:space="0" w:color="000000"/>
              <w:right w:val="single" w:sz="4" w:space="0" w:color="000000"/>
            </w:tcBorders>
          </w:tcPr>
          <w:p w14:paraId="671A8B98" w14:textId="77777777" w:rsidR="004C741E" w:rsidRPr="00B4326C" w:rsidRDefault="004C741E" w:rsidP="00D00B10">
            <w:pPr>
              <w:rPr>
                <w:b/>
                <w:bCs/>
                <w:i w:val="0"/>
                <w:iCs w:val="0"/>
              </w:rPr>
            </w:pPr>
            <w:r w:rsidRPr="00B4326C">
              <w:rPr>
                <w:b/>
                <w:bCs/>
                <w:i w:val="0"/>
                <w:iCs w:val="0"/>
              </w:rPr>
              <w:t>Resultado obtenido</w:t>
            </w:r>
          </w:p>
        </w:tc>
        <w:tc>
          <w:tcPr>
            <w:tcW w:w="6409" w:type="dxa"/>
            <w:tcBorders>
              <w:top w:val="single" w:sz="4" w:space="0" w:color="000000"/>
              <w:left w:val="single" w:sz="4" w:space="0" w:color="000000"/>
              <w:bottom w:val="single" w:sz="4" w:space="0" w:color="000000"/>
              <w:right w:val="single" w:sz="4" w:space="0" w:color="000000"/>
            </w:tcBorders>
          </w:tcPr>
          <w:p w14:paraId="006A312F" w14:textId="7A3A0559" w:rsidR="004C741E" w:rsidRPr="00B4326C" w:rsidRDefault="004C741E" w:rsidP="00D00B10">
            <w:pPr>
              <w:cnfStyle w:val="000000000000" w:firstRow="0" w:lastRow="0" w:firstColumn="0" w:lastColumn="0" w:oddVBand="0" w:evenVBand="0" w:oddHBand="0" w:evenHBand="0" w:firstRowFirstColumn="0" w:firstRowLastColumn="0" w:lastRowFirstColumn="0" w:lastRowLastColumn="0"/>
              <w:rPr>
                <w:iCs/>
              </w:rPr>
            </w:pPr>
            <w:r w:rsidRPr="00B4326C">
              <w:t xml:space="preserve">Cuando el </w:t>
            </w:r>
            <w:r w:rsidRPr="00B4326C">
              <w:rPr>
                <w:i/>
                <w:iCs/>
              </w:rPr>
              <w:t>host</w:t>
            </w:r>
            <w:r w:rsidRPr="00B4326C">
              <w:rPr>
                <w:iCs/>
              </w:rPr>
              <w:t xml:space="preserve"> abandona la sesión, el sistema finaliza la partida y el cliente recibe un mensaje de error con el motivo de la finalización prematura. También ocurre lo mismo cuando es el cliente el que abandona la sesión.</w:t>
            </w:r>
          </w:p>
        </w:tc>
      </w:tr>
      <w:tr w:rsidR="004C741E" w:rsidRPr="00B4326C" w14:paraId="45E1A5CD" w14:textId="77777777" w:rsidTr="00D00B1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235" w:type="dxa"/>
            <w:tcBorders>
              <w:top w:val="single" w:sz="4" w:space="0" w:color="000000"/>
              <w:bottom w:val="single" w:sz="4" w:space="0" w:color="000000"/>
              <w:right w:val="single" w:sz="4" w:space="0" w:color="000000"/>
            </w:tcBorders>
          </w:tcPr>
          <w:p w14:paraId="26DBDFBC" w14:textId="77777777" w:rsidR="004C741E" w:rsidRPr="00B4326C" w:rsidRDefault="004C741E" w:rsidP="00D00B10">
            <w:pPr>
              <w:rPr>
                <w:b/>
                <w:bCs/>
                <w:i w:val="0"/>
                <w:iCs w:val="0"/>
              </w:rPr>
            </w:pPr>
            <w:r w:rsidRPr="00B4326C">
              <w:rPr>
                <w:b/>
                <w:bCs/>
                <w:i w:val="0"/>
                <w:iCs w:val="0"/>
              </w:rPr>
              <w:t>Requisitos asociados</w:t>
            </w:r>
          </w:p>
        </w:tc>
        <w:tc>
          <w:tcPr>
            <w:tcW w:w="6409" w:type="dxa"/>
            <w:tcBorders>
              <w:top w:val="single" w:sz="4" w:space="0" w:color="000000"/>
              <w:left w:val="single" w:sz="4" w:space="0" w:color="000000"/>
              <w:bottom w:val="single" w:sz="4" w:space="0" w:color="000000"/>
              <w:right w:val="single" w:sz="4" w:space="0" w:color="000000"/>
            </w:tcBorders>
          </w:tcPr>
          <w:p w14:paraId="5C2300C6" w14:textId="020A0959" w:rsidR="004C741E" w:rsidRPr="00B4326C" w:rsidRDefault="004C741E" w:rsidP="00D00B10">
            <w:pPr>
              <w:cnfStyle w:val="000000100000" w:firstRow="0" w:lastRow="0" w:firstColumn="0" w:lastColumn="0" w:oddVBand="0" w:evenVBand="0" w:oddHBand="1" w:evenHBand="0" w:firstRowFirstColumn="0" w:firstRowLastColumn="0" w:lastRowFirstColumn="0" w:lastRowLastColumn="0"/>
            </w:pPr>
            <w:r w:rsidRPr="00B4326C">
              <w:t>F-S-C40</w:t>
            </w:r>
            <w:r w:rsidRPr="00B4326C">
              <w:br/>
              <w:t>F-S-R41</w:t>
            </w:r>
          </w:p>
        </w:tc>
      </w:tr>
      <w:tr w:rsidR="004C741E" w:rsidRPr="00B4326C" w14:paraId="5A88E426" w14:textId="77777777" w:rsidTr="004C741E">
        <w:trPr>
          <w:cantSplit/>
        </w:trPr>
        <w:tc>
          <w:tcPr>
            <w:cnfStyle w:val="001000000000" w:firstRow="0" w:lastRow="0" w:firstColumn="1" w:lastColumn="0" w:oddVBand="0" w:evenVBand="0" w:oddHBand="0" w:evenHBand="0" w:firstRowFirstColumn="0" w:firstRowLastColumn="0" w:lastRowFirstColumn="0" w:lastRowLastColumn="0"/>
            <w:tcW w:w="2235" w:type="dxa"/>
            <w:tcBorders>
              <w:top w:val="single" w:sz="4" w:space="0" w:color="000000"/>
              <w:right w:val="single" w:sz="4" w:space="0" w:color="000000"/>
            </w:tcBorders>
          </w:tcPr>
          <w:p w14:paraId="7CA280FC" w14:textId="77777777" w:rsidR="004C741E" w:rsidRPr="00B4326C" w:rsidRDefault="004C741E" w:rsidP="00D00B10">
            <w:pPr>
              <w:rPr>
                <w:b/>
                <w:bCs/>
                <w:i w:val="0"/>
                <w:iCs w:val="0"/>
              </w:rPr>
            </w:pPr>
            <w:r w:rsidRPr="00B4326C">
              <w:rPr>
                <w:b/>
                <w:bCs/>
                <w:i w:val="0"/>
                <w:iCs w:val="0"/>
              </w:rPr>
              <w:t>Estado</w:t>
            </w:r>
          </w:p>
        </w:tc>
        <w:tc>
          <w:tcPr>
            <w:tcW w:w="6409" w:type="dxa"/>
            <w:tcBorders>
              <w:top w:val="single" w:sz="4" w:space="0" w:color="000000"/>
              <w:left w:val="single" w:sz="4" w:space="0" w:color="000000"/>
              <w:bottom w:val="single" w:sz="4" w:space="0" w:color="000000"/>
              <w:right w:val="single" w:sz="4" w:space="0" w:color="000000"/>
            </w:tcBorders>
            <w:shd w:val="clear" w:color="auto" w:fill="92D050"/>
          </w:tcPr>
          <w:p w14:paraId="013B49BF" w14:textId="65733BFB" w:rsidR="004C741E" w:rsidRPr="00B4326C" w:rsidRDefault="004C741E" w:rsidP="00D00B10">
            <w:pPr>
              <w:cnfStyle w:val="000000000000" w:firstRow="0" w:lastRow="0" w:firstColumn="0" w:lastColumn="0" w:oddVBand="0" w:evenVBand="0" w:oddHBand="0" w:evenHBand="0" w:firstRowFirstColumn="0" w:firstRowLastColumn="0" w:lastRowFirstColumn="0" w:lastRowLastColumn="0"/>
            </w:pPr>
            <w:r w:rsidRPr="00B4326C">
              <w:t>OK</w:t>
            </w:r>
          </w:p>
        </w:tc>
      </w:tr>
    </w:tbl>
    <w:p w14:paraId="7B99DF5D" w14:textId="77777777" w:rsidR="004C741E" w:rsidRPr="00B4326C" w:rsidRDefault="004C741E" w:rsidP="004C741E"/>
    <w:p w14:paraId="14BD8D13" w14:textId="46275B8D" w:rsidR="00773C91" w:rsidRPr="00B4326C" w:rsidRDefault="00773C91" w:rsidP="00773C91">
      <w:pPr>
        <w:pStyle w:val="TtuloTablaING"/>
      </w:pPr>
      <w:bookmarkStart w:id="177" w:name="_Toc169177236"/>
      <w:r w:rsidRPr="00B4326C">
        <w:t>Tabla 5.20.</w:t>
      </w:r>
      <w:r w:rsidRPr="00B4326C">
        <w:br/>
        <w:t>CP-19</w:t>
      </w:r>
      <w:bookmarkEnd w:id="177"/>
    </w:p>
    <w:tbl>
      <w:tblPr>
        <w:tblStyle w:val="Tablaconcuadrcula3-nfasis3"/>
        <w:tblW w:w="0" w:type="auto"/>
        <w:tblLook w:val="0480" w:firstRow="0" w:lastRow="0" w:firstColumn="1" w:lastColumn="0" w:noHBand="0" w:noVBand="1"/>
      </w:tblPr>
      <w:tblGrid>
        <w:gridCol w:w="2235"/>
        <w:gridCol w:w="6409"/>
      </w:tblGrid>
      <w:tr w:rsidR="00773C91" w:rsidRPr="00B4326C" w14:paraId="4F839DEF" w14:textId="77777777" w:rsidTr="00D00B1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235" w:type="dxa"/>
            <w:tcBorders>
              <w:bottom w:val="single" w:sz="4" w:space="0" w:color="000000"/>
              <w:right w:val="single" w:sz="4" w:space="0" w:color="000000"/>
            </w:tcBorders>
          </w:tcPr>
          <w:p w14:paraId="2AFD8DEE" w14:textId="77777777" w:rsidR="00773C91" w:rsidRPr="00B4326C" w:rsidRDefault="00773C91" w:rsidP="00D00B10">
            <w:pPr>
              <w:rPr>
                <w:b/>
                <w:bCs/>
                <w:i w:val="0"/>
                <w:iCs w:val="0"/>
              </w:rPr>
            </w:pPr>
            <w:r w:rsidRPr="00B4326C">
              <w:rPr>
                <w:b/>
                <w:bCs/>
                <w:i w:val="0"/>
                <w:iCs w:val="0"/>
              </w:rPr>
              <w:t>Identificador</w:t>
            </w:r>
          </w:p>
        </w:tc>
        <w:tc>
          <w:tcPr>
            <w:tcW w:w="6409" w:type="dxa"/>
            <w:tcBorders>
              <w:top w:val="single" w:sz="4" w:space="0" w:color="000000"/>
              <w:left w:val="single" w:sz="4" w:space="0" w:color="000000"/>
              <w:bottom w:val="single" w:sz="4" w:space="0" w:color="000000"/>
              <w:right w:val="single" w:sz="4" w:space="0" w:color="000000"/>
            </w:tcBorders>
          </w:tcPr>
          <w:p w14:paraId="5C3A9C1B" w14:textId="16837211" w:rsidR="00773C91" w:rsidRPr="00B4326C" w:rsidRDefault="00773C91" w:rsidP="00D00B10">
            <w:pPr>
              <w:cnfStyle w:val="000000100000" w:firstRow="0" w:lastRow="0" w:firstColumn="0" w:lastColumn="0" w:oddVBand="0" w:evenVBand="0" w:oddHBand="1" w:evenHBand="0" w:firstRowFirstColumn="0" w:firstRowLastColumn="0" w:lastRowFirstColumn="0" w:lastRowLastColumn="0"/>
            </w:pPr>
            <w:r w:rsidRPr="00B4326C">
              <w:t>CP-19</w:t>
            </w:r>
          </w:p>
        </w:tc>
      </w:tr>
      <w:tr w:rsidR="00773C91" w:rsidRPr="00B4326C" w14:paraId="1E3E2519" w14:textId="77777777" w:rsidTr="00D00B10">
        <w:trPr>
          <w:cantSplit/>
        </w:trPr>
        <w:tc>
          <w:tcPr>
            <w:cnfStyle w:val="001000000000" w:firstRow="0" w:lastRow="0" w:firstColumn="1" w:lastColumn="0" w:oddVBand="0" w:evenVBand="0" w:oddHBand="0" w:evenHBand="0" w:firstRowFirstColumn="0" w:firstRowLastColumn="0" w:lastRowFirstColumn="0" w:lastRowLastColumn="0"/>
            <w:tcW w:w="2235" w:type="dxa"/>
            <w:tcBorders>
              <w:top w:val="single" w:sz="4" w:space="0" w:color="000000"/>
              <w:bottom w:val="single" w:sz="4" w:space="0" w:color="000000"/>
              <w:right w:val="single" w:sz="4" w:space="0" w:color="000000"/>
            </w:tcBorders>
          </w:tcPr>
          <w:p w14:paraId="074EC9C5" w14:textId="77777777" w:rsidR="00773C91" w:rsidRPr="00B4326C" w:rsidRDefault="00773C91" w:rsidP="00D00B10">
            <w:pPr>
              <w:rPr>
                <w:b/>
                <w:bCs/>
                <w:i w:val="0"/>
                <w:iCs w:val="0"/>
              </w:rPr>
            </w:pPr>
            <w:r w:rsidRPr="00B4326C">
              <w:rPr>
                <w:b/>
                <w:bCs/>
                <w:i w:val="0"/>
                <w:iCs w:val="0"/>
              </w:rPr>
              <w:t>Descripción</w:t>
            </w:r>
          </w:p>
        </w:tc>
        <w:tc>
          <w:tcPr>
            <w:tcW w:w="6409" w:type="dxa"/>
            <w:tcBorders>
              <w:top w:val="single" w:sz="4" w:space="0" w:color="000000"/>
              <w:left w:val="single" w:sz="4" w:space="0" w:color="000000"/>
              <w:bottom w:val="single" w:sz="4" w:space="0" w:color="000000"/>
              <w:right w:val="single" w:sz="4" w:space="0" w:color="000000"/>
            </w:tcBorders>
          </w:tcPr>
          <w:p w14:paraId="749F4C47" w14:textId="11470EFB" w:rsidR="00773C91" w:rsidRPr="00B4326C" w:rsidRDefault="00773C91" w:rsidP="00D00B10">
            <w:pPr>
              <w:cnfStyle w:val="000000000000" w:firstRow="0" w:lastRow="0" w:firstColumn="0" w:lastColumn="0" w:oddVBand="0" w:evenVBand="0" w:oddHBand="0" w:evenHBand="0" w:firstRowFirstColumn="0" w:firstRowLastColumn="0" w:lastRowFirstColumn="0" w:lastRowLastColumn="0"/>
            </w:pPr>
            <w:r w:rsidRPr="00B4326C">
              <w:t>Funcionamiento en Windows x64</w:t>
            </w:r>
          </w:p>
        </w:tc>
      </w:tr>
      <w:tr w:rsidR="00773C91" w:rsidRPr="00B4326C" w14:paraId="228C3ACA" w14:textId="77777777" w:rsidTr="00D00B1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235" w:type="dxa"/>
            <w:tcBorders>
              <w:top w:val="single" w:sz="4" w:space="0" w:color="000000"/>
              <w:bottom w:val="single" w:sz="4" w:space="0" w:color="000000"/>
              <w:right w:val="single" w:sz="4" w:space="0" w:color="000000"/>
            </w:tcBorders>
          </w:tcPr>
          <w:p w14:paraId="5121F9BC" w14:textId="77777777" w:rsidR="00773C91" w:rsidRPr="00B4326C" w:rsidRDefault="00773C91" w:rsidP="00D00B10">
            <w:pPr>
              <w:rPr>
                <w:b/>
                <w:bCs/>
                <w:i w:val="0"/>
                <w:iCs w:val="0"/>
              </w:rPr>
            </w:pPr>
            <w:r w:rsidRPr="00B4326C">
              <w:rPr>
                <w:b/>
                <w:bCs/>
                <w:i w:val="0"/>
                <w:iCs w:val="0"/>
              </w:rPr>
              <w:t>Resultado esperado</w:t>
            </w:r>
          </w:p>
        </w:tc>
        <w:tc>
          <w:tcPr>
            <w:tcW w:w="6409" w:type="dxa"/>
            <w:tcBorders>
              <w:top w:val="single" w:sz="4" w:space="0" w:color="000000"/>
              <w:left w:val="single" w:sz="4" w:space="0" w:color="000000"/>
              <w:bottom w:val="single" w:sz="4" w:space="0" w:color="000000"/>
              <w:right w:val="single" w:sz="4" w:space="0" w:color="000000"/>
            </w:tcBorders>
          </w:tcPr>
          <w:p w14:paraId="1F769058" w14:textId="226CF8DE" w:rsidR="00773C91" w:rsidRPr="00B4326C" w:rsidRDefault="00773C91" w:rsidP="00D00B10">
            <w:pPr>
              <w:cnfStyle w:val="000000100000" w:firstRow="0" w:lastRow="0" w:firstColumn="0" w:lastColumn="0" w:oddVBand="0" w:evenVBand="0" w:oddHBand="1" w:evenHBand="0" w:firstRowFirstColumn="0" w:firstRowLastColumn="0" w:lastRowFirstColumn="0" w:lastRowLastColumn="0"/>
            </w:pPr>
            <w:r w:rsidRPr="00B4326C">
              <w:t>La aplicación funciona correctamente en Windows x64</w:t>
            </w:r>
          </w:p>
        </w:tc>
      </w:tr>
      <w:tr w:rsidR="00773C91" w:rsidRPr="00B4326C" w14:paraId="0D4800C7" w14:textId="77777777" w:rsidTr="00D00B10">
        <w:trPr>
          <w:cantSplit/>
        </w:trPr>
        <w:tc>
          <w:tcPr>
            <w:cnfStyle w:val="001000000000" w:firstRow="0" w:lastRow="0" w:firstColumn="1" w:lastColumn="0" w:oddVBand="0" w:evenVBand="0" w:oddHBand="0" w:evenHBand="0" w:firstRowFirstColumn="0" w:firstRowLastColumn="0" w:lastRowFirstColumn="0" w:lastRowLastColumn="0"/>
            <w:tcW w:w="2235" w:type="dxa"/>
            <w:tcBorders>
              <w:top w:val="single" w:sz="4" w:space="0" w:color="000000"/>
              <w:bottom w:val="single" w:sz="4" w:space="0" w:color="000000"/>
              <w:right w:val="single" w:sz="4" w:space="0" w:color="000000"/>
            </w:tcBorders>
          </w:tcPr>
          <w:p w14:paraId="78B82169" w14:textId="77777777" w:rsidR="00773C91" w:rsidRPr="00B4326C" w:rsidRDefault="00773C91" w:rsidP="00D00B10">
            <w:pPr>
              <w:rPr>
                <w:b/>
                <w:bCs/>
                <w:i w:val="0"/>
                <w:iCs w:val="0"/>
              </w:rPr>
            </w:pPr>
            <w:r w:rsidRPr="00B4326C">
              <w:rPr>
                <w:b/>
                <w:bCs/>
                <w:i w:val="0"/>
                <w:iCs w:val="0"/>
              </w:rPr>
              <w:t>Resultado obtenido</w:t>
            </w:r>
          </w:p>
        </w:tc>
        <w:tc>
          <w:tcPr>
            <w:tcW w:w="6409" w:type="dxa"/>
            <w:tcBorders>
              <w:top w:val="single" w:sz="4" w:space="0" w:color="000000"/>
              <w:left w:val="single" w:sz="4" w:space="0" w:color="000000"/>
              <w:bottom w:val="single" w:sz="4" w:space="0" w:color="000000"/>
              <w:right w:val="single" w:sz="4" w:space="0" w:color="000000"/>
            </w:tcBorders>
          </w:tcPr>
          <w:p w14:paraId="4AE6A4AB" w14:textId="54852F65" w:rsidR="00773C91" w:rsidRPr="00B4326C" w:rsidRDefault="00773C91" w:rsidP="00D00B10">
            <w:pPr>
              <w:cnfStyle w:val="000000000000" w:firstRow="0" w:lastRow="0" w:firstColumn="0" w:lastColumn="0" w:oddVBand="0" w:evenVBand="0" w:oddHBand="0" w:evenHBand="0" w:firstRowFirstColumn="0" w:firstRowLastColumn="0" w:lastRowFirstColumn="0" w:lastRowLastColumn="0"/>
            </w:pPr>
            <w:r w:rsidRPr="00B4326C">
              <w:t>La aplicación funciona correctamente en Windows 10 de 64 bits.</w:t>
            </w:r>
          </w:p>
        </w:tc>
      </w:tr>
      <w:tr w:rsidR="00773C91" w:rsidRPr="00B4326C" w14:paraId="28C88DB8" w14:textId="77777777" w:rsidTr="00D00B1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235" w:type="dxa"/>
            <w:tcBorders>
              <w:top w:val="single" w:sz="4" w:space="0" w:color="000000"/>
              <w:bottom w:val="single" w:sz="4" w:space="0" w:color="000000"/>
              <w:right w:val="single" w:sz="4" w:space="0" w:color="000000"/>
            </w:tcBorders>
          </w:tcPr>
          <w:p w14:paraId="1E527ECE" w14:textId="77777777" w:rsidR="00773C91" w:rsidRPr="00B4326C" w:rsidRDefault="00773C91" w:rsidP="00D00B10">
            <w:pPr>
              <w:rPr>
                <w:b/>
                <w:bCs/>
                <w:i w:val="0"/>
                <w:iCs w:val="0"/>
              </w:rPr>
            </w:pPr>
            <w:r w:rsidRPr="00B4326C">
              <w:rPr>
                <w:b/>
                <w:bCs/>
                <w:i w:val="0"/>
                <w:iCs w:val="0"/>
              </w:rPr>
              <w:t>Requisitos asociados</w:t>
            </w:r>
          </w:p>
        </w:tc>
        <w:tc>
          <w:tcPr>
            <w:tcW w:w="6409" w:type="dxa"/>
            <w:tcBorders>
              <w:top w:val="single" w:sz="4" w:space="0" w:color="000000"/>
              <w:left w:val="single" w:sz="4" w:space="0" w:color="000000"/>
              <w:bottom w:val="single" w:sz="4" w:space="0" w:color="000000"/>
              <w:right w:val="single" w:sz="4" w:space="0" w:color="000000"/>
            </w:tcBorders>
          </w:tcPr>
          <w:p w14:paraId="5DD75444" w14:textId="6C418A57" w:rsidR="00773C91" w:rsidRPr="00B4326C" w:rsidRDefault="00773C91" w:rsidP="00D00B10">
            <w:pPr>
              <w:cnfStyle w:val="000000100000" w:firstRow="0" w:lastRow="0" w:firstColumn="0" w:lastColumn="0" w:oddVBand="0" w:evenVBand="0" w:oddHBand="1" w:evenHBand="0" w:firstRowFirstColumn="0" w:firstRowLastColumn="0" w:lastRowFirstColumn="0" w:lastRowLastColumn="0"/>
            </w:pPr>
            <w:r w:rsidRPr="00B4326C">
              <w:t>NF-S-C43</w:t>
            </w:r>
          </w:p>
        </w:tc>
      </w:tr>
      <w:tr w:rsidR="00773C91" w:rsidRPr="00B4326C" w14:paraId="2DBE2A16" w14:textId="77777777" w:rsidTr="00773C91">
        <w:trPr>
          <w:cantSplit/>
        </w:trPr>
        <w:tc>
          <w:tcPr>
            <w:cnfStyle w:val="001000000000" w:firstRow="0" w:lastRow="0" w:firstColumn="1" w:lastColumn="0" w:oddVBand="0" w:evenVBand="0" w:oddHBand="0" w:evenHBand="0" w:firstRowFirstColumn="0" w:firstRowLastColumn="0" w:lastRowFirstColumn="0" w:lastRowLastColumn="0"/>
            <w:tcW w:w="2235" w:type="dxa"/>
            <w:tcBorders>
              <w:top w:val="single" w:sz="4" w:space="0" w:color="000000"/>
              <w:right w:val="single" w:sz="4" w:space="0" w:color="000000"/>
            </w:tcBorders>
          </w:tcPr>
          <w:p w14:paraId="30F19D97" w14:textId="77777777" w:rsidR="00773C91" w:rsidRPr="00B4326C" w:rsidRDefault="00773C91" w:rsidP="00D00B10">
            <w:pPr>
              <w:rPr>
                <w:b/>
                <w:bCs/>
                <w:i w:val="0"/>
                <w:iCs w:val="0"/>
              </w:rPr>
            </w:pPr>
            <w:r w:rsidRPr="00B4326C">
              <w:rPr>
                <w:b/>
                <w:bCs/>
                <w:i w:val="0"/>
                <w:iCs w:val="0"/>
              </w:rPr>
              <w:t>Estado</w:t>
            </w:r>
          </w:p>
        </w:tc>
        <w:tc>
          <w:tcPr>
            <w:tcW w:w="6409" w:type="dxa"/>
            <w:tcBorders>
              <w:top w:val="single" w:sz="4" w:space="0" w:color="000000"/>
              <w:left w:val="single" w:sz="4" w:space="0" w:color="000000"/>
              <w:bottom w:val="single" w:sz="4" w:space="0" w:color="000000"/>
              <w:right w:val="single" w:sz="4" w:space="0" w:color="000000"/>
            </w:tcBorders>
            <w:shd w:val="clear" w:color="auto" w:fill="92D050"/>
          </w:tcPr>
          <w:p w14:paraId="40378A37" w14:textId="24BF6A74" w:rsidR="00773C91" w:rsidRPr="00B4326C" w:rsidRDefault="00773C91" w:rsidP="00D00B10">
            <w:pPr>
              <w:cnfStyle w:val="000000000000" w:firstRow="0" w:lastRow="0" w:firstColumn="0" w:lastColumn="0" w:oddVBand="0" w:evenVBand="0" w:oddHBand="0" w:evenHBand="0" w:firstRowFirstColumn="0" w:firstRowLastColumn="0" w:lastRowFirstColumn="0" w:lastRowLastColumn="0"/>
            </w:pPr>
            <w:r w:rsidRPr="00B4326C">
              <w:t>OK</w:t>
            </w:r>
          </w:p>
        </w:tc>
      </w:tr>
    </w:tbl>
    <w:p w14:paraId="07EA4E91" w14:textId="77777777" w:rsidR="00773C91" w:rsidRPr="00B4326C" w:rsidRDefault="00773C91" w:rsidP="00773C91">
      <w:pPr>
        <w:pStyle w:val="TtuloTablaING"/>
      </w:pPr>
    </w:p>
    <w:p w14:paraId="122B541D" w14:textId="05CEC54D" w:rsidR="00773C91" w:rsidRPr="00B4326C" w:rsidRDefault="00773C91" w:rsidP="00773C91">
      <w:pPr>
        <w:pStyle w:val="TtuloTablaING"/>
      </w:pPr>
      <w:bookmarkStart w:id="178" w:name="_Toc169177237"/>
      <w:r w:rsidRPr="00B4326C">
        <w:lastRenderedPageBreak/>
        <w:t>Tabla 5.21.</w:t>
      </w:r>
      <w:r w:rsidRPr="00B4326C">
        <w:br/>
        <w:t>CP-20</w:t>
      </w:r>
      <w:bookmarkEnd w:id="178"/>
    </w:p>
    <w:tbl>
      <w:tblPr>
        <w:tblStyle w:val="Tablaconcuadrcula3-nfasis3"/>
        <w:tblW w:w="0" w:type="auto"/>
        <w:tblLook w:val="0480" w:firstRow="0" w:lastRow="0" w:firstColumn="1" w:lastColumn="0" w:noHBand="0" w:noVBand="1"/>
      </w:tblPr>
      <w:tblGrid>
        <w:gridCol w:w="2235"/>
        <w:gridCol w:w="6409"/>
      </w:tblGrid>
      <w:tr w:rsidR="00773C91" w:rsidRPr="00B4326C" w14:paraId="3E5B2C40" w14:textId="77777777" w:rsidTr="00D00B1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235" w:type="dxa"/>
            <w:tcBorders>
              <w:bottom w:val="single" w:sz="4" w:space="0" w:color="000000"/>
              <w:right w:val="single" w:sz="4" w:space="0" w:color="000000"/>
            </w:tcBorders>
          </w:tcPr>
          <w:p w14:paraId="29943688" w14:textId="77777777" w:rsidR="00773C91" w:rsidRPr="00B4326C" w:rsidRDefault="00773C91" w:rsidP="00D00B10">
            <w:pPr>
              <w:rPr>
                <w:b/>
                <w:bCs/>
                <w:i w:val="0"/>
                <w:iCs w:val="0"/>
              </w:rPr>
            </w:pPr>
            <w:r w:rsidRPr="00B4326C">
              <w:rPr>
                <w:b/>
                <w:bCs/>
                <w:i w:val="0"/>
                <w:iCs w:val="0"/>
              </w:rPr>
              <w:t>Identificador</w:t>
            </w:r>
          </w:p>
        </w:tc>
        <w:tc>
          <w:tcPr>
            <w:tcW w:w="6409" w:type="dxa"/>
            <w:tcBorders>
              <w:top w:val="single" w:sz="4" w:space="0" w:color="000000"/>
              <w:left w:val="single" w:sz="4" w:space="0" w:color="000000"/>
              <w:bottom w:val="single" w:sz="4" w:space="0" w:color="000000"/>
              <w:right w:val="single" w:sz="4" w:space="0" w:color="000000"/>
            </w:tcBorders>
          </w:tcPr>
          <w:p w14:paraId="35FCCD42" w14:textId="541FAA33" w:rsidR="00773C91" w:rsidRPr="00B4326C" w:rsidRDefault="00773C91" w:rsidP="00D00B10">
            <w:pPr>
              <w:cnfStyle w:val="000000100000" w:firstRow="0" w:lastRow="0" w:firstColumn="0" w:lastColumn="0" w:oddVBand="0" w:evenVBand="0" w:oddHBand="1" w:evenHBand="0" w:firstRowFirstColumn="0" w:firstRowLastColumn="0" w:lastRowFirstColumn="0" w:lastRowLastColumn="0"/>
            </w:pPr>
            <w:r w:rsidRPr="00B4326C">
              <w:t>CP-20</w:t>
            </w:r>
          </w:p>
        </w:tc>
      </w:tr>
      <w:tr w:rsidR="00773C91" w:rsidRPr="00B4326C" w14:paraId="7A036917" w14:textId="77777777" w:rsidTr="00D00B10">
        <w:trPr>
          <w:cantSplit/>
        </w:trPr>
        <w:tc>
          <w:tcPr>
            <w:cnfStyle w:val="001000000000" w:firstRow="0" w:lastRow="0" w:firstColumn="1" w:lastColumn="0" w:oddVBand="0" w:evenVBand="0" w:oddHBand="0" w:evenHBand="0" w:firstRowFirstColumn="0" w:firstRowLastColumn="0" w:lastRowFirstColumn="0" w:lastRowLastColumn="0"/>
            <w:tcW w:w="2235" w:type="dxa"/>
            <w:tcBorders>
              <w:top w:val="single" w:sz="4" w:space="0" w:color="000000"/>
              <w:bottom w:val="single" w:sz="4" w:space="0" w:color="000000"/>
              <w:right w:val="single" w:sz="4" w:space="0" w:color="000000"/>
            </w:tcBorders>
          </w:tcPr>
          <w:p w14:paraId="4ABD73D5" w14:textId="77777777" w:rsidR="00773C91" w:rsidRPr="00B4326C" w:rsidRDefault="00773C91" w:rsidP="00D00B10">
            <w:pPr>
              <w:rPr>
                <w:b/>
                <w:bCs/>
                <w:i w:val="0"/>
                <w:iCs w:val="0"/>
              </w:rPr>
            </w:pPr>
            <w:r w:rsidRPr="00B4326C">
              <w:rPr>
                <w:b/>
                <w:bCs/>
                <w:i w:val="0"/>
                <w:iCs w:val="0"/>
              </w:rPr>
              <w:t>Descripción</w:t>
            </w:r>
          </w:p>
        </w:tc>
        <w:tc>
          <w:tcPr>
            <w:tcW w:w="6409" w:type="dxa"/>
            <w:tcBorders>
              <w:top w:val="single" w:sz="4" w:space="0" w:color="000000"/>
              <w:left w:val="single" w:sz="4" w:space="0" w:color="000000"/>
              <w:bottom w:val="single" w:sz="4" w:space="0" w:color="000000"/>
              <w:right w:val="single" w:sz="4" w:space="0" w:color="000000"/>
            </w:tcBorders>
          </w:tcPr>
          <w:p w14:paraId="61119163" w14:textId="21C7A383" w:rsidR="00773C91" w:rsidRPr="00B4326C" w:rsidRDefault="00773C91" w:rsidP="00D00B10">
            <w:pPr>
              <w:cnfStyle w:val="000000000000" w:firstRow="0" w:lastRow="0" w:firstColumn="0" w:lastColumn="0" w:oddVBand="0" w:evenVBand="0" w:oddHBand="0" w:evenHBand="0" w:firstRowFirstColumn="0" w:firstRowLastColumn="0" w:lastRowFirstColumn="0" w:lastRowLastColumn="0"/>
            </w:pPr>
            <w:r w:rsidRPr="00B4326C">
              <w:t>El sistema está traducido completamente al inglés.</w:t>
            </w:r>
          </w:p>
        </w:tc>
      </w:tr>
      <w:tr w:rsidR="00773C91" w:rsidRPr="00B4326C" w14:paraId="1B721CB2" w14:textId="77777777" w:rsidTr="00D00B1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235" w:type="dxa"/>
            <w:tcBorders>
              <w:top w:val="single" w:sz="4" w:space="0" w:color="000000"/>
              <w:bottom w:val="single" w:sz="4" w:space="0" w:color="000000"/>
              <w:right w:val="single" w:sz="4" w:space="0" w:color="000000"/>
            </w:tcBorders>
          </w:tcPr>
          <w:p w14:paraId="6FE3874C" w14:textId="77777777" w:rsidR="00773C91" w:rsidRPr="00B4326C" w:rsidRDefault="00773C91" w:rsidP="00D00B10">
            <w:pPr>
              <w:rPr>
                <w:b/>
                <w:bCs/>
                <w:i w:val="0"/>
                <w:iCs w:val="0"/>
              </w:rPr>
            </w:pPr>
            <w:r w:rsidRPr="00B4326C">
              <w:rPr>
                <w:b/>
                <w:bCs/>
                <w:i w:val="0"/>
                <w:iCs w:val="0"/>
              </w:rPr>
              <w:t>Resultado esperado</w:t>
            </w:r>
          </w:p>
        </w:tc>
        <w:tc>
          <w:tcPr>
            <w:tcW w:w="6409" w:type="dxa"/>
            <w:tcBorders>
              <w:top w:val="single" w:sz="4" w:space="0" w:color="000000"/>
              <w:left w:val="single" w:sz="4" w:space="0" w:color="000000"/>
              <w:bottom w:val="single" w:sz="4" w:space="0" w:color="000000"/>
              <w:right w:val="single" w:sz="4" w:space="0" w:color="000000"/>
            </w:tcBorders>
          </w:tcPr>
          <w:p w14:paraId="06CA56D7" w14:textId="4E617124" w:rsidR="00773C91" w:rsidRPr="00B4326C" w:rsidRDefault="00773C91" w:rsidP="00D00B10">
            <w:pPr>
              <w:cnfStyle w:val="000000100000" w:firstRow="0" w:lastRow="0" w:firstColumn="0" w:lastColumn="0" w:oddVBand="0" w:evenVBand="0" w:oddHBand="1" w:evenHBand="0" w:firstRowFirstColumn="0" w:firstRowLastColumn="0" w:lastRowFirstColumn="0" w:lastRowLastColumn="0"/>
            </w:pPr>
            <w:r w:rsidRPr="00B4326C">
              <w:t>Todos los menús, textos y mensajes de la aplicación están escritos en el idioma inglés.</w:t>
            </w:r>
          </w:p>
        </w:tc>
      </w:tr>
      <w:tr w:rsidR="00773C91" w:rsidRPr="00B4326C" w14:paraId="1A6D90A3" w14:textId="77777777" w:rsidTr="00D00B10">
        <w:trPr>
          <w:cantSplit/>
        </w:trPr>
        <w:tc>
          <w:tcPr>
            <w:cnfStyle w:val="001000000000" w:firstRow="0" w:lastRow="0" w:firstColumn="1" w:lastColumn="0" w:oddVBand="0" w:evenVBand="0" w:oddHBand="0" w:evenHBand="0" w:firstRowFirstColumn="0" w:firstRowLastColumn="0" w:lastRowFirstColumn="0" w:lastRowLastColumn="0"/>
            <w:tcW w:w="2235" w:type="dxa"/>
            <w:tcBorders>
              <w:top w:val="single" w:sz="4" w:space="0" w:color="000000"/>
              <w:bottom w:val="single" w:sz="4" w:space="0" w:color="000000"/>
              <w:right w:val="single" w:sz="4" w:space="0" w:color="000000"/>
            </w:tcBorders>
          </w:tcPr>
          <w:p w14:paraId="03C3A10C" w14:textId="77777777" w:rsidR="00773C91" w:rsidRPr="00B4326C" w:rsidRDefault="00773C91" w:rsidP="00D00B10">
            <w:pPr>
              <w:rPr>
                <w:b/>
                <w:bCs/>
                <w:i w:val="0"/>
                <w:iCs w:val="0"/>
              </w:rPr>
            </w:pPr>
            <w:r w:rsidRPr="00B4326C">
              <w:rPr>
                <w:b/>
                <w:bCs/>
                <w:i w:val="0"/>
                <w:iCs w:val="0"/>
              </w:rPr>
              <w:t>Resultado obtenido</w:t>
            </w:r>
          </w:p>
        </w:tc>
        <w:tc>
          <w:tcPr>
            <w:tcW w:w="6409" w:type="dxa"/>
            <w:tcBorders>
              <w:top w:val="single" w:sz="4" w:space="0" w:color="000000"/>
              <w:left w:val="single" w:sz="4" w:space="0" w:color="000000"/>
              <w:bottom w:val="single" w:sz="4" w:space="0" w:color="000000"/>
              <w:right w:val="single" w:sz="4" w:space="0" w:color="000000"/>
            </w:tcBorders>
          </w:tcPr>
          <w:p w14:paraId="03060EAC" w14:textId="417B762C" w:rsidR="00773C91" w:rsidRPr="00B4326C" w:rsidRDefault="00773C91" w:rsidP="00D00B10">
            <w:pPr>
              <w:cnfStyle w:val="000000000000" w:firstRow="0" w:lastRow="0" w:firstColumn="0" w:lastColumn="0" w:oddVBand="0" w:evenVBand="0" w:oddHBand="0" w:evenHBand="0" w:firstRowFirstColumn="0" w:firstRowLastColumn="0" w:lastRowFirstColumn="0" w:lastRowLastColumn="0"/>
            </w:pPr>
            <w:r w:rsidRPr="00B4326C">
              <w:t>Toda la aplicación está traducida al inglés.</w:t>
            </w:r>
          </w:p>
        </w:tc>
      </w:tr>
      <w:tr w:rsidR="00773C91" w:rsidRPr="00B4326C" w14:paraId="43AC859A" w14:textId="77777777" w:rsidTr="00D00B1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235" w:type="dxa"/>
            <w:tcBorders>
              <w:top w:val="single" w:sz="4" w:space="0" w:color="000000"/>
              <w:bottom w:val="single" w:sz="4" w:space="0" w:color="000000"/>
              <w:right w:val="single" w:sz="4" w:space="0" w:color="000000"/>
            </w:tcBorders>
          </w:tcPr>
          <w:p w14:paraId="785280E0" w14:textId="77777777" w:rsidR="00773C91" w:rsidRPr="00B4326C" w:rsidRDefault="00773C91" w:rsidP="00D00B10">
            <w:pPr>
              <w:rPr>
                <w:b/>
                <w:bCs/>
                <w:i w:val="0"/>
                <w:iCs w:val="0"/>
              </w:rPr>
            </w:pPr>
            <w:r w:rsidRPr="00B4326C">
              <w:rPr>
                <w:b/>
                <w:bCs/>
                <w:i w:val="0"/>
                <w:iCs w:val="0"/>
              </w:rPr>
              <w:t>Requisitos asociados</w:t>
            </w:r>
          </w:p>
        </w:tc>
        <w:tc>
          <w:tcPr>
            <w:tcW w:w="6409" w:type="dxa"/>
            <w:tcBorders>
              <w:top w:val="single" w:sz="4" w:space="0" w:color="000000"/>
              <w:left w:val="single" w:sz="4" w:space="0" w:color="000000"/>
              <w:bottom w:val="single" w:sz="4" w:space="0" w:color="000000"/>
              <w:right w:val="single" w:sz="4" w:space="0" w:color="000000"/>
            </w:tcBorders>
          </w:tcPr>
          <w:p w14:paraId="1027030B" w14:textId="4EFE04D3" w:rsidR="00773C91" w:rsidRPr="00B4326C" w:rsidRDefault="00773C91" w:rsidP="00D00B10">
            <w:pPr>
              <w:cnfStyle w:val="000000100000" w:firstRow="0" w:lastRow="0" w:firstColumn="0" w:lastColumn="0" w:oddVBand="0" w:evenVBand="0" w:oddHBand="1" w:evenHBand="0" w:firstRowFirstColumn="0" w:firstRowLastColumn="0" w:lastRowFirstColumn="0" w:lastRowLastColumn="0"/>
            </w:pPr>
            <w:r w:rsidRPr="00B4326C">
              <w:t>NF-S-C44</w:t>
            </w:r>
          </w:p>
        </w:tc>
      </w:tr>
      <w:tr w:rsidR="00773C91" w:rsidRPr="00B4326C" w14:paraId="62354F24" w14:textId="77777777" w:rsidTr="00773C91">
        <w:trPr>
          <w:cantSplit/>
        </w:trPr>
        <w:tc>
          <w:tcPr>
            <w:cnfStyle w:val="001000000000" w:firstRow="0" w:lastRow="0" w:firstColumn="1" w:lastColumn="0" w:oddVBand="0" w:evenVBand="0" w:oddHBand="0" w:evenHBand="0" w:firstRowFirstColumn="0" w:firstRowLastColumn="0" w:lastRowFirstColumn="0" w:lastRowLastColumn="0"/>
            <w:tcW w:w="2235" w:type="dxa"/>
            <w:tcBorders>
              <w:top w:val="single" w:sz="4" w:space="0" w:color="000000"/>
              <w:right w:val="single" w:sz="4" w:space="0" w:color="000000"/>
            </w:tcBorders>
          </w:tcPr>
          <w:p w14:paraId="4C8E3F29" w14:textId="77777777" w:rsidR="00773C91" w:rsidRPr="00B4326C" w:rsidRDefault="00773C91" w:rsidP="00D00B10">
            <w:pPr>
              <w:rPr>
                <w:b/>
                <w:bCs/>
                <w:i w:val="0"/>
                <w:iCs w:val="0"/>
              </w:rPr>
            </w:pPr>
            <w:r w:rsidRPr="00B4326C">
              <w:rPr>
                <w:b/>
                <w:bCs/>
                <w:i w:val="0"/>
                <w:iCs w:val="0"/>
              </w:rPr>
              <w:t>Estado</w:t>
            </w:r>
          </w:p>
        </w:tc>
        <w:tc>
          <w:tcPr>
            <w:tcW w:w="6409" w:type="dxa"/>
            <w:tcBorders>
              <w:top w:val="single" w:sz="4" w:space="0" w:color="000000"/>
              <w:left w:val="single" w:sz="4" w:space="0" w:color="000000"/>
              <w:bottom w:val="single" w:sz="4" w:space="0" w:color="000000"/>
              <w:right w:val="single" w:sz="4" w:space="0" w:color="000000"/>
            </w:tcBorders>
            <w:shd w:val="clear" w:color="auto" w:fill="92D050"/>
          </w:tcPr>
          <w:p w14:paraId="0819D60C" w14:textId="70EEE72F" w:rsidR="00773C91" w:rsidRPr="00B4326C" w:rsidRDefault="00773C91" w:rsidP="00D00B10">
            <w:pPr>
              <w:cnfStyle w:val="000000000000" w:firstRow="0" w:lastRow="0" w:firstColumn="0" w:lastColumn="0" w:oddVBand="0" w:evenVBand="0" w:oddHBand="0" w:evenHBand="0" w:firstRowFirstColumn="0" w:firstRowLastColumn="0" w:lastRowFirstColumn="0" w:lastRowLastColumn="0"/>
            </w:pPr>
            <w:r w:rsidRPr="00B4326C">
              <w:t>OK</w:t>
            </w:r>
          </w:p>
        </w:tc>
      </w:tr>
    </w:tbl>
    <w:p w14:paraId="4019C88D" w14:textId="77777777" w:rsidR="00773C91" w:rsidRPr="00B4326C" w:rsidRDefault="00773C91" w:rsidP="00773C91"/>
    <w:p w14:paraId="6E945D5F" w14:textId="6661A7D6" w:rsidR="00773C91" w:rsidRPr="00B4326C" w:rsidRDefault="00773C91" w:rsidP="00773C91">
      <w:pPr>
        <w:pStyle w:val="TtuloTablaING"/>
      </w:pPr>
      <w:bookmarkStart w:id="179" w:name="_Toc169177238"/>
      <w:r w:rsidRPr="00B4326C">
        <w:t>Tabla 5.22.</w:t>
      </w:r>
      <w:r w:rsidRPr="00B4326C">
        <w:br/>
        <w:t>CP-21</w:t>
      </w:r>
      <w:bookmarkEnd w:id="179"/>
    </w:p>
    <w:tbl>
      <w:tblPr>
        <w:tblStyle w:val="Tablaconcuadrcula3-nfasis3"/>
        <w:tblW w:w="0" w:type="auto"/>
        <w:tblLook w:val="0480" w:firstRow="0" w:lastRow="0" w:firstColumn="1" w:lastColumn="0" w:noHBand="0" w:noVBand="1"/>
      </w:tblPr>
      <w:tblGrid>
        <w:gridCol w:w="2235"/>
        <w:gridCol w:w="6409"/>
      </w:tblGrid>
      <w:tr w:rsidR="00773C91" w:rsidRPr="00B4326C" w14:paraId="1E41698C" w14:textId="77777777" w:rsidTr="00D00B1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235" w:type="dxa"/>
            <w:tcBorders>
              <w:bottom w:val="single" w:sz="4" w:space="0" w:color="000000"/>
              <w:right w:val="single" w:sz="4" w:space="0" w:color="000000"/>
            </w:tcBorders>
          </w:tcPr>
          <w:p w14:paraId="32310236" w14:textId="77777777" w:rsidR="00773C91" w:rsidRPr="00B4326C" w:rsidRDefault="00773C91" w:rsidP="00D00B10">
            <w:pPr>
              <w:rPr>
                <w:b/>
                <w:bCs/>
                <w:i w:val="0"/>
                <w:iCs w:val="0"/>
              </w:rPr>
            </w:pPr>
            <w:r w:rsidRPr="00B4326C">
              <w:rPr>
                <w:b/>
                <w:bCs/>
                <w:i w:val="0"/>
                <w:iCs w:val="0"/>
              </w:rPr>
              <w:t>Identificador</w:t>
            </w:r>
          </w:p>
        </w:tc>
        <w:tc>
          <w:tcPr>
            <w:tcW w:w="6409" w:type="dxa"/>
            <w:tcBorders>
              <w:top w:val="single" w:sz="4" w:space="0" w:color="000000"/>
              <w:left w:val="single" w:sz="4" w:space="0" w:color="000000"/>
              <w:bottom w:val="single" w:sz="4" w:space="0" w:color="000000"/>
              <w:right w:val="single" w:sz="4" w:space="0" w:color="000000"/>
            </w:tcBorders>
          </w:tcPr>
          <w:p w14:paraId="1D2E8F6F" w14:textId="4E34C6F5" w:rsidR="00773C91" w:rsidRPr="00B4326C" w:rsidRDefault="00773C91" w:rsidP="00D00B10">
            <w:pPr>
              <w:cnfStyle w:val="000000100000" w:firstRow="0" w:lastRow="0" w:firstColumn="0" w:lastColumn="0" w:oddVBand="0" w:evenVBand="0" w:oddHBand="1" w:evenHBand="0" w:firstRowFirstColumn="0" w:firstRowLastColumn="0" w:lastRowFirstColumn="0" w:lastRowLastColumn="0"/>
            </w:pPr>
            <w:r w:rsidRPr="00B4326C">
              <w:t>CP-21</w:t>
            </w:r>
          </w:p>
        </w:tc>
      </w:tr>
      <w:tr w:rsidR="00773C91" w:rsidRPr="00B4326C" w14:paraId="2C8FB837" w14:textId="77777777" w:rsidTr="00D00B10">
        <w:trPr>
          <w:cantSplit/>
        </w:trPr>
        <w:tc>
          <w:tcPr>
            <w:cnfStyle w:val="001000000000" w:firstRow="0" w:lastRow="0" w:firstColumn="1" w:lastColumn="0" w:oddVBand="0" w:evenVBand="0" w:oddHBand="0" w:evenHBand="0" w:firstRowFirstColumn="0" w:firstRowLastColumn="0" w:lastRowFirstColumn="0" w:lastRowLastColumn="0"/>
            <w:tcW w:w="2235" w:type="dxa"/>
            <w:tcBorders>
              <w:top w:val="single" w:sz="4" w:space="0" w:color="000000"/>
              <w:bottom w:val="single" w:sz="4" w:space="0" w:color="000000"/>
              <w:right w:val="single" w:sz="4" w:space="0" w:color="000000"/>
            </w:tcBorders>
          </w:tcPr>
          <w:p w14:paraId="4E7AD9A1" w14:textId="77777777" w:rsidR="00773C91" w:rsidRPr="00B4326C" w:rsidRDefault="00773C91" w:rsidP="00D00B10">
            <w:pPr>
              <w:rPr>
                <w:b/>
                <w:bCs/>
                <w:i w:val="0"/>
                <w:iCs w:val="0"/>
              </w:rPr>
            </w:pPr>
            <w:r w:rsidRPr="00B4326C">
              <w:rPr>
                <w:b/>
                <w:bCs/>
                <w:i w:val="0"/>
                <w:iCs w:val="0"/>
              </w:rPr>
              <w:t>Descripción</w:t>
            </w:r>
          </w:p>
        </w:tc>
        <w:tc>
          <w:tcPr>
            <w:tcW w:w="6409" w:type="dxa"/>
            <w:tcBorders>
              <w:top w:val="single" w:sz="4" w:space="0" w:color="000000"/>
              <w:left w:val="single" w:sz="4" w:space="0" w:color="000000"/>
              <w:bottom w:val="single" w:sz="4" w:space="0" w:color="000000"/>
              <w:right w:val="single" w:sz="4" w:space="0" w:color="000000"/>
            </w:tcBorders>
          </w:tcPr>
          <w:p w14:paraId="59FBD10D" w14:textId="52D30777" w:rsidR="00773C91" w:rsidRPr="00B4326C" w:rsidRDefault="00773C91" w:rsidP="00D00B10">
            <w:pPr>
              <w:cnfStyle w:val="000000000000" w:firstRow="0" w:lastRow="0" w:firstColumn="0" w:lastColumn="0" w:oddVBand="0" w:evenVBand="0" w:oddHBand="0" w:evenHBand="0" w:firstRowFirstColumn="0" w:firstRowLastColumn="0" w:lastRowFirstColumn="0" w:lastRowLastColumn="0"/>
            </w:pPr>
            <w:r w:rsidRPr="00B4326C">
              <w:t>Comprobación de la aparición del tutorial.</w:t>
            </w:r>
          </w:p>
        </w:tc>
      </w:tr>
      <w:tr w:rsidR="00773C91" w:rsidRPr="00B4326C" w14:paraId="7446B7C3" w14:textId="77777777" w:rsidTr="00D00B1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235" w:type="dxa"/>
            <w:tcBorders>
              <w:top w:val="single" w:sz="4" w:space="0" w:color="000000"/>
              <w:bottom w:val="single" w:sz="4" w:space="0" w:color="000000"/>
              <w:right w:val="single" w:sz="4" w:space="0" w:color="000000"/>
            </w:tcBorders>
          </w:tcPr>
          <w:p w14:paraId="209ADD50" w14:textId="77777777" w:rsidR="00773C91" w:rsidRPr="00B4326C" w:rsidRDefault="00773C91" w:rsidP="00D00B10">
            <w:pPr>
              <w:rPr>
                <w:b/>
                <w:bCs/>
                <w:i w:val="0"/>
                <w:iCs w:val="0"/>
              </w:rPr>
            </w:pPr>
            <w:r w:rsidRPr="00B4326C">
              <w:rPr>
                <w:b/>
                <w:bCs/>
                <w:i w:val="0"/>
                <w:iCs w:val="0"/>
              </w:rPr>
              <w:t>Resultado esperado</w:t>
            </w:r>
          </w:p>
        </w:tc>
        <w:tc>
          <w:tcPr>
            <w:tcW w:w="6409" w:type="dxa"/>
            <w:tcBorders>
              <w:top w:val="single" w:sz="4" w:space="0" w:color="000000"/>
              <w:left w:val="single" w:sz="4" w:space="0" w:color="000000"/>
              <w:bottom w:val="single" w:sz="4" w:space="0" w:color="000000"/>
              <w:right w:val="single" w:sz="4" w:space="0" w:color="000000"/>
            </w:tcBorders>
          </w:tcPr>
          <w:p w14:paraId="70291CE7" w14:textId="4234EFA3" w:rsidR="00773C91" w:rsidRPr="00B4326C" w:rsidRDefault="00773C91" w:rsidP="00D00B10">
            <w:pPr>
              <w:cnfStyle w:val="000000100000" w:firstRow="0" w:lastRow="0" w:firstColumn="0" w:lastColumn="0" w:oddVBand="0" w:evenVBand="0" w:oddHBand="1" w:evenHBand="0" w:firstRowFirstColumn="0" w:firstRowLastColumn="0" w:lastRowFirstColumn="0" w:lastRowLastColumn="0"/>
            </w:pPr>
            <w:r w:rsidRPr="00B4326C">
              <w:t>Al iniciar la partida, se muestra al jugador un tutorial con los controles e interacciones posibles.</w:t>
            </w:r>
          </w:p>
        </w:tc>
      </w:tr>
      <w:tr w:rsidR="00773C91" w:rsidRPr="00B4326C" w14:paraId="298B582E" w14:textId="77777777" w:rsidTr="00D00B10">
        <w:trPr>
          <w:cantSplit/>
        </w:trPr>
        <w:tc>
          <w:tcPr>
            <w:cnfStyle w:val="001000000000" w:firstRow="0" w:lastRow="0" w:firstColumn="1" w:lastColumn="0" w:oddVBand="0" w:evenVBand="0" w:oddHBand="0" w:evenHBand="0" w:firstRowFirstColumn="0" w:firstRowLastColumn="0" w:lastRowFirstColumn="0" w:lastRowLastColumn="0"/>
            <w:tcW w:w="2235" w:type="dxa"/>
            <w:tcBorders>
              <w:top w:val="single" w:sz="4" w:space="0" w:color="000000"/>
              <w:bottom w:val="single" w:sz="4" w:space="0" w:color="000000"/>
              <w:right w:val="single" w:sz="4" w:space="0" w:color="000000"/>
            </w:tcBorders>
          </w:tcPr>
          <w:p w14:paraId="580498C4" w14:textId="77777777" w:rsidR="00773C91" w:rsidRPr="00B4326C" w:rsidRDefault="00773C91" w:rsidP="00D00B10">
            <w:pPr>
              <w:rPr>
                <w:b/>
                <w:bCs/>
                <w:i w:val="0"/>
                <w:iCs w:val="0"/>
              </w:rPr>
            </w:pPr>
            <w:r w:rsidRPr="00B4326C">
              <w:rPr>
                <w:b/>
                <w:bCs/>
                <w:i w:val="0"/>
                <w:iCs w:val="0"/>
              </w:rPr>
              <w:t>Resultado obtenido</w:t>
            </w:r>
          </w:p>
        </w:tc>
        <w:tc>
          <w:tcPr>
            <w:tcW w:w="6409" w:type="dxa"/>
            <w:tcBorders>
              <w:top w:val="single" w:sz="4" w:space="0" w:color="000000"/>
              <w:left w:val="single" w:sz="4" w:space="0" w:color="000000"/>
              <w:bottom w:val="single" w:sz="4" w:space="0" w:color="000000"/>
              <w:right w:val="single" w:sz="4" w:space="0" w:color="000000"/>
            </w:tcBorders>
          </w:tcPr>
          <w:p w14:paraId="43658AD1" w14:textId="4DD78ADC" w:rsidR="00773C91" w:rsidRPr="00B4326C" w:rsidRDefault="00773C91" w:rsidP="00D00B10">
            <w:pPr>
              <w:cnfStyle w:val="000000000000" w:firstRow="0" w:lastRow="0" w:firstColumn="0" w:lastColumn="0" w:oddVBand="0" w:evenVBand="0" w:oddHBand="0" w:evenHBand="0" w:firstRowFirstColumn="0" w:firstRowLastColumn="0" w:lastRowFirstColumn="0" w:lastRowLastColumn="0"/>
            </w:pPr>
            <w:r w:rsidRPr="00B4326C">
              <w:t>Una vez la escena de la partida cambia a la del nivel 1, se muestra un menú superpuesto al usuario, en el que se incluyen todos los controles y acciones que puede realizar su personaje.</w:t>
            </w:r>
          </w:p>
        </w:tc>
      </w:tr>
      <w:tr w:rsidR="00773C91" w:rsidRPr="00B4326C" w14:paraId="0DA26C9E" w14:textId="77777777" w:rsidTr="00D00B1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235" w:type="dxa"/>
            <w:tcBorders>
              <w:top w:val="single" w:sz="4" w:space="0" w:color="000000"/>
              <w:bottom w:val="single" w:sz="4" w:space="0" w:color="000000"/>
              <w:right w:val="single" w:sz="4" w:space="0" w:color="000000"/>
            </w:tcBorders>
          </w:tcPr>
          <w:p w14:paraId="61C2B7E6" w14:textId="77777777" w:rsidR="00773C91" w:rsidRPr="00B4326C" w:rsidRDefault="00773C91" w:rsidP="00D00B10">
            <w:pPr>
              <w:rPr>
                <w:b/>
                <w:bCs/>
                <w:i w:val="0"/>
                <w:iCs w:val="0"/>
              </w:rPr>
            </w:pPr>
            <w:r w:rsidRPr="00B4326C">
              <w:rPr>
                <w:b/>
                <w:bCs/>
                <w:i w:val="0"/>
                <w:iCs w:val="0"/>
              </w:rPr>
              <w:t>Requisitos asociados</w:t>
            </w:r>
          </w:p>
        </w:tc>
        <w:tc>
          <w:tcPr>
            <w:tcW w:w="6409" w:type="dxa"/>
            <w:tcBorders>
              <w:top w:val="single" w:sz="4" w:space="0" w:color="000000"/>
              <w:left w:val="single" w:sz="4" w:space="0" w:color="000000"/>
              <w:bottom w:val="single" w:sz="4" w:space="0" w:color="000000"/>
              <w:right w:val="single" w:sz="4" w:space="0" w:color="000000"/>
            </w:tcBorders>
          </w:tcPr>
          <w:p w14:paraId="0615CE92" w14:textId="1C7EAD8F" w:rsidR="00773C91" w:rsidRPr="00B4326C" w:rsidRDefault="00773C91" w:rsidP="00D00B10">
            <w:pPr>
              <w:cnfStyle w:val="000000100000" w:firstRow="0" w:lastRow="0" w:firstColumn="0" w:lastColumn="0" w:oddVBand="0" w:evenVBand="0" w:oddHBand="1" w:evenHBand="0" w:firstRowFirstColumn="0" w:firstRowLastColumn="0" w:lastRowFirstColumn="0" w:lastRowLastColumn="0"/>
            </w:pPr>
            <w:r w:rsidRPr="00B4326C">
              <w:t>NF-S-C45</w:t>
            </w:r>
          </w:p>
        </w:tc>
      </w:tr>
      <w:tr w:rsidR="00773C91" w:rsidRPr="00B4326C" w14:paraId="54B535DB" w14:textId="77777777" w:rsidTr="00773C91">
        <w:trPr>
          <w:cantSplit/>
        </w:trPr>
        <w:tc>
          <w:tcPr>
            <w:cnfStyle w:val="001000000000" w:firstRow="0" w:lastRow="0" w:firstColumn="1" w:lastColumn="0" w:oddVBand="0" w:evenVBand="0" w:oddHBand="0" w:evenHBand="0" w:firstRowFirstColumn="0" w:firstRowLastColumn="0" w:lastRowFirstColumn="0" w:lastRowLastColumn="0"/>
            <w:tcW w:w="2235" w:type="dxa"/>
            <w:tcBorders>
              <w:top w:val="single" w:sz="4" w:space="0" w:color="000000"/>
              <w:right w:val="single" w:sz="4" w:space="0" w:color="000000"/>
            </w:tcBorders>
          </w:tcPr>
          <w:p w14:paraId="2B2D9801" w14:textId="77777777" w:rsidR="00773C91" w:rsidRPr="00B4326C" w:rsidRDefault="00773C91" w:rsidP="00D00B10">
            <w:pPr>
              <w:rPr>
                <w:b/>
                <w:bCs/>
                <w:i w:val="0"/>
                <w:iCs w:val="0"/>
              </w:rPr>
            </w:pPr>
            <w:r w:rsidRPr="00B4326C">
              <w:rPr>
                <w:b/>
                <w:bCs/>
                <w:i w:val="0"/>
                <w:iCs w:val="0"/>
              </w:rPr>
              <w:t>Estado</w:t>
            </w:r>
          </w:p>
        </w:tc>
        <w:tc>
          <w:tcPr>
            <w:tcW w:w="6409" w:type="dxa"/>
            <w:tcBorders>
              <w:top w:val="single" w:sz="4" w:space="0" w:color="000000"/>
              <w:left w:val="single" w:sz="4" w:space="0" w:color="000000"/>
              <w:bottom w:val="single" w:sz="4" w:space="0" w:color="000000"/>
              <w:right w:val="single" w:sz="4" w:space="0" w:color="000000"/>
            </w:tcBorders>
            <w:shd w:val="clear" w:color="auto" w:fill="92D050"/>
          </w:tcPr>
          <w:p w14:paraId="0F2D3775" w14:textId="7F197EF5" w:rsidR="00773C91" w:rsidRPr="00B4326C" w:rsidRDefault="00773C91" w:rsidP="00D00B10">
            <w:pPr>
              <w:cnfStyle w:val="000000000000" w:firstRow="0" w:lastRow="0" w:firstColumn="0" w:lastColumn="0" w:oddVBand="0" w:evenVBand="0" w:oddHBand="0" w:evenHBand="0" w:firstRowFirstColumn="0" w:firstRowLastColumn="0" w:lastRowFirstColumn="0" w:lastRowLastColumn="0"/>
            </w:pPr>
            <w:r w:rsidRPr="00B4326C">
              <w:t>OK</w:t>
            </w:r>
          </w:p>
        </w:tc>
      </w:tr>
    </w:tbl>
    <w:p w14:paraId="3E893E8A" w14:textId="77777777" w:rsidR="00773C91" w:rsidRPr="00B4326C" w:rsidRDefault="00773C91" w:rsidP="00773C91"/>
    <w:p w14:paraId="7AB47EE1" w14:textId="04D2A84B" w:rsidR="00773C91" w:rsidRPr="00B4326C" w:rsidRDefault="00773C91" w:rsidP="00773C91">
      <w:pPr>
        <w:pStyle w:val="TtuloTablaING"/>
      </w:pPr>
      <w:bookmarkStart w:id="180" w:name="_Toc169177239"/>
      <w:r w:rsidRPr="00B4326C">
        <w:t>Tabla 5.23.</w:t>
      </w:r>
      <w:r w:rsidRPr="00B4326C">
        <w:br/>
        <w:t>CP-22</w:t>
      </w:r>
      <w:bookmarkEnd w:id="180"/>
    </w:p>
    <w:tbl>
      <w:tblPr>
        <w:tblStyle w:val="Tablaconcuadrcula3-nfasis3"/>
        <w:tblW w:w="0" w:type="auto"/>
        <w:tblLook w:val="0480" w:firstRow="0" w:lastRow="0" w:firstColumn="1" w:lastColumn="0" w:noHBand="0" w:noVBand="1"/>
      </w:tblPr>
      <w:tblGrid>
        <w:gridCol w:w="2235"/>
        <w:gridCol w:w="6409"/>
      </w:tblGrid>
      <w:tr w:rsidR="00773C91" w:rsidRPr="00B4326C" w14:paraId="1EC25AD2" w14:textId="77777777" w:rsidTr="00D00B1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235" w:type="dxa"/>
            <w:tcBorders>
              <w:bottom w:val="single" w:sz="4" w:space="0" w:color="000000"/>
              <w:right w:val="single" w:sz="4" w:space="0" w:color="000000"/>
            </w:tcBorders>
          </w:tcPr>
          <w:p w14:paraId="0F1CF0F5" w14:textId="77777777" w:rsidR="00773C91" w:rsidRPr="00B4326C" w:rsidRDefault="00773C91" w:rsidP="00D00B10">
            <w:pPr>
              <w:rPr>
                <w:b/>
                <w:bCs/>
                <w:i w:val="0"/>
                <w:iCs w:val="0"/>
              </w:rPr>
            </w:pPr>
            <w:r w:rsidRPr="00B4326C">
              <w:rPr>
                <w:b/>
                <w:bCs/>
                <w:i w:val="0"/>
                <w:iCs w:val="0"/>
              </w:rPr>
              <w:t>Identificador</w:t>
            </w:r>
          </w:p>
        </w:tc>
        <w:tc>
          <w:tcPr>
            <w:tcW w:w="6409" w:type="dxa"/>
            <w:tcBorders>
              <w:top w:val="single" w:sz="4" w:space="0" w:color="000000"/>
              <w:left w:val="single" w:sz="4" w:space="0" w:color="000000"/>
              <w:bottom w:val="single" w:sz="4" w:space="0" w:color="000000"/>
              <w:right w:val="single" w:sz="4" w:space="0" w:color="000000"/>
            </w:tcBorders>
          </w:tcPr>
          <w:p w14:paraId="6454A81D" w14:textId="0A7BDA77" w:rsidR="00773C91" w:rsidRPr="00B4326C" w:rsidRDefault="00773C91" w:rsidP="00D00B10">
            <w:pPr>
              <w:cnfStyle w:val="000000100000" w:firstRow="0" w:lastRow="0" w:firstColumn="0" w:lastColumn="0" w:oddVBand="0" w:evenVBand="0" w:oddHBand="1" w:evenHBand="0" w:firstRowFirstColumn="0" w:firstRowLastColumn="0" w:lastRowFirstColumn="0" w:lastRowLastColumn="0"/>
            </w:pPr>
            <w:r w:rsidRPr="00B4326C">
              <w:t>CP-22</w:t>
            </w:r>
          </w:p>
        </w:tc>
      </w:tr>
      <w:tr w:rsidR="00773C91" w:rsidRPr="00B4326C" w14:paraId="5EC70745" w14:textId="77777777" w:rsidTr="00D00B10">
        <w:trPr>
          <w:cantSplit/>
        </w:trPr>
        <w:tc>
          <w:tcPr>
            <w:cnfStyle w:val="001000000000" w:firstRow="0" w:lastRow="0" w:firstColumn="1" w:lastColumn="0" w:oddVBand="0" w:evenVBand="0" w:oddHBand="0" w:evenHBand="0" w:firstRowFirstColumn="0" w:firstRowLastColumn="0" w:lastRowFirstColumn="0" w:lastRowLastColumn="0"/>
            <w:tcW w:w="2235" w:type="dxa"/>
            <w:tcBorders>
              <w:top w:val="single" w:sz="4" w:space="0" w:color="000000"/>
              <w:bottom w:val="single" w:sz="4" w:space="0" w:color="000000"/>
              <w:right w:val="single" w:sz="4" w:space="0" w:color="000000"/>
            </w:tcBorders>
          </w:tcPr>
          <w:p w14:paraId="2122EE8D" w14:textId="77777777" w:rsidR="00773C91" w:rsidRPr="00B4326C" w:rsidRDefault="00773C91" w:rsidP="00D00B10">
            <w:pPr>
              <w:rPr>
                <w:b/>
                <w:bCs/>
                <w:i w:val="0"/>
                <w:iCs w:val="0"/>
              </w:rPr>
            </w:pPr>
            <w:r w:rsidRPr="00B4326C">
              <w:rPr>
                <w:b/>
                <w:bCs/>
                <w:i w:val="0"/>
                <w:iCs w:val="0"/>
              </w:rPr>
              <w:t>Descripción</w:t>
            </w:r>
          </w:p>
        </w:tc>
        <w:tc>
          <w:tcPr>
            <w:tcW w:w="6409" w:type="dxa"/>
            <w:tcBorders>
              <w:top w:val="single" w:sz="4" w:space="0" w:color="000000"/>
              <w:left w:val="single" w:sz="4" w:space="0" w:color="000000"/>
              <w:bottom w:val="single" w:sz="4" w:space="0" w:color="000000"/>
              <w:right w:val="single" w:sz="4" w:space="0" w:color="000000"/>
            </w:tcBorders>
          </w:tcPr>
          <w:p w14:paraId="54265CE8" w14:textId="70054451" w:rsidR="00773C91" w:rsidRPr="00B4326C" w:rsidRDefault="00773C91" w:rsidP="00D00B10">
            <w:pPr>
              <w:cnfStyle w:val="000000000000" w:firstRow="0" w:lastRow="0" w:firstColumn="0" w:lastColumn="0" w:oddVBand="0" w:evenVBand="0" w:oddHBand="0" w:evenHBand="0" w:firstRowFirstColumn="0" w:firstRowLastColumn="0" w:lastRowFirstColumn="0" w:lastRowLastColumn="0"/>
            </w:pPr>
            <w:r w:rsidRPr="00B4326C">
              <w:t>Comprobación de la ofuscación de la IP pública de los jugadores.</w:t>
            </w:r>
          </w:p>
        </w:tc>
      </w:tr>
      <w:tr w:rsidR="00773C91" w:rsidRPr="00B4326C" w14:paraId="7E31BE7F" w14:textId="77777777" w:rsidTr="00D00B1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235" w:type="dxa"/>
            <w:tcBorders>
              <w:top w:val="single" w:sz="4" w:space="0" w:color="000000"/>
              <w:bottom w:val="single" w:sz="4" w:space="0" w:color="000000"/>
              <w:right w:val="single" w:sz="4" w:space="0" w:color="000000"/>
            </w:tcBorders>
          </w:tcPr>
          <w:p w14:paraId="146EDDDA" w14:textId="77777777" w:rsidR="00773C91" w:rsidRPr="00B4326C" w:rsidRDefault="00773C91" w:rsidP="00D00B10">
            <w:pPr>
              <w:rPr>
                <w:b/>
                <w:bCs/>
                <w:i w:val="0"/>
                <w:iCs w:val="0"/>
              </w:rPr>
            </w:pPr>
            <w:r w:rsidRPr="00B4326C">
              <w:rPr>
                <w:b/>
                <w:bCs/>
                <w:i w:val="0"/>
                <w:iCs w:val="0"/>
              </w:rPr>
              <w:t>Resultado esperado</w:t>
            </w:r>
          </w:p>
        </w:tc>
        <w:tc>
          <w:tcPr>
            <w:tcW w:w="6409" w:type="dxa"/>
            <w:tcBorders>
              <w:top w:val="single" w:sz="4" w:space="0" w:color="000000"/>
              <w:left w:val="single" w:sz="4" w:space="0" w:color="000000"/>
              <w:bottom w:val="single" w:sz="4" w:space="0" w:color="000000"/>
              <w:right w:val="single" w:sz="4" w:space="0" w:color="000000"/>
            </w:tcBorders>
          </w:tcPr>
          <w:p w14:paraId="7C41AA5D" w14:textId="0BC10A75" w:rsidR="00773C91" w:rsidRPr="00B4326C" w:rsidRDefault="00773C91" w:rsidP="00D00B10">
            <w:pPr>
              <w:cnfStyle w:val="000000100000" w:firstRow="0" w:lastRow="0" w:firstColumn="0" w:lastColumn="0" w:oddVBand="0" w:evenVBand="0" w:oddHBand="1" w:evenHBand="0" w:firstRowFirstColumn="0" w:firstRowLastColumn="0" w:lastRowFirstColumn="0" w:lastRowLastColumn="0"/>
            </w:pPr>
            <w:r w:rsidRPr="00B4326C">
              <w:t>El sistema no muestra ni requiere en ningún momento la IP pública del jugador para unirse a una partida, manteniendo su privacidad.</w:t>
            </w:r>
          </w:p>
        </w:tc>
      </w:tr>
      <w:tr w:rsidR="00773C91" w:rsidRPr="00B4326C" w14:paraId="3312630F" w14:textId="77777777" w:rsidTr="00D00B10">
        <w:trPr>
          <w:cantSplit/>
        </w:trPr>
        <w:tc>
          <w:tcPr>
            <w:cnfStyle w:val="001000000000" w:firstRow="0" w:lastRow="0" w:firstColumn="1" w:lastColumn="0" w:oddVBand="0" w:evenVBand="0" w:oddHBand="0" w:evenHBand="0" w:firstRowFirstColumn="0" w:firstRowLastColumn="0" w:lastRowFirstColumn="0" w:lastRowLastColumn="0"/>
            <w:tcW w:w="2235" w:type="dxa"/>
            <w:tcBorders>
              <w:top w:val="single" w:sz="4" w:space="0" w:color="000000"/>
              <w:bottom w:val="single" w:sz="4" w:space="0" w:color="000000"/>
              <w:right w:val="single" w:sz="4" w:space="0" w:color="000000"/>
            </w:tcBorders>
          </w:tcPr>
          <w:p w14:paraId="55661322" w14:textId="77777777" w:rsidR="00773C91" w:rsidRPr="00B4326C" w:rsidRDefault="00773C91" w:rsidP="00D00B10">
            <w:pPr>
              <w:rPr>
                <w:b/>
                <w:bCs/>
                <w:i w:val="0"/>
                <w:iCs w:val="0"/>
              </w:rPr>
            </w:pPr>
            <w:r w:rsidRPr="00B4326C">
              <w:rPr>
                <w:b/>
                <w:bCs/>
                <w:i w:val="0"/>
                <w:iCs w:val="0"/>
              </w:rPr>
              <w:t>Resultado obtenido</w:t>
            </w:r>
          </w:p>
        </w:tc>
        <w:tc>
          <w:tcPr>
            <w:tcW w:w="6409" w:type="dxa"/>
            <w:tcBorders>
              <w:top w:val="single" w:sz="4" w:space="0" w:color="000000"/>
              <w:left w:val="single" w:sz="4" w:space="0" w:color="000000"/>
              <w:bottom w:val="single" w:sz="4" w:space="0" w:color="000000"/>
              <w:right w:val="single" w:sz="4" w:space="0" w:color="000000"/>
            </w:tcBorders>
          </w:tcPr>
          <w:p w14:paraId="47F8E913" w14:textId="3C9B2FAF" w:rsidR="00773C91" w:rsidRPr="00B4326C" w:rsidRDefault="00773C91" w:rsidP="00D00B10">
            <w:pPr>
              <w:cnfStyle w:val="000000000000" w:firstRow="0" w:lastRow="0" w:firstColumn="0" w:lastColumn="0" w:oddVBand="0" w:evenVBand="0" w:oddHBand="0" w:evenHBand="0" w:firstRowFirstColumn="0" w:firstRowLastColumn="0" w:lastRowFirstColumn="0" w:lastRowLastColumn="0"/>
            </w:pPr>
            <w:r w:rsidRPr="00B4326C">
              <w:t xml:space="preserve">La IP pública del jugador no es necesaria en ningún momento, puesto que para unirse a una sala los jugadores emplean códigos que identifican a las salas. Además, como el sistema utiliza el servicio Relay, </w:t>
            </w:r>
            <w:r w:rsidR="0098361F" w:rsidRPr="00B4326C">
              <w:t>quien hace uso de las direcciones IP de los clientes es el propio servicio. El código implementa el protocolo DTLS en la comunicación con Relay, no empleando ni recolectando en ningún momento la IP del usuario y cifrando el tráfico en la comunicación.</w:t>
            </w:r>
          </w:p>
        </w:tc>
      </w:tr>
      <w:tr w:rsidR="00773C91" w:rsidRPr="00B4326C" w14:paraId="55B2B0EE" w14:textId="77777777" w:rsidTr="00D00B1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235" w:type="dxa"/>
            <w:tcBorders>
              <w:top w:val="single" w:sz="4" w:space="0" w:color="000000"/>
              <w:bottom w:val="single" w:sz="4" w:space="0" w:color="000000"/>
              <w:right w:val="single" w:sz="4" w:space="0" w:color="000000"/>
            </w:tcBorders>
          </w:tcPr>
          <w:p w14:paraId="636EF22A" w14:textId="77777777" w:rsidR="00773C91" w:rsidRPr="00B4326C" w:rsidRDefault="00773C91" w:rsidP="00D00B10">
            <w:pPr>
              <w:rPr>
                <w:b/>
                <w:bCs/>
                <w:i w:val="0"/>
                <w:iCs w:val="0"/>
              </w:rPr>
            </w:pPr>
            <w:r w:rsidRPr="00B4326C">
              <w:rPr>
                <w:b/>
                <w:bCs/>
                <w:i w:val="0"/>
                <w:iCs w:val="0"/>
              </w:rPr>
              <w:t>Requisitos asociados</w:t>
            </w:r>
          </w:p>
        </w:tc>
        <w:tc>
          <w:tcPr>
            <w:tcW w:w="6409" w:type="dxa"/>
            <w:tcBorders>
              <w:top w:val="single" w:sz="4" w:space="0" w:color="000000"/>
              <w:left w:val="single" w:sz="4" w:space="0" w:color="000000"/>
              <w:bottom w:val="single" w:sz="4" w:space="0" w:color="000000"/>
              <w:right w:val="single" w:sz="4" w:space="0" w:color="000000"/>
            </w:tcBorders>
          </w:tcPr>
          <w:p w14:paraId="324D2C8B" w14:textId="24D403C5" w:rsidR="00773C91" w:rsidRPr="00B4326C" w:rsidRDefault="00773C91" w:rsidP="00D00B10">
            <w:pPr>
              <w:cnfStyle w:val="000000100000" w:firstRow="0" w:lastRow="0" w:firstColumn="0" w:lastColumn="0" w:oddVBand="0" w:evenVBand="0" w:oddHBand="1" w:evenHBand="0" w:firstRowFirstColumn="0" w:firstRowLastColumn="0" w:lastRowFirstColumn="0" w:lastRowLastColumn="0"/>
            </w:pPr>
            <w:r w:rsidRPr="00B4326C">
              <w:t>NF-S-R46</w:t>
            </w:r>
          </w:p>
        </w:tc>
      </w:tr>
      <w:tr w:rsidR="00773C91" w:rsidRPr="00B4326C" w14:paraId="26DB5120" w14:textId="77777777" w:rsidTr="0098361F">
        <w:trPr>
          <w:cantSplit/>
        </w:trPr>
        <w:tc>
          <w:tcPr>
            <w:cnfStyle w:val="001000000000" w:firstRow="0" w:lastRow="0" w:firstColumn="1" w:lastColumn="0" w:oddVBand="0" w:evenVBand="0" w:oddHBand="0" w:evenHBand="0" w:firstRowFirstColumn="0" w:firstRowLastColumn="0" w:lastRowFirstColumn="0" w:lastRowLastColumn="0"/>
            <w:tcW w:w="2235" w:type="dxa"/>
            <w:tcBorders>
              <w:top w:val="single" w:sz="4" w:space="0" w:color="000000"/>
              <w:right w:val="single" w:sz="4" w:space="0" w:color="000000"/>
            </w:tcBorders>
          </w:tcPr>
          <w:p w14:paraId="433A6B89" w14:textId="77777777" w:rsidR="00773C91" w:rsidRPr="00B4326C" w:rsidRDefault="00773C91" w:rsidP="00D00B10">
            <w:pPr>
              <w:rPr>
                <w:b/>
                <w:bCs/>
                <w:i w:val="0"/>
                <w:iCs w:val="0"/>
              </w:rPr>
            </w:pPr>
            <w:r w:rsidRPr="00B4326C">
              <w:rPr>
                <w:b/>
                <w:bCs/>
                <w:i w:val="0"/>
                <w:iCs w:val="0"/>
              </w:rPr>
              <w:t>Estado</w:t>
            </w:r>
          </w:p>
        </w:tc>
        <w:tc>
          <w:tcPr>
            <w:tcW w:w="6409" w:type="dxa"/>
            <w:tcBorders>
              <w:top w:val="single" w:sz="4" w:space="0" w:color="000000"/>
              <w:left w:val="single" w:sz="4" w:space="0" w:color="000000"/>
              <w:bottom w:val="single" w:sz="4" w:space="0" w:color="000000"/>
              <w:right w:val="single" w:sz="4" w:space="0" w:color="000000"/>
            </w:tcBorders>
            <w:shd w:val="clear" w:color="auto" w:fill="92D050"/>
          </w:tcPr>
          <w:p w14:paraId="333C2EC7" w14:textId="4F78363C" w:rsidR="00773C91" w:rsidRPr="00B4326C" w:rsidRDefault="00773C91" w:rsidP="00D00B10">
            <w:pPr>
              <w:cnfStyle w:val="000000000000" w:firstRow="0" w:lastRow="0" w:firstColumn="0" w:lastColumn="0" w:oddVBand="0" w:evenVBand="0" w:oddHBand="0" w:evenHBand="0" w:firstRowFirstColumn="0" w:firstRowLastColumn="0" w:lastRowFirstColumn="0" w:lastRowLastColumn="0"/>
            </w:pPr>
            <w:r w:rsidRPr="00B4326C">
              <w:t>OK</w:t>
            </w:r>
          </w:p>
        </w:tc>
      </w:tr>
    </w:tbl>
    <w:p w14:paraId="093D9B69" w14:textId="77777777" w:rsidR="00773C91" w:rsidRPr="00B4326C" w:rsidRDefault="00773C91" w:rsidP="00773C91"/>
    <w:p w14:paraId="7AE07A54" w14:textId="77777777" w:rsidR="0098361F" w:rsidRPr="00B4326C" w:rsidRDefault="0098361F" w:rsidP="00773C91"/>
    <w:p w14:paraId="1429D9FB" w14:textId="55A395AB" w:rsidR="00773C91" w:rsidRPr="00B4326C" w:rsidRDefault="00773C91" w:rsidP="00773C91">
      <w:pPr>
        <w:pStyle w:val="TtuloTablaING"/>
      </w:pPr>
      <w:bookmarkStart w:id="181" w:name="_Toc169177240"/>
      <w:r w:rsidRPr="00B4326C">
        <w:lastRenderedPageBreak/>
        <w:t>Tabla 5.24.</w:t>
      </w:r>
      <w:r w:rsidRPr="00B4326C">
        <w:br/>
        <w:t>CP-23</w:t>
      </w:r>
      <w:bookmarkEnd w:id="181"/>
    </w:p>
    <w:tbl>
      <w:tblPr>
        <w:tblStyle w:val="Tablaconcuadrcula3-nfasis3"/>
        <w:tblW w:w="0" w:type="auto"/>
        <w:tblLook w:val="0480" w:firstRow="0" w:lastRow="0" w:firstColumn="1" w:lastColumn="0" w:noHBand="0" w:noVBand="1"/>
      </w:tblPr>
      <w:tblGrid>
        <w:gridCol w:w="2235"/>
        <w:gridCol w:w="6409"/>
      </w:tblGrid>
      <w:tr w:rsidR="00773C91" w:rsidRPr="00B4326C" w14:paraId="2630C741" w14:textId="77777777" w:rsidTr="00D00B1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235" w:type="dxa"/>
            <w:tcBorders>
              <w:bottom w:val="single" w:sz="4" w:space="0" w:color="000000"/>
              <w:right w:val="single" w:sz="4" w:space="0" w:color="000000"/>
            </w:tcBorders>
          </w:tcPr>
          <w:p w14:paraId="3D0A70E4" w14:textId="77777777" w:rsidR="00773C91" w:rsidRPr="00B4326C" w:rsidRDefault="00773C91" w:rsidP="00D00B10">
            <w:pPr>
              <w:rPr>
                <w:b/>
                <w:bCs/>
                <w:i w:val="0"/>
                <w:iCs w:val="0"/>
              </w:rPr>
            </w:pPr>
            <w:r w:rsidRPr="00B4326C">
              <w:rPr>
                <w:b/>
                <w:bCs/>
                <w:i w:val="0"/>
                <w:iCs w:val="0"/>
              </w:rPr>
              <w:t>Identificador</w:t>
            </w:r>
          </w:p>
        </w:tc>
        <w:tc>
          <w:tcPr>
            <w:tcW w:w="6409" w:type="dxa"/>
            <w:tcBorders>
              <w:top w:val="single" w:sz="4" w:space="0" w:color="000000"/>
              <w:left w:val="single" w:sz="4" w:space="0" w:color="000000"/>
              <w:bottom w:val="single" w:sz="4" w:space="0" w:color="000000"/>
              <w:right w:val="single" w:sz="4" w:space="0" w:color="000000"/>
            </w:tcBorders>
          </w:tcPr>
          <w:p w14:paraId="5499AA8D" w14:textId="1FF1E6C5" w:rsidR="00773C91" w:rsidRPr="00B4326C" w:rsidRDefault="00773C91" w:rsidP="00D00B10">
            <w:pPr>
              <w:cnfStyle w:val="000000100000" w:firstRow="0" w:lastRow="0" w:firstColumn="0" w:lastColumn="0" w:oddVBand="0" w:evenVBand="0" w:oddHBand="1" w:evenHBand="0" w:firstRowFirstColumn="0" w:firstRowLastColumn="0" w:lastRowFirstColumn="0" w:lastRowLastColumn="0"/>
            </w:pPr>
            <w:r w:rsidRPr="00B4326C">
              <w:t>CP-23</w:t>
            </w:r>
          </w:p>
        </w:tc>
      </w:tr>
      <w:tr w:rsidR="00773C91" w:rsidRPr="00B4326C" w14:paraId="7D90087C" w14:textId="77777777" w:rsidTr="00D00B10">
        <w:trPr>
          <w:cantSplit/>
        </w:trPr>
        <w:tc>
          <w:tcPr>
            <w:cnfStyle w:val="001000000000" w:firstRow="0" w:lastRow="0" w:firstColumn="1" w:lastColumn="0" w:oddVBand="0" w:evenVBand="0" w:oddHBand="0" w:evenHBand="0" w:firstRowFirstColumn="0" w:firstRowLastColumn="0" w:lastRowFirstColumn="0" w:lastRowLastColumn="0"/>
            <w:tcW w:w="2235" w:type="dxa"/>
            <w:tcBorders>
              <w:top w:val="single" w:sz="4" w:space="0" w:color="000000"/>
              <w:bottom w:val="single" w:sz="4" w:space="0" w:color="000000"/>
              <w:right w:val="single" w:sz="4" w:space="0" w:color="000000"/>
            </w:tcBorders>
          </w:tcPr>
          <w:p w14:paraId="3858CEE6" w14:textId="77777777" w:rsidR="00773C91" w:rsidRPr="00B4326C" w:rsidRDefault="00773C91" w:rsidP="00D00B10">
            <w:pPr>
              <w:rPr>
                <w:b/>
                <w:bCs/>
                <w:i w:val="0"/>
                <w:iCs w:val="0"/>
              </w:rPr>
            </w:pPr>
            <w:r w:rsidRPr="00B4326C">
              <w:rPr>
                <w:b/>
                <w:bCs/>
                <w:i w:val="0"/>
                <w:iCs w:val="0"/>
              </w:rPr>
              <w:t>Descripción</w:t>
            </w:r>
          </w:p>
        </w:tc>
        <w:tc>
          <w:tcPr>
            <w:tcW w:w="6409" w:type="dxa"/>
            <w:tcBorders>
              <w:top w:val="single" w:sz="4" w:space="0" w:color="000000"/>
              <w:left w:val="single" w:sz="4" w:space="0" w:color="000000"/>
              <w:bottom w:val="single" w:sz="4" w:space="0" w:color="000000"/>
              <w:right w:val="single" w:sz="4" w:space="0" w:color="000000"/>
            </w:tcBorders>
          </w:tcPr>
          <w:p w14:paraId="42060F91" w14:textId="07BEA4BC" w:rsidR="00773C91" w:rsidRPr="00B4326C" w:rsidRDefault="0098361F" w:rsidP="00D00B10">
            <w:pPr>
              <w:cnfStyle w:val="000000000000" w:firstRow="0" w:lastRow="0" w:firstColumn="0" w:lastColumn="0" w:oddVBand="0" w:evenVBand="0" w:oddHBand="0" w:evenHBand="0" w:firstRowFirstColumn="0" w:firstRowLastColumn="0" w:lastRowFirstColumn="0" w:lastRowLastColumn="0"/>
            </w:pPr>
            <w:r w:rsidRPr="00B4326C">
              <w:t>Comprobación de la aplicación de las reglas y convenciones de codificación y nombramiento de C#.</w:t>
            </w:r>
          </w:p>
        </w:tc>
      </w:tr>
      <w:tr w:rsidR="00773C91" w:rsidRPr="00B4326C" w14:paraId="5C8B73AF" w14:textId="77777777" w:rsidTr="00D00B1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235" w:type="dxa"/>
            <w:tcBorders>
              <w:top w:val="single" w:sz="4" w:space="0" w:color="000000"/>
              <w:bottom w:val="single" w:sz="4" w:space="0" w:color="000000"/>
              <w:right w:val="single" w:sz="4" w:space="0" w:color="000000"/>
            </w:tcBorders>
          </w:tcPr>
          <w:p w14:paraId="19A282F2" w14:textId="77777777" w:rsidR="00773C91" w:rsidRPr="00B4326C" w:rsidRDefault="00773C91" w:rsidP="00D00B10">
            <w:pPr>
              <w:rPr>
                <w:b/>
                <w:bCs/>
                <w:i w:val="0"/>
                <w:iCs w:val="0"/>
              </w:rPr>
            </w:pPr>
            <w:r w:rsidRPr="00B4326C">
              <w:rPr>
                <w:b/>
                <w:bCs/>
                <w:i w:val="0"/>
                <w:iCs w:val="0"/>
              </w:rPr>
              <w:t>Resultado esperado</w:t>
            </w:r>
          </w:p>
        </w:tc>
        <w:tc>
          <w:tcPr>
            <w:tcW w:w="6409" w:type="dxa"/>
            <w:tcBorders>
              <w:top w:val="single" w:sz="4" w:space="0" w:color="000000"/>
              <w:left w:val="single" w:sz="4" w:space="0" w:color="000000"/>
              <w:bottom w:val="single" w:sz="4" w:space="0" w:color="000000"/>
              <w:right w:val="single" w:sz="4" w:space="0" w:color="000000"/>
            </w:tcBorders>
          </w:tcPr>
          <w:p w14:paraId="0A86482C" w14:textId="16F7C037" w:rsidR="00773C91" w:rsidRPr="00B4326C" w:rsidRDefault="0098361F" w:rsidP="00D00B10">
            <w:pPr>
              <w:cnfStyle w:val="000000100000" w:firstRow="0" w:lastRow="0" w:firstColumn="0" w:lastColumn="0" w:oddVBand="0" w:evenVBand="0" w:oddHBand="1" w:evenHBand="0" w:firstRowFirstColumn="0" w:firstRowLastColumn="0" w:lastRowFirstColumn="0" w:lastRowLastColumn="0"/>
            </w:pPr>
            <w:r w:rsidRPr="00B4326C">
              <w:t>Todo el código escrito cumple las reglas y convenciones de codificación y nombramiento de C#.</w:t>
            </w:r>
          </w:p>
        </w:tc>
      </w:tr>
      <w:tr w:rsidR="00773C91" w:rsidRPr="00B4326C" w14:paraId="53419D83" w14:textId="77777777" w:rsidTr="00D00B10">
        <w:trPr>
          <w:cantSplit/>
        </w:trPr>
        <w:tc>
          <w:tcPr>
            <w:cnfStyle w:val="001000000000" w:firstRow="0" w:lastRow="0" w:firstColumn="1" w:lastColumn="0" w:oddVBand="0" w:evenVBand="0" w:oddHBand="0" w:evenHBand="0" w:firstRowFirstColumn="0" w:firstRowLastColumn="0" w:lastRowFirstColumn="0" w:lastRowLastColumn="0"/>
            <w:tcW w:w="2235" w:type="dxa"/>
            <w:tcBorders>
              <w:top w:val="single" w:sz="4" w:space="0" w:color="000000"/>
              <w:bottom w:val="single" w:sz="4" w:space="0" w:color="000000"/>
              <w:right w:val="single" w:sz="4" w:space="0" w:color="000000"/>
            </w:tcBorders>
          </w:tcPr>
          <w:p w14:paraId="6CE1E726" w14:textId="77777777" w:rsidR="00773C91" w:rsidRPr="00B4326C" w:rsidRDefault="00773C91" w:rsidP="00D00B10">
            <w:pPr>
              <w:rPr>
                <w:b/>
                <w:bCs/>
                <w:i w:val="0"/>
                <w:iCs w:val="0"/>
              </w:rPr>
            </w:pPr>
            <w:r w:rsidRPr="00B4326C">
              <w:rPr>
                <w:b/>
                <w:bCs/>
                <w:i w:val="0"/>
                <w:iCs w:val="0"/>
              </w:rPr>
              <w:t>Resultado obtenido</w:t>
            </w:r>
          </w:p>
        </w:tc>
        <w:tc>
          <w:tcPr>
            <w:tcW w:w="6409" w:type="dxa"/>
            <w:tcBorders>
              <w:top w:val="single" w:sz="4" w:space="0" w:color="000000"/>
              <w:left w:val="single" w:sz="4" w:space="0" w:color="000000"/>
              <w:bottom w:val="single" w:sz="4" w:space="0" w:color="000000"/>
              <w:right w:val="single" w:sz="4" w:space="0" w:color="000000"/>
            </w:tcBorders>
          </w:tcPr>
          <w:p w14:paraId="316D9032" w14:textId="51E92384" w:rsidR="00773C91" w:rsidRPr="00B4326C" w:rsidRDefault="0098361F" w:rsidP="00D00B10">
            <w:pPr>
              <w:cnfStyle w:val="000000000000" w:firstRow="0" w:lastRow="0" w:firstColumn="0" w:lastColumn="0" w:oddVBand="0" w:evenVBand="0" w:oddHBand="0" w:evenHBand="0" w:firstRowFirstColumn="0" w:firstRowLastColumn="0" w:lastRowFirstColumn="0" w:lastRowLastColumn="0"/>
            </w:pPr>
            <w:r w:rsidRPr="00B4326C">
              <w:t xml:space="preserve">Parte del código cumple las convenciones de manera parcial, teniendo variables públicas, por ejemplo, que en algunos casos podrían ser privadas. </w:t>
            </w:r>
          </w:p>
        </w:tc>
      </w:tr>
      <w:tr w:rsidR="00773C91" w:rsidRPr="00B4326C" w14:paraId="78CD6F3B" w14:textId="77777777" w:rsidTr="00D00B1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235" w:type="dxa"/>
            <w:tcBorders>
              <w:top w:val="single" w:sz="4" w:space="0" w:color="000000"/>
              <w:bottom w:val="single" w:sz="4" w:space="0" w:color="000000"/>
              <w:right w:val="single" w:sz="4" w:space="0" w:color="000000"/>
            </w:tcBorders>
          </w:tcPr>
          <w:p w14:paraId="17449225" w14:textId="77777777" w:rsidR="00773C91" w:rsidRPr="00B4326C" w:rsidRDefault="00773C91" w:rsidP="00D00B10">
            <w:pPr>
              <w:rPr>
                <w:b/>
                <w:bCs/>
                <w:i w:val="0"/>
                <w:iCs w:val="0"/>
              </w:rPr>
            </w:pPr>
            <w:r w:rsidRPr="00B4326C">
              <w:rPr>
                <w:b/>
                <w:bCs/>
                <w:i w:val="0"/>
                <w:iCs w:val="0"/>
              </w:rPr>
              <w:t>Requisitos asociados</w:t>
            </w:r>
          </w:p>
        </w:tc>
        <w:tc>
          <w:tcPr>
            <w:tcW w:w="6409" w:type="dxa"/>
            <w:tcBorders>
              <w:top w:val="single" w:sz="4" w:space="0" w:color="000000"/>
              <w:left w:val="single" w:sz="4" w:space="0" w:color="000000"/>
              <w:bottom w:val="single" w:sz="4" w:space="0" w:color="000000"/>
              <w:right w:val="single" w:sz="4" w:space="0" w:color="000000"/>
            </w:tcBorders>
          </w:tcPr>
          <w:p w14:paraId="3CA749F7" w14:textId="5203D21A" w:rsidR="00773C91" w:rsidRPr="00B4326C" w:rsidRDefault="0098361F" w:rsidP="00D00B10">
            <w:pPr>
              <w:cnfStyle w:val="000000100000" w:firstRow="0" w:lastRow="0" w:firstColumn="0" w:lastColumn="0" w:oddVBand="0" w:evenVBand="0" w:oddHBand="1" w:evenHBand="0" w:firstRowFirstColumn="0" w:firstRowLastColumn="0" w:lastRowFirstColumn="0" w:lastRowLastColumn="0"/>
            </w:pPr>
            <w:r w:rsidRPr="00B4326C">
              <w:t>NF-S-R47</w:t>
            </w:r>
          </w:p>
        </w:tc>
      </w:tr>
      <w:tr w:rsidR="00773C91" w:rsidRPr="00B4326C" w14:paraId="6AEC0AAA" w14:textId="77777777" w:rsidTr="0098361F">
        <w:trPr>
          <w:cantSplit/>
        </w:trPr>
        <w:tc>
          <w:tcPr>
            <w:cnfStyle w:val="001000000000" w:firstRow="0" w:lastRow="0" w:firstColumn="1" w:lastColumn="0" w:oddVBand="0" w:evenVBand="0" w:oddHBand="0" w:evenHBand="0" w:firstRowFirstColumn="0" w:firstRowLastColumn="0" w:lastRowFirstColumn="0" w:lastRowLastColumn="0"/>
            <w:tcW w:w="2235" w:type="dxa"/>
            <w:tcBorders>
              <w:top w:val="single" w:sz="4" w:space="0" w:color="000000"/>
              <w:right w:val="single" w:sz="4" w:space="0" w:color="000000"/>
            </w:tcBorders>
          </w:tcPr>
          <w:p w14:paraId="7C3116DA" w14:textId="77777777" w:rsidR="00773C91" w:rsidRPr="00B4326C" w:rsidRDefault="00773C91" w:rsidP="00D00B10">
            <w:pPr>
              <w:rPr>
                <w:b/>
                <w:bCs/>
                <w:i w:val="0"/>
                <w:iCs w:val="0"/>
              </w:rPr>
            </w:pPr>
            <w:r w:rsidRPr="00B4326C">
              <w:rPr>
                <w:b/>
                <w:bCs/>
                <w:i w:val="0"/>
                <w:iCs w:val="0"/>
              </w:rPr>
              <w:t>Estado</w:t>
            </w:r>
          </w:p>
        </w:tc>
        <w:tc>
          <w:tcPr>
            <w:tcW w:w="6409" w:type="dxa"/>
            <w:tcBorders>
              <w:top w:val="single" w:sz="4" w:space="0" w:color="000000"/>
              <w:left w:val="single" w:sz="4" w:space="0" w:color="000000"/>
              <w:bottom w:val="single" w:sz="4" w:space="0" w:color="000000"/>
              <w:right w:val="single" w:sz="4" w:space="0" w:color="000000"/>
            </w:tcBorders>
            <w:shd w:val="clear" w:color="auto" w:fill="FFC000"/>
          </w:tcPr>
          <w:p w14:paraId="0246A31C" w14:textId="65007342" w:rsidR="00773C91" w:rsidRPr="00B4326C" w:rsidRDefault="0098361F" w:rsidP="00D00B10">
            <w:pPr>
              <w:cnfStyle w:val="000000000000" w:firstRow="0" w:lastRow="0" w:firstColumn="0" w:lastColumn="0" w:oddVBand="0" w:evenVBand="0" w:oddHBand="0" w:evenHBand="0" w:firstRowFirstColumn="0" w:firstRowLastColumn="0" w:lastRowFirstColumn="0" w:lastRowLastColumn="0"/>
            </w:pPr>
            <w:r w:rsidRPr="00B4326C">
              <w:t>OK PARCIAL Problema asociado: P-0</w:t>
            </w:r>
            <w:r w:rsidR="00000B51" w:rsidRPr="00B4326C">
              <w:t>3</w:t>
            </w:r>
            <w:r w:rsidRPr="00B4326C">
              <w:t>.</w:t>
            </w:r>
          </w:p>
        </w:tc>
      </w:tr>
    </w:tbl>
    <w:p w14:paraId="5A42502B" w14:textId="77777777" w:rsidR="00773C91" w:rsidRPr="00B4326C" w:rsidRDefault="00773C91" w:rsidP="00773C91"/>
    <w:p w14:paraId="12DB8B81" w14:textId="4E68FC37" w:rsidR="0098361F" w:rsidRPr="00B4326C" w:rsidRDefault="0098361F" w:rsidP="00773C91">
      <w:r w:rsidRPr="00B4326C">
        <w:t>Con los casos de prueba anteriores, se han validado todos los requisitos descritos en el apartado del análisis del proyecto.</w:t>
      </w:r>
    </w:p>
    <w:p w14:paraId="142ED0EC" w14:textId="6BF87E6B" w:rsidR="00186C21" w:rsidRPr="00B4326C" w:rsidRDefault="00186C21">
      <w:pPr>
        <w:pStyle w:val="Epgrafe"/>
        <w:numPr>
          <w:ilvl w:val="1"/>
          <w:numId w:val="2"/>
        </w:numPr>
      </w:pPr>
      <w:bookmarkStart w:id="182" w:name="_Toc169177085"/>
      <w:r w:rsidRPr="00B4326C">
        <w:t>Problemas encontrados</w:t>
      </w:r>
      <w:r w:rsidR="00060EAD" w:rsidRPr="00B4326C">
        <w:t xml:space="preserve"> en el plan de pruebas</w:t>
      </w:r>
      <w:bookmarkEnd w:id="182"/>
    </w:p>
    <w:p w14:paraId="46DD0D13" w14:textId="14565FEB" w:rsidR="00186C21" w:rsidRPr="00B4326C" w:rsidRDefault="0098361F" w:rsidP="00186C21">
      <w:r w:rsidRPr="00B4326C">
        <w:t>En este apartado se estudian los problemas encontrados durante la ejecución del plan de pruebas. Adicionalmente se realiza un estudio de posibles soluciones.</w:t>
      </w:r>
    </w:p>
    <w:p w14:paraId="369B001D" w14:textId="73F18C9A" w:rsidR="0098361F" w:rsidRPr="00B4326C" w:rsidRDefault="0098361F">
      <w:pPr>
        <w:pStyle w:val="Epgrafe"/>
        <w:numPr>
          <w:ilvl w:val="2"/>
          <w:numId w:val="2"/>
        </w:numPr>
      </w:pPr>
      <w:bookmarkStart w:id="183" w:name="_Toc169177086"/>
      <w:r w:rsidRPr="00B4326C">
        <w:t>P-01</w:t>
      </w:r>
      <w:bookmarkEnd w:id="183"/>
    </w:p>
    <w:p w14:paraId="6FAD674A" w14:textId="00B89D51" w:rsidR="00176D84" w:rsidRPr="00B4326C" w:rsidRDefault="00000B51" w:rsidP="0098361F">
      <w:r w:rsidRPr="00B4326C">
        <w:t>Este problema, asociado al caso de prueba CP-03, se debe a que la capacidad del disparo del cliente se ve limitada por el funcionamiento del sistema y su implementación.</w:t>
      </w:r>
      <w:r w:rsidR="00D46562" w:rsidRPr="00B4326C">
        <w:t xml:space="preserve"> La razón por la que, en los proyectiles de la aplicación del cliente, se puede observar un retardo en su avance, se debe a que todos estos proyectiles son propiedad del servidor, es decir, del anfitrión de la partida. Esto explica que, en la máquina del anfitrión, los proyectiles sigan su trayectoria sin ningún impedimento</w:t>
      </w:r>
      <w:r w:rsidR="00176D84" w:rsidRPr="00B4326C">
        <w:t xml:space="preserve">. La razón específica por la que se producen estos teletransportes de los proyectiles en la máquina del </w:t>
      </w:r>
      <w:r w:rsidR="00D3665F" w:rsidRPr="00B4326C">
        <w:t>cliente</w:t>
      </w:r>
      <w:r w:rsidR="00176D84" w:rsidRPr="00B4326C">
        <w:t xml:space="preserve"> se debe a la frecuencia de sincronización de Netcode for GameObjects. Como se explicaba anteriormente, el componente NetworkTransform, asociado a estos proyectiles, sincroniza la posición, rotación y escala de los objetos a una frecuencia de actualización fija. Por defecto, esta tasa de sincronización es de 40 veces por segundo. No obstante, para aumentar la fluidez y, como solución temporal, se ha aumentado esta tasa a 60 veces por segundo, correspondiéndose a la tasa de actualización fija de las físicas del proyecto, también llamada </w:t>
      </w:r>
      <w:r w:rsidR="00176D84" w:rsidRPr="00B4326C">
        <w:rPr>
          <w:i/>
          <w:iCs/>
        </w:rPr>
        <w:t>fixedUpdate</w:t>
      </w:r>
      <w:r w:rsidR="00176D84" w:rsidRPr="00B4326C">
        <w:t xml:space="preserve">. Este aumento viene asociado a un coste adicional de recursos que, al ser un juego sin demasiados objetos en la escena, no supone un impacto muy significativo. No obstante, esto no es la solución óptima a este problema, teniendo la necesidad </w:t>
      </w:r>
      <w:r w:rsidR="00893482" w:rsidRPr="00B4326C">
        <w:t>de implementar predicción por parte de los clientes, como se detalla más adelante, en el capítulo de conclusiones y líneas de trabajo futuras.</w:t>
      </w:r>
    </w:p>
    <w:p w14:paraId="5E0EDA09" w14:textId="41C89D9A" w:rsidR="00893482" w:rsidRPr="00B4326C" w:rsidRDefault="00893482" w:rsidP="0098361F">
      <w:r w:rsidRPr="00B4326C">
        <w:t xml:space="preserve">Además, al seguir comprobando este funcionamiento, se ha detectado que la velocidad de los proyectiles del cliente es ligeramente inferior a la de los proyectiles del </w:t>
      </w:r>
      <w:r w:rsidRPr="00B4326C">
        <w:rPr>
          <w:i/>
          <w:iCs/>
        </w:rPr>
        <w:t>host</w:t>
      </w:r>
      <w:r w:rsidRPr="00B4326C">
        <w:t xml:space="preserve">. </w:t>
      </w:r>
      <w:r w:rsidRPr="00B4326C">
        <w:lastRenderedPageBreak/>
        <w:t>Aunque se realizó un estudio del problema durante la implementación del prototipo y de las causas posibles, no se ha llegado a una conclusión exacta del motivo por el que ocurre este suceso. Sin embargo, se piensa que es algún problema implícito con el motor de físicas de Unity y su funcionamiento con Netcode for GameObjects.</w:t>
      </w:r>
    </w:p>
    <w:p w14:paraId="1DC82D18" w14:textId="0377003C" w:rsidR="0098361F" w:rsidRPr="00B4326C" w:rsidRDefault="0098361F">
      <w:pPr>
        <w:pStyle w:val="Epgrafe"/>
        <w:numPr>
          <w:ilvl w:val="2"/>
          <w:numId w:val="2"/>
        </w:numPr>
      </w:pPr>
      <w:bookmarkStart w:id="184" w:name="_Toc169177087"/>
      <w:r w:rsidRPr="00B4326C">
        <w:t>P-02</w:t>
      </w:r>
      <w:bookmarkEnd w:id="184"/>
    </w:p>
    <w:p w14:paraId="402BBF64" w14:textId="33CC2BA6" w:rsidR="0098361F" w:rsidRPr="00B4326C" w:rsidRDefault="00B87732" w:rsidP="0098361F">
      <w:r w:rsidRPr="00B4326C">
        <w:t>El problema P-02, asociado al CP-05, consiste en que, en algunos casos, cuando un enemigo daña al personaje del cliente de la partida, no se le aplica una fuerza de reacción. Tras investigar este problema, se ha deducido que el motivo es el motor de físicas de Unity una vez más.</w:t>
      </w:r>
    </w:p>
    <w:p w14:paraId="0B4D8AB0" w14:textId="4EBD1D23" w:rsidR="00B87732" w:rsidRPr="00B4326C" w:rsidRDefault="00B87732" w:rsidP="0098361F">
      <w:r w:rsidRPr="00B4326C">
        <w:t>NGO utiliza un modelo de simulación de físicas que únicamente se ejecuta en el servidor</w:t>
      </w:r>
      <w:r w:rsidR="00A47AA6" w:rsidRPr="00B4326C">
        <w:t xml:space="preserve">. Además, es necesario incluir el componente NetworkRigidbody para poder utilizar estas físicas. No obstante, este componente no interactúa de la misma manera que el componente Rigidbody estándar, dado que todos los objetos cuya autoridad la tiene un cliente, pasan a cambiar su modo de simulación a </w:t>
      </w:r>
      <w:r w:rsidR="00A47AA6" w:rsidRPr="00B4326C">
        <w:rPr>
          <w:i/>
          <w:iCs/>
        </w:rPr>
        <w:t>kinematic</w:t>
      </w:r>
      <w:r w:rsidR="00A47AA6" w:rsidRPr="00B4326C">
        <w:t xml:space="preserve">. Por consecuencia, los eventos de colisión no se disparan, dado que esta propiedad es de los </w:t>
      </w:r>
      <w:r w:rsidR="00A47AA6" w:rsidRPr="00B4326C">
        <w:rPr>
          <w:i/>
          <w:iCs/>
        </w:rPr>
        <w:t>rigidbodies</w:t>
      </w:r>
      <w:r w:rsidR="00A47AA6" w:rsidRPr="00B4326C">
        <w:t xml:space="preserve"> que tienen su modo de simulación establecido a </w:t>
      </w:r>
      <w:r w:rsidR="00A47AA6" w:rsidRPr="00B4326C">
        <w:rPr>
          <w:i/>
          <w:iCs/>
        </w:rPr>
        <w:t>dynamic</w:t>
      </w:r>
      <w:r w:rsidR="00A47AA6" w:rsidRPr="00B4326C">
        <w:t xml:space="preserve">. Esto no debería suponer ningún problema en esta implementación, ya que los eventos </w:t>
      </w:r>
      <w:r w:rsidR="00A47AA6" w:rsidRPr="00B4326C">
        <w:rPr>
          <w:i/>
          <w:iCs/>
        </w:rPr>
        <w:t>OnTriggerEnter</w:t>
      </w:r>
      <w:r w:rsidR="00A47AA6" w:rsidRPr="00B4326C">
        <w:t>, que son los que se utiliza para comprobar cualquier colisión entre jugador y enemigos o proyectiles, se hace mediante estos eventos, que sí que deberían funcionar como es debido</w:t>
      </w:r>
      <w:r w:rsidR="00150BA4" w:rsidRPr="00B4326C">
        <w:t xml:space="preserve"> </w:t>
      </w:r>
      <w:r w:rsidR="00150BA4" w:rsidRPr="00B4326C">
        <w:fldChar w:fldCharType="begin"/>
      </w:r>
      <w:r w:rsidR="00433FFE" w:rsidRPr="00B4326C">
        <w:instrText xml:space="preserve"> ADDIN ZOTERO_ITEM CSL_CITATION {"citationID":"C94APqSB","properties":{"formattedCitation":"[84]","plainCitation":"[84]","noteIndex":0},"citationItems":[{"id":190,"uris":["http://zotero.org/users/local/bjn5mCLu/items/6FH8VJK6"],"itemData":{"id":190,"type":"webpage","abstract":"There are many different ways to do physics in multiplayer games. Netcode for GameObjects (Netcode) has a built in approach which allows for server-authoritative physics where the physics simulation only runs on the server. To enable network physics, add a NetworkRigidbody component to your object.","language":"en-US","title":"Physics | Unity Multiplayer Networking","URL":"https://docs-multiplayer.unity3d.com/netcode/1.5.2/advanced-topics/physics/","accessed":{"date-parts":[["2024",6,6]]},"issued":{"date-parts":[["2023",9,5]]}}}],"schema":"https://github.com/citation-style-language/schema/raw/master/csl-citation.json"} </w:instrText>
      </w:r>
      <w:r w:rsidR="00150BA4" w:rsidRPr="00B4326C">
        <w:fldChar w:fldCharType="separate"/>
      </w:r>
      <w:r w:rsidR="00433FFE" w:rsidRPr="00B4326C">
        <w:t>[84]</w:t>
      </w:r>
      <w:r w:rsidR="00150BA4" w:rsidRPr="00B4326C">
        <w:fldChar w:fldCharType="end"/>
      </w:r>
      <w:r w:rsidR="00A47AA6" w:rsidRPr="00B4326C">
        <w:t>. No obstante, sigue existiendo algún problema con la simulación de físicas o el código del prototipo implementado, ya que</w:t>
      </w:r>
      <w:r w:rsidR="00150BA4" w:rsidRPr="00B4326C">
        <w:t>, en ciertos momentos, no se aplica esta fuerza al jugador.</w:t>
      </w:r>
    </w:p>
    <w:p w14:paraId="45AC2A55" w14:textId="15A6D39B" w:rsidR="00000B51" w:rsidRPr="00B4326C" w:rsidRDefault="00000B51">
      <w:pPr>
        <w:pStyle w:val="Epgrafe"/>
        <w:numPr>
          <w:ilvl w:val="2"/>
          <w:numId w:val="2"/>
        </w:numPr>
      </w:pPr>
      <w:bookmarkStart w:id="185" w:name="_Toc169177088"/>
      <w:r w:rsidRPr="00B4326C">
        <w:t>P-03</w:t>
      </w:r>
      <w:bookmarkEnd w:id="185"/>
    </w:p>
    <w:p w14:paraId="128BB12B" w14:textId="5E4C66E0" w:rsidR="003667BC" w:rsidRPr="00B4326C" w:rsidRDefault="00433A53" w:rsidP="003667BC">
      <w:r w:rsidRPr="00B4326C">
        <w:t>Este problema está asociado al caso de prueba con identificador CP-2</w:t>
      </w:r>
      <w:r w:rsidR="00524172" w:rsidRPr="00B4326C">
        <w:t>3. Principalmente, este problema surge del tiempo disponible, puesto que realizar una revisión de todo el código del prototipo no ha sido posible. Algunas acciones que habría que realizar en el código para que cumpliese totalmente las convenciones de codificación y reglas de nombramiento de C#, son:</w:t>
      </w:r>
    </w:p>
    <w:p w14:paraId="039A4AA5" w14:textId="159EA610" w:rsidR="00524172" w:rsidRPr="00B4326C" w:rsidRDefault="00524172">
      <w:pPr>
        <w:pStyle w:val="Prrafodelista"/>
        <w:numPr>
          <w:ilvl w:val="0"/>
          <w:numId w:val="20"/>
        </w:numPr>
      </w:pPr>
      <w:r w:rsidRPr="00B4326C">
        <w:t>Cambiar el nivel de accesibilidad de algunas de las variables, puesto que algunas de las variables que no tienen ninguna restricción de acceso podrían emplear estas protecciones, haciendo que el código, en general, fuera más seguro. Además, habría que ajustar sus nombres de acuerdo con el nivel de acceso.</w:t>
      </w:r>
    </w:p>
    <w:p w14:paraId="5E21DA38" w14:textId="4B87A445" w:rsidR="00524172" w:rsidRPr="00B4326C" w:rsidRDefault="00524172">
      <w:pPr>
        <w:pStyle w:val="Prrafodelista"/>
        <w:numPr>
          <w:ilvl w:val="0"/>
          <w:numId w:val="20"/>
        </w:numPr>
      </w:pPr>
      <w:r w:rsidRPr="00B4326C">
        <w:t xml:space="preserve">Revisar todo el código, puesto que solo se ha podido revisar parte del mismo, debido a la cantidad de líneas de código y </w:t>
      </w:r>
      <w:r w:rsidRPr="00B4326C">
        <w:rPr>
          <w:i/>
          <w:iCs/>
        </w:rPr>
        <w:t>scripts</w:t>
      </w:r>
      <w:r w:rsidRPr="00B4326C">
        <w:t xml:space="preserve"> que se han elaborado.</w:t>
      </w:r>
    </w:p>
    <w:p w14:paraId="6D402725" w14:textId="512AAC61" w:rsidR="00EB6D05" w:rsidRPr="00B4326C" w:rsidRDefault="00EB6D05">
      <w:pPr>
        <w:jc w:val="left"/>
      </w:pPr>
      <w:r w:rsidRPr="00B4326C">
        <w:br w:type="page"/>
      </w:r>
    </w:p>
    <w:p w14:paraId="767A750C" w14:textId="77777777" w:rsidR="000E58E5" w:rsidRPr="00B4326C" w:rsidRDefault="000E58E5">
      <w:pPr>
        <w:pStyle w:val="Captulo"/>
        <w:numPr>
          <w:ilvl w:val="0"/>
          <w:numId w:val="2"/>
        </w:numPr>
      </w:pPr>
      <w:bookmarkStart w:id="186" w:name="_Toc166609933"/>
      <w:bookmarkStart w:id="187" w:name="_Toc166609932"/>
      <w:bookmarkStart w:id="188" w:name="_Toc169177089"/>
      <w:r w:rsidRPr="00B4326C">
        <w:lastRenderedPageBreak/>
        <w:t>MARCO REGULADOR</w:t>
      </w:r>
      <w:bookmarkEnd w:id="186"/>
      <w:bookmarkEnd w:id="188"/>
    </w:p>
    <w:p w14:paraId="002872DD" w14:textId="6EB42D07" w:rsidR="00551B43" w:rsidRPr="00B4326C" w:rsidRDefault="00551B43" w:rsidP="00551B43">
      <w:r w:rsidRPr="00B4326C">
        <w:t>En este capítulo se expone la información relevante al marco legislativo que aplica en este proyecto, además de los estándares técnicos que hay que tener en cuenta a la hora de crear un proyecto de esta índole. Asimismo, se detallan las licencias bajo las que están sujetos los programas y elementos utilizados en este trabajo.</w:t>
      </w:r>
    </w:p>
    <w:p w14:paraId="2E9490FE" w14:textId="0F19717C" w:rsidR="00B0708A" w:rsidRPr="00B4326C" w:rsidRDefault="00E9138D">
      <w:pPr>
        <w:pStyle w:val="Epgrafe"/>
        <w:numPr>
          <w:ilvl w:val="1"/>
          <w:numId w:val="2"/>
        </w:numPr>
      </w:pPr>
      <w:bookmarkStart w:id="189" w:name="_Toc169177090"/>
      <w:bookmarkEnd w:id="187"/>
      <w:r w:rsidRPr="00B4326C">
        <w:t>Legislación aplicable</w:t>
      </w:r>
      <w:bookmarkEnd w:id="189"/>
    </w:p>
    <w:p w14:paraId="57BF27B9" w14:textId="5547BBDD" w:rsidR="00551B43" w:rsidRPr="00B4326C" w:rsidRDefault="00551B43" w:rsidP="00551B43">
      <w:r w:rsidRPr="00B4326C">
        <w:t>Principalmente, la legislación aplicable a un proyecto de este origen, un videojuego</w:t>
      </w:r>
      <w:r w:rsidR="009626BD" w:rsidRPr="00B4326C">
        <w:t>, son aquellas relacionadas con la propiedad intelectual, leyes aplicadas al software y leyes de protección de datos. En la Unión Europea, y más concretamente en España, estas leyes son las siguientes:</w:t>
      </w:r>
    </w:p>
    <w:p w14:paraId="7F46988B" w14:textId="6078E595" w:rsidR="008A52A1" w:rsidRPr="00B4326C" w:rsidRDefault="00B14BBE">
      <w:pPr>
        <w:pStyle w:val="Prrafodelista"/>
        <w:numPr>
          <w:ilvl w:val="0"/>
          <w:numId w:val="21"/>
        </w:numPr>
      </w:pPr>
      <w:r w:rsidRPr="00B4326C">
        <w:rPr>
          <w:u w:val="single"/>
        </w:rPr>
        <w:t>Reglamento General de Protección de Datos (RGPD)</w:t>
      </w:r>
      <w:r w:rsidRPr="00B4326C">
        <w:t>.</w:t>
      </w:r>
      <w:r w:rsidR="00B42ECB" w:rsidRPr="00B4326C">
        <w:t xml:space="preserve"> Esta ley, ratificada el 27 de abril de 2016, </w:t>
      </w:r>
      <w:r w:rsidR="00B8604D" w:rsidRPr="00B4326C">
        <w:t>establece las normas a seguir para proteger los datos personales de las personas físicas y poder garantizar la libre circulación del programa en el espacio de la Unión Europea.</w:t>
      </w:r>
      <w:r w:rsidR="008A52A1" w:rsidRPr="00B4326C">
        <w:t xml:space="preserve"> Esta ley abarca diversos</w:t>
      </w:r>
      <w:r w:rsidR="0063157C" w:rsidRPr="00B4326C">
        <w:t xml:space="preserve"> aspectos, como el consentimiento, los derechos de los interesados, las obligaciones de los encargados del tratamiento de los datos y las sanciones que conlleva su incumplimiento. Se promueve, ante todo, la transparencia, seguridad y responsabilidad en el tratamiento de datos de las personas físicas </w:t>
      </w:r>
      <w:r w:rsidR="0063157C" w:rsidRPr="00B4326C">
        <w:fldChar w:fldCharType="begin"/>
      </w:r>
      <w:r w:rsidR="00433FFE" w:rsidRPr="00B4326C">
        <w:instrText xml:space="preserve"> ADDIN ZOTERO_ITEM CSL_CITATION {"citationID":"uvc0Ti2b","properties":{"formattedCitation":"[85]","plainCitation":"[85]","noteIndex":0},"citationItems":[{"id":193,"uris":["http://zotero.org/users/local/bjn5mCLu/items/NGYF8FKP"],"itemData":{"id":193,"type":"article-journal","language":"es","source":"Zotero","title":"REGLAMENTO  (UE)  2016/  679  DEL  PARLAMENTO  EUROPEO  Y  DEL  CONSEJO  -  de 27  de  abril  de  2016  -  relativo  a  la  protección  de  las  personas  físicas  en  lo  que  respecta  al  tratamiento  de  datos  personales  y  a  la  libre  circulación  de  estos  datos  y  por  el  que  se  deroga  la  Directiva 95/  46/  CE  (Reglamento  general  de  protección  de  datos)"}}],"schema":"https://github.com/citation-style-language/schema/raw/master/csl-citation.json"} </w:instrText>
      </w:r>
      <w:r w:rsidR="0063157C" w:rsidRPr="00B4326C">
        <w:fldChar w:fldCharType="separate"/>
      </w:r>
      <w:r w:rsidR="00433FFE" w:rsidRPr="00B4326C">
        <w:rPr>
          <w:rFonts w:cs="Times New Roman"/>
        </w:rPr>
        <w:t>[85]</w:t>
      </w:r>
      <w:r w:rsidR="0063157C" w:rsidRPr="00B4326C">
        <w:fldChar w:fldCharType="end"/>
      </w:r>
      <w:r w:rsidR="0063157C" w:rsidRPr="00B4326C">
        <w:t>.</w:t>
      </w:r>
    </w:p>
    <w:p w14:paraId="65FC0FBC" w14:textId="2A33E9E7" w:rsidR="00B42ECB" w:rsidRPr="00B4326C" w:rsidRDefault="00B14BBE">
      <w:pPr>
        <w:pStyle w:val="Prrafodelista"/>
        <w:numPr>
          <w:ilvl w:val="0"/>
          <w:numId w:val="21"/>
        </w:numPr>
      </w:pPr>
      <w:r w:rsidRPr="00B4326C">
        <w:rPr>
          <w:u w:val="single"/>
        </w:rPr>
        <w:t>Ley Orgánica de Protección de Datos Personales y Garantía de los Derechos Digitales (LOPDPGDD)</w:t>
      </w:r>
      <w:r w:rsidR="0063157C" w:rsidRPr="00B4326C">
        <w:t>. Esta ley, publicada en 2018, actúa como una extensión y adaptación al ámbito español del RGDP. Abarca todos los aspectos cubiertos por el RGDP, además de incluir el papel de la Agencia Española de Protección de Datos (AEPD) en la aplicación de estas leyes. Asimismo, en ella se introduce</w:t>
      </w:r>
      <w:r w:rsidR="009E17AB" w:rsidRPr="00B4326C">
        <w:t>n</w:t>
      </w:r>
      <w:r w:rsidR="0063157C" w:rsidRPr="00B4326C">
        <w:t xml:space="preserve"> y regulan los derechos digitales de los ciudadanos españoles</w:t>
      </w:r>
      <w:r w:rsidR="009E17AB" w:rsidRPr="00B4326C">
        <w:t xml:space="preserve"> </w:t>
      </w:r>
      <w:r w:rsidR="009E17AB" w:rsidRPr="00B4326C">
        <w:fldChar w:fldCharType="begin"/>
      </w:r>
      <w:r w:rsidR="00433FFE" w:rsidRPr="00B4326C">
        <w:instrText xml:space="preserve"> ADDIN ZOTERO_ITEM CSL_CITATION {"citationID":"AU05TFjj","properties":{"formattedCitation":"[86]","plainCitation":"[86]","noteIndex":0},"citationItems":[{"id":196,"uris":["http://zotero.org/users/local/bjn5mCLu/items/PJDVCUGR"],"itemData":{"id":196,"type":"webpage","title":"BOE-A-2018-16673 Ley Orgánica 3/2018, de 5 de diciembre, de Protección de Datos Personales y garantía de los derechos digitales.","URL":"https://www.boe.es/buscar/act.php?id=BOE-A-2018-16673&amp;p=20230509&amp;tn=1","accessed":{"date-parts":[["2024",6,6]]}}}],"schema":"https://github.com/citation-style-language/schema/raw/master/csl-citation.json"} </w:instrText>
      </w:r>
      <w:r w:rsidR="009E17AB" w:rsidRPr="00B4326C">
        <w:fldChar w:fldCharType="separate"/>
      </w:r>
      <w:r w:rsidR="00433FFE" w:rsidRPr="00B4326C">
        <w:rPr>
          <w:rFonts w:cs="Times New Roman"/>
        </w:rPr>
        <w:t>[86]</w:t>
      </w:r>
      <w:r w:rsidR="009E17AB" w:rsidRPr="00B4326C">
        <w:fldChar w:fldCharType="end"/>
      </w:r>
      <w:r w:rsidR="009E17AB" w:rsidRPr="00B4326C">
        <w:t>.</w:t>
      </w:r>
    </w:p>
    <w:p w14:paraId="236C8E19" w14:textId="77BB93BC" w:rsidR="009E17AB" w:rsidRPr="00B4326C" w:rsidRDefault="009E17AB" w:rsidP="009E17AB">
      <w:r w:rsidRPr="00B4326C">
        <w:t xml:space="preserve">Esta aplicación cumple con las regulaciones establecidas por las leyes anteriores, puesto que en ningún momento el programa trata directamente con los datos personales de los usuarios. En la implementación del multijugador, se hace uso del protocolo DTLS (en español, Protocolo de Seguridad de la Capa de Transporte), para garantizar la seguridad e integridad de los datos transferidos a través del servicio Relay de Unity Gaming Services, siendo este servicio el que almacena, de manera temporal, la dirección IP e ID de autenticación de los usuarios </w:t>
      </w:r>
      <w:r w:rsidRPr="00B4326C">
        <w:fldChar w:fldCharType="begin"/>
      </w:r>
      <w:r w:rsidR="00433FFE" w:rsidRPr="00B4326C">
        <w:instrText xml:space="preserve"> ADDIN ZOTERO_ITEM CSL_CITATION {"citationID":"G4bXU1LM","properties":{"formattedCitation":"[87]","plainCitation":"[87]","noteIndex":0},"citationItems":[{"id":198,"uris":["http://zotero.org/users/local/bjn5mCLu/items/Y97PB49J"],"itemData":{"id":198,"type":"webpage","title":"Privacy overview","URL":"https://docs.unity.com/ugs/en-us/manual/relay/manual/privacy-overview","accessed":{"date-parts":[["2024",6,6]]}}}],"schema":"https://github.com/citation-style-language/schema/raw/master/csl-citation.json"} </w:instrText>
      </w:r>
      <w:r w:rsidRPr="00B4326C">
        <w:fldChar w:fldCharType="separate"/>
      </w:r>
      <w:r w:rsidR="00433FFE" w:rsidRPr="00B4326C">
        <w:t>[87]</w:t>
      </w:r>
      <w:r w:rsidRPr="00B4326C">
        <w:fldChar w:fldCharType="end"/>
      </w:r>
      <w:r w:rsidRPr="00B4326C">
        <w:t>.</w:t>
      </w:r>
    </w:p>
    <w:p w14:paraId="7215C739" w14:textId="5647BBDB" w:rsidR="009E17AB" w:rsidRPr="00B4326C" w:rsidRDefault="009E17AB" w:rsidP="009E17AB">
      <w:r w:rsidRPr="00B4326C">
        <w:t>El único parámetro de los jugadores que trata el programa es el nombre de usuario que pueden introducir al jugar una partida multijugador. No obstante, este nombre de usuario se almacena a nivel de registro en el ordenador del</w:t>
      </w:r>
      <w:r w:rsidR="00F671FF" w:rsidRPr="00B4326C">
        <w:t xml:space="preserve"> jugador</w:t>
      </w:r>
      <w:r w:rsidRPr="00B4326C">
        <w:t>, teniendo como única finalidad,</w:t>
      </w:r>
      <w:r w:rsidR="00F671FF" w:rsidRPr="00B4326C">
        <w:t xml:space="preserve"> en la actualidad, mostrar al jugador este nombre en la partida. Si el jugador no incluye un nombre, el sistema le asignará un nombre aleatorio. En ningún momento se emplea este nombre de usuario para otros fines.</w:t>
      </w:r>
    </w:p>
    <w:p w14:paraId="207DF5FE" w14:textId="101C6787" w:rsidR="00551B43" w:rsidRPr="00B4326C" w:rsidRDefault="00E9138D">
      <w:pPr>
        <w:pStyle w:val="Epgrafe"/>
        <w:numPr>
          <w:ilvl w:val="1"/>
          <w:numId w:val="2"/>
        </w:numPr>
      </w:pPr>
      <w:bookmarkStart w:id="190" w:name="_Toc169177091"/>
      <w:r w:rsidRPr="00B4326C">
        <w:t>Estándares técnicos</w:t>
      </w:r>
      <w:bookmarkEnd w:id="190"/>
    </w:p>
    <w:p w14:paraId="4FEB7C01" w14:textId="3E79A999" w:rsidR="000F31ED" w:rsidRPr="00B4326C" w:rsidRDefault="000F31ED" w:rsidP="000F31ED">
      <w:r w:rsidRPr="00B4326C">
        <w:t xml:space="preserve">Los estándares técnicos que aplican a un videojuego son aquellos que se deben aplicar al software. Por lo general, son estándares que tienen en cuenta la evaluación y control </w:t>
      </w:r>
      <w:r w:rsidRPr="00B4326C">
        <w:lastRenderedPageBreak/>
        <w:t>de calidad del software y aquellos que se aplican a las tecnologías de la información. También se debe tener en cuenta aquellos estándares y convenciones de codificación de los lenguajes de programación utilizados en el desarrollo del proyecto. Los estándares que se han identificado como relevantes a este trabajo, son los siguientes:</w:t>
      </w:r>
    </w:p>
    <w:p w14:paraId="3D4CF8C5" w14:textId="16594D7B" w:rsidR="000F31ED" w:rsidRPr="00B4326C" w:rsidRDefault="00F43654">
      <w:pPr>
        <w:pStyle w:val="Prrafodelista"/>
        <w:numPr>
          <w:ilvl w:val="0"/>
          <w:numId w:val="22"/>
        </w:numPr>
      </w:pPr>
      <w:r w:rsidRPr="00B4326C">
        <w:rPr>
          <w:u w:val="single"/>
        </w:rPr>
        <w:t>UNE-ISO/IEC 90003</w:t>
      </w:r>
      <w:r w:rsidRPr="00B4326C">
        <w:t xml:space="preserve">. Este estándar, idéntico a la Norma Internacional ISO/IEC 90003:2004, proporciona unas directrices a seguir para la aplicación de la Norma ISO 9001:2000 en </w:t>
      </w:r>
      <w:r w:rsidR="006F50D9" w:rsidRPr="00B4326C">
        <w:t xml:space="preserve">proyectos de desarrollo de software. Esta norma es independiente de la tecnología y procedimientos utilizados durante el desarrollo, por lo que pretende ofrecer una guía que se pueda a cualquier proyecto de desarrollo de software, sea cual sea la finalidad que tenga. En este estándar, se tratan temas como la gestión de la calidad, el desarrollo o el mantenimiento del software </w:t>
      </w:r>
      <w:r w:rsidR="006F50D9" w:rsidRPr="00B4326C">
        <w:fldChar w:fldCharType="begin"/>
      </w:r>
      <w:r w:rsidR="00433FFE" w:rsidRPr="00B4326C">
        <w:instrText xml:space="preserve"> ADDIN ZOTERO_ITEM CSL_CITATION {"citationID":"B5aeTcS0","properties":{"formattedCitation":"[88]","plainCitation":"[88]","noteIndex":0},"citationItems":[{"id":200,"uris":["http://zotero.org/users/local/bjn5mCLu/items/SZ4EYAG8"],"itemData":{"id":200,"type":"webpage","title":"AENORmas","URL":"https://plataforma.aenormas.aenor.com/pdf/UNE/N0034122","accessed":{"date-parts":[["2024",6,7]]}}}],"schema":"https://github.com/citation-style-language/schema/raw/master/csl-citation.json"} </w:instrText>
      </w:r>
      <w:r w:rsidR="006F50D9" w:rsidRPr="00B4326C">
        <w:fldChar w:fldCharType="separate"/>
      </w:r>
      <w:r w:rsidR="00433FFE" w:rsidRPr="00B4326C">
        <w:rPr>
          <w:rFonts w:cs="Times New Roman"/>
        </w:rPr>
        <w:t>[88]</w:t>
      </w:r>
      <w:r w:rsidR="006F50D9" w:rsidRPr="00B4326C">
        <w:fldChar w:fldCharType="end"/>
      </w:r>
      <w:r w:rsidR="006F50D9" w:rsidRPr="00B4326C">
        <w:t>.</w:t>
      </w:r>
    </w:p>
    <w:p w14:paraId="551E72F4" w14:textId="055E7DE8" w:rsidR="00F43654" w:rsidRPr="00B4326C" w:rsidRDefault="005108DE">
      <w:pPr>
        <w:pStyle w:val="Prrafodelista"/>
        <w:numPr>
          <w:ilvl w:val="0"/>
          <w:numId w:val="22"/>
        </w:numPr>
      </w:pPr>
      <w:r w:rsidRPr="00B4326C">
        <w:rPr>
          <w:i/>
          <w:iCs/>
          <w:u w:val="single"/>
        </w:rPr>
        <w:t xml:space="preserve">Common </w:t>
      </w:r>
      <w:r w:rsidRPr="00B4326C">
        <w:rPr>
          <w:u w:val="single"/>
        </w:rPr>
        <w:t>C#</w:t>
      </w:r>
      <w:r w:rsidRPr="00B4326C">
        <w:rPr>
          <w:i/>
          <w:iCs/>
          <w:u w:val="single"/>
        </w:rPr>
        <w:t xml:space="preserve"> code conventions</w:t>
      </w:r>
      <w:r w:rsidRPr="00B4326C">
        <w:t xml:space="preserve">. Estándares de codificación de C# especificados por Microsoft. Presentan un conjunto de normas para mejorar el </w:t>
      </w:r>
      <w:r w:rsidR="00054D7D" w:rsidRPr="00B4326C">
        <w:t>mantenimiento</w:t>
      </w:r>
      <w:r w:rsidRPr="00B4326C">
        <w:t xml:space="preserve"> del código, con el objetivo de aumentar la consistencia, legibilidad y capacidad de colaboración sobre este </w:t>
      </w:r>
      <w:r w:rsidRPr="00B4326C">
        <w:fldChar w:fldCharType="begin"/>
      </w:r>
      <w:r w:rsidR="00433FFE" w:rsidRPr="00B4326C">
        <w:instrText xml:space="preserve"> ADDIN ZOTERO_ITEM CSL_CITATION {"citationID":"YB65K9y0","properties":{"formattedCitation":"[89]","plainCitation":"[89]","noteIndex":0},"citationItems":[{"id":202,"uris":["http://zotero.org/users/local/bjn5mCLu/items/LCJZWE83"],"itemData":{"id":202,"type":"webpage","abstract":"Learn about commonly used coding conventions in C#. Coding conventions create a consistent look to the code and facilitate copying, changing, and maintaining the code. This article also includes the docs repo coding guidelines","language":"en-us","title":".NET Coding Conventions - C#","URL":"https://learn.microsoft.com/en-us/dotnet/csharp/fundamentals/coding-style/coding-conventions","author":[{"family":"BillWagner","given":""}],"accessed":{"date-parts":[["2024",6,7]]},"issued":{"date-parts":[["2023",8,1]]}}}],"schema":"https://github.com/citation-style-language/schema/raw/master/csl-citation.json"} </w:instrText>
      </w:r>
      <w:r w:rsidRPr="00B4326C">
        <w:fldChar w:fldCharType="separate"/>
      </w:r>
      <w:r w:rsidR="00433FFE" w:rsidRPr="00B4326C">
        <w:rPr>
          <w:rFonts w:cs="Times New Roman"/>
        </w:rPr>
        <w:t>[89]</w:t>
      </w:r>
      <w:r w:rsidRPr="00B4326C">
        <w:fldChar w:fldCharType="end"/>
      </w:r>
      <w:r w:rsidRPr="00B4326C">
        <w:t>.</w:t>
      </w:r>
    </w:p>
    <w:p w14:paraId="447E36F4" w14:textId="0D2B35AC" w:rsidR="00E9138D" w:rsidRPr="00B4326C" w:rsidRDefault="00E9138D">
      <w:pPr>
        <w:pStyle w:val="Epgrafe"/>
        <w:numPr>
          <w:ilvl w:val="1"/>
          <w:numId w:val="2"/>
        </w:numPr>
      </w:pPr>
      <w:bookmarkStart w:id="191" w:name="_Toc169177092"/>
      <w:r w:rsidRPr="00B4326C">
        <w:t>Licencias utilizadas</w:t>
      </w:r>
      <w:bookmarkEnd w:id="191"/>
    </w:p>
    <w:p w14:paraId="4E3075F7" w14:textId="1BE0FFF0" w:rsidR="001848F0" w:rsidRPr="00B4326C" w:rsidRDefault="00131AFC" w:rsidP="004122BE">
      <w:r w:rsidRPr="00B4326C">
        <w:t xml:space="preserve">En este apartado </w:t>
      </w:r>
      <w:r w:rsidR="00915C01" w:rsidRPr="00B4326C">
        <w:t>se</w:t>
      </w:r>
      <w:r w:rsidRPr="00B4326C">
        <w:t xml:space="preserve"> enumeran las licencias de uso de los programas, componentes y servicios utilizados durante la elaboración de este proyecto.</w:t>
      </w:r>
    </w:p>
    <w:p w14:paraId="027465F4" w14:textId="6AE79CAD" w:rsidR="00131AFC" w:rsidRPr="00B4326C" w:rsidRDefault="00131AFC">
      <w:pPr>
        <w:pStyle w:val="Prrafodelista"/>
        <w:numPr>
          <w:ilvl w:val="0"/>
          <w:numId w:val="23"/>
        </w:numPr>
      </w:pPr>
      <w:r w:rsidRPr="00B4326C">
        <w:rPr>
          <w:u w:val="single"/>
        </w:rPr>
        <w:t>Unity</w:t>
      </w:r>
      <w:r w:rsidR="00BE5757" w:rsidRPr="00B4326C">
        <w:rPr>
          <w:u w:val="single"/>
        </w:rPr>
        <w:t xml:space="preserve"> Engine</w:t>
      </w:r>
      <w:r w:rsidRPr="00B4326C">
        <w:t>.</w:t>
      </w:r>
      <w:r w:rsidR="00BE5757" w:rsidRPr="00B4326C">
        <w:t xml:space="preserve"> </w:t>
      </w:r>
      <w:r w:rsidR="00797440" w:rsidRPr="00B4326C">
        <w:t xml:space="preserve">Unity dispone de varias licencias </w:t>
      </w:r>
      <w:r w:rsidR="00915C01" w:rsidRPr="00B4326C">
        <w:t>según los usuarios que vayan a usar la plataforma y la finalidad que tengan los productos elaborados en ella</w:t>
      </w:r>
      <w:r w:rsidR="004122BE" w:rsidRPr="00B4326C">
        <w:t xml:space="preserve"> </w:t>
      </w:r>
      <w:r w:rsidR="004122BE" w:rsidRPr="00B4326C">
        <w:fldChar w:fldCharType="begin"/>
      </w:r>
      <w:r w:rsidR="00433FFE" w:rsidRPr="00B4326C">
        <w:instrText xml:space="preserve"> ADDIN ZOTERO_ITEM CSL_CITATION {"citationID":"628pKFsk","properties":{"formattedCitation":"[90]","plainCitation":"[90]","noteIndex":0},"citationItems":[{"id":204,"uris":["http://zotero.org/users/local/bjn5mCLu/items/CDDBDRZU"],"itemData":{"id":204,"type":"webpage","abstract":"Unity is the ultimate game development platform. Use Unity to build high-quality 3D and 2D games, deploy them across mobile, desktop, VR/AR, consoles or the Web, and connect with loyal and enthusiastic players and customers.","container-title":"Unity","language":"es","title":"Real-time tools for 3D, AR, and VR development | Products","URL":"https://unity.com/products","accessed":{"date-parts":[["2024",6,7]]}}}],"schema":"https://github.com/citation-style-language/schema/raw/master/csl-citation.json"} </w:instrText>
      </w:r>
      <w:r w:rsidR="004122BE" w:rsidRPr="00B4326C">
        <w:fldChar w:fldCharType="separate"/>
      </w:r>
      <w:r w:rsidR="00433FFE" w:rsidRPr="00B4326C">
        <w:rPr>
          <w:rFonts w:cs="Times New Roman"/>
        </w:rPr>
        <w:t>[90]</w:t>
      </w:r>
      <w:r w:rsidR="004122BE" w:rsidRPr="00B4326C">
        <w:fldChar w:fldCharType="end"/>
      </w:r>
      <w:r w:rsidR="00915C01" w:rsidRPr="00B4326C">
        <w:t>:</w:t>
      </w:r>
    </w:p>
    <w:p w14:paraId="24C5D0CE" w14:textId="407D40EC" w:rsidR="00915C01" w:rsidRPr="00B4326C" w:rsidRDefault="00915C01">
      <w:pPr>
        <w:pStyle w:val="Prrafodelista"/>
        <w:numPr>
          <w:ilvl w:val="1"/>
          <w:numId w:val="23"/>
        </w:numPr>
      </w:pPr>
      <w:r w:rsidRPr="00B4326C">
        <w:rPr>
          <w:u w:val="single"/>
        </w:rPr>
        <w:t>Unity Personal</w:t>
      </w:r>
      <w:r w:rsidRPr="00B4326C">
        <w:t>.</w:t>
      </w:r>
      <w:r w:rsidR="007E2D04" w:rsidRPr="00B4326C">
        <w:t xml:space="preserve"> Es la licencia más básica </w:t>
      </w:r>
      <w:r w:rsidR="00561463" w:rsidRPr="00B4326C">
        <w:t xml:space="preserve">que ofrece Unity, con el </w:t>
      </w:r>
      <w:r w:rsidR="004122BE" w:rsidRPr="00B4326C">
        <w:t>menor número de características</w:t>
      </w:r>
      <w:r w:rsidR="00561463" w:rsidRPr="00B4326C">
        <w:t xml:space="preserve">. No obstante, es la versión gratuita de Unity </w:t>
      </w:r>
      <w:r w:rsidR="004122BE" w:rsidRPr="00B4326C">
        <w:t>y se permite su uso siempre y cuando los ingresos no superen los 100.000$ anuales.</w:t>
      </w:r>
    </w:p>
    <w:p w14:paraId="211AECFC" w14:textId="073DA690" w:rsidR="00915C01" w:rsidRPr="00B4326C" w:rsidRDefault="00915C01">
      <w:pPr>
        <w:pStyle w:val="Prrafodelista"/>
        <w:numPr>
          <w:ilvl w:val="1"/>
          <w:numId w:val="23"/>
        </w:numPr>
      </w:pPr>
      <w:r w:rsidRPr="00B4326C">
        <w:rPr>
          <w:u w:val="single"/>
        </w:rPr>
        <w:t>Unity Student</w:t>
      </w:r>
      <w:r w:rsidRPr="00B4326C">
        <w:t>.</w:t>
      </w:r>
      <w:r w:rsidR="004122BE" w:rsidRPr="00B4326C">
        <w:t xml:space="preserve"> Incluye la versión Unity Personal y algunas características y descuentos adicionales en la Unity Asset Store.</w:t>
      </w:r>
    </w:p>
    <w:p w14:paraId="70980747" w14:textId="483AB745" w:rsidR="00915C01" w:rsidRPr="00B4326C" w:rsidRDefault="00915C01">
      <w:pPr>
        <w:pStyle w:val="Prrafodelista"/>
        <w:numPr>
          <w:ilvl w:val="1"/>
          <w:numId w:val="23"/>
        </w:numPr>
      </w:pPr>
      <w:r w:rsidRPr="00B4326C">
        <w:rPr>
          <w:u w:val="single"/>
        </w:rPr>
        <w:t>Unity Pro</w:t>
      </w:r>
      <w:r w:rsidRPr="00B4326C">
        <w:t xml:space="preserve">. </w:t>
      </w:r>
      <w:r w:rsidR="007970AC" w:rsidRPr="00B4326C">
        <w:t>Es la versión de pago de Unity, incluyendo soporte técnico oficial prioridad en el servicio de atención al cliente y la publicación de los videojuegos desarrollados en diferentes plataformas. Es un servicio de suscripción que tiene un precio de entrada de 185$ al mes por puesto de trabajo.</w:t>
      </w:r>
    </w:p>
    <w:p w14:paraId="59617CCD" w14:textId="2D01F28C" w:rsidR="00915C01" w:rsidRPr="00B4326C" w:rsidRDefault="00915C01">
      <w:pPr>
        <w:pStyle w:val="Prrafodelista"/>
        <w:numPr>
          <w:ilvl w:val="1"/>
          <w:numId w:val="23"/>
        </w:numPr>
      </w:pPr>
      <w:r w:rsidRPr="00B4326C">
        <w:rPr>
          <w:u w:val="single"/>
        </w:rPr>
        <w:t>Unity Enterprise</w:t>
      </w:r>
      <w:r w:rsidRPr="00B4326C">
        <w:t xml:space="preserve">. </w:t>
      </w:r>
      <w:r w:rsidR="007970AC" w:rsidRPr="00B4326C">
        <w:t>Una licencia aún más especializada de Unity, en la que se ofrece la asistencia de ingenieros expertos, acceso al código fuente y soporte a largo plazo. No tiene un precio definido, teniendo que contactar directamente con el servicio de atención al cliente de Unity para negociar una oferta.</w:t>
      </w:r>
    </w:p>
    <w:p w14:paraId="6BC8D0A6" w14:textId="1680343E" w:rsidR="00915C01" w:rsidRPr="00B4326C" w:rsidRDefault="00915C01">
      <w:pPr>
        <w:pStyle w:val="Prrafodelista"/>
        <w:numPr>
          <w:ilvl w:val="1"/>
          <w:numId w:val="23"/>
        </w:numPr>
      </w:pPr>
      <w:r w:rsidRPr="00B4326C">
        <w:rPr>
          <w:u w:val="single"/>
        </w:rPr>
        <w:t>Unity Industry</w:t>
      </w:r>
      <w:r w:rsidRPr="00B4326C">
        <w:t xml:space="preserve">. </w:t>
      </w:r>
      <w:r w:rsidR="007970AC" w:rsidRPr="00B4326C">
        <w:t xml:space="preserve">Es una versión especializada para los desarrolladores de aplicaciones 3D de </w:t>
      </w:r>
      <w:r w:rsidR="0008269F" w:rsidRPr="00B4326C">
        <w:t>sectores industriales. Incluye todas las características de Unity Enterprise y otras herramientas especializadas. Su precio de entrada es de 450$ al menos por puesto de trabajo.</w:t>
      </w:r>
    </w:p>
    <w:p w14:paraId="54A53655" w14:textId="3DBECEE1" w:rsidR="0008269F" w:rsidRPr="00B4326C" w:rsidRDefault="0008269F" w:rsidP="0008269F">
      <w:pPr>
        <w:pStyle w:val="Prrafodelista"/>
        <w:ind w:firstLine="0"/>
      </w:pPr>
      <w:r w:rsidRPr="00B4326C">
        <w:lastRenderedPageBreak/>
        <w:t>En este proyecto se ha utilizado el plan Unity Personal, dado que incluye los recursos necesarios para la elaboración de un prototipo como este. Adicionalmente, como no es un proyecto que se vaya a distribuir comercialmente, no hay ninguna probabilidad de que se vaya a superar el margen de beneficios anuales que limita el uso de esta licencia.</w:t>
      </w:r>
    </w:p>
    <w:p w14:paraId="54C83DA1" w14:textId="3667A27A" w:rsidR="00131AFC" w:rsidRPr="00B4326C" w:rsidRDefault="00131AFC">
      <w:pPr>
        <w:pStyle w:val="Prrafodelista"/>
        <w:numPr>
          <w:ilvl w:val="0"/>
          <w:numId w:val="23"/>
        </w:numPr>
      </w:pPr>
      <w:r w:rsidRPr="00B4326C">
        <w:rPr>
          <w:u w:val="single"/>
        </w:rPr>
        <w:t>Unity Gaming Services</w:t>
      </w:r>
      <w:r w:rsidRPr="00B4326C">
        <w:t>.</w:t>
      </w:r>
      <w:r w:rsidR="0008269F" w:rsidRPr="00B4326C">
        <w:t xml:space="preserve"> Como se han utilizado los servicios de Unity Lobby y Unity Relay, se ha empleado los Unity Gaming Services. Estos servicios tienen un nivel gratuito mensual que, siempre y cuando no se superen unas cuotas de uso, no tienen ningún coste adicional.</w:t>
      </w:r>
      <w:r w:rsidR="00E85A4D" w:rsidRPr="00B4326C">
        <w:t xml:space="preserve"> Una vez se supera este margen, Unity cobra en base a una cuota de uso. No obstante, debido a que la página que mostraba estos precios no se encuentra disponible en la actualidad, no se ha podido incluir información sobre estas cuotas de uso </w:t>
      </w:r>
      <w:r w:rsidR="00E85A4D" w:rsidRPr="00B4326C">
        <w:fldChar w:fldCharType="begin"/>
      </w:r>
      <w:r w:rsidR="00433FFE" w:rsidRPr="00B4326C">
        <w:instrText xml:space="preserve"> ADDIN ZOTERO_ITEM CSL_CITATION {"citationID":"sSzX46XX","properties":{"formattedCitation":"[91]","plainCitation":"[91]","noteIndex":0},"citationItems":[{"id":94,"uris":["http://zotero.org/users/local/bjn5mCLu/items/LIDMU5SW"],"itemData":{"id":94,"type":"webpage","abstract":"With UGS, you have everything you need to launch and operate your game - at a fair price. Get started now, for free, and only pay as your game grows.","language":"en","title":"Unity Gaming Services Pricing - Start Building for Free | Unity","URL":"https://unity.com/solutions/gaming-services/pricing","author":[{"family":"Technologies","given":"Unity"}],"accessed":{"date-parts":[["2024",5,20]]}}}],"schema":"https://github.com/citation-style-language/schema/raw/master/csl-citation.json"} </w:instrText>
      </w:r>
      <w:r w:rsidR="00E85A4D" w:rsidRPr="00B4326C">
        <w:fldChar w:fldCharType="separate"/>
      </w:r>
      <w:r w:rsidR="00433FFE" w:rsidRPr="00B4326C">
        <w:rPr>
          <w:rFonts w:cs="Times New Roman"/>
        </w:rPr>
        <w:t>[91]</w:t>
      </w:r>
      <w:r w:rsidR="00E85A4D" w:rsidRPr="00B4326C">
        <w:fldChar w:fldCharType="end"/>
      </w:r>
      <w:r w:rsidR="00E85A4D" w:rsidRPr="00B4326C">
        <w:t>.</w:t>
      </w:r>
    </w:p>
    <w:p w14:paraId="391D113C" w14:textId="432BF98F" w:rsidR="00E85A4D" w:rsidRPr="00B4326C" w:rsidRDefault="00E85A4D" w:rsidP="00E85A4D">
      <w:pPr>
        <w:pStyle w:val="Prrafodelista"/>
        <w:ind w:firstLine="0"/>
      </w:pPr>
      <w:r w:rsidRPr="00B4326C">
        <w:t xml:space="preserve">Dado que el prototipo actual no se está comercializando, en ningún momento se superan los límites gratuitos mensuales establecidos, no llegándose siquiera al 1% de su uso, algo que se puede monitorizar desde el panel de control de Unity Cloud </w:t>
      </w:r>
      <w:r w:rsidRPr="00B4326C">
        <w:fldChar w:fldCharType="begin"/>
      </w:r>
      <w:r w:rsidR="00433FFE" w:rsidRPr="00B4326C">
        <w:instrText xml:space="preserve"> ADDIN ZOTERO_ITEM CSL_CITATION {"citationID":"FTIE1MLt","properties":{"formattedCitation":"[92]","plainCitation":"[92]","noteIndex":0},"citationItems":[{"id":208,"uris":["http://zotero.org/users/local/bjn5mCLu/items/T4G2YR29"],"itemData":{"id":208,"type":"webpage","title":"Unity Cloud","URL":"https://cloud.unity.com/home/login","accessed":{"date-parts":[["2024",6,7]]}}}],"schema":"https://github.com/citation-style-language/schema/raw/master/csl-citation.json"} </w:instrText>
      </w:r>
      <w:r w:rsidRPr="00B4326C">
        <w:fldChar w:fldCharType="separate"/>
      </w:r>
      <w:r w:rsidR="00433FFE" w:rsidRPr="00B4326C">
        <w:rPr>
          <w:rFonts w:cs="Times New Roman"/>
        </w:rPr>
        <w:t>[92]</w:t>
      </w:r>
      <w:r w:rsidRPr="00B4326C">
        <w:fldChar w:fldCharType="end"/>
      </w:r>
      <w:r w:rsidRPr="00B4326C">
        <w:t>.</w:t>
      </w:r>
    </w:p>
    <w:p w14:paraId="1329A420" w14:textId="17A7977A" w:rsidR="00131AFC" w:rsidRPr="00B4326C" w:rsidRDefault="00131AFC">
      <w:pPr>
        <w:pStyle w:val="Prrafodelista"/>
        <w:numPr>
          <w:ilvl w:val="0"/>
          <w:numId w:val="23"/>
        </w:numPr>
      </w:pPr>
      <w:r w:rsidRPr="00B4326C">
        <w:rPr>
          <w:u w:val="single"/>
        </w:rPr>
        <w:t>A* Pathfinding Project</w:t>
      </w:r>
      <w:r w:rsidRPr="00B4326C">
        <w:t>.</w:t>
      </w:r>
      <w:r w:rsidR="00E85A4D" w:rsidRPr="00B4326C">
        <w:t xml:space="preserve"> </w:t>
      </w:r>
      <w:r w:rsidR="002D4D35" w:rsidRPr="00B4326C">
        <w:t xml:space="preserve">Se ha utilizado la versión gratuita de este proyecto, ya que no ha existido la necesidad de utilizar las características adicionales que incluye la versión Pro, o se han desarrollado alternativas propias. Esta versión tiene un coste de 139,72€ en la Unity Asset Store actualmente </w:t>
      </w:r>
      <w:r w:rsidR="002D4D35" w:rsidRPr="00B4326C">
        <w:fldChar w:fldCharType="begin"/>
      </w:r>
      <w:r w:rsidR="00433FFE" w:rsidRPr="00B4326C">
        <w:instrText xml:space="preserve"> ADDIN ZOTERO_ITEM CSL_CITATION {"citationID":"Sb05SKla","properties":{"formattedCitation":"[93]","plainCitation":"[93]","noteIndex":0},"citationItems":[{"id":209,"uris":["http://zotero.org/users/local/bjn5mCLu/items/QZ2BYIYH"],"itemData":{"id":209,"type":"webpage","abstract":"Get the A* Pathfinding Project Pro package from Aron Granberg and speed up your game development process. Find this &amp; other Behavior AI options on the Unity Asset Store.","language":"en","title":"A* Pathfinding Project Pro | Behavior AI | Unity Asset Store","URL":"https://assetstore.unity.com/packages/tools/behavior-ai/a-pathfinding-project-pro-87744?aid=1011l7JId&amp;utm_campaign=unity_affiliate&amp;utm_medium=affiliate&amp;utm_source=partnerize-linkmaker","accessed":{"date-parts":[["2024",6,7]]}}}],"schema":"https://github.com/citation-style-language/schema/raw/master/csl-citation.json"} </w:instrText>
      </w:r>
      <w:r w:rsidR="002D4D35" w:rsidRPr="00B4326C">
        <w:fldChar w:fldCharType="separate"/>
      </w:r>
      <w:r w:rsidR="00433FFE" w:rsidRPr="00B4326C">
        <w:rPr>
          <w:rFonts w:cs="Times New Roman"/>
        </w:rPr>
        <w:t>[93]</w:t>
      </w:r>
      <w:r w:rsidR="002D4D35" w:rsidRPr="00B4326C">
        <w:fldChar w:fldCharType="end"/>
      </w:r>
      <w:r w:rsidR="002D4D35" w:rsidRPr="00B4326C">
        <w:t>.</w:t>
      </w:r>
    </w:p>
    <w:p w14:paraId="7192BBC3" w14:textId="31B1B74F" w:rsidR="00131AFC" w:rsidRPr="00B4326C" w:rsidRDefault="00131AFC">
      <w:pPr>
        <w:pStyle w:val="Prrafodelista"/>
        <w:numPr>
          <w:ilvl w:val="0"/>
          <w:numId w:val="23"/>
        </w:numPr>
      </w:pPr>
      <w:r w:rsidRPr="00B4326C">
        <w:rPr>
          <w:u w:val="single"/>
        </w:rPr>
        <w:t>Aseprite</w:t>
      </w:r>
      <w:r w:rsidRPr="00B4326C">
        <w:t>.</w:t>
      </w:r>
      <w:r w:rsidR="002D4D35" w:rsidRPr="00B4326C">
        <w:t xml:space="preserve"> Esta aplicación de diseño gráfico tiene un coste de 20$. No obstante, dado que este proyecto empezó como un proyecto de código abierto en 2001 y su código está publicado en GitHub, los desarrolladores permiten, según su EULA y el FAQ detallado en su página web, el uso personal y gratuito del programa, siempre y cuando los usuarios compilen el programa ellos mismos y no lo distribuyan comercialmente. Además, permiten el uso personal y comercial de las </w:t>
      </w:r>
      <w:r w:rsidR="002D4D35" w:rsidRPr="00B4326C">
        <w:rPr>
          <w:i/>
          <w:iCs/>
        </w:rPr>
        <w:t>assets</w:t>
      </w:r>
      <w:r w:rsidR="002D4D35" w:rsidRPr="00B4326C">
        <w:t xml:space="preserve"> desarrolladas con este programa, incluyendo las desarrolladas con una versión compilada por el usuario </w:t>
      </w:r>
      <w:r w:rsidR="002D4D35" w:rsidRPr="00B4326C">
        <w:fldChar w:fldCharType="begin"/>
      </w:r>
      <w:r w:rsidR="00433FFE" w:rsidRPr="00B4326C">
        <w:instrText xml:space="preserve"> ADDIN ZOTERO_ITEM CSL_CITATION {"citationID":"z4zTdv63","properties":{"formattedCitation":"[94], [95]","plainCitation":"[94], [95]","noteIndex":0},"citationItems":[{"id":213,"uris":["http://zotero.org/users/local/bjn5mCLu/items/PKTAAYAV"],"itemData":{"id":213,"type":"webpage","abstract":"Animated sprite editor &amp; pixel art tool","language":"en","title":"Aseprite","URL":"https://www.aseprite.org/","author":[{"family":"Capello","given":"David"}],"accessed":{"date-parts":[["2024",6,7]]}}},{"id":215,"uris":["http://zotero.org/users/local/bjn5mCLu/items/MWG74ZXF"],"itemData":{"id":215,"type":"webpage","title":"aseprite/EULA.txt at main · aseprite/aseprite","URL":"https://github.com/aseprite/aseprite/blob/main/EULA.txt","accessed":{"date-parts":[["2024",6,7]]}}}],"schema":"https://github.com/citation-style-language/schema/raw/master/csl-citation.json"} </w:instrText>
      </w:r>
      <w:r w:rsidR="002D4D35" w:rsidRPr="00B4326C">
        <w:fldChar w:fldCharType="separate"/>
      </w:r>
      <w:r w:rsidR="00433FFE" w:rsidRPr="00B4326C">
        <w:rPr>
          <w:rFonts w:cs="Times New Roman"/>
        </w:rPr>
        <w:t>[94], [95]</w:t>
      </w:r>
      <w:r w:rsidR="002D4D35" w:rsidRPr="00B4326C">
        <w:fldChar w:fldCharType="end"/>
      </w:r>
      <w:r w:rsidR="002D4D35" w:rsidRPr="00B4326C">
        <w:t>.</w:t>
      </w:r>
    </w:p>
    <w:p w14:paraId="73AA6226" w14:textId="44138854" w:rsidR="00131AFC" w:rsidRPr="00B4326C" w:rsidRDefault="00BE5757">
      <w:pPr>
        <w:pStyle w:val="Prrafodelista"/>
        <w:numPr>
          <w:ilvl w:val="0"/>
          <w:numId w:val="23"/>
        </w:numPr>
      </w:pPr>
      <w:r w:rsidRPr="00B4326C">
        <w:rPr>
          <w:u w:val="single"/>
        </w:rPr>
        <w:t>Freesound</w:t>
      </w:r>
      <w:r w:rsidRPr="00B4326C">
        <w:t>.</w:t>
      </w:r>
      <w:r w:rsidR="00451551" w:rsidRPr="00B4326C">
        <w:t xml:space="preserve"> Este repositorio, del que se han obtenido todos los sonidos empleados en este prototipo, incluye una colección de sonidos con diferentes licencias de código abierto. Todas pistas de audio utilizadas para los efectos de sonido están sujetas a la licencia Creative Commons 0 – Dominio Público, por lo que no es </w:t>
      </w:r>
      <w:r w:rsidR="004B153D" w:rsidRPr="00B4326C">
        <w:t xml:space="preserve">necesaria la acreditación de estos trabajos. No obstante, la pista utilizada para el ruido de fondo de la escena, tienen derechos de atribución, por lo que se incluye un enlace a este sonido en la bibliografía de este proyecto </w:t>
      </w:r>
      <w:r w:rsidR="004B153D" w:rsidRPr="00B4326C">
        <w:fldChar w:fldCharType="begin"/>
      </w:r>
      <w:r w:rsidR="00433FFE" w:rsidRPr="00B4326C">
        <w:instrText xml:space="preserve"> ADDIN ZOTERO_ITEM CSL_CITATION {"citationID":"PSXrmc4z","properties":{"formattedCitation":"[73], [96], [97]","plainCitation":"[73], [96], [97]","noteIndex":0},"citationItems":[{"id":183,"uris":["http://zotero.org/users/local/bjn5mCLu/items/7CQ64RTS"],"itemData":{"id":183,"type":"webpage","title":"Freesound","URL":"https://freesound.org/","accessed":{"date-parts":[["2024",6,2]]}}},{"id":217,"uris":["http://zotero.org/users/local/bjn5mCLu/items/Z5XSZ4UH"],"itemData":{"id":217,"type":"webpage","title":"CC0 1.0 Deed | CC0 1.0 Universal | Creative Commons","URL":"https://creativecommons.org/publicdomain/zero/1.0/","accessed":{"date-parts":[["2024",6,7]]}}},{"id":9,"uris":["http://zotero.org/users/local/bjn5mCLu/items/TB8XE87Y"],"itemData":{"id":9,"type":"webpage","title":"Freesound - sci-fi - ambient 03.wav by AniCator","URL":"https://freesound.org/people/AniCator/sounds/100482/?","accessed":{"date-parts":[["2024",3,28]]}}}],"schema":"https://github.com/citation-style-language/schema/raw/master/csl-citation.json"} </w:instrText>
      </w:r>
      <w:r w:rsidR="004B153D" w:rsidRPr="00B4326C">
        <w:fldChar w:fldCharType="separate"/>
      </w:r>
      <w:r w:rsidR="00433FFE" w:rsidRPr="00B4326C">
        <w:rPr>
          <w:rFonts w:cs="Times New Roman"/>
        </w:rPr>
        <w:t>[73], [96], [97]</w:t>
      </w:r>
      <w:r w:rsidR="004B153D" w:rsidRPr="00B4326C">
        <w:fldChar w:fldCharType="end"/>
      </w:r>
      <w:r w:rsidR="004B153D" w:rsidRPr="00B4326C">
        <w:t>.</w:t>
      </w:r>
    </w:p>
    <w:p w14:paraId="44D8BBF6" w14:textId="0599B1C5" w:rsidR="00BE5757" w:rsidRPr="00B4326C" w:rsidRDefault="00BE5757">
      <w:pPr>
        <w:pStyle w:val="Prrafodelista"/>
        <w:numPr>
          <w:ilvl w:val="0"/>
          <w:numId w:val="23"/>
        </w:numPr>
      </w:pPr>
      <w:r w:rsidRPr="00B4326C">
        <w:rPr>
          <w:u w:val="single"/>
        </w:rPr>
        <w:t>Microsoft Office</w:t>
      </w:r>
      <w:r w:rsidRPr="00B4326C">
        <w:t>.</w:t>
      </w:r>
      <w:r w:rsidR="004B153D" w:rsidRPr="00B4326C">
        <w:t xml:space="preserve"> Durante el desarrollo de esta memoria, se ha utilizado la versión educativa del paquete de Microsoft Office, por lo que no se ha presentado ningún coste adicional. </w:t>
      </w:r>
    </w:p>
    <w:p w14:paraId="44BC99A3" w14:textId="1C6F7AF6" w:rsidR="002D4D35" w:rsidRPr="00B4326C" w:rsidRDefault="004B153D">
      <w:pPr>
        <w:pStyle w:val="Prrafodelista"/>
        <w:numPr>
          <w:ilvl w:val="0"/>
          <w:numId w:val="23"/>
        </w:numPr>
        <w:jc w:val="left"/>
      </w:pPr>
      <w:r w:rsidRPr="00B4326C">
        <w:rPr>
          <w:u w:val="single"/>
        </w:rPr>
        <w:t>Zotero</w:t>
      </w:r>
      <w:r w:rsidRPr="00B4326C">
        <w:t xml:space="preserve">. Este programa está sujeto a la licencia AGPL, por lo que su uso es completamente gratuito </w:t>
      </w:r>
      <w:r w:rsidRPr="00B4326C">
        <w:fldChar w:fldCharType="begin"/>
      </w:r>
      <w:r w:rsidR="00433FFE" w:rsidRPr="00B4326C">
        <w:instrText xml:space="preserve"> ADDIN ZOTERO_ITEM CSL_CITATION {"citationID":"0Iw6T0Oi","properties":{"formattedCitation":"[98]","plainCitation":"[98]","noteIndex":0},"citationItems":[{"id":219,"uris":["http://zotero.org/users/local/bjn5mCLu/items/GBP3EMDV"],"itemData":{"id":219,"type":"webpage","title":"GNU Affero General Public License - GNU Project - Free Software Foundation","URL":"https://www.gnu.org/licenses/agpl-3.0.html","accessed":{"date-parts":[["2024",6,7]]}}}],"schema":"https://github.com/citation-style-language/schema/raw/master/csl-citation.json"} </w:instrText>
      </w:r>
      <w:r w:rsidRPr="00B4326C">
        <w:fldChar w:fldCharType="separate"/>
      </w:r>
      <w:r w:rsidR="00433FFE" w:rsidRPr="00B4326C">
        <w:rPr>
          <w:rFonts w:cs="Times New Roman"/>
        </w:rPr>
        <w:t>[98]</w:t>
      </w:r>
      <w:r w:rsidRPr="00B4326C">
        <w:fldChar w:fldCharType="end"/>
      </w:r>
      <w:r w:rsidRPr="00B4326C">
        <w:t>.</w:t>
      </w:r>
    </w:p>
    <w:p w14:paraId="485375B4" w14:textId="457254EA" w:rsidR="00B0708A" w:rsidRPr="00B4326C" w:rsidRDefault="00B0708A">
      <w:pPr>
        <w:jc w:val="left"/>
      </w:pPr>
      <w:r w:rsidRPr="00B4326C">
        <w:br w:type="page"/>
      </w:r>
    </w:p>
    <w:p w14:paraId="25B51586" w14:textId="77777777" w:rsidR="000E58E5" w:rsidRPr="00B4326C" w:rsidRDefault="000E58E5">
      <w:pPr>
        <w:pStyle w:val="Captulo"/>
        <w:numPr>
          <w:ilvl w:val="0"/>
          <w:numId w:val="2"/>
        </w:numPr>
      </w:pPr>
      <w:bookmarkStart w:id="192" w:name="_Toc169177093"/>
      <w:r w:rsidRPr="00B4326C">
        <w:lastRenderedPageBreak/>
        <w:t>PLANIFICACIÓN</w:t>
      </w:r>
      <w:bookmarkEnd w:id="192"/>
    </w:p>
    <w:p w14:paraId="7EB8559C" w14:textId="0B0FB0DA" w:rsidR="00C575D1" w:rsidRPr="00B4326C" w:rsidRDefault="00E83F6A" w:rsidP="00C575D1">
      <w:r w:rsidRPr="00B4326C">
        <w:t>En este capítulo se incluye la planificación resultante de la realización del proyecto. Para exponer esta planificación se hace uso de la tabla 7.1, que detalla todas las tareas en las que se ha dividido el proyecto. Asimismo, en la figura 7.1 se muestra un diagrama de Gantt, que representa gráficamente el desarrollo de estas tareas a lo largo del periodo de tiempo en el que se ha realizado este proyecto.</w:t>
      </w:r>
    </w:p>
    <w:p w14:paraId="2728FEA6" w14:textId="6ABDE744" w:rsidR="00901D4F" w:rsidRPr="00B4326C" w:rsidRDefault="00901D4F" w:rsidP="00C575D1">
      <w:r w:rsidRPr="00B4326C">
        <w:t>Para facilitar luego la creación y visualización del diagrama de Gantt, se ha creado la tabla 7.1. Esta tabla contiene los siguientes campos:</w:t>
      </w:r>
    </w:p>
    <w:p w14:paraId="3C67A73A" w14:textId="19C161C1" w:rsidR="00901D4F" w:rsidRPr="00B4326C" w:rsidRDefault="00901D4F">
      <w:pPr>
        <w:pStyle w:val="Prrafodelista"/>
        <w:numPr>
          <w:ilvl w:val="0"/>
          <w:numId w:val="24"/>
        </w:numPr>
      </w:pPr>
      <w:r w:rsidRPr="00B4326C">
        <w:rPr>
          <w:u w:val="single"/>
        </w:rPr>
        <w:t>Identificador</w:t>
      </w:r>
      <w:r w:rsidRPr="00B4326C">
        <w:t>: pretende servir como identificador de la tarea. Cada una de ellas sigue el siguiente esquema de nombramiento:</w:t>
      </w:r>
    </w:p>
    <w:p w14:paraId="02FDE227" w14:textId="2612698B" w:rsidR="00901D4F" w:rsidRPr="00B4326C" w:rsidRDefault="00901D4F" w:rsidP="00901D4F">
      <w:pPr>
        <w:pStyle w:val="Prrafodelista"/>
        <w:ind w:firstLine="0"/>
        <w:jc w:val="center"/>
        <w:rPr>
          <w:i/>
          <w:iCs/>
        </w:rPr>
      </w:pPr>
      <w:r w:rsidRPr="00B4326C">
        <w:rPr>
          <w:i/>
          <w:iCs/>
        </w:rPr>
        <w:t>T-CAT-XX</w:t>
      </w:r>
    </w:p>
    <w:p w14:paraId="7D70052E" w14:textId="30ECABC2" w:rsidR="00901D4F" w:rsidRPr="00B4326C" w:rsidRDefault="00901D4F" w:rsidP="00901D4F">
      <w:pPr>
        <w:pStyle w:val="Prrafodelista"/>
        <w:ind w:firstLine="0"/>
      </w:pPr>
      <w:r w:rsidRPr="00B4326C">
        <w:t>Donde:</w:t>
      </w:r>
    </w:p>
    <w:p w14:paraId="699B490C" w14:textId="02F2E24B" w:rsidR="00901D4F" w:rsidRPr="00B4326C" w:rsidRDefault="00901D4F">
      <w:pPr>
        <w:pStyle w:val="Prrafodelista"/>
        <w:numPr>
          <w:ilvl w:val="0"/>
          <w:numId w:val="5"/>
        </w:numPr>
      </w:pPr>
      <w:r w:rsidRPr="00B4326C">
        <w:t>T indica que se refiere a una tarea.</w:t>
      </w:r>
    </w:p>
    <w:p w14:paraId="69A5C0FC" w14:textId="65C59D05" w:rsidR="008A77A1" w:rsidRPr="00B4326C" w:rsidRDefault="00901D4F">
      <w:pPr>
        <w:pStyle w:val="Prrafodelista"/>
        <w:numPr>
          <w:ilvl w:val="0"/>
          <w:numId w:val="5"/>
        </w:numPr>
      </w:pPr>
      <w:r w:rsidRPr="00B4326C">
        <w:t>CAT indica la categoría a la que corresponde la tarea. Se han definido las siguientes categorías:</w:t>
      </w:r>
    </w:p>
    <w:p w14:paraId="08D8CD37" w14:textId="636CAC03" w:rsidR="00901D4F" w:rsidRPr="00B4326C" w:rsidRDefault="008A77A1">
      <w:pPr>
        <w:pStyle w:val="Prrafodelista"/>
        <w:numPr>
          <w:ilvl w:val="0"/>
          <w:numId w:val="25"/>
        </w:numPr>
      </w:pPr>
      <w:r w:rsidRPr="00B4326C">
        <w:t>DIS: categoría en la que se engloban todas las tareas relacionadas con el diseño de la aplicación creada.</w:t>
      </w:r>
    </w:p>
    <w:p w14:paraId="4027A6BB" w14:textId="42386E72" w:rsidR="008A77A1" w:rsidRPr="00B4326C" w:rsidRDefault="008A77A1">
      <w:pPr>
        <w:pStyle w:val="Prrafodelista"/>
        <w:numPr>
          <w:ilvl w:val="0"/>
          <w:numId w:val="25"/>
        </w:numPr>
      </w:pPr>
      <w:r w:rsidRPr="00B4326C">
        <w:t>DEV: esta categoría contiene aquellas tareas que se refieren al desarrollo del prototipo elaborado.</w:t>
      </w:r>
    </w:p>
    <w:p w14:paraId="18A055F5" w14:textId="46891A9F" w:rsidR="008A77A1" w:rsidRPr="00B4326C" w:rsidRDefault="008A77A1">
      <w:pPr>
        <w:pStyle w:val="Prrafodelista"/>
        <w:numPr>
          <w:ilvl w:val="0"/>
          <w:numId w:val="25"/>
        </w:numPr>
      </w:pPr>
      <w:r w:rsidRPr="00B4326C">
        <w:t>MEM: en ella se engloban todas las tareas relacionadas con la creación de esta memoria.</w:t>
      </w:r>
    </w:p>
    <w:p w14:paraId="0A471826" w14:textId="421A0328" w:rsidR="008A77A1" w:rsidRPr="00B4326C" w:rsidRDefault="008A77A1">
      <w:pPr>
        <w:pStyle w:val="Prrafodelista"/>
        <w:numPr>
          <w:ilvl w:val="0"/>
          <w:numId w:val="5"/>
        </w:numPr>
      </w:pPr>
      <w:r w:rsidRPr="00B4326C">
        <w:t xml:space="preserve">XX: indica el índice de la tarea dentro de la categoría correspondiente. </w:t>
      </w:r>
    </w:p>
    <w:p w14:paraId="28813560" w14:textId="143C1704" w:rsidR="00901D4F" w:rsidRPr="00B4326C" w:rsidRDefault="00901D4F">
      <w:pPr>
        <w:pStyle w:val="Prrafodelista"/>
        <w:numPr>
          <w:ilvl w:val="0"/>
          <w:numId w:val="24"/>
        </w:numPr>
      </w:pPr>
      <w:r w:rsidRPr="00B4326C">
        <w:rPr>
          <w:u w:val="single"/>
        </w:rPr>
        <w:t>Descripció</w:t>
      </w:r>
      <w:r w:rsidR="008A77A1" w:rsidRPr="00B4326C">
        <w:rPr>
          <w:u w:val="single"/>
        </w:rPr>
        <w:t>n</w:t>
      </w:r>
      <w:r w:rsidRPr="00B4326C">
        <w:t>:</w:t>
      </w:r>
      <w:r w:rsidR="008A77A1" w:rsidRPr="00B4326C">
        <w:t xml:space="preserve"> explica brevemente en lo que consiste la tarea.</w:t>
      </w:r>
    </w:p>
    <w:p w14:paraId="21F13AEA" w14:textId="38015378" w:rsidR="00901D4F" w:rsidRPr="00B4326C" w:rsidRDefault="00901D4F">
      <w:pPr>
        <w:pStyle w:val="Prrafodelista"/>
        <w:numPr>
          <w:ilvl w:val="0"/>
          <w:numId w:val="24"/>
        </w:numPr>
      </w:pPr>
      <w:r w:rsidRPr="00B4326C">
        <w:rPr>
          <w:u w:val="single"/>
        </w:rPr>
        <w:t>Tiempo</w:t>
      </w:r>
      <w:r w:rsidRPr="00B4326C">
        <w:t>:</w:t>
      </w:r>
      <w:r w:rsidR="008A77A1" w:rsidRPr="00B4326C">
        <w:t xml:space="preserve"> estimación, en horas, del tiempo a la ejecución de la tarea.</w:t>
      </w:r>
    </w:p>
    <w:p w14:paraId="72DDA8F9" w14:textId="77777777" w:rsidR="00811033" w:rsidRPr="00B4326C" w:rsidRDefault="00811033" w:rsidP="00C12323"/>
    <w:p w14:paraId="40D07249" w14:textId="2ADEDEC8" w:rsidR="00C12323" w:rsidRPr="00B4326C" w:rsidRDefault="00C12323" w:rsidP="00C12323">
      <w:pPr>
        <w:pStyle w:val="TtuloTablaING"/>
      </w:pPr>
      <w:bookmarkStart w:id="193" w:name="_Toc169177241"/>
      <w:r w:rsidRPr="00B4326C">
        <w:t>Tabla 7.1.</w:t>
      </w:r>
      <w:r w:rsidRPr="00B4326C">
        <w:br/>
        <w:t>Tareas del proyecto</w:t>
      </w:r>
      <w:bookmarkEnd w:id="193"/>
    </w:p>
    <w:tbl>
      <w:tblPr>
        <w:tblStyle w:val="Tablanormal1"/>
        <w:tblW w:w="0" w:type="auto"/>
        <w:jc w:val="center"/>
        <w:tblLook w:val="0420" w:firstRow="1" w:lastRow="0" w:firstColumn="0" w:lastColumn="0" w:noHBand="0" w:noVBand="1"/>
      </w:tblPr>
      <w:tblGrid>
        <w:gridCol w:w="1451"/>
        <w:gridCol w:w="6331"/>
        <w:gridCol w:w="938"/>
      </w:tblGrid>
      <w:tr w:rsidR="00F74AD4" w:rsidRPr="00B4326C" w14:paraId="4B54C08C" w14:textId="77777777" w:rsidTr="00653358">
        <w:trPr>
          <w:cnfStyle w:val="100000000000" w:firstRow="1" w:lastRow="0" w:firstColumn="0" w:lastColumn="0" w:oddVBand="0" w:evenVBand="0" w:oddHBand="0" w:evenHBand="0" w:firstRowFirstColumn="0" w:firstRowLastColumn="0" w:lastRowFirstColumn="0" w:lastRowLastColumn="0"/>
          <w:cantSplit/>
          <w:tblHeader/>
          <w:jc w:val="center"/>
        </w:trPr>
        <w:tc>
          <w:tcPr>
            <w:tcW w:w="1451" w:type="dxa"/>
            <w:tcBorders>
              <w:top w:val="single" w:sz="4" w:space="0" w:color="000000"/>
              <w:left w:val="single" w:sz="4" w:space="0" w:color="000000"/>
              <w:bottom w:val="single" w:sz="4" w:space="0" w:color="000000"/>
              <w:right w:val="single" w:sz="4" w:space="0" w:color="000000"/>
            </w:tcBorders>
            <w:vAlign w:val="center"/>
          </w:tcPr>
          <w:p w14:paraId="3685F44C" w14:textId="31DE8809" w:rsidR="00C12323" w:rsidRPr="00B4326C" w:rsidRDefault="00C12323" w:rsidP="00653358">
            <w:pPr>
              <w:jc w:val="center"/>
            </w:pPr>
            <w:r w:rsidRPr="00B4326C">
              <w:t>Identificador</w:t>
            </w:r>
          </w:p>
        </w:tc>
        <w:tc>
          <w:tcPr>
            <w:tcW w:w="6454" w:type="dxa"/>
            <w:tcBorders>
              <w:top w:val="single" w:sz="4" w:space="0" w:color="000000"/>
              <w:left w:val="single" w:sz="4" w:space="0" w:color="000000"/>
              <w:bottom w:val="single" w:sz="4" w:space="0" w:color="000000"/>
              <w:right w:val="single" w:sz="4" w:space="0" w:color="000000"/>
            </w:tcBorders>
            <w:vAlign w:val="center"/>
          </w:tcPr>
          <w:p w14:paraId="4BF9CBF2" w14:textId="4BF62818" w:rsidR="00C12323" w:rsidRPr="00B4326C" w:rsidRDefault="00C12323" w:rsidP="00653358">
            <w:pPr>
              <w:jc w:val="center"/>
            </w:pPr>
            <w:r w:rsidRPr="00B4326C">
              <w:t>Descripción</w:t>
            </w:r>
          </w:p>
        </w:tc>
        <w:tc>
          <w:tcPr>
            <w:tcW w:w="815" w:type="dxa"/>
            <w:tcBorders>
              <w:top w:val="single" w:sz="4" w:space="0" w:color="000000"/>
              <w:left w:val="single" w:sz="4" w:space="0" w:color="000000"/>
              <w:bottom w:val="single" w:sz="4" w:space="0" w:color="000000"/>
              <w:right w:val="single" w:sz="4" w:space="0" w:color="000000"/>
            </w:tcBorders>
            <w:vAlign w:val="center"/>
          </w:tcPr>
          <w:p w14:paraId="4911CF91" w14:textId="6BC6FB8E" w:rsidR="00C12323" w:rsidRPr="00B4326C" w:rsidRDefault="00C12323" w:rsidP="00653358">
            <w:pPr>
              <w:jc w:val="center"/>
            </w:pPr>
            <w:r w:rsidRPr="00B4326C">
              <w:t>Tiempo (horas)</w:t>
            </w:r>
          </w:p>
        </w:tc>
      </w:tr>
      <w:tr w:rsidR="00F74AD4" w:rsidRPr="00B4326C" w14:paraId="66E31038" w14:textId="77777777" w:rsidTr="00653358">
        <w:trPr>
          <w:cnfStyle w:val="000000100000" w:firstRow="0" w:lastRow="0" w:firstColumn="0" w:lastColumn="0" w:oddVBand="0" w:evenVBand="0" w:oddHBand="1" w:evenHBand="0" w:firstRowFirstColumn="0" w:firstRowLastColumn="0" w:lastRowFirstColumn="0" w:lastRowLastColumn="0"/>
          <w:cantSplit/>
          <w:jc w:val="center"/>
        </w:trPr>
        <w:tc>
          <w:tcPr>
            <w:tcW w:w="1451" w:type="dxa"/>
            <w:tcBorders>
              <w:top w:val="single" w:sz="4" w:space="0" w:color="000000"/>
              <w:left w:val="single" w:sz="4" w:space="0" w:color="000000"/>
              <w:bottom w:val="single" w:sz="4" w:space="0" w:color="000000"/>
              <w:right w:val="single" w:sz="4" w:space="0" w:color="000000"/>
            </w:tcBorders>
          </w:tcPr>
          <w:p w14:paraId="0D6B90A8" w14:textId="2682B1D7" w:rsidR="00C12323" w:rsidRPr="00B4326C" w:rsidRDefault="00C12323" w:rsidP="00653358">
            <w:pPr>
              <w:jc w:val="center"/>
            </w:pPr>
            <w:r w:rsidRPr="00B4326C">
              <w:t>T-DIS-01</w:t>
            </w:r>
          </w:p>
        </w:tc>
        <w:tc>
          <w:tcPr>
            <w:tcW w:w="6454" w:type="dxa"/>
            <w:tcBorders>
              <w:top w:val="single" w:sz="4" w:space="0" w:color="000000"/>
              <w:left w:val="single" w:sz="4" w:space="0" w:color="000000"/>
              <w:bottom w:val="single" w:sz="4" w:space="0" w:color="000000"/>
              <w:right w:val="single" w:sz="4" w:space="0" w:color="000000"/>
            </w:tcBorders>
          </w:tcPr>
          <w:p w14:paraId="72992FAE" w14:textId="0DB3F001" w:rsidR="00C12323" w:rsidRPr="00B4326C" w:rsidRDefault="00C12323" w:rsidP="00C12323">
            <w:r w:rsidRPr="00B4326C">
              <w:t>Elección y formalización del tema del trabajo</w:t>
            </w:r>
            <w:r w:rsidR="00F74AD4" w:rsidRPr="00B4326C">
              <w:t>.</w:t>
            </w:r>
          </w:p>
        </w:tc>
        <w:tc>
          <w:tcPr>
            <w:tcW w:w="815" w:type="dxa"/>
            <w:tcBorders>
              <w:top w:val="single" w:sz="4" w:space="0" w:color="000000"/>
              <w:left w:val="single" w:sz="4" w:space="0" w:color="000000"/>
              <w:bottom w:val="single" w:sz="4" w:space="0" w:color="000000"/>
              <w:right w:val="single" w:sz="4" w:space="0" w:color="000000"/>
            </w:tcBorders>
          </w:tcPr>
          <w:p w14:paraId="79C71E51" w14:textId="4ADFF0CB" w:rsidR="00C12323" w:rsidRPr="00B4326C" w:rsidRDefault="00653358" w:rsidP="00653358">
            <w:pPr>
              <w:jc w:val="center"/>
            </w:pPr>
            <w:r w:rsidRPr="00B4326C">
              <w:t>2</w:t>
            </w:r>
          </w:p>
        </w:tc>
      </w:tr>
      <w:tr w:rsidR="00653358" w:rsidRPr="00B4326C" w14:paraId="01CF7D9C" w14:textId="77777777" w:rsidTr="00653358">
        <w:trPr>
          <w:cantSplit/>
          <w:jc w:val="center"/>
        </w:trPr>
        <w:tc>
          <w:tcPr>
            <w:tcW w:w="1451" w:type="dxa"/>
            <w:tcBorders>
              <w:top w:val="single" w:sz="4" w:space="0" w:color="000000"/>
              <w:left w:val="single" w:sz="4" w:space="0" w:color="000000"/>
              <w:bottom w:val="single" w:sz="4" w:space="0" w:color="000000"/>
              <w:right w:val="single" w:sz="4" w:space="0" w:color="000000"/>
            </w:tcBorders>
          </w:tcPr>
          <w:p w14:paraId="71D9A880" w14:textId="4AB98995" w:rsidR="00C12323" w:rsidRPr="00B4326C" w:rsidRDefault="00653358" w:rsidP="00653358">
            <w:pPr>
              <w:jc w:val="center"/>
            </w:pPr>
            <w:r w:rsidRPr="00B4326C">
              <w:t>T-DIS-02</w:t>
            </w:r>
          </w:p>
        </w:tc>
        <w:tc>
          <w:tcPr>
            <w:tcW w:w="6454" w:type="dxa"/>
            <w:tcBorders>
              <w:top w:val="single" w:sz="4" w:space="0" w:color="000000"/>
              <w:left w:val="single" w:sz="4" w:space="0" w:color="000000"/>
              <w:bottom w:val="single" w:sz="4" w:space="0" w:color="000000"/>
              <w:right w:val="single" w:sz="4" w:space="0" w:color="000000"/>
            </w:tcBorders>
          </w:tcPr>
          <w:p w14:paraId="462223BF" w14:textId="71D475F5" w:rsidR="00C367FF" w:rsidRPr="00B4326C" w:rsidRDefault="00F634AF" w:rsidP="00C12323">
            <w:r w:rsidRPr="00B4326C">
              <w:t xml:space="preserve">Elaboración de ideas y </w:t>
            </w:r>
            <w:r w:rsidR="00C367FF" w:rsidRPr="00B4326C">
              <w:t>diseño preliminar.</w:t>
            </w:r>
          </w:p>
        </w:tc>
        <w:tc>
          <w:tcPr>
            <w:tcW w:w="815" w:type="dxa"/>
            <w:tcBorders>
              <w:top w:val="single" w:sz="4" w:space="0" w:color="000000"/>
              <w:left w:val="single" w:sz="4" w:space="0" w:color="000000"/>
              <w:bottom w:val="single" w:sz="4" w:space="0" w:color="000000"/>
              <w:right w:val="single" w:sz="4" w:space="0" w:color="000000"/>
            </w:tcBorders>
          </w:tcPr>
          <w:p w14:paraId="26C229EF" w14:textId="56BB76A6" w:rsidR="00C12323" w:rsidRPr="00B4326C" w:rsidRDefault="00C367FF" w:rsidP="00653358">
            <w:pPr>
              <w:jc w:val="center"/>
            </w:pPr>
            <w:r w:rsidRPr="00B4326C">
              <w:t>4</w:t>
            </w:r>
          </w:p>
        </w:tc>
      </w:tr>
      <w:tr w:rsidR="00C367FF" w:rsidRPr="00B4326C" w14:paraId="7325F7C1" w14:textId="77777777" w:rsidTr="00653358">
        <w:trPr>
          <w:cnfStyle w:val="000000100000" w:firstRow="0" w:lastRow="0" w:firstColumn="0" w:lastColumn="0" w:oddVBand="0" w:evenVBand="0" w:oddHBand="1" w:evenHBand="0" w:firstRowFirstColumn="0" w:firstRowLastColumn="0" w:lastRowFirstColumn="0" w:lastRowLastColumn="0"/>
          <w:cantSplit/>
          <w:jc w:val="center"/>
        </w:trPr>
        <w:tc>
          <w:tcPr>
            <w:tcW w:w="1451" w:type="dxa"/>
            <w:tcBorders>
              <w:top w:val="single" w:sz="4" w:space="0" w:color="000000"/>
              <w:left w:val="single" w:sz="4" w:space="0" w:color="000000"/>
              <w:bottom w:val="single" w:sz="4" w:space="0" w:color="000000"/>
              <w:right w:val="single" w:sz="4" w:space="0" w:color="000000"/>
            </w:tcBorders>
          </w:tcPr>
          <w:p w14:paraId="2F791309" w14:textId="7F6B1F60" w:rsidR="00C367FF" w:rsidRPr="00B4326C" w:rsidRDefault="00C367FF" w:rsidP="00653358">
            <w:pPr>
              <w:jc w:val="center"/>
            </w:pPr>
            <w:r w:rsidRPr="00B4326C">
              <w:t>T-DIS-03</w:t>
            </w:r>
          </w:p>
        </w:tc>
        <w:tc>
          <w:tcPr>
            <w:tcW w:w="6454" w:type="dxa"/>
            <w:tcBorders>
              <w:top w:val="single" w:sz="4" w:space="0" w:color="000000"/>
              <w:left w:val="single" w:sz="4" w:space="0" w:color="000000"/>
              <w:bottom w:val="single" w:sz="4" w:space="0" w:color="000000"/>
              <w:right w:val="single" w:sz="4" w:space="0" w:color="000000"/>
            </w:tcBorders>
          </w:tcPr>
          <w:p w14:paraId="52DC07AD" w14:textId="4E15D61A" w:rsidR="00C367FF" w:rsidRPr="00B4326C" w:rsidRDefault="00C367FF" w:rsidP="00C12323">
            <w:r w:rsidRPr="00B4326C">
              <w:t>Creación de un borrador con unos requisitos base.</w:t>
            </w:r>
          </w:p>
        </w:tc>
        <w:tc>
          <w:tcPr>
            <w:tcW w:w="815" w:type="dxa"/>
            <w:tcBorders>
              <w:top w:val="single" w:sz="4" w:space="0" w:color="000000"/>
              <w:left w:val="single" w:sz="4" w:space="0" w:color="000000"/>
              <w:bottom w:val="single" w:sz="4" w:space="0" w:color="000000"/>
              <w:right w:val="single" w:sz="4" w:space="0" w:color="000000"/>
            </w:tcBorders>
          </w:tcPr>
          <w:p w14:paraId="5E1F55A8" w14:textId="51BE595F" w:rsidR="00C367FF" w:rsidRPr="00B4326C" w:rsidRDefault="00C367FF" w:rsidP="00653358">
            <w:pPr>
              <w:jc w:val="center"/>
            </w:pPr>
            <w:r w:rsidRPr="00B4326C">
              <w:t>6</w:t>
            </w:r>
          </w:p>
        </w:tc>
      </w:tr>
      <w:tr w:rsidR="00C367FF" w:rsidRPr="00B4326C" w14:paraId="4EB78ED0" w14:textId="77777777" w:rsidTr="00653358">
        <w:trPr>
          <w:cantSplit/>
          <w:jc w:val="center"/>
        </w:trPr>
        <w:tc>
          <w:tcPr>
            <w:tcW w:w="1451" w:type="dxa"/>
            <w:tcBorders>
              <w:top w:val="single" w:sz="4" w:space="0" w:color="000000"/>
              <w:left w:val="single" w:sz="4" w:space="0" w:color="000000"/>
              <w:bottom w:val="single" w:sz="4" w:space="0" w:color="000000"/>
              <w:right w:val="single" w:sz="4" w:space="0" w:color="000000"/>
            </w:tcBorders>
          </w:tcPr>
          <w:p w14:paraId="5A4F6EBA" w14:textId="4F0486C8" w:rsidR="00C367FF" w:rsidRPr="00B4326C" w:rsidRDefault="00C367FF" w:rsidP="00653358">
            <w:pPr>
              <w:jc w:val="center"/>
            </w:pPr>
            <w:r w:rsidRPr="00B4326C">
              <w:t>T-DEV-01</w:t>
            </w:r>
          </w:p>
        </w:tc>
        <w:tc>
          <w:tcPr>
            <w:tcW w:w="6454" w:type="dxa"/>
            <w:tcBorders>
              <w:top w:val="single" w:sz="4" w:space="0" w:color="000000"/>
              <w:left w:val="single" w:sz="4" w:space="0" w:color="000000"/>
              <w:bottom w:val="single" w:sz="4" w:space="0" w:color="000000"/>
              <w:right w:val="single" w:sz="4" w:space="0" w:color="000000"/>
            </w:tcBorders>
          </w:tcPr>
          <w:p w14:paraId="3457AD03" w14:textId="32C8F28F" w:rsidR="00C367FF" w:rsidRPr="00B4326C" w:rsidRDefault="00C367FF" w:rsidP="00C12323">
            <w:r w:rsidRPr="00B4326C">
              <w:t>Aprendizaje</w:t>
            </w:r>
            <w:r w:rsidR="00712EF5" w:rsidRPr="00B4326C">
              <w:t xml:space="preserve"> y refuerzo</w:t>
            </w:r>
            <w:r w:rsidRPr="00B4326C">
              <w:t xml:space="preserve"> de nuevos conceptos</w:t>
            </w:r>
            <w:r w:rsidR="00712EF5" w:rsidRPr="00B4326C">
              <w:t xml:space="preserve"> y elementos.</w:t>
            </w:r>
          </w:p>
        </w:tc>
        <w:tc>
          <w:tcPr>
            <w:tcW w:w="815" w:type="dxa"/>
            <w:tcBorders>
              <w:top w:val="single" w:sz="4" w:space="0" w:color="000000"/>
              <w:left w:val="single" w:sz="4" w:space="0" w:color="000000"/>
              <w:bottom w:val="single" w:sz="4" w:space="0" w:color="000000"/>
              <w:right w:val="single" w:sz="4" w:space="0" w:color="000000"/>
            </w:tcBorders>
          </w:tcPr>
          <w:p w14:paraId="229524F5" w14:textId="356CFA34" w:rsidR="00C367FF" w:rsidRPr="00B4326C" w:rsidRDefault="00586177" w:rsidP="00653358">
            <w:pPr>
              <w:jc w:val="center"/>
            </w:pPr>
            <w:r w:rsidRPr="00B4326C">
              <w:t>20</w:t>
            </w:r>
          </w:p>
        </w:tc>
      </w:tr>
      <w:tr w:rsidR="00C367FF" w:rsidRPr="00B4326C" w14:paraId="7FA9A07C" w14:textId="77777777" w:rsidTr="00653358">
        <w:trPr>
          <w:cnfStyle w:val="000000100000" w:firstRow="0" w:lastRow="0" w:firstColumn="0" w:lastColumn="0" w:oddVBand="0" w:evenVBand="0" w:oddHBand="1" w:evenHBand="0" w:firstRowFirstColumn="0" w:firstRowLastColumn="0" w:lastRowFirstColumn="0" w:lastRowLastColumn="0"/>
          <w:cantSplit/>
          <w:jc w:val="center"/>
        </w:trPr>
        <w:tc>
          <w:tcPr>
            <w:tcW w:w="1451" w:type="dxa"/>
            <w:tcBorders>
              <w:top w:val="single" w:sz="4" w:space="0" w:color="000000"/>
              <w:left w:val="single" w:sz="4" w:space="0" w:color="000000"/>
              <w:bottom w:val="single" w:sz="4" w:space="0" w:color="000000"/>
              <w:right w:val="single" w:sz="4" w:space="0" w:color="000000"/>
            </w:tcBorders>
          </w:tcPr>
          <w:p w14:paraId="1CD03108" w14:textId="44463F02" w:rsidR="00C367FF" w:rsidRPr="00B4326C" w:rsidRDefault="00C367FF" w:rsidP="00653358">
            <w:pPr>
              <w:jc w:val="center"/>
            </w:pPr>
            <w:r w:rsidRPr="00B4326C">
              <w:t>T-DEV-02</w:t>
            </w:r>
          </w:p>
        </w:tc>
        <w:tc>
          <w:tcPr>
            <w:tcW w:w="6454" w:type="dxa"/>
            <w:tcBorders>
              <w:top w:val="single" w:sz="4" w:space="0" w:color="000000"/>
              <w:left w:val="single" w:sz="4" w:space="0" w:color="000000"/>
              <w:bottom w:val="single" w:sz="4" w:space="0" w:color="000000"/>
              <w:right w:val="single" w:sz="4" w:space="0" w:color="000000"/>
            </w:tcBorders>
          </w:tcPr>
          <w:p w14:paraId="79F5CAE8" w14:textId="0E5FE34F" w:rsidR="00C367FF" w:rsidRPr="00B4326C" w:rsidRDefault="00586177" w:rsidP="00C12323">
            <w:r w:rsidRPr="00B4326C">
              <w:t>Creación de l</w:t>
            </w:r>
            <w:r w:rsidR="00CC4F4E" w:rsidRPr="00B4326C">
              <w:t>os gráficos del juego.</w:t>
            </w:r>
          </w:p>
        </w:tc>
        <w:tc>
          <w:tcPr>
            <w:tcW w:w="815" w:type="dxa"/>
            <w:tcBorders>
              <w:top w:val="single" w:sz="4" w:space="0" w:color="000000"/>
              <w:left w:val="single" w:sz="4" w:space="0" w:color="000000"/>
              <w:bottom w:val="single" w:sz="4" w:space="0" w:color="000000"/>
              <w:right w:val="single" w:sz="4" w:space="0" w:color="000000"/>
            </w:tcBorders>
          </w:tcPr>
          <w:p w14:paraId="65761FAA" w14:textId="335C48E1" w:rsidR="00C367FF" w:rsidRPr="00B4326C" w:rsidRDefault="00A40EC8" w:rsidP="00653358">
            <w:pPr>
              <w:jc w:val="center"/>
            </w:pPr>
            <w:r w:rsidRPr="00B4326C">
              <w:t>40</w:t>
            </w:r>
          </w:p>
        </w:tc>
      </w:tr>
      <w:tr w:rsidR="00C367FF" w:rsidRPr="00B4326C" w14:paraId="56BCFB83" w14:textId="77777777" w:rsidTr="00653358">
        <w:trPr>
          <w:cantSplit/>
          <w:jc w:val="center"/>
        </w:trPr>
        <w:tc>
          <w:tcPr>
            <w:tcW w:w="1451" w:type="dxa"/>
            <w:tcBorders>
              <w:top w:val="single" w:sz="4" w:space="0" w:color="000000"/>
              <w:left w:val="single" w:sz="4" w:space="0" w:color="000000"/>
              <w:bottom w:val="single" w:sz="4" w:space="0" w:color="000000"/>
              <w:right w:val="single" w:sz="4" w:space="0" w:color="000000"/>
            </w:tcBorders>
          </w:tcPr>
          <w:p w14:paraId="1BD193D2" w14:textId="30B15A82" w:rsidR="00C367FF" w:rsidRPr="00B4326C" w:rsidRDefault="00C367FF" w:rsidP="00653358">
            <w:pPr>
              <w:jc w:val="center"/>
            </w:pPr>
            <w:r w:rsidRPr="00B4326C">
              <w:t>T-DEV-03</w:t>
            </w:r>
          </w:p>
        </w:tc>
        <w:tc>
          <w:tcPr>
            <w:tcW w:w="6454" w:type="dxa"/>
            <w:tcBorders>
              <w:top w:val="single" w:sz="4" w:space="0" w:color="000000"/>
              <w:left w:val="single" w:sz="4" w:space="0" w:color="000000"/>
              <w:bottom w:val="single" w:sz="4" w:space="0" w:color="000000"/>
              <w:right w:val="single" w:sz="4" w:space="0" w:color="000000"/>
            </w:tcBorders>
          </w:tcPr>
          <w:p w14:paraId="5220ADAA" w14:textId="53620984" w:rsidR="00C367FF" w:rsidRPr="00B4326C" w:rsidRDefault="0060576E" w:rsidP="00C12323">
            <w:r w:rsidRPr="00B4326C">
              <w:t>Implementación de un modo un jugador base.</w:t>
            </w:r>
          </w:p>
        </w:tc>
        <w:tc>
          <w:tcPr>
            <w:tcW w:w="815" w:type="dxa"/>
            <w:tcBorders>
              <w:top w:val="single" w:sz="4" w:space="0" w:color="000000"/>
              <w:left w:val="single" w:sz="4" w:space="0" w:color="000000"/>
              <w:bottom w:val="single" w:sz="4" w:space="0" w:color="000000"/>
              <w:right w:val="single" w:sz="4" w:space="0" w:color="000000"/>
            </w:tcBorders>
          </w:tcPr>
          <w:p w14:paraId="4AB32C72" w14:textId="43C10FDB" w:rsidR="00C367FF" w:rsidRPr="00B4326C" w:rsidRDefault="000F3497" w:rsidP="00653358">
            <w:pPr>
              <w:jc w:val="center"/>
            </w:pPr>
            <w:r w:rsidRPr="00B4326C">
              <w:t>90</w:t>
            </w:r>
          </w:p>
        </w:tc>
      </w:tr>
      <w:tr w:rsidR="00C367FF" w:rsidRPr="00B4326C" w14:paraId="3F05D72B" w14:textId="77777777" w:rsidTr="00653358">
        <w:trPr>
          <w:cnfStyle w:val="000000100000" w:firstRow="0" w:lastRow="0" w:firstColumn="0" w:lastColumn="0" w:oddVBand="0" w:evenVBand="0" w:oddHBand="1" w:evenHBand="0" w:firstRowFirstColumn="0" w:firstRowLastColumn="0" w:lastRowFirstColumn="0" w:lastRowLastColumn="0"/>
          <w:cantSplit/>
          <w:jc w:val="center"/>
        </w:trPr>
        <w:tc>
          <w:tcPr>
            <w:tcW w:w="1451" w:type="dxa"/>
            <w:tcBorders>
              <w:top w:val="single" w:sz="4" w:space="0" w:color="000000"/>
              <w:left w:val="single" w:sz="4" w:space="0" w:color="000000"/>
              <w:bottom w:val="single" w:sz="4" w:space="0" w:color="000000"/>
              <w:right w:val="single" w:sz="4" w:space="0" w:color="000000"/>
            </w:tcBorders>
          </w:tcPr>
          <w:p w14:paraId="6D4BEFD0" w14:textId="25CC0D0C" w:rsidR="00C367FF" w:rsidRPr="00B4326C" w:rsidRDefault="00B17DDF" w:rsidP="00653358">
            <w:pPr>
              <w:jc w:val="center"/>
            </w:pPr>
            <w:r w:rsidRPr="00B4326C">
              <w:t>T-DEV-04</w:t>
            </w:r>
          </w:p>
        </w:tc>
        <w:tc>
          <w:tcPr>
            <w:tcW w:w="6454" w:type="dxa"/>
            <w:tcBorders>
              <w:top w:val="single" w:sz="4" w:space="0" w:color="000000"/>
              <w:left w:val="single" w:sz="4" w:space="0" w:color="000000"/>
              <w:bottom w:val="single" w:sz="4" w:space="0" w:color="000000"/>
              <w:right w:val="single" w:sz="4" w:space="0" w:color="000000"/>
            </w:tcBorders>
          </w:tcPr>
          <w:p w14:paraId="153C0284" w14:textId="3F86D891" w:rsidR="00C367FF" w:rsidRPr="00B4326C" w:rsidRDefault="00A40EC8" w:rsidP="00C12323">
            <w:r w:rsidRPr="00B4326C">
              <w:t>Diseño de las interfaces de usuario y flujo de escenas.</w:t>
            </w:r>
          </w:p>
        </w:tc>
        <w:tc>
          <w:tcPr>
            <w:tcW w:w="815" w:type="dxa"/>
            <w:tcBorders>
              <w:top w:val="single" w:sz="4" w:space="0" w:color="000000"/>
              <w:left w:val="single" w:sz="4" w:space="0" w:color="000000"/>
              <w:bottom w:val="single" w:sz="4" w:space="0" w:color="000000"/>
              <w:right w:val="single" w:sz="4" w:space="0" w:color="000000"/>
            </w:tcBorders>
          </w:tcPr>
          <w:p w14:paraId="3A39307C" w14:textId="76E25976" w:rsidR="00C367FF" w:rsidRPr="00B4326C" w:rsidRDefault="00A40EC8" w:rsidP="00653358">
            <w:pPr>
              <w:jc w:val="center"/>
            </w:pPr>
            <w:r w:rsidRPr="00B4326C">
              <w:t>16</w:t>
            </w:r>
          </w:p>
        </w:tc>
      </w:tr>
      <w:tr w:rsidR="00B17DDF" w:rsidRPr="00B4326C" w14:paraId="497D5FEE" w14:textId="77777777" w:rsidTr="00653358">
        <w:trPr>
          <w:cantSplit/>
          <w:jc w:val="center"/>
        </w:trPr>
        <w:tc>
          <w:tcPr>
            <w:tcW w:w="1451" w:type="dxa"/>
            <w:tcBorders>
              <w:top w:val="single" w:sz="4" w:space="0" w:color="000000"/>
              <w:left w:val="single" w:sz="4" w:space="0" w:color="000000"/>
              <w:bottom w:val="single" w:sz="4" w:space="0" w:color="000000"/>
              <w:right w:val="single" w:sz="4" w:space="0" w:color="000000"/>
            </w:tcBorders>
          </w:tcPr>
          <w:p w14:paraId="3D1B4FF2" w14:textId="7B1931D6" w:rsidR="00B17DDF" w:rsidRPr="00B4326C" w:rsidRDefault="00B17DDF" w:rsidP="00653358">
            <w:pPr>
              <w:jc w:val="center"/>
            </w:pPr>
            <w:r w:rsidRPr="00B4326C">
              <w:t>T-DEV-05</w:t>
            </w:r>
          </w:p>
        </w:tc>
        <w:tc>
          <w:tcPr>
            <w:tcW w:w="6454" w:type="dxa"/>
            <w:tcBorders>
              <w:top w:val="single" w:sz="4" w:space="0" w:color="000000"/>
              <w:left w:val="single" w:sz="4" w:space="0" w:color="000000"/>
              <w:bottom w:val="single" w:sz="4" w:space="0" w:color="000000"/>
              <w:right w:val="single" w:sz="4" w:space="0" w:color="000000"/>
            </w:tcBorders>
          </w:tcPr>
          <w:p w14:paraId="5BD6D89F" w14:textId="2A7AA2D5" w:rsidR="00B17DDF" w:rsidRPr="00B4326C" w:rsidRDefault="00270A44" w:rsidP="00C12323">
            <w:r w:rsidRPr="00B4326C">
              <w:t>Implementación del multijugador.</w:t>
            </w:r>
          </w:p>
        </w:tc>
        <w:tc>
          <w:tcPr>
            <w:tcW w:w="815" w:type="dxa"/>
            <w:tcBorders>
              <w:top w:val="single" w:sz="4" w:space="0" w:color="000000"/>
              <w:left w:val="single" w:sz="4" w:space="0" w:color="000000"/>
              <w:bottom w:val="single" w:sz="4" w:space="0" w:color="000000"/>
              <w:right w:val="single" w:sz="4" w:space="0" w:color="000000"/>
            </w:tcBorders>
          </w:tcPr>
          <w:p w14:paraId="5C412034" w14:textId="3D8820B8" w:rsidR="00B17DDF" w:rsidRPr="00B4326C" w:rsidRDefault="004A3F12" w:rsidP="00653358">
            <w:pPr>
              <w:jc w:val="center"/>
            </w:pPr>
            <w:r w:rsidRPr="00B4326C">
              <w:t>1</w:t>
            </w:r>
            <w:r w:rsidR="001F78CF" w:rsidRPr="00B4326C">
              <w:t>20</w:t>
            </w:r>
          </w:p>
        </w:tc>
      </w:tr>
      <w:tr w:rsidR="00B17DDF" w:rsidRPr="00B4326C" w14:paraId="1CE0360B" w14:textId="77777777" w:rsidTr="00653358">
        <w:trPr>
          <w:cnfStyle w:val="000000100000" w:firstRow="0" w:lastRow="0" w:firstColumn="0" w:lastColumn="0" w:oddVBand="0" w:evenVBand="0" w:oddHBand="1" w:evenHBand="0" w:firstRowFirstColumn="0" w:firstRowLastColumn="0" w:lastRowFirstColumn="0" w:lastRowLastColumn="0"/>
          <w:cantSplit/>
          <w:jc w:val="center"/>
        </w:trPr>
        <w:tc>
          <w:tcPr>
            <w:tcW w:w="1451" w:type="dxa"/>
            <w:tcBorders>
              <w:top w:val="single" w:sz="4" w:space="0" w:color="000000"/>
              <w:left w:val="single" w:sz="4" w:space="0" w:color="000000"/>
              <w:bottom w:val="single" w:sz="4" w:space="0" w:color="000000"/>
              <w:right w:val="single" w:sz="4" w:space="0" w:color="000000"/>
            </w:tcBorders>
          </w:tcPr>
          <w:p w14:paraId="573AB71C" w14:textId="597A859B" w:rsidR="00B17DDF" w:rsidRPr="00B4326C" w:rsidRDefault="00B17DDF" w:rsidP="00653358">
            <w:pPr>
              <w:jc w:val="center"/>
            </w:pPr>
            <w:r w:rsidRPr="00B4326C">
              <w:t>T-DEV-06</w:t>
            </w:r>
          </w:p>
        </w:tc>
        <w:tc>
          <w:tcPr>
            <w:tcW w:w="6454" w:type="dxa"/>
            <w:tcBorders>
              <w:top w:val="single" w:sz="4" w:space="0" w:color="000000"/>
              <w:left w:val="single" w:sz="4" w:space="0" w:color="000000"/>
              <w:bottom w:val="single" w:sz="4" w:space="0" w:color="000000"/>
              <w:right w:val="single" w:sz="4" w:space="0" w:color="000000"/>
            </w:tcBorders>
          </w:tcPr>
          <w:p w14:paraId="028F9B05" w14:textId="64773F65" w:rsidR="00B17DDF" w:rsidRPr="00B4326C" w:rsidRDefault="004A3F12" w:rsidP="00C12323">
            <w:r w:rsidRPr="00B4326C">
              <w:t>Pruebas y corrección de errores.</w:t>
            </w:r>
          </w:p>
        </w:tc>
        <w:tc>
          <w:tcPr>
            <w:tcW w:w="815" w:type="dxa"/>
            <w:tcBorders>
              <w:top w:val="single" w:sz="4" w:space="0" w:color="000000"/>
              <w:left w:val="single" w:sz="4" w:space="0" w:color="000000"/>
              <w:bottom w:val="single" w:sz="4" w:space="0" w:color="000000"/>
              <w:right w:val="single" w:sz="4" w:space="0" w:color="000000"/>
            </w:tcBorders>
          </w:tcPr>
          <w:p w14:paraId="5A3ACD3B" w14:textId="40BBD575" w:rsidR="00B17DDF" w:rsidRPr="00B4326C" w:rsidRDefault="004A3F12" w:rsidP="00653358">
            <w:pPr>
              <w:jc w:val="center"/>
            </w:pPr>
            <w:r w:rsidRPr="00B4326C">
              <w:t>30</w:t>
            </w:r>
          </w:p>
        </w:tc>
      </w:tr>
      <w:tr w:rsidR="004A3F12" w:rsidRPr="00B4326C" w14:paraId="2658DFC8" w14:textId="77777777" w:rsidTr="00653358">
        <w:trPr>
          <w:cantSplit/>
          <w:jc w:val="center"/>
        </w:trPr>
        <w:tc>
          <w:tcPr>
            <w:tcW w:w="1451" w:type="dxa"/>
            <w:tcBorders>
              <w:top w:val="single" w:sz="4" w:space="0" w:color="000000"/>
              <w:left w:val="single" w:sz="4" w:space="0" w:color="000000"/>
              <w:bottom w:val="single" w:sz="4" w:space="0" w:color="000000"/>
              <w:right w:val="single" w:sz="4" w:space="0" w:color="000000"/>
            </w:tcBorders>
          </w:tcPr>
          <w:p w14:paraId="6BC63979" w14:textId="519EDB47" w:rsidR="004A3F12" w:rsidRPr="00B4326C" w:rsidRDefault="004A3F12" w:rsidP="00653358">
            <w:pPr>
              <w:jc w:val="center"/>
            </w:pPr>
            <w:r w:rsidRPr="00B4326C">
              <w:t>T-MEM-01</w:t>
            </w:r>
          </w:p>
        </w:tc>
        <w:tc>
          <w:tcPr>
            <w:tcW w:w="6454" w:type="dxa"/>
            <w:tcBorders>
              <w:top w:val="single" w:sz="4" w:space="0" w:color="000000"/>
              <w:left w:val="single" w:sz="4" w:space="0" w:color="000000"/>
              <w:bottom w:val="single" w:sz="4" w:space="0" w:color="000000"/>
              <w:right w:val="single" w:sz="4" w:space="0" w:color="000000"/>
            </w:tcBorders>
          </w:tcPr>
          <w:p w14:paraId="2E97D536" w14:textId="025BD23D" w:rsidR="004A3F12" w:rsidRPr="00B4326C" w:rsidRDefault="004A3F12" w:rsidP="00C12323">
            <w:r w:rsidRPr="00B4326C">
              <w:t>Desarrollo del capítulo 1 - Introducción.</w:t>
            </w:r>
          </w:p>
        </w:tc>
        <w:tc>
          <w:tcPr>
            <w:tcW w:w="815" w:type="dxa"/>
            <w:tcBorders>
              <w:top w:val="single" w:sz="4" w:space="0" w:color="000000"/>
              <w:left w:val="single" w:sz="4" w:space="0" w:color="000000"/>
              <w:bottom w:val="single" w:sz="4" w:space="0" w:color="000000"/>
              <w:right w:val="single" w:sz="4" w:space="0" w:color="000000"/>
            </w:tcBorders>
          </w:tcPr>
          <w:p w14:paraId="11DB5502" w14:textId="26B04B0A" w:rsidR="004A3F12" w:rsidRPr="00B4326C" w:rsidRDefault="00811033" w:rsidP="00653358">
            <w:pPr>
              <w:jc w:val="center"/>
            </w:pPr>
            <w:r w:rsidRPr="00B4326C">
              <w:t>10</w:t>
            </w:r>
          </w:p>
        </w:tc>
      </w:tr>
      <w:tr w:rsidR="004A3F12" w:rsidRPr="00B4326C" w14:paraId="488FDD22" w14:textId="77777777" w:rsidTr="00653358">
        <w:trPr>
          <w:cnfStyle w:val="000000100000" w:firstRow="0" w:lastRow="0" w:firstColumn="0" w:lastColumn="0" w:oddVBand="0" w:evenVBand="0" w:oddHBand="1" w:evenHBand="0" w:firstRowFirstColumn="0" w:firstRowLastColumn="0" w:lastRowFirstColumn="0" w:lastRowLastColumn="0"/>
          <w:cantSplit/>
          <w:jc w:val="center"/>
        </w:trPr>
        <w:tc>
          <w:tcPr>
            <w:tcW w:w="1451" w:type="dxa"/>
            <w:tcBorders>
              <w:top w:val="single" w:sz="4" w:space="0" w:color="000000"/>
              <w:left w:val="single" w:sz="4" w:space="0" w:color="000000"/>
              <w:bottom w:val="single" w:sz="4" w:space="0" w:color="000000"/>
              <w:right w:val="single" w:sz="4" w:space="0" w:color="000000"/>
            </w:tcBorders>
          </w:tcPr>
          <w:p w14:paraId="54101A24" w14:textId="67BFBCB1" w:rsidR="004A3F12" w:rsidRPr="00B4326C" w:rsidRDefault="004A3F12" w:rsidP="00653358">
            <w:pPr>
              <w:jc w:val="center"/>
            </w:pPr>
            <w:r w:rsidRPr="00B4326C">
              <w:lastRenderedPageBreak/>
              <w:t>T-MEM-02</w:t>
            </w:r>
          </w:p>
        </w:tc>
        <w:tc>
          <w:tcPr>
            <w:tcW w:w="6454" w:type="dxa"/>
            <w:tcBorders>
              <w:top w:val="single" w:sz="4" w:space="0" w:color="000000"/>
              <w:left w:val="single" w:sz="4" w:space="0" w:color="000000"/>
              <w:bottom w:val="single" w:sz="4" w:space="0" w:color="000000"/>
              <w:right w:val="single" w:sz="4" w:space="0" w:color="000000"/>
            </w:tcBorders>
          </w:tcPr>
          <w:p w14:paraId="08C7AAED" w14:textId="3EB1F802" w:rsidR="004A3F12" w:rsidRPr="00B4326C" w:rsidRDefault="004A3F12" w:rsidP="00C12323">
            <w:r w:rsidRPr="00B4326C">
              <w:t>Desarrollo del capítulo 2 – Estado del arte.</w:t>
            </w:r>
          </w:p>
        </w:tc>
        <w:tc>
          <w:tcPr>
            <w:tcW w:w="815" w:type="dxa"/>
            <w:tcBorders>
              <w:top w:val="single" w:sz="4" w:space="0" w:color="000000"/>
              <w:left w:val="single" w:sz="4" w:space="0" w:color="000000"/>
              <w:bottom w:val="single" w:sz="4" w:space="0" w:color="000000"/>
              <w:right w:val="single" w:sz="4" w:space="0" w:color="000000"/>
            </w:tcBorders>
          </w:tcPr>
          <w:p w14:paraId="6EF50363" w14:textId="0BB7F436" w:rsidR="004A3F12" w:rsidRPr="00B4326C" w:rsidRDefault="00811033" w:rsidP="00653358">
            <w:pPr>
              <w:jc w:val="center"/>
            </w:pPr>
            <w:r w:rsidRPr="00B4326C">
              <w:t>36</w:t>
            </w:r>
          </w:p>
        </w:tc>
      </w:tr>
      <w:tr w:rsidR="004A3F12" w:rsidRPr="00B4326C" w14:paraId="6C69308B" w14:textId="77777777" w:rsidTr="00653358">
        <w:trPr>
          <w:cantSplit/>
          <w:jc w:val="center"/>
        </w:trPr>
        <w:tc>
          <w:tcPr>
            <w:tcW w:w="1451" w:type="dxa"/>
            <w:tcBorders>
              <w:top w:val="single" w:sz="4" w:space="0" w:color="000000"/>
              <w:left w:val="single" w:sz="4" w:space="0" w:color="000000"/>
              <w:bottom w:val="single" w:sz="4" w:space="0" w:color="000000"/>
              <w:right w:val="single" w:sz="4" w:space="0" w:color="000000"/>
            </w:tcBorders>
          </w:tcPr>
          <w:p w14:paraId="01F9830C" w14:textId="0E7C238C" w:rsidR="004A3F12" w:rsidRPr="00B4326C" w:rsidRDefault="004A3F12" w:rsidP="004A3F12">
            <w:pPr>
              <w:jc w:val="center"/>
            </w:pPr>
            <w:r w:rsidRPr="00B4326C">
              <w:t>T-MEM-03</w:t>
            </w:r>
          </w:p>
        </w:tc>
        <w:tc>
          <w:tcPr>
            <w:tcW w:w="6454" w:type="dxa"/>
            <w:tcBorders>
              <w:top w:val="single" w:sz="4" w:space="0" w:color="000000"/>
              <w:left w:val="single" w:sz="4" w:space="0" w:color="000000"/>
              <w:bottom w:val="single" w:sz="4" w:space="0" w:color="000000"/>
              <w:right w:val="single" w:sz="4" w:space="0" w:color="000000"/>
            </w:tcBorders>
          </w:tcPr>
          <w:p w14:paraId="5C250334" w14:textId="460C19A5" w:rsidR="004A3F12" w:rsidRPr="00B4326C" w:rsidRDefault="004A3F12" w:rsidP="00C12323">
            <w:r w:rsidRPr="00B4326C">
              <w:t>Desarrollo del capítulo 3 – Análisis.</w:t>
            </w:r>
          </w:p>
        </w:tc>
        <w:tc>
          <w:tcPr>
            <w:tcW w:w="815" w:type="dxa"/>
            <w:tcBorders>
              <w:top w:val="single" w:sz="4" w:space="0" w:color="000000"/>
              <w:left w:val="single" w:sz="4" w:space="0" w:color="000000"/>
              <w:bottom w:val="single" w:sz="4" w:space="0" w:color="000000"/>
              <w:right w:val="single" w:sz="4" w:space="0" w:color="000000"/>
            </w:tcBorders>
          </w:tcPr>
          <w:p w14:paraId="12F8C34E" w14:textId="5892FA3A" w:rsidR="004A3F12" w:rsidRPr="00B4326C" w:rsidRDefault="004A3F12" w:rsidP="00653358">
            <w:pPr>
              <w:jc w:val="center"/>
            </w:pPr>
            <w:r w:rsidRPr="00B4326C">
              <w:t>12</w:t>
            </w:r>
          </w:p>
        </w:tc>
      </w:tr>
      <w:tr w:rsidR="004A3F12" w:rsidRPr="00B4326C" w14:paraId="0CBAE8EA" w14:textId="77777777" w:rsidTr="00653358">
        <w:trPr>
          <w:cnfStyle w:val="000000100000" w:firstRow="0" w:lastRow="0" w:firstColumn="0" w:lastColumn="0" w:oddVBand="0" w:evenVBand="0" w:oddHBand="1" w:evenHBand="0" w:firstRowFirstColumn="0" w:firstRowLastColumn="0" w:lastRowFirstColumn="0" w:lastRowLastColumn="0"/>
          <w:cantSplit/>
          <w:jc w:val="center"/>
        </w:trPr>
        <w:tc>
          <w:tcPr>
            <w:tcW w:w="1451" w:type="dxa"/>
            <w:tcBorders>
              <w:top w:val="single" w:sz="4" w:space="0" w:color="000000"/>
              <w:left w:val="single" w:sz="4" w:space="0" w:color="000000"/>
              <w:bottom w:val="single" w:sz="4" w:space="0" w:color="000000"/>
              <w:right w:val="single" w:sz="4" w:space="0" w:color="000000"/>
            </w:tcBorders>
          </w:tcPr>
          <w:p w14:paraId="1D1A2ADA" w14:textId="748E932C" w:rsidR="004A3F12" w:rsidRPr="00B4326C" w:rsidRDefault="004A3F12" w:rsidP="00653358">
            <w:pPr>
              <w:jc w:val="center"/>
            </w:pPr>
            <w:r w:rsidRPr="00B4326C">
              <w:t>T-MEM-04</w:t>
            </w:r>
          </w:p>
        </w:tc>
        <w:tc>
          <w:tcPr>
            <w:tcW w:w="6454" w:type="dxa"/>
            <w:tcBorders>
              <w:top w:val="single" w:sz="4" w:space="0" w:color="000000"/>
              <w:left w:val="single" w:sz="4" w:space="0" w:color="000000"/>
              <w:bottom w:val="single" w:sz="4" w:space="0" w:color="000000"/>
              <w:right w:val="single" w:sz="4" w:space="0" w:color="000000"/>
            </w:tcBorders>
          </w:tcPr>
          <w:p w14:paraId="0FEAA997" w14:textId="6349C2CC" w:rsidR="004A3F12" w:rsidRPr="00B4326C" w:rsidRDefault="004A3F12" w:rsidP="00C12323">
            <w:r w:rsidRPr="00B4326C">
              <w:t>Desarrollo del capítulo 4 – Diseño.</w:t>
            </w:r>
          </w:p>
        </w:tc>
        <w:tc>
          <w:tcPr>
            <w:tcW w:w="815" w:type="dxa"/>
            <w:tcBorders>
              <w:top w:val="single" w:sz="4" w:space="0" w:color="000000"/>
              <w:left w:val="single" w:sz="4" w:space="0" w:color="000000"/>
              <w:bottom w:val="single" w:sz="4" w:space="0" w:color="000000"/>
              <w:right w:val="single" w:sz="4" w:space="0" w:color="000000"/>
            </w:tcBorders>
          </w:tcPr>
          <w:p w14:paraId="3878C8C4" w14:textId="18412726" w:rsidR="004A3F12" w:rsidRPr="00B4326C" w:rsidRDefault="004A3F12" w:rsidP="00653358">
            <w:pPr>
              <w:jc w:val="center"/>
            </w:pPr>
            <w:r w:rsidRPr="00B4326C">
              <w:t>1</w:t>
            </w:r>
            <w:r w:rsidR="00811033" w:rsidRPr="00B4326C">
              <w:t>2</w:t>
            </w:r>
          </w:p>
        </w:tc>
      </w:tr>
      <w:tr w:rsidR="004A3F12" w:rsidRPr="00B4326C" w14:paraId="0C7377C2" w14:textId="77777777" w:rsidTr="00653358">
        <w:trPr>
          <w:cantSplit/>
          <w:jc w:val="center"/>
        </w:trPr>
        <w:tc>
          <w:tcPr>
            <w:tcW w:w="1451" w:type="dxa"/>
            <w:tcBorders>
              <w:top w:val="single" w:sz="4" w:space="0" w:color="000000"/>
              <w:left w:val="single" w:sz="4" w:space="0" w:color="000000"/>
              <w:bottom w:val="single" w:sz="4" w:space="0" w:color="000000"/>
              <w:right w:val="single" w:sz="4" w:space="0" w:color="000000"/>
            </w:tcBorders>
          </w:tcPr>
          <w:p w14:paraId="1C4F8B2B" w14:textId="1C06135E" w:rsidR="004A3F12" w:rsidRPr="00B4326C" w:rsidRDefault="004A3F12" w:rsidP="00653358">
            <w:pPr>
              <w:jc w:val="center"/>
            </w:pPr>
            <w:r w:rsidRPr="00B4326C">
              <w:t>T-MEM-05</w:t>
            </w:r>
          </w:p>
        </w:tc>
        <w:tc>
          <w:tcPr>
            <w:tcW w:w="6454" w:type="dxa"/>
            <w:tcBorders>
              <w:top w:val="single" w:sz="4" w:space="0" w:color="000000"/>
              <w:left w:val="single" w:sz="4" w:space="0" w:color="000000"/>
              <w:bottom w:val="single" w:sz="4" w:space="0" w:color="000000"/>
              <w:right w:val="single" w:sz="4" w:space="0" w:color="000000"/>
            </w:tcBorders>
          </w:tcPr>
          <w:p w14:paraId="329AA54C" w14:textId="4FB0AFED" w:rsidR="004A3F12" w:rsidRPr="00B4326C" w:rsidRDefault="004A3F12" w:rsidP="00C12323">
            <w:r w:rsidRPr="00B4326C">
              <w:t>Desarrollo del capítulo 5 – Evaluación.</w:t>
            </w:r>
          </w:p>
        </w:tc>
        <w:tc>
          <w:tcPr>
            <w:tcW w:w="815" w:type="dxa"/>
            <w:tcBorders>
              <w:top w:val="single" w:sz="4" w:space="0" w:color="000000"/>
              <w:left w:val="single" w:sz="4" w:space="0" w:color="000000"/>
              <w:bottom w:val="single" w:sz="4" w:space="0" w:color="000000"/>
              <w:right w:val="single" w:sz="4" w:space="0" w:color="000000"/>
            </w:tcBorders>
          </w:tcPr>
          <w:p w14:paraId="71C422AF" w14:textId="5C001895" w:rsidR="004A3F12" w:rsidRPr="00B4326C" w:rsidRDefault="004A3F12" w:rsidP="00653358">
            <w:pPr>
              <w:jc w:val="center"/>
            </w:pPr>
            <w:r w:rsidRPr="00B4326C">
              <w:t>6</w:t>
            </w:r>
          </w:p>
        </w:tc>
      </w:tr>
      <w:tr w:rsidR="004A3F12" w:rsidRPr="00B4326C" w14:paraId="220024EC" w14:textId="77777777" w:rsidTr="00653358">
        <w:trPr>
          <w:cnfStyle w:val="000000100000" w:firstRow="0" w:lastRow="0" w:firstColumn="0" w:lastColumn="0" w:oddVBand="0" w:evenVBand="0" w:oddHBand="1" w:evenHBand="0" w:firstRowFirstColumn="0" w:firstRowLastColumn="0" w:lastRowFirstColumn="0" w:lastRowLastColumn="0"/>
          <w:cantSplit/>
          <w:jc w:val="center"/>
        </w:trPr>
        <w:tc>
          <w:tcPr>
            <w:tcW w:w="1451" w:type="dxa"/>
            <w:tcBorders>
              <w:top w:val="single" w:sz="4" w:space="0" w:color="000000"/>
              <w:left w:val="single" w:sz="4" w:space="0" w:color="000000"/>
              <w:bottom w:val="single" w:sz="4" w:space="0" w:color="000000"/>
              <w:right w:val="single" w:sz="4" w:space="0" w:color="000000"/>
            </w:tcBorders>
          </w:tcPr>
          <w:p w14:paraId="23D6B170" w14:textId="6D44B774" w:rsidR="004A3F12" w:rsidRPr="00B4326C" w:rsidRDefault="004A3F12" w:rsidP="00653358">
            <w:pPr>
              <w:jc w:val="center"/>
            </w:pPr>
            <w:r w:rsidRPr="00B4326C">
              <w:t>T-MEM-06</w:t>
            </w:r>
          </w:p>
        </w:tc>
        <w:tc>
          <w:tcPr>
            <w:tcW w:w="6454" w:type="dxa"/>
            <w:tcBorders>
              <w:top w:val="single" w:sz="4" w:space="0" w:color="000000"/>
              <w:left w:val="single" w:sz="4" w:space="0" w:color="000000"/>
              <w:bottom w:val="single" w:sz="4" w:space="0" w:color="000000"/>
              <w:right w:val="single" w:sz="4" w:space="0" w:color="000000"/>
            </w:tcBorders>
          </w:tcPr>
          <w:p w14:paraId="7E61E076" w14:textId="7D453155" w:rsidR="004A3F12" w:rsidRPr="00B4326C" w:rsidRDefault="004A3F12" w:rsidP="00C12323">
            <w:r w:rsidRPr="00B4326C">
              <w:t>Desarrollo del capítulo 6 – Marco legal.</w:t>
            </w:r>
          </w:p>
        </w:tc>
        <w:tc>
          <w:tcPr>
            <w:tcW w:w="815" w:type="dxa"/>
            <w:tcBorders>
              <w:top w:val="single" w:sz="4" w:space="0" w:color="000000"/>
              <w:left w:val="single" w:sz="4" w:space="0" w:color="000000"/>
              <w:bottom w:val="single" w:sz="4" w:space="0" w:color="000000"/>
              <w:right w:val="single" w:sz="4" w:space="0" w:color="000000"/>
            </w:tcBorders>
          </w:tcPr>
          <w:p w14:paraId="0BED19B6" w14:textId="55EF3423" w:rsidR="004A3F12" w:rsidRPr="00B4326C" w:rsidRDefault="004A3F12" w:rsidP="00653358">
            <w:pPr>
              <w:jc w:val="center"/>
            </w:pPr>
            <w:r w:rsidRPr="00B4326C">
              <w:t>6</w:t>
            </w:r>
          </w:p>
        </w:tc>
      </w:tr>
      <w:tr w:rsidR="004A3F12" w:rsidRPr="00B4326C" w14:paraId="4679DF2E" w14:textId="77777777" w:rsidTr="00653358">
        <w:trPr>
          <w:cantSplit/>
          <w:jc w:val="center"/>
        </w:trPr>
        <w:tc>
          <w:tcPr>
            <w:tcW w:w="1451" w:type="dxa"/>
            <w:tcBorders>
              <w:top w:val="single" w:sz="4" w:space="0" w:color="000000"/>
              <w:left w:val="single" w:sz="4" w:space="0" w:color="000000"/>
              <w:bottom w:val="single" w:sz="4" w:space="0" w:color="000000"/>
              <w:right w:val="single" w:sz="4" w:space="0" w:color="000000"/>
            </w:tcBorders>
          </w:tcPr>
          <w:p w14:paraId="7C613ACB" w14:textId="5167AC6C" w:rsidR="004A3F12" w:rsidRPr="00B4326C" w:rsidRDefault="004A3F12" w:rsidP="00653358">
            <w:pPr>
              <w:jc w:val="center"/>
            </w:pPr>
            <w:r w:rsidRPr="00B4326C">
              <w:t>T-MEM-07</w:t>
            </w:r>
          </w:p>
        </w:tc>
        <w:tc>
          <w:tcPr>
            <w:tcW w:w="6454" w:type="dxa"/>
            <w:tcBorders>
              <w:top w:val="single" w:sz="4" w:space="0" w:color="000000"/>
              <w:left w:val="single" w:sz="4" w:space="0" w:color="000000"/>
              <w:bottom w:val="single" w:sz="4" w:space="0" w:color="000000"/>
              <w:right w:val="single" w:sz="4" w:space="0" w:color="000000"/>
            </w:tcBorders>
          </w:tcPr>
          <w:p w14:paraId="39196586" w14:textId="233B43C3" w:rsidR="004A3F12" w:rsidRPr="00B4326C" w:rsidRDefault="004A3F12" w:rsidP="00C12323">
            <w:r w:rsidRPr="00B4326C">
              <w:t>Desarrollo del capítulo 7 – Planificación.</w:t>
            </w:r>
          </w:p>
        </w:tc>
        <w:tc>
          <w:tcPr>
            <w:tcW w:w="815" w:type="dxa"/>
            <w:tcBorders>
              <w:top w:val="single" w:sz="4" w:space="0" w:color="000000"/>
              <w:left w:val="single" w:sz="4" w:space="0" w:color="000000"/>
              <w:bottom w:val="single" w:sz="4" w:space="0" w:color="000000"/>
              <w:right w:val="single" w:sz="4" w:space="0" w:color="000000"/>
            </w:tcBorders>
          </w:tcPr>
          <w:p w14:paraId="1E588F30" w14:textId="05925CC3" w:rsidR="004A3F12" w:rsidRPr="00B4326C" w:rsidRDefault="00811033" w:rsidP="00653358">
            <w:pPr>
              <w:jc w:val="center"/>
            </w:pPr>
            <w:r w:rsidRPr="00B4326C">
              <w:t>10</w:t>
            </w:r>
          </w:p>
        </w:tc>
      </w:tr>
      <w:tr w:rsidR="004A3F12" w:rsidRPr="00B4326C" w14:paraId="1B809F25" w14:textId="77777777" w:rsidTr="00653358">
        <w:trPr>
          <w:cnfStyle w:val="000000100000" w:firstRow="0" w:lastRow="0" w:firstColumn="0" w:lastColumn="0" w:oddVBand="0" w:evenVBand="0" w:oddHBand="1" w:evenHBand="0" w:firstRowFirstColumn="0" w:firstRowLastColumn="0" w:lastRowFirstColumn="0" w:lastRowLastColumn="0"/>
          <w:cantSplit/>
          <w:jc w:val="center"/>
        </w:trPr>
        <w:tc>
          <w:tcPr>
            <w:tcW w:w="1451" w:type="dxa"/>
            <w:tcBorders>
              <w:top w:val="single" w:sz="4" w:space="0" w:color="000000"/>
              <w:left w:val="single" w:sz="4" w:space="0" w:color="000000"/>
              <w:bottom w:val="single" w:sz="4" w:space="0" w:color="000000"/>
              <w:right w:val="single" w:sz="4" w:space="0" w:color="000000"/>
            </w:tcBorders>
          </w:tcPr>
          <w:p w14:paraId="14DE5588" w14:textId="72915CEF" w:rsidR="004A3F12" w:rsidRPr="00B4326C" w:rsidRDefault="004A3F12" w:rsidP="00653358">
            <w:pPr>
              <w:jc w:val="center"/>
            </w:pPr>
            <w:r w:rsidRPr="00B4326C">
              <w:t>T-MEM-08</w:t>
            </w:r>
          </w:p>
        </w:tc>
        <w:tc>
          <w:tcPr>
            <w:tcW w:w="6454" w:type="dxa"/>
            <w:tcBorders>
              <w:top w:val="single" w:sz="4" w:space="0" w:color="000000"/>
              <w:left w:val="single" w:sz="4" w:space="0" w:color="000000"/>
              <w:bottom w:val="single" w:sz="4" w:space="0" w:color="000000"/>
              <w:right w:val="single" w:sz="4" w:space="0" w:color="000000"/>
            </w:tcBorders>
          </w:tcPr>
          <w:p w14:paraId="30840A90" w14:textId="59AFD45A" w:rsidR="004A3F12" w:rsidRPr="00B4326C" w:rsidRDefault="004A3F12" w:rsidP="00C12323">
            <w:r w:rsidRPr="00B4326C">
              <w:t>Desarrollo del capítulo 8 – Entorno socioeconómico.</w:t>
            </w:r>
          </w:p>
        </w:tc>
        <w:tc>
          <w:tcPr>
            <w:tcW w:w="815" w:type="dxa"/>
            <w:tcBorders>
              <w:top w:val="single" w:sz="4" w:space="0" w:color="000000"/>
              <w:left w:val="single" w:sz="4" w:space="0" w:color="000000"/>
              <w:bottom w:val="single" w:sz="4" w:space="0" w:color="000000"/>
              <w:right w:val="single" w:sz="4" w:space="0" w:color="000000"/>
            </w:tcBorders>
          </w:tcPr>
          <w:p w14:paraId="54960D14" w14:textId="25EDFD58" w:rsidR="004A3F12" w:rsidRPr="00B4326C" w:rsidRDefault="00811033" w:rsidP="00653358">
            <w:pPr>
              <w:jc w:val="center"/>
            </w:pPr>
            <w:r w:rsidRPr="00B4326C">
              <w:t>8</w:t>
            </w:r>
          </w:p>
        </w:tc>
      </w:tr>
      <w:tr w:rsidR="004A3F12" w:rsidRPr="00B4326C" w14:paraId="2DBA073E" w14:textId="77777777" w:rsidTr="00653358">
        <w:trPr>
          <w:cantSplit/>
          <w:jc w:val="center"/>
        </w:trPr>
        <w:tc>
          <w:tcPr>
            <w:tcW w:w="1451" w:type="dxa"/>
            <w:tcBorders>
              <w:top w:val="single" w:sz="4" w:space="0" w:color="000000"/>
              <w:left w:val="single" w:sz="4" w:space="0" w:color="000000"/>
              <w:bottom w:val="single" w:sz="4" w:space="0" w:color="000000"/>
              <w:right w:val="single" w:sz="4" w:space="0" w:color="000000"/>
            </w:tcBorders>
          </w:tcPr>
          <w:p w14:paraId="2946D5F3" w14:textId="6F7CDF1E" w:rsidR="004A3F12" w:rsidRPr="00B4326C" w:rsidRDefault="004A3F12" w:rsidP="00653358">
            <w:pPr>
              <w:jc w:val="center"/>
            </w:pPr>
            <w:r w:rsidRPr="00B4326C">
              <w:t>T-MEM-09</w:t>
            </w:r>
          </w:p>
        </w:tc>
        <w:tc>
          <w:tcPr>
            <w:tcW w:w="6454" w:type="dxa"/>
            <w:tcBorders>
              <w:top w:val="single" w:sz="4" w:space="0" w:color="000000"/>
              <w:left w:val="single" w:sz="4" w:space="0" w:color="000000"/>
              <w:bottom w:val="single" w:sz="4" w:space="0" w:color="000000"/>
              <w:right w:val="single" w:sz="4" w:space="0" w:color="000000"/>
            </w:tcBorders>
          </w:tcPr>
          <w:p w14:paraId="1D8A85B9" w14:textId="04E6253F" w:rsidR="004A3F12" w:rsidRPr="00B4326C" w:rsidRDefault="004A3F12" w:rsidP="00C12323">
            <w:r w:rsidRPr="00B4326C">
              <w:t>Desarrollo del capítulo 9 – Conclusiones.</w:t>
            </w:r>
          </w:p>
        </w:tc>
        <w:tc>
          <w:tcPr>
            <w:tcW w:w="815" w:type="dxa"/>
            <w:tcBorders>
              <w:top w:val="single" w:sz="4" w:space="0" w:color="000000"/>
              <w:left w:val="single" w:sz="4" w:space="0" w:color="000000"/>
              <w:bottom w:val="single" w:sz="4" w:space="0" w:color="000000"/>
              <w:right w:val="single" w:sz="4" w:space="0" w:color="000000"/>
            </w:tcBorders>
          </w:tcPr>
          <w:p w14:paraId="6638D7C1" w14:textId="361CDC55" w:rsidR="004A3F12" w:rsidRPr="00B4326C" w:rsidRDefault="00811033" w:rsidP="00653358">
            <w:pPr>
              <w:jc w:val="center"/>
            </w:pPr>
            <w:r w:rsidRPr="00B4326C">
              <w:t>6</w:t>
            </w:r>
          </w:p>
        </w:tc>
      </w:tr>
      <w:tr w:rsidR="004A3F12" w:rsidRPr="00B4326C" w14:paraId="52C171B1" w14:textId="77777777" w:rsidTr="00653358">
        <w:trPr>
          <w:cnfStyle w:val="000000100000" w:firstRow="0" w:lastRow="0" w:firstColumn="0" w:lastColumn="0" w:oddVBand="0" w:evenVBand="0" w:oddHBand="1" w:evenHBand="0" w:firstRowFirstColumn="0" w:firstRowLastColumn="0" w:lastRowFirstColumn="0" w:lastRowLastColumn="0"/>
          <w:cantSplit/>
          <w:jc w:val="center"/>
        </w:trPr>
        <w:tc>
          <w:tcPr>
            <w:tcW w:w="1451" w:type="dxa"/>
            <w:tcBorders>
              <w:top w:val="single" w:sz="4" w:space="0" w:color="000000"/>
              <w:left w:val="single" w:sz="4" w:space="0" w:color="000000"/>
              <w:bottom w:val="single" w:sz="4" w:space="0" w:color="000000"/>
              <w:right w:val="single" w:sz="4" w:space="0" w:color="000000"/>
            </w:tcBorders>
          </w:tcPr>
          <w:p w14:paraId="0DBEAD8A" w14:textId="776BE541" w:rsidR="004A3F12" w:rsidRPr="00B4326C" w:rsidRDefault="004A3F12" w:rsidP="00653358">
            <w:pPr>
              <w:jc w:val="center"/>
            </w:pPr>
            <w:r w:rsidRPr="00B4326C">
              <w:t>T-MEM-10</w:t>
            </w:r>
          </w:p>
        </w:tc>
        <w:tc>
          <w:tcPr>
            <w:tcW w:w="6454" w:type="dxa"/>
            <w:tcBorders>
              <w:top w:val="single" w:sz="4" w:space="0" w:color="000000"/>
              <w:left w:val="single" w:sz="4" w:space="0" w:color="000000"/>
              <w:bottom w:val="single" w:sz="4" w:space="0" w:color="000000"/>
              <w:right w:val="single" w:sz="4" w:space="0" w:color="000000"/>
            </w:tcBorders>
          </w:tcPr>
          <w:p w14:paraId="671443F9" w14:textId="5FA0B00D" w:rsidR="004A3F12" w:rsidRPr="00B4326C" w:rsidRDefault="004A3F12" w:rsidP="00C12323">
            <w:r w:rsidRPr="00B4326C">
              <w:t>Desarrollo del resumen en inglés.</w:t>
            </w:r>
          </w:p>
        </w:tc>
        <w:tc>
          <w:tcPr>
            <w:tcW w:w="815" w:type="dxa"/>
            <w:tcBorders>
              <w:top w:val="single" w:sz="4" w:space="0" w:color="000000"/>
              <w:left w:val="single" w:sz="4" w:space="0" w:color="000000"/>
              <w:bottom w:val="single" w:sz="4" w:space="0" w:color="000000"/>
              <w:right w:val="single" w:sz="4" w:space="0" w:color="000000"/>
            </w:tcBorders>
          </w:tcPr>
          <w:p w14:paraId="0F80942E" w14:textId="7E80D111" w:rsidR="004A3F12" w:rsidRPr="00B4326C" w:rsidRDefault="00264149" w:rsidP="00653358">
            <w:pPr>
              <w:jc w:val="center"/>
            </w:pPr>
            <w:r w:rsidRPr="00B4326C">
              <w:t>18</w:t>
            </w:r>
          </w:p>
        </w:tc>
      </w:tr>
      <w:tr w:rsidR="00811033" w:rsidRPr="00B4326C" w14:paraId="00D5168F" w14:textId="77777777" w:rsidTr="00653358">
        <w:trPr>
          <w:cantSplit/>
          <w:jc w:val="center"/>
        </w:trPr>
        <w:tc>
          <w:tcPr>
            <w:tcW w:w="1451" w:type="dxa"/>
            <w:tcBorders>
              <w:top w:val="single" w:sz="4" w:space="0" w:color="000000"/>
              <w:left w:val="single" w:sz="4" w:space="0" w:color="000000"/>
              <w:bottom w:val="single" w:sz="4" w:space="0" w:color="000000"/>
              <w:right w:val="single" w:sz="4" w:space="0" w:color="000000"/>
            </w:tcBorders>
          </w:tcPr>
          <w:p w14:paraId="3540ED96" w14:textId="20F360AE" w:rsidR="00811033" w:rsidRPr="00B4326C" w:rsidRDefault="00811033" w:rsidP="00653358">
            <w:pPr>
              <w:jc w:val="center"/>
            </w:pPr>
            <w:r w:rsidRPr="00B4326C">
              <w:t>T-MEM-11</w:t>
            </w:r>
          </w:p>
        </w:tc>
        <w:tc>
          <w:tcPr>
            <w:tcW w:w="6454" w:type="dxa"/>
            <w:tcBorders>
              <w:top w:val="single" w:sz="4" w:space="0" w:color="000000"/>
              <w:left w:val="single" w:sz="4" w:space="0" w:color="000000"/>
              <w:bottom w:val="single" w:sz="4" w:space="0" w:color="000000"/>
              <w:right w:val="single" w:sz="4" w:space="0" w:color="000000"/>
            </w:tcBorders>
          </w:tcPr>
          <w:p w14:paraId="16E75821" w14:textId="5B561546" w:rsidR="00811033" w:rsidRPr="00B4326C" w:rsidRDefault="00811033" w:rsidP="00C12323">
            <w:r w:rsidRPr="00B4326C">
              <w:t>Revisión y correcciones.</w:t>
            </w:r>
          </w:p>
        </w:tc>
        <w:tc>
          <w:tcPr>
            <w:tcW w:w="815" w:type="dxa"/>
            <w:tcBorders>
              <w:top w:val="single" w:sz="4" w:space="0" w:color="000000"/>
              <w:left w:val="single" w:sz="4" w:space="0" w:color="000000"/>
              <w:bottom w:val="single" w:sz="4" w:space="0" w:color="000000"/>
              <w:right w:val="single" w:sz="4" w:space="0" w:color="000000"/>
            </w:tcBorders>
          </w:tcPr>
          <w:p w14:paraId="442CAC26" w14:textId="5EFFE3DC" w:rsidR="00811033" w:rsidRPr="00B4326C" w:rsidRDefault="00264149" w:rsidP="00653358">
            <w:pPr>
              <w:jc w:val="center"/>
            </w:pPr>
            <w:r w:rsidRPr="00B4326C">
              <w:t>2</w:t>
            </w:r>
          </w:p>
        </w:tc>
      </w:tr>
      <w:tr w:rsidR="00811033" w:rsidRPr="00B4326C" w14:paraId="2E1A8ECD" w14:textId="77777777" w:rsidTr="00653358">
        <w:trPr>
          <w:cnfStyle w:val="000000100000" w:firstRow="0" w:lastRow="0" w:firstColumn="0" w:lastColumn="0" w:oddVBand="0" w:evenVBand="0" w:oddHBand="1" w:evenHBand="0" w:firstRowFirstColumn="0" w:firstRowLastColumn="0" w:lastRowFirstColumn="0" w:lastRowLastColumn="0"/>
          <w:cantSplit/>
          <w:jc w:val="center"/>
        </w:trPr>
        <w:tc>
          <w:tcPr>
            <w:tcW w:w="1451" w:type="dxa"/>
            <w:tcBorders>
              <w:top w:val="single" w:sz="4" w:space="0" w:color="000000"/>
              <w:left w:val="single" w:sz="4" w:space="0" w:color="000000"/>
              <w:bottom w:val="single" w:sz="4" w:space="0" w:color="000000"/>
              <w:right w:val="single" w:sz="4" w:space="0" w:color="000000"/>
            </w:tcBorders>
          </w:tcPr>
          <w:p w14:paraId="689C6233" w14:textId="37FA9600" w:rsidR="00811033" w:rsidRPr="00B4326C" w:rsidRDefault="00811033" w:rsidP="00653358">
            <w:pPr>
              <w:jc w:val="center"/>
            </w:pPr>
            <w:r w:rsidRPr="00B4326C">
              <w:t>T-MEM-12</w:t>
            </w:r>
          </w:p>
        </w:tc>
        <w:tc>
          <w:tcPr>
            <w:tcW w:w="6454" w:type="dxa"/>
            <w:tcBorders>
              <w:top w:val="single" w:sz="4" w:space="0" w:color="000000"/>
              <w:left w:val="single" w:sz="4" w:space="0" w:color="000000"/>
              <w:bottom w:val="single" w:sz="4" w:space="0" w:color="000000"/>
              <w:right w:val="single" w:sz="4" w:space="0" w:color="000000"/>
            </w:tcBorders>
          </w:tcPr>
          <w:p w14:paraId="52702B79" w14:textId="12D705DD" w:rsidR="00811033" w:rsidRPr="00B4326C" w:rsidRDefault="00811033" w:rsidP="00C12323">
            <w:r w:rsidRPr="00B4326C">
              <w:t>Páginas previas y anexos.</w:t>
            </w:r>
          </w:p>
        </w:tc>
        <w:tc>
          <w:tcPr>
            <w:tcW w:w="815" w:type="dxa"/>
            <w:tcBorders>
              <w:top w:val="single" w:sz="4" w:space="0" w:color="000000"/>
              <w:left w:val="single" w:sz="4" w:space="0" w:color="000000"/>
              <w:bottom w:val="single" w:sz="4" w:space="0" w:color="000000"/>
              <w:right w:val="single" w:sz="4" w:space="0" w:color="000000"/>
            </w:tcBorders>
          </w:tcPr>
          <w:p w14:paraId="34409ED8" w14:textId="19D566BC" w:rsidR="00811033" w:rsidRPr="00B4326C" w:rsidRDefault="00264149" w:rsidP="00653358">
            <w:pPr>
              <w:jc w:val="center"/>
            </w:pPr>
            <w:r w:rsidRPr="00B4326C">
              <w:t>2</w:t>
            </w:r>
          </w:p>
        </w:tc>
      </w:tr>
      <w:tr w:rsidR="00811033" w:rsidRPr="00B4326C" w14:paraId="543B44C5" w14:textId="77777777" w:rsidTr="00653358">
        <w:trPr>
          <w:cantSplit/>
          <w:jc w:val="center"/>
        </w:trPr>
        <w:tc>
          <w:tcPr>
            <w:tcW w:w="1451" w:type="dxa"/>
            <w:tcBorders>
              <w:top w:val="single" w:sz="4" w:space="0" w:color="000000"/>
              <w:left w:val="single" w:sz="4" w:space="0" w:color="000000"/>
              <w:bottom w:val="single" w:sz="4" w:space="0" w:color="000000"/>
              <w:right w:val="single" w:sz="4" w:space="0" w:color="000000"/>
            </w:tcBorders>
          </w:tcPr>
          <w:p w14:paraId="11C57344" w14:textId="2D5C5529" w:rsidR="00270A44" w:rsidRPr="00B4326C" w:rsidRDefault="00270A44" w:rsidP="00653358">
            <w:pPr>
              <w:jc w:val="center"/>
              <w:rPr>
                <w:b/>
                <w:bCs/>
              </w:rPr>
            </w:pPr>
            <w:r w:rsidRPr="00B4326C">
              <w:rPr>
                <w:b/>
                <w:bCs/>
              </w:rPr>
              <w:t>TOTAL</w:t>
            </w:r>
          </w:p>
        </w:tc>
        <w:tc>
          <w:tcPr>
            <w:tcW w:w="6454" w:type="dxa"/>
            <w:tcBorders>
              <w:top w:val="single" w:sz="4" w:space="0" w:color="000000"/>
              <w:left w:val="single" w:sz="4" w:space="0" w:color="000000"/>
              <w:bottom w:val="single" w:sz="4" w:space="0" w:color="000000"/>
              <w:right w:val="single" w:sz="4" w:space="0" w:color="000000"/>
            </w:tcBorders>
          </w:tcPr>
          <w:p w14:paraId="5EE3A688" w14:textId="1A55CED6" w:rsidR="00270A44" w:rsidRPr="00B4326C" w:rsidRDefault="00270A44" w:rsidP="00C12323">
            <w:r w:rsidRPr="00B4326C">
              <w:t>Suma de las horas dedicadas a las tareas.</w:t>
            </w:r>
          </w:p>
        </w:tc>
        <w:tc>
          <w:tcPr>
            <w:tcW w:w="815" w:type="dxa"/>
            <w:tcBorders>
              <w:top w:val="single" w:sz="4" w:space="0" w:color="000000"/>
              <w:left w:val="single" w:sz="4" w:space="0" w:color="000000"/>
              <w:bottom w:val="single" w:sz="4" w:space="0" w:color="000000"/>
              <w:right w:val="single" w:sz="4" w:space="0" w:color="000000"/>
            </w:tcBorders>
          </w:tcPr>
          <w:p w14:paraId="5E789D66" w14:textId="306EE1B1" w:rsidR="00270A44" w:rsidRPr="00B4326C" w:rsidRDefault="00270A44" w:rsidP="00653358">
            <w:pPr>
              <w:jc w:val="center"/>
              <w:rPr>
                <w:b/>
                <w:bCs/>
              </w:rPr>
            </w:pPr>
            <w:r w:rsidRPr="00B4326C">
              <w:rPr>
                <w:b/>
                <w:bCs/>
              </w:rPr>
              <w:fldChar w:fldCharType="begin"/>
            </w:r>
            <w:r w:rsidRPr="00B4326C">
              <w:rPr>
                <w:b/>
                <w:bCs/>
              </w:rPr>
              <w:instrText xml:space="preserve"> =SUM(ABOVE) </w:instrText>
            </w:r>
            <w:r w:rsidRPr="00B4326C">
              <w:rPr>
                <w:b/>
                <w:bCs/>
              </w:rPr>
              <w:fldChar w:fldCharType="separate"/>
            </w:r>
            <w:r w:rsidR="000F3497" w:rsidRPr="00B4326C">
              <w:rPr>
                <w:b/>
                <w:bCs/>
              </w:rPr>
              <w:t>456</w:t>
            </w:r>
            <w:r w:rsidRPr="00B4326C">
              <w:rPr>
                <w:b/>
                <w:bCs/>
              </w:rPr>
              <w:fldChar w:fldCharType="end"/>
            </w:r>
          </w:p>
        </w:tc>
      </w:tr>
    </w:tbl>
    <w:p w14:paraId="0F5557D2" w14:textId="77777777" w:rsidR="00F62E69" w:rsidRPr="00B4326C" w:rsidRDefault="00F62E69" w:rsidP="00C12323"/>
    <w:p w14:paraId="64646E9E" w14:textId="1363F91E" w:rsidR="00811033" w:rsidRPr="00B4326C" w:rsidRDefault="00811033" w:rsidP="00C12323">
      <w:r w:rsidRPr="00B4326C">
        <w:t xml:space="preserve">A continuación, se muestra la figura 7.1, que contiene el diagrama de Gantt elaborado a partir de la información de la tabla 7.1 y las fechas estimadas en las que se ejecutó cada tarea. Como se puede observar, en este diagrama se divide el tiempo </w:t>
      </w:r>
      <w:r w:rsidR="0085523A" w:rsidRPr="00B4326C">
        <w:t>en semanas, donde a cada semana se le asigna el número de la semana correspondiente dentro su año.</w:t>
      </w:r>
    </w:p>
    <w:p w14:paraId="1544AFEA" w14:textId="18BCB7E8" w:rsidR="00F62E69" w:rsidRPr="00B4326C" w:rsidRDefault="00147631" w:rsidP="00C12323">
      <w:r w:rsidRPr="00B4326C">
        <w:rPr>
          <w:noProof/>
        </w:rPr>
        <w:drawing>
          <wp:inline distT="0" distB="0" distL="0" distR="0" wp14:anchorId="1AE7FA7A" wp14:editId="13F6CE47">
            <wp:extent cx="5400040" cy="3689985"/>
            <wp:effectExtent l="0" t="0" r="0" b="0"/>
            <wp:docPr id="459288344" name="Gráfic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288344" name="Gráfico 459288344"/>
                    <pic:cNvPicPr/>
                  </pic:nvPicPr>
                  <pic:blipFill>
                    <a:blip r:embed="rId40">
                      <a:extLst>
                        <a:ext uri="{28A0092B-C50C-407E-A947-70E740481C1C}">
                          <a14:useLocalDpi xmlns:a14="http://schemas.microsoft.com/office/drawing/2010/main" val="0"/>
                        </a:ext>
                        <a:ext uri="{96DAC541-7B7A-43D3-8B79-37D633B846F1}">
                          <asvg:svgBlip xmlns:asvg="http://schemas.microsoft.com/office/drawing/2016/SVG/main" r:embed="rId41"/>
                        </a:ext>
                      </a:extLst>
                    </a:blip>
                    <a:stretch>
                      <a:fillRect/>
                    </a:stretch>
                  </pic:blipFill>
                  <pic:spPr>
                    <a:xfrm>
                      <a:off x="0" y="0"/>
                      <a:ext cx="5400040" cy="3689985"/>
                    </a:xfrm>
                    <a:prstGeom prst="rect">
                      <a:avLst/>
                    </a:prstGeom>
                  </pic:spPr>
                </pic:pic>
              </a:graphicData>
            </a:graphic>
          </wp:inline>
        </w:drawing>
      </w:r>
    </w:p>
    <w:p w14:paraId="089C3881" w14:textId="2AC292F2" w:rsidR="00F62E69" w:rsidRPr="00B4326C" w:rsidRDefault="00F62E69" w:rsidP="00F62E69">
      <w:pPr>
        <w:pStyle w:val="TtuloFigura"/>
      </w:pPr>
      <w:bookmarkStart w:id="194" w:name="_Toc169177139"/>
      <w:r w:rsidRPr="00B4326C">
        <w:t>Fig. 7.1. Diagrama de Gantt del proyecto</w:t>
      </w:r>
      <w:bookmarkEnd w:id="194"/>
    </w:p>
    <w:p w14:paraId="7C368429" w14:textId="77777777" w:rsidR="00AA2BAC" w:rsidRPr="00B4326C" w:rsidRDefault="00AA2BAC" w:rsidP="00AA2BAC"/>
    <w:p w14:paraId="7924C4C5" w14:textId="77777777" w:rsidR="00147631" w:rsidRPr="00B4326C" w:rsidRDefault="00147631" w:rsidP="00AA2BAC">
      <w:r w:rsidRPr="00B4326C">
        <w:lastRenderedPageBreak/>
        <w:t xml:space="preserve">Como se puede observar en la figura 7.1, la ejecución del proyecto empezó a mediados de noviembre de 2023, finalizando con la entrega del proyecto el 13 de junio de 2024. Además, se puede apreciar el solapamiento de algunas tareas. Esto indica que las tareas se han ejecutado de forma paralela, como es con el caso de las tareas T-DEV-02 y T-DEV-03. Este solapamiento se debe a que, antes de haber terminado con la creación de las imágenes, se empezaron a implementar ciertas mecánicas en el prototipo, como el movimiento del jugador. </w:t>
      </w:r>
    </w:p>
    <w:p w14:paraId="194896E2" w14:textId="497B99BB" w:rsidR="00147631" w:rsidRPr="00B4326C" w:rsidRDefault="00147631" w:rsidP="00AA2BAC">
      <w:r w:rsidRPr="00B4326C">
        <w:t>Otro solapamiento ocurre entre las tareas T-DEV-03 y T-DEV-06 o entre T-DEV-05 y T-DEV-06. Esto se debe</w:t>
      </w:r>
      <w:r w:rsidR="0060269D" w:rsidRPr="00B4326C">
        <w:t xml:space="preserve"> a que esta última, que se corresponde con las pruebas y correcciones del prototipo y que se ejecutaron a la vez que se estaba finalizando esas partes. El solapamiento entre T-DEV-04 (flujo de escenas y diseño de la interfaz de usuario) y T-DEV-05 (implementación del multijugador) es debido a la relación entre ambas partes, ya que, para el modo multijugador, también hubo que tener en cuenta un flujo de escenas y hubo que desarrollar los menús correspondientes para la conexión de los jugadores a una sesión.</w:t>
      </w:r>
    </w:p>
    <w:p w14:paraId="46AEC2CC" w14:textId="312C9849" w:rsidR="0060269D" w:rsidRPr="00B4326C" w:rsidRDefault="0060269D" w:rsidP="00AA2BAC">
      <w:r w:rsidRPr="00B4326C">
        <w:t>El último solapamiento existente ocurre entre T-MEM-11 y T-MEM-12, debido a que ambas partes, que se corresponden a las revisiones y páginas previas, se realizaron en los últimos dos días antes de la entrega.</w:t>
      </w:r>
    </w:p>
    <w:p w14:paraId="66CEC4F1" w14:textId="31050D88" w:rsidR="0060269D" w:rsidRPr="00B4326C" w:rsidRDefault="0060269D" w:rsidP="00AA2BAC">
      <w:r w:rsidRPr="00B4326C">
        <w:t>Por último, hay que mencionar la tarea T-DEV-01, correspondiente con el aprendiza y refinamiento de conceptos relevantes al desarrollo del prototipo, algo que ha estado en constante evolución desde el inicio de la fase de desarrollo.</w:t>
      </w:r>
    </w:p>
    <w:p w14:paraId="7046C6BD" w14:textId="664339D1" w:rsidR="00447417" w:rsidRPr="00B4326C" w:rsidRDefault="00447417">
      <w:pPr>
        <w:jc w:val="left"/>
      </w:pPr>
      <w:r w:rsidRPr="00B4326C">
        <w:br w:type="page"/>
      </w:r>
    </w:p>
    <w:p w14:paraId="507E5D4C" w14:textId="53E04A79" w:rsidR="00F0107A" w:rsidRPr="00B4326C" w:rsidRDefault="00BE13BF">
      <w:pPr>
        <w:pStyle w:val="Captulo"/>
        <w:numPr>
          <w:ilvl w:val="0"/>
          <w:numId w:val="2"/>
        </w:numPr>
      </w:pPr>
      <w:bookmarkStart w:id="195" w:name="_Toc166609934"/>
      <w:bookmarkStart w:id="196" w:name="_Toc169177094"/>
      <w:r w:rsidRPr="00B4326C">
        <w:lastRenderedPageBreak/>
        <w:t xml:space="preserve">ENTORNO </w:t>
      </w:r>
      <w:bookmarkEnd w:id="195"/>
      <w:r w:rsidR="00E60E90" w:rsidRPr="00B4326C">
        <w:t>SOCIOECONÓMICO</w:t>
      </w:r>
      <w:bookmarkEnd w:id="196"/>
    </w:p>
    <w:p w14:paraId="39D76556" w14:textId="0D162890" w:rsidR="00F0107A" w:rsidRPr="00B4326C" w:rsidRDefault="00F0107A" w:rsidP="00F0107A">
      <w:r w:rsidRPr="00B4326C">
        <w:t>En este capítulo se realiza una presupuestación del proyecto, además de estudiar el impacto que tiene un proyecto de esta índole en la sociedad y economía.</w:t>
      </w:r>
    </w:p>
    <w:p w14:paraId="2C63026E" w14:textId="3955597A" w:rsidR="00B0708A" w:rsidRPr="00B4326C" w:rsidRDefault="00C575D1">
      <w:pPr>
        <w:pStyle w:val="Epgrafe"/>
        <w:numPr>
          <w:ilvl w:val="1"/>
          <w:numId w:val="2"/>
        </w:numPr>
      </w:pPr>
      <w:bookmarkStart w:id="197" w:name="_Toc166609935"/>
      <w:bookmarkStart w:id="198" w:name="_Toc169177095"/>
      <w:r w:rsidRPr="00B4326C">
        <w:t>Presupuesto</w:t>
      </w:r>
      <w:bookmarkEnd w:id="197"/>
      <w:bookmarkEnd w:id="198"/>
    </w:p>
    <w:p w14:paraId="0891B8FD" w14:textId="64291439" w:rsidR="00F0107A" w:rsidRPr="00B4326C" w:rsidRDefault="00F0107A" w:rsidP="00F0107A">
      <w:r w:rsidRPr="00B4326C">
        <w:t>Para la elaboración del presupuesto</w:t>
      </w:r>
      <w:r w:rsidR="008D292D" w:rsidRPr="00B4326C">
        <w:t>, se ha tenido en cuenta la duración total observada en el capítulo anterior.</w:t>
      </w:r>
      <w:r w:rsidR="00C6744B">
        <w:t xml:space="preserve"> El cálculo de los salarios se ha realizado en base a las horas dedicadas a cada una de las tareas</w:t>
      </w:r>
      <w:r w:rsidR="0018699D">
        <w:t>, asignando a cada puesto de trabajo las tareas que les corresponden, dependiendo de las funcionalidades que desempeñan dentro de una empresa</w:t>
      </w:r>
      <w:r w:rsidR="008D292D" w:rsidRPr="00B4326C">
        <w:t xml:space="preserve">. En el presupuesto, se han tenido en cuenta los costes del personal, hardware, software y gastos indirectos. </w:t>
      </w:r>
    </w:p>
    <w:p w14:paraId="0B938E6C" w14:textId="56CC340A" w:rsidR="008D292D" w:rsidRPr="00B4326C" w:rsidRDefault="00970168" w:rsidP="00F0107A">
      <w:r w:rsidRPr="00B4326C">
        <w:t>Como este presupuesto pretende simular la venta de un proyecto similar a</w:t>
      </w:r>
      <w:r w:rsidR="00594130" w:rsidRPr="00B4326C">
        <w:t>l desarrollado,</w:t>
      </w:r>
      <w:r w:rsidRPr="00B4326C">
        <w:t xml:space="preserve"> se incluyen adicionalmente los impuestos relevantes al territorio de España, además de un margen de beneficio del 10% y un riesgo del 15%.</w:t>
      </w:r>
    </w:p>
    <w:p w14:paraId="46974D5E" w14:textId="65B77184" w:rsidR="00594130" w:rsidRPr="00B4326C" w:rsidRDefault="00594130" w:rsidP="00F0107A">
      <w:r w:rsidRPr="00B4326C">
        <w:t>A continuación, se realiza un estudio de los salarios y posiciones de trabajo</w:t>
      </w:r>
      <w:r w:rsidR="00F42A86" w:rsidRPr="00B4326C">
        <w:t xml:space="preserve"> que serían necesarias para desarrollar este proyecto:</w:t>
      </w:r>
    </w:p>
    <w:p w14:paraId="54ABC1FE" w14:textId="0F79867F" w:rsidR="00594130" w:rsidRPr="00B4326C" w:rsidRDefault="00594130">
      <w:pPr>
        <w:pStyle w:val="Prrafodelista"/>
        <w:numPr>
          <w:ilvl w:val="0"/>
          <w:numId w:val="26"/>
        </w:numPr>
      </w:pPr>
      <w:r w:rsidRPr="00B4326C">
        <w:rPr>
          <w:u w:val="single"/>
        </w:rPr>
        <w:t>Jefe de proyecto/Ingeniero de software</w:t>
      </w:r>
      <w:r w:rsidRPr="00B4326C">
        <w:t>:</w:t>
      </w:r>
      <w:r w:rsidR="00C356EA" w:rsidRPr="00B4326C">
        <w:t xml:space="preserve"> se encarga de la coordinación del resto de integrantes, la elaboración de la documentación necesaria y el diseño general del proyecto. </w:t>
      </w:r>
    </w:p>
    <w:p w14:paraId="58D453F4" w14:textId="7007D4D8" w:rsidR="00594130" w:rsidRPr="00B4326C" w:rsidRDefault="00C356EA">
      <w:pPr>
        <w:pStyle w:val="Prrafodelista"/>
        <w:numPr>
          <w:ilvl w:val="0"/>
          <w:numId w:val="26"/>
        </w:numPr>
      </w:pPr>
      <w:r w:rsidRPr="00B4326C">
        <w:rPr>
          <w:u w:val="single"/>
        </w:rPr>
        <w:t>Diseñador gráfico</w:t>
      </w:r>
      <w:r w:rsidRPr="00B4326C">
        <w:t>: su labor es crear los recursos visuales que se emplearán en la aplicación, además del diseño de las interfaces de usuario.</w:t>
      </w:r>
    </w:p>
    <w:p w14:paraId="6A6C3A57" w14:textId="2F92A9FD" w:rsidR="00C356EA" w:rsidRPr="00B4326C" w:rsidRDefault="00C356EA">
      <w:pPr>
        <w:pStyle w:val="Prrafodelista"/>
        <w:numPr>
          <w:ilvl w:val="0"/>
          <w:numId w:val="26"/>
        </w:numPr>
      </w:pPr>
      <w:r w:rsidRPr="00B4326C">
        <w:rPr>
          <w:u w:val="single"/>
        </w:rPr>
        <w:t>Desarrollador/Programador</w:t>
      </w:r>
      <w:r w:rsidRPr="00B4326C">
        <w:t xml:space="preserve">: </w:t>
      </w:r>
      <w:r w:rsidR="002A067B" w:rsidRPr="00B4326C">
        <w:t>cumple las tareas de implementación del programa, además de la ejecución de las pruebas necesarias para la verificación de su funcionamiento.</w:t>
      </w:r>
    </w:p>
    <w:p w14:paraId="39E8E86B" w14:textId="7A56A063" w:rsidR="002A067B" w:rsidRPr="00B4326C" w:rsidRDefault="002A067B" w:rsidP="002A067B">
      <w:r w:rsidRPr="00B4326C">
        <w:t>Los salarios</w:t>
      </w:r>
      <w:r w:rsidR="00F42A86" w:rsidRPr="00B4326C">
        <w:t xml:space="preserve"> (brutos)</w:t>
      </w:r>
      <w:r w:rsidRPr="00B4326C">
        <w:t xml:space="preserve"> medios de estas posicione</w:t>
      </w:r>
      <w:r w:rsidR="00F42A86" w:rsidRPr="00B4326C">
        <w:t>s en España y en el año 2024</w:t>
      </w:r>
      <w:r w:rsidRPr="00B4326C">
        <w:t>, se pueden encontrar en la tabla 8.1.</w:t>
      </w:r>
      <w:r w:rsidR="00F42A86" w:rsidRPr="00B4326C">
        <w:t xml:space="preserve"> Todos estos datos se han obtenido de la fuente Talent.com </w:t>
      </w:r>
      <w:r w:rsidR="00F42A86" w:rsidRPr="00B4326C">
        <w:fldChar w:fldCharType="begin"/>
      </w:r>
      <w:r w:rsidR="00433FFE" w:rsidRPr="00B4326C">
        <w:instrText xml:space="preserve"> ADDIN ZOTERO_ITEM CSL_CITATION {"citationID":"jwsSlFMg","properties":{"formattedCitation":"[99]","plainCitation":"[99]","noteIndex":0},"citationItems":[{"id":221,"uris":["http://zotero.org/users/local/bjn5mCLu/items/WFPK2FTT"],"itemData":{"id":221,"type":"webpage","abstract":"Encuentra y compara miles de salarios en España. Talent.com te ayudará a tener una idea de cuál es el salario medio del 2024 según la profesión y la región.","container-title":"Talent.com","language":"es-es","title":"Salario en España - Salario Medio","URL":"https://es.talent.com/salary","accessed":{"date-parts":[["2024",6,8]]}}}],"schema":"https://github.com/citation-style-language/schema/raw/master/csl-citation.json"} </w:instrText>
      </w:r>
      <w:r w:rsidR="00F42A86" w:rsidRPr="00B4326C">
        <w:fldChar w:fldCharType="separate"/>
      </w:r>
      <w:r w:rsidR="00433FFE" w:rsidRPr="00B4326C">
        <w:t>[99]</w:t>
      </w:r>
      <w:r w:rsidR="00F42A86" w:rsidRPr="00B4326C">
        <w:fldChar w:fldCharType="end"/>
      </w:r>
      <w:r w:rsidR="00F42A86" w:rsidRPr="00B4326C">
        <w:t>.</w:t>
      </w:r>
    </w:p>
    <w:p w14:paraId="1D3A31E5" w14:textId="70C4014A" w:rsidR="002A067B" w:rsidRPr="00B4326C" w:rsidRDefault="002A067B" w:rsidP="002A067B">
      <w:pPr>
        <w:pStyle w:val="TtuloTablaING"/>
      </w:pPr>
      <w:bookmarkStart w:id="199" w:name="_Toc169177242"/>
      <w:r w:rsidRPr="00B4326C">
        <w:t>Tabla 8.1.</w:t>
      </w:r>
      <w:r w:rsidRPr="00B4326C">
        <w:br/>
        <w:t>Salario medio de las posiciones de trabajo</w:t>
      </w:r>
      <w:bookmarkEnd w:id="199"/>
    </w:p>
    <w:tbl>
      <w:tblPr>
        <w:tblStyle w:val="Tablaconcuadrcula"/>
        <w:tblW w:w="0" w:type="auto"/>
        <w:jc w:val="center"/>
        <w:tblLook w:val="04A0" w:firstRow="1" w:lastRow="0" w:firstColumn="1" w:lastColumn="0" w:noHBand="0" w:noVBand="1"/>
      </w:tblPr>
      <w:tblGrid>
        <w:gridCol w:w="2349"/>
        <w:gridCol w:w="2088"/>
        <w:gridCol w:w="2088"/>
        <w:gridCol w:w="2088"/>
      </w:tblGrid>
      <w:tr w:rsidR="00346B9F" w:rsidRPr="00B4326C" w14:paraId="1BD4057B" w14:textId="374F7F5F" w:rsidTr="00346B9F">
        <w:trPr>
          <w:jc w:val="center"/>
        </w:trPr>
        <w:tc>
          <w:tcPr>
            <w:tcW w:w="2349" w:type="dxa"/>
          </w:tcPr>
          <w:p w14:paraId="08C3D35F" w14:textId="1E56888E" w:rsidR="00346B9F" w:rsidRPr="00B4326C" w:rsidRDefault="00346B9F" w:rsidP="002A067B">
            <w:pPr>
              <w:rPr>
                <w:b/>
                <w:bCs/>
              </w:rPr>
            </w:pPr>
            <w:r w:rsidRPr="00B4326C">
              <w:rPr>
                <w:b/>
                <w:bCs/>
              </w:rPr>
              <w:t>Posición de trabajo</w:t>
            </w:r>
          </w:p>
        </w:tc>
        <w:tc>
          <w:tcPr>
            <w:tcW w:w="2088" w:type="dxa"/>
          </w:tcPr>
          <w:p w14:paraId="5B908740" w14:textId="1D531F5A" w:rsidR="00346B9F" w:rsidRPr="00B4326C" w:rsidRDefault="00346B9F" w:rsidP="002A067B">
            <w:pPr>
              <w:rPr>
                <w:b/>
                <w:bCs/>
              </w:rPr>
            </w:pPr>
            <w:r w:rsidRPr="00B4326C">
              <w:rPr>
                <w:b/>
                <w:bCs/>
              </w:rPr>
              <w:t>Tasa anual</w:t>
            </w:r>
          </w:p>
        </w:tc>
        <w:tc>
          <w:tcPr>
            <w:tcW w:w="2088" w:type="dxa"/>
          </w:tcPr>
          <w:p w14:paraId="52A194BD" w14:textId="33E55D4D" w:rsidR="00346B9F" w:rsidRPr="00B4326C" w:rsidRDefault="00346B9F" w:rsidP="002A067B">
            <w:pPr>
              <w:rPr>
                <w:b/>
                <w:bCs/>
              </w:rPr>
            </w:pPr>
            <w:r w:rsidRPr="00B4326C">
              <w:rPr>
                <w:b/>
                <w:bCs/>
              </w:rPr>
              <w:t>Tasa mensual</w:t>
            </w:r>
          </w:p>
        </w:tc>
        <w:tc>
          <w:tcPr>
            <w:tcW w:w="2088" w:type="dxa"/>
          </w:tcPr>
          <w:p w14:paraId="7FD62797" w14:textId="1F53C572" w:rsidR="00346B9F" w:rsidRPr="00B4326C" w:rsidRDefault="00346B9F" w:rsidP="002A067B">
            <w:pPr>
              <w:rPr>
                <w:b/>
                <w:bCs/>
              </w:rPr>
            </w:pPr>
            <w:r w:rsidRPr="00B4326C">
              <w:rPr>
                <w:b/>
                <w:bCs/>
              </w:rPr>
              <w:t>Tasa horaria</w:t>
            </w:r>
          </w:p>
        </w:tc>
      </w:tr>
      <w:tr w:rsidR="00346B9F" w:rsidRPr="00B4326C" w14:paraId="2E0AB685" w14:textId="55B9C204" w:rsidTr="00346B9F">
        <w:trPr>
          <w:jc w:val="center"/>
        </w:trPr>
        <w:tc>
          <w:tcPr>
            <w:tcW w:w="2349" w:type="dxa"/>
          </w:tcPr>
          <w:p w14:paraId="2FE30BF6" w14:textId="2AC928A4" w:rsidR="00346B9F" w:rsidRPr="00B4326C" w:rsidRDefault="00346B9F" w:rsidP="002A067B">
            <w:r w:rsidRPr="00B4326C">
              <w:t>Ingeniero de software</w:t>
            </w:r>
          </w:p>
        </w:tc>
        <w:tc>
          <w:tcPr>
            <w:tcW w:w="2088" w:type="dxa"/>
          </w:tcPr>
          <w:p w14:paraId="344EB2C3" w14:textId="45206469" w:rsidR="00346B9F" w:rsidRPr="00B4326C" w:rsidRDefault="00346B9F" w:rsidP="002A067B">
            <w:r w:rsidRPr="00B4326C">
              <w:t>35.000€</w:t>
            </w:r>
          </w:p>
        </w:tc>
        <w:tc>
          <w:tcPr>
            <w:tcW w:w="2088" w:type="dxa"/>
          </w:tcPr>
          <w:p w14:paraId="4A2CA6E0" w14:textId="23D0C46E" w:rsidR="00346B9F" w:rsidRPr="00B4326C" w:rsidRDefault="00346B9F" w:rsidP="002A067B">
            <w:r w:rsidRPr="00B4326C">
              <w:t>2.917€</w:t>
            </w:r>
          </w:p>
        </w:tc>
        <w:tc>
          <w:tcPr>
            <w:tcW w:w="2088" w:type="dxa"/>
          </w:tcPr>
          <w:p w14:paraId="5254FE86" w14:textId="4F2357C3" w:rsidR="00346B9F" w:rsidRPr="00B4326C" w:rsidRDefault="00346B9F" w:rsidP="002A067B">
            <w:r w:rsidRPr="00B4326C">
              <w:t>17,95€</w:t>
            </w:r>
          </w:p>
        </w:tc>
      </w:tr>
      <w:tr w:rsidR="00346B9F" w:rsidRPr="00B4326C" w14:paraId="58D80F66" w14:textId="77777777" w:rsidTr="00346B9F">
        <w:trPr>
          <w:jc w:val="center"/>
        </w:trPr>
        <w:tc>
          <w:tcPr>
            <w:tcW w:w="2349" w:type="dxa"/>
          </w:tcPr>
          <w:p w14:paraId="631770C6" w14:textId="331575E1" w:rsidR="00346B9F" w:rsidRPr="00B4326C" w:rsidRDefault="00346B9F" w:rsidP="002A067B">
            <w:r w:rsidRPr="00B4326C">
              <w:t>Diseñador gráfico</w:t>
            </w:r>
          </w:p>
        </w:tc>
        <w:tc>
          <w:tcPr>
            <w:tcW w:w="2088" w:type="dxa"/>
          </w:tcPr>
          <w:p w14:paraId="154E3B3E" w14:textId="4E42B255" w:rsidR="00346B9F" w:rsidRPr="00B4326C" w:rsidRDefault="00346B9F" w:rsidP="002A067B">
            <w:r w:rsidRPr="00B4326C">
              <w:t>20.500€</w:t>
            </w:r>
          </w:p>
        </w:tc>
        <w:tc>
          <w:tcPr>
            <w:tcW w:w="2088" w:type="dxa"/>
          </w:tcPr>
          <w:p w14:paraId="75436ECB" w14:textId="34856268" w:rsidR="00346B9F" w:rsidRPr="00B4326C" w:rsidRDefault="00346B9F" w:rsidP="002A067B">
            <w:r w:rsidRPr="00B4326C">
              <w:t>1.708€</w:t>
            </w:r>
          </w:p>
        </w:tc>
        <w:tc>
          <w:tcPr>
            <w:tcW w:w="2088" w:type="dxa"/>
          </w:tcPr>
          <w:p w14:paraId="36FE6792" w14:textId="5E9C5546" w:rsidR="00346B9F" w:rsidRPr="00B4326C" w:rsidRDefault="00346B9F" w:rsidP="002A067B">
            <w:r w:rsidRPr="00B4326C">
              <w:t>10,51€</w:t>
            </w:r>
          </w:p>
        </w:tc>
      </w:tr>
      <w:tr w:rsidR="00346B9F" w:rsidRPr="00B4326C" w14:paraId="7E128D11" w14:textId="77777777" w:rsidTr="00346B9F">
        <w:trPr>
          <w:jc w:val="center"/>
        </w:trPr>
        <w:tc>
          <w:tcPr>
            <w:tcW w:w="2349" w:type="dxa"/>
          </w:tcPr>
          <w:p w14:paraId="4FA64443" w14:textId="5BF3D294" w:rsidR="00346B9F" w:rsidRPr="00B4326C" w:rsidRDefault="00346B9F" w:rsidP="002A067B">
            <w:r w:rsidRPr="00B4326C">
              <w:t>Programador</w:t>
            </w:r>
          </w:p>
        </w:tc>
        <w:tc>
          <w:tcPr>
            <w:tcW w:w="2088" w:type="dxa"/>
          </w:tcPr>
          <w:p w14:paraId="3895AD16" w14:textId="75BA0918" w:rsidR="00346B9F" w:rsidRPr="00B4326C" w:rsidRDefault="00346B9F" w:rsidP="002A067B">
            <w:r w:rsidRPr="00B4326C">
              <w:t>28.500€</w:t>
            </w:r>
          </w:p>
        </w:tc>
        <w:tc>
          <w:tcPr>
            <w:tcW w:w="2088" w:type="dxa"/>
          </w:tcPr>
          <w:p w14:paraId="611DEA4D" w14:textId="7AAB877A" w:rsidR="00346B9F" w:rsidRPr="00B4326C" w:rsidRDefault="00346B9F" w:rsidP="002A067B">
            <w:r w:rsidRPr="00B4326C">
              <w:t>2.375€</w:t>
            </w:r>
          </w:p>
        </w:tc>
        <w:tc>
          <w:tcPr>
            <w:tcW w:w="2088" w:type="dxa"/>
          </w:tcPr>
          <w:p w14:paraId="53B2667C" w14:textId="14D2C636" w:rsidR="00346B9F" w:rsidRPr="00B4326C" w:rsidRDefault="00346B9F" w:rsidP="002A067B">
            <w:r w:rsidRPr="00B4326C">
              <w:t>14,62€</w:t>
            </w:r>
          </w:p>
        </w:tc>
      </w:tr>
    </w:tbl>
    <w:p w14:paraId="44C97B21" w14:textId="77777777" w:rsidR="00F42A86" w:rsidRPr="00B4326C" w:rsidRDefault="00F42A86" w:rsidP="002A067B"/>
    <w:p w14:paraId="336F8A2D" w14:textId="63F3094B" w:rsidR="00F42A86" w:rsidRPr="00B4326C" w:rsidRDefault="00F42A86" w:rsidP="002A067B">
      <w:r w:rsidRPr="00B4326C">
        <w:t xml:space="preserve">En la tabla 8.2 se detallan los costes asociados a los salarios del personal. </w:t>
      </w:r>
      <w:r w:rsidR="00346B9F" w:rsidRPr="00B4326C">
        <w:t>Es necesario señalar que el cálculo de estos importes se ha realizado en base a las horas invertidas en el proyecto, que se pueden encontrar en la tabla 7.1. Además, se considera que cada una de estas tareas puede ser ejecutada por una única persona. Asimismo, se detallan a continuación las tareas que ejecuta cada cargo:</w:t>
      </w:r>
    </w:p>
    <w:p w14:paraId="26FBEF49" w14:textId="56E0F6A8" w:rsidR="00346B9F" w:rsidRPr="00B4326C" w:rsidRDefault="00346B9F">
      <w:pPr>
        <w:pStyle w:val="Prrafodelista"/>
        <w:numPr>
          <w:ilvl w:val="0"/>
          <w:numId w:val="27"/>
        </w:numPr>
      </w:pPr>
      <w:r w:rsidRPr="00B4326C">
        <w:lastRenderedPageBreak/>
        <w:t>Ingeniero de software: todas las tareas asociadas al diseño (T-DIS-XX) y creación de la memoria (T-MEM-XX).</w:t>
      </w:r>
    </w:p>
    <w:p w14:paraId="73A2EADC" w14:textId="41D73FA7" w:rsidR="00346B9F" w:rsidRPr="00B4326C" w:rsidRDefault="00346B9F">
      <w:pPr>
        <w:pStyle w:val="Prrafodelista"/>
        <w:numPr>
          <w:ilvl w:val="0"/>
          <w:numId w:val="27"/>
        </w:numPr>
      </w:pPr>
      <w:r w:rsidRPr="00B4326C">
        <w:t>Diseñador gráfico: la tarea T-DEV-02, asociada a la creación de los gráficos del videojuego. Además, se incluye la mitad del tiempo de la tarea T-DEV-04, asociada a la interfaz de usuario.</w:t>
      </w:r>
    </w:p>
    <w:p w14:paraId="5AF3361C" w14:textId="6829130E" w:rsidR="00346B9F" w:rsidRPr="00B4326C" w:rsidRDefault="00346B9F">
      <w:pPr>
        <w:pStyle w:val="Prrafodelista"/>
        <w:numPr>
          <w:ilvl w:val="0"/>
          <w:numId w:val="27"/>
        </w:numPr>
      </w:pPr>
      <w:r w:rsidRPr="00B4326C">
        <w:t>Programador: todas las tareas relevantes al desarrollo (T-DEV-XX), a excepción de las ejecutadas por el diseñador gráfico.</w:t>
      </w:r>
    </w:p>
    <w:p w14:paraId="7C620A7C" w14:textId="0ADA8A0F" w:rsidR="008977BE" w:rsidRPr="00B4326C" w:rsidRDefault="008977BE" w:rsidP="008977BE">
      <w:pPr>
        <w:pStyle w:val="TtuloTablaING"/>
      </w:pPr>
      <w:bookmarkStart w:id="200" w:name="_Toc169177243"/>
      <w:r w:rsidRPr="00B4326C">
        <w:t>Tabla 8.2.</w:t>
      </w:r>
      <w:r w:rsidRPr="00B4326C">
        <w:br/>
        <w:t>Costes salariales del proyecto</w:t>
      </w:r>
      <w:bookmarkEnd w:id="200"/>
    </w:p>
    <w:tbl>
      <w:tblPr>
        <w:tblStyle w:val="Tablaconcuadrcula"/>
        <w:tblW w:w="0" w:type="auto"/>
        <w:jc w:val="center"/>
        <w:tblLook w:val="0420" w:firstRow="1" w:lastRow="0" w:firstColumn="0" w:lastColumn="0" w:noHBand="0" w:noVBand="1"/>
      </w:tblPr>
      <w:tblGrid>
        <w:gridCol w:w="2235"/>
        <w:gridCol w:w="2161"/>
        <w:gridCol w:w="2162"/>
        <w:gridCol w:w="2162"/>
      </w:tblGrid>
      <w:tr w:rsidR="00264149" w:rsidRPr="00B4326C" w14:paraId="0478B419" w14:textId="45675A94" w:rsidTr="00264149">
        <w:trPr>
          <w:cantSplit/>
          <w:jc w:val="center"/>
        </w:trPr>
        <w:tc>
          <w:tcPr>
            <w:tcW w:w="2235" w:type="dxa"/>
          </w:tcPr>
          <w:p w14:paraId="44CCEF69" w14:textId="1F311EBC" w:rsidR="00264149" w:rsidRPr="00B4326C" w:rsidRDefault="00264149" w:rsidP="00346B9F">
            <w:pPr>
              <w:rPr>
                <w:b/>
                <w:bCs/>
              </w:rPr>
            </w:pPr>
            <w:r w:rsidRPr="00B4326C">
              <w:rPr>
                <w:b/>
                <w:bCs/>
              </w:rPr>
              <w:t>Puesto de trabajo</w:t>
            </w:r>
          </w:p>
        </w:tc>
        <w:tc>
          <w:tcPr>
            <w:tcW w:w="2161" w:type="dxa"/>
          </w:tcPr>
          <w:p w14:paraId="05096EE8" w14:textId="7CDF1934" w:rsidR="00264149" w:rsidRPr="00B4326C" w:rsidRDefault="00264149" w:rsidP="00346B9F">
            <w:pPr>
              <w:rPr>
                <w:b/>
                <w:bCs/>
              </w:rPr>
            </w:pPr>
            <w:r w:rsidRPr="00B4326C">
              <w:rPr>
                <w:b/>
                <w:bCs/>
              </w:rPr>
              <w:t>Horas dedicadas</w:t>
            </w:r>
          </w:p>
        </w:tc>
        <w:tc>
          <w:tcPr>
            <w:tcW w:w="2162" w:type="dxa"/>
          </w:tcPr>
          <w:p w14:paraId="55F07300" w14:textId="3A3BA081" w:rsidR="00264149" w:rsidRPr="00B4326C" w:rsidRDefault="00264149" w:rsidP="00346B9F">
            <w:pPr>
              <w:rPr>
                <w:b/>
                <w:bCs/>
              </w:rPr>
            </w:pPr>
            <w:r w:rsidRPr="00B4326C">
              <w:rPr>
                <w:b/>
                <w:bCs/>
              </w:rPr>
              <w:t>Tasa horaria</w:t>
            </w:r>
          </w:p>
        </w:tc>
        <w:tc>
          <w:tcPr>
            <w:tcW w:w="2162" w:type="dxa"/>
          </w:tcPr>
          <w:p w14:paraId="290ABE40" w14:textId="3165F079" w:rsidR="00264149" w:rsidRPr="00B4326C" w:rsidRDefault="00264149" w:rsidP="00346B9F">
            <w:pPr>
              <w:rPr>
                <w:b/>
                <w:bCs/>
              </w:rPr>
            </w:pPr>
            <w:r w:rsidRPr="00B4326C">
              <w:rPr>
                <w:b/>
                <w:bCs/>
              </w:rPr>
              <w:t>Coste total</w:t>
            </w:r>
          </w:p>
        </w:tc>
      </w:tr>
      <w:tr w:rsidR="00264149" w:rsidRPr="00B4326C" w14:paraId="68965692" w14:textId="77777777" w:rsidTr="00264149">
        <w:trPr>
          <w:cantSplit/>
          <w:jc w:val="center"/>
        </w:trPr>
        <w:tc>
          <w:tcPr>
            <w:tcW w:w="2235" w:type="dxa"/>
          </w:tcPr>
          <w:p w14:paraId="4B52F84E" w14:textId="039CEFC5" w:rsidR="00264149" w:rsidRPr="00B4326C" w:rsidRDefault="00264149" w:rsidP="00346B9F">
            <w:r w:rsidRPr="00B4326C">
              <w:t>Ingeniero de software</w:t>
            </w:r>
          </w:p>
        </w:tc>
        <w:tc>
          <w:tcPr>
            <w:tcW w:w="2161" w:type="dxa"/>
          </w:tcPr>
          <w:p w14:paraId="490C9F41" w14:textId="4B1FF2E3" w:rsidR="00264149" w:rsidRPr="00B4326C" w:rsidRDefault="00264149" w:rsidP="00346B9F">
            <w:r w:rsidRPr="00B4326C">
              <w:t>140 horas</w:t>
            </w:r>
          </w:p>
        </w:tc>
        <w:tc>
          <w:tcPr>
            <w:tcW w:w="2162" w:type="dxa"/>
          </w:tcPr>
          <w:p w14:paraId="04464F11" w14:textId="633384D0" w:rsidR="00264149" w:rsidRPr="00B4326C" w:rsidRDefault="00264149" w:rsidP="00346B9F">
            <w:r w:rsidRPr="00B4326C">
              <w:t>17,95€/hora</w:t>
            </w:r>
          </w:p>
        </w:tc>
        <w:tc>
          <w:tcPr>
            <w:tcW w:w="2162" w:type="dxa"/>
          </w:tcPr>
          <w:p w14:paraId="1853F979" w14:textId="2C6508C3" w:rsidR="00264149" w:rsidRPr="00B4326C" w:rsidRDefault="00264149" w:rsidP="00346B9F">
            <w:r w:rsidRPr="00B4326C">
              <w:t>1.113€</w:t>
            </w:r>
          </w:p>
        </w:tc>
      </w:tr>
      <w:tr w:rsidR="00264149" w:rsidRPr="00B4326C" w14:paraId="0F733636" w14:textId="77777777" w:rsidTr="00264149">
        <w:trPr>
          <w:cantSplit/>
          <w:jc w:val="center"/>
        </w:trPr>
        <w:tc>
          <w:tcPr>
            <w:tcW w:w="2235" w:type="dxa"/>
          </w:tcPr>
          <w:p w14:paraId="5426164A" w14:textId="103EA17F" w:rsidR="00264149" w:rsidRPr="00B4326C" w:rsidRDefault="00264149" w:rsidP="00346B9F">
            <w:r w:rsidRPr="00B4326C">
              <w:t>Diseñador gráfico</w:t>
            </w:r>
          </w:p>
        </w:tc>
        <w:tc>
          <w:tcPr>
            <w:tcW w:w="2161" w:type="dxa"/>
          </w:tcPr>
          <w:p w14:paraId="543209B2" w14:textId="2F07F2F1" w:rsidR="00264149" w:rsidRPr="00B4326C" w:rsidRDefault="00264149" w:rsidP="00346B9F">
            <w:r w:rsidRPr="00B4326C">
              <w:t>48 horas</w:t>
            </w:r>
          </w:p>
        </w:tc>
        <w:tc>
          <w:tcPr>
            <w:tcW w:w="2162" w:type="dxa"/>
          </w:tcPr>
          <w:p w14:paraId="1EAAD253" w14:textId="24751196" w:rsidR="00264149" w:rsidRPr="00B4326C" w:rsidRDefault="00264149" w:rsidP="00346B9F">
            <w:r w:rsidRPr="00B4326C">
              <w:t>10,51€/hora</w:t>
            </w:r>
          </w:p>
        </w:tc>
        <w:tc>
          <w:tcPr>
            <w:tcW w:w="2162" w:type="dxa"/>
          </w:tcPr>
          <w:p w14:paraId="1A5379C5" w14:textId="42C51664" w:rsidR="00264149" w:rsidRPr="00B4326C" w:rsidRDefault="00264149" w:rsidP="00346B9F">
            <w:r w:rsidRPr="00B4326C">
              <w:t>504,48€</w:t>
            </w:r>
          </w:p>
        </w:tc>
      </w:tr>
      <w:tr w:rsidR="00264149" w:rsidRPr="00B4326C" w14:paraId="6A53C33F" w14:textId="77777777" w:rsidTr="00264149">
        <w:trPr>
          <w:cantSplit/>
          <w:jc w:val="center"/>
        </w:trPr>
        <w:tc>
          <w:tcPr>
            <w:tcW w:w="2235" w:type="dxa"/>
          </w:tcPr>
          <w:p w14:paraId="1561C780" w14:textId="474DD0A5" w:rsidR="00264149" w:rsidRPr="00B4326C" w:rsidRDefault="00264149" w:rsidP="00346B9F">
            <w:r w:rsidRPr="00B4326C">
              <w:t>Programador</w:t>
            </w:r>
          </w:p>
        </w:tc>
        <w:tc>
          <w:tcPr>
            <w:tcW w:w="2161" w:type="dxa"/>
          </w:tcPr>
          <w:p w14:paraId="632F4720" w14:textId="0E3CB442" w:rsidR="00264149" w:rsidRPr="00B4326C" w:rsidRDefault="00264149" w:rsidP="00346B9F">
            <w:r w:rsidRPr="00B4326C">
              <w:t>2</w:t>
            </w:r>
            <w:r w:rsidR="000F3497" w:rsidRPr="00B4326C">
              <w:t>6</w:t>
            </w:r>
            <w:r w:rsidRPr="00B4326C">
              <w:t>8 horas</w:t>
            </w:r>
          </w:p>
        </w:tc>
        <w:tc>
          <w:tcPr>
            <w:tcW w:w="2162" w:type="dxa"/>
          </w:tcPr>
          <w:p w14:paraId="27C8775C" w14:textId="2EC935BA" w:rsidR="00264149" w:rsidRPr="00B4326C" w:rsidRDefault="00264149" w:rsidP="00346B9F">
            <w:r w:rsidRPr="00B4326C">
              <w:t>14,62€/hora</w:t>
            </w:r>
          </w:p>
        </w:tc>
        <w:tc>
          <w:tcPr>
            <w:tcW w:w="2162" w:type="dxa"/>
          </w:tcPr>
          <w:p w14:paraId="5097CB01" w14:textId="74852B33" w:rsidR="00264149" w:rsidRPr="00B4326C" w:rsidRDefault="00264149" w:rsidP="00346B9F">
            <w:r w:rsidRPr="00B4326C">
              <w:t>3.</w:t>
            </w:r>
            <w:r w:rsidR="000F3497" w:rsidRPr="00B4326C">
              <w:t>918,16</w:t>
            </w:r>
            <w:r w:rsidRPr="00B4326C">
              <w:t>€</w:t>
            </w:r>
          </w:p>
        </w:tc>
      </w:tr>
      <w:tr w:rsidR="00264149" w:rsidRPr="00B4326C" w14:paraId="184DD14E" w14:textId="77777777" w:rsidTr="00264149">
        <w:trPr>
          <w:cantSplit/>
          <w:jc w:val="center"/>
        </w:trPr>
        <w:tc>
          <w:tcPr>
            <w:tcW w:w="2235" w:type="dxa"/>
          </w:tcPr>
          <w:p w14:paraId="5674BAC4" w14:textId="39254BA8" w:rsidR="00264149" w:rsidRPr="00B4326C" w:rsidRDefault="00264149" w:rsidP="00346B9F">
            <w:pPr>
              <w:rPr>
                <w:b/>
                <w:bCs/>
              </w:rPr>
            </w:pPr>
            <w:r w:rsidRPr="00B4326C">
              <w:rPr>
                <w:b/>
                <w:bCs/>
              </w:rPr>
              <w:t>TOTAL</w:t>
            </w:r>
          </w:p>
        </w:tc>
        <w:tc>
          <w:tcPr>
            <w:tcW w:w="2161" w:type="dxa"/>
          </w:tcPr>
          <w:p w14:paraId="572DCD70" w14:textId="1ABFBAFC" w:rsidR="00264149" w:rsidRPr="00B4326C" w:rsidRDefault="00264149" w:rsidP="00346B9F">
            <w:pPr>
              <w:rPr>
                <w:b/>
                <w:bCs/>
              </w:rPr>
            </w:pPr>
            <w:r w:rsidRPr="00B4326C">
              <w:rPr>
                <w:b/>
                <w:bCs/>
              </w:rPr>
              <w:t>4</w:t>
            </w:r>
            <w:r w:rsidR="000F3497" w:rsidRPr="00B4326C">
              <w:rPr>
                <w:b/>
                <w:bCs/>
              </w:rPr>
              <w:t>5</w:t>
            </w:r>
            <w:r w:rsidRPr="00B4326C">
              <w:rPr>
                <w:b/>
                <w:bCs/>
              </w:rPr>
              <w:t>6 horas</w:t>
            </w:r>
          </w:p>
        </w:tc>
        <w:tc>
          <w:tcPr>
            <w:tcW w:w="2162" w:type="dxa"/>
          </w:tcPr>
          <w:p w14:paraId="132F3288" w14:textId="2173E27B" w:rsidR="00264149" w:rsidRPr="00B4326C" w:rsidRDefault="00264149" w:rsidP="00264149">
            <w:pPr>
              <w:rPr>
                <w:b/>
                <w:bCs/>
              </w:rPr>
            </w:pPr>
            <w:r w:rsidRPr="00B4326C">
              <w:rPr>
                <w:b/>
                <w:bCs/>
              </w:rPr>
              <w:t>-</w:t>
            </w:r>
          </w:p>
        </w:tc>
        <w:tc>
          <w:tcPr>
            <w:tcW w:w="2162" w:type="dxa"/>
          </w:tcPr>
          <w:p w14:paraId="14B25404" w14:textId="5011FB75" w:rsidR="00264149" w:rsidRPr="00B4326C" w:rsidRDefault="000F3497" w:rsidP="00346B9F">
            <w:pPr>
              <w:rPr>
                <w:b/>
                <w:bCs/>
              </w:rPr>
            </w:pPr>
            <w:r w:rsidRPr="00B4326C">
              <w:rPr>
                <w:b/>
                <w:bCs/>
              </w:rPr>
              <w:t>5.535,64</w:t>
            </w:r>
            <w:r w:rsidR="008977BE" w:rsidRPr="00B4326C">
              <w:rPr>
                <w:b/>
                <w:bCs/>
              </w:rPr>
              <w:t>€</w:t>
            </w:r>
          </w:p>
        </w:tc>
      </w:tr>
    </w:tbl>
    <w:p w14:paraId="718BD6DA" w14:textId="77777777" w:rsidR="00346B9F" w:rsidRPr="00B4326C" w:rsidRDefault="00346B9F" w:rsidP="00346B9F"/>
    <w:p w14:paraId="7DF0D803" w14:textId="5577330E" w:rsidR="008977BE" w:rsidRPr="00B4326C" w:rsidRDefault="008977BE" w:rsidP="00346B9F">
      <w:r w:rsidRPr="00B4326C">
        <w:t xml:space="preserve">Una vez hallados los costes pertinentes al personal, se calculan los costes materiales del proyecto. Dado que el proyecto se puede desarrollar con la licencia Unity Personal, no se incluyen los gastos asociados a la </w:t>
      </w:r>
      <w:r w:rsidR="00C870D2" w:rsidRPr="00B4326C">
        <w:t>licencia de Unity Pro. No obstante, si el proyecto se comercializase y superase los 100.000€ en ingresos anuales, sería necesario realizar un nuevo presupuesto incluyendo los costes asociados a esta licencia y los servicios asociados a Unity Gaming Services. En la tabla 8.3, se muestra el desglose en costes materiales.</w:t>
      </w:r>
    </w:p>
    <w:p w14:paraId="2FEECE97" w14:textId="537C0746" w:rsidR="00C870D2" w:rsidRPr="00B4326C" w:rsidRDefault="00C870D2" w:rsidP="00C870D2">
      <w:pPr>
        <w:pStyle w:val="TtuloTablaING"/>
      </w:pPr>
      <w:bookmarkStart w:id="201" w:name="_Toc169177244"/>
      <w:r w:rsidRPr="00B4326C">
        <w:t>Tabla 8.3.</w:t>
      </w:r>
      <w:r w:rsidRPr="00B4326C">
        <w:br/>
        <w:t>Desglose de los costes materiales</w:t>
      </w:r>
      <w:bookmarkEnd w:id="201"/>
    </w:p>
    <w:tbl>
      <w:tblPr>
        <w:tblStyle w:val="Tablaconcuadrcula"/>
        <w:tblW w:w="0" w:type="auto"/>
        <w:jc w:val="center"/>
        <w:tblLook w:val="04A0" w:firstRow="1" w:lastRow="0" w:firstColumn="1" w:lastColumn="0" w:noHBand="0" w:noVBand="1"/>
      </w:tblPr>
      <w:tblGrid>
        <w:gridCol w:w="2180"/>
        <w:gridCol w:w="2180"/>
        <w:gridCol w:w="2180"/>
        <w:gridCol w:w="2180"/>
      </w:tblGrid>
      <w:tr w:rsidR="00C870D2" w:rsidRPr="00B4326C" w14:paraId="4EF7291F" w14:textId="0DC74E31" w:rsidTr="00C870D2">
        <w:trPr>
          <w:cantSplit/>
          <w:jc w:val="center"/>
        </w:trPr>
        <w:tc>
          <w:tcPr>
            <w:tcW w:w="2180" w:type="dxa"/>
          </w:tcPr>
          <w:p w14:paraId="049FD3DC" w14:textId="53276D2C" w:rsidR="00C870D2" w:rsidRPr="00B4326C" w:rsidRDefault="00C870D2" w:rsidP="00C870D2">
            <w:pPr>
              <w:rPr>
                <w:b/>
                <w:bCs/>
              </w:rPr>
            </w:pPr>
            <w:r w:rsidRPr="00B4326C">
              <w:rPr>
                <w:b/>
                <w:bCs/>
              </w:rPr>
              <w:t>Material</w:t>
            </w:r>
          </w:p>
        </w:tc>
        <w:tc>
          <w:tcPr>
            <w:tcW w:w="2180" w:type="dxa"/>
          </w:tcPr>
          <w:p w14:paraId="028F4FDB" w14:textId="2D0C9C44" w:rsidR="00C870D2" w:rsidRPr="00B4326C" w:rsidRDefault="00C870D2" w:rsidP="00C870D2">
            <w:pPr>
              <w:rPr>
                <w:b/>
                <w:bCs/>
              </w:rPr>
            </w:pPr>
            <w:r w:rsidRPr="00B4326C">
              <w:rPr>
                <w:b/>
                <w:bCs/>
              </w:rPr>
              <w:t>Precio</w:t>
            </w:r>
          </w:p>
        </w:tc>
        <w:tc>
          <w:tcPr>
            <w:tcW w:w="2180" w:type="dxa"/>
          </w:tcPr>
          <w:p w14:paraId="06ABA2EE" w14:textId="5421647E" w:rsidR="00C870D2" w:rsidRPr="00B4326C" w:rsidRDefault="00C870D2" w:rsidP="00C870D2">
            <w:pPr>
              <w:rPr>
                <w:b/>
                <w:bCs/>
              </w:rPr>
            </w:pPr>
            <w:r w:rsidRPr="00B4326C">
              <w:rPr>
                <w:b/>
                <w:bCs/>
              </w:rPr>
              <w:t>Unidades</w:t>
            </w:r>
          </w:p>
        </w:tc>
        <w:tc>
          <w:tcPr>
            <w:tcW w:w="2180" w:type="dxa"/>
          </w:tcPr>
          <w:p w14:paraId="320F701D" w14:textId="756AA79F" w:rsidR="00C870D2" w:rsidRPr="00B4326C" w:rsidRDefault="00C870D2" w:rsidP="00C870D2">
            <w:pPr>
              <w:rPr>
                <w:b/>
                <w:bCs/>
              </w:rPr>
            </w:pPr>
            <w:r w:rsidRPr="00B4326C">
              <w:rPr>
                <w:b/>
                <w:bCs/>
              </w:rPr>
              <w:t>Coste total</w:t>
            </w:r>
          </w:p>
        </w:tc>
      </w:tr>
      <w:tr w:rsidR="00C870D2" w:rsidRPr="00B4326C" w14:paraId="13537BCD" w14:textId="154CD8DC" w:rsidTr="00C870D2">
        <w:trPr>
          <w:cantSplit/>
          <w:jc w:val="center"/>
        </w:trPr>
        <w:tc>
          <w:tcPr>
            <w:tcW w:w="2180" w:type="dxa"/>
          </w:tcPr>
          <w:p w14:paraId="7AF17CAD" w14:textId="3E5496F8" w:rsidR="00C870D2" w:rsidRPr="00B4326C" w:rsidRDefault="00C870D2" w:rsidP="00C870D2">
            <w:r w:rsidRPr="00B4326C">
              <w:t>PC</w:t>
            </w:r>
            <w:r w:rsidR="00781057" w:rsidRPr="00B4326C">
              <w:t xml:space="preserve"> </w:t>
            </w:r>
            <w:r w:rsidR="00781057" w:rsidRPr="00B4326C">
              <w:fldChar w:fldCharType="begin"/>
            </w:r>
            <w:r w:rsidR="00433FFE" w:rsidRPr="00B4326C">
              <w:instrText xml:space="preserve"> ADDIN ZOTERO_ITEM CSL_CITATION {"citationID":"VKQRUVZk","properties":{"formattedCitation":"[100]","plainCitation":"[100]","noteIndex":0},"citationItems":[{"id":225,"uris":["http://zotero.org/users/local/bjn5mCLu/items/7HJ9A6E6"],"itemData":{"id":225,"type":"webpage","title":"PcCom Lite Intel Core i5-11400F / 16GB / 1TB SSD / RTX 3050 Negro | PcComponentes.com","URL":"https://www.pccomponentes.com/pccom-lite-intel-core-i5-11400f-16gb-1tb-ssd-rtx-3050-negro","accessed":{"date-parts":[["2024",6,8]]}}}],"schema":"https://github.com/citation-style-language/schema/raw/master/csl-citation.json"} </w:instrText>
            </w:r>
            <w:r w:rsidR="00781057" w:rsidRPr="00B4326C">
              <w:fldChar w:fldCharType="separate"/>
            </w:r>
            <w:r w:rsidR="00433FFE" w:rsidRPr="00B4326C">
              <w:t>[100]</w:t>
            </w:r>
            <w:r w:rsidR="00781057" w:rsidRPr="00B4326C">
              <w:fldChar w:fldCharType="end"/>
            </w:r>
          </w:p>
        </w:tc>
        <w:tc>
          <w:tcPr>
            <w:tcW w:w="2180" w:type="dxa"/>
          </w:tcPr>
          <w:p w14:paraId="1D48F7B4" w14:textId="73B81E12" w:rsidR="00C870D2" w:rsidRPr="00B4326C" w:rsidRDefault="00781057" w:rsidP="00C870D2">
            <w:r w:rsidRPr="00B4326C">
              <w:t>689</w:t>
            </w:r>
            <w:r w:rsidR="00C870D2" w:rsidRPr="00B4326C">
              <w:t>€</w:t>
            </w:r>
            <w:r w:rsidR="00691DA0" w:rsidRPr="00B4326C">
              <w:t>/unidad</w:t>
            </w:r>
          </w:p>
        </w:tc>
        <w:tc>
          <w:tcPr>
            <w:tcW w:w="2180" w:type="dxa"/>
          </w:tcPr>
          <w:p w14:paraId="7D98E514" w14:textId="6C799E8D" w:rsidR="00C870D2" w:rsidRPr="00B4326C" w:rsidRDefault="00C728C4" w:rsidP="00C870D2">
            <w:r w:rsidRPr="00B4326C">
              <w:t>3</w:t>
            </w:r>
          </w:p>
        </w:tc>
        <w:tc>
          <w:tcPr>
            <w:tcW w:w="2180" w:type="dxa"/>
          </w:tcPr>
          <w:p w14:paraId="40283EF9" w14:textId="0B67FEB8" w:rsidR="00C870D2" w:rsidRPr="00B4326C" w:rsidRDefault="00781057" w:rsidP="00C870D2">
            <w:r w:rsidRPr="00B4326C">
              <w:t>2.067</w:t>
            </w:r>
            <w:r w:rsidR="00C870D2" w:rsidRPr="00B4326C">
              <w:t>€</w:t>
            </w:r>
          </w:p>
        </w:tc>
      </w:tr>
      <w:tr w:rsidR="00C870D2" w:rsidRPr="00B4326C" w14:paraId="42C31A98" w14:textId="77777777" w:rsidTr="00C870D2">
        <w:trPr>
          <w:cantSplit/>
          <w:jc w:val="center"/>
        </w:trPr>
        <w:tc>
          <w:tcPr>
            <w:tcW w:w="2180" w:type="dxa"/>
          </w:tcPr>
          <w:p w14:paraId="2A505329" w14:textId="5A4F1DC7" w:rsidR="00C870D2" w:rsidRPr="00B4326C" w:rsidRDefault="00C728C4" w:rsidP="00C870D2">
            <w:r w:rsidRPr="00B4326C">
              <w:t>Microsoft 365</w:t>
            </w:r>
            <w:r w:rsidR="00781057" w:rsidRPr="00B4326C">
              <w:t xml:space="preserve"> Empresa Estándar </w:t>
            </w:r>
            <w:r w:rsidR="00781057" w:rsidRPr="00B4326C">
              <w:fldChar w:fldCharType="begin"/>
            </w:r>
            <w:r w:rsidR="00433FFE" w:rsidRPr="00B4326C">
              <w:instrText xml:space="preserve"> ADDIN ZOTERO_ITEM CSL_CITATION {"citationID":"xWDwhJDV","properties":{"formattedCitation":"[101]","plainCitation":"[101]","noteIndex":0},"citationItems":[{"id":223,"uris":["http://zotero.org/users/local/bjn5mCLu/items/BF8GX8HR"],"itemData":{"id":223,"type":"webpage","abstract":"Microsoft 365 es la nube de productividad diseñada para ayudarte a administrar tu negocio. Encuentra el plan de Microsoft 365 adecuado para tu negocio y empieza gratis.","language":"es-ES","title":"Comparar planes y precios de Microsoft 365 para empresas | Microsoft 365","URL":"https://www.microsoft.com/es-es/microsoft-365/business/compare-all-microsoft-365-business-products","accessed":{"date-parts":[["2024",6,8]]}}}],"schema":"https://github.com/citation-style-language/schema/raw/master/csl-citation.json"} </w:instrText>
            </w:r>
            <w:r w:rsidR="00781057" w:rsidRPr="00B4326C">
              <w:fldChar w:fldCharType="separate"/>
            </w:r>
            <w:r w:rsidR="00433FFE" w:rsidRPr="00B4326C">
              <w:t>[101]</w:t>
            </w:r>
            <w:r w:rsidR="00781057" w:rsidRPr="00B4326C">
              <w:fldChar w:fldCharType="end"/>
            </w:r>
          </w:p>
        </w:tc>
        <w:tc>
          <w:tcPr>
            <w:tcW w:w="2180" w:type="dxa"/>
          </w:tcPr>
          <w:p w14:paraId="6693031D" w14:textId="6A593278" w:rsidR="00C870D2" w:rsidRPr="00B4326C" w:rsidRDefault="00C728C4" w:rsidP="00C870D2">
            <w:r w:rsidRPr="00B4326C">
              <w:t>14,04€/usuario</w:t>
            </w:r>
            <w:r w:rsidR="00781057" w:rsidRPr="00B4326C">
              <w:t>/</w:t>
            </w:r>
            <w:r w:rsidRPr="00B4326C">
              <w:t>mes</w:t>
            </w:r>
          </w:p>
        </w:tc>
        <w:tc>
          <w:tcPr>
            <w:tcW w:w="2180" w:type="dxa"/>
          </w:tcPr>
          <w:p w14:paraId="30EB6AB8" w14:textId="6B8B5BE8" w:rsidR="00C870D2" w:rsidRPr="00B4326C" w:rsidRDefault="00C728C4" w:rsidP="00C870D2">
            <w:r w:rsidRPr="00B4326C">
              <w:t>24</w:t>
            </w:r>
          </w:p>
        </w:tc>
        <w:tc>
          <w:tcPr>
            <w:tcW w:w="2180" w:type="dxa"/>
          </w:tcPr>
          <w:p w14:paraId="5269DFFF" w14:textId="779B9413" w:rsidR="00C870D2" w:rsidRPr="00B4326C" w:rsidRDefault="00781057" w:rsidP="00C870D2">
            <w:r w:rsidRPr="00B4326C">
              <w:t>336,96€</w:t>
            </w:r>
          </w:p>
        </w:tc>
      </w:tr>
      <w:tr w:rsidR="00781057" w:rsidRPr="00B4326C" w14:paraId="028D1171" w14:textId="77777777" w:rsidTr="00C870D2">
        <w:trPr>
          <w:cantSplit/>
          <w:jc w:val="center"/>
        </w:trPr>
        <w:tc>
          <w:tcPr>
            <w:tcW w:w="2180" w:type="dxa"/>
          </w:tcPr>
          <w:p w14:paraId="2B4F1556" w14:textId="22E245AD" w:rsidR="00781057" w:rsidRPr="00B4326C" w:rsidRDefault="00781057" w:rsidP="00C870D2">
            <w:pPr>
              <w:rPr>
                <w:b/>
                <w:bCs/>
              </w:rPr>
            </w:pPr>
            <w:r w:rsidRPr="00B4326C">
              <w:rPr>
                <w:b/>
                <w:bCs/>
              </w:rPr>
              <w:t>TOTAL</w:t>
            </w:r>
          </w:p>
        </w:tc>
        <w:tc>
          <w:tcPr>
            <w:tcW w:w="2180" w:type="dxa"/>
          </w:tcPr>
          <w:p w14:paraId="13F2492E" w14:textId="5D97D417" w:rsidR="00781057" w:rsidRPr="00B4326C" w:rsidRDefault="00781057" w:rsidP="00C870D2">
            <w:pPr>
              <w:rPr>
                <w:b/>
                <w:bCs/>
              </w:rPr>
            </w:pPr>
            <w:r w:rsidRPr="00B4326C">
              <w:rPr>
                <w:b/>
                <w:bCs/>
              </w:rPr>
              <w:t>-</w:t>
            </w:r>
          </w:p>
        </w:tc>
        <w:tc>
          <w:tcPr>
            <w:tcW w:w="2180" w:type="dxa"/>
          </w:tcPr>
          <w:p w14:paraId="50EE2162" w14:textId="24B052D2" w:rsidR="00781057" w:rsidRPr="00B4326C" w:rsidRDefault="00781057" w:rsidP="00C870D2">
            <w:pPr>
              <w:rPr>
                <w:b/>
                <w:bCs/>
              </w:rPr>
            </w:pPr>
            <w:r w:rsidRPr="00B4326C">
              <w:rPr>
                <w:b/>
                <w:bCs/>
              </w:rPr>
              <w:t>-</w:t>
            </w:r>
          </w:p>
        </w:tc>
        <w:tc>
          <w:tcPr>
            <w:tcW w:w="2180" w:type="dxa"/>
          </w:tcPr>
          <w:p w14:paraId="5A8384DE" w14:textId="68812A7B" w:rsidR="00781057" w:rsidRPr="00B4326C" w:rsidRDefault="00781057" w:rsidP="00C870D2">
            <w:pPr>
              <w:rPr>
                <w:b/>
                <w:bCs/>
              </w:rPr>
            </w:pPr>
            <w:r w:rsidRPr="00B4326C">
              <w:rPr>
                <w:b/>
                <w:bCs/>
              </w:rPr>
              <w:t>2.403,96€</w:t>
            </w:r>
          </w:p>
        </w:tc>
      </w:tr>
    </w:tbl>
    <w:p w14:paraId="79462072" w14:textId="77777777" w:rsidR="00781057" w:rsidRPr="00B4326C" w:rsidRDefault="00781057" w:rsidP="00C728C4"/>
    <w:p w14:paraId="4169D2D5" w14:textId="18EDE3BA" w:rsidR="00C870D2" w:rsidRPr="00B4326C" w:rsidRDefault="00C728C4" w:rsidP="00C728C4">
      <w:r w:rsidRPr="00B4326C">
        <w:t xml:space="preserve">Nótese que las 24 unidades correspondientes a las licencias de Microsoft 365 provienen del cálculo de los 3 trabajadores por los 8 meses de elaboración del proyecto. </w:t>
      </w:r>
    </w:p>
    <w:p w14:paraId="38F0F6FA" w14:textId="09D5C84D" w:rsidR="00781057" w:rsidRPr="00B4326C" w:rsidRDefault="00781057" w:rsidP="00C728C4">
      <w:r w:rsidRPr="00B4326C">
        <w:t>En la tabla 8.4 se muestra el presupuesto final calculado a partir de estos costes. Además, se incluyen los costes indirectos, valorados en un 5% de la suma de los costes del personal y costes materiales, que incluyen gastos como la luz o el mantenimiento de los equipos utilizados. También se añade el margen de beneficios del 10%</w:t>
      </w:r>
      <w:r w:rsidR="000F58F8" w:rsidRPr="00B4326C">
        <w:t>, un</w:t>
      </w:r>
      <w:r w:rsidR="00900EBF" w:rsidRPr="00B4326C">
        <w:t xml:space="preserve"> margen de</w:t>
      </w:r>
      <w:r w:rsidR="000F58F8" w:rsidRPr="00B4326C">
        <w:t xml:space="preserve"> riesgo financiero del 15%</w:t>
      </w:r>
      <w:r w:rsidRPr="00B4326C">
        <w:t xml:space="preserve"> y el cálculo del IVA.</w:t>
      </w:r>
    </w:p>
    <w:p w14:paraId="6154DD69" w14:textId="77777777" w:rsidR="00781057" w:rsidRPr="00B4326C" w:rsidRDefault="00781057" w:rsidP="00C728C4"/>
    <w:p w14:paraId="2C209152" w14:textId="02A1A74F" w:rsidR="00781057" w:rsidRPr="00B4326C" w:rsidRDefault="00781057" w:rsidP="00781057">
      <w:pPr>
        <w:pStyle w:val="TtuloTablaING"/>
      </w:pPr>
      <w:bookmarkStart w:id="202" w:name="_Toc169177245"/>
      <w:r w:rsidRPr="00B4326C">
        <w:lastRenderedPageBreak/>
        <w:t>Tabla 8.4.</w:t>
      </w:r>
      <w:r w:rsidRPr="00B4326C">
        <w:br/>
      </w:r>
      <w:r w:rsidR="000F58F8" w:rsidRPr="00B4326C">
        <w:t>Presupuesto del proyecto</w:t>
      </w:r>
      <w:bookmarkEnd w:id="202"/>
    </w:p>
    <w:tbl>
      <w:tblPr>
        <w:tblStyle w:val="Tablaconcuadrcula"/>
        <w:tblW w:w="0" w:type="auto"/>
        <w:jc w:val="center"/>
        <w:tblLook w:val="0420" w:firstRow="1" w:lastRow="0" w:firstColumn="0" w:lastColumn="0" w:noHBand="0" w:noVBand="1"/>
      </w:tblPr>
      <w:tblGrid>
        <w:gridCol w:w="6733"/>
        <w:gridCol w:w="1911"/>
      </w:tblGrid>
      <w:tr w:rsidR="000F58F8" w:rsidRPr="00B4326C" w14:paraId="7E0693C4" w14:textId="77777777" w:rsidTr="000F58F8">
        <w:trPr>
          <w:cantSplit/>
          <w:jc w:val="center"/>
        </w:trPr>
        <w:tc>
          <w:tcPr>
            <w:tcW w:w="6733" w:type="dxa"/>
          </w:tcPr>
          <w:p w14:paraId="6288B2B4" w14:textId="7B763616" w:rsidR="000F58F8" w:rsidRPr="00B4326C" w:rsidRDefault="000F58F8" w:rsidP="000F58F8">
            <w:pPr>
              <w:rPr>
                <w:b/>
                <w:bCs/>
              </w:rPr>
            </w:pPr>
            <w:r w:rsidRPr="00B4326C">
              <w:rPr>
                <w:b/>
                <w:bCs/>
              </w:rPr>
              <w:t>Concepto</w:t>
            </w:r>
          </w:p>
        </w:tc>
        <w:tc>
          <w:tcPr>
            <w:tcW w:w="1911" w:type="dxa"/>
          </w:tcPr>
          <w:p w14:paraId="313CA159" w14:textId="4A42FD4C" w:rsidR="000F58F8" w:rsidRPr="00B4326C" w:rsidRDefault="000F58F8" w:rsidP="000F58F8">
            <w:pPr>
              <w:rPr>
                <w:b/>
                <w:bCs/>
              </w:rPr>
            </w:pPr>
            <w:r w:rsidRPr="00B4326C">
              <w:rPr>
                <w:b/>
                <w:bCs/>
              </w:rPr>
              <w:t>Valor asociado</w:t>
            </w:r>
          </w:p>
        </w:tc>
      </w:tr>
      <w:tr w:rsidR="000F58F8" w:rsidRPr="00B4326C" w14:paraId="70D1A897" w14:textId="77777777" w:rsidTr="000F58F8">
        <w:trPr>
          <w:cantSplit/>
          <w:jc w:val="center"/>
        </w:trPr>
        <w:tc>
          <w:tcPr>
            <w:tcW w:w="6733" w:type="dxa"/>
          </w:tcPr>
          <w:p w14:paraId="5D5FCE7F" w14:textId="52B2B420" w:rsidR="000F58F8" w:rsidRPr="00B4326C" w:rsidRDefault="000F58F8" w:rsidP="000F58F8">
            <w:r w:rsidRPr="00B4326C">
              <w:t>Salarios</w:t>
            </w:r>
          </w:p>
        </w:tc>
        <w:tc>
          <w:tcPr>
            <w:tcW w:w="1911" w:type="dxa"/>
          </w:tcPr>
          <w:p w14:paraId="3F81C790" w14:textId="66996E8F" w:rsidR="000F58F8" w:rsidRPr="00B4326C" w:rsidRDefault="000F58F8" w:rsidP="000F58F8">
            <w:r w:rsidRPr="00B4326C">
              <w:t>5.</w:t>
            </w:r>
            <w:r w:rsidR="000F3497" w:rsidRPr="00B4326C">
              <w:t>535</w:t>
            </w:r>
            <w:r w:rsidRPr="00B4326C">
              <w:t>,</w:t>
            </w:r>
            <w:r w:rsidR="000F3497" w:rsidRPr="00B4326C">
              <w:t>64</w:t>
            </w:r>
            <w:r w:rsidRPr="00B4326C">
              <w:t>€</w:t>
            </w:r>
          </w:p>
        </w:tc>
      </w:tr>
      <w:tr w:rsidR="000F58F8" w:rsidRPr="00B4326C" w14:paraId="0EC25409" w14:textId="77777777" w:rsidTr="000F58F8">
        <w:trPr>
          <w:cantSplit/>
          <w:jc w:val="center"/>
        </w:trPr>
        <w:tc>
          <w:tcPr>
            <w:tcW w:w="6733" w:type="dxa"/>
          </w:tcPr>
          <w:p w14:paraId="10271771" w14:textId="5D3910BC" w:rsidR="000F58F8" w:rsidRPr="00B4326C" w:rsidRDefault="000F58F8" w:rsidP="000F58F8">
            <w:r w:rsidRPr="00B4326C">
              <w:t>Costes materiales</w:t>
            </w:r>
          </w:p>
        </w:tc>
        <w:tc>
          <w:tcPr>
            <w:tcW w:w="1911" w:type="dxa"/>
          </w:tcPr>
          <w:p w14:paraId="46BAFE80" w14:textId="445271B6" w:rsidR="000F58F8" w:rsidRPr="00B4326C" w:rsidRDefault="000F58F8" w:rsidP="000F58F8">
            <w:r w:rsidRPr="00B4326C">
              <w:t>2.403,96€</w:t>
            </w:r>
          </w:p>
        </w:tc>
      </w:tr>
      <w:tr w:rsidR="000F58F8" w:rsidRPr="00B4326C" w14:paraId="64D2F569" w14:textId="77777777" w:rsidTr="000F58F8">
        <w:trPr>
          <w:cantSplit/>
          <w:jc w:val="center"/>
        </w:trPr>
        <w:tc>
          <w:tcPr>
            <w:tcW w:w="6733" w:type="dxa"/>
          </w:tcPr>
          <w:p w14:paraId="4085D5BA" w14:textId="372B0CDC" w:rsidR="000F58F8" w:rsidRPr="00B4326C" w:rsidRDefault="000F58F8" w:rsidP="000F58F8">
            <w:r w:rsidRPr="00B4326C">
              <w:t>Costes indirectos (5%)</w:t>
            </w:r>
          </w:p>
        </w:tc>
        <w:tc>
          <w:tcPr>
            <w:tcW w:w="1911" w:type="dxa"/>
          </w:tcPr>
          <w:p w14:paraId="69650DE5" w14:textId="1A87F42A" w:rsidR="000F58F8" w:rsidRPr="00B4326C" w:rsidRDefault="000F58F8" w:rsidP="000F58F8">
            <w:r w:rsidRPr="00B4326C">
              <w:t>3</w:t>
            </w:r>
            <w:r w:rsidR="000F3497" w:rsidRPr="00B4326C">
              <w:t>96,98</w:t>
            </w:r>
            <w:r w:rsidRPr="00B4326C">
              <w:t>€</w:t>
            </w:r>
          </w:p>
        </w:tc>
      </w:tr>
      <w:tr w:rsidR="000F58F8" w:rsidRPr="00B4326C" w14:paraId="4EF578E4" w14:textId="77777777" w:rsidTr="000F58F8">
        <w:trPr>
          <w:cantSplit/>
          <w:jc w:val="center"/>
        </w:trPr>
        <w:tc>
          <w:tcPr>
            <w:tcW w:w="6733" w:type="dxa"/>
          </w:tcPr>
          <w:p w14:paraId="0B0AD73F" w14:textId="2B2D6673" w:rsidR="000F58F8" w:rsidRPr="00B4326C" w:rsidRDefault="000F58F8" w:rsidP="000F58F8">
            <w:r w:rsidRPr="00B4326C">
              <w:t>Beneficios (10%)</w:t>
            </w:r>
          </w:p>
        </w:tc>
        <w:tc>
          <w:tcPr>
            <w:tcW w:w="1911" w:type="dxa"/>
          </w:tcPr>
          <w:p w14:paraId="39F03386" w14:textId="2B1AC658" w:rsidR="000F58F8" w:rsidRPr="00B4326C" w:rsidRDefault="000F58F8" w:rsidP="000F58F8">
            <w:r w:rsidRPr="00B4326C">
              <w:t>8</w:t>
            </w:r>
            <w:r w:rsidR="000F3497" w:rsidRPr="00B4326C">
              <w:t>33,66</w:t>
            </w:r>
            <w:r w:rsidRPr="00B4326C">
              <w:t>€</w:t>
            </w:r>
          </w:p>
        </w:tc>
      </w:tr>
      <w:tr w:rsidR="000F58F8" w:rsidRPr="00B4326C" w14:paraId="45D32CD0" w14:textId="77777777" w:rsidTr="000F58F8">
        <w:trPr>
          <w:cantSplit/>
          <w:jc w:val="center"/>
        </w:trPr>
        <w:tc>
          <w:tcPr>
            <w:tcW w:w="6733" w:type="dxa"/>
          </w:tcPr>
          <w:p w14:paraId="268D61DB" w14:textId="63159A69" w:rsidR="000F58F8" w:rsidRPr="00B4326C" w:rsidRDefault="000F58F8" w:rsidP="000F58F8">
            <w:r w:rsidRPr="00B4326C">
              <w:t>Riesgo (15%)</w:t>
            </w:r>
          </w:p>
        </w:tc>
        <w:tc>
          <w:tcPr>
            <w:tcW w:w="1911" w:type="dxa"/>
          </w:tcPr>
          <w:p w14:paraId="18EFE28E" w14:textId="5E74F58A" w:rsidR="000F58F8" w:rsidRPr="00B4326C" w:rsidRDefault="000F58F8" w:rsidP="000F58F8">
            <w:r w:rsidRPr="00B4326C">
              <w:t>1.2</w:t>
            </w:r>
            <w:r w:rsidR="000F3497" w:rsidRPr="00B4326C">
              <w:t>50</w:t>
            </w:r>
            <w:r w:rsidRPr="00B4326C">
              <w:t>,</w:t>
            </w:r>
            <w:r w:rsidR="000F3497" w:rsidRPr="00B4326C">
              <w:t>49</w:t>
            </w:r>
            <w:r w:rsidRPr="00B4326C">
              <w:t>€</w:t>
            </w:r>
          </w:p>
        </w:tc>
      </w:tr>
      <w:tr w:rsidR="000F58F8" w:rsidRPr="00B4326C" w14:paraId="1018548C" w14:textId="77777777" w:rsidTr="000F58F8">
        <w:trPr>
          <w:cantSplit/>
          <w:jc w:val="center"/>
        </w:trPr>
        <w:tc>
          <w:tcPr>
            <w:tcW w:w="6733" w:type="dxa"/>
          </w:tcPr>
          <w:p w14:paraId="6606E78D" w14:textId="415E6347" w:rsidR="000F58F8" w:rsidRPr="00B4326C" w:rsidRDefault="000F58F8" w:rsidP="000F58F8">
            <w:r w:rsidRPr="00B4326C">
              <w:t>IVA (21%)</w:t>
            </w:r>
          </w:p>
        </w:tc>
        <w:tc>
          <w:tcPr>
            <w:tcW w:w="1911" w:type="dxa"/>
          </w:tcPr>
          <w:p w14:paraId="31EDEFE1" w14:textId="33EA8B4E" w:rsidR="000F58F8" w:rsidRPr="00B4326C" w:rsidRDefault="000F58F8" w:rsidP="000F58F8">
            <w:r w:rsidRPr="00B4326C">
              <w:t>2.1</w:t>
            </w:r>
            <w:r w:rsidR="000F3497" w:rsidRPr="00B4326C">
              <w:t>88</w:t>
            </w:r>
            <w:r w:rsidRPr="00B4326C">
              <w:t>,</w:t>
            </w:r>
            <w:r w:rsidR="000F3497" w:rsidRPr="00B4326C">
              <w:t>35</w:t>
            </w:r>
            <w:r w:rsidRPr="00B4326C">
              <w:t>€</w:t>
            </w:r>
          </w:p>
        </w:tc>
      </w:tr>
      <w:tr w:rsidR="000F58F8" w:rsidRPr="00B4326C" w14:paraId="7C846C69" w14:textId="77777777" w:rsidTr="000F58F8">
        <w:trPr>
          <w:cantSplit/>
          <w:jc w:val="center"/>
        </w:trPr>
        <w:tc>
          <w:tcPr>
            <w:tcW w:w="6733" w:type="dxa"/>
          </w:tcPr>
          <w:p w14:paraId="5E2A0357" w14:textId="1C44669C" w:rsidR="000F58F8" w:rsidRPr="00B4326C" w:rsidRDefault="000F58F8" w:rsidP="000F58F8">
            <w:pPr>
              <w:rPr>
                <w:b/>
                <w:bCs/>
              </w:rPr>
            </w:pPr>
            <w:r w:rsidRPr="00B4326C">
              <w:rPr>
                <w:b/>
                <w:bCs/>
              </w:rPr>
              <w:t>TOTAL</w:t>
            </w:r>
          </w:p>
        </w:tc>
        <w:tc>
          <w:tcPr>
            <w:tcW w:w="1911" w:type="dxa"/>
          </w:tcPr>
          <w:p w14:paraId="0CCF01CA" w14:textId="452B4724" w:rsidR="000F58F8" w:rsidRPr="00B4326C" w:rsidRDefault="000F58F8" w:rsidP="000F58F8">
            <w:pPr>
              <w:rPr>
                <w:b/>
                <w:bCs/>
              </w:rPr>
            </w:pPr>
            <w:r w:rsidRPr="00B4326C">
              <w:rPr>
                <w:b/>
                <w:bCs/>
              </w:rPr>
              <w:t>12.</w:t>
            </w:r>
            <w:r w:rsidR="000F3497" w:rsidRPr="00B4326C">
              <w:rPr>
                <w:b/>
                <w:bCs/>
              </w:rPr>
              <w:t>609</w:t>
            </w:r>
            <w:r w:rsidRPr="00B4326C">
              <w:rPr>
                <w:b/>
                <w:bCs/>
              </w:rPr>
              <w:t>,</w:t>
            </w:r>
            <w:r w:rsidR="000F3497" w:rsidRPr="00B4326C">
              <w:rPr>
                <w:b/>
                <w:bCs/>
              </w:rPr>
              <w:t>08</w:t>
            </w:r>
            <w:r w:rsidRPr="00B4326C">
              <w:rPr>
                <w:b/>
                <w:bCs/>
              </w:rPr>
              <w:t>€</w:t>
            </w:r>
          </w:p>
        </w:tc>
      </w:tr>
    </w:tbl>
    <w:p w14:paraId="1957B509" w14:textId="77777777" w:rsidR="000F58F8" w:rsidRPr="00B4326C" w:rsidRDefault="000F58F8" w:rsidP="000F58F8"/>
    <w:p w14:paraId="0C0BE158" w14:textId="697AC18B" w:rsidR="00900EBF" w:rsidRPr="00B4326C" w:rsidRDefault="00900EBF" w:rsidP="000F58F8">
      <w:r w:rsidRPr="00B4326C">
        <w:t>Como se puede apreciar en la tabla 8.4, la valoración realizada del proyecto tiene el coste total de doce mil</w:t>
      </w:r>
      <w:r w:rsidR="000F3497" w:rsidRPr="00B4326C">
        <w:t xml:space="preserve"> seiscientos nueve euros con ocho céntimos</w:t>
      </w:r>
      <w:r w:rsidRPr="00B4326C">
        <w:t>.</w:t>
      </w:r>
    </w:p>
    <w:p w14:paraId="001B091C" w14:textId="611B6DAA" w:rsidR="00C575D1" w:rsidRPr="00B4326C" w:rsidRDefault="00C575D1">
      <w:pPr>
        <w:pStyle w:val="Epgrafe"/>
        <w:numPr>
          <w:ilvl w:val="1"/>
          <w:numId w:val="2"/>
        </w:numPr>
      </w:pPr>
      <w:bookmarkStart w:id="203" w:name="_Toc166609936"/>
      <w:bookmarkStart w:id="204" w:name="_Toc169177096"/>
      <w:r w:rsidRPr="00B4326C">
        <w:t xml:space="preserve">Impacto </w:t>
      </w:r>
      <w:bookmarkEnd w:id="203"/>
      <w:r w:rsidR="00E60E90" w:rsidRPr="00B4326C">
        <w:t>socioeconómico</w:t>
      </w:r>
      <w:bookmarkEnd w:id="204"/>
    </w:p>
    <w:p w14:paraId="74172105" w14:textId="606521D5" w:rsidR="00900EBF" w:rsidRPr="00B4326C" w:rsidRDefault="00ED79B4" w:rsidP="00900EBF">
      <w:r w:rsidRPr="00B4326C">
        <w:t>En este apartado se estudian los impactos que puede tener un proyecto de este origen</w:t>
      </w:r>
      <w:r w:rsidR="002B76AD" w:rsidRPr="00B4326C">
        <w:t xml:space="preserve"> en la economía, sociedad, sanidad y en el medioambiente</w:t>
      </w:r>
      <w:r w:rsidRPr="00B4326C">
        <w:t>.</w:t>
      </w:r>
    </w:p>
    <w:p w14:paraId="6516DF00" w14:textId="6978F0BB" w:rsidR="00ED79B4" w:rsidRPr="00B4326C" w:rsidRDefault="00ED79B4">
      <w:pPr>
        <w:pStyle w:val="Epgrafe"/>
        <w:numPr>
          <w:ilvl w:val="2"/>
          <w:numId w:val="2"/>
        </w:numPr>
      </w:pPr>
      <w:bookmarkStart w:id="205" w:name="_Toc169177097"/>
      <w:r w:rsidRPr="00B4326C">
        <w:t>Impacto social</w:t>
      </w:r>
      <w:bookmarkEnd w:id="205"/>
    </w:p>
    <w:p w14:paraId="3527BABF" w14:textId="01487F36" w:rsidR="00830C29" w:rsidRPr="00B4326C" w:rsidRDefault="00830C29" w:rsidP="00830C29">
      <w:r w:rsidRPr="00B4326C">
        <w:t>Las contribuciones que puede hacer a cultura y sociedad un proyecto de este carácter o, en líneas generales, un videojuego multijugador, son las siguientes:</w:t>
      </w:r>
    </w:p>
    <w:p w14:paraId="3FF071F7" w14:textId="01A623E8" w:rsidR="00830C29" w:rsidRPr="00B4326C" w:rsidRDefault="00830C29">
      <w:pPr>
        <w:pStyle w:val="Prrafodelista"/>
        <w:numPr>
          <w:ilvl w:val="0"/>
          <w:numId w:val="28"/>
        </w:numPr>
      </w:pPr>
      <w:r w:rsidRPr="00B4326C">
        <w:t xml:space="preserve">Los videojuegos pueden contribuir en la </w:t>
      </w:r>
      <w:r w:rsidRPr="00B4326C">
        <w:rPr>
          <w:b/>
          <w:bCs/>
        </w:rPr>
        <w:t>creación de nuevas comunidades</w:t>
      </w:r>
      <w:r w:rsidR="00E2391B" w:rsidRPr="00B4326C">
        <w:t>, ya sea a través de Internet o en persona. Esto puede ayudar a las personas a relacionarse, conociendo gente que tiene gustos parecidos a los suyos y ayudando a formar nuevas amistades. No obstante, también pueden surgir de estas comunidades comportamientos tóxicos o inadecuados.</w:t>
      </w:r>
    </w:p>
    <w:p w14:paraId="0B7F8377" w14:textId="51B1BC40" w:rsidR="002B76AD" w:rsidRPr="00B4326C" w:rsidRDefault="00E97994">
      <w:pPr>
        <w:pStyle w:val="Prrafodelista"/>
        <w:numPr>
          <w:ilvl w:val="0"/>
          <w:numId w:val="28"/>
        </w:numPr>
      </w:pPr>
      <w:r w:rsidRPr="00B4326C">
        <w:t xml:space="preserve">Ayudan a </w:t>
      </w:r>
      <w:r w:rsidRPr="00B4326C">
        <w:rPr>
          <w:b/>
          <w:bCs/>
        </w:rPr>
        <w:t>promover el patrimonio cultural</w:t>
      </w:r>
      <w:r w:rsidRPr="00B4326C">
        <w:t>, creando interés por temas relacionados con el videojuego, debido a que muchos de ellos basan su temática o historia, o se inspiran, en sucesos mitológicos</w:t>
      </w:r>
      <w:r w:rsidR="002B76AD" w:rsidRPr="00B4326C">
        <w:t xml:space="preserve"> o históricos </w:t>
      </w:r>
      <w:r w:rsidR="002B76AD" w:rsidRPr="00B4326C">
        <w:fldChar w:fldCharType="begin"/>
      </w:r>
      <w:r w:rsidR="00433FFE" w:rsidRPr="00B4326C">
        <w:instrText xml:space="preserve"> ADDIN ZOTERO_ITEM CSL_CITATION {"citationID":"sgpQSNho","properties":{"formattedCitation":"[102]","plainCitation":"[102]","noteIndex":0},"citationItems":[{"id":230,"uris":["http://zotero.org/users/local/bjn5mCLu/items/VZYCR5YF"],"itemData":{"id":230,"type":"book","abstract":"The study was commissioned by DG Communications Networks, Content and Technology (DG CNECT) of the European Commission and undertaken by Ecorys and KEA. Over 400 sector representatives, mainly from video games companies themselves, took part in the research through workshops, interviews and a survey which, together with a literature review, informed the findings of the study. The report was published in October 2023.","call-number":"KK-03-23-320-EN-N","ISBN":"978-92-68-04965-5","language":"eng","publisher":"Publications Office of the European Union","source":"Publications Office of the European Union","title":"Understanding the value of a European video games society: final report","title-short":"Understanding the value of a European video games society","URL":"https://data.europa.eu/doi/10.2759/332575","author":[{"literal":"Directorate-General for Communications Networks, Content and Technology (European Commission)"},{"literal":"ECORYS"},{"literal":"KEA"}],"accessed":{"date-parts":[["2024",6,8]]},"issued":{"date-parts":[["2023"]]}}}],"schema":"https://github.com/citation-style-language/schema/raw/master/csl-citation.json"} </w:instrText>
      </w:r>
      <w:r w:rsidR="002B76AD" w:rsidRPr="00B4326C">
        <w:fldChar w:fldCharType="separate"/>
      </w:r>
      <w:r w:rsidR="00433FFE" w:rsidRPr="00B4326C">
        <w:rPr>
          <w:rFonts w:cs="Times New Roman"/>
        </w:rPr>
        <w:t>[102]</w:t>
      </w:r>
      <w:r w:rsidR="002B76AD" w:rsidRPr="00B4326C">
        <w:fldChar w:fldCharType="end"/>
      </w:r>
      <w:r w:rsidR="002B76AD" w:rsidRPr="00B4326C">
        <w:t>.</w:t>
      </w:r>
    </w:p>
    <w:p w14:paraId="1C99139F" w14:textId="291EFB5A" w:rsidR="002B76AD" w:rsidRPr="00B4326C" w:rsidRDefault="002B76AD">
      <w:pPr>
        <w:pStyle w:val="Epgrafe"/>
        <w:numPr>
          <w:ilvl w:val="2"/>
          <w:numId w:val="2"/>
        </w:numPr>
      </w:pPr>
      <w:bookmarkStart w:id="206" w:name="_Toc169177098"/>
      <w:r w:rsidRPr="00B4326C">
        <w:t>Impacto en la educación y sanidad</w:t>
      </w:r>
      <w:bookmarkEnd w:id="206"/>
    </w:p>
    <w:p w14:paraId="46AED1C2" w14:textId="78B6F134" w:rsidR="002B76AD" w:rsidRPr="00B4326C" w:rsidRDefault="002B76AD" w:rsidP="002B76AD">
      <w:r w:rsidRPr="00B4326C">
        <w:t>Las contribuciones que pueden tener estos proyectos en este campo son:</w:t>
      </w:r>
    </w:p>
    <w:p w14:paraId="2EB7DDD0" w14:textId="2BA92BC2" w:rsidR="002B76AD" w:rsidRPr="00B4326C" w:rsidRDefault="002B76AD">
      <w:pPr>
        <w:pStyle w:val="Prrafodelista"/>
        <w:numPr>
          <w:ilvl w:val="0"/>
          <w:numId w:val="29"/>
        </w:numPr>
      </w:pPr>
      <w:r w:rsidRPr="00B4326C">
        <w:t xml:space="preserve">Pueden ayudar a la </w:t>
      </w:r>
      <w:r w:rsidRPr="00B4326C">
        <w:rPr>
          <w:b/>
          <w:bCs/>
        </w:rPr>
        <w:t>reducción de estrés, mejora de la coordinación y función cerebral</w:t>
      </w:r>
      <w:r w:rsidRPr="00B4326C">
        <w:t xml:space="preserve"> de los usuarios, teniendo un impacto positivo en la salud de las personas. No obstante, también pueden tener un impacto negativo, como el </w:t>
      </w:r>
      <w:r w:rsidRPr="00B4326C">
        <w:rPr>
          <w:b/>
          <w:bCs/>
        </w:rPr>
        <w:t>aumento del sedentarismo</w:t>
      </w:r>
      <w:r w:rsidRPr="00B4326C">
        <w:t xml:space="preserve"> o</w:t>
      </w:r>
      <w:r w:rsidR="00067307" w:rsidRPr="00B4326C">
        <w:t xml:space="preserve"> pueden crear </w:t>
      </w:r>
      <w:r w:rsidR="00067307" w:rsidRPr="00B4326C">
        <w:rPr>
          <w:b/>
          <w:bCs/>
        </w:rPr>
        <w:t>adicción por los videojuegos</w:t>
      </w:r>
      <w:r w:rsidR="00067307" w:rsidRPr="00B4326C">
        <w:t xml:space="preserve"> </w:t>
      </w:r>
      <w:r w:rsidR="00067307" w:rsidRPr="00B4326C">
        <w:fldChar w:fldCharType="begin"/>
      </w:r>
      <w:r w:rsidR="00433FFE" w:rsidRPr="00B4326C">
        <w:instrText xml:space="preserve"> ADDIN ZOTERO_ITEM CSL_CITATION {"citationID":"W0VMZ0Mo","properties":{"formattedCitation":"[102]","plainCitation":"[102]","noteIndex":0},"citationItems":[{"id":230,"uris":["http://zotero.org/users/local/bjn5mCLu/items/VZYCR5YF"],"itemData":{"id":230,"type":"book","abstract":"The study was commissioned by DG Communications Networks, Content and Technology (DG CNECT) of the European Commission and undertaken by Ecorys and KEA. Over 400 sector representatives, mainly from video games companies themselves, took part in the research through workshops, interviews and a survey which, together with a literature review, informed the findings of the study. The report was published in October 2023.","call-number":"KK-03-23-320-EN-N","ISBN":"978-92-68-04965-5","language":"eng","publisher":"Publications Office of the European Union","source":"Publications Office of the European Union","title":"Understanding the value of a European video games society: final report","title-short":"Understanding the value of a European video games society","URL":"https://data.europa.eu/doi/10.2759/332575","author":[{"literal":"Directorate-General for Communications Networks, Content and Technology (European Commission)"},{"literal":"ECORYS"},{"literal":"KEA"}],"accessed":{"date-parts":[["2024",6,8]]},"issued":{"date-parts":[["2023"]]}}}],"schema":"https://github.com/citation-style-language/schema/raw/master/csl-citation.json"} </w:instrText>
      </w:r>
      <w:r w:rsidR="00067307" w:rsidRPr="00B4326C">
        <w:fldChar w:fldCharType="separate"/>
      </w:r>
      <w:r w:rsidR="00433FFE" w:rsidRPr="00B4326C">
        <w:rPr>
          <w:rFonts w:cs="Times New Roman"/>
        </w:rPr>
        <w:t>[102]</w:t>
      </w:r>
      <w:r w:rsidR="00067307" w:rsidRPr="00B4326C">
        <w:fldChar w:fldCharType="end"/>
      </w:r>
      <w:r w:rsidR="00067307" w:rsidRPr="00B4326C">
        <w:t>.</w:t>
      </w:r>
    </w:p>
    <w:p w14:paraId="253E5F61" w14:textId="20D17353" w:rsidR="00067307" w:rsidRDefault="00067307">
      <w:pPr>
        <w:pStyle w:val="Prrafodelista"/>
        <w:numPr>
          <w:ilvl w:val="0"/>
          <w:numId w:val="29"/>
        </w:numPr>
      </w:pPr>
      <w:r w:rsidRPr="00B4326C">
        <w:t xml:space="preserve">Pueden ayudar a </w:t>
      </w:r>
      <w:r w:rsidRPr="00B4326C">
        <w:rPr>
          <w:b/>
          <w:bCs/>
        </w:rPr>
        <w:t>aumentar el nivel de educación</w:t>
      </w:r>
      <w:r w:rsidRPr="00B4326C">
        <w:t xml:space="preserve"> de las personas, debido a su uso para aprender nuevos idiomas o sobre temas relacionados con el videojuego que crean interés en los usuarios. </w:t>
      </w:r>
    </w:p>
    <w:p w14:paraId="503859D8" w14:textId="77777777" w:rsidR="008D1FEE" w:rsidRPr="00B4326C" w:rsidRDefault="008D1FEE" w:rsidP="008D1FEE"/>
    <w:p w14:paraId="037A4D69" w14:textId="1AFB9A3D" w:rsidR="00ED79B4" w:rsidRPr="00B4326C" w:rsidRDefault="00ED79B4">
      <w:pPr>
        <w:pStyle w:val="Epgrafe"/>
        <w:numPr>
          <w:ilvl w:val="2"/>
          <w:numId w:val="2"/>
        </w:numPr>
      </w:pPr>
      <w:bookmarkStart w:id="207" w:name="_Toc169177099"/>
      <w:r w:rsidRPr="00B4326C">
        <w:lastRenderedPageBreak/>
        <w:t>Impacto económico</w:t>
      </w:r>
      <w:bookmarkEnd w:id="207"/>
    </w:p>
    <w:p w14:paraId="6217F10E" w14:textId="331163AD" w:rsidR="00067307" w:rsidRPr="00B4326C" w:rsidRDefault="00067307" w:rsidP="00067307">
      <w:r w:rsidRPr="00B4326C">
        <w:t>En cuanto al impacto económico que tienen los videojuegos en un país, se identifican los siguientes:</w:t>
      </w:r>
    </w:p>
    <w:p w14:paraId="05F17405" w14:textId="642086AB" w:rsidR="00067307" w:rsidRPr="00B4326C" w:rsidRDefault="00067307">
      <w:pPr>
        <w:pStyle w:val="Prrafodelista"/>
        <w:numPr>
          <w:ilvl w:val="0"/>
          <w:numId w:val="30"/>
        </w:numPr>
      </w:pPr>
      <w:r w:rsidRPr="00B4326C">
        <w:t xml:space="preserve">Ayudan a </w:t>
      </w:r>
      <w:r w:rsidRPr="00B4326C">
        <w:rPr>
          <w:b/>
          <w:bCs/>
        </w:rPr>
        <w:t>crear nuevos puestos de empleo</w:t>
      </w:r>
      <w:r w:rsidRPr="00B4326C">
        <w:t>, beneficiando directamente a la economía de un país, al crear nuevas oportunidades de trabajo.</w:t>
      </w:r>
    </w:p>
    <w:p w14:paraId="23CE2431" w14:textId="62D8722A" w:rsidR="00C8036A" w:rsidRPr="00B4326C" w:rsidRDefault="00C8036A">
      <w:pPr>
        <w:pStyle w:val="Prrafodelista"/>
        <w:numPr>
          <w:ilvl w:val="0"/>
          <w:numId w:val="30"/>
        </w:numPr>
      </w:pPr>
      <w:r w:rsidRPr="00B4326C">
        <w:t xml:space="preserve">Hoy en día, la industria de los videojuegos es una de las </w:t>
      </w:r>
      <w:r w:rsidRPr="00B4326C">
        <w:rPr>
          <w:b/>
          <w:bCs/>
        </w:rPr>
        <w:t>más productivas y rentables a nivel mundial</w:t>
      </w:r>
      <w:r w:rsidRPr="00B4326C">
        <w:t xml:space="preserve">, ayudando en el desarrollo de la economía de los países </w:t>
      </w:r>
      <w:r w:rsidRPr="00B4326C">
        <w:fldChar w:fldCharType="begin"/>
      </w:r>
      <w:r w:rsidR="00433FFE" w:rsidRPr="00B4326C">
        <w:instrText xml:space="preserve"> ADDIN ZOTERO_ITEM CSL_CITATION {"citationID":"Mw9wxTyi","properties":{"formattedCitation":"[102]","plainCitation":"[102]","noteIndex":0},"citationItems":[{"id":230,"uris":["http://zotero.org/users/local/bjn5mCLu/items/VZYCR5YF"],"itemData":{"id":230,"type":"book","abstract":"The study was commissioned by DG Communications Networks, Content and Technology (DG CNECT) of the European Commission and undertaken by Ecorys and KEA. Over 400 sector representatives, mainly from video games companies themselves, took part in the research through workshops, interviews and a survey which, together with a literature review, informed the findings of the study. The report was published in October 2023.","call-number":"KK-03-23-320-EN-N","ISBN":"978-92-68-04965-5","language":"eng","publisher":"Publications Office of the European Union","source":"Publications Office of the European Union","title":"Understanding the value of a European video games society: final report","title-short":"Understanding the value of a European video games society","URL":"https://data.europa.eu/doi/10.2759/332575","author":[{"literal":"Directorate-General for Communications Networks, Content and Technology (European Commission)"},{"literal":"ECORYS"},{"literal":"KEA"}],"accessed":{"date-parts":[["2024",6,8]]},"issued":{"date-parts":[["2023"]]}},"label":"page"}],"schema":"https://github.com/citation-style-language/schema/raw/master/csl-citation.json"} </w:instrText>
      </w:r>
      <w:r w:rsidRPr="00B4326C">
        <w:fldChar w:fldCharType="separate"/>
      </w:r>
      <w:r w:rsidR="00433FFE" w:rsidRPr="00B4326C">
        <w:rPr>
          <w:rFonts w:cs="Times New Roman"/>
        </w:rPr>
        <w:t>[102]</w:t>
      </w:r>
      <w:r w:rsidRPr="00B4326C">
        <w:fldChar w:fldCharType="end"/>
      </w:r>
      <w:r w:rsidRPr="00B4326C">
        <w:t>.</w:t>
      </w:r>
    </w:p>
    <w:p w14:paraId="07F1303C" w14:textId="63DB4C2E" w:rsidR="00ED79B4" w:rsidRPr="00B4326C" w:rsidRDefault="00ED79B4">
      <w:pPr>
        <w:pStyle w:val="Epgrafe"/>
        <w:numPr>
          <w:ilvl w:val="2"/>
          <w:numId w:val="2"/>
        </w:numPr>
      </w:pPr>
      <w:bookmarkStart w:id="208" w:name="_Toc169177100"/>
      <w:r w:rsidRPr="00B4326C">
        <w:t>Impacto medioambiental</w:t>
      </w:r>
      <w:bookmarkEnd w:id="208"/>
    </w:p>
    <w:p w14:paraId="1EBF6663" w14:textId="1D63DF98" w:rsidR="00C8036A" w:rsidRPr="00B4326C" w:rsidRDefault="00C8036A" w:rsidP="00C8036A">
      <w:r w:rsidRPr="00B4326C">
        <w:t xml:space="preserve">Por último, en cuanto al impacto medioambiental que tienen los videojuegos se pueden identificar dos </w:t>
      </w:r>
      <w:r w:rsidR="00301B26" w:rsidRPr="00B4326C">
        <w:t>casos:</w:t>
      </w:r>
    </w:p>
    <w:p w14:paraId="6B95A2F0" w14:textId="43A5D620" w:rsidR="00301B26" w:rsidRPr="00B4326C" w:rsidRDefault="00301B26">
      <w:pPr>
        <w:pStyle w:val="Prrafodelista"/>
        <w:numPr>
          <w:ilvl w:val="0"/>
          <w:numId w:val="31"/>
        </w:numPr>
      </w:pPr>
      <w:r w:rsidRPr="00B4326C">
        <w:t xml:space="preserve">Como punto negativo, </w:t>
      </w:r>
      <w:r w:rsidRPr="00B4326C">
        <w:rPr>
          <w:b/>
          <w:bCs/>
        </w:rPr>
        <w:t>aumentan el consumo eléctrico</w:t>
      </w:r>
      <w:r w:rsidRPr="00B4326C">
        <w:t xml:space="preserve">, algo que, por lo general, aumenta las emisiones de dióxido de carbono a la atmósfera, dado que la mayoría de los países del mundo siguen dependiendo altamente de combustibles fósiles para la generación de energía eléctrica. </w:t>
      </w:r>
    </w:p>
    <w:p w14:paraId="42785D96" w14:textId="628C49D8" w:rsidR="00301B26" w:rsidRPr="00B4326C" w:rsidRDefault="00301B26">
      <w:pPr>
        <w:pStyle w:val="Prrafodelista"/>
        <w:numPr>
          <w:ilvl w:val="0"/>
          <w:numId w:val="31"/>
        </w:numPr>
      </w:pPr>
      <w:r w:rsidRPr="00B4326C">
        <w:t xml:space="preserve">Los videojuegos se pueden utilizar para </w:t>
      </w:r>
      <w:r w:rsidRPr="00B4326C">
        <w:rPr>
          <w:b/>
          <w:bCs/>
        </w:rPr>
        <w:t xml:space="preserve">concienciar sobre el cambio climático </w:t>
      </w:r>
      <w:r w:rsidRPr="00B4326C">
        <w:t>y el medioambiente, ayudando a que cada vez más gente tome cartas en el asunto.</w:t>
      </w:r>
    </w:p>
    <w:p w14:paraId="3510AEB6" w14:textId="13A7DA26" w:rsidR="00EB6D05" w:rsidRPr="00B4326C" w:rsidRDefault="00EB6D05">
      <w:pPr>
        <w:jc w:val="left"/>
      </w:pPr>
      <w:r w:rsidRPr="00B4326C">
        <w:br w:type="page"/>
      </w:r>
    </w:p>
    <w:p w14:paraId="06F9E90B" w14:textId="123DF715" w:rsidR="003D0578" w:rsidRPr="00B4326C" w:rsidRDefault="00BE13BF">
      <w:pPr>
        <w:pStyle w:val="Captulo"/>
        <w:numPr>
          <w:ilvl w:val="0"/>
          <w:numId w:val="2"/>
        </w:numPr>
      </w:pPr>
      <w:bookmarkStart w:id="209" w:name="_Toc166609937"/>
      <w:bookmarkStart w:id="210" w:name="_Toc169177101"/>
      <w:r w:rsidRPr="00B4326C">
        <w:lastRenderedPageBreak/>
        <w:t>CONCLUSIONES</w:t>
      </w:r>
      <w:bookmarkEnd w:id="209"/>
      <w:bookmarkEnd w:id="210"/>
    </w:p>
    <w:p w14:paraId="43B5ACBC" w14:textId="04128A01" w:rsidR="003D0578" w:rsidRPr="00B4326C" w:rsidRDefault="005600F8" w:rsidP="003D0578">
      <w:r w:rsidRPr="00B4326C">
        <w:t xml:space="preserve">En este último apartado se ejecuta una recapitulación de los objetivos que se ha conseguido cumplir con el desarrollo de este trabajo de fin de grado. Asimismo, se tratan los problemas principales encontrados </w:t>
      </w:r>
      <w:r w:rsidR="001171DE" w:rsidRPr="00B4326C">
        <w:t>durante la evolución del proyecto y las posibles líneas de trabajo que pueden seguirse para mejorar el prototipo desarrollado.</w:t>
      </w:r>
    </w:p>
    <w:p w14:paraId="2E4AA69E" w14:textId="0F9B0543" w:rsidR="001171DE" w:rsidRPr="00B4326C" w:rsidRDefault="001171DE">
      <w:pPr>
        <w:pStyle w:val="Epgrafe"/>
        <w:numPr>
          <w:ilvl w:val="1"/>
          <w:numId w:val="2"/>
        </w:numPr>
      </w:pPr>
      <w:bookmarkStart w:id="211" w:name="_Toc169177102"/>
      <w:r w:rsidRPr="00B4326C">
        <w:t>Objetivos cumplidos</w:t>
      </w:r>
      <w:bookmarkEnd w:id="211"/>
    </w:p>
    <w:p w14:paraId="26FA795B" w14:textId="0A62D959" w:rsidR="000F3497" w:rsidRPr="00B4326C" w:rsidRDefault="00756D15" w:rsidP="001171DE">
      <w:r w:rsidRPr="00B4326C">
        <w:t xml:space="preserve">Con este trabajo se ha logrado cumplir el objetivo principal propuesto: el desarrollo de un prototipo funcional de un videojuego multijugador del género </w:t>
      </w:r>
      <w:r w:rsidRPr="00B4326C">
        <w:rPr>
          <w:i/>
          <w:iCs/>
        </w:rPr>
        <w:t>roguelike</w:t>
      </w:r>
      <w:r w:rsidRPr="00B4326C">
        <w:t xml:space="preserve">. Este hito incluye el diseño inicial de un videojuego de estas características, hasta la implementación de una demo o prototipo que permita a dos personas jugar en una misma sesión a través de Internet. A este prototipo se puede acceder a través del enlace </w:t>
      </w:r>
      <w:r w:rsidR="000F3497" w:rsidRPr="00B4326C">
        <w:t>del</w:t>
      </w:r>
      <w:r w:rsidRPr="00B4326C">
        <w:t xml:space="preserve"> repositorio del proyecto, ubicado en el capítulo 3 de este documento. Se puede comprobar su </w:t>
      </w:r>
      <w:r w:rsidR="000F3497" w:rsidRPr="00B4326C">
        <w:t xml:space="preserve">correcto </w:t>
      </w:r>
      <w:r w:rsidRPr="00B4326C">
        <w:t xml:space="preserve">funcionamiento desde cualquier ordenador con el sistema operativo Windows 10 o Windows 11 y una arquitectura de 64 bits. </w:t>
      </w:r>
      <w:r w:rsidR="000F3497" w:rsidRPr="00B4326C">
        <w:t>Adicionalmente, se realiza una retrospectiva de los objetivos secundarios, analizando su cumplimiento o incumplimiento.</w:t>
      </w:r>
    </w:p>
    <w:p w14:paraId="5A287BF3" w14:textId="0C041493" w:rsidR="000F3497" w:rsidRPr="00B4326C" w:rsidRDefault="00473B18">
      <w:pPr>
        <w:pStyle w:val="Prrafodelista"/>
        <w:numPr>
          <w:ilvl w:val="0"/>
          <w:numId w:val="33"/>
        </w:numPr>
      </w:pPr>
      <w:r w:rsidRPr="00B4326C">
        <w:t>Se ha aprendido a utilizar Unity Engine, acumulando más de 2</w:t>
      </w:r>
      <w:r w:rsidR="00143552">
        <w:t>5</w:t>
      </w:r>
      <w:r w:rsidRPr="00B4326C">
        <w:t>0 horas</w:t>
      </w:r>
      <w:r w:rsidR="00306292" w:rsidRPr="00B4326C">
        <w:t xml:space="preserve"> de uso</w:t>
      </w:r>
      <w:r w:rsidRPr="00B4326C">
        <w:t xml:space="preserve"> en el desarrollo del prototipo. Se ha llegado a trabajar con diversos subsistemas del motor, entre ellos:</w:t>
      </w:r>
    </w:p>
    <w:p w14:paraId="12A5E6E5" w14:textId="281A73F6" w:rsidR="00473B18" w:rsidRPr="00B4326C" w:rsidRDefault="00473B18">
      <w:pPr>
        <w:pStyle w:val="Prrafodelista"/>
        <w:numPr>
          <w:ilvl w:val="1"/>
          <w:numId w:val="33"/>
        </w:numPr>
      </w:pPr>
      <w:r w:rsidRPr="00B4326C">
        <w:t>Motor de físicas de Unity y Rigidbody.</w:t>
      </w:r>
    </w:p>
    <w:p w14:paraId="267B7DA9" w14:textId="059AB1F0" w:rsidR="00473B18" w:rsidRPr="00B4326C" w:rsidRDefault="00473B18">
      <w:pPr>
        <w:pStyle w:val="Prrafodelista"/>
        <w:numPr>
          <w:ilvl w:val="1"/>
          <w:numId w:val="33"/>
        </w:numPr>
      </w:pPr>
      <w:r w:rsidRPr="00B4326C">
        <w:t>Universal Render Pipeline para un mayor ajuste de los gráficos del juego y efectos de posprocesado.</w:t>
      </w:r>
    </w:p>
    <w:p w14:paraId="399A9EB8" w14:textId="64CA308C" w:rsidR="00473B18" w:rsidRPr="00B4326C" w:rsidRDefault="00473B18">
      <w:pPr>
        <w:pStyle w:val="Prrafodelista"/>
        <w:numPr>
          <w:ilvl w:val="1"/>
          <w:numId w:val="33"/>
        </w:numPr>
      </w:pPr>
      <w:r w:rsidRPr="00B4326C">
        <w:t>SpriteRenderers y Animators para la utilización de gráficos 2D y animación de estos.</w:t>
      </w:r>
    </w:p>
    <w:p w14:paraId="29E9B45C" w14:textId="2990599C" w:rsidR="00B966FF" w:rsidRPr="00B4326C" w:rsidRDefault="00B966FF">
      <w:pPr>
        <w:pStyle w:val="Prrafodelista"/>
        <w:numPr>
          <w:ilvl w:val="1"/>
          <w:numId w:val="33"/>
        </w:numPr>
      </w:pPr>
      <w:r w:rsidRPr="00B4326C">
        <w:t>El nuevo Input System de Unity, para controlar las señales de entrada que relizan los jugadores.</w:t>
      </w:r>
    </w:p>
    <w:p w14:paraId="214FDA66" w14:textId="21CA852C" w:rsidR="00473B18" w:rsidRPr="00B4326C" w:rsidRDefault="00473B18">
      <w:pPr>
        <w:pStyle w:val="Prrafodelista"/>
        <w:numPr>
          <w:ilvl w:val="1"/>
          <w:numId w:val="33"/>
        </w:numPr>
      </w:pPr>
      <w:r w:rsidRPr="00B4326C">
        <w:t>UI</w:t>
      </w:r>
      <w:r w:rsidR="00B966FF" w:rsidRPr="00B4326C">
        <w:t xml:space="preserve"> </w:t>
      </w:r>
      <w:r w:rsidRPr="00B4326C">
        <w:t>Toolkit para la construcción de las interfaces de usuario.</w:t>
      </w:r>
    </w:p>
    <w:p w14:paraId="6C032725" w14:textId="77777777" w:rsidR="00473B18" w:rsidRPr="00B4326C" w:rsidRDefault="00473B18">
      <w:pPr>
        <w:pStyle w:val="Prrafodelista"/>
        <w:numPr>
          <w:ilvl w:val="1"/>
          <w:numId w:val="33"/>
        </w:numPr>
      </w:pPr>
      <w:r w:rsidRPr="00B4326C">
        <w:t>Netcode for GameObjects, para la implementación del multijugador.</w:t>
      </w:r>
    </w:p>
    <w:p w14:paraId="50F3153B" w14:textId="24D35EE9" w:rsidR="00473B18" w:rsidRPr="00B4326C" w:rsidRDefault="00B966FF">
      <w:pPr>
        <w:pStyle w:val="Prrafodelista"/>
        <w:numPr>
          <w:ilvl w:val="1"/>
          <w:numId w:val="33"/>
        </w:numPr>
      </w:pPr>
      <w:r w:rsidRPr="00B4326C">
        <w:t>Se ha trabajado con los servicios de Unity Gaming Services, mediante el uso de Lobby y Relay para la implementación del multijugador en línea.</w:t>
      </w:r>
    </w:p>
    <w:p w14:paraId="7E02B537" w14:textId="0CCD754F" w:rsidR="00306292" w:rsidRPr="00B4326C" w:rsidRDefault="00306292">
      <w:pPr>
        <w:pStyle w:val="Prrafodelista"/>
        <w:numPr>
          <w:ilvl w:val="0"/>
          <w:numId w:val="33"/>
        </w:numPr>
      </w:pPr>
      <w:r w:rsidRPr="00B4326C">
        <w:t xml:space="preserve">Se ha aprendido a programar en C#, habiendo elaborado más de 30 </w:t>
      </w:r>
      <w:r w:rsidRPr="00B4326C">
        <w:rPr>
          <w:i/>
          <w:iCs/>
        </w:rPr>
        <w:t>scripts</w:t>
      </w:r>
      <w:r w:rsidR="00240111" w:rsidRPr="00B4326C">
        <w:t xml:space="preserve"> a lo largo de todo el proyecto, cada uno con sus correspondientes funcionalidades. Adicionalmente, se han seguido de manera parcial las convenciones de codificación de este lenguaje de programación. La razón por la que no se han aplicado en su totalidad ha sido, principalmente, por falta de tiempo y porque su estudio se realizó tras haber dedicado tiempo previamente a algunos componentes del sistema.</w:t>
      </w:r>
    </w:p>
    <w:p w14:paraId="1FD24785" w14:textId="48F20034" w:rsidR="00240111" w:rsidRPr="00B4326C" w:rsidRDefault="00240111">
      <w:pPr>
        <w:pStyle w:val="Prrafodelista"/>
        <w:numPr>
          <w:ilvl w:val="0"/>
          <w:numId w:val="33"/>
        </w:numPr>
      </w:pPr>
      <w:r w:rsidRPr="00B4326C">
        <w:t>Se ha repasado y profundizado en varios conocimientos adquiridos durante la carrera universitaria, como la computación distribuida, las redes de ordenadores, interfaces de usuario</w:t>
      </w:r>
      <w:r w:rsidR="00401753" w:rsidRPr="00B4326C">
        <w:t>, y varias más, aplicando dichos conocimientos en la elaboración de este prototipo.</w:t>
      </w:r>
    </w:p>
    <w:p w14:paraId="2C7256A2" w14:textId="025DE35F" w:rsidR="00401753" w:rsidRPr="00B4326C" w:rsidRDefault="00401753">
      <w:pPr>
        <w:pStyle w:val="Prrafodelista"/>
        <w:numPr>
          <w:ilvl w:val="0"/>
          <w:numId w:val="33"/>
        </w:numPr>
      </w:pPr>
      <w:r w:rsidRPr="00B4326C">
        <w:lastRenderedPageBreak/>
        <w:t>Se ha elaborado esta memoria, que pretende demostrar y documentar todo el proceso de diseño y desarrollo de este proyecto.</w:t>
      </w:r>
    </w:p>
    <w:p w14:paraId="3FD965A0" w14:textId="0132688F" w:rsidR="001171DE" w:rsidRPr="00B4326C" w:rsidRDefault="001171DE">
      <w:pPr>
        <w:pStyle w:val="Epgrafe"/>
        <w:numPr>
          <w:ilvl w:val="1"/>
          <w:numId w:val="2"/>
        </w:numPr>
      </w:pPr>
      <w:bookmarkStart w:id="212" w:name="_Toc169177103"/>
      <w:r w:rsidRPr="00B4326C">
        <w:t>Problemas encontrados</w:t>
      </w:r>
      <w:bookmarkEnd w:id="212"/>
    </w:p>
    <w:p w14:paraId="7A5CA542" w14:textId="38D14384" w:rsidR="00401753" w:rsidRPr="00B4326C" w:rsidRDefault="00401753" w:rsidP="00401753">
      <w:r w:rsidRPr="00B4326C">
        <w:t xml:space="preserve">Durante la elaboración del proyecto se han encontrado diversos problemas que han </w:t>
      </w:r>
      <w:r w:rsidR="003F551B" w:rsidRPr="00B4326C">
        <w:t>entorpecido</w:t>
      </w:r>
      <w:r w:rsidRPr="00B4326C">
        <w:t xml:space="preserve"> el avance del proyecto</w:t>
      </w:r>
      <w:r w:rsidR="003F551B" w:rsidRPr="00B4326C">
        <w:t>.</w:t>
      </w:r>
    </w:p>
    <w:p w14:paraId="63A24D15" w14:textId="1ED63C4D" w:rsidR="003F551B" w:rsidRPr="00B4326C" w:rsidRDefault="003F551B" w:rsidP="00401753">
      <w:r w:rsidRPr="00B4326C">
        <w:t xml:space="preserve">En primer lugar, se tiene que hablar del desconocimiento de las tecnologías utilizadas, ya que, a lo largo de la carrera, nunca se ha utilizado un motor de desarrollo de videojuegos, por lo que en este proyecto se ha tenido que aprender a utilizar desde cero Unity. Este proceso de aprendizaje ha aumentado considerablemente la carga de trabajo, al tener que buscar y estudiar documentación relevante. Además, el haber decidido utilizar tecnologías de Unity más recientes, como el nuevo Input System o el último sistema de desarrollo de interfaces de usuario creado por Unity, UI Toolkit, ha aumentado el tiempo de investigación que se ha tenido que realizar al respecto, puesto que hay menos recursos disponibles de estas tecnologías. </w:t>
      </w:r>
    </w:p>
    <w:p w14:paraId="311F2B14" w14:textId="76E1245D" w:rsidR="003F551B" w:rsidRPr="00B4326C" w:rsidRDefault="003F551B" w:rsidP="00401753">
      <w:r w:rsidRPr="00B4326C">
        <w:t>En segundo lugar, se comenta la planificación y organización</w:t>
      </w:r>
      <w:r w:rsidR="007D4A26" w:rsidRPr="00B4326C">
        <w:t xml:space="preserve"> de este trabajo, dado que, durante la realización de este trabajo de fin de grado, se ha estado trabajando simultáneamente a tiempo parcial. Lo anterior, añadido a otros motivos personales, han obstaculizado el desarrollo de este proyecto y aumentado el tiempo que se ha tardado en implementar el trabajo de manera considerable. Se opina que, si se tiene una organización y planificación óptima, se puede realizar este proyecto en el transcurso de cuatro o cinco meses.</w:t>
      </w:r>
    </w:p>
    <w:p w14:paraId="13756262" w14:textId="5165BE6D" w:rsidR="00687032" w:rsidRPr="00B4326C" w:rsidRDefault="00687032" w:rsidP="00401753">
      <w:r w:rsidRPr="00B4326C">
        <w:t>Por último, se nombran los problemas encontrados en la fase de implementación. Al implementar diversas mecánicas del juego se encontraron problemas que, en ocasiones, llevó días solucionar. La mayoría de estos problemas surgieron en la implementación del multijugador, donde se necesitó, en más de una ocasión, refactorizar parte del código, para que fuese posible la sincronización de los elementos de la escena entre el anfitrión y el cliente de la partida. En la actualidad, algunos de estos problemas no se han podido solucionar, debido a las limitaciones que presenta Netcode for GameObjects respecto al motor de físicas de Unity</w:t>
      </w:r>
      <w:r w:rsidR="00CC3C41" w:rsidRPr="00B4326C">
        <w:t>, o por la forma que tiene de trabajar con este motor el sistema.</w:t>
      </w:r>
    </w:p>
    <w:p w14:paraId="44DEA625" w14:textId="0593B6A9" w:rsidR="001171DE" w:rsidRPr="00B4326C" w:rsidRDefault="001171DE">
      <w:pPr>
        <w:pStyle w:val="Epgrafe"/>
        <w:numPr>
          <w:ilvl w:val="1"/>
          <w:numId w:val="2"/>
        </w:numPr>
      </w:pPr>
      <w:bookmarkStart w:id="213" w:name="_Toc169177104"/>
      <w:r w:rsidRPr="00B4326C">
        <w:t>Posibles mejora</w:t>
      </w:r>
      <w:r w:rsidR="00224073" w:rsidRPr="00B4326C">
        <w:t>s</w:t>
      </w:r>
      <w:bookmarkEnd w:id="213"/>
    </w:p>
    <w:p w14:paraId="141021E3" w14:textId="4DBDFFB8" w:rsidR="00CC3C41" w:rsidRPr="00B4326C" w:rsidRDefault="0057289C" w:rsidP="00CC3C41">
      <w:r w:rsidRPr="00B4326C">
        <w:t>A continuación, se detallan algunas posibles adiciones y mejoras que se pueden realizar sobre el prototipo actual. Algunas de las mecánicas y características que se muestran, fueron descartadas durante la implementación del prototipo, debido a su complejidad o la cantidad de tiempo que se debería haber dedicado para desarrollarlas.</w:t>
      </w:r>
    </w:p>
    <w:p w14:paraId="08C48475" w14:textId="7C0DEFD6" w:rsidR="0057289C" w:rsidRPr="00B4326C" w:rsidRDefault="0057289C">
      <w:pPr>
        <w:pStyle w:val="Prrafodelista"/>
        <w:numPr>
          <w:ilvl w:val="0"/>
          <w:numId w:val="34"/>
        </w:numPr>
      </w:pPr>
      <w:r w:rsidRPr="00B4326C">
        <w:rPr>
          <w:i/>
          <w:iCs/>
          <w:u w:val="single"/>
        </w:rPr>
        <w:t>Client-side prediction</w:t>
      </w:r>
      <w:r w:rsidRPr="00B4326C">
        <w:t>.</w:t>
      </w:r>
      <w:r w:rsidR="0022092E" w:rsidRPr="00B4326C">
        <w:rPr>
          <w:u w:val="words"/>
        </w:rPr>
        <w:t xml:space="preserve"> </w:t>
      </w:r>
      <w:r w:rsidR="0022092E" w:rsidRPr="00B4326C">
        <w:t xml:space="preserve">De todas las mejoras posibles, esta es </w:t>
      </w:r>
      <w:r w:rsidR="00344585" w:rsidRPr="00B4326C">
        <w:t xml:space="preserve">la que </w:t>
      </w:r>
      <w:r w:rsidR="0022092E" w:rsidRPr="00B4326C">
        <w:t>puede ofrecer una mejora inmediata en la jugabilidad para el cliente de la partida. Este mecanism</w:t>
      </w:r>
      <w:r w:rsidR="00BE6051" w:rsidRPr="00B4326C">
        <w:t xml:space="preserve">o intenta solucionar los problemas que conlleva el uso de una arquitectura servidor-cliente, en la que el servidor tiene la propiedad y autoridad de todos objetos de la escena, incluyendo los personajes jugables de los clientes. </w:t>
      </w:r>
      <w:r w:rsidR="00BE6051" w:rsidRPr="00B4326C">
        <w:lastRenderedPageBreak/>
        <w:t>Estos problemas están asociados a la latencia existente entre las acciones que realiza el cliente y la respuesta del servidor, lo que empeora de manera considerable la experiencia de juego. En el caso del prototipo desarrollado, aunque el cliente tiene la autoridad de su personaje, por lo que su movimiento por la escena, cuando ejecuta una acción, es inmediato, no ocurre lo mismo cuando dispara. Como se explicó, en estos casos, el cliente realiza una petición al servidor o anfitrión, ya que es el único individuo que puede invocar nuevos objetos en la escena. Esto provoca que haya un ligero retardo entre la acción de disparar que realiza el jugador, y el disparo en sí. Este retardo es aún más notable si aumenta la latencia de juego. Por ejemplo, con 100 milisegundos de latencia, se puede apreciar fácilmente cómo los proyectiles del jugador aparecen en la posición en la que estaba el jugador hace unos instantes. La predicción por parte del cliente apunta a solucionar este tipo de problemas.</w:t>
      </w:r>
    </w:p>
    <w:p w14:paraId="63858F5B" w14:textId="43B396C8" w:rsidR="00063837" w:rsidRPr="00B4326C" w:rsidRDefault="00063837">
      <w:pPr>
        <w:pStyle w:val="Prrafodelista"/>
        <w:numPr>
          <w:ilvl w:val="0"/>
          <w:numId w:val="34"/>
        </w:numPr>
      </w:pPr>
      <w:r w:rsidRPr="00B4326C">
        <w:rPr>
          <w:u w:val="single"/>
        </w:rPr>
        <w:t>Extrapolación</w:t>
      </w:r>
      <w:r w:rsidRPr="00B4326C">
        <w:t xml:space="preserve">. Esta técnica pretende solucionar los problemas que ocurren con la sincronización de la posición de objetos en movimiento en la parte del cliente. En el prototipo implementado, se puede observar fácilmente cómo se teletransportan pequeñas distancias los proyectiles de los jugadores y enemigos. Esto se debe a que, en el cliente, la posición de estos objetos se sincroniza a una velocidad de 60 veces por segundo (40 veces por segundo en caso de mantener la velocidad de actualización estándar ofrecida por el NetworkManager). Esto se traduce a que, en el caso de objetos de la escena que se mueven a una velocidad muy alta, como es el caso de los proyectiles, se aprecie </w:t>
      </w:r>
      <w:r w:rsidR="00344585" w:rsidRPr="00B4326C">
        <w:t>a simple vista</w:t>
      </w:r>
      <w:r w:rsidRPr="00B4326C">
        <w:t xml:space="preserve"> los saltos o </w:t>
      </w:r>
      <w:r w:rsidR="00344585" w:rsidRPr="00B4326C">
        <w:t>“</w:t>
      </w:r>
      <w:r w:rsidRPr="00B4326C">
        <w:t>teletransportes</w:t>
      </w:r>
      <w:r w:rsidR="00344585" w:rsidRPr="00B4326C">
        <w:t>”</w:t>
      </w:r>
      <w:r w:rsidRPr="00B4326C">
        <w:t xml:space="preserve"> que realizan estos objetos cada vez que se sincroniza su posición. </w:t>
      </w:r>
      <w:r w:rsidR="00344585" w:rsidRPr="00B4326C">
        <w:t xml:space="preserve"> Con la implementación de la extrapolación, que pretende predecir la posición en la que estarán esos objetos en todo momento, quedaría solucionado este problema.</w:t>
      </w:r>
    </w:p>
    <w:p w14:paraId="4C972EEA" w14:textId="1544CC36" w:rsidR="00344585" w:rsidRPr="00B4326C" w:rsidRDefault="00344585">
      <w:pPr>
        <w:pStyle w:val="Prrafodelista"/>
        <w:numPr>
          <w:ilvl w:val="0"/>
          <w:numId w:val="34"/>
        </w:numPr>
      </w:pPr>
      <w:r w:rsidRPr="00B4326C">
        <w:rPr>
          <w:u w:val="single"/>
        </w:rPr>
        <w:t>Generación aleatoria de la mazmorra</w:t>
      </w:r>
      <w:r w:rsidRPr="00B4326C">
        <w:t xml:space="preserve">. La implementación de un algoritmo de generación pseudoaleatoria </w:t>
      </w:r>
      <w:r w:rsidR="004C1E7A" w:rsidRPr="00B4326C">
        <w:t>para los niveles permitiría que el juego fuese en cada partida completamente distinto. Esto ofrecería mayor variedad al videojuego y aumentaría considerablemente las horas de juego que podría ofrecer el prototipo. No obstante, la creación e implementación de este algoritmo sería generalmente compleja.</w:t>
      </w:r>
    </w:p>
    <w:p w14:paraId="28D40FF9" w14:textId="27112282" w:rsidR="0057289C" w:rsidRPr="00B4326C" w:rsidRDefault="0057289C">
      <w:pPr>
        <w:pStyle w:val="Prrafodelista"/>
        <w:numPr>
          <w:ilvl w:val="0"/>
          <w:numId w:val="34"/>
        </w:numPr>
      </w:pPr>
      <w:r w:rsidRPr="00B4326C">
        <w:rPr>
          <w:u w:val="single"/>
        </w:rPr>
        <w:t>Diseño de niveles consecutivos</w:t>
      </w:r>
      <w:r w:rsidRPr="00B4326C">
        <w:t>.</w:t>
      </w:r>
      <w:r w:rsidR="00344585" w:rsidRPr="00B4326C">
        <w:t xml:space="preserve"> En el prototipo original se pensó en crear dos niveles, pero debido al tiempo disponible se descartó esta idea. No obstante, la implementación de nuevos niveles debería ser relativamente sencilla, dado que se podría reutilizar el mismo </w:t>
      </w:r>
      <w:r w:rsidR="00344585" w:rsidRPr="00B4326C">
        <w:rPr>
          <w:i/>
          <w:iCs/>
        </w:rPr>
        <w:t>tileset</w:t>
      </w:r>
      <w:r w:rsidR="00344585" w:rsidRPr="00B4326C">
        <w:t xml:space="preserve"> y solo habría que estudiar cómo realizar el cambio de una escena a otra, conservando la vida y estadísticas de los jugadores.</w:t>
      </w:r>
    </w:p>
    <w:p w14:paraId="520703C0" w14:textId="2638FD48" w:rsidR="00344585" w:rsidRPr="00B4326C" w:rsidRDefault="00344585">
      <w:pPr>
        <w:pStyle w:val="Prrafodelista"/>
        <w:numPr>
          <w:ilvl w:val="0"/>
          <w:numId w:val="34"/>
        </w:numPr>
      </w:pPr>
      <w:r w:rsidRPr="00B4326C">
        <w:rPr>
          <w:u w:val="single"/>
        </w:rPr>
        <w:t>Diseño de nuevos enemigos y jefes</w:t>
      </w:r>
      <w:r w:rsidRPr="00B4326C">
        <w:t>. Se podrían implementar nuevos enemigos, con mecánicas más avanzadas, que apareciesen en los siguientes niveles de la mazmorra.</w:t>
      </w:r>
    </w:p>
    <w:p w14:paraId="3D530FE4" w14:textId="0D50D785" w:rsidR="0057289C" w:rsidRPr="00B4326C" w:rsidRDefault="0057289C">
      <w:pPr>
        <w:pStyle w:val="Prrafodelista"/>
        <w:numPr>
          <w:ilvl w:val="0"/>
          <w:numId w:val="34"/>
        </w:numPr>
      </w:pPr>
      <w:r w:rsidRPr="00B4326C">
        <w:rPr>
          <w:u w:val="single"/>
        </w:rPr>
        <w:t>Soporte para mandos</w:t>
      </w:r>
      <w:r w:rsidRPr="00B4326C">
        <w:t>.</w:t>
      </w:r>
      <w:r w:rsidR="004C1E7A" w:rsidRPr="00B4326C">
        <w:t xml:space="preserve"> Esta mejora consiste en crear un esquema de controles para mandos, lo que abriría las puertas al soporte para consolas. Sería necesario </w:t>
      </w:r>
      <w:r w:rsidR="004C1E7A" w:rsidRPr="00B4326C">
        <w:lastRenderedPageBreak/>
        <w:t>realizar una revisión del modo de apuntado del arma. Sin embargo, es una de las mejoras propuestas más sencillas de implementar.</w:t>
      </w:r>
    </w:p>
    <w:p w14:paraId="64068F56" w14:textId="1BAB32F3" w:rsidR="0057289C" w:rsidRPr="00B4326C" w:rsidRDefault="0057289C">
      <w:pPr>
        <w:pStyle w:val="Prrafodelista"/>
        <w:numPr>
          <w:ilvl w:val="0"/>
          <w:numId w:val="34"/>
        </w:numPr>
      </w:pPr>
      <w:r w:rsidRPr="00B4326C">
        <w:rPr>
          <w:u w:val="single"/>
        </w:rPr>
        <w:t>Soporte para dispositivos móviles</w:t>
      </w:r>
      <w:r w:rsidRPr="00B4326C">
        <w:t>.</w:t>
      </w:r>
      <w:r w:rsidR="004C1E7A" w:rsidRPr="00B4326C">
        <w:t xml:space="preserve"> En el caso de diseñar un esquema de controles en pantalla</w:t>
      </w:r>
      <w:r w:rsidR="00A67296" w:rsidRPr="00B4326C">
        <w:t>, se podría realizar una compilación para dispositivos móviles, dado que los requisitos para poder ejecutar el juego en una máquina son muy bajos, y Unity ya incluye soporte para iOS y Android, siempre y cuando se instalen los paquetes de desarrollo correspondientes en el ordenador en el que se esté ejecutando Unity.</w:t>
      </w:r>
    </w:p>
    <w:p w14:paraId="6D4A8B55" w14:textId="6B28A18C" w:rsidR="0057289C" w:rsidRPr="00B4326C" w:rsidRDefault="0057289C">
      <w:pPr>
        <w:pStyle w:val="Prrafodelista"/>
        <w:numPr>
          <w:ilvl w:val="0"/>
          <w:numId w:val="34"/>
        </w:numPr>
      </w:pPr>
      <w:r w:rsidRPr="00B4326C">
        <w:rPr>
          <w:u w:val="single"/>
        </w:rPr>
        <w:t xml:space="preserve">Nuevas armas y </w:t>
      </w:r>
      <w:r w:rsidRPr="00B4326C">
        <w:rPr>
          <w:i/>
          <w:iCs/>
          <w:u w:val="single"/>
        </w:rPr>
        <w:t>power-ups</w:t>
      </w:r>
      <w:r w:rsidR="00A67296" w:rsidRPr="00B4326C">
        <w:t>. Se podrían diseñar nuevas armas para el jugador, algo que se acabó desestimando del prototipo inicial, al no ser esencial en su desarrollo, debido al tiempo que se disponía. También se podrían programar nuevas mejoras para los jugadores durante la partida, como aumentos del daño que realizan, mayor cadencia de disparo, etcétera. La implementación de estas mejoras sería bastante sencilla de realizar.</w:t>
      </w:r>
    </w:p>
    <w:p w14:paraId="738FBE0E" w14:textId="6C7B08BC" w:rsidR="003D0578" w:rsidRPr="00B4326C" w:rsidRDefault="003D0578">
      <w:pPr>
        <w:jc w:val="left"/>
      </w:pPr>
      <w:r w:rsidRPr="00B4326C">
        <w:br w:type="page"/>
      </w:r>
    </w:p>
    <w:p w14:paraId="470AF2A2" w14:textId="61605934" w:rsidR="003D0578" w:rsidRPr="00F04D94" w:rsidRDefault="00BE13BF" w:rsidP="00BE13BF">
      <w:pPr>
        <w:pStyle w:val="Captulo"/>
        <w:rPr>
          <w:lang w:val="en-US"/>
        </w:rPr>
      </w:pPr>
      <w:bookmarkStart w:id="214" w:name="_Toc166609938"/>
      <w:bookmarkStart w:id="215" w:name="_Toc169177105"/>
      <w:r w:rsidRPr="00F04D94">
        <w:rPr>
          <w:lang w:val="en-US"/>
        </w:rPr>
        <w:lastRenderedPageBreak/>
        <w:t>BIBLIOGRAFÍA</w:t>
      </w:r>
      <w:bookmarkEnd w:id="214"/>
      <w:bookmarkEnd w:id="215"/>
    </w:p>
    <w:p w14:paraId="076DACA8" w14:textId="77777777" w:rsidR="00B513CF" w:rsidRDefault="003E3376" w:rsidP="00B513CF">
      <w:pPr>
        <w:pStyle w:val="Bibliografa"/>
      </w:pPr>
      <w:r w:rsidRPr="00B4326C">
        <w:rPr>
          <w:lang w:eastAsia="es-ES"/>
        </w:rPr>
        <w:fldChar w:fldCharType="begin"/>
      </w:r>
      <w:r w:rsidR="00B513CF">
        <w:rPr>
          <w:lang w:val="en-US" w:eastAsia="es-ES"/>
        </w:rPr>
        <w:instrText xml:space="preserve"> ADDIN ZOTERO_BIBL {"uncited":[],"omitted":[],"custom":[]} CSL_BIBLIOGRAPHY </w:instrText>
      </w:r>
      <w:r w:rsidRPr="00B4326C">
        <w:rPr>
          <w:lang w:eastAsia="es-ES"/>
        </w:rPr>
        <w:fldChar w:fldCharType="separate"/>
      </w:r>
      <w:r w:rsidR="00B513CF" w:rsidRPr="00B513CF">
        <w:rPr>
          <w:lang w:val="en-US"/>
        </w:rPr>
        <w:t>[1]</w:t>
      </w:r>
      <w:r w:rsidR="00B513CF" w:rsidRPr="00B513CF">
        <w:rPr>
          <w:lang w:val="en-US"/>
        </w:rPr>
        <w:tab/>
        <w:t xml:space="preserve">P. Rao, «50 Years of Video Game Industry Revenues, by Platform», Visual Capitalist. </w:t>
      </w:r>
      <w:r w:rsidR="00B513CF">
        <w:t>Accedido: 15 de mayo de 2024. [En línea]. Disponible en: https://www.visualcapitalist.com/video-game-industry-revenues-by-platform/</w:t>
      </w:r>
    </w:p>
    <w:p w14:paraId="15854AAD" w14:textId="77777777" w:rsidR="00B513CF" w:rsidRDefault="00B513CF" w:rsidP="00B513CF">
      <w:pPr>
        <w:pStyle w:val="Bibliografa"/>
      </w:pPr>
      <w:r>
        <w:t>[2]</w:t>
      </w:r>
      <w:r>
        <w:tab/>
        <w:t>«LÍDERES DEL ENTRETENIMIENTO: “¿QUIÉN MERECE SER REY?” | LinkedIn». Accedido: 15 de mayo de 2024. [En línea]. Disponible en: https://www.linkedin.com/pulse/l%C3%ADderes-del-entretenimiento-qui%C3%A9n-merece-ser-rey-emilio-hurtado-ruiz/</w:t>
      </w:r>
    </w:p>
    <w:p w14:paraId="358E97AE" w14:textId="77777777" w:rsidR="00B513CF" w:rsidRDefault="00B513CF" w:rsidP="00B513CF">
      <w:pPr>
        <w:pStyle w:val="Bibliografa"/>
      </w:pPr>
      <w:r>
        <w:t>[3]</w:t>
      </w:r>
      <w:r>
        <w:tab/>
        <w:t>«Estudio mercado videojuegos: ¿Cuánto dinero mueve? (infografía)», Bankinter. Accedido: 15 de mayo de 2024. [En línea]. Disponible en: https://www.bankinter.com/blog/finanzas-personales/mercado-videojuegos-dinero-estudio-espana-mundo</w:t>
      </w:r>
    </w:p>
    <w:p w14:paraId="3A5DB6F8" w14:textId="77777777" w:rsidR="00B513CF" w:rsidRDefault="00B513CF" w:rsidP="00B513CF">
      <w:pPr>
        <w:pStyle w:val="Bibliografa"/>
      </w:pPr>
      <w:r w:rsidRPr="00B513CF">
        <w:rPr>
          <w:lang w:val="en-US"/>
        </w:rPr>
        <w:t>[4]</w:t>
      </w:r>
      <w:r w:rsidRPr="00B513CF">
        <w:rPr>
          <w:lang w:val="en-US"/>
        </w:rPr>
        <w:tab/>
        <w:t>«</w:t>
      </w:r>
      <w:proofErr w:type="spellStart"/>
      <w:r w:rsidRPr="00B513CF">
        <w:rPr>
          <w:lang w:val="en-US"/>
        </w:rPr>
        <w:t>Newzoo’s</w:t>
      </w:r>
      <w:proofErr w:type="spellEnd"/>
      <w:r w:rsidRPr="00B513CF">
        <w:rPr>
          <w:lang w:val="en-US"/>
        </w:rPr>
        <w:t xml:space="preserve"> games market revenue estimates and forecasts by region and segment for 2023», </w:t>
      </w:r>
      <w:proofErr w:type="spellStart"/>
      <w:r w:rsidRPr="00B513CF">
        <w:rPr>
          <w:lang w:val="en-US"/>
        </w:rPr>
        <w:t>Newzoo</w:t>
      </w:r>
      <w:proofErr w:type="spellEnd"/>
      <w:r w:rsidRPr="00B513CF">
        <w:rPr>
          <w:lang w:val="en-US"/>
        </w:rPr>
        <w:t xml:space="preserve">. </w:t>
      </w:r>
      <w:r>
        <w:t>Accedido: 15 de mayo de 2024. [En línea]. Disponible en: https://newzoo.com/resources/blog/games-market-estimates-and-forecasts-2023</w:t>
      </w:r>
    </w:p>
    <w:p w14:paraId="384109E2" w14:textId="77777777" w:rsidR="00B513CF" w:rsidRDefault="00B513CF" w:rsidP="00B513CF">
      <w:pPr>
        <w:pStyle w:val="Bibliografa"/>
      </w:pPr>
      <w:r w:rsidRPr="00B513CF">
        <w:rPr>
          <w:lang w:val="en-US"/>
        </w:rPr>
        <w:t>[5]</w:t>
      </w:r>
      <w:r w:rsidRPr="00B513CF">
        <w:rPr>
          <w:lang w:val="en-US"/>
        </w:rPr>
        <w:tab/>
        <w:t xml:space="preserve">«Steam annual game releases by developer type 2023», Statista. </w:t>
      </w:r>
      <w:r>
        <w:t>Accedido: 10 de junio de 2024. [En línea]. Disponible en: https://www.statista.com/statistics/1411839/number-games-released-steam-developer-type/</w:t>
      </w:r>
    </w:p>
    <w:p w14:paraId="3224E903" w14:textId="77777777" w:rsidR="00B513CF" w:rsidRDefault="00B513CF" w:rsidP="00B513CF">
      <w:pPr>
        <w:pStyle w:val="Bibliografa"/>
      </w:pPr>
      <w:r w:rsidRPr="00B513CF">
        <w:rPr>
          <w:lang w:val="en-US"/>
        </w:rPr>
        <w:t>[6]</w:t>
      </w:r>
      <w:r w:rsidRPr="00B513CF">
        <w:rPr>
          <w:lang w:val="en-US"/>
        </w:rPr>
        <w:tab/>
        <w:t xml:space="preserve">S. Team, «Did you know that 60% of game developers use game engines?», SlashData. </w:t>
      </w:r>
      <w:r>
        <w:t>Accedido: 15 de mayo de 2024. [En línea]. Disponible en: https://www.slashdata.co/post/did-you-know-that-60-of-game-developers-use-game-engines</w:t>
      </w:r>
    </w:p>
    <w:p w14:paraId="4D0BDD9F" w14:textId="77777777" w:rsidR="00B513CF" w:rsidRDefault="00B513CF" w:rsidP="00B513CF">
      <w:pPr>
        <w:pStyle w:val="Bibliografa"/>
      </w:pPr>
      <w:r w:rsidRPr="00B513CF">
        <w:rPr>
          <w:lang w:val="en-US"/>
        </w:rPr>
        <w:t>[7]</w:t>
      </w:r>
      <w:r w:rsidRPr="00B513CF">
        <w:rPr>
          <w:lang w:val="en-US"/>
        </w:rPr>
        <w:tab/>
        <w:t xml:space="preserve">V. Reports, «Roguelike Game Market Size to Grow USD 57,336 Million in 2030 by 2030 at a CAGR of 12.3% | Valuates Reports». </w:t>
      </w:r>
      <w:r>
        <w:t>Accedido: 15 de mayo de 2024. [En línea]. Disponible en: https://www.prnewswire.com/news-releases/roguelike-game-market-size-to-grow-usd-57-336-million-in-2030-by-2030-at-a-cagr-of-12-3--valuates-reports-302079781.html</w:t>
      </w:r>
    </w:p>
    <w:p w14:paraId="5B420C2E" w14:textId="77777777" w:rsidR="00B513CF" w:rsidRDefault="00B513CF" w:rsidP="00B513CF">
      <w:pPr>
        <w:pStyle w:val="Bibliografa"/>
      </w:pPr>
      <w:r w:rsidRPr="00B513CF">
        <w:rPr>
          <w:lang w:val="en-US"/>
        </w:rPr>
        <w:t>[8]</w:t>
      </w:r>
      <w:r w:rsidRPr="00B513CF">
        <w:rPr>
          <w:lang w:val="en-US"/>
        </w:rPr>
        <w:tab/>
      </w:r>
      <w:proofErr w:type="spellStart"/>
      <w:r w:rsidRPr="00B513CF">
        <w:rPr>
          <w:lang w:val="en-US"/>
        </w:rPr>
        <w:t>BillWagner</w:t>
      </w:r>
      <w:proofErr w:type="spellEnd"/>
      <w:r w:rsidRPr="00B513CF">
        <w:rPr>
          <w:lang w:val="en-US"/>
        </w:rPr>
        <w:t xml:space="preserve">, «C# identifier names - rules and conventions - C#». </w:t>
      </w:r>
      <w:r>
        <w:t>Accedido: 15 de mayo de 2024. [En línea]. Disponible en: https://learn.microsoft.com/en-us/dotnet/csharp/fundamentals/coding-style/identifier-names</w:t>
      </w:r>
    </w:p>
    <w:p w14:paraId="0FDA1E60" w14:textId="77777777" w:rsidR="00B513CF" w:rsidRPr="00B513CF" w:rsidRDefault="00B513CF" w:rsidP="00B513CF">
      <w:pPr>
        <w:pStyle w:val="Bibliografa"/>
        <w:rPr>
          <w:lang w:val="en-US"/>
        </w:rPr>
      </w:pPr>
      <w:r w:rsidRPr="00B513CF">
        <w:rPr>
          <w:lang w:val="en-US"/>
        </w:rPr>
        <w:t>[9]</w:t>
      </w:r>
      <w:r w:rsidRPr="00B513CF">
        <w:rPr>
          <w:lang w:val="en-US"/>
        </w:rPr>
        <w:tab/>
        <w:t xml:space="preserve">«BNL | </w:t>
      </w:r>
      <w:proofErr w:type="spellStart"/>
      <w:r w:rsidRPr="00B513CF">
        <w:rPr>
          <w:lang w:val="en-US"/>
        </w:rPr>
        <w:t>History:The</w:t>
      </w:r>
      <w:proofErr w:type="spellEnd"/>
      <w:r w:rsidRPr="00B513CF">
        <w:rPr>
          <w:lang w:val="en-US"/>
        </w:rPr>
        <w:t xml:space="preserve"> First Video Game?» </w:t>
      </w:r>
      <w:r>
        <w:t xml:space="preserve">Accedido: 16 de mayo de 2024. [En línea]. </w:t>
      </w:r>
      <w:r w:rsidRPr="00B513CF">
        <w:rPr>
          <w:lang w:val="en-US"/>
        </w:rPr>
        <w:t xml:space="preserve">Disponible </w:t>
      </w:r>
      <w:proofErr w:type="spellStart"/>
      <w:r w:rsidRPr="00B513CF">
        <w:rPr>
          <w:lang w:val="en-US"/>
        </w:rPr>
        <w:t>en</w:t>
      </w:r>
      <w:proofErr w:type="spellEnd"/>
      <w:r w:rsidRPr="00B513CF">
        <w:rPr>
          <w:lang w:val="en-US"/>
        </w:rPr>
        <w:t>: https://www.bnl.gov/about/history/firstvideo.php</w:t>
      </w:r>
    </w:p>
    <w:p w14:paraId="3DCBFE4D" w14:textId="77777777" w:rsidR="00B513CF" w:rsidRPr="00B513CF" w:rsidRDefault="00B513CF" w:rsidP="00B513CF">
      <w:pPr>
        <w:pStyle w:val="Bibliografa"/>
        <w:rPr>
          <w:lang w:val="en-US"/>
        </w:rPr>
      </w:pPr>
      <w:r w:rsidRPr="00B513CF">
        <w:rPr>
          <w:lang w:val="en-US"/>
        </w:rPr>
        <w:t>[10]</w:t>
      </w:r>
      <w:r w:rsidRPr="00B513CF">
        <w:rPr>
          <w:lang w:val="en-US"/>
        </w:rPr>
        <w:tab/>
        <w:t xml:space="preserve">H. Labs, </w:t>
      </w:r>
      <w:r w:rsidRPr="00B513CF">
        <w:rPr>
          <w:i/>
          <w:iCs/>
          <w:lang w:val="en-US"/>
        </w:rPr>
        <w:t xml:space="preserve">Tennis </w:t>
      </w:r>
      <w:proofErr w:type="gramStart"/>
      <w:r w:rsidRPr="00B513CF">
        <w:rPr>
          <w:i/>
          <w:iCs/>
          <w:lang w:val="en-US"/>
        </w:rPr>
        <w:t>For</w:t>
      </w:r>
      <w:proofErr w:type="gramEnd"/>
      <w:r w:rsidRPr="00B513CF">
        <w:rPr>
          <w:i/>
          <w:iCs/>
          <w:lang w:val="en-US"/>
        </w:rPr>
        <w:t xml:space="preserve"> Two</w:t>
      </w:r>
      <w:r w:rsidRPr="00B513CF">
        <w:rPr>
          <w:lang w:val="en-US"/>
        </w:rPr>
        <w:t xml:space="preserve">. 2011. </w:t>
      </w:r>
      <w:r>
        <w:t>Accedido: 16 de mayo de 2024. [</w:t>
      </w:r>
      <w:proofErr w:type="spellStart"/>
      <w:r>
        <w:t>Photo</w:t>
      </w:r>
      <w:proofErr w:type="spellEnd"/>
      <w:r>
        <w:t xml:space="preserve">]. </w:t>
      </w:r>
      <w:r w:rsidRPr="00B513CF">
        <w:rPr>
          <w:lang w:val="en-US"/>
        </w:rPr>
        <w:t xml:space="preserve">Disponible </w:t>
      </w:r>
      <w:proofErr w:type="spellStart"/>
      <w:r w:rsidRPr="00B513CF">
        <w:rPr>
          <w:lang w:val="en-US"/>
        </w:rPr>
        <w:t>en</w:t>
      </w:r>
      <w:proofErr w:type="spellEnd"/>
      <w:r w:rsidRPr="00B513CF">
        <w:rPr>
          <w:lang w:val="en-US"/>
        </w:rPr>
        <w:t>: https://www.flickr.com/photos/hslphotosync/5941685811/</w:t>
      </w:r>
    </w:p>
    <w:p w14:paraId="55E79701" w14:textId="77777777" w:rsidR="00B513CF" w:rsidRDefault="00B513CF" w:rsidP="00B513CF">
      <w:pPr>
        <w:pStyle w:val="Bibliografa"/>
      </w:pPr>
      <w:r w:rsidRPr="00B513CF">
        <w:rPr>
          <w:lang w:val="en-US"/>
        </w:rPr>
        <w:t>[11]</w:t>
      </w:r>
      <w:r w:rsidRPr="00B513CF">
        <w:rPr>
          <w:lang w:val="en-US"/>
        </w:rPr>
        <w:tab/>
      </w:r>
      <w:proofErr w:type="spellStart"/>
      <w:r w:rsidRPr="00B513CF">
        <w:rPr>
          <w:lang w:val="en-US"/>
        </w:rPr>
        <w:t>Jamal_Aladdin</w:t>
      </w:r>
      <w:proofErr w:type="spellEnd"/>
      <w:r w:rsidRPr="00B513CF">
        <w:rPr>
          <w:lang w:val="en-US"/>
        </w:rPr>
        <w:t xml:space="preserve">, «The Evolution of Multiplayer Gaming: A Journey Through Time», Medium. </w:t>
      </w:r>
      <w:r>
        <w:t>Accedido: 16 de mayo de 2024. [En línea]. Disponible en: https://medium.com/@Jamal_Aladdin/the-evolution-of-multiplayer-gaming-a-journey-through-time-e34ef59294c2</w:t>
      </w:r>
    </w:p>
    <w:p w14:paraId="3098E2B2" w14:textId="77777777" w:rsidR="00B513CF" w:rsidRPr="00B513CF" w:rsidRDefault="00B513CF" w:rsidP="00B513CF">
      <w:pPr>
        <w:pStyle w:val="Bibliografa"/>
        <w:rPr>
          <w:lang w:val="en-US"/>
        </w:rPr>
      </w:pPr>
      <w:r w:rsidRPr="00B513CF">
        <w:rPr>
          <w:lang w:val="en-US"/>
        </w:rPr>
        <w:t>[12]</w:t>
      </w:r>
      <w:r w:rsidRPr="00B513CF">
        <w:rPr>
          <w:lang w:val="en-US"/>
        </w:rPr>
        <w:tab/>
        <w:t xml:space="preserve">«Pong - Videogame by Atari», Museum of the Game. </w:t>
      </w:r>
      <w:r>
        <w:t xml:space="preserve">Accedido: 16 de mayo de 2024. [En línea]. </w:t>
      </w:r>
      <w:r w:rsidRPr="00B513CF">
        <w:rPr>
          <w:lang w:val="en-US"/>
        </w:rPr>
        <w:t xml:space="preserve">Disponible </w:t>
      </w:r>
      <w:proofErr w:type="spellStart"/>
      <w:r w:rsidRPr="00B513CF">
        <w:rPr>
          <w:lang w:val="en-US"/>
        </w:rPr>
        <w:t>en</w:t>
      </w:r>
      <w:proofErr w:type="spellEnd"/>
      <w:r w:rsidRPr="00B513CF">
        <w:rPr>
          <w:lang w:val="en-US"/>
        </w:rPr>
        <w:t>: https://www.arcade-museum.com/Videogame/pong</w:t>
      </w:r>
    </w:p>
    <w:p w14:paraId="743D9EA1" w14:textId="77777777" w:rsidR="00B513CF" w:rsidRPr="00B513CF" w:rsidRDefault="00B513CF" w:rsidP="00B513CF">
      <w:pPr>
        <w:pStyle w:val="Bibliografa"/>
        <w:rPr>
          <w:lang w:val="en-US"/>
        </w:rPr>
      </w:pPr>
      <w:r w:rsidRPr="00B513CF">
        <w:rPr>
          <w:lang w:val="en-US"/>
        </w:rPr>
        <w:t>[13]</w:t>
      </w:r>
      <w:r w:rsidRPr="00B513CF">
        <w:rPr>
          <w:lang w:val="en-US"/>
        </w:rPr>
        <w:tab/>
        <w:t xml:space="preserve">«Astro Race - Videogame by Taito», Museum of the Game. </w:t>
      </w:r>
      <w:r>
        <w:t xml:space="preserve">Accedido: 16 de mayo de 2024. [En línea]. </w:t>
      </w:r>
      <w:r w:rsidRPr="00B513CF">
        <w:rPr>
          <w:lang w:val="en-US"/>
        </w:rPr>
        <w:t xml:space="preserve">Disponible </w:t>
      </w:r>
      <w:proofErr w:type="spellStart"/>
      <w:r w:rsidRPr="00B513CF">
        <w:rPr>
          <w:lang w:val="en-US"/>
        </w:rPr>
        <w:t>en</w:t>
      </w:r>
      <w:proofErr w:type="spellEnd"/>
      <w:r w:rsidRPr="00B513CF">
        <w:rPr>
          <w:lang w:val="en-US"/>
        </w:rPr>
        <w:t>: https://www.arcade-museum.com/Videogame/astro-race</w:t>
      </w:r>
    </w:p>
    <w:p w14:paraId="7AFB69C4" w14:textId="77777777" w:rsidR="00B513CF" w:rsidRDefault="00B513CF" w:rsidP="00B513CF">
      <w:pPr>
        <w:pStyle w:val="Bibliografa"/>
      </w:pPr>
      <w:r w:rsidRPr="00B513CF">
        <w:rPr>
          <w:lang w:val="en-US"/>
        </w:rPr>
        <w:lastRenderedPageBreak/>
        <w:t>[14]</w:t>
      </w:r>
      <w:r w:rsidRPr="00B513CF">
        <w:rPr>
          <w:lang w:val="en-US"/>
        </w:rPr>
        <w:tab/>
        <w:t xml:space="preserve">«Introduction | PDP-1 Restoration Project | Computer History Museum». </w:t>
      </w:r>
      <w:r>
        <w:t>Accedido: 16 de mayo de 2024. [En línea]. Disponible en: https://www.computerhistory.org/pdp-1/introduction/</w:t>
      </w:r>
    </w:p>
    <w:p w14:paraId="1A1577F8" w14:textId="77777777" w:rsidR="00B513CF" w:rsidRDefault="00B513CF" w:rsidP="00B513CF">
      <w:pPr>
        <w:pStyle w:val="Bibliografa"/>
      </w:pPr>
      <w:r>
        <w:t>[15]</w:t>
      </w:r>
      <w:r>
        <w:tab/>
        <w:t xml:space="preserve">«Nintendo </w:t>
      </w:r>
      <w:proofErr w:type="spellStart"/>
      <w:r>
        <w:t>Entertainment</w:t>
      </w:r>
      <w:proofErr w:type="spellEnd"/>
      <w:r>
        <w:t xml:space="preserve"> </w:t>
      </w:r>
      <w:proofErr w:type="spellStart"/>
      <w:r>
        <w:t>System</w:t>
      </w:r>
      <w:proofErr w:type="spellEnd"/>
      <w:r>
        <w:t xml:space="preserve">», Nintendo of </w:t>
      </w:r>
      <w:proofErr w:type="spellStart"/>
      <w:r>
        <w:t>Europe</w:t>
      </w:r>
      <w:proofErr w:type="spellEnd"/>
      <w:r>
        <w:t xml:space="preserve"> AG. Accedido: 16 de mayo de 2024. [En línea]. Disponible en: https://www.nintendo.com/es-es/Hardware/La-historia-de-Nintendo/Nintendo-Entertainment-System/Nintendo-Entertainment-System-627024.html</w:t>
      </w:r>
    </w:p>
    <w:p w14:paraId="44A830FF" w14:textId="77777777" w:rsidR="00B513CF" w:rsidRDefault="00B513CF" w:rsidP="00B513CF">
      <w:pPr>
        <w:pStyle w:val="Bibliografa"/>
      </w:pPr>
      <w:r w:rsidRPr="00B513CF">
        <w:rPr>
          <w:lang w:val="en-US"/>
        </w:rPr>
        <w:t>[16]</w:t>
      </w:r>
      <w:r w:rsidRPr="00B513CF">
        <w:rPr>
          <w:lang w:val="en-US"/>
        </w:rPr>
        <w:tab/>
        <w:t xml:space="preserve">«Dictionary.com | Meanings &amp; Definitions of English Words», Dictionary.com. </w:t>
      </w:r>
      <w:proofErr w:type="spellStart"/>
      <w:r w:rsidRPr="00B513CF">
        <w:rPr>
          <w:lang w:val="en-US"/>
        </w:rPr>
        <w:t>Accedido</w:t>
      </w:r>
      <w:proofErr w:type="spellEnd"/>
      <w:r w:rsidRPr="00B513CF">
        <w:rPr>
          <w:lang w:val="en-US"/>
        </w:rPr>
        <w:t xml:space="preserve">: 16 de mayo de 2024. </w:t>
      </w:r>
      <w:r>
        <w:t>[En línea]. Disponible en: https://www.dictionary.com/browse/mmo</w:t>
      </w:r>
    </w:p>
    <w:p w14:paraId="036C808E" w14:textId="77777777" w:rsidR="00B513CF" w:rsidRPr="00B513CF" w:rsidRDefault="00B513CF" w:rsidP="00B513CF">
      <w:pPr>
        <w:pStyle w:val="Bibliografa"/>
        <w:rPr>
          <w:lang w:val="en-US"/>
        </w:rPr>
      </w:pPr>
      <w:r>
        <w:t>[17]</w:t>
      </w:r>
      <w:r>
        <w:tab/>
        <w:t>«</w:t>
      </w:r>
      <w:proofErr w:type="spellStart"/>
      <w:r>
        <w:t>Counter</w:t>
      </w:r>
      <w:proofErr w:type="spellEnd"/>
      <w:r>
        <w:t xml:space="preserve">-Strike 2 Steam Charts», SteamDB. Accedido: 16 de mayo de 2024. [En línea]. </w:t>
      </w:r>
      <w:r w:rsidRPr="00B513CF">
        <w:rPr>
          <w:lang w:val="en-US"/>
        </w:rPr>
        <w:t xml:space="preserve">Disponible </w:t>
      </w:r>
      <w:proofErr w:type="spellStart"/>
      <w:r w:rsidRPr="00B513CF">
        <w:rPr>
          <w:lang w:val="en-US"/>
        </w:rPr>
        <w:t>en</w:t>
      </w:r>
      <w:proofErr w:type="spellEnd"/>
      <w:r w:rsidRPr="00B513CF">
        <w:rPr>
          <w:lang w:val="en-US"/>
        </w:rPr>
        <w:t>: https://steamdb.info/app/730/charts/</w:t>
      </w:r>
    </w:p>
    <w:p w14:paraId="748C79DC" w14:textId="77777777" w:rsidR="00B513CF" w:rsidRDefault="00B513CF" w:rsidP="00B513CF">
      <w:pPr>
        <w:pStyle w:val="Bibliografa"/>
      </w:pPr>
      <w:r w:rsidRPr="00B513CF">
        <w:rPr>
          <w:lang w:val="en-US"/>
        </w:rPr>
        <w:t>[18]</w:t>
      </w:r>
      <w:r w:rsidRPr="00B513CF">
        <w:rPr>
          <w:lang w:val="en-US"/>
        </w:rPr>
        <w:tab/>
        <w:t xml:space="preserve">«Most played Multiplayer Games Steam Charts», SteamDB. </w:t>
      </w:r>
      <w:r>
        <w:t>Accedido: 16 de mayo de 2024. [En línea]. Disponible en: https://steamdb.info/charts/?tagid=3859</w:t>
      </w:r>
    </w:p>
    <w:p w14:paraId="4C2BE88E" w14:textId="77777777" w:rsidR="00B513CF" w:rsidRPr="00B513CF" w:rsidRDefault="00B513CF" w:rsidP="00B513CF">
      <w:pPr>
        <w:pStyle w:val="Bibliografa"/>
        <w:rPr>
          <w:lang w:val="en-US"/>
        </w:rPr>
      </w:pPr>
      <w:r>
        <w:t>[19]</w:t>
      </w:r>
      <w:r>
        <w:tab/>
        <w:t>«</w:t>
      </w:r>
      <w:proofErr w:type="spellStart"/>
      <w:r>
        <w:t>Overcooked</w:t>
      </w:r>
      <w:proofErr w:type="spellEnd"/>
      <w:r>
        <w:t xml:space="preserve">! 2 en Steam». Accedido: 17 de mayo de 2024. [En línea]. </w:t>
      </w:r>
      <w:r w:rsidRPr="00B513CF">
        <w:rPr>
          <w:lang w:val="en-US"/>
        </w:rPr>
        <w:t xml:space="preserve">Disponible </w:t>
      </w:r>
      <w:proofErr w:type="spellStart"/>
      <w:r w:rsidRPr="00B513CF">
        <w:rPr>
          <w:lang w:val="en-US"/>
        </w:rPr>
        <w:t>en</w:t>
      </w:r>
      <w:proofErr w:type="spellEnd"/>
      <w:r w:rsidRPr="00B513CF">
        <w:rPr>
          <w:lang w:val="en-US"/>
        </w:rPr>
        <w:t>: https://store.steampowered.com/app/728880/Overcooked_2/</w:t>
      </w:r>
    </w:p>
    <w:p w14:paraId="4B855E56" w14:textId="77777777" w:rsidR="00B513CF" w:rsidRDefault="00B513CF" w:rsidP="00B513CF">
      <w:pPr>
        <w:pStyle w:val="Bibliografa"/>
      </w:pPr>
      <w:r w:rsidRPr="00B513CF">
        <w:rPr>
          <w:lang w:val="en-US"/>
        </w:rPr>
        <w:t>[20]</w:t>
      </w:r>
      <w:r w:rsidRPr="00B513CF">
        <w:rPr>
          <w:lang w:val="en-US"/>
        </w:rPr>
        <w:tab/>
        <w:t xml:space="preserve">«Client-server and peer-to-peer networks - Computer networks and topologies - OCR - GCSE Computer Science Revision - OCR», BBC Bitesize. </w:t>
      </w:r>
      <w:r>
        <w:t>Accedido: 17 de mayo de 2024. [En línea]. Disponible en: https://www.bbc.co.uk/bitesize/guides/zvspfcw/revision/4</w:t>
      </w:r>
    </w:p>
    <w:p w14:paraId="5680DF69" w14:textId="77777777" w:rsidR="00B513CF" w:rsidRDefault="00B513CF" w:rsidP="00B513CF">
      <w:pPr>
        <w:pStyle w:val="Bibliografa"/>
      </w:pPr>
      <w:r>
        <w:t>[21]</w:t>
      </w:r>
      <w:r>
        <w:tab/>
        <w:t>«¿Cuáles son las ventajas y desventajas de las arquitecturas peer-</w:t>
      </w:r>
      <w:proofErr w:type="spellStart"/>
      <w:r>
        <w:t>to</w:t>
      </w:r>
      <w:proofErr w:type="spellEnd"/>
      <w:r>
        <w:t>-peer y cliente-servidor?» Accedido: 17 de mayo de 2024. [En línea]. Disponible en: https://www.linkedin.com/advice/0/what-advantages-disadvantages-peer-to-peer</w:t>
      </w:r>
    </w:p>
    <w:p w14:paraId="290794A4" w14:textId="77777777" w:rsidR="00B513CF" w:rsidRDefault="00B513CF" w:rsidP="00B513CF">
      <w:pPr>
        <w:pStyle w:val="Bibliografa"/>
      </w:pPr>
      <w:r w:rsidRPr="00B513CF">
        <w:rPr>
          <w:lang w:val="en-US"/>
        </w:rPr>
        <w:t>[22]</w:t>
      </w:r>
      <w:r w:rsidRPr="00B513CF">
        <w:rPr>
          <w:lang w:val="en-US"/>
        </w:rPr>
        <w:tab/>
        <w:t xml:space="preserve">«Network topologies | Unity Multiplayer Networking». </w:t>
      </w:r>
      <w:r>
        <w:t>Accedido: 16 de mayo de 2024. [En línea]. Disponible en: https://docs-multiplayer.unity3d.com/netcode/current/terms-concepts/network-topologies/</w:t>
      </w:r>
    </w:p>
    <w:p w14:paraId="22DE14B9" w14:textId="77777777" w:rsidR="00B513CF" w:rsidRPr="00B513CF" w:rsidRDefault="00B513CF" w:rsidP="00B513CF">
      <w:pPr>
        <w:pStyle w:val="Bibliografa"/>
        <w:rPr>
          <w:lang w:val="en-US"/>
        </w:rPr>
      </w:pPr>
      <w:r w:rsidRPr="00B513CF">
        <w:rPr>
          <w:lang w:val="en-US"/>
        </w:rPr>
        <w:t>[23]</w:t>
      </w:r>
      <w:r w:rsidRPr="00B513CF">
        <w:rPr>
          <w:lang w:val="en-US"/>
        </w:rPr>
        <w:tab/>
        <w:t xml:space="preserve">«Dictionary.com | Meanings &amp; Definitions of English Words», Dictionary.com. </w:t>
      </w:r>
      <w:proofErr w:type="spellStart"/>
      <w:r w:rsidRPr="00B513CF">
        <w:rPr>
          <w:lang w:val="en-US"/>
        </w:rPr>
        <w:t>Accedido</w:t>
      </w:r>
      <w:proofErr w:type="spellEnd"/>
      <w:r w:rsidRPr="00B513CF">
        <w:rPr>
          <w:lang w:val="en-US"/>
        </w:rPr>
        <w:t xml:space="preserve">: 17 de mayo de 2024. [En </w:t>
      </w:r>
      <w:proofErr w:type="spellStart"/>
      <w:r w:rsidRPr="00B513CF">
        <w:rPr>
          <w:lang w:val="en-US"/>
        </w:rPr>
        <w:t>línea</w:t>
      </w:r>
      <w:proofErr w:type="spellEnd"/>
      <w:r w:rsidRPr="00B513CF">
        <w:rPr>
          <w:lang w:val="en-US"/>
        </w:rPr>
        <w:t xml:space="preserve">]. Disponible </w:t>
      </w:r>
      <w:proofErr w:type="spellStart"/>
      <w:r w:rsidRPr="00B513CF">
        <w:rPr>
          <w:lang w:val="en-US"/>
        </w:rPr>
        <w:t>en</w:t>
      </w:r>
      <w:proofErr w:type="spellEnd"/>
      <w:r w:rsidRPr="00B513CF">
        <w:rPr>
          <w:lang w:val="en-US"/>
        </w:rPr>
        <w:t>: https://www.dictionary.com/browse/eSports</w:t>
      </w:r>
    </w:p>
    <w:p w14:paraId="3CCDB913" w14:textId="77777777" w:rsidR="00B513CF" w:rsidRDefault="00B513CF" w:rsidP="00B513CF">
      <w:pPr>
        <w:pStyle w:val="Bibliografa"/>
      </w:pPr>
      <w:r w:rsidRPr="00B513CF">
        <w:rPr>
          <w:lang w:val="en-US"/>
        </w:rPr>
        <w:t>[24]</w:t>
      </w:r>
      <w:r w:rsidRPr="00B513CF">
        <w:rPr>
          <w:lang w:val="en-US"/>
        </w:rPr>
        <w:tab/>
        <w:t xml:space="preserve">«Create a game with a listen server and host architecture | Unity Multiplayer Networking». </w:t>
      </w:r>
      <w:r>
        <w:t>Accedido: 17 de mayo de 2024. [En línea]. Disponible en: https://docs-multiplayer.unity3d.com/netcode/current/learn/listen-server-host-architecture/</w:t>
      </w:r>
    </w:p>
    <w:p w14:paraId="3B41ECC3" w14:textId="77777777" w:rsidR="00B513CF" w:rsidRDefault="00B513CF" w:rsidP="00B513CF">
      <w:pPr>
        <w:pStyle w:val="Bibliografa"/>
      </w:pPr>
      <w:r w:rsidRPr="00B513CF">
        <w:rPr>
          <w:lang w:val="en-US"/>
        </w:rPr>
        <w:t>[25]</w:t>
      </w:r>
      <w:r w:rsidRPr="00B513CF">
        <w:rPr>
          <w:lang w:val="en-US"/>
        </w:rPr>
        <w:tab/>
        <w:t xml:space="preserve">«Distributed authority topologies | Unity Multiplayer Networking». </w:t>
      </w:r>
      <w:r>
        <w:t>Accedido: 17 de mayo de 2024. [En línea]. Disponible en: https://docs-multiplayer.unity3d.com/netcode/current/terms-concepts/distributed-authority/</w:t>
      </w:r>
    </w:p>
    <w:p w14:paraId="6B24CD07" w14:textId="77777777" w:rsidR="00B513CF" w:rsidRDefault="00B513CF" w:rsidP="00B513CF">
      <w:pPr>
        <w:pStyle w:val="Bibliografa"/>
      </w:pPr>
      <w:r>
        <w:t>[26]</w:t>
      </w:r>
      <w:r>
        <w:tab/>
        <w:t xml:space="preserve">«¿Qué es la traducción de direcciones de red (NAT)? - Software </w:t>
      </w:r>
      <w:proofErr w:type="spellStart"/>
      <w:r>
        <w:t>Check</w:t>
      </w:r>
      <w:proofErr w:type="spellEnd"/>
      <w:r>
        <w:t xml:space="preserve"> Point», </w:t>
      </w:r>
      <w:proofErr w:type="spellStart"/>
      <w:r>
        <w:t>Check</w:t>
      </w:r>
      <w:proofErr w:type="spellEnd"/>
      <w:r>
        <w:t xml:space="preserve"> Point Software. Accedido: 20 de mayo de 2024. [En línea]. Disponible en: https://www.checkpoint.com/cyber-hub/network-security/what-is-network-address-translation-nat/</w:t>
      </w:r>
    </w:p>
    <w:p w14:paraId="7DDA7DB9" w14:textId="77777777" w:rsidR="00B513CF" w:rsidRDefault="00B513CF" w:rsidP="00B513CF">
      <w:pPr>
        <w:pStyle w:val="Bibliografa"/>
      </w:pPr>
      <w:r w:rsidRPr="00B513CF">
        <w:rPr>
          <w:lang w:val="en-US"/>
        </w:rPr>
        <w:t>[27]</w:t>
      </w:r>
      <w:r w:rsidRPr="00B513CF">
        <w:rPr>
          <w:lang w:val="en-US"/>
        </w:rPr>
        <w:tab/>
        <w:t xml:space="preserve">«On the Historical Origin of the “Roguelike” Term», </w:t>
      </w:r>
      <w:proofErr w:type="spellStart"/>
      <w:r w:rsidRPr="00B513CF">
        <w:rPr>
          <w:lang w:val="en-US"/>
        </w:rPr>
        <w:t>Slashie’s</w:t>
      </w:r>
      <w:proofErr w:type="spellEnd"/>
      <w:r w:rsidRPr="00B513CF">
        <w:rPr>
          <w:lang w:val="en-US"/>
        </w:rPr>
        <w:t xml:space="preserve"> Journal. </w:t>
      </w:r>
      <w:r>
        <w:t>Accedido: 20 de mayo de 2024. [En línea]. Disponible en: https://blog.slashie.net/on-the-historical-origin-of-the-roguelike-term/</w:t>
      </w:r>
    </w:p>
    <w:p w14:paraId="42162FE6" w14:textId="77777777" w:rsidR="00B513CF" w:rsidRDefault="00B513CF" w:rsidP="00B513CF">
      <w:pPr>
        <w:pStyle w:val="Bibliografa"/>
      </w:pPr>
      <w:r w:rsidRPr="00B513CF">
        <w:rPr>
          <w:lang w:val="en-US"/>
        </w:rPr>
        <w:lastRenderedPageBreak/>
        <w:t>[28]</w:t>
      </w:r>
      <w:r w:rsidRPr="00B513CF">
        <w:rPr>
          <w:lang w:val="en-US"/>
        </w:rPr>
        <w:tab/>
        <w:t xml:space="preserve">«RFD: rec.games.dungeon.* hierarchy». </w:t>
      </w:r>
      <w:r>
        <w:t>Accedido: 21 de mayo de 2024. [En línea]. Disponible en: https://groups.google.com/g/news.groups/c/CdWOd-M6g-w/m/cgNn2b9uU2sJ</w:t>
      </w:r>
    </w:p>
    <w:p w14:paraId="6838509C" w14:textId="77777777" w:rsidR="00B513CF" w:rsidRDefault="00B513CF" w:rsidP="00B513CF">
      <w:pPr>
        <w:pStyle w:val="Bibliografa"/>
      </w:pPr>
      <w:r w:rsidRPr="00B513CF">
        <w:rPr>
          <w:lang w:val="en-US"/>
        </w:rPr>
        <w:t>[29]</w:t>
      </w:r>
      <w:r w:rsidRPr="00B513CF">
        <w:rPr>
          <w:lang w:val="en-US"/>
        </w:rPr>
        <w:tab/>
        <w:t xml:space="preserve">«Roguelike Games Info and FTP Sites (FAQ)». </w:t>
      </w:r>
      <w:r>
        <w:t>Accedido: 21 de mayo de 2024. [En línea]. Disponible en: https://groups.google.com/g/rec.games.roguelike.misc/c/o66P9tiyxwI/m/EBIpBDSCzOsJ</w:t>
      </w:r>
    </w:p>
    <w:p w14:paraId="53796A81" w14:textId="77777777" w:rsidR="00B513CF" w:rsidRDefault="00B513CF" w:rsidP="00B513CF">
      <w:pPr>
        <w:pStyle w:val="Bibliografa"/>
      </w:pPr>
      <w:r w:rsidRPr="00B513CF">
        <w:rPr>
          <w:lang w:val="en-US"/>
        </w:rPr>
        <w:t>[30]</w:t>
      </w:r>
      <w:r w:rsidRPr="00B513CF">
        <w:rPr>
          <w:lang w:val="en-US"/>
        </w:rPr>
        <w:tab/>
      </w:r>
      <w:proofErr w:type="spellStart"/>
      <w:r w:rsidRPr="00B513CF">
        <w:rPr>
          <w:lang w:val="en-US"/>
        </w:rPr>
        <w:t>Thedarkb</w:t>
      </w:r>
      <w:proofErr w:type="spellEnd"/>
      <w:r w:rsidRPr="00B513CF">
        <w:rPr>
          <w:lang w:val="en-US"/>
        </w:rPr>
        <w:t xml:space="preserve">, </w:t>
      </w:r>
      <w:r w:rsidRPr="00B513CF">
        <w:rPr>
          <w:i/>
          <w:iCs/>
          <w:lang w:val="en-US"/>
        </w:rPr>
        <w:t>English:  A screenshot of the BSD version of Rogue.</w:t>
      </w:r>
      <w:r w:rsidRPr="00B513CF">
        <w:rPr>
          <w:lang w:val="en-US"/>
        </w:rPr>
        <w:t xml:space="preserve"> </w:t>
      </w:r>
      <w:r>
        <w:t>2021. Accedido: 20 de mayo de 2024. [En línea]. Disponible en: https://commons.wikimedia.org/wiki/File:Rogue_Screenshot.png</w:t>
      </w:r>
    </w:p>
    <w:p w14:paraId="73F7BE09" w14:textId="77777777" w:rsidR="00B513CF" w:rsidRDefault="00B513CF" w:rsidP="00B513CF">
      <w:pPr>
        <w:pStyle w:val="Bibliografa"/>
      </w:pPr>
      <w:r w:rsidRPr="00B513CF">
        <w:rPr>
          <w:lang w:val="en-US"/>
        </w:rPr>
        <w:t>[31]</w:t>
      </w:r>
      <w:r w:rsidRPr="00B513CF">
        <w:rPr>
          <w:lang w:val="en-US"/>
        </w:rPr>
        <w:tab/>
        <w:t xml:space="preserve">Z. Rogue, «What “Roguelike” Meant», Medium. </w:t>
      </w:r>
      <w:r>
        <w:t>Accedido: 20 de mayo de 2024. [En línea]. Disponible en: https://zenorogue.medium.com/what-roguelike-meant-fb8b0e1601a</w:t>
      </w:r>
    </w:p>
    <w:p w14:paraId="0242640C" w14:textId="77777777" w:rsidR="00B513CF" w:rsidRDefault="00B513CF" w:rsidP="00B513CF">
      <w:pPr>
        <w:pStyle w:val="Bibliografa"/>
      </w:pPr>
      <w:r>
        <w:t>[32]</w:t>
      </w:r>
      <w:r>
        <w:tab/>
        <w:t>«</w:t>
      </w:r>
      <w:proofErr w:type="spellStart"/>
      <w:r>
        <w:t>What</w:t>
      </w:r>
      <w:proofErr w:type="spellEnd"/>
      <w:r>
        <w:t xml:space="preserve"> a roguelike </w:t>
      </w:r>
      <w:proofErr w:type="spellStart"/>
      <w:r>
        <w:t>is</w:t>
      </w:r>
      <w:proofErr w:type="spellEnd"/>
      <w:r>
        <w:t xml:space="preserve"> - </w:t>
      </w:r>
      <w:proofErr w:type="spellStart"/>
      <w:r>
        <w:t>RogueBasin</w:t>
      </w:r>
      <w:proofErr w:type="spellEnd"/>
      <w:r>
        <w:t>». Accedido: 21 de mayo de 2024. [En línea]. Disponible en: https://roguebasin.com/index.php/What_a_roguelike_is</w:t>
      </w:r>
    </w:p>
    <w:p w14:paraId="4804CEBD" w14:textId="77777777" w:rsidR="00B513CF" w:rsidRDefault="00B513CF" w:rsidP="00B513CF">
      <w:pPr>
        <w:pStyle w:val="Bibliografa"/>
      </w:pPr>
      <w:r>
        <w:t>[33]</w:t>
      </w:r>
      <w:r>
        <w:tab/>
        <w:t xml:space="preserve">«Roguelike - </w:t>
      </w:r>
      <w:proofErr w:type="spellStart"/>
      <w:r>
        <w:t>Fanlore</w:t>
      </w:r>
      <w:proofErr w:type="spellEnd"/>
      <w:r>
        <w:t>». Accedido: 21 de mayo de 2024. [En línea]. Disponible en: https://fanlore.org/wiki/Roguelike</w:t>
      </w:r>
    </w:p>
    <w:p w14:paraId="7B7C1335" w14:textId="77777777" w:rsidR="00B513CF" w:rsidRDefault="00B513CF" w:rsidP="00B513CF">
      <w:pPr>
        <w:pStyle w:val="Bibliografa"/>
      </w:pPr>
      <w:r w:rsidRPr="00B513CF">
        <w:rPr>
          <w:lang w:val="en-US"/>
        </w:rPr>
        <w:t>[34]</w:t>
      </w:r>
      <w:r w:rsidRPr="00B513CF">
        <w:rPr>
          <w:lang w:val="en-US"/>
        </w:rPr>
        <w:tab/>
        <w:t xml:space="preserve">«Enter the Gungeon», Enter the Gungeon. </w:t>
      </w:r>
      <w:r>
        <w:t>Accedido: 22 de mayo de 2024. [En línea]. Disponible en: https://enterthegungeon.com/</w:t>
      </w:r>
    </w:p>
    <w:p w14:paraId="61F9D455" w14:textId="77777777" w:rsidR="00B513CF" w:rsidRDefault="00B513CF" w:rsidP="00B513CF">
      <w:pPr>
        <w:pStyle w:val="Bibliografa"/>
      </w:pPr>
      <w:r>
        <w:t>[35]</w:t>
      </w:r>
      <w:r>
        <w:tab/>
        <w:t>«Ahorra un 70% en Enter the Gungeon en Steam». Accedido: 22 de mayo de 2024. [En línea]. Disponible en: https://store.steampowered.com/app/311690/Enter_the_Gungeon/</w:t>
      </w:r>
    </w:p>
    <w:p w14:paraId="4853B94A" w14:textId="77777777" w:rsidR="00B513CF" w:rsidRDefault="00B513CF" w:rsidP="00B513CF">
      <w:pPr>
        <w:pStyle w:val="Bibliografa"/>
      </w:pPr>
      <w:r>
        <w:t>[36]</w:t>
      </w:r>
      <w:r>
        <w:tab/>
        <w:t>«Enter the Gungeon». Accedido: 22 de mayo de 2024. [En línea]. Disponible en: https://www.metacritic.com/game/enter-the-gungeon/</w:t>
      </w:r>
    </w:p>
    <w:p w14:paraId="4EF821C0" w14:textId="77777777" w:rsidR="00B513CF" w:rsidRDefault="00B513CF" w:rsidP="00B513CF">
      <w:pPr>
        <w:pStyle w:val="Bibliografa"/>
      </w:pPr>
      <w:r w:rsidRPr="00B513CF">
        <w:rPr>
          <w:lang w:val="en-US"/>
        </w:rPr>
        <w:t>[37]</w:t>
      </w:r>
      <w:r w:rsidRPr="00B513CF">
        <w:rPr>
          <w:lang w:val="en-US"/>
        </w:rPr>
        <w:tab/>
        <w:t xml:space="preserve">R. Cowley y Editor, «Enter the Gungeon shoots past three million units sold», pocketgamer.biz. </w:t>
      </w:r>
      <w:proofErr w:type="spellStart"/>
      <w:r w:rsidRPr="00B513CF">
        <w:rPr>
          <w:lang w:val="en-US"/>
        </w:rPr>
        <w:t>Accedido</w:t>
      </w:r>
      <w:proofErr w:type="spellEnd"/>
      <w:r w:rsidRPr="00B513CF">
        <w:rPr>
          <w:lang w:val="en-US"/>
        </w:rPr>
        <w:t xml:space="preserve">: 22 de mayo de 2024. </w:t>
      </w:r>
      <w:r>
        <w:t>[En línea]. Disponible en: https://www.pocketgamer.biz/news/72336/enter-the-gungeon-3-million-units/</w:t>
      </w:r>
    </w:p>
    <w:p w14:paraId="2033A2BC" w14:textId="77777777" w:rsidR="00B513CF" w:rsidRDefault="00B513CF" w:rsidP="00B513CF">
      <w:pPr>
        <w:pStyle w:val="Bibliografa"/>
      </w:pPr>
      <w:r w:rsidRPr="00B513CF">
        <w:rPr>
          <w:lang w:val="en-US"/>
        </w:rPr>
        <w:t>[38]</w:t>
      </w:r>
      <w:r w:rsidRPr="00B513CF">
        <w:rPr>
          <w:lang w:val="en-US"/>
        </w:rPr>
        <w:tab/>
        <w:t xml:space="preserve">«The Binding of Isaac </w:t>
      </w:r>
      <w:proofErr w:type="spellStart"/>
      <w:r w:rsidRPr="00B513CF">
        <w:rPr>
          <w:lang w:val="en-US"/>
        </w:rPr>
        <w:t>en</w:t>
      </w:r>
      <w:proofErr w:type="spellEnd"/>
      <w:r w:rsidRPr="00B513CF">
        <w:rPr>
          <w:lang w:val="en-US"/>
        </w:rPr>
        <w:t xml:space="preserve"> Steam». </w:t>
      </w:r>
      <w:r>
        <w:t>Accedido: 22 de mayo de 2024. [En línea]. Disponible en: https://store.steampowered.com/app/113200/The_Binding_of_Isaac/</w:t>
      </w:r>
    </w:p>
    <w:p w14:paraId="77F6D3EB" w14:textId="77777777" w:rsidR="00B513CF" w:rsidRDefault="00B513CF" w:rsidP="00B513CF">
      <w:pPr>
        <w:pStyle w:val="Bibliografa"/>
      </w:pPr>
      <w:r w:rsidRPr="00B513CF">
        <w:rPr>
          <w:lang w:val="en-US"/>
        </w:rPr>
        <w:t>[39]</w:t>
      </w:r>
      <w:r w:rsidRPr="00B513CF">
        <w:rPr>
          <w:lang w:val="en-US"/>
        </w:rPr>
        <w:tab/>
        <w:t xml:space="preserve">«The Binding of Isaac: Rebirth Price history», SteamDB. </w:t>
      </w:r>
      <w:r>
        <w:t>Accedido: 22 de mayo de 2024. [En línea]. Disponible en: https://steamdb.info/app/250900/charts/</w:t>
      </w:r>
    </w:p>
    <w:p w14:paraId="532CE577" w14:textId="77777777" w:rsidR="00B513CF" w:rsidRPr="00B513CF" w:rsidRDefault="00B513CF" w:rsidP="00B513CF">
      <w:pPr>
        <w:pStyle w:val="Bibliografa"/>
        <w:rPr>
          <w:lang w:val="en-US"/>
        </w:rPr>
      </w:pPr>
      <w:r>
        <w:t>[40]</w:t>
      </w:r>
      <w:r>
        <w:tab/>
        <w:t>M. Media, «</w:t>
      </w:r>
      <w:proofErr w:type="spellStart"/>
      <w:r>
        <w:t>About</w:t>
      </w:r>
      <w:proofErr w:type="spellEnd"/>
      <w:r>
        <w:t xml:space="preserve"> The </w:t>
      </w:r>
      <w:proofErr w:type="spellStart"/>
      <w:r>
        <w:t>Creator</w:t>
      </w:r>
      <w:proofErr w:type="spellEnd"/>
      <w:r>
        <w:t xml:space="preserve">», Maestro Media. Accedido: 22 de mayo de 2024. [En línea]. </w:t>
      </w:r>
      <w:r w:rsidRPr="00B513CF">
        <w:rPr>
          <w:lang w:val="en-US"/>
        </w:rPr>
        <w:t xml:space="preserve">Disponible </w:t>
      </w:r>
      <w:proofErr w:type="spellStart"/>
      <w:r w:rsidRPr="00B513CF">
        <w:rPr>
          <w:lang w:val="en-US"/>
        </w:rPr>
        <w:t>en</w:t>
      </w:r>
      <w:proofErr w:type="spellEnd"/>
      <w:r w:rsidRPr="00B513CF">
        <w:rPr>
          <w:lang w:val="en-US"/>
        </w:rPr>
        <w:t>: https://maestromedia.com/pages/about-the-creator</w:t>
      </w:r>
    </w:p>
    <w:p w14:paraId="7C6BF33F" w14:textId="77777777" w:rsidR="00B513CF" w:rsidRDefault="00B513CF" w:rsidP="00B513CF">
      <w:pPr>
        <w:pStyle w:val="Bibliografa"/>
      </w:pPr>
      <w:r w:rsidRPr="00B513CF">
        <w:rPr>
          <w:lang w:val="en-US"/>
        </w:rPr>
        <w:t>[41]</w:t>
      </w:r>
      <w:r w:rsidRPr="00B513CF">
        <w:rPr>
          <w:lang w:val="en-US"/>
        </w:rPr>
        <w:tab/>
        <w:t xml:space="preserve">«The Binding of Isaac: Afterbirth+ </w:t>
      </w:r>
      <w:proofErr w:type="spellStart"/>
      <w:r w:rsidRPr="00B513CF">
        <w:rPr>
          <w:lang w:val="en-US"/>
        </w:rPr>
        <w:t>en</w:t>
      </w:r>
      <w:proofErr w:type="spellEnd"/>
      <w:r w:rsidRPr="00B513CF">
        <w:rPr>
          <w:lang w:val="en-US"/>
        </w:rPr>
        <w:t xml:space="preserve"> Steam». </w:t>
      </w:r>
      <w:r>
        <w:t>Accedido: 22 de mayo de 2024. [En línea]. Disponible en: https://store.steampowered.com/app/570660/The_Binding_of_Isaac_Afterbirth/</w:t>
      </w:r>
    </w:p>
    <w:p w14:paraId="545FC31A" w14:textId="77777777" w:rsidR="00B513CF" w:rsidRDefault="00B513CF" w:rsidP="00B513CF">
      <w:pPr>
        <w:pStyle w:val="Bibliografa"/>
      </w:pPr>
      <w:r w:rsidRPr="00B513CF">
        <w:rPr>
          <w:lang w:val="en-US"/>
        </w:rPr>
        <w:t>[42]</w:t>
      </w:r>
      <w:r w:rsidRPr="00B513CF">
        <w:rPr>
          <w:lang w:val="en-US"/>
        </w:rPr>
        <w:tab/>
        <w:t xml:space="preserve">«Nuclear Throne Steam stats | </w:t>
      </w:r>
      <w:proofErr w:type="spellStart"/>
      <w:r w:rsidRPr="00B513CF">
        <w:rPr>
          <w:lang w:val="en-US"/>
        </w:rPr>
        <w:t>Gamalytic</w:t>
      </w:r>
      <w:proofErr w:type="spellEnd"/>
      <w:r w:rsidRPr="00B513CF">
        <w:rPr>
          <w:lang w:val="en-US"/>
        </w:rPr>
        <w:t xml:space="preserve">». </w:t>
      </w:r>
      <w:r>
        <w:t>Accedido: 22 de mayo de 2024. [En línea]. Disponible en: https://gamalytic.com/game/242680</w:t>
      </w:r>
    </w:p>
    <w:p w14:paraId="78CCA92A" w14:textId="77777777" w:rsidR="00B513CF" w:rsidRDefault="00B513CF" w:rsidP="00B513CF">
      <w:pPr>
        <w:pStyle w:val="Bibliografa"/>
      </w:pPr>
      <w:r>
        <w:t>[43]</w:t>
      </w:r>
      <w:r>
        <w:tab/>
        <w:t xml:space="preserve">«Nuclear </w:t>
      </w:r>
      <w:proofErr w:type="spellStart"/>
      <w:r>
        <w:t>Throne</w:t>
      </w:r>
      <w:proofErr w:type="spellEnd"/>
      <w:r>
        <w:t xml:space="preserve"> en Steam». Accedido: 22 de mayo de 2024. [En línea]. Disponible en: https://store.steampowered.com/app/242680/Nuclear_Throne/</w:t>
      </w:r>
    </w:p>
    <w:p w14:paraId="5E829F9A" w14:textId="77777777" w:rsidR="00B513CF" w:rsidRDefault="00B513CF" w:rsidP="00B513CF">
      <w:pPr>
        <w:pStyle w:val="Bibliografa"/>
      </w:pPr>
      <w:r>
        <w:t>[44]</w:t>
      </w:r>
      <w:r>
        <w:tab/>
        <w:t xml:space="preserve">«Nuclear </w:t>
      </w:r>
      <w:proofErr w:type="spellStart"/>
      <w:r>
        <w:t>Throne</w:t>
      </w:r>
      <w:proofErr w:type="spellEnd"/>
      <w:r>
        <w:t>». Accedido: 22 de mayo de 2024. [En línea]. Disponible en: https://www.metacritic.com/game/nuclear-throne/</w:t>
      </w:r>
    </w:p>
    <w:p w14:paraId="5431ADC9" w14:textId="77777777" w:rsidR="00B513CF" w:rsidRDefault="00B513CF" w:rsidP="00B513CF">
      <w:pPr>
        <w:pStyle w:val="Bibliografa"/>
      </w:pPr>
      <w:r>
        <w:lastRenderedPageBreak/>
        <w:t>[45]</w:t>
      </w:r>
      <w:r>
        <w:tab/>
        <w:t>«</w:t>
      </w:r>
      <w:proofErr w:type="spellStart"/>
      <w:r>
        <w:t>Vlambeer</w:t>
      </w:r>
      <w:proofErr w:type="spellEnd"/>
      <w:r>
        <w:t>». Accedido: 22 de mayo de 2024. [En línea]. Disponible en: https://www.vlambeer.com/</w:t>
      </w:r>
    </w:p>
    <w:p w14:paraId="10E4E5DE" w14:textId="77777777" w:rsidR="00B513CF" w:rsidRDefault="00B513CF" w:rsidP="00B513CF">
      <w:pPr>
        <w:pStyle w:val="Bibliografa"/>
      </w:pPr>
      <w:r w:rsidRPr="00B513CF">
        <w:rPr>
          <w:lang w:val="en-US"/>
        </w:rPr>
        <w:t>[46]</w:t>
      </w:r>
      <w:r w:rsidRPr="00B513CF">
        <w:rPr>
          <w:lang w:val="en-US"/>
        </w:rPr>
        <w:tab/>
        <w:t xml:space="preserve">«What platforms are supported by Unity?», Unity. </w:t>
      </w:r>
      <w:r>
        <w:t>Accedido: 15 de mayo de 2024. [En línea]. Disponible en: https://support.unity.com/hc/en-us/articles/206336795-What-platforms-are-supported-by-Unity</w:t>
      </w:r>
    </w:p>
    <w:p w14:paraId="38533411" w14:textId="77777777" w:rsidR="00B513CF" w:rsidRDefault="00B513CF" w:rsidP="00B513CF">
      <w:pPr>
        <w:pStyle w:val="Bibliografa"/>
      </w:pPr>
      <w:r w:rsidRPr="00B513CF">
        <w:rPr>
          <w:lang w:val="en-US"/>
        </w:rPr>
        <w:t>[47]</w:t>
      </w:r>
      <w:r w:rsidRPr="00B513CF">
        <w:rPr>
          <w:lang w:val="en-US"/>
        </w:rPr>
        <w:tab/>
      </w:r>
      <w:proofErr w:type="spellStart"/>
      <w:r w:rsidRPr="00B513CF">
        <w:rPr>
          <w:lang w:val="en-US"/>
        </w:rPr>
        <w:t>okky</w:t>
      </w:r>
      <w:proofErr w:type="spellEnd"/>
      <w:r w:rsidRPr="00B513CF">
        <w:rPr>
          <w:lang w:val="en-US"/>
        </w:rPr>
        <w:t xml:space="preserve">, «History of Unity Game Engine», Agate. </w:t>
      </w:r>
      <w:r>
        <w:t>Accedido: 23 de mayo de 2024. [En línea]. Disponible en: https://agate.id/history-of-unity-game-engine/</w:t>
      </w:r>
    </w:p>
    <w:p w14:paraId="6B012F6A" w14:textId="77777777" w:rsidR="00B513CF" w:rsidRDefault="00B513CF" w:rsidP="00B513CF">
      <w:pPr>
        <w:pStyle w:val="Bibliografa"/>
      </w:pPr>
      <w:r w:rsidRPr="00B513CF">
        <w:rPr>
          <w:lang w:val="en-US"/>
        </w:rPr>
        <w:t>[48]</w:t>
      </w:r>
      <w:r w:rsidRPr="00B513CF">
        <w:rPr>
          <w:lang w:val="en-US"/>
        </w:rPr>
        <w:tab/>
        <w:t xml:space="preserve">J. Drake, «24 Great Games That Use </w:t>
      </w:r>
      <w:proofErr w:type="gramStart"/>
      <w:r w:rsidRPr="00B513CF">
        <w:rPr>
          <w:lang w:val="en-US"/>
        </w:rPr>
        <w:t>The</w:t>
      </w:r>
      <w:proofErr w:type="gramEnd"/>
      <w:r w:rsidRPr="00B513CF">
        <w:rPr>
          <w:lang w:val="en-US"/>
        </w:rPr>
        <w:t xml:space="preserve"> Unity Game Engine», </w:t>
      </w:r>
      <w:proofErr w:type="spellStart"/>
      <w:r w:rsidRPr="00B513CF">
        <w:rPr>
          <w:lang w:val="en-US"/>
        </w:rPr>
        <w:t>TheGamer</w:t>
      </w:r>
      <w:proofErr w:type="spellEnd"/>
      <w:r w:rsidRPr="00B513CF">
        <w:rPr>
          <w:lang w:val="en-US"/>
        </w:rPr>
        <w:t xml:space="preserve">. </w:t>
      </w:r>
      <w:r>
        <w:t>Accedido: 23 de mayo de 2024. [En línea]. Disponible en: https://www.thegamer.com/unity-game-engine-great-games/</w:t>
      </w:r>
    </w:p>
    <w:p w14:paraId="2784DB0A" w14:textId="77777777" w:rsidR="00B513CF" w:rsidRDefault="00B513CF" w:rsidP="00B513CF">
      <w:pPr>
        <w:pStyle w:val="Bibliografa"/>
      </w:pPr>
      <w:r>
        <w:t>[49]</w:t>
      </w:r>
      <w:r>
        <w:tab/>
        <w:t>«Beat Saber en Steam». Accedido: 23 de mayo de 2024. [En línea]. Disponible en: https://store.steampowered.com/app/620980/Beat_Saber/</w:t>
      </w:r>
    </w:p>
    <w:p w14:paraId="2ED3C6E8" w14:textId="77777777" w:rsidR="00B513CF" w:rsidRDefault="00B513CF" w:rsidP="00B513CF">
      <w:pPr>
        <w:pStyle w:val="Bibliografa"/>
      </w:pPr>
      <w:r w:rsidRPr="00B513CF">
        <w:rPr>
          <w:lang w:val="en-US"/>
        </w:rPr>
        <w:t>[50]</w:t>
      </w:r>
      <w:r w:rsidRPr="00B513CF">
        <w:rPr>
          <w:lang w:val="en-US"/>
        </w:rPr>
        <w:tab/>
        <w:t xml:space="preserve">G. M. Y. D. with a keen interest in G. Development y V. </w:t>
      </w:r>
      <w:proofErr w:type="gramStart"/>
      <w:r w:rsidRPr="00B513CF">
        <w:rPr>
          <w:lang w:val="en-US"/>
        </w:rPr>
        <w:t>Reality!,</w:t>
      </w:r>
      <w:proofErr w:type="gramEnd"/>
      <w:r w:rsidRPr="00B513CF">
        <w:rPr>
          <w:lang w:val="en-US"/>
        </w:rPr>
        <w:t xml:space="preserve"> «Unreal Engine and its Evolution | Extern Labs Inc». </w:t>
      </w:r>
      <w:r>
        <w:t>Accedido: 23 de mayo de 2024. [En línea]. Disponible en: https://externlabs.com/blogs/unreal-engine-and-its-evolution/</w:t>
      </w:r>
    </w:p>
    <w:p w14:paraId="0D827592" w14:textId="77777777" w:rsidR="00B513CF" w:rsidRDefault="00B513CF" w:rsidP="00B513CF">
      <w:pPr>
        <w:pStyle w:val="Bibliografa"/>
      </w:pPr>
      <w:r>
        <w:t>[51]</w:t>
      </w:r>
      <w:r>
        <w:tab/>
        <w:t>«</w:t>
      </w:r>
      <w:proofErr w:type="spellStart"/>
      <w:r>
        <w:t>Unreal</w:t>
      </w:r>
      <w:proofErr w:type="spellEnd"/>
      <w:r>
        <w:t xml:space="preserve"> Engine potencia la producción de cine y televisión», </w:t>
      </w:r>
      <w:proofErr w:type="spellStart"/>
      <w:r>
        <w:t>Unreal</w:t>
      </w:r>
      <w:proofErr w:type="spellEnd"/>
      <w:r>
        <w:t xml:space="preserve"> Engine. Accedido: 23 de mayo de 2024. [En línea]. Disponible en: https://www.unrealengine.com/es-ES/uses/film-television</w:t>
      </w:r>
    </w:p>
    <w:p w14:paraId="60E519DC" w14:textId="77777777" w:rsidR="00B513CF" w:rsidRDefault="00B513CF" w:rsidP="00B513CF">
      <w:pPr>
        <w:pStyle w:val="Bibliografa"/>
      </w:pPr>
      <w:r w:rsidRPr="00B513CF">
        <w:rPr>
          <w:lang w:val="en-US"/>
        </w:rPr>
        <w:t>[52]</w:t>
      </w:r>
      <w:r w:rsidRPr="00B513CF">
        <w:rPr>
          <w:lang w:val="en-US"/>
        </w:rPr>
        <w:tab/>
        <w:t xml:space="preserve">G. Engine, «A decade in retrospective and future», Godot Engine. </w:t>
      </w:r>
      <w:r>
        <w:t>Accedido: 24 de mayo de 2024. [En línea]. Disponible en: https://godotengine.org/article/retrospective-and-future/</w:t>
      </w:r>
    </w:p>
    <w:p w14:paraId="501DF320" w14:textId="77777777" w:rsidR="00B513CF" w:rsidRDefault="00B513CF" w:rsidP="00B513CF">
      <w:pPr>
        <w:pStyle w:val="Bibliografa"/>
      </w:pPr>
      <w:r>
        <w:t>[53]</w:t>
      </w:r>
      <w:r>
        <w:tab/>
        <w:t xml:space="preserve">«Google </w:t>
      </w:r>
      <w:proofErr w:type="spellStart"/>
      <w:r>
        <w:t>Trends</w:t>
      </w:r>
      <w:proofErr w:type="spellEnd"/>
      <w:r>
        <w:t xml:space="preserve">», Google </w:t>
      </w:r>
      <w:proofErr w:type="spellStart"/>
      <w:r>
        <w:t>Trends</w:t>
      </w:r>
      <w:proofErr w:type="spellEnd"/>
      <w:r>
        <w:t>. Accedido: 24 de mayo de 2024. [En línea]. Disponible en: https://trends.google.es/trends/explore?date=2014-01-01%202024-05-24&amp;q=%2Fm%2F0_x6l2s&amp;hl=es</w:t>
      </w:r>
    </w:p>
    <w:p w14:paraId="2804E32D" w14:textId="77777777" w:rsidR="00B513CF" w:rsidRDefault="00B513CF" w:rsidP="00B513CF">
      <w:pPr>
        <w:pStyle w:val="Bibliografa"/>
      </w:pPr>
      <w:r w:rsidRPr="00B513CF">
        <w:rPr>
          <w:lang w:val="en-US"/>
        </w:rPr>
        <w:t>[54]</w:t>
      </w:r>
      <w:r w:rsidRPr="00B513CF">
        <w:rPr>
          <w:lang w:val="en-US"/>
        </w:rPr>
        <w:tab/>
        <w:t>«</w:t>
      </w:r>
      <w:proofErr w:type="spellStart"/>
      <w:r w:rsidRPr="00B513CF">
        <w:rPr>
          <w:lang w:val="en-US"/>
        </w:rPr>
        <w:t>godotengine</w:t>
      </w:r>
      <w:proofErr w:type="spellEnd"/>
      <w:r w:rsidRPr="00B513CF">
        <w:rPr>
          <w:lang w:val="en-US"/>
        </w:rPr>
        <w:t>/</w:t>
      </w:r>
      <w:proofErr w:type="spellStart"/>
      <w:r w:rsidRPr="00B513CF">
        <w:rPr>
          <w:lang w:val="en-US"/>
        </w:rPr>
        <w:t>godot</w:t>
      </w:r>
      <w:proofErr w:type="spellEnd"/>
      <w:r w:rsidRPr="00B513CF">
        <w:rPr>
          <w:lang w:val="en-US"/>
        </w:rPr>
        <w:t xml:space="preserve">: Godot Engine – Multi-platform 2D and 3D game engine». </w:t>
      </w:r>
      <w:r>
        <w:t>Accedido: 24 de mayo de 2024. [En línea]. Disponible en: https://github.com/godotengine/godot</w:t>
      </w:r>
    </w:p>
    <w:p w14:paraId="5E8BF2F0" w14:textId="77777777" w:rsidR="00B513CF" w:rsidRDefault="00B513CF" w:rsidP="00B513CF">
      <w:pPr>
        <w:pStyle w:val="Bibliografa"/>
      </w:pPr>
      <w:r>
        <w:t>[55]</w:t>
      </w:r>
      <w:r>
        <w:tab/>
        <w:t>«</w:t>
      </w:r>
      <w:proofErr w:type="spellStart"/>
      <w:r>
        <w:t>Unreal</w:t>
      </w:r>
      <w:proofErr w:type="spellEnd"/>
      <w:r>
        <w:t xml:space="preserve"> Engine 5», </w:t>
      </w:r>
      <w:proofErr w:type="spellStart"/>
      <w:r>
        <w:t>Unreal</w:t>
      </w:r>
      <w:proofErr w:type="spellEnd"/>
      <w:r>
        <w:t xml:space="preserve"> Engine. Accedido: 24 de mayo de 2024. [En línea]. Disponible en: https://www.unrealengine.com/es-ES/unreal-engine-5</w:t>
      </w:r>
    </w:p>
    <w:p w14:paraId="39F3C6DE" w14:textId="77777777" w:rsidR="00B513CF" w:rsidRDefault="00B513CF" w:rsidP="00B513CF">
      <w:pPr>
        <w:pStyle w:val="Bibliografa"/>
      </w:pPr>
      <w:r>
        <w:t>[56]</w:t>
      </w:r>
      <w:r>
        <w:tab/>
        <w:t xml:space="preserve">«Preguntas Frecuentes», Godot Engine </w:t>
      </w:r>
      <w:proofErr w:type="spellStart"/>
      <w:r>
        <w:t>documentation</w:t>
      </w:r>
      <w:proofErr w:type="spellEnd"/>
      <w:r>
        <w:t>. Accedido: 24 de mayo de 2024. [En línea]. Disponible en: https://docs.godotengine.org/es/4.x/about/about/faq.html</w:t>
      </w:r>
    </w:p>
    <w:p w14:paraId="5820F8C8" w14:textId="77777777" w:rsidR="00B513CF" w:rsidRDefault="00B513CF" w:rsidP="00B513CF">
      <w:pPr>
        <w:pStyle w:val="Bibliografa"/>
      </w:pPr>
      <w:r>
        <w:t>[57]</w:t>
      </w:r>
      <w:r>
        <w:tab/>
        <w:t>«</w:t>
      </w:r>
      <w:proofErr w:type="spellStart"/>
      <w:r>
        <w:t>Introduction</w:t>
      </w:r>
      <w:proofErr w:type="spellEnd"/>
      <w:r>
        <w:t xml:space="preserve"> </w:t>
      </w:r>
      <w:proofErr w:type="spellStart"/>
      <w:r>
        <w:t>to</w:t>
      </w:r>
      <w:proofErr w:type="spellEnd"/>
      <w:r>
        <w:t xml:space="preserve"> </w:t>
      </w:r>
      <w:proofErr w:type="spellStart"/>
      <w:r>
        <w:t>Blueprints</w:t>
      </w:r>
      <w:proofErr w:type="spellEnd"/>
      <w:r>
        <w:t>». Accedido: 24 de mayo de 2024. [En línea]. Disponible en: https://dev.epicgames.com/documentation/en-us/unreal-engine/introduction-to-blueprints-visual-scripting-in-unreal-engine</w:t>
      </w:r>
    </w:p>
    <w:p w14:paraId="03F4EB19" w14:textId="77777777" w:rsidR="00B513CF" w:rsidRDefault="00B513CF" w:rsidP="00B513CF">
      <w:pPr>
        <w:pStyle w:val="Bibliografa"/>
      </w:pPr>
      <w:r w:rsidRPr="00B513CF">
        <w:rPr>
          <w:lang w:val="en-US"/>
        </w:rPr>
        <w:t>[58]</w:t>
      </w:r>
      <w:r w:rsidRPr="00B513CF">
        <w:rPr>
          <w:lang w:val="en-US"/>
        </w:rPr>
        <w:tab/>
        <w:t xml:space="preserve">«GDScript reference», Godot Engine documentation. </w:t>
      </w:r>
      <w:r>
        <w:t>Accedido: 24 de mayo de 2024. [En línea]. Disponible en: https://docs.godotengine.org/es/4.x/tutorials/scripting/gdscript/tutorials/scripting/gdscript/gdscript_basics.html</w:t>
      </w:r>
    </w:p>
    <w:p w14:paraId="65EBDAC6" w14:textId="77777777" w:rsidR="00B513CF" w:rsidRDefault="00B513CF" w:rsidP="00B513CF">
      <w:pPr>
        <w:pStyle w:val="Bibliografa"/>
      </w:pPr>
      <w:r>
        <w:t>[59]</w:t>
      </w:r>
      <w:r>
        <w:tab/>
        <w:t>«</w:t>
      </w:r>
      <w:proofErr w:type="spellStart"/>
      <w:r>
        <w:t>Relay</w:t>
      </w:r>
      <w:proofErr w:type="spellEnd"/>
      <w:r>
        <w:t xml:space="preserve"> Solución gratuita de conexión y redes P2P | Unidad», Unity. Accedido: 20 de mayo de 2024. [En línea]. Disponible en: https://unity.com/products/relay</w:t>
      </w:r>
    </w:p>
    <w:p w14:paraId="2434BCB7" w14:textId="77777777" w:rsidR="00B513CF" w:rsidRDefault="00B513CF" w:rsidP="00B513CF">
      <w:pPr>
        <w:pStyle w:val="Bibliografa"/>
      </w:pPr>
      <w:r w:rsidRPr="00B513CF">
        <w:rPr>
          <w:lang w:val="en-US"/>
        </w:rPr>
        <w:lastRenderedPageBreak/>
        <w:t>[60]</w:t>
      </w:r>
      <w:r w:rsidRPr="00B513CF">
        <w:rPr>
          <w:lang w:val="en-US"/>
        </w:rPr>
        <w:tab/>
        <w:t xml:space="preserve">U. Technologies, «Unity - Manual: Unity User Manual 2022.3 (LTS)». </w:t>
      </w:r>
      <w:r>
        <w:t>Accedido: 15 de mayo de 2024. [En línea]. Disponible en: https://docs.unity3d.com/Manual/index.html</w:t>
      </w:r>
    </w:p>
    <w:p w14:paraId="163889B5" w14:textId="77777777" w:rsidR="00B513CF" w:rsidRDefault="00B513CF" w:rsidP="00B513CF">
      <w:pPr>
        <w:pStyle w:val="Bibliografa"/>
      </w:pPr>
      <w:r>
        <w:t>[61]</w:t>
      </w:r>
      <w:r>
        <w:tab/>
      </w:r>
      <w:proofErr w:type="spellStart"/>
      <w:r>
        <w:t>BillWagner</w:t>
      </w:r>
      <w:proofErr w:type="spellEnd"/>
      <w:r>
        <w:t>, «Un paseo por C#: información general - C#». Accedido: 15 de mayo de 2024. [En línea]. Disponible en: https://learn.microsoft.com/es-es/dotnet/csharp/tour-of-csharp/overview</w:t>
      </w:r>
    </w:p>
    <w:p w14:paraId="12079456" w14:textId="77777777" w:rsidR="00B513CF" w:rsidRDefault="00B513CF" w:rsidP="00B513CF">
      <w:pPr>
        <w:pStyle w:val="Bibliografa"/>
      </w:pPr>
      <w:r>
        <w:t>[62]</w:t>
      </w:r>
      <w:r>
        <w:tab/>
        <w:t xml:space="preserve">«A* </w:t>
      </w:r>
      <w:proofErr w:type="spellStart"/>
      <w:r>
        <w:t>Pathfinding</w:t>
      </w:r>
      <w:proofErr w:type="spellEnd"/>
      <w:r>
        <w:t xml:space="preserve"> Project». Accedido: 3 de enero de 2024. [En línea]. Disponible en: https://arongranberg.com/astar/</w:t>
      </w:r>
    </w:p>
    <w:p w14:paraId="47D267D5" w14:textId="77777777" w:rsidR="00B513CF" w:rsidRDefault="00B513CF" w:rsidP="00B513CF">
      <w:pPr>
        <w:pStyle w:val="Bibliografa"/>
      </w:pPr>
      <w:r>
        <w:t>[63]</w:t>
      </w:r>
      <w:r>
        <w:tab/>
        <w:t xml:space="preserve">«Input </w:t>
      </w:r>
      <w:proofErr w:type="spellStart"/>
      <w:r>
        <w:t>System</w:t>
      </w:r>
      <w:proofErr w:type="spellEnd"/>
      <w:r>
        <w:t xml:space="preserve"> | Input </w:t>
      </w:r>
      <w:proofErr w:type="spellStart"/>
      <w:r>
        <w:t>System</w:t>
      </w:r>
      <w:proofErr w:type="spellEnd"/>
      <w:r>
        <w:t xml:space="preserve"> | 1.6.3». Accedido: 1 de junio de 2024. [En línea]. Disponible en: https://docs.unity3d.com/Packages/com.unity.inputsystem@1.6/manual/index.html</w:t>
      </w:r>
    </w:p>
    <w:p w14:paraId="6DE61FE2" w14:textId="77777777" w:rsidR="00B513CF" w:rsidRDefault="00B513CF" w:rsidP="00B513CF">
      <w:pPr>
        <w:pStyle w:val="Bibliografa"/>
      </w:pPr>
      <w:r>
        <w:t>[64]</w:t>
      </w:r>
      <w:r>
        <w:tab/>
        <w:t>«Desarrollar interfaces gráficas de usuario | Kit de herramientas de interfaz de usuario de Unity», Unity. Accedido: 9 de junio de 2024. [En línea]. Disponible en: https://unity.com/features/ui-toolkit</w:t>
      </w:r>
    </w:p>
    <w:p w14:paraId="30620236" w14:textId="77777777" w:rsidR="00B513CF" w:rsidRDefault="00B513CF" w:rsidP="00B513CF">
      <w:pPr>
        <w:pStyle w:val="Bibliografa"/>
      </w:pPr>
      <w:r>
        <w:t>[65]</w:t>
      </w:r>
      <w:r>
        <w:tab/>
        <w:t xml:space="preserve">«Universal Render Pipeline </w:t>
      </w:r>
      <w:proofErr w:type="spellStart"/>
      <w:r>
        <w:t>overview</w:t>
      </w:r>
      <w:proofErr w:type="spellEnd"/>
      <w:r>
        <w:t xml:space="preserve"> | Universal RP | 14.0.11». Accedido: 1 de junio de 2024. [En línea]. Disponible en: https://docs.unity3d.com/Packages/com.unity.render-pipelines.universal@14.0/manual/index.html</w:t>
      </w:r>
    </w:p>
    <w:p w14:paraId="3AFB94AE" w14:textId="77777777" w:rsidR="00B513CF" w:rsidRDefault="00B513CF" w:rsidP="00B513CF">
      <w:pPr>
        <w:pStyle w:val="Bibliografa"/>
      </w:pPr>
      <w:r w:rsidRPr="00B513CF">
        <w:rPr>
          <w:lang w:val="en-US"/>
        </w:rPr>
        <w:t>[66]</w:t>
      </w:r>
      <w:r w:rsidRPr="00B513CF">
        <w:rPr>
          <w:lang w:val="en-US"/>
        </w:rPr>
        <w:tab/>
        <w:t xml:space="preserve">«About Multiplayer Tools | Multiplayer Tools | 1.1.0». </w:t>
      </w:r>
      <w:r>
        <w:t>Accedido: 1 de junio de 2024. [En línea]. Disponible en: https://docs.unity3d.com/Packages/com.unity.multiplayer.tools@1.1/manual/index.html</w:t>
      </w:r>
    </w:p>
    <w:p w14:paraId="6083A07D" w14:textId="77777777" w:rsidR="00B513CF" w:rsidRDefault="00B513CF" w:rsidP="00B513CF">
      <w:pPr>
        <w:pStyle w:val="Bibliografa"/>
      </w:pPr>
      <w:r>
        <w:t>[67]</w:t>
      </w:r>
      <w:r>
        <w:tab/>
        <w:t>«Unity Lobby». Accedido: 1 de junio de 2024. [En línea]. Disponible en: https://docs.unity.com/ugs/manual/lobby/manual/unity-lobby-service</w:t>
      </w:r>
    </w:p>
    <w:p w14:paraId="34B0CDFA" w14:textId="77777777" w:rsidR="00B513CF" w:rsidRDefault="00B513CF" w:rsidP="00B513CF">
      <w:pPr>
        <w:pStyle w:val="Bibliografa"/>
      </w:pPr>
      <w:r>
        <w:t>[68]</w:t>
      </w:r>
      <w:r>
        <w:tab/>
        <w:t xml:space="preserve">«Unity </w:t>
      </w:r>
      <w:proofErr w:type="spellStart"/>
      <w:r>
        <w:t>Relay</w:t>
      </w:r>
      <w:proofErr w:type="spellEnd"/>
      <w:r>
        <w:t>». Accedido: 1 de junio de 2024. [En línea]. Disponible en: https://docs.unity.com/ugs/manual/relay/manual/introduction</w:t>
      </w:r>
    </w:p>
    <w:p w14:paraId="7DDABF3E" w14:textId="77777777" w:rsidR="00B513CF" w:rsidRDefault="00B513CF" w:rsidP="00B513CF">
      <w:pPr>
        <w:pStyle w:val="Bibliografa"/>
      </w:pPr>
      <w:r>
        <w:t>[69]</w:t>
      </w:r>
      <w:r>
        <w:tab/>
        <w:t>D. Capello, «Aseprite». Accedido: 1 de junio de 2024. [En línea]. Disponible en: https://www.aseprite.org/</w:t>
      </w:r>
    </w:p>
    <w:p w14:paraId="4BE79C0B" w14:textId="77777777" w:rsidR="00B513CF" w:rsidRDefault="00B513CF" w:rsidP="00B513CF">
      <w:pPr>
        <w:pStyle w:val="Bibliografa"/>
      </w:pPr>
      <w:r>
        <w:t>[70]</w:t>
      </w:r>
      <w:r>
        <w:tab/>
        <w:t>«draw.io». Accedido: 1 de junio de 2024. [En línea]. Disponible en: https://app.diagrams.net/</w:t>
      </w:r>
    </w:p>
    <w:p w14:paraId="0F5A28D7" w14:textId="77777777" w:rsidR="00B513CF" w:rsidRDefault="00B513CF" w:rsidP="00B513CF">
      <w:pPr>
        <w:pStyle w:val="Bibliografa"/>
      </w:pPr>
      <w:r>
        <w:t>[71]</w:t>
      </w:r>
      <w:r>
        <w:tab/>
        <w:t>«GitHub». Accedido: 1 de junio de 2024. [En línea]. Disponible en: https://github.com/</w:t>
      </w:r>
    </w:p>
    <w:p w14:paraId="10DD8797" w14:textId="77777777" w:rsidR="00B513CF" w:rsidRDefault="00B513CF" w:rsidP="00B513CF">
      <w:pPr>
        <w:pStyle w:val="Bibliografa"/>
      </w:pPr>
      <w:r>
        <w:t>[72]</w:t>
      </w:r>
      <w:r>
        <w:tab/>
        <w:t>«GitHub Desktop», GitHub Desktop. Accedido: 1 de junio de 2024. [En línea]. Disponible en: https://desktop.github.com/</w:t>
      </w:r>
    </w:p>
    <w:p w14:paraId="1DA76A46" w14:textId="77777777" w:rsidR="00B513CF" w:rsidRDefault="00B513CF" w:rsidP="00B513CF">
      <w:pPr>
        <w:pStyle w:val="Bibliografa"/>
      </w:pPr>
      <w:r>
        <w:t>[73]</w:t>
      </w:r>
      <w:r>
        <w:tab/>
        <w:t>«</w:t>
      </w:r>
      <w:proofErr w:type="spellStart"/>
      <w:r>
        <w:t>Freesound</w:t>
      </w:r>
      <w:proofErr w:type="spellEnd"/>
      <w:r>
        <w:t>». Accedido: 2 de junio de 2024. [En línea]. Disponible en: https://freesound.org/</w:t>
      </w:r>
    </w:p>
    <w:p w14:paraId="3AA4BEAB" w14:textId="77777777" w:rsidR="00B513CF" w:rsidRDefault="00B513CF" w:rsidP="00B513CF">
      <w:pPr>
        <w:pStyle w:val="Bibliografa"/>
      </w:pPr>
      <w:r w:rsidRPr="00B513CF">
        <w:rPr>
          <w:lang w:val="en-US"/>
        </w:rPr>
        <w:t>[74]</w:t>
      </w:r>
      <w:r w:rsidRPr="00B513CF">
        <w:rPr>
          <w:lang w:val="en-US"/>
        </w:rPr>
        <w:tab/>
        <w:t xml:space="preserve">«Understanding ownership and authority | Unity Multiplayer Networking». </w:t>
      </w:r>
      <w:r>
        <w:t>Accedido: 19 de mayo de 2024. [En línea]. Disponible en: https://docs-multiplayer.unity3d.com/netcode/current/basics/ownership/</w:t>
      </w:r>
    </w:p>
    <w:p w14:paraId="5D338BA6" w14:textId="77777777" w:rsidR="00B513CF" w:rsidRDefault="00B513CF" w:rsidP="00B513CF">
      <w:pPr>
        <w:pStyle w:val="Bibliografa"/>
      </w:pPr>
      <w:r w:rsidRPr="00B513CF">
        <w:rPr>
          <w:lang w:val="en-US"/>
        </w:rPr>
        <w:t>[75]</w:t>
      </w:r>
      <w:r w:rsidRPr="00B513CF">
        <w:rPr>
          <w:lang w:val="en-US"/>
        </w:rPr>
        <w:tab/>
        <w:t xml:space="preserve">«Tricks and patterns to deal with latency | Unity Multiplayer Networking». </w:t>
      </w:r>
      <w:r>
        <w:t>Accedido: 19 de mayo de 2024. [En línea]. Disponible en: https://docs-multiplayer.unity3d.com/netcode/current/learn/dealing-with-latency/</w:t>
      </w:r>
    </w:p>
    <w:p w14:paraId="1D813DDE" w14:textId="77777777" w:rsidR="00B513CF" w:rsidRDefault="00B513CF" w:rsidP="00B513CF">
      <w:pPr>
        <w:pStyle w:val="Bibliografa"/>
      </w:pPr>
      <w:r w:rsidRPr="00B513CF">
        <w:rPr>
          <w:lang w:val="en-US"/>
        </w:rPr>
        <w:lastRenderedPageBreak/>
        <w:t>[76]</w:t>
      </w:r>
      <w:r w:rsidRPr="00B513CF">
        <w:rPr>
          <w:lang w:val="en-US"/>
        </w:rPr>
        <w:tab/>
        <w:t xml:space="preserve">«About Netcode for GameObjects | Unity Multiplayer Networking». </w:t>
      </w:r>
      <w:r>
        <w:t>Accedido: 19 de mayo de 2024. [En línea]. Disponible en: https://docs-multiplayer.unity3d.com/netcode/1.5.2/about/</w:t>
      </w:r>
    </w:p>
    <w:p w14:paraId="022F29F8" w14:textId="77777777" w:rsidR="00B513CF" w:rsidRDefault="00B513CF" w:rsidP="00B513CF">
      <w:pPr>
        <w:pStyle w:val="Bibliografa"/>
      </w:pPr>
      <w:r>
        <w:t>[77]</w:t>
      </w:r>
      <w:r>
        <w:tab/>
        <w:t>«</w:t>
      </w:r>
      <w:proofErr w:type="spellStart"/>
      <w:r>
        <w:t>Entities</w:t>
      </w:r>
      <w:proofErr w:type="spellEnd"/>
      <w:r>
        <w:t xml:space="preserve"> </w:t>
      </w:r>
      <w:proofErr w:type="spellStart"/>
      <w:r>
        <w:t>overview</w:t>
      </w:r>
      <w:proofErr w:type="spellEnd"/>
      <w:r>
        <w:t xml:space="preserve"> | </w:t>
      </w:r>
      <w:proofErr w:type="spellStart"/>
      <w:r>
        <w:t>Entities</w:t>
      </w:r>
      <w:proofErr w:type="spellEnd"/>
      <w:r>
        <w:t xml:space="preserve"> | 1.2.1». Accedido: 19 de mayo de 2024. [En línea]. Disponible en: https://docs.unity3d.com/Packages/com.unity.entities@1.2/manual/index.html</w:t>
      </w:r>
    </w:p>
    <w:p w14:paraId="6669CB09" w14:textId="77777777" w:rsidR="00B513CF" w:rsidRDefault="00B513CF" w:rsidP="00B513CF">
      <w:pPr>
        <w:pStyle w:val="Bibliografa"/>
      </w:pPr>
      <w:r>
        <w:t>[78]</w:t>
      </w:r>
      <w:r>
        <w:tab/>
        <w:t>«</w:t>
      </w:r>
      <w:proofErr w:type="spellStart"/>
      <w:r>
        <w:t>Entity</w:t>
      </w:r>
      <w:proofErr w:type="spellEnd"/>
      <w:r>
        <w:t xml:space="preserve"> </w:t>
      </w:r>
      <w:proofErr w:type="spellStart"/>
      <w:r>
        <w:t>concepts</w:t>
      </w:r>
      <w:proofErr w:type="spellEnd"/>
      <w:r>
        <w:t xml:space="preserve"> | </w:t>
      </w:r>
      <w:proofErr w:type="spellStart"/>
      <w:r>
        <w:t>Entities</w:t>
      </w:r>
      <w:proofErr w:type="spellEnd"/>
      <w:r>
        <w:t xml:space="preserve"> | 1.2.1». Accedido: 19 de mayo de 2024. [En línea]. Disponible en: https://docs.unity3d.com/Packages/com.unity.entities@1.2/manual/concepts-entities.html</w:t>
      </w:r>
    </w:p>
    <w:p w14:paraId="039EFE1A" w14:textId="77777777" w:rsidR="00B513CF" w:rsidRDefault="00B513CF" w:rsidP="00B513CF">
      <w:pPr>
        <w:pStyle w:val="Bibliografa"/>
      </w:pPr>
      <w:r w:rsidRPr="00B513CF">
        <w:rPr>
          <w:lang w:val="en-US"/>
        </w:rPr>
        <w:t>[79]</w:t>
      </w:r>
      <w:r w:rsidRPr="00B513CF">
        <w:rPr>
          <w:lang w:val="en-US"/>
        </w:rPr>
        <w:tab/>
        <w:t xml:space="preserve">«A Brief History of Mirror | Mirror». </w:t>
      </w:r>
      <w:r>
        <w:t>Accedido: 19 de mayo de 2024. [En línea]. Disponible en: https://mirror-networking.gitbook.io/docs/trivia/a-history-of-mirror</w:t>
      </w:r>
    </w:p>
    <w:p w14:paraId="0586F029" w14:textId="77777777" w:rsidR="00B513CF" w:rsidRDefault="00B513CF" w:rsidP="00B513CF">
      <w:pPr>
        <w:pStyle w:val="Bibliografa"/>
      </w:pPr>
      <w:r w:rsidRPr="00B513CF">
        <w:rPr>
          <w:lang w:val="en-US"/>
        </w:rPr>
        <w:t>[80]</w:t>
      </w:r>
      <w:r w:rsidRPr="00B513CF">
        <w:rPr>
          <w:lang w:val="en-US"/>
        </w:rPr>
        <w:tab/>
        <w:t xml:space="preserve">«First Gear Games, a game design company and education resource. </w:t>
      </w:r>
      <w:r>
        <w:t>Home of Fish-</w:t>
      </w:r>
      <w:proofErr w:type="spellStart"/>
      <w:r>
        <w:t>Networking</w:t>
      </w:r>
      <w:proofErr w:type="spellEnd"/>
      <w:r>
        <w:t>.» Accedido: 19 de mayo de 2024. [En línea]. Disponible en: https://firstgeargames.com/</w:t>
      </w:r>
    </w:p>
    <w:p w14:paraId="24B7F7AA" w14:textId="77777777" w:rsidR="00B513CF" w:rsidRDefault="00B513CF" w:rsidP="00B513CF">
      <w:pPr>
        <w:pStyle w:val="Bibliografa"/>
      </w:pPr>
      <w:r>
        <w:t>[81]</w:t>
      </w:r>
      <w:r>
        <w:tab/>
        <w:t xml:space="preserve">«NetworkObject | Unity </w:t>
      </w:r>
      <w:proofErr w:type="spellStart"/>
      <w:r>
        <w:t>Multiplayer</w:t>
      </w:r>
      <w:proofErr w:type="spellEnd"/>
      <w:r>
        <w:t xml:space="preserve"> </w:t>
      </w:r>
      <w:proofErr w:type="spellStart"/>
      <w:r>
        <w:t>Networking</w:t>
      </w:r>
      <w:proofErr w:type="spellEnd"/>
      <w:r>
        <w:t>». Accedido: 4 de junio de 2024. [En línea]. Disponible en: https://docs-multiplayer.unity3d.com/netcode/current/basics/networkobject/</w:t>
      </w:r>
    </w:p>
    <w:p w14:paraId="40A4F306" w14:textId="77777777" w:rsidR="00B513CF" w:rsidRDefault="00B513CF" w:rsidP="00B513CF">
      <w:pPr>
        <w:pStyle w:val="Bibliografa"/>
      </w:pPr>
      <w:r w:rsidRPr="00B513CF">
        <w:rPr>
          <w:lang w:val="en-US"/>
        </w:rPr>
        <w:t>[82]</w:t>
      </w:r>
      <w:r w:rsidRPr="00B513CF">
        <w:rPr>
          <w:lang w:val="en-US"/>
        </w:rPr>
        <w:tab/>
        <w:t xml:space="preserve">«Sending Events with RPCs | Unity Multiplayer Networking». </w:t>
      </w:r>
      <w:r>
        <w:t>Accedido: 4 de junio de 2024. [En línea]. Disponible en: https://docs-multiplayer.unity3d.com/netcode/1.5.2/advanced-topics/messaging-system/</w:t>
      </w:r>
    </w:p>
    <w:p w14:paraId="130C04D9" w14:textId="77777777" w:rsidR="00B513CF" w:rsidRDefault="00B513CF" w:rsidP="00B513CF">
      <w:pPr>
        <w:pStyle w:val="Bibliografa"/>
      </w:pPr>
      <w:r>
        <w:t>[83]</w:t>
      </w:r>
      <w:r>
        <w:tab/>
        <w:t xml:space="preserve">«NetworkVariable | Unity </w:t>
      </w:r>
      <w:proofErr w:type="spellStart"/>
      <w:r>
        <w:t>Multiplayer</w:t>
      </w:r>
      <w:proofErr w:type="spellEnd"/>
      <w:r>
        <w:t xml:space="preserve"> </w:t>
      </w:r>
      <w:proofErr w:type="spellStart"/>
      <w:r>
        <w:t>Networking</w:t>
      </w:r>
      <w:proofErr w:type="spellEnd"/>
      <w:r>
        <w:t>». Accedido: 4 de junio de 2024. [En línea]. Disponible en: https://docs-multiplayer.unity3d.com/netcode/1.5.2/basics/networkvariable/</w:t>
      </w:r>
    </w:p>
    <w:p w14:paraId="4F22C03D" w14:textId="77777777" w:rsidR="00B513CF" w:rsidRDefault="00B513CF" w:rsidP="00B513CF">
      <w:pPr>
        <w:pStyle w:val="Bibliografa"/>
      </w:pPr>
      <w:r>
        <w:t>[84]</w:t>
      </w:r>
      <w:r>
        <w:tab/>
        <w:t>«</w:t>
      </w:r>
      <w:proofErr w:type="spellStart"/>
      <w:r>
        <w:t>Physics</w:t>
      </w:r>
      <w:proofErr w:type="spellEnd"/>
      <w:r>
        <w:t xml:space="preserve"> | Unity </w:t>
      </w:r>
      <w:proofErr w:type="spellStart"/>
      <w:r>
        <w:t>Multiplayer</w:t>
      </w:r>
      <w:proofErr w:type="spellEnd"/>
      <w:r>
        <w:t xml:space="preserve"> </w:t>
      </w:r>
      <w:proofErr w:type="spellStart"/>
      <w:r>
        <w:t>Networking</w:t>
      </w:r>
      <w:proofErr w:type="spellEnd"/>
      <w:r>
        <w:t>». Accedido: 6 de junio de 2024. [En línea]. Disponible en: https://docs-multiplayer.unity3d.com/netcode/1.5.2/advanced-topics/physics/</w:t>
      </w:r>
    </w:p>
    <w:p w14:paraId="0335C1F9" w14:textId="77777777" w:rsidR="00B513CF" w:rsidRDefault="00B513CF" w:rsidP="00B513CF">
      <w:pPr>
        <w:pStyle w:val="Bibliografa"/>
      </w:pPr>
      <w:r>
        <w:t>[85]</w:t>
      </w:r>
      <w:r>
        <w:tab/>
        <w:t>«</w:t>
      </w:r>
      <w:proofErr w:type="gramStart"/>
      <w:r>
        <w:t>REGLAMENTO  (</w:t>
      </w:r>
      <w:proofErr w:type="gramEnd"/>
      <w:r>
        <w:t>UE)  2016/  679  DEL  PARLAMENTO  EUROPEO  Y  DEL  CONSEJO  -  de 27  de  abril  de  2016  -  relativo  a  la  protección  de  las  personas  físicas  en  lo  que  respecta  al  tratamiento  de  datos  personales  y  a  la  libre  circulación  de  estos  datos  y  por  el  que  se  deroga  la  Directiva 95/  46/  CE  (Reglamento  general  de  protección  de  datos)».</w:t>
      </w:r>
    </w:p>
    <w:p w14:paraId="405F30D1" w14:textId="77777777" w:rsidR="00B513CF" w:rsidRDefault="00B513CF" w:rsidP="00B513CF">
      <w:pPr>
        <w:pStyle w:val="Bibliografa"/>
      </w:pPr>
      <w:r>
        <w:t>[86]</w:t>
      </w:r>
      <w:r>
        <w:tab/>
        <w:t>«BOE-A-2018-16673 Ley Orgánica 3/2018, de 5 de diciembre, de Protección de Datos Personales y garantía de los derechos digitales.» Accedido: 6 de junio de 2024. [En línea]. Disponible en: https://www.boe.es/buscar/act.php?id=BOE-A-2018-16673&amp;p=20230509&amp;tn=1</w:t>
      </w:r>
    </w:p>
    <w:p w14:paraId="1EE0A715" w14:textId="77777777" w:rsidR="00B513CF" w:rsidRDefault="00B513CF" w:rsidP="00B513CF">
      <w:pPr>
        <w:pStyle w:val="Bibliografa"/>
      </w:pPr>
      <w:r>
        <w:t>[87]</w:t>
      </w:r>
      <w:r>
        <w:tab/>
        <w:t>«</w:t>
      </w:r>
      <w:proofErr w:type="spellStart"/>
      <w:r>
        <w:t>Privacy</w:t>
      </w:r>
      <w:proofErr w:type="spellEnd"/>
      <w:r>
        <w:t xml:space="preserve"> </w:t>
      </w:r>
      <w:proofErr w:type="spellStart"/>
      <w:r>
        <w:t>overview</w:t>
      </w:r>
      <w:proofErr w:type="spellEnd"/>
      <w:r>
        <w:t>». Accedido: 6 de junio de 2024. [En línea]. Disponible en: https://docs.unity.com/ugs/en-us/manual/relay/manual/privacy-overview</w:t>
      </w:r>
    </w:p>
    <w:p w14:paraId="2B76A35A" w14:textId="77777777" w:rsidR="00B513CF" w:rsidRDefault="00B513CF" w:rsidP="00B513CF">
      <w:pPr>
        <w:pStyle w:val="Bibliografa"/>
      </w:pPr>
      <w:r>
        <w:t>[88]</w:t>
      </w:r>
      <w:r>
        <w:tab/>
        <w:t>«</w:t>
      </w:r>
      <w:proofErr w:type="spellStart"/>
      <w:r>
        <w:t>AENORmas</w:t>
      </w:r>
      <w:proofErr w:type="spellEnd"/>
      <w:r>
        <w:t>». Accedido: 7 de junio de 2024. [En línea]. Disponible en: https://plataforma.aenormas.aenor.com/pdf/UNE/N0034122</w:t>
      </w:r>
    </w:p>
    <w:p w14:paraId="01657B8E" w14:textId="77777777" w:rsidR="00B513CF" w:rsidRDefault="00B513CF" w:rsidP="00B513CF">
      <w:pPr>
        <w:pStyle w:val="Bibliografa"/>
      </w:pPr>
      <w:r w:rsidRPr="00B513CF">
        <w:rPr>
          <w:lang w:val="en-US"/>
        </w:rPr>
        <w:t>[89]</w:t>
      </w:r>
      <w:r w:rsidRPr="00B513CF">
        <w:rPr>
          <w:lang w:val="en-US"/>
        </w:rPr>
        <w:tab/>
      </w:r>
      <w:proofErr w:type="spellStart"/>
      <w:r w:rsidRPr="00B513CF">
        <w:rPr>
          <w:lang w:val="en-US"/>
        </w:rPr>
        <w:t>BillWagner</w:t>
      </w:r>
      <w:proofErr w:type="spellEnd"/>
      <w:r w:rsidRPr="00B513CF">
        <w:rPr>
          <w:lang w:val="en-US"/>
        </w:rPr>
        <w:t xml:space="preserve">, .«NET Coding Conventions - C#». </w:t>
      </w:r>
      <w:r>
        <w:t>Accedido: 7 de junio de 2024. [En línea]. Disponible en: https://learn.microsoft.com/en-us/dotnet/csharp/fundamentals/coding-style/coding-conventions</w:t>
      </w:r>
    </w:p>
    <w:p w14:paraId="2D41B17B" w14:textId="77777777" w:rsidR="00B513CF" w:rsidRDefault="00B513CF" w:rsidP="00B513CF">
      <w:pPr>
        <w:pStyle w:val="Bibliografa"/>
      </w:pPr>
      <w:r w:rsidRPr="00B513CF">
        <w:rPr>
          <w:lang w:val="en-US"/>
        </w:rPr>
        <w:lastRenderedPageBreak/>
        <w:t>[90]</w:t>
      </w:r>
      <w:r w:rsidRPr="00B513CF">
        <w:rPr>
          <w:lang w:val="en-US"/>
        </w:rPr>
        <w:tab/>
        <w:t xml:space="preserve">«Real-time tools for 3D, AR, and VR development | Products», Unity. </w:t>
      </w:r>
      <w:r>
        <w:t>Accedido: 7 de junio de 2024. [En línea]. Disponible en: https://unity.com/products</w:t>
      </w:r>
    </w:p>
    <w:p w14:paraId="4C428CAF" w14:textId="77777777" w:rsidR="00B513CF" w:rsidRDefault="00B513CF" w:rsidP="00B513CF">
      <w:pPr>
        <w:pStyle w:val="Bibliografa"/>
      </w:pPr>
      <w:r w:rsidRPr="00B513CF">
        <w:rPr>
          <w:lang w:val="en-US"/>
        </w:rPr>
        <w:t>[91]</w:t>
      </w:r>
      <w:r w:rsidRPr="00B513CF">
        <w:rPr>
          <w:lang w:val="en-US"/>
        </w:rPr>
        <w:tab/>
        <w:t xml:space="preserve">U. Technologies, «Unity Gaming Services Pricing - Start Building for Free | Unity». </w:t>
      </w:r>
      <w:r>
        <w:t>Accedido: 20 de mayo de 2024. [En línea]. Disponible en: https://unity.com/solutions/gaming-services/pricing</w:t>
      </w:r>
    </w:p>
    <w:p w14:paraId="301BE21D" w14:textId="77777777" w:rsidR="00B513CF" w:rsidRDefault="00B513CF" w:rsidP="00B513CF">
      <w:pPr>
        <w:pStyle w:val="Bibliografa"/>
      </w:pPr>
      <w:r>
        <w:t>[92]</w:t>
      </w:r>
      <w:r>
        <w:tab/>
        <w:t>«Unity Cloud». Accedido: 7 de junio de 2024. [En línea]. Disponible en: https://cloud.unity.com/home/login</w:t>
      </w:r>
    </w:p>
    <w:p w14:paraId="38BE4E19" w14:textId="77777777" w:rsidR="00B513CF" w:rsidRDefault="00B513CF" w:rsidP="00B513CF">
      <w:pPr>
        <w:pStyle w:val="Bibliografa"/>
      </w:pPr>
      <w:r w:rsidRPr="00B513CF">
        <w:rPr>
          <w:lang w:val="en-US"/>
        </w:rPr>
        <w:t>[93]</w:t>
      </w:r>
      <w:r w:rsidRPr="00B513CF">
        <w:rPr>
          <w:lang w:val="en-US"/>
        </w:rPr>
        <w:tab/>
        <w:t xml:space="preserve">«A* Pathfinding Project Pro | Behavior AI | Unity Asset Store». </w:t>
      </w:r>
      <w:r>
        <w:t>Accedido: 7 de junio de 2024. [En línea]. Disponible en: https://assetstore.unity.com/packages/tools/behavior-ai/a-pathfinding-project-pro-87744?aid=1011l7JId&amp;utm_campaign=unity_affiliate&amp;utm_medium=affiliate&amp;utm_source=partnerize-linkmaker</w:t>
      </w:r>
    </w:p>
    <w:p w14:paraId="77C6ED92" w14:textId="77777777" w:rsidR="00B513CF" w:rsidRDefault="00B513CF" w:rsidP="00B513CF">
      <w:pPr>
        <w:pStyle w:val="Bibliografa"/>
      </w:pPr>
      <w:r>
        <w:t>[94]</w:t>
      </w:r>
      <w:r>
        <w:tab/>
        <w:t>D. Capello, «Aseprite». Accedido: 7 de junio de 2024. [En línea]. Disponible en: https://www.aseprite.org/</w:t>
      </w:r>
    </w:p>
    <w:p w14:paraId="2594E7BC" w14:textId="77777777" w:rsidR="00B513CF" w:rsidRDefault="00B513CF" w:rsidP="00B513CF">
      <w:pPr>
        <w:pStyle w:val="Bibliografa"/>
      </w:pPr>
      <w:r w:rsidRPr="00B513CF">
        <w:rPr>
          <w:lang w:val="en-US"/>
        </w:rPr>
        <w:t>[95]</w:t>
      </w:r>
      <w:r w:rsidRPr="00B513CF">
        <w:rPr>
          <w:lang w:val="en-US"/>
        </w:rPr>
        <w:tab/>
        <w:t>«</w:t>
      </w:r>
      <w:proofErr w:type="spellStart"/>
      <w:r w:rsidRPr="00B513CF">
        <w:rPr>
          <w:lang w:val="en-US"/>
        </w:rPr>
        <w:t>aseprite</w:t>
      </w:r>
      <w:proofErr w:type="spellEnd"/>
      <w:r w:rsidRPr="00B513CF">
        <w:rPr>
          <w:lang w:val="en-US"/>
        </w:rPr>
        <w:t xml:space="preserve">/EULA.txt at main · </w:t>
      </w:r>
      <w:proofErr w:type="spellStart"/>
      <w:r w:rsidRPr="00B513CF">
        <w:rPr>
          <w:lang w:val="en-US"/>
        </w:rPr>
        <w:t>aseprite</w:t>
      </w:r>
      <w:proofErr w:type="spellEnd"/>
      <w:r w:rsidRPr="00B513CF">
        <w:rPr>
          <w:lang w:val="en-US"/>
        </w:rPr>
        <w:t>/</w:t>
      </w:r>
      <w:proofErr w:type="spellStart"/>
      <w:r w:rsidRPr="00B513CF">
        <w:rPr>
          <w:lang w:val="en-US"/>
        </w:rPr>
        <w:t>aseprite</w:t>
      </w:r>
      <w:proofErr w:type="spellEnd"/>
      <w:r w:rsidRPr="00B513CF">
        <w:rPr>
          <w:lang w:val="en-US"/>
        </w:rPr>
        <w:t xml:space="preserve">». </w:t>
      </w:r>
      <w:r>
        <w:t>Accedido: 7 de junio de 2024. [En línea]. Disponible en: https://github.com/aseprite/aseprite/blob/main/EULA.txt</w:t>
      </w:r>
    </w:p>
    <w:p w14:paraId="5C8AEE23" w14:textId="77777777" w:rsidR="00B513CF" w:rsidRDefault="00B513CF" w:rsidP="00B513CF">
      <w:pPr>
        <w:pStyle w:val="Bibliografa"/>
      </w:pPr>
      <w:r w:rsidRPr="00B513CF">
        <w:rPr>
          <w:lang w:val="en-US"/>
        </w:rPr>
        <w:t>[96]</w:t>
      </w:r>
      <w:r w:rsidRPr="00B513CF">
        <w:rPr>
          <w:lang w:val="en-US"/>
        </w:rPr>
        <w:tab/>
        <w:t xml:space="preserve">«CC0 1.0 Deed | CC0 1.0 Universal | Creative Commons». </w:t>
      </w:r>
      <w:r>
        <w:t>Accedido: 7 de junio de 2024. [En línea]. Disponible en: https://creativecommons.org/publicdomain/zero/1.0/</w:t>
      </w:r>
    </w:p>
    <w:p w14:paraId="58DEA28F" w14:textId="77777777" w:rsidR="00B513CF" w:rsidRDefault="00B513CF" w:rsidP="00B513CF">
      <w:pPr>
        <w:pStyle w:val="Bibliografa"/>
      </w:pPr>
      <w:r>
        <w:t>[97]</w:t>
      </w:r>
      <w:r>
        <w:tab/>
        <w:t>«</w:t>
      </w:r>
      <w:proofErr w:type="spellStart"/>
      <w:r>
        <w:t>Freesound</w:t>
      </w:r>
      <w:proofErr w:type="spellEnd"/>
      <w:r>
        <w:t xml:space="preserve"> - </w:t>
      </w:r>
      <w:proofErr w:type="spellStart"/>
      <w:r>
        <w:t>sci</w:t>
      </w:r>
      <w:proofErr w:type="spellEnd"/>
      <w:r>
        <w:t xml:space="preserve">-fi - </w:t>
      </w:r>
      <w:proofErr w:type="spellStart"/>
      <w:r>
        <w:t>ambient</w:t>
      </w:r>
      <w:proofErr w:type="spellEnd"/>
      <w:r>
        <w:t xml:space="preserve"> 03.wav </w:t>
      </w:r>
      <w:proofErr w:type="spellStart"/>
      <w:r>
        <w:t>by</w:t>
      </w:r>
      <w:proofErr w:type="spellEnd"/>
      <w:r>
        <w:t xml:space="preserve"> </w:t>
      </w:r>
      <w:proofErr w:type="spellStart"/>
      <w:r>
        <w:t>AniCator</w:t>
      </w:r>
      <w:proofErr w:type="spellEnd"/>
      <w:r>
        <w:t>». Accedido: 28 de marzo de 2024. [En línea]. Disponible en: https://freesound.org/people/AniCator/sounds/100482/?</w:t>
      </w:r>
    </w:p>
    <w:p w14:paraId="700F2CBA" w14:textId="77777777" w:rsidR="00B513CF" w:rsidRDefault="00B513CF" w:rsidP="00B513CF">
      <w:pPr>
        <w:pStyle w:val="Bibliografa"/>
      </w:pPr>
      <w:r w:rsidRPr="00B513CF">
        <w:rPr>
          <w:lang w:val="en-US"/>
        </w:rPr>
        <w:t>[98]</w:t>
      </w:r>
      <w:r w:rsidRPr="00B513CF">
        <w:rPr>
          <w:lang w:val="en-US"/>
        </w:rPr>
        <w:tab/>
        <w:t xml:space="preserve">«GNU </w:t>
      </w:r>
      <w:proofErr w:type="spellStart"/>
      <w:r w:rsidRPr="00B513CF">
        <w:rPr>
          <w:lang w:val="en-US"/>
        </w:rPr>
        <w:t>Affero</w:t>
      </w:r>
      <w:proofErr w:type="spellEnd"/>
      <w:r w:rsidRPr="00B513CF">
        <w:rPr>
          <w:lang w:val="en-US"/>
        </w:rPr>
        <w:t xml:space="preserve"> General Public License - GNU Project - Free Software Foundation». </w:t>
      </w:r>
      <w:r>
        <w:t>Accedido: 7 de junio de 2024. [En línea]. Disponible en: https://www.gnu.org/licenses/agpl-3.0.html</w:t>
      </w:r>
    </w:p>
    <w:p w14:paraId="1133C12D" w14:textId="77777777" w:rsidR="00B513CF" w:rsidRDefault="00B513CF" w:rsidP="00B513CF">
      <w:pPr>
        <w:pStyle w:val="Bibliografa"/>
      </w:pPr>
      <w:r>
        <w:t>[99]</w:t>
      </w:r>
      <w:r>
        <w:tab/>
        <w:t>«Salario en España - Salario Medio», Talent.com. Accedido: 8 de junio de 2024. [En línea]. Disponible en: https://es.talent.com/salary</w:t>
      </w:r>
    </w:p>
    <w:p w14:paraId="09869A84" w14:textId="77777777" w:rsidR="00B513CF" w:rsidRDefault="00B513CF" w:rsidP="00B513CF">
      <w:pPr>
        <w:pStyle w:val="Bibliografa"/>
      </w:pPr>
      <w:r>
        <w:t>[100]</w:t>
      </w:r>
      <w:r>
        <w:tab/>
        <w:t>«</w:t>
      </w:r>
      <w:proofErr w:type="spellStart"/>
      <w:r>
        <w:t>PcCom</w:t>
      </w:r>
      <w:proofErr w:type="spellEnd"/>
      <w:r>
        <w:t xml:space="preserve"> Lite Intel Core i5-11400F / 16GB / 1TB SSD / RTX 3050 Negro | PcComponentes.com». Accedido: 8 de junio de 2024. [En línea]. Disponible en: https://www.pccomponentes.com/pccom-lite-intel-core-i5-11400f-16gb-1tb-ssd-rtx-3050-negro</w:t>
      </w:r>
    </w:p>
    <w:p w14:paraId="0BE27227" w14:textId="77777777" w:rsidR="00B513CF" w:rsidRDefault="00B513CF" w:rsidP="00B513CF">
      <w:pPr>
        <w:pStyle w:val="Bibliografa"/>
      </w:pPr>
      <w:r>
        <w:t>[101]</w:t>
      </w:r>
      <w:r>
        <w:tab/>
        <w:t>«Comparar planes y precios de Microsoft 365 para empresas | Microsoft 365». Accedido: 8 de junio de 2024. [En línea]. Disponible en: https://www.microsoft.com/es-es/microsoft-365/business/compare-all-microsoft-365-business-products</w:t>
      </w:r>
    </w:p>
    <w:p w14:paraId="0941FE7D" w14:textId="77777777" w:rsidR="00B513CF" w:rsidRDefault="00B513CF" w:rsidP="00B513CF">
      <w:pPr>
        <w:pStyle w:val="Bibliografa"/>
      </w:pPr>
      <w:r w:rsidRPr="00B513CF">
        <w:rPr>
          <w:lang w:val="en-US"/>
        </w:rPr>
        <w:t>[102]</w:t>
      </w:r>
      <w:r w:rsidRPr="00B513CF">
        <w:rPr>
          <w:lang w:val="en-US"/>
        </w:rPr>
        <w:tab/>
        <w:t xml:space="preserve">Directorate-General for Communications Networks, Content and Technology (European Commission), ECORYS, y KEA, </w:t>
      </w:r>
      <w:r w:rsidRPr="00B513CF">
        <w:rPr>
          <w:i/>
          <w:iCs/>
          <w:lang w:val="en-US"/>
        </w:rPr>
        <w:t>Understanding the value of a European video games society: final report</w:t>
      </w:r>
      <w:r w:rsidRPr="00B513CF">
        <w:rPr>
          <w:lang w:val="en-US"/>
        </w:rPr>
        <w:t xml:space="preserve">. </w:t>
      </w:r>
      <w:proofErr w:type="spellStart"/>
      <w:r>
        <w:t>Publications</w:t>
      </w:r>
      <w:proofErr w:type="spellEnd"/>
      <w:r>
        <w:t xml:space="preserve"> Office of the </w:t>
      </w:r>
      <w:proofErr w:type="spellStart"/>
      <w:r>
        <w:t>European</w:t>
      </w:r>
      <w:proofErr w:type="spellEnd"/>
      <w:r>
        <w:t xml:space="preserve"> </w:t>
      </w:r>
      <w:proofErr w:type="spellStart"/>
      <w:r>
        <w:t>Union</w:t>
      </w:r>
      <w:proofErr w:type="spellEnd"/>
      <w:r>
        <w:t>, 2023. Accedido: 8 de junio de 2024. [En línea]. Disponible en: https://data.europa.eu/doi/10.2759/332575</w:t>
      </w:r>
    </w:p>
    <w:p w14:paraId="3D94FF8D" w14:textId="20890B86" w:rsidR="00BE13BF" w:rsidRPr="00B4326C" w:rsidRDefault="003E3376">
      <w:pPr>
        <w:jc w:val="left"/>
        <w:rPr>
          <w:lang w:eastAsia="es-ES"/>
        </w:rPr>
      </w:pPr>
      <w:r w:rsidRPr="00B4326C">
        <w:rPr>
          <w:lang w:eastAsia="es-ES"/>
        </w:rPr>
        <w:fldChar w:fldCharType="end"/>
      </w:r>
      <w:r w:rsidR="00BE13BF" w:rsidRPr="00B4326C">
        <w:rPr>
          <w:lang w:eastAsia="es-ES"/>
        </w:rPr>
        <w:br w:type="page"/>
      </w:r>
    </w:p>
    <w:p w14:paraId="1A75F9AE" w14:textId="16757350" w:rsidR="00BE13BF" w:rsidRPr="00B4326C" w:rsidRDefault="00F73506" w:rsidP="00F73506">
      <w:pPr>
        <w:pStyle w:val="Captulo"/>
        <w:rPr>
          <w:lang w:val="en-GB"/>
        </w:rPr>
      </w:pPr>
      <w:bookmarkStart w:id="216" w:name="_Toc169177106"/>
      <w:r w:rsidRPr="00B4326C">
        <w:rPr>
          <w:lang w:val="en-GB"/>
        </w:rPr>
        <w:lastRenderedPageBreak/>
        <w:t>DEVELOPMENT OF A ROGUELIKE MULTIPLAYER VIDEOGAME</w:t>
      </w:r>
      <w:bookmarkEnd w:id="216"/>
    </w:p>
    <w:p w14:paraId="4FFF8649" w14:textId="19DF4F89" w:rsidR="006C6210" w:rsidRPr="00B4326C" w:rsidRDefault="00F668C8" w:rsidP="00F668C8">
      <w:pPr>
        <w:pStyle w:val="Epgrafe"/>
        <w:rPr>
          <w:lang w:val="en-GB"/>
        </w:rPr>
      </w:pPr>
      <w:bookmarkStart w:id="217" w:name="_Toc169177107"/>
      <w:r w:rsidRPr="00B4326C">
        <w:rPr>
          <w:lang w:val="en-GB"/>
        </w:rPr>
        <w:t>Introduction</w:t>
      </w:r>
      <w:bookmarkEnd w:id="217"/>
    </w:p>
    <w:p w14:paraId="6DAD0E8E" w14:textId="68951E01" w:rsidR="00014064" w:rsidRPr="00B4326C" w:rsidRDefault="00A512E4" w:rsidP="00014064">
      <w:pPr>
        <w:rPr>
          <w:lang w:val="en-GB"/>
        </w:rPr>
      </w:pPr>
      <w:r w:rsidRPr="00B4326C">
        <w:rPr>
          <w:lang w:val="en-GB"/>
        </w:rPr>
        <w:t xml:space="preserve">This document follows the design and development of a roguelike multiplayer video game. This first section seeks to explain the motivations for carrying out the final thesis on this specific topic. It also lists the objectives to be achieved by </w:t>
      </w:r>
      <w:r w:rsidR="0030006A" w:rsidRPr="00B4326C">
        <w:rPr>
          <w:lang w:val="en-GB"/>
        </w:rPr>
        <w:t>implementing</w:t>
      </w:r>
      <w:r w:rsidRPr="00B4326C">
        <w:rPr>
          <w:lang w:val="en-GB"/>
        </w:rPr>
        <w:t xml:space="preserve"> this project.</w:t>
      </w:r>
    </w:p>
    <w:p w14:paraId="7E943635" w14:textId="4657784F" w:rsidR="00A512E4" w:rsidRPr="00B4326C" w:rsidRDefault="00837E29" w:rsidP="00014064">
      <w:pPr>
        <w:rPr>
          <w:lang w:val="en-GB"/>
        </w:rPr>
      </w:pPr>
      <w:r w:rsidRPr="00B4326C">
        <w:rPr>
          <w:lang w:val="en-GB"/>
        </w:rPr>
        <w:t xml:space="preserve">Today, the video game industry has the lead in the entertainment sector, having around three billion players worldwide and generating revenues of more than $180 billion by 2022 </w:t>
      </w:r>
      <w:r w:rsidRPr="00B4326C">
        <w:rPr>
          <w:lang w:val="en-GB"/>
        </w:rPr>
        <w:fldChar w:fldCharType="begin"/>
      </w:r>
      <w:r w:rsidR="00796876" w:rsidRPr="00B4326C">
        <w:rPr>
          <w:lang w:val="en-GB"/>
        </w:rPr>
        <w:instrText xml:space="preserve"> ADDIN ZOTERO_ITEM CSL_CITATION {"citationID":"oHH6wcma","properties":{"formattedCitation":"[1], [2], [3]","plainCitation":"[1], [2], [3]","noteIndex":0},"citationItems":[{"id":13,"uris":["http://zotero.org/users/local/bjn5mCLu/items/TSHYQBYC"],"itemData":{"id":13,"type":"webpage","abstract":"As technology has evolved, so too has the video game industry, consumer preferences, and drivers of growth. We do a deep dive.","container-title":"Visual Capitalist","language":"en-US","title":"50 Years of Video Game Industry Revenues, by Platform","URL":"https://www.visualcapitalist.com/video-game-industry-revenues-by-platform/","author":[{"family":"Rao","given":"Pallavi"}],"accessed":{"date-parts":[["2024",5,15]]},"issued":{"date-parts":[["2023",12,31]]}}},{"id":17,"uris":["http://zotero.org/users/local/bjn5mCLu/items/H378AA4R"],"itemData":{"id":17,"type":"webpage","title":"LÍDERES DEL ENTRETENIMIENTO: \"¿QUIÉN MERECE SER REY?\" | LinkedIn","URL":"https://www.linkedin.com/pulse/l%C3%ADderes-del-entretenimiento-qui%C3%A9n-merece-ser-rey-emilio-hurtado-ruiz/","accessed":{"date-parts":[["2024",5,15]]}}},{"id":15,"uris":["http://zotero.org/users/local/bjn5mCLu/items/H83DB5FN"],"itemData":{"id":15,"type":"webpage","abstract":"Descubre cu&amp;aacute;nto dinero genera y mueve la industria de los videojuegos, sector l&amp;iacute;der en el espacio de los medios y el entretenimiento | Bankinter","container-title":"Bankinter","language":"es","title":"Estudio mercado videojuegos: ¿Cuánto dinero mueve? (infografía)","title-short":"Estudio mercado videojuegos","URL":"https://www.bankinter.com/blog/finanzas-personales/mercado-videojuegos-dinero-estudio-espana-mundo","accessed":{"date-parts":[["2024",5,15]]}}}],"schema":"https://github.com/citation-style-language/schema/raw/master/csl-citation.json"} </w:instrText>
      </w:r>
      <w:r w:rsidRPr="00B4326C">
        <w:rPr>
          <w:lang w:val="en-GB"/>
        </w:rPr>
        <w:fldChar w:fldCharType="separate"/>
      </w:r>
      <w:r w:rsidR="00796876" w:rsidRPr="00B4326C">
        <w:rPr>
          <w:lang w:val="en-GB"/>
        </w:rPr>
        <w:t>[1], [2], [3]</w:t>
      </w:r>
      <w:r w:rsidRPr="00B4326C">
        <w:rPr>
          <w:lang w:val="en-GB"/>
        </w:rPr>
        <w:fldChar w:fldCharType="end"/>
      </w:r>
      <w:r w:rsidRPr="00B4326C">
        <w:rPr>
          <w:lang w:val="en-GB"/>
        </w:rPr>
        <w:t>.</w:t>
      </w:r>
      <w:r w:rsidR="00796876" w:rsidRPr="00B4326C">
        <w:rPr>
          <w:lang w:val="en-GB"/>
        </w:rPr>
        <w:t xml:space="preserve"> Furthermore, according to Newzoo, this value is expected to </w:t>
      </w:r>
      <w:r w:rsidR="00432EE3" w:rsidRPr="00B4326C">
        <w:rPr>
          <w:lang w:val="en-GB"/>
        </w:rPr>
        <w:t>exceed</w:t>
      </w:r>
      <w:r w:rsidR="00796876" w:rsidRPr="00B4326C">
        <w:rPr>
          <w:lang w:val="en-GB"/>
        </w:rPr>
        <w:t xml:space="preserve"> $205,4 billion in 2026</w:t>
      </w:r>
      <w:r w:rsidR="00432EE3" w:rsidRPr="00B4326C">
        <w:rPr>
          <w:lang w:val="en-GB"/>
        </w:rPr>
        <w:t xml:space="preserve"> </w:t>
      </w:r>
      <w:r w:rsidR="00432EE3" w:rsidRPr="00B4326C">
        <w:rPr>
          <w:lang w:val="en-GB"/>
        </w:rPr>
        <w:fldChar w:fldCharType="begin"/>
      </w:r>
      <w:r w:rsidR="00432EE3" w:rsidRPr="00B4326C">
        <w:rPr>
          <w:lang w:val="en-GB"/>
        </w:rPr>
        <w:instrText xml:space="preserve"> ADDIN ZOTERO_ITEM CSL_CITATION {"citationID":"M0BCiMrk","properties":{"formattedCitation":"[4]","plainCitation":"[4]","noteIndex":0},"citationItems":[{"id":19,"uris":["http://zotero.org/users/local/bjn5mCLu/items/PL88PNGI"],"itemData":{"id":19,"type":"post-weblog","abstract":"Discover Newzoo's games market estimates for 2023 per segment and platform, as well as the latest games market forecasts toward 2026.","container-title":"Newzoo","language":"en","title":"Newzoo's games market revenue estimates and forecasts by region and segment for 2023","URL":"https://newzoo.com/resources/blog/games-market-estimates-and-forecasts-2023","accessed":{"date-parts":[["2024",5,15]]},"issued":{"date-parts":[["2024",2,8]]}}}],"schema":"https://github.com/citation-style-language/schema/raw/master/csl-citation.json"} </w:instrText>
      </w:r>
      <w:r w:rsidR="00432EE3" w:rsidRPr="00B4326C">
        <w:rPr>
          <w:lang w:val="en-GB"/>
        </w:rPr>
        <w:fldChar w:fldCharType="separate"/>
      </w:r>
      <w:r w:rsidR="00432EE3" w:rsidRPr="00B4326C">
        <w:rPr>
          <w:lang w:val="en-GB"/>
        </w:rPr>
        <w:t>[4]</w:t>
      </w:r>
      <w:r w:rsidR="00432EE3" w:rsidRPr="00B4326C">
        <w:rPr>
          <w:lang w:val="en-GB"/>
        </w:rPr>
        <w:fldChar w:fldCharType="end"/>
      </w:r>
      <w:r w:rsidR="00796876" w:rsidRPr="00B4326C">
        <w:rPr>
          <w:lang w:val="en-GB"/>
        </w:rPr>
        <w:t>.</w:t>
      </w:r>
    </w:p>
    <w:p w14:paraId="607FA452" w14:textId="35991F10" w:rsidR="00796876" w:rsidRPr="00B4326C" w:rsidRDefault="00432EE3" w:rsidP="00014064">
      <w:pPr>
        <w:rPr>
          <w:lang w:val="en-GB"/>
        </w:rPr>
      </w:pPr>
      <w:r w:rsidRPr="00B4326C">
        <w:rPr>
          <w:lang w:val="en-GB"/>
        </w:rPr>
        <w:t xml:space="preserve">Not only has the revenue that the game industry has made augmented, but also the number of video games that get released per year. According to Statista, the number of video games published in 2018 </w:t>
      </w:r>
      <w:r w:rsidR="001D0D26" w:rsidRPr="00B4326C">
        <w:rPr>
          <w:lang w:val="en-GB"/>
        </w:rPr>
        <w:t>in</w:t>
      </w:r>
      <w:r w:rsidRPr="00B4326C">
        <w:rPr>
          <w:lang w:val="en-GB"/>
        </w:rPr>
        <w:t xml:space="preserve"> Steam, a platform for the digital distribution of video games, reached the value of 8.324 games. In comparison, in 2023 the number of new releases reached the value of 13.971, where most of those releases, around the 98% of them, were video games created by indie developers</w:t>
      </w:r>
      <w:r w:rsidR="001D0D26" w:rsidRPr="00B4326C">
        <w:rPr>
          <w:lang w:val="en-GB"/>
        </w:rPr>
        <w:t xml:space="preserve"> </w:t>
      </w:r>
      <w:r w:rsidR="001D0D26" w:rsidRPr="00B4326C">
        <w:rPr>
          <w:lang w:val="en-GB"/>
        </w:rPr>
        <w:fldChar w:fldCharType="begin"/>
      </w:r>
      <w:r w:rsidR="001D0D26" w:rsidRPr="00B4326C">
        <w:rPr>
          <w:lang w:val="en-GB"/>
        </w:rPr>
        <w:instrText xml:space="preserve"> ADDIN ZOTERO_ITEM CSL_CITATION {"citationID":"JdID6Rha","properties":{"formattedCitation":"[5]","plainCitation":"[5]","noteIndex":0},"citationItems":[{"id":234,"uris":["http://zotero.org/users/local/bjn5mCLu/items/9AUJ48FM"],"itemData":{"id":234,"type":"webpage","abstract":"In 2023, small independent (indie) game studios were the most prolific type of game publishers on Steam.","container-title":"Statista","language":"en","title":"Steam annual game releases by developer type 2023","URL":"https://www.statista.com/statistics/1411839/number-games-released-steam-developer-type/","accessed":{"date-parts":[["2024",6,10]]}}}],"schema":"https://github.com/citation-style-language/schema/raw/master/csl-citation.json"} </w:instrText>
      </w:r>
      <w:r w:rsidR="001D0D26" w:rsidRPr="00B4326C">
        <w:rPr>
          <w:lang w:val="en-GB"/>
        </w:rPr>
        <w:fldChar w:fldCharType="separate"/>
      </w:r>
      <w:r w:rsidR="001D0D26" w:rsidRPr="00B4326C">
        <w:rPr>
          <w:lang w:val="en-GB"/>
        </w:rPr>
        <w:t>[5]</w:t>
      </w:r>
      <w:r w:rsidR="001D0D26" w:rsidRPr="00B4326C">
        <w:rPr>
          <w:lang w:val="en-GB"/>
        </w:rPr>
        <w:fldChar w:fldCharType="end"/>
      </w:r>
      <w:r w:rsidRPr="00B4326C">
        <w:rPr>
          <w:lang w:val="en-GB"/>
        </w:rPr>
        <w:t>.</w:t>
      </w:r>
      <w:r w:rsidR="00F510C9" w:rsidRPr="00B4326C">
        <w:rPr>
          <w:lang w:val="en-GB"/>
        </w:rPr>
        <w:t xml:space="preserve"> The rise in new video game releases is associated as well with the use of game engines. These developing environments have helped designers and programmers with less experience in the sector to develop new video games</w:t>
      </w:r>
      <w:r w:rsidR="0005771F" w:rsidRPr="00B4326C">
        <w:rPr>
          <w:lang w:val="en-GB"/>
        </w:rPr>
        <w:t>.</w:t>
      </w:r>
      <w:r w:rsidR="00F510C9" w:rsidRPr="00B4326C">
        <w:rPr>
          <w:lang w:val="en-GB"/>
        </w:rPr>
        <w:t xml:space="preserve"> </w:t>
      </w:r>
      <w:r w:rsidR="00BA015B" w:rsidRPr="00B4326C">
        <w:rPr>
          <w:lang w:val="en-GB"/>
        </w:rPr>
        <w:t>In 2021,</w:t>
      </w:r>
      <w:r w:rsidR="0005771F" w:rsidRPr="00B4326C">
        <w:rPr>
          <w:lang w:val="en-GB"/>
        </w:rPr>
        <w:t xml:space="preserve"> around 60% of video game developers use</w:t>
      </w:r>
      <w:r w:rsidR="00BA015B" w:rsidRPr="00B4326C">
        <w:rPr>
          <w:lang w:val="en-GB"/>
        </w:rPr>
        <w:t>d</w:t>
      </w:r>
      <w:r w:rsidR="0005771F" w:rsidRPr="00B4326C">
        <w:rPr>
          <w:lang w:val="en-GB"/>
        </w:rPr>
        <w:t xml:space="preserve"> a video game </w:t>
      </w:r>
      <w:r w:rsidR="00BA015B" w:rsidRPr="00B4326C">
        <w:rPr>
          <w:lang w:val="en-GB"/>
        </w:rPr>
        <w:t>engine</w:t>
      </w:r>
      <w:r w:rsidR="0005771F" w:rsidRPr="00B4326C">
        <w:rPr>
          <w:lang w:val="en-GB"/>
        </w:rPr>
        <w:t xml:space="preserve"> to create their games </w:t>
      </w:r>
      <w:r w:rsidR="0005771F" w:rsidRPr="00B4326C">
        <w:rPr>
          <w:lang w:val="en-GB"/>
        </w:rPr>
        <w:fldChar w:fldCharType="begin"/>
      </w:r>
      <w:r w:rsidR="0005771F" w:rsidRPr="00B4326C">
        <w:rPr>
          <w:lang w:val="en-GB"/>
        </w:rPr>
        <w:instrText xml:space="preserve"> ADDIN ZOTERO_ITEM CSL_CITATION {"citationID":"A96jaZm4","properties":{"formattedCitation":"[6]","plainCitation":"[6]","noteIndex":0},"citationItems":[{"id":24,"uris":["http://zotero.org/users/local/bjn5mCLu/items/AGJ8H9SG"],"itemData":{"id":24,"type":"webpage","abstract":"Games are one of the most popular forms of entertainment and gamers demand high-performance and cutting-edge designs. Performance is also key to developers who work on creating games.  Considering the popularity of this entertainment niche, we take a look at how developers work on creating the games; more specifically: game engines. This article is based on “Game Engines and their use in Game Development” Developer Ecosystem Insights. In this report, we explore the state of game development and","container-title":"SlashData","language":"en","title":"Did you know that 60% of game developers use game engines?","URL":"https://www.slashdata.co/post/did-you-know-that-60-of-game-developers-use-game-engines","author":[{"family":"Team","given":"SlashData"}],"accessed":{"date-parts":[["2024",5,15]]},"issued":{"date-parts":[["2022",12,2]]}}}],"schema":"https://github.com/citation-style-language/schema/raw/master/csl-citation.json"} </w:instrText>
      </w:r>
      <w:r w:rsidR="0005771F" w:rsidRPr="00B4326C">
        <w:rPr>
          <w:lang w:val="en-GB"/>
        </w:rPr>
        <w:fldChar w:fldCharType="separate"/>
      </w:r>
      <w:r w:rsidR="0005771F" w:rsidRPr="00B4326C">
        <w:rPr>
          <w:lang w:val="en-GB"/>
        </w:rPr>
        <w:t>[6]</w:t>
      </w:r>
      <w:r w:rsidR="0005771F" w:rsidRPr="00B4326C">
        <w:rPr>
          <w:lang w:val="en-GB"/>
        </w:rPr>
        <w:fldChar w:fldCharType="end"/>
      </w:r>
      <w:r w:rsidR="0005771F" w:rsidRPr="00B4326C">
        <w:rPr>
          <w:lang w:val="en-GB"/>
        </w:rPr>
        <w:t>.</w:t>
      </w:r>
    </w:p>
    <w:p w14:paraId="741068CE" w14:textId="63AD35D2" w:rsidR="00BA015B" w:rsidRPr="00B4326C" w:rsidRDefault="00BA015B" w:rsidP="00014064">
      <w:pPr>
        <w:rPr>
          <w:lang w:val="en-GB"/>
        </w:rPr>
      </w:pPr>
      <w:r w:rsidRPr="00B4326C">
        <w:rPr>
          <w:lang w:val="en-GB"/>
        </w:rPr>
        <w:t>As for the reasons why it has been decided to create a roguelike video game, they are the following:</w:t>
      </w:r>
    </w:p>
    <w:p w14:paraId="3F76A821" w14:textId="3B3CED91" w:rsidR="00BA015B" w:rsidRPr="00B4326C" w:rsidRDefault="006D57E3" w:rsidP="006D57E3">
      <w:pPr>
        <w:pStyle w:val="Prrafodelista"/>
        <w:numPr>
          <w:ilvl w:val="0"/>
          <w:numId w:val="5"/>
        </w:numPr>
        <w:rPr>
          <w:lang w:val="en-GB"/>
        </w:rPr>
      </w:pPr>
      <w:r w:rsidRPr="00B4326C">
        <w:rPr>
          <w:lang w:val="en-GB"/>
        </w:rPr>
        <w:t xml:space="preserve">In the first place, personal interest has been a deciding factor. This video game genre has gained popularity in the past decade, thanks to more indie developers making games of the genre or its subgenre, roguelite video games. This increased popularity is visible in the income that the genre has generated in recent years. In 2023, this genre’s video games generated an income of $23.153 million, which is expected to increase to $57.336 million by 2023, as stated by Valuates Reports </w:t>
      </w:r>
      <w:r w:rsidRPr="00B4326C">
        <w:rPr>
          <w:lang w:val="en-GB"/>
        </w:rPr>
        <w:fldChar w:fldCharType="begin"/>
      </w:r>
      <w:r w:rsidRPr="00B4326C">
        <w:rPr>
          <w:lang w:val="en-GB"/>
        </w:rPr>
        <w:instrText xml:space="preserve"> ADDIN ZOTERO_ITEM CSL_CITATION {"citationID":"velcHU2Z","properties":{"formattedCitation":"[7]","plainCitation":"[7]","noteIndex":0},"citationItems":[{"id":30,"uris":["http://zotero.org/users/local/bjn5mCLu/items/VNBPYM4K"],"itemData":{"id":30,"type":"webpage","abstract":"/PRNewswire/ -- Roguelike Game Market is Segmented by Type (2D Roguelike Game, 3D Roguelike Game), by Application (Mobile Game, Computer Game). Global...","language":"en","title":"Roguelike Game Market Size to Grow USD 57,336 Million in 2030 by 2030 at a CAGR of 12.3% | Valuates Reports","URL":"https://www.prnewswire.com/news-releases/roguelike-game-market-size-to-grow-usd-57-336-million-in-2030-by-2030-at-a-cagr-of-12-3--valuates-reports-302079781.html","author":[{"family":"Reports","given":"Valuates"}],"accessed":{"date-parts":[["2024",5,15]]}}}],"schema":"https://github.com/citation-style-language/schema/raw/master/csl-citation.json"} </w:instrText>
      </w:r>
      <w:r w:rsidRPr="00B4326C">
        <w:rPr>
          <w:lang w:val="en-GB"/>
        </w:rPr>
        <w:fldChar w:fldCharType="separate"/>
      </w:r>
      <w:r w:rsidRPr="00B4326C">
        <w:rPr>
          <w:rFonts w:cs="Times New Roman"/>
          <w:lang w:val="en-GB"/>
        </w:rPr>
        <w:t>[7]</w:t>
      </w:r>
      <w:r w:rsidRPr="00B4326C">
        <w:rPr>
          <w:lang w:val="en-GB"/>
        </w:rPr>
        <w:fldChar w:fldCharType="end"/>
      </w:r>
      <w:r w:rsidRPr="00B4326C">
        <w:rPr>
          <w:lang w:val="en-GB"/>
        </w:rPr>
        <w:t>.</w:t>
      </w:r>
    </w:p>
    <w:p w14:paraId="422DA0E2" w14:textId="49AF1556" w:rsidR="00530E95" w:rsidRPr="00B4326C" w:rsidRDefault="00530E95" w:rsidP="006D57E3">
      <w:pPr>
        <w:pStyle w:val="Prrafodelista"/>
        <w:numPr>
          <w:ilvl w:val="0"/>
          <w:numId w:val="5"/>
        </w:numPr>
        <w:rPr>
          <w:lang w:val="en-GB"/>
        </w:rPr>
      </w:pPr>
      <w:r w:rsidRPr="00B4326C">
        <w:rPr>
          <w:lang w:val="en-GB"/>
        </w:rPr>
        <w:t xml:space="preserve">Another reason is that the video games of this genre usually do not implement a multiplayer mode, </w:t>
      </w:r>
      <w:r w:rsidR="00B4326C" w:rsidRPr="00B4326C">
        <w:rPr>
          <w:lang w:val="en-GB"/>
        </w:rPr>
        <w:t>focusing</w:t>
      </w:r>
      <w:r w:rsidRPr="00B4326C">
        <w:rPr>
          <w:lang w:val="en-GB"/>
        </w:rPr>
        <w:t xml:space="preserve"> their gameplay </w:t>
      </w:r>
      <w:r w:rsidR="00B4326C" w:rsidRPr="00B4326C">
        <w:rPr>
          <w:lang w:val="en-GB"/>
        </w:rPr>
        <w:t>o</w:t>
      </w:r>
      <w:r w:rsidRPr="00B4326C">
        <w:rPr>
          <w:lang w:val="en-GB"/>
        </w:rPr>
        <w:t>n the single player experience. This offers the opportunity to incorporate a relatively new mechanic within the genre, as only a small percentage of these games let players play online with others.</w:t>
      </w:r>
    </w:p>
    <w:p w14:paraId="6F4967FA" w14:textId="5DCC1DF6" w:rsidR="00530E95" w:rsidRPr="00B4326C" w:rsidRDefault="00530E95" w:rsidP="00530E95">
      <w:pPr>
        <w:rPr>
          <w:lang w:val="en-GB"/>
        </w:rPr>
      </w:pPr>
      <w:r w:rsidRPr="00B4326C">
        <w:rPr>
          <w:lang w:val="en-GB"/>
        </w:rPr>
        <w:t>Other reasons that had led to the development of this specific thesis is the possibility of deepening into the knowledge acquired during the bachelor's degree, as well as the opportunity of delving into the tools and implications that carry the development of multiplayer video games.</w:t>
      </w:r>
    </w:p>
    <w:p w14:paraId="0080E1FE" w14:textId="07A5BF90" w:rsidR="009A5215" w:rsidRPr="00B4326C" w:rsidRDefault="009A5215" w:rsidP="00530E95">
      <w:pPr>
        <w:rPr>
          <w:lang w:val="en-GB"/>
        </w:rPr>
      </w:pPr>
      <w:r w:rsidRPr="00B4326C">
        <w:rPr>
          <w:lang w:val="en-GB"/>
        </w:rPr>
        <w:t>In the case of the objectives that this project seeks to accomplish, the following have been found:</w:t>
      </w:r>
    </w:p>
    <w:p w14:paraId="6F31C353" w14:textId="145D3B82" w:rsidR="009A5215" w:rsidRPr="00B4326C" w:rsidRDefault="009A5215" w:rsidP="009A5215">
      <w:pPr>
        <w:pStyle w:val="Prrafodelista"/>
        <w:numPr>
          <w:ilvl w:val="0"/>
          <w:numId w:val="5"/>
        </w:numPr>
        <w:rPr>
          <w:lang w:val="en-GB"/>
        </w:rPr>
      </w:pPr>
      <w:r w:rsidRPr="00B4326C">
        <w:rPr>
          <w:lang w:val="en-GB"/>
        </w:rPr>
        <w:lastRenderedPageBreak/>
        <w:t>The main objective of the project is to follow the design and development of a multiplayer video game from the beginning. The game will include elements of the roguelike genre and will let at least two players play online in real time.</w:t>
      </w:r>
    </w:p>
    <w:p w14:paraId="59E69941" w14:textId="3F1C265F" w:rsidR="009A5215" w:rsidRPr="00B4326C" w:rsidRDefault="009A5215" w:rsidP="009A5215">
      <w:pPr>
        <w:pStyle w:val="Prrafodelista"/>
        <w:numPr>
          <w:ilvl w:val="0"/>
          <w:numId w:val="5"/>
        </w:numPr>
        <w:rPr>
          <w:lang w:val="en-GB"/>
        </w:rPr>
      </w:pPr>
      <w:r w:rsidRPr="00B4326C">
        <w:rPr>
          <w:lang w:val="en-GB"/>
        </w:rPr>
        <w:t xml:space="preserve">As for secondary objectives, it is intended to learn to use a game engine, mainly Unity, and the programming language C#, from </w:t>
      </w:r>
      <w:r w:rsidR="00826912" w:rsidRPr="00B4326C">
        <w:rPr>
          <w:lang w:val="en-GB"/>
        </w:rPr>
        <w:t>the</w:t>
      </w:r>
      <w:r w:rsidRPr="00B4326C">
        <w:rPr>
          <w:lang w:val="en-GB"/>
        </w:rPr>
        <w:t xml:space="preserve"> point of view of a person with no previous experience. Other objectives are</w:t>
      </w:r>
      <w:r w:rsidR="00826912" w:rsidRPr="00B4326C">
        <w:rPr>
          <w:lang w:val="en-GB"/>
        </w:rPr>
        <w:t>, as mentioned before, reinforcing the knowledge acquired during the computer science degree and adequately the creative and developmental process of this bachelor’s thesis through the development of this dossier.</w:t>
      </w:r>
    </w:p>
    <w:p w14:paraId="0835E327" w14:textId="55847F1A" w:rsidR="00F668C8" w:rsidRPr="00B4326C" w:rsidRDefault="00F668C8" w:rsidP="00F668C8">
      <w:pPr>
        <w:pStyle w:val="Epgrafe"/>
        <w:rPr>
          <w:lang w:val="en-GB"/>
        </w:rPr>
      </w:pPr>
      <w:bookmarkStart w:id="218" w:name="_Toc169177108"/>
      <w:r w:rsidRPr="00B4326C">
        <w:rPr>
          <w:lang w:val="en-GB"/>
        </w:rPr>
        <w:t>State of the art</w:t>
      </w:r>
      <w:bookmarkEnd w:id="218"/>
    </w:p>
    <w:p w14:paraId="5D7BF5DB" w14:textId="170BDED5" w:rsidR="00014064" w:rsidRPr="00B4326C" w:rsidRDefault="00F76205" w:rsidP="00014064">
      <w:pPr>
        <w:rPr>
          <w:u w:val="single"/>
          <w:lang w:val="en-GB"/>
        </w:rPr>
      </w:pPr>
      <w:r w:rsidRPr="00B4326C">
        <w:rPr>
          <w:u w:val="single"/>
          <w:lang w:val="en-GB"/>
        </w:rPr>
        <w:t>Multiplayer video games</w:t>
      </w:r>
    </w:p>
    <w:p w14:paraId="594C1185" w14:textId="4B23AE9A" w:rsidR="00F76205" w:rsidRPr="00B4326C" w:rsidRDefault="00F76205" w:rsidP="00014064">
      <w:pPr>
        <w:rPr>
          <w:lang w:val="en-GB"/>
        </w:rPr>
      </w:pPr>
      <w:r w:rsidRPr="00B4326C">
        <w:rPr>
          <w:lang w:val="en-GB"/>
        </w:rPr>
        <w:t xml:space="preserve">Multiplayer video games </w:t>
      </w:r>
      <w:r w:rsidR="00A263E3" w:rsidRPr="00B4326C">
        <w:rPr>
          <w:lang w:val="en-GB"/>
        </w:rPr>
        <w:t>allow</w:t>
      </w:r>
      <w:r w:rsidRPr="00B4326C">
        <w:rPr>
          <w:lang w:val="en-GB"/>
        </w:rPr>
        <w:t xml:space="preserve"> two or more players to interact with each other in real time, </w:t>
      </w:r>
      <w:r w:rsidR="00A263E3" w:rsidRPr="00B4326C">
        <w:rPr>
          <w:lang w:val="en-GB"/>
        </w:rPr>
        <w:t>whether</w:t>
      </w:r>
      <w:r w:rsidRPr="00B4326C">
        <w:rPr>
          <w:lang w:val="en-GB"/>
        </w:rPr>
        <w:t xml:space="preserve"> </w:t>
      </w:r>
      <w:r w:rsidR="00A263E3" w:rsidRPr="00B4326C">
        <w:rPr>
          <w:lang w:val="en-GB"/>
        </w:rPr>
        <w:t xml:space="preserve">through the Internet or on the same machine. The first time a multiplayer video game made an appearance was in 1958, with the title Tennis for Two, developed by William Higinbotham. It used an oscilloscope and an </w:t>
      </w:r>
      <w:r w:rsidR="00885D7C" w:rsidRPr="00B4326C">
        <w:rPr>
          <w:lang w:val="en-GB"/>
        </w:rPr>
        <w:t>analogue</w:t>
      </w:r>
      <w:r w:rsidR="00A263E3" w:rsidRPr="00B4326C">
        <w:rPr>
          <w:lang w:val="en-GB"/>
        </w:rPr>
        <w:t xml:space="preserve"> computer to simulate a </w:t>
      </w:r>
      <w:r w:rsidR="00885D7C" w:rsidRPr="00B4326C">
        <w:rPr>
          <w:lang w:val="en-GB"/>
        </w:rPr>
        <w:t>tennis game, allowing</w:t>
      </w:r>
      <w:r w:rsidR="00A263E3" w:rsidRPr="00B4326C">
        <w:rPr>
          <w:lang w:val="en-GB"/>
        </w:rPr>
        <w:t xml:space="preserve"> two player</w:t>
      </w:r>
      <w:r w:rsidR="00885D7C" w:rsidRPr="00B4326C">
        <w:rPr>
          <w:lang w:val="en-GB"/>
        </w:rPr>
        <w:t>s</w:t>
      </w:r>
      <w:r w:rsidR="00A263E3" w:rsidRPr="00B4326C">
        <w:rPr>
          <w:lang w:val="en-GB"/>
        </w:rPr>
        <w:t xml:space="preserve"> to play together </w:t>
      </w:r>
      <w:r w:rsidR="00885D7C" w:rsidRPr="00B4326C">
        <w:rPr>
          <w:lang w:val="en-GB"/>
        </w:rPr>
        <w:fldChar w:fldCharType="begin"/>
      </w:r>
      <w:r w:rsidR="00885D7C" w:rsidRPr="00B4326C">
        <w:rPr>
          <w:lang w:val="en-GB"/>
        </w:rPr>
        <w:instrText xml:space="preserve"> ADDIN ZOTERO_ITEM CSL_CITATION {"citationID":"yoBSajlr","properties":{"formattedCitation":"[9]","plainCitation":"[9]","noteIndex":0},"citationItems":[{"id":36,"uris":["http://zotero.org/users/local/bjn5mCLu/items/HXIDGKXT"],"itemData":{"id":36,"type":"webpage","title":"BNL | History:The First Video Game?","URL":"https://www.bnl.gov/about/history/firstvideo.php","accessed":{"date-parts":[["2024",5,16]]}}}],"schema":"https://github.com/citation-style-language/schema/raw/master/csl-citation.json"} </w:instrText>
      </w:r>
      <w:r w:rsidR="00885D7C" w:rsidRPr="00B4326C">
        <w:rPr>
          <w:lang w:val="en-GB"/>
        </w:rPr>
        <w:fldChar w:fldCharType="separate"/>
      </w:r>
      <w:r w:rsidR="00885D7C" w:rsidRPr="00B4326C">
        <w:rPr>
          <w:lang w:val="en-GB"/>
        </w:rPr>
        <w:t>[9]</w:t>
      </w:r>
      <w:r w:rsidR="00885D7C" w:rsidRPr="00B4326C">
        <w:rPr>
          <w:lang w:val="en-GB"/>
        </w:rPr>
        <w:fldChar w:fldCharType="end"/>
      </w:r>
      <w:r w:rsidR="00885D7C" w:rsidRPr="00B4326C">
        <w:rPr>
          <w:lang w:val="en-GB"/>
        </w:rPr>
        <w:t>.</w:t>
      </w:r>
    </w:p>
    <w:p w14:paraId="7FAD0AFA" w14:textId="64F5380A" w:rsidR="00885D7C" w:rsidRDefault="00537439" w:rsidP="00014064">
      <w:pPr>
        <w:rPr>
          <w:lang w:val="en-GB"/>
        </w:rPr>
      </w:pPr>
      <w:r w:rsidRPr="00B4326C">
        <w:rPr>
          <w:lang w:val="en-GB"/>
        </w:rPr>
        <w:t>Multiplayer video games have kept evolving after</w:t>
      </w:r>
      <w:r w:rsidR="00885D7C" w:rsidRPr="00B4326C">
        <w:rPr>
          <w:lang w:val="en-GB"/>
        </w:rPr>
        <w:t xml:space="preserve"> several turning points, like the release of the Nintendo Entertainment System in the eighties, </w:t>
      </w:r>
      <w:r w:rsidRPr="00B4326C">
        <w:rPr>
          <w:lang w:val="en-GB"/>
        </w:rPr>
        <w:t xml:space="preserve">the </w:t>
      </w:r>
      <w:r w:rsidR="00885D7C" w:rsidRPr="00B4326C">
        <w:rPr>
          <w:lang w:val="en-GB"/>
        </w:rPr>
        <w:t>appearance of MMO games in the nineties</w:t>
      </w:r>
      <w:r w:rsidRPr="00B4326C">
        <w:rPr>
          <w:lang w:val="en-GB"/>
        </w:rPr>
        <w:t xml:space="preserve"> or the release of Counter Strike in 1999, a game that has more than a million active player as of today</w:t>
      </w:r>
      <w:r w:rsidR="00885D7C" w:rsidRPr="00B4326C">
        <w:rPr>
          <w:lang w:val="en-GB"/>
        </w:rPr>
        <w:t xml:space="preserve"> </w:t>
      </w:r>
      <w:r w:rsidRPr="00B4326C">
        <w:rPr>
          <w:lang w:val="en-GB"/>
        </w:rPr>
        <w:fldChar w:fldCharType="begin"/>
      </w:r>
      <w:r w:rsidRPr="00B4326C">
        <w:rPr>
          <w:lang w:val="en-GB"/>
        </w:rPr>
        <w:instrText xml:space="preserve"> ADDIN ZOTERO_ITEM CSL_CITATION {"citationID":"JI2HRsqu","properties":{"formattedCitation":"[11], [15], [17]","plainCitation":"[11], [15], [17]","noteIndex":0},"citationItems":[{"id":40,"uris":["http://zotero.org/users/local/bjn5mCLu/items/QZL3RRUN"],"itemData":{"id":40,"type":"post-weblog","abstract":"In the dynamic world of video gaming, multiplayer gaming stands as a cornerstone that has revolutionized how we play and interact.","container-title":"Medium","language":"en","title":"The Evolution of Multiplayer Gaming: A Journey Through Time","title-short":"The Evolution of Multiplayer Gaming","URL":"https://medium.com/@Jamal_Aladdin/the-evolution-of-multiplayer-gaming-a-journey-through-time-e34ef59294c2","author":[{"family":"Jamal_Aladdin","given":""}],"accessed":{"date-parts":[["2024",5,16]]},"issued":{"date-parts":[["2024",5,2]]}}},{"id":48,"uris":["http://zotero.org/users/local/bjn5mCLu/items/NTLBM8ME"],"itemData":{"id":48,"type":"webpage","abstract":"Lo que comenzó como Famicom (Family Computer) en Japón, fue Nintendo Entertainment System en occidente, que desafió a los expertos y se vendió por millones. Los jugadores se apresuraron en ver y jugar a clásicos como Super Mario Bros.","container-title":"Nintendo of Europe AG","language":"es-ES","title":"Nintendo Entertainment System","URL":"https://www.nintendo.com/es-es/Hardware/La-historia-de-Nintendo/Nintendo-Entertainment-System/Nintendo-Entertainment-System-627024.html","accessed":{"date-parts":[["2024",5,16]]}}},{"id":52,"uris":["http://zotero.org/users/local/bjn5mCLu/items/98NBAT22"],"itemData":{"id":52,"type":"webpage","abstract":"Steam player count for Counter-Strike 2 is currently 946717 players live. Counter-Strike 2 had an all-time peak of 1818773 concurrent players on 6 May 2023.","container-title":"SteamDB","language":"en","title":"Counter-Strike 2 Steam Charts","URL":"https://steamdb.info/app/730/charts/","accessed":{"date-parts":[["2024",5,16]]}}}],"schema":"https://github.com/citation-style-language/schema/raw/master/csl-citation.json"} </w:instrText>
      </w:r>
      <w:r w:rsidRPr="00B4326C">
        <w:rPr>
          <w:lang w:val="en-GB"/>
        </w:rPr>
        <w:fldChar w:fldCharType="separate"/>
      </w:r>
      <w:r w:rsidRPr="00B4326C">
        <w:rPr>
          <w:lang w:val="en-GB"/>
        </w:rPr>
        <w:t>[11], [15], [17]</w:t>
      </w:r>
      <w:r w:rsidRPr="00B4326C">
        <w:rPr>
          <w:lang w:val="en-GB"/>
        </w:rPr>
        <w:fldChar w:fldCharType="end"/>
      </w:r>
      <w:r w:rsidRPr="00B4326C">
        <w:rPr>
          <w:lang w:val="en-GB"/>
        </w:rPr>
        <w:t xml:space="preserve">. </w:t>
      </w:r>
      <w:r w:rsidR="001516C4" w:rsidRPr="00B4326C">
        <w:rPr>
          <w:lang w:val="en-GB"/>
        </w:rPr>
        <w:t>Currently</w:t>
      </w:r>
      <w:r w:rsidRPr="00B4326C">
        <w:rPr>
          <w:lang w:val="en-GB"/>
        </w:rPr>
        <w:t xml:space="preserve">, multiplayer video games accumulate </w:t>
      </w:r>
      <w:r w:rsidR="001516C4" w:rsidRPr="00B4326C">
        <w:rPr>
          <w:lang w:val="en-GB"/>
        </w:rPr>
        <w:t xml:space="preserve">7,5 million concurrent players on average on Steam </w:t>
      </w:r>
      <w:r w:rsidR="001516C4" w:rsidRPr="00B4326C">
        <w:rPr>
          <w:lang w:val="en-GB"/>
        </w:rPr>
        <w:fldChar w:fldCharType="begin"/>
      </w:r>
      <w:r w:rsidR="001516C4" w:rsidRPr="00B4326C">
        <w:rPr>
          <w:lang w:val="en-GB"/>
        </w:rPr>
        <w:instrText xml:space="preserve"> ADDIN ZOTERO_ITEM CSL_CITATION {"citationID":"lhg7iK79","properties":{"formattedCitation":"[18]","plainCitation":"[18]","noteIndex":0},"citationItems":[{"id":54,"uris":["http://zotero.org/users/local/bjn5mCLu/items/P7PPLLZ5"],"itemData":{"id":54,"type":"webpage","abstract":"High-resolution charts with concurrent player counts for all Steam games, including historic data and stats. View most played games on Steam. View Steam player counts.","container-title":"SteamDB","language":"en","title":"Most played Multiplayer Games Steam Charts","URL":"https://steamdb.info/charts/?tagid=3859","accessed":{"date-parts":[["2024",5,16]]}}}],"schema":"https://github.com/citation-style-language/schema/raw/master/csl-citation.json"} </w:instrText>
      </w:r>
      <w:r w:rsidR="001516C4" w:rsidRPr="00B4326C">
        <w:rPr>
          <w:lang w:val="en-GB"/>
        </w:rPr>
        <w:fldChar w:fldCharType="separate"/>
      </w:r>
      <w:r w:rsidR="001516C4" w:rsidRPr="00B4326C">
        <w:rPr>
          <w:lang w:val="en-GB"/>
        </w:rPr>
        <w:t>[18]</w:t>
      </w:r>
      <w:r w:rsidR="001516C4" w:rsidRPr="00B4326C">
        <w:rPr>
          <w:lang w:val="en-GB"/>
        </w:rPr>
        <w:fldChar w:fldCharType="end"/>
      </w:r>
      <w:r w:rsidR="001516C4" w:rsidRPr="00B4326C">
        <w:rPr>
          <w:lang w:val="en-GB"/>
        </w:rPr>
        <w:t>.</w:t>
      </w:r>
    </w:p>
    <w:p w14:paraId="7B355D75" w14:textId="1D8B878C" w:rsidR="00624A22" w:rsidRDefault="00624A22" w:rsidP="00014064">
      <w:pPr>
        <w:rPr>
          <w:u w:val="single"/>
          <w:lang w:val="en-GB"/>
        </w:rPr>
      </w:pPr>
      <w:r>
        <w:rPr>
          <w:u w:val="single"/>
          <w:lang w:val="en-GB"/>
        </w:rPr>
        <w:t>Network topologies in multiplayer game design</w:t>
      </w:r>
    </w:p>
    <w:p w14:paraId="7A0ECA0C" w14:textId="402EB8A9" w:rsidR="00CC1552" w:rsidRDefault="00CC1552" w:rsidP="00014064">
      <w:pPr>
        <w:rPr>
          <w:lang w:val="en-GB"/>
        </w:rPr>
      </w:pPr>
      <w:r>
        <w:rPr>
          <w:lang w:val="en-GB"/>
        </w:rPr>
        <w:t>A network topology establishes how a computer network is structured. Depending on the area it covers, a network topology can be divided into two categories, which are explained below:</w:t>
      </w:r>
    </w:p>
    <w:p w14:paraId="287BD6B5" w14:textId="2DFD1918" w:rsidR="00CC1552" w:rsidRDefault="00CC1552" w:rsidP="00CC1552">
      <w:pPr>
        <w:pStyle w:val="Prrafodelista"/>
        <w:numPr>
          <w:ilvl w:val="0"/>
          <w:numId w:val="5"/>
        </w:numPr>
        <w:rPr>
          <w:lang w:val="en-GB"/>
        </w:rPr>
      </w:pPr>
      <w:r>
        <w:rPr>
          <w:lang w:val="en-GB"/>
        </w:rPr>
        <w:t xml:space="preserve">Local area topologies. These architectures include those that </w:t>
      </w:r>
      <w:r w:rsidR="00D76A14">
        <w:rPr>
          <w:lang w:val="en-GB"/>
        </w:rPr>
        <w:t>occur within</w:t>
      </w:r>
      <w:r>
        <w:rPr>
          <w:lang w:val="en-GB"/>
        </w:rPr>
        <w:t xml:space="preserve"> the same machine (couch multiplayer</w:t>
      </w:r>
      <w:r w:rsidR="00D76A14">
        <w:rPr>
          <w:lang w:val="en-GB"/>
        </w:rPr>
        <w:t>) and those that run in the same local area network (LAN). While the latter does not use an Internet connection, it is closely related to the client-host topology.</w:t>
      </w:r>
    </w:p>
    <w:p w14:paraId="7950327C" w14:textId="441E1153" w:rsidR="00CC1552" w:rsidRPr="00CC1552" w:rsidRDefault="00CC1552" w:rsidP="00CC1552">
      <w:pPr>
        <w:pStyle w:val="Prrafodelista"/>
        <w:numPr>
          <w:ilvl w:val="0"/>
          <w:numId w:val="5"/>
        </w:numPr>
        <w:rPr>
          <w:lang w:val="en-GB"/>
        </w:rPr>
      </w:pPr>
      <w:r>
        <w:rPr>
          <w:lang w:val="en-GB"/>
        </w:rPr>
        <w:t>Wide area topologies.</w:t>
      </w:r>
      <w:r w:rsidR="00622FA3">
        <w:rPr>
          <w:lang w:val="en-GB"/>
        </w:rPr>
        <w:t xml:space="preserve"> These topologies encompass all of those that take place over wide area networks (WAN), such as the Internet. </w:t>
      </w:r>
      <w:r w:rsidR="00A562A9">
        <w:rPr>
          <w:lang w:val="en-GB"/>
        </w:rPr>
        <w:t>Such networks</w:t>
      </w:r>
      <w:r w:rsidR="00622FA3">
        <w:rPr>
          <w:lang w:val="en-GB"/>
        </w:rPr>
        <w:t xml:space="preserve"> include peer to peer networks, where every user of the network has the same authority level and act</w:t>
      </w:r>
      <w:r w:rsidR="00A562A9">
        <w:rPr>
          <w:lang w:val="en-GB"/>
        </w:rPr>
        <w:t>s</w:t>
      </w:r>
      <w:r w:rsidR="00622FA3">
        <w:rPr>
          <w:lang w:val="en-GB"/>
        </w:rPr>
        <w:t xml:space="preserve"> both as a client and server, </w:t>
      </w:r>
      <w:r w:rsidR="00A562A9">
        <w:rPr>
          <w:lang w:val="en-GB"/>
        </w:rPr>
        <w:t>as well as</w:t>
      </w:r>
      <w:r w:rsidR="00622FA3">
        <w:rPr>
          <w:lang w:val="en-GB"/>
        </w:rPr>
        <w:t xml:space="preserve"> client-server and derived architectures. In these topologies, </w:t>
      </w:r>
      <w:r w:rsidR="00A562A9">
        <w:rPr>
          <w:lang w:val="en-GB"/>
        </w:rPr>
        <w:t>a single</w:t>
      </w:r>
      <w:r w:rsidR="00622FA3">
        <w:rPr>
          <w:lang w:val="en-GB"/>
        </w:rPr>
        <w:t xml:space="preserve"> machine acts as a server, while every other user of the network acts as a client. In the case that the server also acts as a client, </w:t>
      </w:r>
      <w:r w:rsidR="00A562A9">
        <w:rPr>
          <w:lang w:val="en-GB"/>
        </w:rPr>
        <w:t>the topologies are called client-host networks. Finally, there are the networks of distributed authority, where the owner of the session can change without closing the connections. This is achieved by utilising a relay server to coordinate every member of the session.</w:t>
      </w:r>
    </w:p>
    <w:p w14:paraId="171CB696" w14:textId="155E6162" w:rsidR="00F76205" w:rsidRPr="00B4326C" w:rsidRDefault="00F76205" w:rsidP="00014064">
      <w:pPr>
        <w:rPr>
          <w:u w:val="single"/>
          <w:lang w:val="en-GB"/>
        </w:rPr>
      </w:pPr>
      <w:r w:rsidRPr="00B4326C">
        <w:rPr>
          <w:u w:val="single"/>
          <w:lang w:val="en-GB"/>
        </w:rPr>
        <w:lastRenderedPageBreak/>
        <w:t>The roguelike genre</w:t>
      </w:r>
    </w:p>
    <w:p w14:paraId="48480D53" w14:textId="70C38D5C" w:rsidR="00F76205" w:rsidRPr="00B4326C" w:rsidRDefault="0009552E" w:rsidP="00014064">
      <w:pPr>
        <w:rPr>
          <w:lang w:val="en-GB"/>
        </w:rPr>
      </w:pPr>
      <w:r w:rsidRPr="00B4326C">
        <w:rPr>
          <w:lang w:val="en-GB"/>
        </w:rPr>
        <w:t xml:space="preserve">The roguelike genre receives its name from Rogue, a game released in 1980. Its origins </w:t>
      </w:r>
      <w:r w:rsidR="00CF2D9F" w:rsidRPr="00B4326C">
        <w:rPr>
          <w:lang w:val="en-GB"/>
        </w:rPr>
        <w:t>can be traced back</w:t>
      </w:r>
      <w:r w:rsidRPr="00B4326C">
        <w:rPr>
          <w:lang w:val="en-GB"/>
        </w:rPr>
        <w:t xml:space="preserve"> to 1993 and USENET, where a discussion between users led </w:t>
      </w:r>
      <w:r w:rsidR="00CF2D9F" w:rsidRPr="00B4326C">
        <w:rPr>
          <w:lang w:val="en-GB"/>
        </w:rPr>
        <w:t>to the creation</w:t>
      </w:r>
      <w:r w:rsidRPr="00B4326C">
        <w:rPr>
          <w:lang w:val="en-GB"/>
        </w:rPr>
        <w:t xml:space="preserve"> a topology for video games that </w:t>
      </w:r>
      <w:r w:rsidR="00CF2D9F" w:rsidRPr="00B4326C">
        <w:rPr>
          <w:lang w:val="en-GB"/>
        </w:rPr>
        <w:t>shared</w:t>
      </w:r>
      <w:r w:rsidRPr="00B4326C">
        <w:rPr>
          <w:lang w:val="en-GB"/>
        </w:rPr>
        <w:t xml:space="preserve"> similar characteristics </w:t>
      </w:r>
      <w:r w:rsidR="00CF2D9F" w:rsidRPr="00B4326C">
        <w:rPr>
          <w:lang w:val="en-GB"/>
        </w:rPr>
        <w:t>with</w:t>
      </w:r>
      <w:r w:rsidRPr="00B4326C">
        <w:rPr>
          <w:lang w:val="en-GB"/>
        </w:rPr>
        <w:t xml:space="preserve"> Rogue </w:t>
      </w:r>
      <w:r w:rsidRPr="00B4326C">
        <w:rPr>
          <w:lang w:val="en-GB"/>
        </w:rPr>
        <w:fldChar w:fldCharType="begin"/>
      </w:r>
      <w:r w:rsidRPr="00B4326C">
        <w:rPr>
          <w:lang w:val="en-GB"/>
        </w:rPr>
        <w:instrText xml:space="preserve"> ADDIN ZOTERO_ITEM CSL_CITATION {"citationID":"m7jpXz2I","properties":{"formattedCitation":"[27], [28]","plainCitation":"[27], [28]","noteIndex":0},"citationItems":[{"id":98,"uris":["http://zotero.org/users/local/bjn5mCLu/items/4C6EYPZJ"],"itemData":{"id":98,"type":"post-weblog","abstract":"On the Historial Origin of the “Roguelike” term Santiago Zapata v1.2.1 November 13, 2017 On November 11 2017, at the Roguelike Celebration in San Francisco, I had the pleasure of doing …","container-title":"Slashie's Journal","language":"en","title":"On the Historical Origin of the “Roguelike” Term","URL":"https://blog.slashie.net/on-the-historical-origin-of-the-roguelike-term/","accessed":{"date-parts":[["2024",5,20]]},"issued":{"date-parts":[["2017",11,12]]}}},{"id":107,"uris":["http://zotero.org/users/local/bjn5mCLu/items/Z8UFUZWB"],"itemData":{"id":107,"type":"webpage","title":"RFD: rec.games.dungeon.* hierarchy","URL":"https://groups.google.com/g/news.groups/c/CdWOd-M6g-w/m/cgNn2b9uU2sJ","accessed":{"date-parts":[["2024",5,21]]}}}],"schema":"https://github.com/citation-style-language/schema/raw/master/csl-citation.json"} </w:instrText>
      </w:r>
      <w:r w:rsidRPr="00B4326C">
        <w:rPr>
          <w:lang w:val="en-GB"/>
        </w:rPr>
        <w:fldChar w:fldCharType="separate"/>
      </w:r>
      <w:r w:rsidRPr="00B4326C">
        <w:rPr>
          <w:lang w:val="en-GB"/>
        </w:rPr>
        <w:t>[27], [28]</w:t>
      </w:r>
      <w:r w:rsidRPr="00B4326C">
        <w:rPr>
          <w:lang w:val="en-GB"/>
        </w:rPr>
        <w:fldChar w:fldCharType="end"/>
      </w:r>
      <w:r w:rsidRPr="00B4326C">
        <w:rPr>
          <w:lang w:val="en-GB"/>
        </w:rPr>
        <w:t xml:space="preserve">. </w:t>
      </w:r>
      <w:r w:rsidR="00CF2D9F" w:rsidRPr="00B4326C">
        <w:rPr>
          <w:lang w:val="en-GB"/>
        </w:rPr>
        <w:t>However</w:t>
      </w:r>
      <w:r w:rsidRPr="00B4326C">
        <w:rPr>
          <w:lang w:val="en-GB"/>
        </w:rPr>
        <w:t xml:space="preserve">, the genre has continued to evolve since the first definition given in that forum. Currently, there are many different definitions of the genre, but overall, all categorize a game as a roguelike video game if it fulfils the following characteristics </w:t>
      </w:r>
      <w:r w:rsidRPr="00B4326C">
        <w:rPr>
          <w:lang w:val="en-GB"/>
        </w:rPr>
        <w:fldChar w:fldCharType="begin"/>
      </w:r>
      <w:r w:rsidRPr="00B4326C">
        <w:rPr>
          <w:lang w:val="en-GB"/>
        </w:rPr>
        <w:instrText xml:space="preserve"> ADDIN ZOTERO_ITEM CSL_CITATION {"citationID":"4NgirbMC","properties":{"formattedCitation":"[31], [32]","plainCitation":"[31], [32]","noteIndex":0},"citationItems":[{"id":96,"uris":["http://zotero.org/users/local/bjn5mCLu/items/2R94V23B"],"itemData":{"id":96,"type":"post-weblog","abstract":"Several recently released games have rekindled the old discussions on the meaning of the word “roguelike”. This post is an attempt to…","container-title":"Medium","language":"en","title":"What “Roguelike” Meant","URL":"https://zenorogue.medium.com/what-roguelike-meant-fb8b0e1601a","author":[{"family":"Rogue","given":"Zeno"}],"accessed":{"date-parts":[["2024",5,20]]},"issued":{"date-parts":[["2020",11,6]]}}},{"id":113,"uris":["http://zotero.org/users/local/bjn5mCLu/items/7BHAZF3K"],"itemData":{"id":113,"type":"webpage","title":"What a roguelike is - RogueBasin","URL":"https://roguebasin.com/index.php/What_a_roguelike_is","accessed":{"date-parts":[["2024",5,21]]}}}],"schema":"https://github.com/citation-style-language/schema/raw/master/csl-citation.json"} </w:instrText>
      </w:r>
      <w:r w:rsidRPr="00B4326C">
        <w:rPr>
          <w:lang w:val="en-GB"/>
        </w:rPr>
        <w:fldChar w:fldCharType="separate"/>
      </w:r>
      <w:r w:rsidRPr="00B4326C">
        <w:rPr>
          <w:lang w:val="en-GB"/>
        </w:rPr>
        <w:t>[31], [32]</w:t>
      </w:r>
      <w:r w:rsidRPr="00B4326C">
        <w:rPr>
          <w:lang w:val="en-GB"/>
        </w:rPr>
        <w:fldChar w:fldCharType="end"/>
      </w:r>
      <w:r w:rsidRPr="00B4326C">
        <w:rPr>
          <w:lang w:val="en-GB"/>
        </w:rPr>
        <w:t>:</w:t>
      </w:r>
    </w:p>
    <w:p w14:paraId="408ACD98" w14:textId="18E815ED" w:rsidR="0009552E" w:rsidRPr="00B4326C" w:rsidRDefault="00206BCE" w:rsidP="0009552E">
      <w:pPr>
        <w:pStyle w:val="Prrafodelista"/>
        <w:numPr>
          <w:ilvl w:val="0"/>
          <w:numId w:val="5"/>
        </w:numPr>
        <w:rPr>
          <w:lang w:val="en-GB"/>
        </w:rPr>
      </w:pPr>
      <w:r w:rsidRPr="00B4326C">
        <w:rPr>
          <w:lang w:val="en-GB"/>
        </w:rPr>
        <w:t>The elements of the scene and the environment are generated in a procedural manner.</w:t>
      </w:r>
    </w:p>
    <w:p w14:paraId="5A544F5B" w14:textId="3B662124" w:rsidR="00206BCE" w:rsidRPr="00B4326C" w:rsidRDefault="00206BCE" w:rsidP="0009552E">
      <w:pPr>
        <w:pStyle w:val="Prrafodelista"/>
        <w:numPr>
          <w:ilvl w:val="0"/>
          <w:numId w:val="5"/>
        </w:numPr>
        <w:rPr>
          <w:lang w:val="en-GB"/>
        </w:rPr>
      </w:pPr>
      <w:r w:rsidRPr="00B4326C">
        <w:rPr>
          <w:lang w:val="en-GB"/>
        </w:rPr>
        <w:t xml:space="preserve">The player has an infinite amount of time to </w:t>
      </w:r>
      <w:r w:rsidR="00CF2D9F" w:rsidRPr="00B4326C">
        <w:rPr>
          <w:lang w:val="en-GB"/>
        </w:rPr>
        <w:t>consider</w:t>
      </w:r>
      <w:r w:rsidRPr="00B4326C">
        <w:rPr>
          <w:lang w:val="en-GB"/>
        </w:rPr>
        <w:t xml:space="preserve"> a strategy, as in a tabletop game.</w:t>
      </w:r>
    </w:p>
    <w:p w14:paraId="0E6C2AF6" w14:textId="77E27778" w:rsidR="0030006A" w:rsidRPr="00B4326C" w:rsidRDefault="0030006A" w:rsidP="0009552E">
      <w:pPr>
        <w:pStyle w:val="Prrafodelista"/>
        <w:numPr>
          <w:ilvl w:val="0"/>
          <w:numId w:val="5"/>
        </w:numPr>
        <w:rPr>
          <w:lang w:val="en-GB"/>
        </w:rPr>
      </w:pPr>
      <w:r w:rsidRPr="00B4326C">
        <w:rPr>
          <w:lang w:val="en-GB"/>
        </w:rPr>
        <w:t>Any action of the player has permanent consequences, including death.</w:t>
      </w:r>
    </w:p>
    <w:p w14:paraId="2B83F468" w14:textId="38F74415" w:rsidR="0030006A" w:rsidRPr="00B4326C" w:rsidRDefault="0030006A" w:rsidP="0009552E">
      <w:pPr>
        <w:pStyle w:val="Prrafodelista"/>
        <w:numPr>
          <w:ilvl w:val="0"/>
          <w:numId w:val="5"/>
        </w:numPr>
        <w:rPr>
          <w:lang w:val="en-GB"/>
        </w:rPr>
      </w:pPr>
      <w:r w:rsidRPr="00B4326C">
        <w:rPr>
          <w:lang w:val="en-GB"/>
        </w:rPr>
        <w:t xml:space="preserve">The death of the player implies that a new game </w:t>
      </w:r>
      <w:r w:rsidR="00991C92" w:rsidRPr="00B4326C">
        <w:rPr>
          <w:lang w:val="en-GB"/>
        </w:rPr>
        <w:t>must</w:t>
      </w:r>
      <w:r w:rsidRPr="00B4326C">
        <w:rPr>
          <w:lang w:val="en-GB"/>
        </w:rPr>
        <w:t xml:space="preserve"> be started,</w:t>
      </w:r>
      <w:r w:rsidR="00CF2D9F" w:rsidRPr="00B4326C">
        <w:rPr>
          <w:lang w:val="en-GB"/>
        </w:rPr>
        <w:t xml:space="preserve"> resulting in the loss of all accumulated progress</w:t>
      </w:r>
      <w:r w:rsidRPr="00B4326C">
        <w:rPr>
          <w:lang w:val="en-GB"/>
        </w:rPr>
        <w:t>.</w:t>
      </w:r>
    </w:p>
    <w:p w14:paraId="519CC5B9" w14:textId="10F56A2E" w:rsidR="00CF2D9F" w:rsidRPr="00B4326C" w:rsidRDefault="00CF2D9F" w:rsidP="00CF2D9F">
      <w:pPr>
        <w:rPr>
          <w:lang w:val="en-GB"/>
        </w:rPr>
      </w:pPr>
      <w:r w:rsidRPr="00B4326C">
        <w:rPr>
          <w:lang w:val="en-GB"/>
        </w:rPr>
        <w:t xml:space="preserve">Over time, a sub-genre of the former has emerged, the roguelite genre. This term is used today for video games whose bases and characteristics are those of roguelike games, but they incorporate critical changes to their definition, such as some form of progression </w:t>
      </w:r>
      <w:r w:rsidRPr="00B4326C">
        <w:rPr>
          <w:lang w:val="en-GB"/>
        </w:rPr>
        <w:fldChar w:fldCharType="begin"/>
      </w:r>
      <w:r w:rsidRPr="00B4326C">
        <w:rPr>
          <w:lang w:val="en-GB"/>
        </w:rPr>
        <w:instrText xml:space="preserve"> ADDIN ZOTERO_ITEM CSL_CITATION {"citationID":"m0uP5P5m","properties":{"formattedCitation":"[32]","plainCitation":"[32]","noteIndex":0},"citationItems":[{"id":113,"uris":["http://zotero.org/users/local/bjn5mCLu/items/7BHAZF3K"],"itemData":{"id":113,"type":"webpage","title":"What a roguelike is - RogueBasin","URL":"https://roguebasin.com/index.php/What_a_roguelike_is","accessed":{"date-parts":[["2024",5,21]]}}}],"schema":"https://github.com/citation-style-language/schema/raw/master/csl-citation.json"} </w:instrText>
      </w:r>
      <w:r w:rsidRPr="00B4326C">
        <w:rPr>
          <w:lang w:val="en-GB"/>
        </w:rPr>
        <w:fldChar w:fldCharType="separate"/>
      </w:r>
      <w:r w:rsidRPr="00B4326C">
        <w:rPr>
          <w:lang w:val="en-GB"/>
        </w:rPr>
        <w:t>[32]</w:t>
      </w:r>
      <w:r w:rsidRPr="00B4326C">
        <w:rPr>
          <w:lang w:val="en-GB"/>
        </w:rPr>
        <w:fldChar w:fldCharType="end"/>
      </w:r>
      <w:r w:rsidRPr="00B4326C">
        <w:rPr>
          <w:lang w:val="en-GB"/>
        </w:rPr>
        <w:t>.</w:t>
      </w:r>
    </w:p>
    <w:p w14:paraId="06831152" w14:textId="6085A949" w:rsidR="00C86D1C" w:rsidRPr="00B4326C" w:rsidRDefault="00C86D1C" w:rsidP="00CF2D9F">
      <w:pPr>
        <w:rPr>
          <w:lang w:val="en-GB"/>
        </w:rPr>
      </w:pPr>
      <w:r w:rsidRPr="00B4326C">
        <w:rPr>
          <w:lang w:val="en-GB"/>
        </w:rPr>
        <w:t xml:space="preserve">Some of the most relevant roguelike video games that offer similar results to the solution </w:t>
      </w:r>
      <w:r w:rsidR="00395976" w:rsidRPr="00B4326C">
        <w:rPr>
          <w:lang w:val="en-GB"/>
        </w:rPr>
        <w:t>proposed</w:t>
      </w:r>
      <w:r w:rsidRPr="00B4326C">
        <w:rPr>
          <w:lang w:val="en-GB"/>
        </w:rPr>
        <w:t xml:space="preserve"> in this project are Enter the Gungeon, The Binding of Isaac </w:t>
      </w:r>
      <w:r w:rsidR="00395976" w:rsidRPr="00B4326C">
        <w:rPr>
          <w:lang w:val="en-GB"/>
        </w:rPr>
        <w:t>and</w:t>
      </w:r>
      <w:r w:rsidRPr="00B4326C">
        <w:rPr>
          <w:lang w:val="en-GB"/>
        </w:rPr>
        <w:t xml:space="preserve"> Nuclear Throne. However, all o</w:t>
      </w:r>
      <w:r w:rsidR="00395976" w:rsidRPr="00B4326C">
        <w:rPr>
          <w:lang w:val="en-GB"/>
        </w:rPr>
        <w:t>f these games</w:t>
      </w:r>
      <w:r w:rsidRPr="00B4326C">
        <w:rPr>
          <w:lang w:val="en-GB"/>
        </w:rPr>
        <w:t xml:space="preserve"> are single player games and, aside from an expansion of The Binding of Isaac</w:t>
      </w:r>
      <w:r w:rsidR="00395976" w:rsidRPr="00B4326C">
        <w:rPr>
          <w:lang w:val="en-GB"/>
        </w:rPr>
        <w:t xml:space="preserve"> (Afterbirth+)</w:t>
      </w:r>
      <w:r w:rsidRPr="00B4326C">
        <w:rPr>
          <w:lang w:val="en-GB"/>
        </w:rPr>
        <w:t>, they do not implement a multiplayer game mode</w:t>
      </w:r>
      <w:r w:rsidR="00395976" w:rsidRPr="00B4326C">
        <w:rPr>
          <w:lang w:val="en-GB"/>
        </w:rPr>
        <w:t xml:space="preserve"> </w:t>
      </w:r>
      <w:r w:rsidR="00395976" w:rsidRPr="00B4326C">
        <w:rPr>
          <w:lang w:val="en-GB"/>
        </w:rPr>
        <w:fldChar w:fldCharType="begin"/>
      </w:r>
      <w:r w:rsidR="00395976" w:rsidRPr="00B4326C">
        <w:rPr>
          <w:lang w:val="en-GB"/>
        </w:rPr>
        <w:instrText xml:space="preserve"> ADDIN ZOTERO_ITEM CSL_CITATION {"citationID":"HdaSDbMh","properties":{"formattedCitation":"[35], [38], [41], [43]","plainCitation":"[35], [38], [41], [43]","noteIndex":0},"citationItems":[{"id":115,"uris":["http://zotero.org/users/local/bjn5mCLu/items/PADVHPDY"],"itemData":{"id":115,"type":"webpage","abstract":"Enter the Gungeon es un dungeon crawler de tiroteos que sigue a una banda de marginados arrepentidos en su intento de conseguir la absolución personal a base de disparar, saquear, dar volteretas y voltear mesas para alcanzar el tesoro supremo de la legendaria Armazmorra: el arma que puede matar el pasado.","language":"es","title":"Ahorra un 70% en Enter the Gungeon en Steam","URL":"https://store.steampowered.com/app/311690/Enter_the_Gungeon/","accessed":{"date-parts":[["2024",5,22]]}}},{"id":123,"uris":["http://zotero.org/users/local/bjn5mCLu/items/ZA9TBWA8"],"itemData":{"id":123,"type":"webpage","abstract":"¡Ahora un 20% más terrorífico con la actualización gratuita de Halloween!","language":"es","title":"The Binding of Isaac en Steam","URL":"https://store.steampowered.com/app/113200/The_Binding_of_Isaac/","accessed":{"date-parts":[["2024",5,22]]}}},{"id":128,"uris":["http://zotero.org/users/local/bjn5mCLu/items/FRCA9AIB"],"itemData":{"id":128,"type":"webpage","abstract":"When Isaac’s mother starts hearing the voice of God demanding a sacrifice be made to prove her faith, Isaac escapes into the basement facing droves of deranged enemies, lost brothers and sisters, his fears, and eventually his mother. Gameplay The Binding of Isaac is a randomly generated action RPG shooter with heavy Rogue-like elements.","language":"es","title":"The Binding of Isaac: Afterbirth+ en Steam","title-short":"The Binding of Isaac","URL":"https://store.steampowered.com/app/570660/The_Binding_of_Isaac_Afterbirth/","accessed":{"date-parts":[["2024",5,22]]}}},{"id":132,"uris":["http://zotero.org/users/local/bjn5mCLu/items/KCGUKTZR"],"itemData":{"id":132,"type":"webpage","abstract":"Nuclear Throne is a post-apocalyptic roguelike-like top-down shooter. Not 'the final hope of humanity' post-apocalyptic, but 'humanity is extinct and mutants and monsters now roam the world' post-apocalyptic. Fight your way through the wastelands with powerful weaponry, collecting radiation to mutate some new limbs and abilities.","language":"es","title":"Nuclear Throne en Steam","URL":"https://store.steampowered.com/app/242680/Nuclear_Throne/","accessed":{"date-parts":[["2024",5,22]]}}}],"schema":"https://github.com/citation-style-language/schema/raw/master/csl-citation.json"} </w:instrText>
      </w:r>
      <w:r w:rsidR="00395976" w:rsidRPr="00B4326C">
        <w:rPr>
          <w:lang w:val="en-GB"/>
        </w:rPr>
        <w:fldChar w:fldCharType="separate"/>
      </w:r>
      <w:r w:rsidR="00395976" w:rsidRPr="00B4326C">
        <w:rPr>
          <w:lang w:val="en-GB"/>
        </w:rPr>
        <w:t>[35], [38], [41], [43]</w:t>
      </w:r>
      <w:r w:rsidR="00395976" w:rsidRPr="00B4326C">
        <w:rPr>
          <w:lang w:val="en-GB"/>
        </w:rPr>
        <w:fldChar w:fldCharType="end"/>
      </w:r>
      <w:r w:rsidRPr="00B4326C">
        <w:rPr>
          <w:lang w:val="en-GB"/>
        </w:rPr>
        <w:t>.</w:t>
      </w:r>
    </w:p>
    <w:p w14:paraId="593807C1" w14:textId="70D5133B" w:rsidR="00F76205" w:rsidRPr="00B4326C" w:rsidRDefault="00F76205" w:rsidP="00014064">
      <w:pPr>
        <w:rPr>
          <w:u w:val="single"/>
          <w:lang w:val="en-GB"/>
        </w:rPr>
      </w:pPr>
      <w:r w:rsidRPr="00B4326C">
        <w:rPr>
          <w:u w:val="single"/>
          <w:lang w:val="en-GB"/>
        </w:rPr>
        <w:t>Game engines</w:t>
      </w:r>
    </w:p>
    <w:p w14:paraId="07728D60" w14:textId="77777777" w:rsidR="00B4326C" w:rsidRDefault="00395976" w:rsidP="00014064">
      <w:pPr>
        <w:rPr>
          <w:lang w:val="en-GB"/>
        </w:rPr>
      </w:pPr>
      <w:r w:rsidRPr="00B4326C">
        <w:rPr>
          <w:lang w:val="en-GB"/>
        </w:rPr>
        <w:t>Game development engines are specialised tools that assist game designers and programmers in the creation of video game applications, forming a development environment that facilitates and optimises the entire process of developing and maintaining video games. Video game engines also provide a graphics engine to render the programme's graphics, as well as one or more physics engines to emulate the laws of physics.</w:t>
      </w:r>
    </w:p>
    <w:p w14:paraId="366536A8" w14:textId="2258A4AD" w:rsidR="00F04D94" w:rsidRDefault="00F04D94" w:rsidP="00014064">
      <w:pPr>
        <w:rPr>
          <w:lang w:val="en-GB"/>
        </w:rPr>
      </w:pPr>
      <w:r>
        <w:rPr>
          <w:lang w:val="en-GB"/>
        </w:rPr>
        <w:t>Table I below shows a comparison between Unity, Unreal and Godot, the three game engines studied in this project.</w:t>
      </w:r>
    </w:p>
    <w:p w14:paraId="7DC9A98E" w14:textId="6B379E74" w:rsidR="00F04D94" w:rsidRDefault="00F04D94" w:rsidP="00F04D94">
      <w:pPr>
        <w:pStyle w:val="TtuloTablaING"/>
        <w:rPr>
          <w:lang w:val="en-GB"/>
        </w:rPr>
      </w:pPr>
      <w:bookmarkStart w:id="219" w:name="_Toc169177246"/>
      <w:r>
        <w:rPr>
          <w:lang w:val="en-GB"/>
        </w:rPr>
        <w:t>Table I</w:t>
      </w:r>
      <w:r>
        <w:rPr>
          <w:lang w:val="en-GB"/>
        </w:rPr>
        <w:br/>
        <w:t>Unity vs Unreal vs Godot</w:t>
      </w:r>
      <w:bookmarkEnd w:id="219"/>
    </w:p>
    <w:tbl>
      <w:tblPr>
        <w:tblStyle w:val="Tablaconcuadrcula"/>
        <w:tblW w:w="0" w:type="auto"/>
        <w:jc w:val="center"/>
        <w:tblLook w:val="04A0" w:firstRow="1" w:lastRow="0" w:firstColumn="1" w:lastColumn="0" w:noHBand="0" w:noVBand="1"/>
      </w:tblPr>
      <w:tblGrid>
        <w:gridCol w:w="1630"/>
        <w:gridCol w:w="2338"/>
        <w:gridCol w:w="2338"/>
        <w:gridCol w:w="2338"/>
      </w:tblGrid>
      <w:tr w:rsidR="00F04D94" w14:paraId="79464C13" w14:textId="77777777" w:rsidTr="00F04D94">
        <w:trPr>
          <w:cantSplit/>
          <w:tblHeader/>
          <w:jc w:val="center"/>
        </w:trPr>
        <w:tc>
          <w:tcPr>
            <w:tcW w:w="1630" w:type="dxa"/>
          </w:tcPr>
          <w:p w14:paraId="5D20B239" w14:textId="7F2571D0" w:rsidR="00F04D94" w:rsidRPr="00F04D94" w:rsidRDefault="00F04D94" w:rsidP="00F04D94">
            <w:pPr>
              <w:rPr>
                <w:b/>
                <w:bCs/>
                <w:lang w:val="en-GB"/>
              </w:rPr>
            </w:pPr>
            <w:r>
              <w:rPr>
                <w:b/>
                <w:bCs/>
                <w:lang w:val="en-GB"/>
              </w:rPr>
              <w:t>Characteristic</w:t>
            </w:r>
          </w:p>
        </w:tc>
        <w:tc>
          <w:tcPr>
            <w:tcW w:w="2338" w:type="dxa"/>
          </w:tcPr>
          <w:p w14:paraId="4A621D3B" w14:textId="7AC06690" w:rsidR="00F04D94" w:rsidRPr="00F04D94" w:rsidRDefault="00F04D94" w:rsidP="00F04D94">
            <w:pPr>
              <w:rPr>
                <w:b/>
                <w:bCs/>
                <w:lang w:val="en-GB"/>
              </w:rPr>
            </w:pPr>
            <w:r>
              <w:rPr>
                <w:b/>
                <w:bCs/>
                <w:lang w:val="en-GB"/>
              </w:rPr>
              <w:t>Unity Engine</w:t>
            </w:r>
          </w:p>
        </w:tc>
        <w:tc>
          <w:tcPr>
            <w:tcW w:w="2338" w:type="dxa"/>
          </w:tcPr>
          <w:p w14:paraId="3108492F" w14:textId="0179741E" w:rsidR="00F04D94" w:rsidRPr="00F04D94" w:rsidRDefault="00F04D94" w:rsidP="00F04D94">
            <w:pPr>
              <w:rPr>
                <w:b/>
                <w:bCs/>
                <w:lang w:val="en-GB"/>
              </w:rPr>
            </w:pPr>
            <w:r>
              <w:rPr>
                <w:b/>
                <w:bCs/>
                <w:lang w:val="en-GB"/>
              </w:rPr>
              <w:t>Unreal Engine</w:t>
            </w:r>
          </w:p>
        </w:tc>
        <w:tc>
          <w:tcPr>
            <w:tcW w:w="2338" w:type="dxa"/>
          </w:tcPr>
          <w:p w14:paraId="25EC675E" w14:textId="3E80D39F" w:rsidR="00F04D94" w:rsidRPr="00F04D94" w:rsidRDefault="00F04D94" w:rsidP="00F04D94">
            <w:pPr>
              <w:rPr>
                <w:b/>
                <w:bCs/>
                <w:lang w:val="en-GB"/>
              </w:rPr>
            </w:pPr>
            <w:r>
              <w:rPr>
                <w:b/>
                <w:bCs/>
                <w:lang w:val="en-GB"/>
              </w:rPr>
              <w:t>Godot Engine</w:t>
            </w:r>
          </w:p>
        </w:tc>
      </w:tr>
      <w:tr w:rsidR="00F04D94" w14:paraId="1F144B20" w14:textId="77777777" w:rsidTr="00F04D94">
        <w:trPr>
          <w:cantSplit/>
          <w:jc w:val="center"/>
        </w:trPr>
        <w:tc>
          <w:tcPr>
            <w:tcW w:w="1630" w:type="dxa"/>
          </w:tcPr>
          <w:p w14:paraId="18E16752" w14:textId="646F6F0A" w:rsidR="00F04D94" w:rsidRPr="00F04D94" w:rsidRDefault="00F04D94" w:rsidP="00F04D94">
            <w:pPr>
              <w:rPr>
                <w:b/>
                <w:bCs/>
                <w:lang w:val="en-GB"/>
              </w:rPr>
            </w:pPr>
            <w:r>
              <w:rPr>
                <w:b/>
                <w:bCs/>
                <w:lang w:val="en-GB"/>
              </w:rPr>
              <w:t>Target graphic style</w:t>
            </w:r>
          </w:p>
        </w:tc>
        <w:tc>
          <w:tcPr>
            <w:tcW w:w="2338" w:type="dxa"/>
          </w:tcPr>
          <w:p w14:paraId="1A45765B" w14:textId="1D934779" w:rsidR="00F04D94" w:rsidRDefault="00F04D94" w:rsidP="00F04D94">
            <w:pPr>
              <w:rPr>
                <w:lang w:val="en-GB"/>
              </w:rPr>
            </w:pPr>
            <w:r>
              <w:rPr>
                <w:lang w:val="en-GB"/>
              </w:rPr>
              <w:t>3D and 2D</w:t>
            </w:r>
          </w:p>
        </w:tc>
        <w:tc>
          <w:tcPr>
            <w:tcW w:w="2338" w:type="dxa"/>
          </w:tcPr>
          <w:p w14:paraId="75DA320F" w14:textId="729BD0A2" w:rsidR="00F04D94" w:rsidRDefault="00F04D94" w:rsidP="00F04D94">
            <w:pPr>
              <w:rPr>
                <w:lang w:val="en-GB"/>
              </w:rPr>
            </w:pPr>
            <w:r>
              <w:rPr>
                <w:lang w:val="en-GB"/>
              </w:rPr>
              <w:t>Only 3D</w:t>
            </w:r>
          </w:p>
        </w:tc>
        <w:tc>
          <w:tcPr>
            <w:tcW w:w="2338" w:type="dxa"/>
          </w:tcPr>
          <w:p w14:paraId="4EBF61B5" w14:textId="3DA96E70" w:rsidR="00F04D94" w:rsidRDefault="00F04D94" w:rsidP="00F04D94">
            <w:pPr>
              <w:rPr>
                <w:lang w:val="en-GB"/>
              </w:rPr>
            </w:pPr>
            <w:r>
              <w:rPr>
                <w:lang w:val="en-GB"/>
              </w:rPr>
              <w:t>3D and 2D</w:t>
            </w:r>
          </w:p>
        </w:tc>
      </w:tr>
      <w:tr w:rsidR="00F04D94" w14:paraId="2BEDBC17" w14:textId="77777777" w:rsidTr="00F04D94">
        <w:trPr>
          <w:cantSplit/>
          <w:jc w:val="center"/>
        </w:trPr>
        <w:tc>
          <w:tcPr>
            <w:tcW w:w="1630" w:type="dxa"/>
          </w:tcPr>
          <w:p w14:paraId="6892D374" w14:textId="5C92E858" w:rsidR="00F04D94" w:rsidRPr="00F04D94" w:rsidRDefault="00F04D94" w:rsidP="00F04D94">
            <w:pPr>
              <w:rPr>
                <w:b/>
                <w:bCs/>
                <w:lang w:val="en-GB"/>
              </w:rPr>
            </w:pPr>
            <w:r>
              <w:rPr>
                <w:b/>
                <w:bCs/>
                <w:lang w:val="en-GB"/>
              </w:rPr>
              <w:t>Launch date</w:t>
            </w:r>
          </w:p>
        </w:tc>
        <w:tc>
          <w:tcPr>
            <w:tcW w:w="2338" w:type="dxa"/>
          </w:tcPr>
          <w:p w14:paraId="63C6F842" w14:textId="67FC83D0" w:rsidR="00F04D94" w:rsidRDefault="00F04D94" w:rsidP="00F04D94">
            <w:pPr>
              <w:rPr>
                <w:lang w:val="en-GB"/>
              </w:rPr>
            </w:pPr>
            <w:r>
              <w:rPr>
                <w:lang w:val="en-GB"/>
              </w:rPr>
              <w:t>2005</w:t>
            </w:r>
          </w:p>
        </w:tc>
        <w:tc>
          <w:tcPr>
            <w:tcW w:w="2338" w:type="dxa"/>
          </w:tcPr>
          <w:p w14:paraId="632EE420" w14:textId="0ADE8B5E" w:rsidR="00F04D94" w:rsidRDefault="00F04D94" w:rsidP="00F04D94">
            <w:pPr>
              <w:rPr>
                <w:lang w:val="en-GB"/>
              </w:rPr>
            </w:pPr>
            <w:r>
              <w:rPr>
                <w:lang w:val="en-GB"/>
              </w:rPr>
              <w:t>1998</w:t>
            </w:r>
          </w:p>
        </w:tc>
        <w:tc>
          <w:tcPr>
            <w:tcW w:w="2338" w:type="dxa"/>
          </w:tcPr>
          <w:p w14:paraId="18F28BE6" w14:textId="18D49418" w:rsidR="00F04D94" w:rsidRDefault="00F04D94" w:rsidP="00F04D94">
            <w:pPr>
              <w:rPr>
                <w:lang w:val="en-GB"/>
              </w:rPr>
            </w:pPr>
            <w:r>
              <w:rPr>
                <w:lang w:val="en-GB"/>
              </w:rPr>
              <w:t>2014</w:t>
            </w:r>
          </w:p>
        </w:tc>
      </w:tr>
      <w:tr w:rsidR="00F04D94" w:rsidRPr="003374BB" w14:paraId="2C8512DF" w14:textId="77777777" w:rsidTr="00F04D94">
        <w:trPr>
          <w:cantSplit/>
          <w:jc w:val="center"/>
        </w:trPr>
        <w:tc>
          <w:tcPr>
            <w:tcW w:w="1630" w:type="dxa"/>
          </w:tcPr>
          <w:p w14:paraId="57E76B27" w14:textId="2A651BDF" w:rsidR="00F04D94" w:rsidRDefault="00F04D94" w:rsidP="00F04D94">
            <w:pPr>
              <w:rPr>
                <w:b/>
                <w:bCs/>
                <w:lang w:val="en-GB"/>
              </w:rPr>
            </w:pPr>
            <w:r>
              <w:rPr>
                <w:b/>
                <w:bCs/>
                <w:lang w:val="en-GB"/>
              </w:rPr>
              <w:lastRenderedPageBreak/>
              <w:t>Pricing</w:t>
            </w:r>
          </w:p>
        </w:tc>
        <w:tc>
          <w:tcPr>
            <w:tcW w:w="2338" w:type="dxa"/>
          </w:tcPr>
          <w:p w14:paraId="7A2816D4" w14:textId="77777777" w:rsidR="0078369C" w:rsidRDefault="0078369C" w:rsidP="00F04D94">
            <w:pPr>
              <w:rPr>
                <w:lang w:val="en-GB"/>
              </w:rPr>
            </w:pPr>
            <w:r>
              <w:rPr>
                <w:lang w:val="en-GB"/>
              </w:rPr>
              <w:t>Free for personal use, as long as no more than $100.000 in revenue is generated.</w:t>
            </w:r>
          </w:p>
          <w:p w14:paraId="640691D4" w14:textId="172FF849" w:rsidR="0078369C" w:rsidRDefault="0078369C" w:rsidP="00F04D94">
            <w:pPr>
              <w:rPr>
                <w:lang w:val="en-GB"/>
              </w:rPr>
            </w:pPr>
            <w:r>
              <w:rPr>
                <w:lang w:val="en-GB"/>
              </w:rPr>
              <w:t>Paid plans, depending on the sector and size of the development teams.</w:t>
            </w:r>
          </w:p>
        </w:tc>
        <w:tc>
          <w:tcPr>
            <w:tcW w:w="2338" w:type="dxa"/>
          </w:tcPr>
          <w:p w14:paraId="2A94196D" w14:textId="77777777" w:rsidR="00F04D94" w:rsidRDefault="0078369C" w:rsidP="00F04D94">
            <w:pPr>
              <w:rPr>
                <w:lang w:val="en-GB"/>
              </w:rPr>
            </w:pPr>
            <w:r>
              <w:rPr>
                <w:lang w:val="en-GB"/>
              </w:rPr>
              <w:t>Free for individual and small businesses with less than $1 million in annual revenue.</w:t>
            </w:r>
          </w:p>
          <w:p w14:paraId="6B1569F9" w14:textId="63B181C5" w:rsidR="0078369C" w:rsidRDefault="0078369C" w:rsidP="00F04D94">
            <w:pPr>
              <w:rPr>
                <w:lang w:val="en-GB"/>
              </w:rPr>
            </w:pPr>
            <w:r>
              <w:rPr>
                <w:lang w:val="en-GB"/>
              </w:rPr>
              <w:t>Paid plans based on royalties or size of the development teams if more than 1$ million in revenue is generated.</w:t>
            </w:r>
          </w:p>
        </w:tc>
        <w:tc>
          <w:tcPr>
            <w:tcW w:w="2338" w:type="dxa"/>
          </w:tcPr>
          <w:p w14:paraId="2F8F6E3E" w14:textId="0E41B56E" w:rsidR="00F04D94" w:rsidRDefault="00F04D94" w:rsidP="00F04D94">
            <w:pPr>
              <w:rPr>
                <w:lang w:val="en-GB"/>
              </w:rPr>
            </w:pPr>
            <w:r>
              <w:rPr>
                <w:lang w:val="en-GB"/>
              </w:rPr>
              <w:t>Free and open source (MIT license)</w:t>
            </w:r>
            <w:r w:rsidR="0078369C">
              <w:rPr>
                <w:lang w:val="en-GB"/>
              </w:rPr>
              <w:t>.</w:t>
            </w:r>
          </w:p>
        </w:tc>
      </w:tr>
      <w:tr w:rsidR="00F04D94" w14:paraId="3825AA3C" w14:textId="77777777" w:rsidTr="00F04D94">
        <w:trPr>
          <w:cantSplit/>
          <w:jc w:val="center"/>
        </w:trPr>
        <w:tc>
          <w:tcPr>
            <w:tcW w:w="1630" w:type="dxa"/>
          </w:tcPr>
          <w:p w14:paraId="5CEBA61E" w14:textId="6F4B9C7E" w:rsidR="00F04D94" w:rsidRDefault="00F04D94" w:rsidP="00F04D94">
            <w:pPr>
              <w:rPr>
                <w:b/>
                <w:bCs/>
                <w:lang w:val="en-GB"/>
              </w:rPr>
            </w:pPr>
            <w:r>
              <w:rPr>
                <w:b/>
                <w:bCs/>
                <w:lang w:val="en-GB"/>
              </w:rPr>
              <w:t>Target platforms</w:t>
            </w:r>
          </w:p>
        </w:tc>
        <w:tc>
          <w:tcPr>
            <w:tcW w:w="2338" w:type="dxa"/>
          </w:tcPr>
          <w:p w14:paraId="5750C036" w14:textId="0AB2F7A4" w:rsidR="00F04D94" w:rsidRDefault="0078369C" w:rsidP="00F04D94">
            <w:pPr>
              <w:rPr>
                <w:lang w:val="en-GB"/>
              </w:rPr>
            </w:pPr>
            <w:r>
              <w:rPr>
                <w:lang w:val="en-GB"/>
              </w:rPr>
              <w:t xml:space="preserve">More than 24 different platforms </w:t>
            </w:r>
            <w:r>
              <w:rPr>
                <w:lang w:val="en-GB"/>
              </w:rPr>
              <w:fldChar w:fldCharType="begin"/>
            </w:r>
            <w:r>
              <w:rPr>
                <w:lang w:val="en-GB"/>
              </w:rPr>
              <w:instrText xml:space="preserve"> ADDIN ZOTERO_ITEM CSL_CITATION {"citationID":"Uo5nP278","properties":{"formattedCitation":"[46]","plainCitation":"[46]","noteIndex":0},"citationItems":[{"id":23,"uris":["http://zotero.org/users/local/bjn5mCLu/items/X575HTKQ"],"itemData":{"id":23,"type":"webpage","abstract":"Symptoms:\n \n\nI would like to know which platforms I can build to with Unity.\nI am a developer and want to build on a specific platform, is this supported by Unity?\nI want to check the system requir...","container-title":"Unity","language":"en-US","title":"What platforms are supported by Unity?","URL":"https://support.unity.com/hc/en-us/articles/206336795-What-platforms-are-supported-by-Unity","accessed":{"date-parts":[["2024",5,15]]},"issued":{"date-parts":[["2024",2,20]]}}}],"schema":"https://github.com/citation-style-language/schema/raw/master/csl-citation.json"} </w:instrText>
            </w:r>
            <w:r>
              <w:rPr>
                <w:lang w:val="en-GB"/>
              </w:rPr>
              <w:fldChar w:fldCharType="separate"/>
            </w:r>
            <w:r w:rsidRPr="0078369C">
              <w:t>[46]</w:t>
            </w:r>
            <w:r>
              <w:rPr>
                <w:lang w:val="en-GB"/>
              </w:rPr>
              <w:fldChar w:fldCharType="end"/>
            </w:r>
            <w:r>
              <w:rPr>
                <w:lang w:val="en-GB"/>
              </w:rPr>
              <w:t>.</w:t>
            </w:r>
          </w:p>
        </w:tc>
        <w:tc>
          <w:tcPr>
            <w:tcW w:w="2338" w:type="dxa"/>
          </w:tcPr>
          <w:p w14:paraId="4FEAC65C" w14:textId="666D6828" w:rsidR="00F04D94" w:rsidRDefault="0078369C" w:rsidP="00F04D94">
            <w:pPr>
              <w:rPr>
                <w:lang w:val="en-GB"/>
              </w:rPr>
            </w:pPr>
            <w:r>
              <w:rPr>
                <w:lang w:val="en-GB"/>
              </w:rPr>
              <w:t xml:space="preserve">17 platforms </w:t>
            </w:r>
            <w:r>
              <w:rPr>
                <w:lang w:val="en-GB"/>
              </w:rPr>
              <w:fldChar w:fldCharType="begin"/>
            </w:r>
            <w:r>
              <w:rPr>
                <w:lang w:val="en-GB"/>
              </w:rPr>
              <w:instrText xml:space="preserve"> ADDIN ZOTERO_ITEM CSL_CITATION {"citationID":"2XkMWGJY","properties":{"formattedCitation":"[55]","plainCitation":"[55]","noteIndex":0},"citationItems":[{"id":158,"uris":["http://zotero.org/users/local/bjn5mCLu/items/2KL68N53"],"itemData":{"id":158,"type":"webpage","abstract":"Unreal Engine 5 permite a todos los creadores de todos los sectores ofrecer contenido y experiencias increíbles en tiempo real.","container-title":"Unreal Engine","language":"es-ES","title":"Unreal Engine 5","URL":"https://www.unrealengine.com/es-ES/unreal-engine-5","accessed":{"date-parts":[["2024",5,24]]}}}],"schema":"https://github.com/citation-style-language/schema/raw/master/csl-citation.json"} </w:instrText>
            </w:r>
            <w:r>
              <w:rPr>
                <w:lang w:val="en-GB"/>
              </w:rPr>
              <w:fldChar w:fldCharType="separate"/>
            </w:r>
            <w:r w:rsidRPr="0078369C">
              <w:t>[55]</w:t>
            </w:r>
            <w:r>
              <w:rPr>
                <w:lang w:val="en-GB"/>
              </w:rPr>
              <w:fldChar w:fldCharType="end"/>
            </w:r>
            <w:r>
              <w:rPr>
                <w:lang w:val="en-GB"/>
              </w:rPr>
              <w:t>.</w:t>
            </w:r>
          </w:p>
        </w:tc>
        <w:tc>
          <w:tcPr>
            <w:tcW w:w="2338" w:type="dxa"/>
          </w:tcPr>
          <w:p w14:paraId="7CC8A317" w14:textId="489202BE" w:rsidR="00F04D94" w:rsidRDefault="0078369C" w:rsidP="00F04D94">
            <w:pPr>
              <w:rPr>
                <w:lang w:val="en-GB"/>
              </w:rPr>
            </w:pPr>
            <w:r>
              <w:rPr>
                <w:lang w:val="en-GB"/>
              </w:rPr>
              <w:t xml:space="preserve">6 platforms </w:t>
            </w:r>
            <w:r>
              <w:rPr>
                <w:lang w:val="en-GB"/>
              </w:rPr>
              <w:fldChar w:fldCharType="begin"/>
            </w:r>
            <w:r>
              <w:rPr>
                <w:lang w:val="en-GB"/>
              </w:rPr>
              <w:instrText xml:space="preserve"> ADDIN ZOTERO_ITEM CSL_CITATION {"citationID":"UYZcAtdM","properties":{"formattedCitation":"[56]","plainCitation":"[56]","noteIndex":0},"citationItems":[{"id":160,"uris":["http://zotero.org/users/local/bjn5mCLu/items/GVTG4LMA"],"itemData":{"id":160,"type":"webpage","abstract":"¿Qué puedo hacer con Godot? ¿Cuánto cuesta? ¿Dónde están los términos de licencia?: Godot es un Software libre y de código abierto disponible bajo la licencia MIT aprobada por la OSI Licencia MIT. ...","container-title":"Godot Engine documentation","language":"es","title":"Preguntas Frecuentes","URL":"https://docs.godotengine.org/es/4.x/about/about/faq.html","accessed":{"date-parts":[["2024",5,24]]}}}],"schema":"https://github.com/citation-style-language/schema/raw/master/csl-citation.json"} </w:instrText>
            </w:r>
            <w:r>
              <w:rPr>
                <w:lang w:val="en-GB"/>
              </w:rPr>
              <w:fldChar w:fldCharType="separate"/>
            </w:r>
            <w:r w:rsidRPr="0078369C">
              <w:t>[56]</w:t>
            </w:r>
            <w:r>
              <w:rPr>
                <w:lang w:val="en-GB"/>
              </w:rPr>
              <w:fldChar w:fldCharType="end"/>
            </w:r>
          </w:p>
        </w:tc>
      </w:tr>
      <w:tr w:rsidR="00F04D94" w:rsidRPr="003374BB" w14:paraId="3783DA39" w14:textId="77777777" w:rsidTr="00F04D94">
        <w:trPr>
          <w:cantSplit/>
          <w:jc w:val="center"/>
        </w:trPr>
        <w:tc>
          <w:tcPr>
            <w:tcW w:w="1630" w:type="dxa"/>
          </w:tcPr>
          <w:p w14:paraId="2404A034" w14:textId="6E9E01FB" w:rsidR="00F04D94" w:rsidRDefault="00F04D94" w:rsidP="00F04D94">
            <w:pPr>
              <w:rPr>
                <w:b/>
                <w:bCs/>
                <w:lang w:val="en-GB"/>
              </w:rPr>
            </w:pPr>
            <w:r>
              <w:rPr>
                <w:b/>
                <w:bCs/>
                <w:lang w:val="en-GB"/>
              </w:rPr>
              <w:t>Programming languages</w:t>
            </w:r>
          </w:p>
        </w:tc>
        <w:tc>
          <w:tcPr>
            <w:tcW w:w="2338" w:type="dxa"/>
          </w:tcPr>
          <w:p w14:paraId="5ABB9713" w14:textId="77777777" w:rsidR="00F04D94" w:rsidRDefault="0078369C" w:rsidP="00F04D94">
            <w:pPr>
              <w:rPr>
                <w:lang w:val="en-GB"/>
              </w:rPr>
            </w:pPr>
            <w:r>
              <w:rPr>
                <w:lang w:val="en-GB"/>
              </w:rPr>
              <w:t>C#</w:t>
            </w:r>
          </w:p>
          <w:p w14:paraId="6082BE6F" w14:textId="58BF2159" w:rsidR="0078369C" w:rsidRDefault="0078369C" w:rsidP="00F04D94">
            <w:pPr>
              <w:rPr>
                <w:lang w:val="en-GB"/>
              </w:rPr>
            </w:pPr>
            <w:r>
              <w:rPr>
                <w:lang w:val="en-GB"/>
              </w:rPr>
              <w:t>Unity Visual Scripting</w:t>
            </w:r>
          </w:p>
        </w:tc>
        <w:tc>
          <w:tcPr>
            <w:tcW w:w="2338" w:type="dxa"/>
          </w:tcPr>
          <w:p w14:paraId="0D890089" w14:textId="77777777" w:rsidR="00F04D94" w:rsidRDefault="0078369C" w:rsidP="00F04D94">
            <w:pPr>
              <w:rPr>
                <w:lang w:val="en-GB"/>
              </w:rPr>
            </w:pPr>
            <w:r>
              <w:rPr>
                <w:lang w:val="en-GB"/>
              </w:rPr>
              <w:t>C++</w:t>
            </w:r>
          </w:p>
          <w:p w14:paraId="12D09679" w14:textId="7ECC18E7" w:rsidR="0078369C" w:rsidRDefault="0078369C" w:rsidP="00F04D94">
            <w:pPr>
              <w:rPr>
                <w:lang w:val="en-GB"/>
              </w:rPr>
            </w:pPr>
            <w:r>
              <w:rPr>
                <w:lang w:val="en-GB"/>
              </w:rPr>
              <w:t xml:space="preserve">Visual Scripting with Blueprints </w:t>
            </w:r>
            <w:r>
              <w:rPr>
                <w:lang w:val="en-GB"/>
              </w:rPr>
              <w:fldChar w:fldCharType="begin"/>
            </w:r>
            <w:r>
              <w:rPr>
                <w:lang w:val="en-GB"/>
              </w:rPr>
              <w:instrText xml:space="preserve"> ADDIN ZOTERO_ITEM CSL_CITATION {"citationID":"LPzhyRr4","properties":{"formattedCitation":"[57]","plainCitation":"[57]","noteIndex":0},"citationItems":[{"id":154,"uris":["http://zotero.org/users/local/bjn5mCLu/items/U2E2JDH6"],"itemData":{"id":154,"type":"webpage","abstract":"If you are just getting started with Blueprints, this provides a high-level overview of what they are and what they can do.","language":"en-US","title":"Introduction to Blueprints","URL":"https://dev.epicgames.com/documentation/en-us/unreal-engine/introduction-to-blueprints-visual-scripting-in-unreal-engine","accessed":{"date-parts":[["2024",5,24]]}}}],"schema":"https://github.com/citation-style-language/schema/raw/master/csl-citation.json"} </w:instrText>
            </w:r>
            <w:r>
              <w:rPr>
                <w:lang w:val="en-GB"/>
              </w:rPr>
              <w:fldChar w:fldCharType="separate"/>
            </w:r>
            <w:r w:rsidRPr="00B34C78">
              <w:rPr>
                <w:lang w:val="en-US"/>
              </w:rPr>
              <w:t>[57]</w:t>
            </w:r>
            <w:r>
              <w:rPr>
                <w:lang w:val="en-GB"/>
              </w:rPr>
              <w:fldChar w:fldCharType="end"/>
            </w:r>
          </w:p>
        </w:tc>
        <w:tc>
          <w:tcPr>
            <w:tcW w:w="2338" w:type="dxa"/>
          </w:tcPr>
          <w:p w14:paraId="555E6360" w14:textId="49126F69" w:rsidR="00F04D94" w:rsidRDefault="0078369C" w:rsidP="00F04D94">
            <w:pPr>
              <w:rPr>
                <w:lang w:val="en-GB"/>
              </w:rPr>
            </w:pPr>
            <w:r>
              <w:rPr>
                <w:lang w:val="en-GB"/>
              </w:rPr>
              <w:t>GDScript</w:t>
            </w:r>
            <w:r w:rsidR="00624A22">
              <w:rPr>
                <w:lang w:val="en-GB"/>
              </w:rPr>
              <w:t xml:space="preserve"> </w:t>
            </w:r>
            <w:r w:rsidR="00624A22">
              <w:rPr>
                <w:lang w:val="en-GB"/>
              </w:rPr>
              <w:fldChar w:fldCharType="begin"/>
            </w:r>
            <w:r w:rsidR="00624A22">
              <w:rPr>
                <w:lang w:val="en-GB"/>
              </w:rPr>
              <w:instrText xml:space="preserve"> ADDIN ZOTERO_ITEM CSL_CITATION {"citationID":"sqJDPflU","properties":{"formattedCitation":"[58]","plainCitation":"[58]","noteIndex":0},"citationItems":[{"id":156,"uris":["http://zotero.org/users/local/bjn5mCLu/items/ZJS7B2F7"],"itemData":{"id":156,"type":"webpage","abstract":"GDScript is a high-level, object-oriented, imperative, and gradually typed programming language built for Godot. It uses an indentation-based syntax similar to languages like Python. Its goal is to...","container-title":"Godot Engine documentation","language":"es","title":"GDScript reference","URL":"https://docs.godotengine.org/es/4.x/tutorials/scripting/gdscript/tutorials/scripting/gdscript/gdscript_basics.html","accessed":{"date-parts":[["2024",5,24]]}}}],"schema":"https://github.com/citation-style-language/schema/raw/master/csl-citation.json"} </w:instrText>
            </w:r>
            <w:r w:rsidR="00624A22">
              <w:rPr>
                <w:lang w:val="en-GB"/>
              </w:rPr>
              <w:fldChar w:fldCharType="separate"/>
            </w:r>
            <w:r w:rsidR="00624A22" w:rsidRPr="00B34C78">
              <w:rPr>
                <w:lang w:val="en-US"/>
              </w:rPr>
              <w:t>[58]</w:t>
            </w:r>
            <w:r w:rsidR="00624A22">
              <w:rPr>
                <w:lang w:val="en-GB"/>
              </w:rPr>
              <w:fldChar w:fldCharType="end"/>
            </w:r>
          </w:p>
          <w:p w14:paraId="4EE68CF0" w14:textId="77777777" w:rsidR="0078369C" w:rsidRDefault="0078369C" w:rsidP="00F04D94">
            <w:pPr>
              <w:rPr>
                <w:lang w:val="en-GB"/>
              </w:rPr>
            </w:pPr>
            <w:r>
              <w:rPr>
                <w:lang w:val="en-GB"/>
              </w:rPr>
              <w:t>C#</w:t>
            </w:r>
          </w:p>
          <w:p w14:paraId="3229D154" w14:textId="77777777" w:rsidR="0078369C" w:rsidRDefault="0078369C" w:rsidP="00F04D94">
            <w:pPr>
              <w:rPr>
                <w:lang w:val="en-GB"/>
              </w:rPr>
            </w:pPr>
            <w:r>
              <w:rPr>
                <w:lang w:val="en-GB"/>
              </w:rPr>
              <w:t>C++</w:t>
            </w:r>
          </w:p>
          <w:p w14:paraId="10B1E9BD" w14:textId="77777777" w:rsidR="0078369C" w:rsidRDefault="0078369C" w:rsidP="00F04D94">
            <w:pPr>
              <w:rPr>
                <w:lang w:val="en-GB"/>
              </w:rPr>
            </w:pPr>
            <w:r>
              <w:rPr>
                <w:lang w:val="en-GB"/>
              </w:rPr>
              <w:t>Visual Scripting</w:t>
            </w:r>
          </w:p>
          <w:p w14:paraId="672953E1" w14:textId="6B8B0364" w:rsidR="0078369C" w:rsidRDefault="0078369C" w:rsidP="00F04D94">
            <w:pPr>
              <w:rPr>
                <w:lang w:val="en-GB"/>
              </w:rPr>
            </w:pPr>
            <w:r>
              <w:rPr>
                <w:lang w:val="en-GB"/>
              </w:rPr>
              <w:t>Community extensions: Rust, Nim, Python, JavaScript</w:t>
            </w:r>
          </w:p>
        </w:tc>
      </w:tr>
    </w:tbl>
    <w:p w14:paraId="1EFE1918" w14:textId="3A8EAB2B" w:rsidR="00F76205" w:rsidRPr="00B4326C" w:rsidRDefault="00F76205" w:rsidP="00014064">
      <w:pPr>
        <w:rPr>
          <w:u w:val="single"/>
          <w:lang w:val="en-GB"/>
        </w:rPr>
      </w:pPr>
      <w:r w:rsidRPr="00B4326C">
        <w:rPr>
          <w:u w:val="single"/>
          <w:lang w:val="en-GB"/>
        </w:rPr>
        <w:t>State of the art conclusions</w:t>
      </w:r>
    </w:p>
    <w:p w14:paraId="181C223B" w14:textId="2E01C7BE" w:rsidR="00F76205" w:rsidRDefault="00720BA0" w:rsidP="00014064">
      <w:pPr>
        <w:rPr>
          <w:lang w:val="en-GB"/>
        </w:rPr>
      </w:pPr>
      <w:r>
        <w:rPr>
          <w:lang w:val="en-GB"/>
        </w:rPr>
        <w:t>In this project, it has been decided to use a client-host network topology because of the following reasons:</w:t>
      </w:r>
    </w:p>
    <w:p w14:paraId="7F462BA6" w14:textId="587FACD8" w:rsidR="00720BA0" w:rsidRDefault="00720BA0" w:rsidP="00720BA0">
      <w:pPr>
        <w:pStyle w:val="Prrafodelista"/>
        <w:numPr>
          <w:ilvl w:val="0"/>
          <w:numId w:val="5"/>
        </w:numPr>
        <w:rPr>
          <w:lang w:val="en-GB"/>
        </w:rPr>
      </w:pPr>
      <w:r>
        <w:rPr>
          <w:lang w:val="en-GB"/>
        </w:rPr>
        <w:t>These topologies have a lower cost than those that use a dedicated server, even though they tend to be more expensive than P2P networks.</w:t>
      </w:r>
    </w:p>
    <w:p w14:paraId="4371C7F9" w14:textId="7B6908D9" w:rsidR="00720BA0" w:rsidRDefault="00720BA0" w:rsidP="00720BA0">
      <w:pPr>
        <w:pStyle w:val="Prrafodelista"/>
        <w:numPr>
          <w:ilvl w:val="0"/>
          <w:numId w:val="5"/>
        </w:numPr>
        <w:rPr>
          <w:lang w:val="en-GB"/>
        </w:rPr>
      </w:pPr>
      <w:r>
        <w:rPr>
          <w:lang w:val="en-GB"/>
        </w:rPr>
        <w:t xml:space="preserve">They provide an optimal balance between network security and performance, </w:t>
      </w:r>
      <w:r w:rsidRPr="00720BA0">
        <w:rPr>
          <w:lang w:val="en-GB"/>
        </w:rPr>
        <w:t xml:space="preserve">with the inherent </w:t>
      </w:r>
      <w:r>
        <w:rPr>
          <w:lang w:val="en-GB"/>
        </w:rPr>
        <w:t>inconvenience</w:t>
      </w:r>
      <w:r w:rsidRPr="00720BA0">
        <w:rPr>
          <w:lang w:val="en-GB"/>
        </w:rPr>
        <w:t xml:space="preserve"> of relying on a single individual’s connection</w:t>
      </w:r>
      <w:r>
        <w:rPr>
          <w:lang w:val="en-GB"/>
        </w:rPr>
        <w:t>, the host.</w:t>
      </w:r>
    </w:p>
    <w:p w14:paraId="12D06411" w14:textId="431CC94E" w:rsidR="00720BA0" w:rsidRDefault="007E6EA3" w:rsidP="00720BA0">
      <w:pPr>
        <w:pStyle w:val="Prrafodelista"/>
        <w:numPr>
          <w:ilvl w:val="0"/>
          <w:numId w:val="5"/>
        </w:numPr>
        <w:rPr>
          <w:lang w:val="en-GB"/>
        </w:rPr>
      </w:pPr>
      <w:r>
        <w:rPr>
          <w:lang w:val="en-GB"/>
        </w:rPr>
        <w:t>Their implementation is less complex than that of</w:t>
      </w:r>
      <w:r w:rsidR="00720BA0">
        <w:rPr>
          <w:lang w:val="en-GB"/>
        </w:rPr>
        <w:t xml:space="preserve"> other architectures, as there is no need </w:t>
      </w:r>
      <w:r>
        <w:rPr>
          <w:lang w:val="en-GB"/>
        </w:rPr>
        <w:t xml:space="preserve">to manage </w:t>
      </w:r>
      <w:r w:rsidR="00720BA0">
        <w:rPr>
          <w:lang w:val="en-GB"/>
        </w:rPr>
        <w:t>a central service.</w:t>
      </w:r>
    </w:p>
    <w:p w14:paraId="2BFFB6C7" w14:textId="12C709BD" w:rsidR="00720BA0" w:rsidRDefault="00720BA0" w:rsidP="00720BA0">
      <w:pPr>
        <w:rPr>
          <w:lang w:val="en-GB"/>
        </w:rPr>
      </w:pPr>
      <w:r>
        <w:rPr>
          <w:lang w:val="en-GB"/>
        </w:rPr>
        <w:t xml:space="preserve">To solve connectivity </w:t>
      </w:r>
      <w:r w:rsidR="007E6EA3">
        <w:rPr>
          <w:lang w:val="en-GB"/>
        </w:rPr>
        <w:t>issues</w:t>
      </w:r>
      <w:r>
        <w:rPr>
          <w:lang w:val="en-GB"/>
        </w:rPr>
        <w:t xml:space="preserve"> between the users of the session, it has been decided to utilise a relay server, as stated in the design.</w:t>
      </w:r>
    </w:p>
    <w:p w14:paraId="4B24D262" w14:textId="22EA4947" w:rsidR="00720BA0" w:rsidRPr="00720BA0" w:rsidRDefault="000F58D4" w:rsidP="00720BA0">
      <w:pPr>
        <w:rPr>
          <w:lang w:val="en-GB"/>
        </w:rPr>
      </w:pPr>
      <w:r>
        <w:rPr>
          <w:lang w:val="en-GB"/>
        </w:rPr>
        <w:t>In order to</w:t>
      </w:r>
      <w:r w:rsidR="007E6EA3">
        <w:rPr>
          <w:lang w:val="en-GB"/>
        </w:rPr>
        <w:t xml:space="preserve"> implement the prototype, it has been </w:t>
      </w:r>
      <w:r>
        <w:rPr>
          <w:lang w:val="en-GB"/>
        </w:rPr>
        <w:t>determined</w:t>
      </w:r>
      <w:r w:rsidR="007E6EA3">
        <w:rPr>
          <w:lang w:val="en-GB"/>
        </w:rPr>
        <w:t xml:space="preserve"> </w:t>
      </w:r>
      <w:r>
        <w:rPr>
          <w:lang w:val="en-GB"/>
        </w:rPr>
        <w:t>that</w:t>
      </w:r>
      <w:r w:rsidR="007E6EA3">
        <w:rPr>
          <w:lang w:val="en-GB"/>
        </w:rPr>
        <w:t xml:space="preserve"> Unity </w:t>
      </w:r>
      <w:r>
        <w:rPr>
          <w:lang w:val="en-GB"/>
        </w:rPr>
        <w:t>E</w:t>
      </w:r>
      <w:r w:rsidR="007E6EA3">
        <w:rPr>
          <w:lang w:val="en-GB"/>
        </w:rPr>
        <w:t>ngine</w:t>
      </w:r>
      <w:r>
        <w:rPr>
          <w:lang w:val="en-GB"/>
        </w:rPr>
        <w:t xml:space="preserve"> will be used</w:t>
      </w:r>
      <w:r w:rsidR="007E6EA3">
        <w:rPr>
          <w:lang w:val="en-GB"/>
        </w:rPr>
        <w:t>, as it provides a free personal plan, a wide range of platforms for development, and an extensive documentation and community, thanks to it</w:t>
      </w:r>
      <w:r>
        <w:rPr>
          <w:lang w:val="en-GB"/>
        </w:rPr>
        <w:t>s</w:t>
      </w:r>
      <w:r w:rsidR="007E6EA3">
        <w:rPr>
          <w:lang w:val="en-GB"/>
        </w:rPr>
        <w:t xml:space="preserve"> </w:t>
      </w:r>
      <w:r>
        <w:rPr>
          <w:lang w:val="en-GB"/>
        </w:rPr>
        <w:t>status as</w:t>
      </w:r>
      <w:r w:rsidR="007E6EA3">
        <w:rPr>
          <w:lang w:val="en-GB"/>
        </w:rPr>
        <w:t xml:space="preserve"> the most popular game engine </w:t>
      </w:r>
      <w:r>
        <w:rPr>
          <w:lang w:val="en-GB"/>
        </w:rPr>
        <w:t>among</w:t>
      </w:r>
      <w:r w:rsidR="007E6EA3">
        <w:rPr>
          <w:lang w:val="en-GB"/>
        </w:rPr>
        <w:t xml:space="preserve"> game developers </w:t>
      </w:r>
      <w:r w:rsidR="007E6EA3">
        <w:rPr>
          <w:lang w:val="en-GB"/>
        </w:rPr>
        <w:fldChar w:fldCharType="begin"/>
      </w:r>
      <w:r>
        <w:rPr>
          <w:lang w:val="en-GB"/>
        </w:rPr>
        <w:instrText xml:space="preserve"> ADDIN ZOTERO_ITEM CSL_CITATION {"citationID":"y0YRazIs","properties":{"formattedCitation":"[6], [60]","plainCitation":"[6], [60]","noteIndex":0},"citationItems":[{"id":24,"uris":["http://zotero.org/users/local/bjn5mCLu/items/AGJ8H9SG"],"itemData":{"id":24,"type":"webpage","abstract":"Games are one of the most popular forms of entertainment and gamers demand high-performance and cutting-edge designs. Performance is also key to developers who work on creating games.  Considering the popularity of this entertainment niche, we take a look at how developers work on creating the games; more specifically: game engines. This article is based on “Game Engines and their use in Game Development” Developer Ecosystem Insights. In this report, we explore the state of game development and","container-title":"SlashData","language":"en","title":"Did you know that 60% of game developers use game engines?","URL":"https://www.slashdata.co/post/did-you-know-that-60-of-game-developers-use-game-engines","author":[{"family":"Team","given":"SlashData"}],"accessed":{"date-parts":[["2024",5,15]]},"issued":{"date-parts":[["2022",12,2]]}}},{"id":26,"uris":["http://zotero.org/users/local/bjn5mCLu/items/6NN7N7K9"],"itemData":{"id":26,"type":"webpage","language":"en","title":"Unity - Manual: Unity User Manual 2022.3 (LTS)","title-short":"Unity - Manual","URL":"https://docs.unity3d.com/Manual/index.html","author":[{"family":"Technologies","given":"Unity"}],"accessed":{"date-parts":[["2024",5,15]]}}}],"schema":"https://github.com/citation-style-language/schema/raw/master/csl-citation.json"} </w:instrText>
      </w:r>
      <w:r w:rsidR="007E6EA3">
        <w:rPr>
          <w:lang w:val="en-GB"/>
        </w:rPr>
        <w:fldChar w:fldCharType="separate"/>
      </w:r>
      <w:r w:rsidRPr="000F58D4">
        <w:rPr>
          <w:lang w:val="en-US"/>
        </w:rPr>
        <w:t>[6], [60]</w:t>
      </w:r>
      <w:r w:rsidR="007E6EA3">
        <w:rPr>
          <w:lang w:val="en-GB"/>
        </w:rPr>
        <w:fldChar w:fldCharType="end"/>
      </w:r>
      <w:r w:rsidR="007E6EA3">
        <w:rPr>
          <w:lang w:val="en-GB"/>
        </w:rPr>
        <w:t>.</w:t>
      </w:r>
      <w:r>
        <w:rPr>
          <w:lang w:val="en-GB"/>
        </w:rPr>
        <w:t xml:space="preserve"> Furthermore, Unity and C# have never been used before in the bachelor’s degree, so their use presents a new learning opportunity and a challenge.</w:t>
      </w:r>
    </w:p>
    <w:p w14:paraId="26688423" w14:textId="11B60C09" w:rsidR="00F668C8" w:rsidRPr="00B4326C" w:rsidRDefault="00F668C8" w:rsidP="00F668C8">
      <w:pPr>
        <w:pStyle w:val="Epgrafe"/>
        <w:rPr>
          <w:lang w:val="en-GB"/>
        </w:rPr>
      </w:pPr>
      <w:bookmarkStart w:id="220" w:name="_Toc169177109"/>
      <w:r w:rsidRPr="00B4326C">
        <w:rPr>
          <w:lang w:val="en-GB"/>
        </w:rPr>
        <w:t>Analysis</w:t>
      </w:r>
      <w:bookmarkEnd w:id="220"/>
    </w:p>
    <w:p w14:paraId="7888A85E" w14:textId="69CC598F" w:rsidR="00014064" w:rsidRDefault="00F872EA" w:rsidP="00F872EA">
      <w:pPr>
        <w:rPr>
          <w:lang w:val="en-GB"/>
        </w:rPr>
      </w:pPr>
      <w:r>
        <w:rPr>
          <w:lang w:val="en-GB"/>
        </w:rPr>
        <w:t>This section specifies the use cases and requirements that have been employed to create the design of the project.</w:t>
      </w:r>
    </w:p>
    <w:p w14:paraId="38F94D77" w14:textId="77777777" w:rsidR="005C546A" w:rsidRDefault="005C546A" w:rsidP="00F872EA">
      <w:pPr>
        <w:rPr>
          <w:lang w:val="en-GB"/>
        </w:rPr>
      </w:pPr>
    </w:p>
    <w:p w14:paraId="3E7DDAF4" w14:textId="72AB581F" w:rsidR="005C546A" w:rsidRPr="005C546A" w:rsidRDefault="005C546A" w:rsidP="00F872EA">
      <w:pPr>
        <w:rPr>
          <w:u w:val="single"/>
          <w:lang w:val="en-GB"/>
        </w:rPr>
      </w:pPr>
      <w:r w:rsidRPr="005C546A">
        <w:rPr>
          <w:u w:val="single"/>
          <w:lang w:val="en-GB"/>
        </w:rPr>
        <w:lastRenderedPageBreak/>
        <w:t>Use cases</w:t>
      </w:r>
    </w:p>
    <w:p w14:paraId="68FE419D" w14:textId="2D09C7AF" w:rsidR="00F872EA" w:rsidRDefault="00F872EA" w:rsidP="00F872EA">
      <w:pPr>
        <w:rPr>
          <w:lang w:val="en-GB"/>
        </w:rPr>
      </w:pPr>
      <w:r>
        <w:rPr>
          <w:lang w:val="en-GB"/>
        </w:rPr>
        <w:t>To create the use cases of this project, three different scenarios have been defined:</w:t>
      </w:r>
    </w:p>
    <w:p w14:paraId="506E7490" w14:textId="15DDABA6" w:rsidR="00F872EA" w:rsidRDefault="00F872EA" w:rsidP="00F872EA">
      <w:pPr>
        <w:pStyle w:val="Prrafodelista"/>
        <w:numPr>
          <w:ilvl w:val="0"/>
          <w:numId w:val="5"/>
        </w:numPr>
        <w:rPr>
          <w:lang w:val="en-GB"/>
        </w:rPr>
      </w:pPr>
      <w:r w:rsidRPr="00F872EA">
        <w:rPr>
          <w:u w:val="single"/>
          <w:lang w:val="en-GB"/>
        </w:rPr>
        <w:t>Scenario 1 - Gameplay flow</w:t>
      </w:r>
      <w:r>
        <w:rPr>
          <w:lang w:val="en-GB"/>
        </w:rPr>
        <w:t>. It manifests all the actions players can execute during a game.</w:t>
      </w:r>
      <w:r w:rsidR="00F32E3D">
        <w:rPr>
          <w:lang w:val="en-GB"/>
        </w:rPr>
        <w:t xml:space="preserve"> Figure 3.1 represents its use case diagram.</w:t>
      </w:r>
    </w:p>
    <w:p w14:paraId="490B2955" w14:textId="6490C2A6" w:rsidR="00F872EA" w:rsidRDefault="00F872EA" w:rsidP="00F872EA">
      <w:pPr>
        <w:pStyle w:val="Prrafodelista"/>
        <w:numPr>
          <w:ilvl w:val="0"/>
          <w:numId w:val="5"/>
        </w:numPr>
        <w:rPr>
          <w:lang w:val="en-GB"/>
        </w:rPr>
      </w:pPr>
      <w:r w:rsidRPr="00F872EA">
        <w:rPr>
          <w:u w:val="single"/>
          <w:lang w:val="en-GB"/>
        </w:rPr>
        <w:t>Scenario 2 – Single player connection flow</w:t>
      </w:r>
      <w:r>
        <w:rPr>
          <w:lang w:val="en-GB"/>
        </w:rPr>
        <w:t>. It represents the interaction between the player and the sys</w:t>
      </w:r>
      <w:r w:rsidR="00F32E3D">
        <w:rPr>
          <w:lang w:val="en-GB"/>
        </w:rPr>
        <w:t>tem, when the player attempts to initiate a single-player game. Figure 3.2 contains the use case diagram of this scenario.</w:t>
      </w:r>
    </w:p>
    <w:p w14:paraId="3D688636" w14:textId="44634C77" w:rsidR="00F872EA" w:rsidRDefault="00F872EA" w:rsidP="00F872EA">
      <w:pPr>
        <w:pStyle w:val="Prrafodelista"/>
        <w:numPr>
          <w:ilvl w:val="0"/>
          <w:numId w:val="5"/>
        </w:numPr>
        <w:rPr>
          <w:lang w:val="en-GB"/>
        </w:rPr>
      </w:pPr>
      <w:r w:rsidRPr="00F872EA">
        <w:rPr>
          <w:u w:val="single"/>
          <w:lang w:val="en-GB"/>
        </w:rPr>
        <w:t>Scenario 3 – Multiplayer connection flow</w:t>
      </w:r>
      <w:r>
        <w:rPr>
          <w:lang w:val="en-GB"/>
        </w:rPr>
        <w:t>.</w:t>
      </w:r>
      <w:r w:rsidR="00F32E3D">
        <w:rPr>
          <w:lang w:val="en-GB"/>
        </w:rPr>
        <w:t xml:space="preserve"> It follows the actions taken by the players to establish a connection and commence a game in the multiplayer mode. Its corresponding use case diagram is represented in figure 3.3.</w:t>
      </w:r>
    </w:p>
    <w:p w14:paraId="6E7CB7FD" w14:textId="70B6218C" w:rsidR="00F32E3D" w:rsidRDefault="00F32E3D" w:rsidP="00F32E3D">
      <w:pPr>
        <w:rPr>
          <w:lang w:val="en-GB"/>
        </w:rPr>
      </w:pPr>
      <w:r>
        <w:rPr>
          <w:lang w:val="en-GB"/>
        </w:rPr>
        <w:t xml:space="preserve">In conclusion, a total of 20 use cases have been specified. These use cases are presented in tables 3.1, 3.2 and 3.3, with each table corresponding to its </w:t>
      </w:r>
      <w:r w:rsidR="005C546A">
        <w:rPr>
          <w:lang w:val="en-GB"/>
        </w:rPr>
        <w:t>respective</w:t>
      </w:r>
      <w:r>
        <w:rPr>
          <w:lang w:val="en-GB"/>
        </w:rPr>
        <w:t xml:space="preserve"> scenario.</w:t>
      </w:r>
    </w:p>
    <w:p w14:paraId="1D6105E1" w14:textId="5C5D075D" w:rsidR="00F32E3D" w:rsidRPr="005C546A" w:rsidRDefault="005C546A" w:rsidP="00F32E3D">
      <w:pPr>
        <w:rPr>
          <w:u w:val="single"/>
          <w:lang w:val="en-GB"/>
        </w:rPr>
      </w:pPr>
      <w:r w:rsidRPr="005C546A">
        <w:rPr>
          <w:u w:val="single"/>
          <w:lang w:val="en-GB"/>
        </w:rPr>
        <w:t>Software requirements specification</w:t>
      </w:r>
    </w:p>
    <w:p w14:paraId="4860AA75" w14:textId="77777777" w:rsidR="005C546A" w:rsidRDefault="005C546A" w:rsidP="005C546A">
      <w:pPr>
        <w:rPr>
          <w:lang w:val="en-GB"/>
        </w:rPr>
      </w:pPr>
      <w:r w:rsidRPr="005C546A">
        <w:rPr>
          <w:lang w:val="en-GB"/>
        </w:rPr>
        <w:t>A total of 47 requirements have been specified for this project, of which 42 are functional and the remainder non-functional. These requirements can be found in tables 3.26 to 3.72.</w:t>
      </w:r>
    </w:p>
    <w:p w14:paraId="276564AA" w14:textId="25819D86" w:rsidR="005C546A" w:rsidRDefault="005C546A" w:rsidP="005C546A">
      <w:pPr>
        <w:rPr>
          <w:b/>
          <w:iCs/>
          <w:lang w:val="en-GB"/>
        </w:rPr>
      </w:pPr>
      <w:r>
        <w:rPr>
          <w:lang w:val="en-GB"/>
        </w:rPr>
        <w:t xml:space="preserve">To conclude </w:t>
      </w:r>
      <w:r w:rsidR="002334BF">
        <w:rPr>
          <w:lang w:val="en-GB"/>
        </w:rPr>
        <w:t>the analysis</w:t>
      </w:r>
      <w:r>
        <w:rPr>
          <w:lang w:val="en-GB"/>
        </w:rPr>
        <w:t xml:space="preserve">, table 3.73 presents the traceability matrix, which demonstrates that </w:t>
      </w:r>
      <w:r w:rsidR="00401282">
        <w:rPr>
          <w:lang w:val="en-GB"/>
        </w:rPr>
        <w:t>all</w:t>
      </w:r>
      <w:r>
        <w:rPr>
          <w:lang w:val="en-GB"/>
        </w:rPr>
        <w:t xml:space="preserve"> the use cases are satisfied by at least one requirement.</w:t>
      </w:r>
    </w:p>
    <w:p w14:paraId="498665A9" w14:textId="7896B312" w:rsidR="00F668C8" w:rsidRPr="00B4326C" w:rsidRDefault="00F668C8" w:rsidP="00F668C8">
      <w:pPr>
        <w:pStyle w:val="Epgrafe"/>
        <w:rPr>
          <w:lang w:val="en-GB"/>
        </w:rPr>
      </w:pPr>
      <w:bookmarkStart w:id="221" w:name="_Toc169177110"/>
      <w:r w:rsidRPr="00B4326C">
        <w:rPr>
          <w:lang w:val="en-GB"/>
        </w:rPr>
        <w:t>Design</w:t>
      </w:r>
      <w:bookmarkEnd w:id="221"/>
    </w:p>
    <w:p w14:paraId="257174C7" w14:textId="5A73CAB1" w:rsidR="003540A5" w:rsidRDefault="00B702F7" w:rsidP="00014064">
      <w:pPr>
        <w:rPr>
          <w:lang w:val="en-GB"/>
        </w:rPr>
      </w:pPr>
      <w:r>
        <w:rPr>
          <w:lang w:val="en-GB"/>
        </w:rPr>
        <w:t xml:space="preserve">In the design phase, a series of decisions have been made, based on the conclusions reached in the analysis phase. </w:t>
      </w:r>
      <w:r w:rsidR="00F117DA">
        <w:rPr>
          <w:lang w:val="en-GB"/>
        </w:rPr>
        <w:t>These decisions</w:t>
      </w:r>
      <w:r>
        <w:rPr>
          <w:lang w:val="en-GB"/>
        </w:rPr>
        <w:t xml:space="preserve"> are split into two sections: artistic </w:t>
      </w:r>
      <w:r w:rsidR="00F117DA">
        <w:rPr>
          <w:lang w:val="en-GB"/>
        </w:rPr>
        <w:t>decisions</w:t>
      </w:r>
      <w:r>
        <w:rPr>
          <w:lang w:val="en-GB"/>
        </w:rPr>
        <w:t xml:space="preserve"> and </w:t>
      </w:r>
      <w:r w:rsidR="00F117DA">
        <w:rPr>
          <w:lang w:val="en-GB"/>
        </w:rPr>
        <w:t>technical decisions.</w:t>
      </w:r>
    </w:p>
    <w:p w14:paraId="00880F2E" w14:textId="5159DE35" w:rsidR="00F117DA" w:rsidRPr="00F117DA" w:rsidRDefault="00F117DA" w:rsidP="00014064">
      <w:pPr>
        <w:rPr>
          <w:u w:val="single"/>
          <w:lang w:val="en-GB"/>
        </w:rPr>
      </w:pPr>
      <w:r w:rsidRPr="00F117DA">
        <w:rPr>
          <w:u w:val="single"/>
          <w:lang w:val="en-GB"/>
        </w:rPr>
        <w:t>Artistic decisions</w:t>
      </w:r>
    </w:p>
    <w:p w14:paraId="1A40D29C" w14:textId="578A8EB1" w:rsidR="00F117DA" w:rsidRDefault="00F117DA" w:rsidP="00014064">
      <w:pPr>
        <w:rPr>
          <w:lang w:val="en-GB"/>
        </w:rPr>
      </w:pPr>
      <w:r>
        <w:rPr>
          <w:lang w:val="en-GB"/>
        </w:rPr>
        <w:t xml:space="preserve">The plot of the game has been determined to take place on an abandoned space station. The </w:t>
      </w:r>
      <w:r w:rsidR="00E02C4B">
        <w:rPr>
          <w:lang w:val="en-GB"/>
        </w:rPr>
        <w:t>player</w:t>
      </w:r>
      <w:r>
        <w:rPr>
          <w:lang w:val="en-GB"/>
        </w:rPr>
        <w:t xml:space="preserve">, an astronaut, </w:t>
      </w:r>
      <w:r w:rsidR="00E02C4B">
        <w:rPr>
          <w:lang w:val="en-GB"/>
        </w:rPr>
        <w:t>must explore the station to locate a treasure that was lost a long time ago. On its journey, the player will encounter adversaries in the form of robotic entities who will attempt to end its life.</w:t>
      </w:r>
    </w:p>
    <w:p w14:paraId="5A8C1214" w14:textId="0B23D193" w:rsidR="00865F0F" w:rsidRDefault="00865F0F" w:rsidP="00014064">
      <w:pPr>
        <w:rPr>
          <w:lang w:val="en-GB"/>
        </w:rPr>
      </w:pPr>
      <w:r>
        <w:rPr>
          <w:lang w:val="en-GB"/>
        </w:rPr>
        <w:t>In reference to</w:t>
      </w:r>
      <w:r w:rsidRPr="00865F0F">
        <w:rPr>
          <w:lang w:val="en-GB"/>
        </w:rPr>
        <w:t xml:space="preserve"> the visuals, it has been determined that a two-dimensional style will be employed, as it is generally more straightforward to create images than 3D models. The 2D style employed is pixel art, a technique whereby images, or sprites, are created in a pixel-by-pixel basis. This allows the artist to create images with a low level of detail, </w:t>
      </w:r>
      <w:r>
        <w:rPr>
          <w:lang w:val="en-GB"/>
        </w:rPr>
        <w:t xml:space="preserve">such as </w:t>
      </w:r>
      <w:r w:rsidRPr="00865F0F">
        <w:rPr>
          <w:lang w:val="en-GB"/>
        </w:rPr>
        <w:t>the graphics used in retro games, or images with a high level of detail, such as photorealistic images.</w:t>
      </w:r>
      <w:r>
        <w:rPr>
          <w:lang w:val="en-GB"/>
        </w:rPr>
        <w:t xml:space="preserve"> This decision has been made due to the low level of artistic experience of the student</w:t>
      </w:r>
      <w:r w:rsidR="00015F0C">
        <w:rPr>
          <w:lang w:val="en-GB"/>
        </w:rPr>
        <w:t>, enabling the developer to create all the visual assets of the game without the use of external resources.</w:t>
      </w:r>
    </w:p>
    <w:p w14:paraId="53FA6340" w14:textId="75198D22" w:rsidR="0023072A" w:rsidRDefault="0023072A" w:rsidP="00014064">
      <w:pPr>
        <w:rPr>
          <w:lang w:val="en-GB"/>
        </w:rPr>
      </w:pPr>
      <w:r w:rsidRPr="0023072A">
        <w:rPr>
          <w:lang w:val="en-GB"/>
        </w:rPr>
        <w:t xml:space="preserve">Regarding the sound </w:t>
      </w:r>
      <w:r>
        <w:rPr>
          <w:lang w:val="en-GB"/>
        </w:rPr>
        <w:t>landscape</w:t>
      </w:r>
      <w:r w:rsidRPr="0023072A">
        <w:rPr>
          <w:lang w:val="en-GB"/>
        </w:rPr>
        <w:t xml:space="preserve">, the lack of resources and </w:t>
      </w:r>
      <w:r w:rsidR="00015F0C">
        <w:rPr>
          <w:lang w:val="en-GB"/>
        </w:rPr>
        <w:t>knowledge</w:t>
      </w:r>
      <w:r w:rsidRPr="0023072A">
        <w:rPr>
          <w:lang w:val="en-GB"/>
        </w:rPr>
        <w:t xml:space="preserve"> in the field of sound effects has led to the decision to utilise free and open-source resources. All the resources have been sourced from the Freesound repository.</w:t>
      </w:r>
    </w:p>
    <w:p w14:paraId="4830010D" w14:textId="015F892F" w:rsidR="00F117DA" w:rsidRDefault="00F117DA" w:rsidP="00014064">
      <w:pPr>
        <w:rPr>
          <w:u w:val="single"/>
          <w:lang w:val="en-GB"/>
        </w:rPr>
      </w:pPr>
      <w:r w:rsidRPr="00F117DA">
        <w:rPr>
          <w:u w:val="single"/>
          <w:lang w:val="en-GB"/>
        </w:rPr>
        <w:lastRenderedPageBreak/>
        <w:t>Technical decisions</w:t>
      </w:r>
    </w:p>
    <w:p w14:paraId="7AFCB540" w14:textId="07822881" w:rsidR="00FC6196" w:rsidRDefault="00FC6196" w:rsidP="00014064">
      <w:pPr>
        <w:rPr>
          <w:lang w:val="en-GB"/>
        </w:rPr>
      </w:pPr>
      <w:r w:rsidRPr="00FC6196">
        <w:rPr>
          <w:lang w:val="en-GB"/>
        </w:rPr>
        <w:t>This section provides a comprehensive analysis of the design decisions that were made regarding the logic of the developed video game.</w:t>
      </w:r>
    </w:p>
    <w:p w14:paraId="73FE18B7" w14:textId="6226C3AD" w:rsidR="00FC6196" w:rsidRDefault="003540A5" w:rsidP="003540A5">
      <w:pPr>
        <w:pStyle w:val="Prrafodelista"/>
        <w:numPr>
          <w:ilvl w:val="0"/>
          <w:numId w:val="36"/>
        </w:numPr>
        <w:rPr>
          <w:lang w:val="en-GB"/>
        </w:rPr>
      </w:pPr>
      <w:r w:rsidRPr="003540A5">
        <w:rPr>
          <w:u w:val="single"/>
          <w:lang w:val="en-GB"/>
        </w:rPr>
        <w:t>Player interactions with the system</w:t>
      </w:r>
      <w:r>
        <w:rPr>
          <w:lang w:val="en-GB"/>
        </w:rPr>
        <w:t xml:space="preserve">. </w:t>
      </w:r>
      <w:r w:rsidRPr="003540A5">
        <w:rPr>
          <w:lang w:val="en-GB"/>
        </w:rPr>
        <w:t>These encompass all the ways in which the player interacts with the system and the mechanics associated with these interactions.</w:t>
      </w:r>
    </w:p>
    <w:p w14:paraId="7569B822" w14:textId="419C9C7A" w:rsidR="00900FE4" w:rsidRDefault="003540A5" w:rsidP="00900FE4">
      <w:pPr>
        <w:pStyle w:val="Prrafodelista"/>
        <w:numPr>
          <w:ilvl w:val="1"/>
          <w:numId w:val="36"/>
        </w:numPr>
        <w:rPr>
          <w:lang w:val="en-GB"/>
        </w:rPr>
      </w:pPr>
      <w:r w:rsidRPr="00900FE4">
        <w:rPr>
          <w:u w:val="single"/>
          <w:lang w:val="en-GB"/>
        </w:rPr>
        <w:t>Player movement</w:t>
      </w:r>
      <w:r w:rsidRPr="003540A5">
        <w:rPr>
          <w:lang w:val="en-GB"/>
        </w:rPr>
        <w:t>.</w:t>
      </w:r>
      <w:r w:rsidR="00A359B1">
        <w:rPr>
          <w:lang w:val="en-GB"/>
        </w:rPr>
        <w:t xml:space="preserve"> </w:t>
      </w:r>
      <w:r w:rsidR="00A359B1" w:rsidRPr="00A359B1">
        <w:rPr>
          <w:lang w:val="en-GB"/>
        </w:rPr>
        <w:t>As discussed in the artistic decisions, the game has been developed on a two-dimensional plane, so the player can only move in the XY plane. It is also important to note that it has been decided that one unit in Unity is equivalent to 16x16 pixels, as this is the size that has been kept in mind when designing the sprites.</w:t>
      </w:r>
    </w:p>
    <w:p w14:paraId="1C5FC342" w14:textId="20776054" w:rsidR="00900FE4" w:rsidRDefault="00900FE4" w:rsidP="00900FE4">
      <w:pPr>
        <w:pStyle w:val="Prrafodelista"/>
        <w:ind w:left="1440" w:firstLine="0"/>
        <w:rPr>
          <w:lang w:val="en-GB"/>
        </w:rPr>
      </w:pPr>
      <w:r w:rsidRPr="00900FE4">
        <w:rPr>
          <w:lang w:val="en-GB"/>
        </w:rPr>
        <w:t xml:space="preserve">The player can move their character by </w:t>
      </w:r>
      <w:r>
        <w:rPr>
          <w:lang w:val="en-GB"/>
        </w:rPr>
        <w:t>holding down</w:t>
      </w:r>
      <w:r w:rsidRPr="00900FE4">
        <w:rPr>
          <w:lang w:val="en-GB"/>
        </w:rPr>
        <w:t xml:space="preserve"> the following keys:</w:t>
      </w:r>
    </w:p>
    <w:p w14:paraId="5CBE855E" w14:textId="0321BC82" w:rsidR="00900FE4" w:rsidRDefault="00900FE4" w:rsidP="00900FE4">
      <w:pPr>
        <w:pStyle w:val="Prrafodelista"/>
        <w:numPr>
          <w:ilvl w:val="2"/>
          <w:numId w:val="5"/>
        </w:numPr>
        <w:rPr>
          <w:lang w:val="en-GB"/>
        </w:rPr>
      </w:pPr>
      <w:r>
        <w:rPr>
          <w:lang w:val="en-GB"/>
        </w:rPr>
        <w:t>“W” to move the character in the positive direction of the Y axis (up).</w:t>
      </w:r>
    </w:p>
    <w:p w14:paraId="068F09AB" w14:textId="38DAB33E" w:rsidR="00900FE4" w:rsidRDefault="00900FE4" w:rsidP="00900FE4">
      <w:pPr>
        <w:pStyle w:val="Prrafodelista"/>
        <w:numPr>
          <w:ilvl w:val="2"/>
          <w:numId w:val="5"/>
        </w:numPr>
        <w:rPr>
          <w:lang w:val="en-GB"/>
        </w:rPr>
      </w:pPr>
      <w:r>
        <w:rPr>
          <w:lang w:val="en-GB"/>
        </w:rPr>
        <w:t>“S” to move the character in the negative direction of the Y axis (down).</w:t>
      </w:r>
    </w:p>
    <w:p w14:paraId="5CE1297B" w14:textId="4C685A5E" w:rsidR="00900FE4" w:rsidRDefault="00900FE4" w:rsidP="00900FE4">
      <w:pPr>
        <w:pStyle w:val="Prrafodelista"/>
        <w:numPr>
          <w:ilvl w:val="2"/>
          <w:numId w:val="5"/>
        </w:numPr>
        <w:rPr>
          <w:lang w:val="en-GB"/>
        </w:rPr>
      </w:pPr>
      <w:r>
        <w:rPr>
          <w:lang w:val="en-GB"/>
        </w:rPr>
        <w:t>“A” to move the character along the negative direction of the X axis (left).</w:t>
      </w:r>
    </w:p>
    <w:p w14:paraId="3D4B8A44" w14:textId="7922BA23" w:rsidR="00CD3ECD" w:rsidRPr="00CD3ECD" w:rsidRDefault="00900FE4" w:rsidP="00CD3ECD">
      <w:pPr>
        <w:pStyle w:val="Prrafodelista"/>
        <w:numPr>
          <w:ilvl w:val="2"/>
          <w:numId w:val="5"/>
        </w:numPr>
        <w:rPr>
          <w:lang w:val="en-GB"/>
        </w:rPr>
      </w:pPr>
      <w:r>
        <w:rPr>
          <w:lang w:val="en-GB"/>
        </w:rPr>
        <w:t>“D” to move the character along the positive direction of the X axis (right).</w:t>
      </w:r>
    </w:p>
    <w:p w14:paraId="2B9D78EA" w14:textId="6292EA7E" w:rsidR="00CD3ECD" w:rsidRDefault="00CD3ECD" w:rsidP="00CD3ECD">
      <w:pPr>
        <w:pStyle w:val="Prrafodelista"/>
        <w:ind w:left="1440" w:firstLine="0"/>
        <w:rPr>
          <w:lang w:val="en-GB"/>
        </w:rPr>
      </w:pPr>
      <w:r w:rsidRPr="00CD3ECD">
        <w:rPr>
          <w:lang w:val="en-GB"/>
        </w:rPr>
        <w:t>Upon the player's pressing of one of these keys, the system will apply a force to the character in the desired direction, thereby causing the character to move in that direction.</w:t>
      </w:r>
    </w:p>
    <w:p w14:paraId="3AD0C8E4" w14:textId="2D8814E3" w:rsidR="00463A1D" w:rsidRPr="00463A1D" w:rsidRDefault="00CD3ECD" w:rsidP="00463A1D">
      <w:pPr>
        <w:pStyle w:val="Prrafodelista"/>
        <w:numPr>
          <w:ilvl w:val="1"/>
          <w:numId w:val="36"/>
        </w:numPr>
        <w:rPr>
          <w:lang w:val="en-GB"/>
        </w:rPr>
      </w:pPr>
      <w:r w:rsidRPr="00900FE4">
        <w:rPr>
          <w:u w:val="single"/>
          <w:lang w:val="en-GB"/>
        </w:rPr>
        <w:t>Aiming</w:t>
      </w:r>
      <w:r>
        <w:rPr>
          <w:u w:val="single"/>
          <w:lang w:val="en-GB"/>
        </w:rPr>
        <w:t xml:space="preserve"> and shooting</w:t>
      </w:r>
      <w:r w:rsidRPr="00900FE4">
        <w:rPr>
          <w:u w:val="single"/>
          <w:lang w:val="en-GB"/>
        </w:rPr>
        <w:t xml:space="preserve"> the weapon</w:t>
      </w:r>
      <w:r>
        <w:rPr>
          <w:lang w:val="en-GB"/>
        </w:rPr>
        <w:t xml:space="preserve">. </w:t>
      </w:r>
      <w:r w:rsidR="00463A1D" w:rsidRPr="00463A1D">
        <w:rPr>
          <w:lang w:val="en-GB"/>
        </w:rPr>
        <w:t>The player can direct the weapon of their character by moving the cursor on the screen. The direction of the weapon is determined by the position of the cursor.</w:t>
      </w:r>
    </w:p>
    <w:p w14:paraId="1E40F96F" w14:textId="53C4BCD6" w:rsidR="00CD3ECD" w:rsidRPr="00CD3ECD" w:rsidRDefault="00463A1D" w:rsidP="00463A1D">
      <w:pPr>
        <w:pStyle w:val="Prrafodelista"/>
        <w:ind w:left="1440" w:firstLine="0"/>
        <w:rPr>
          <w:lang w:val="en-GB"/>
        </w:rPr>
      </w:pPr>
      <w:r w:rsidRPr="00463A1D">
        <w:rPr>
          <w:lang w:val="en-GB"/>
        </w:rPr>
        <w:t xml:space="preserve">Upon pressing the left mouse button, which represents the </w:t>
      </w:r>
      <w:r>
        <w:rPr>
          <w:lang w:val="en-GB"/>
        </w:rPr>
        <w:t>“</w:t>
      </w:r>
      <w:r w:rsidRPr="00463A1D">
        <w:rPr>
          <w:lang w:val="en-GB"/>
        </w:rPr>
        <w:t>attack</w:t>
      </w:r>
      <w:r>
        <w:rPr>
          <w:lang w:val="en-GB"/>
        </w:rPr>
        <w:t>”</w:t>
      </w:r>
      <w:r w:rsidRPr="00463A1D">
        <w:rPr>
          <w:lang w:val="en-GB"/>
        </w:rPr>
        <w:t xml:space="preserve"> action in the control scheme, the system generates a projectile at the tip of the player's weapon. A force is applied to the projectile, which causes it to be propelled in a straight trajectory until it encounters an obstacle or enemy. At this point, the system will remove the projectile.</w:t>
      </w:r>
    </w:p>
    <w:p w14:paraId="25B051A8" w14:textId="486F58F8" w:rsidR="003540A5" w:rsidRDefault="003540A5" w:rsidP="003540A5">
      <w:pPr>
        <w:pStyle w:val="Prrafodelista"/>
        <w:numPr>
          <w:ilvl w:val="1"/>
          <w:numId w:val="36"/>
        </w:numPr>
        <w:rPr>
          <w:lang w:val="en-GB"/>
        </w:rPr>
      </w:pPr>
      <w:r w:rsidRPr="00900FE4">
        <w:rPr>
          <w:u w:val="single"/>
          <w:lang w:val="en-GB"/>
        </w:rPr>
        <w:t>Evading</w:t>
      </w:r>
      <w:r>
        <w:rPr>
          <w:lang w:val="en-GB"/>
        </w:rPr>
        <w:t>.</w:t>
      </w:r>
      <w:r w:rsidR="00463A1D">
        <w:rPr>
          <w:lang w:val="en-GB"/>
        </w:rPr>
        <w:t xml:space="preserve"> </w:t>
      </w:r>
      <w:r w:rsidR="00463A1D" w:rsidRPr="00463A1D">
        <w:rPr>
          <w:lang w:val="en-GB"/>
        </w:rPr>
        <w:t xml:space="preserve">The player can perform a dodge by calling the </w:t>
      </w:r>
      <w:r w:rsidR="00EA28A3">
        <w:rPr>
          <w:lang w:val="en-GB"/>
        </w:rPr>
        <w:t>“</w:t>
      </w:r>
      <w:r w:rsidR="00463A1D" w:rsidRPr="00463A1D">
        <w:rPr>
          <w:lang w:val="en-GB"/>
        </w:rPr>
        <w:t>Dodge</w:t>
      </w:r>
      <w:r w:rsidR="00EA28A3">
        <w:rPr>
          <w:lang w:val="en-GB"/>
        </w:rPr>
        <w:t>”</w:t>
      </w:r>
      <w:r w:rsidR="00463A1D" w:rsidRPr="00463A1D">
        <w:rPr>
          <w:lang w:val="en-GB"/>
        </w:rPr>
        <w:t xml:space="preserve"> action, which is associated with the right mouse click and the ‘space’ key. This action has a two-second cooldown period, during which the system applies a small force to the player's character, propelling them a short distance.</w:t>
      </w:r>
    </w:p>
    <w:p w14:paraId="58D1F8EE" w14:textId="28430693" w:rsidR="003540A5" w:rsidRDefault="003540A5" w:rsidP="003540A5">
      <w:pPr>
        <w:pStyle w:val="Prrafodelista"/>
        <w:numPr>
          <w:ilvl w:val="1"/>
          <w:numId w:val="36"/>
        </w:numPr>
        <w:rPr>
          <w:lang w:val="en-GB"/>
        </w:rPr>
      </w:pPr>
      <w:r w:rsidRPr="00900FE4">
        <w:rPr>
          <w:u w:val="single"/>
          <w:lang w:val="en-GB"/>
        </w:rPr>
        <w:t>Healing using a first</w:t>
      </w:r>
      <w:r w:rsidR="004F77A1" w:rsidRPr="00900FE4">
        <w:rPr>
          <w:u w:val="single"/>
          <w:lang w:val="en-GB"/>
        </w:rPr>
        <w:t>-</w:t>
      </w:r>
      <w:r w:rsidRPr="00900FE4">
        <w:rPr>
          <w:u w:val="single"/>
          <w:lang w:val="en-GB"/>
        </w:rPr>
        <w:t>aid kit</w:t>
      </w:r>
      <w:r w:rsidR="004F77A1">
        <w:rPr>
          <w:lang w:val="en-GB"/>
        </w:rPr>
        <w:t>.</w:t>
      </w:r>
      <w:r w:rsidR="00EA28A3" w:rsidRPr="00EA28A3">
        <w:rPr>
          <w:lang w:val="en-US"/>
        </w:rPr>
        <w:t xml:space="preserve"> </w:t>
      </w:r>
      <w:r w:rsidR="00EA28A3" w:rsidRPr="00EA28A3">
        <w:rPr>
          <w:lang w:val="en-GB"/>
        </w:rPr>
        <w:t>The player can shoot at first-aid kits that are located on the map, which will cause their character to restore a certain amount of health points.</w:t>
      </w:r>
    </w:p>
    <w:p w14:paraId="53B79BFD" w14:textId="4E6E1E7E" w:rsidR="004F77A1" w:rsidRDefault="004F77A1" w:rsidP="003540A5">
      <w:pPr>
        <w:pStyle w:val="Prrafodelista"/>
        <w:numPr>
          <w:ilvl w:val="1"/>
          <w:numId w:val="36"/>
        </w:numPr>
        <w:rPr>
          <w:lang w:val="en-GB"/>
        </w:rPr>
      </w:pPr>
      <w:r w:rsidRPr="00900FE4">
        <w:rPr>
          <w:u w:val="single"/>
          <w:lang w:val="en-GB"/>
        </w:rPr>
        <w:t>Opening the pause menu</w:t>
      </w:r>
      <w:r>
        <w:rPr>
          <w:lang w:val="en-GB"/>
        </w:rPr>
        <w:t>.</w:t>
      </w:r>
      <w:r w:rsidR="00EA28A3" w:rsidRPr="00EA28A3">
        <w:rPr>
          <w:lang w:val="en-US"/>
        </w:rPr>
        <w:t xml:space="preserve"> </w:t>
      </w:r>
      <w:r w:rsidR="00EA28A3" w:rsidRPr="00EA28A3">
        <w:rPr>
          <w:lang w:val="en-GB"/>
        </w:rPr>
        <w:t>Upon pressing the "Escape" key, the system displays a pause menu, which allows the player to return to the main menu or resume gameplay. However, this menu does not halt in-game time.</w:t>
      </w:r>
    </w:p>
    <w:p w14:paraId="38A3349F" w14:textId="1A02C2EC" w:rsidR="004F77A1" w:rsidRDefault="004F77A1" w:rsidP="004F77A1">
      <w:pPr>
        <w:pStyle w:val="Prrafodelista"/>
        <w:numPr>
          <w:ilvl w:val="0"/>
          <w:numId w:val="36"/>
        </w:numPr>
        <w:rPr>
          <w:lang w:val="en-GB"/>
        </w:rPr>
      </w:pPr>
      <w:r w:rsidRPr="004F77A1">
        <w:rPr>
          <w:u w:val="single"/>
          <w:lang w:val="en-GB"/>
        </w:rPr>
        <w:lastRenderedPageBreak/>
        <w:t>Logic of enemies</w:t>
      </w:r>
      <w:r>
        <w:rPr>
          <w:lang w:val="en-GB"/>
        </w:rPr>
        <w:t>.</w:t>
      </w:r>
      <w:r w:rsidR="007C3E85" w:rsidRPr="007C3E85">
        <w:rPr>
          <w:lang w:val="en-US"/>
        </w:rPr>
        <w:t xml:space="preserve"> </w:t>
      </w:r>
      <w:r w:rsidR="007C3E85" w:rsidRPr="007C3E85">
        <w:rPr>
          <w:lang w:val="en-GB"/>
        </w:rPr>
        <w:t>The prototype comprises three distinct types of enemies, each exhibiting unique characteristics. However, the logic employed by these enemies when pursuing their targets is identical.</w:t>
      </w:r>
    </w:p>
    <w:p w14:paraId="2D925ED0" w14:textId="76FC89DC" w:rsidR="004F77A1" w:rsidRDefault="004F77A1" w:rsidP="004F77A1">
      <w:pPr>
        <w:pStyle w:val="Prrafodelista"/>
        <w:numPr>
          <w:ilvl w:val="1"/>
          <w:numId w:val="36"/>
        </w:numPr>
        <w:rPr>
          <w:lang w:val="en-GB"/>
        </w:rPr>
      </w:pPr>
      <w:r w:rsidRPr="00900FE4">
        <w:rPr>
          <w:u w:val="single"/>
          <w:lang w:val="en-GB"/>
        </w:rPr>
        <w:t>Types of enemies</w:t>
      </w:r>
      <w:r>
        <w:rPr>
          <w:lang w:val="en-GB"/>
        </w:rPr>
        <w:t>.</w:t>
      </w:r>
      <w:r w:rsidR="007C3E85">
        <w:rPr>
          <w:lang w:val="en-GB"/>
        </w:rPr>
        <w:t xml:space="preserve"> </w:t>
      </w:r>
    </w:p>
    <w:p w14:paraId="5F3B463D" w14:textId="4B92FF18" w:rsidR="007C3E85" w:rsidRDefault="007C3E85" w:rsidP="007C3E85">
      <w:pPr>
        <w:pStyle w:val="Prrafodelista"/>
        <w:numPr>
          <w:ilvl w:val="2"/>
          <w:numId w:val="36"/>
        </w:numPr>
        <w:rPr>
          <w:lang w:val="en-GB"/>
        </w:rPr>
      </w:pPr>
      <w:r w:rsidRPr="007C3E85">
        <w:rPr>
          <w:lang w:val="en-GB"/>
        </w:rPr>
        <w:t>The first type of enemy is distinguished by its melee attacks, greater health than other enemies, and a movement speed comparable to that of the player.</w:t>
      </w:r>
    </w:p>
    <w:p w14:paraId="00BD2938" w14:textId="52931FE3" w:rsidR="007C3E85" w:rsidRDefault="00071901" w:rsidP="007C3E85">
      <w:pPr>
        <w:pStyle w:val="Prrafodelista"/>
        <w:numPr>
          <w:ilvl w:val="2"/>
          <w:numId w:val="36"/>
        </w:numPr>
        <w:rPr>
          <w:lang w:val="en-GB"/>
        </w:rPr>
      </w:pPr>
      <w:r w:rsidRPr="00071901">
        <w:rPr>
          <w:lang w:val="en-GB"/>
        </w:rPr>
        <w:t>The second type of enemy has a slower movement and a lower health than the first type. However, it can launch attacks from a distance with fast projectiles that inflict significant damage.</w:t>
      </w:r>
    </w:p>
    <w:p w14:paraId="7CF5D3DB" w14:textId="75CBC467" w:rsidR="00071901" w:rsidRDefault="00071901" w:rsidP="007C3E85">
      <w:pPr>
        <w:pStyle w:val="Prrafodelista"/>
        <w:numPr>
          <w:ilvl w:val="2"/>
          <w:numId w:val="36"/>
        </w:numPr>
        <w:rPr>
          <w:lang w:val="en-GB"/>
        </w:rPr>
      </w:pPr>
      <w:r w:rsidRPr="00071901">
        <w:rPr>
          <w:lang w:val="en-GB"/>
        </w:rPr>
        <w:t>The final enemy type exhibits the highest mobility of the three, yet also the lowest amount of hit points. It attacks the player from a medium distance by firing projectiles with a high rate of fire.</w:t>
      </w:r>
    </w:p>
    <w:p w14:paraId="2B2167EC" w14:textId="347C12F4" w:rsidR="004F77A1" w:rsidRDefault="004F77A1" w:rsidP="004F77A1">
      <w:pPr>
        <w:pStyle w:val="Prrafodelista"/>
        <w:numPr>
          <w:ilvl w:val="1"/>
          <w:numId w:val="36"/>
        </w:numPr>
        <w:rPr>
          <w:lang w:val="en-GB"/>
        </w:rPr>
      </w:pPr>
      <w:r w:rsidRPr="00900FE4">
        <w:rPr>
          <w:u w:val="single"/>
          <w:lang w:val="en-GB"/>
        </w:rPr>
        <w:t>Targeting the players and pursuing them</w:t>
      </w:r>
      <w:r>
        <w:rPr>
          <w:lang w:val="en-GB"/>
        </w:rPr>
        <w:t>.</w:t>
      </w:r>
      <w:r w:rsidR="00071901">
        <w:rPr>
          <w:lang w:val="en-GB"/>
        </w:rPr>
        <w:t xml:space="preserve"> </w:t>
      </w:r>
      <w:r w:rsidR="00071901" w:rsidRPr="00071901">
        <w:rPr>
          <w:lang w:val="en-GB"/>
        </w:rPr>
        <w:t>To pursue players, enemies employ the A* search algorithm, which utilises Euclidean distance as a heuristic.</w:t>
      </w:r>
    </w:p>
    <w:p w14:paraId="639BD4E0" w14:textId="61C67457" w:rsidR="004F77A1" w:rsidRDefault="004F77A1" w:rsidP="004F77A1">
      <w:pPr>
        <w:pStyle w:val="Prrafodelista"/>
        <w:numPr>
          <w:ilvl w:val="1"/>
          <w:numId w:val="36"/>
        </w:numPr>
        <w:rPr>
          <w:lang w:val="en-GB"/>
        </w:rPr>
      </w:pPr>
      <w:r w:rsidRPr="00900FE4">
        <w:rPr>
          <w:u w:val="single"/>
          <w:lang w:val="en-GB"/>
        </w:rPr>
        <w:t>Attack modes</w:t>
      </w:r>
      <w:r>
        <w:rPr>
          <w:lang w:val="en-GB"/>
        </w:rPr>
        <w:t>.</w:t>
      </w:r>
      <w:r w:rsidR="00071901">
        <w:rPr>
          <w:lang w:val="en-GB"/>
        </w:rPr>
        <w:t xml:space="preserve"> </w:t>
      </w:r>
      <w:r w:rsidR="00427FAA" w:rsidRPr="00427FAA">
        <w:rPr>
          <w:lang w:val="en-GB"/>
        </w:rPr>
        <w:t>Enemies present two distinct forms of attacking the player:</w:t>
      </w:r>
    </w:p>
    <w:p w14:paraId="22B1AF4D" w14:textId="13258F08" w:rsidR="00427FAA" w:rsidRDefault="00427FAA" w:rsidP="00427FAA">
      <w:pPr>
        <w:pStyle w:val="Prrafodelista"/>
        <w:numPr>
          <w:ilvl w:val="2"/>
          <w:numId w:val="36"/>
        </w:numPr>
        <w:rPr>
          <w:lang w:val="en-GB"/>
        </w:rPr>
      </w:pPr>
      <w:r w:rsidRPr="00427FAA">
        <w:rPr>
          <w:lang w:val="en-GB"/>
        </w:rPr>
        <w:t>The first of these is a melee attack, where the enemy attempts to make contact with the player. Upon the occurrence of a hit, the player is subjected to a certain amount of damage.</w:t>
      </w:r>
    </w:p>
    <w:p w14:paraId="74424BED" w14:textId="0EAE6319" w:rsidR="00427FAA" w:rsidRDefault="00427FAA" w:rsidP="00427FAA">
      <w:pPr>
        <w:pStyle w:val="Prrafodelista"/>
        <w:numPr>
          <w:ilvl w:val="2"/>
          <w:numId w:val="36"/>
        </w:numPr>
        <w:rPr>
          <w:lang w:val="en-GB"/>
        </w:rPr>
      </w:pPr>
      <w:r w:rsidRPr="00427FAA">
        <w:rPr>
          <w:lang w:val="en-GB"/>
        </w:rPr>
        <w:t>The second form of attack is based on projectile fire. When the player is within firing range of the enemy, the enemy starts firing at the player character until it leaves this radius.</w:t>
      </w:r>
    </w:p>
    <w:p w14:paraId="0D7791AA" w14:textId="6B297541" w:rsidR="004F77A1" w:rsidRDefault="004F77A1" w:rsidP="004F77A1">
      <w:pPr>
        <w:pStyle w:val="Prrafodelista"/>
        <w:numPr>
          <w:ilvl w:val="0"/>
          <w:numId w:val="36"/>
        </w:numPr>
        <w:rPr>
          <w:lang w:val="en-GB"/>
        </w:rPr>
      </w:pPr>
      <w:r w:rsidRPr="004F77A1">
        <w:rPr>
          <w:u w:val="single"/>
          <w:lang w:val="en-GB"/>
        </w:rPr>
        <w:t>Gameplay flow</w:t>
      </w:r>
      <w:r>
        <w:rPr>
          <w:lang w:val="en-GB"/>
        </w:rPr>
        <w:t>.</w:t>
      </w:r>
      <w:r w:rsidR="006B2200" w:rsidRPr="006B2200">
        <w:rPr>
          <w:lang w:val="en-US"/>
        </w:rPr>
        <w:t xml:space="preserve"> </w:t>
      </w:r>
      <w:r w:rsidR="006B2200" w:rsidRPr="006B2200">
        <w:rPr>
          <w:lang w:val="en-GB"/>
        </w:rPr>
        <w:t>A finite state machine, comprising four states, is employed to regulate the progression of the game.</w:t>
      </w:r>
    </w:p>
    <w:p w14:paraId="5C340C0E" w14:textId="4E41B251" w:rsidR="006B2200" w:rsidRDefault="006B2200" w:rsidP="006B2200">
      <w:pPr>
        <w:pStyle w:val="Prrafodelista"/>
        <w:numPr>
          <w:ilvl w:val="1"/>
          <w:numId w:val="36"/>
        </w:numPr>
        <w:rPr>
          <w:lang w:val="en-GB"/>
        </w:rPr>
      </w:pPr>
      <w:r w:rsidRPr="006B2200">
        <w:rPr>
          <w:lang w:val="en-GB"/>
        </w:rPr>
        <w:t>S0 - Selecting Game Mode: the initial state at the commencement of the game, signifying that it originates from the game mode selection.</w:t>
      </w:r>
    </w:p>
    <w:p w14:paraId="67D1B7B8" w14:textId="1367EBB2" w:rsidR="006B2200" w:rsidRDefault="006B2200" w:rsidP="006B2200">
      <w:pPr>
        <w:pStyle w:val="Prrafodelista"/>
        <w:numPr>
          <w:ilvl w:val="1"/>
          <w:numId w:val="36"/>
        </w:numPr>
        <w:rPr>
          <w:lang w:val="en-GB"/>
        </w:rPr>
      </w:pPr>
      <w:r w:rsidRPr="006B2200">
        <w:rPr>
          <w:lang w:val="en-GB"/>
        </w:rPr>
        <w:t>S1 - WaitingToStart: the state that is reached when the scene has been set, and all players have changed their state to ready.</w:t>
      </w:r>
    </w:p>
    <w:p w14:paraId="1E349188" w14:textId="48CDB7F0" w:rsidR="006B2200" w:rsidRDefault="006B2200" w:rsidP="006B2200">
      <w:pPr>
        <w:pStyle w:val="Prrafodelista"/>
        <w:numPr>
          <w:ilvl w:val="1"/>
          <w:numId w:val="36"/>
        </w:numPr>
        <w:rPr>
          <w:lang w:val="en-GB"/>
        </w:rPr>
      </w:pPr>
      <w:r w:rsidRPr="006B2200">
        <w:rPr>
          <w:lang w:val="en-GB"/>
        </w:rPr>
        <w:t xml:space="preserve">S2 - In Game: </w:t>
      </w:r>
      <w:r>
        <w:rPr>
          <w:lang w:val="en-GB"/>
        </w:rPr>
        <w:t>o</w:t>
      </w:r>
      <w:r w:rsidRPr="006B2200">
        <w:rPr>
          <w:lang w:val="en-GB"/>
        </w:rPr>
        <w:t xml:space="preserve">nce all players have changed their state to ready, the machine transitions to this state, which represents the </w:t>
      </w:r>
      <w:r>
        <w:rPr>
          <w:lang w:val="en-GB"/>
        </w:rPr>
        <w:t>entire course</w:t>
      </w:r>
      <w:r w:rsidRPr="006B2200">
        <w:rPr>
          <w:lang w:val="en-GB"/>
        </w:rPr>
        <w:t xml:space="preserve"> of the game.</w:t>
      </w:r>
    </w:p>
    <w:p w14:paraId="4B67319F" w14:textId="3ECD6145" w:rsidR="006B2200" w:rsidRDefault="006B2200" w:rsidP="006B2200">
      <w:pPr>
        <w:pStyle w:val="Prrafodelista"/>
        <w:numPr>
          <w:ilvl w:val="1"/>
          <w:numId w:val="36"/>
        </w:numPr>
        <w:rPr>
          <w:lang w:val="en-GB"/>
        </w:rPr>
      </w:pPr>
      <w:r w:rsidRPr="006B2200">
        <w:rPr>
          <w:lang w:val="en-GB"/>
        </w:rPr>
        <w:t xml:space="preserve">S3 - Game Finished: </w:t>
      </w:r>
      <w:r>
        <w:rPr>
          <w:lang w:val="en-GB"/>
        </w:rPr>
        <w:t>t</w:t>
      </w:r>
      <w:r w:rsidRPr="006B2200">
        <w:rPr>
          <w:lang w:val="en-GB"/>
        </w:rPr>
        <w:t xml:space="preserve">his is the final state, which is reached when a player </w:t>
      </w:r>
      <w:r w:rsidR="00C84D28">
        <w:rPr>
          <w:lang w:val="en-GB"/>
        </w:rPr>
        <w:t>perishes</w:t>
      </w:r>
      <w:r w:rsidRPr="006B2200">
        <w:rPr>
          <w:lang w:val="en-GB"/>
        </w:rPr>
        <w:t xml:space="preserve"> or the game is won.</w:t>
      </w:r>
    </w:p>
    <w:p w14:paraId="4031AB76" w14:textId="78CD5882" w:rsidR="004F77A1" w:rsidRDefault="004F77A1" w:rsidP="004F77A1">
      <w:pPr>
        <w:pStyle w:val="Prrafodelista"/>
        <w:numPr>
          <w:ilvl w:val="0"/>
          <w:numId w:val="36"/>
        </w:numPr>
        <w:rPr>
          <w:lang w:val="en-GB"/>
        </w:rPr>
      </w:pPr>
      <w:r>
        <w:rPr>
          <w:u w:val="single"/>
          <w:lang w:val="en-GB"/>
        </w:rPr>
        <w:t>Scene and menu flow</w:t>
      </w:r>
      <w:r w:rsidRPr="004F77A1">
        <w:rPr>
          <w:lang w:val="en-GB"/>
        </w:rPr>
        <w:t>.</w:t>
      </w:r>
      <w:r w:rsidR="006B2200">
        <w:rPr>
          <w:lang w:val="en-GB"/>
        </w:rPr>
        <w:t xml:space="preserve"> </w:t>
      </w:r>
      <w:r w:rsidR="006B2200" w:rsidRPr="006B2200">
        <w:rPr>
          <w:lang w:val="en-GB"/>
        </w:rPr>
        <w:t>The developed prototype comprises a total of five distinct scenes</w:t>
      </w:r>
      <w:r w:rsidR="006B2200">
        <w:rPr>
          <w:lang w:val="en-GB"/>
        </w:rPr>
        <w:t>:</w:t>
      </w:r>
    </w:p>
    <w:p w14:paraId="27EBB0CD" w14:textId="0C0AAD75" w:rsidR="006B2200" w:rsidRDefault="006B2200" w:rsidP="006B2200">
      <w:pPr>
        <w:pStyle w:val="Prrafodelista"/>
        <w:numPr>
          <w:ilvl w:val="1"/>
          <w:numId w:val="36"/>
        </w:numPr>
        <w:rPr>
          <w:lang w:val="en-GB"/>
        </w:rPr>
      </w:pPr>
      <w:r>
        <w:rPr>
          <w:lang w:val="en-GB"/>
        </w:rPr>
        <w:t xml:space="preserve">Main Menu Scene. </w:t>
      </w:r>
      <w:r w:rsidR="00C84D28" w:rsidRPr="00C84D28">
        <w:rPr>
          <w:lang w:val="en-GB"/>
        </w:rPr>
        <w:t>This is the main menu scene, which allows the player to select whether to commence a game in single-player mode, multiplayer mode or to exit the application.</w:t>
      </w:r>
    </w:p>
    <w:p w14:paraId="45C2E5C4" w14:textId="37F6F87C" w:rsidR="006B2200" w:rsidRDefault="006B2200" w:rsidP="006B2200">
      <w:pPr>
        <w:pStyle w:val="Prrafodelista"/>
        <w:numPr>
          <w:ilvl w:val="1"/>
          <w:numId w:val="36"/>
        </w:numPr>
        <w:rPr>
          <w:lang w:val="en-GB"/>
        </w:rPr>
      </w:pPr>
      <w:r>
        <w:rPr>
          <w:lang w:val="en-GB"/>
        </w:rPr>
        <w:t>Loading Scene.</w:t>
      </w:r>
      <w:r w:rsidR="00C84D28">
        <w:rPr>
          <w:lang w:val="en-GB"/>
        </w:rPr>
        <w:t xml:space="preserve"> </w:t>
      </w:r>
      <w:r w:rsidR="00C84D28" w:rsidRPr="00C84D28">
        <w:rPr>
          <w:lang w:val="en-GB"/>
        </w:rPr>
        <w:t>This scene is utilised as a transition between the other scenes, indicating to the player that the game has not malfunctioned.</w:t>
      </w:r>
    </w:p>
    <w:p w14:paraId="02454EBC" w14:textId="488F9275" w:rsidR="006B2200" w:rsidRDefault="006B2200" w:rsidP="006B2200">
      <w:pPr>
        <w:pStyle w:val="Prrafodelista"/>
        <w:numPr>
          <w:ilvl w:val="1"/>
          <w:numId w:val="36"/>
        </w:numPr>
        <w:rPr>
          <w:lang w:val="en-GB"/>
        </w:rPr>
      </w:pPr>
      <w:r>
        <w:rPr>
          <w:lang w:val="en-GB"/>
        </w:rPr>
        <w:lastRenderedPageBreak/>
        <w:t>Lobby Scene.</w:t>
      </w:r>
      <w:r w:rsidR="00C84D28" w:rsidRPr="00C84D28">
        <w:rPr>
          <w:lang w:val="en-US"/>
        </w:rPr>
        <w:t xml:space="preserve"> </w:t>
      </w:r>
      <w:r w:rsidR="00C84D28" w:rsidRPr="00C84D28">
        <w:rPr>
          <w:lang w:val="en-GB"/>
        </w:rPr>
        <w:t>Scene where players can create a lobby or join an existing one created by another player.</w:t>
      </w:r>
    </w:p>
    <w:p w14:paraId="5FB5A60F" w14:textId="7A17F508" w:rsidR="006B2200" w:rsidRDefault="006B2200" w:rsidP="006B2200">
      <w:pPr>
        <w:pStyle w:val="Prrafodelista"/>
        <w:numPr>
          <w:ilvl w:val="1"/>
          <w:numId w:val="36"/>
        </w:numPr>
        <w:rPr>
          <w:lang w:val="en-GB"/>
        </w:rPr>
      </w:pPr>
      <w:r>
        <w:rPr>
          <w:lang w:val="en-GB"/>
        </w:rPr>
        <w:t>Player Selection Scene.</w:t>
      </w:r>
      <w:r w:rsidR="00C84D28">
        <w:rPr>
          <w:lang w:val="en-GB"/>
        </w:rPr>
        <w:t xml:space="preserve"> </w:t>
      </w:r>
      <w:r w:rsidR="00C84D28" w:rsidRPr="00C84D28">
        <w:rPr>
          <w:lang w:val="en-GB"/>
        </w:rPr>
        <w:t>This scene represents the moment at which a player joins a lobby. It displays the lobby code, a button to set the player's status to ready, and the option to change the player's username, which is currently used for aesthetic purposes.</w:t>
      </w:r>
    </w:p>
    <w:p w14:paraId="2F3DDCCF" w14:textId="19B784EF" w:rsidR="006B2200" w:rsidRPr="006B2200" w:rsidRDefault="006B2200" w:rsidP="006B2200">
      <w:pPr>
        <w:pStyle w:val="Prrafodelista"/>
        <w:numPr>
          <w:ilvl w:val="1"/>
          <w:numId w:val="36"/>
        </w:numPr>
        <w:rPr>
          <w:lang w:val="en-GB"/>
        </w:rPr>
      </w:pPr>
      <w:r>
        <w:rPr>
          <w:lang w:val="en-GB"/>
        </w:rPr>
        <w:t>Level 1 Scene.</w:t>
      </w:r>
      <w:r w:rsidR="00C84D28">
        <w:rPr>
          <w:lang w:val="en-GB"/>
        </w:rPr>
        <w:t xml:space="preserve"> </w:t>
      </w:r>
      <w:r w:rsidR="004F6DFF" w:rsidRPr="004F6DFF">
        <w:rPr>
          <w:lang w:val="en-GB"/>
        </w:rPr>
        <w:t>This corresponds to the game scene, where all the gameplay takes place.</w:t>
      </w:r>
    </w:p>
    <w:p w14:paraId="34EE67BB" w14:textId="6C2C9199" w:rsidR="004F77A1" w:rsidRDefault="004F77A1" w:rsidP="004F77A1">
      <w:pPr>
        <w:pStyle w:val="Prrafodelista"/>
        <w:numPr>
          <w:ilvl w:val="0"/>
          <w:numId w:val="36"/>
        </w:numPr>
        <w:rPr>
          <w:lang w:val="en-GB"/>
        </w:rPr>
      </w:pPr>
      <w:r>
        <w:rPr>
          <w:u w:val="single"/>
          <w:lang w:val="en-GB"/>
        </w:rPr>
        <w:t>Multiplayer mode design</w:t>
      </w:r>
      <w:r w:rsidRPr="004F77A1">
        <w:rPr>
          <w:lang w:val="en-GB"/>
        </w:rPr>
        <w:t>.</w:t>
      </w:r>
      <w:r w:rsidR="00A43B06">
        <w:rPr>
          <w:lang w:val="en-GB"/>
        </w:rPr>
        <w:t xml:space="preserve"> </w:t>
      </w:r>
      <w:r w:rsidR="00A43B06" w:rsidRPr="00A43B06">
        <w:rPr>
          <w:lang w:val="en-GB"/>
        </w:rPr>
        <w:t>The implementation of the multiplayer mode has been achieved through the utilisation of Netcode for GameObjects</w:t>
      </w:r>
      <w:r w:rsidR="00A43B06">
        <w:rPr>
          <w:lang w:val="en-GB"/>
        </w:rPr>
        <w:t xml:space="preserve"> (NGO)</w:t>
      </w:r>
      <w:r w:rsidR="00A43B06" w:rsidRPr="00A43B06">
        <w:rPr>
          <w:lang w:val="en-GB"/>
        </w:rPr>
        <w:t>, which has enabled the synchronisation of game elements via two distinct mechanisms</w:t>
      </w:r>
      <w:r w:rsidR="00A43B06">
        <w:rPr>
          <w:lang w:val="en-GB"/>
        </w:rPr>
        <w:t>:</w:t>
      </w:r>
    </w:p>
    <w:p w14:paraId="62A1AF69" w14:textId="0AF0802E" w:rsidR="00A43B06" w:rsidRDefault="00A43B06" w:rsidP="00A43B06">
      <w:pPr>
        <w:pStyle w:val="Prrafodelista"/>
        <w:numPr>
          <w:ilvl w:val="1"/>
          <w:numId w:val="36"/>
        </w:numPr>
        <w:rPr>
          <w:lang w:val="en-GB"/>
        </w:rPr>
      </w:pPr>
      <w:r>
        <w:rPr>
          <w:u w:val="single"/>
          <w:lang w:val="en-GB"/>
        </w:rPr>
        <w:t>Remote procedure calls</w:t>
      </w:r>
      <w:r w:rsidRPr="00A43B06">
        <w:rPr>
          <w:lang w:val="en-GB"/>
        </w:rPr>
        <w:t>.</w:t>
      </w:r>
      <w:r>
        <w:rPr>
          <w:lang w:val="en-GB"/>
        </w:rPr>
        <w:t xml:space="preserve"> </w:t>
      </w:r>
      <w:r w:rsidRPr="00A43B06">
        <w:rPr>
          <w:lang w:val="en-GB"/>
        </w:rPr>
        <w:t>An RPC (Remote Procedure Call) is a mechanism that enables the invocation of a process located in a remote service. This allows, with NGO</w:t>
      </w:r>
      <w:r>
        <w:rPr>
          <w:lang w:val="en-GB"/>
        </w:rPr>
        <w:t xml:space="preserve">, </w:t>
      </w:r>
      <w:r w:rsidRPr="00A43B06">
        <w:rPr>
          <w:lang w:val="en-GB"/>
        </w:rPr>
        <w:t>the possibility of making calls to a client process from the server and vice vers</w:t>
      </w:r>
      <w:r>
        <w:rPr>
          <w:lang w:val="en-GB"/>
        </w:rPr>
        <w:t xml:space="preserve">a </w:t>
      </w:r>
      <w:r>
        <w:rPr>
          <w:lang w:val="en-GB"/>
        </w:rPr>
        <w:fldChar w:fldCharType="begin"/>
      </w:r>
      <w:r>
        <w:rPr>
          <w:lang w:val="en-GB"/>
        </w:rPr>
        <w:instrText xml:space="preserve"> ADDIN ZOTERO_ITEM CSL_CITATION {"citationID":"A4J44ci3","properties":{"formattedCitation":"[82]","plainCitation":"[82]","noteIndex":0},"citationItems":[{"id":186,"uris":["http://zotero.org/users/local/bjn5mCLu/items/QHSAKSBE"],"itemData":{"id":186,"type":"webpage","abstract":"An introduction to the messaging system in Unity MLAPI, including RPC's and Custom Messages.","language":"en-US","title":"Sending Events with RPCs | Unity Multiplayer Networking","URL":"https://docs-multiplayer.unity3d.com/netcode/1.5.2/advanced-topics/messaging-system/","accessed":{"date-parts":[["2024",6,4]]},"issued":{"date-parts":[["2023",9,5]]}}}],"schema":"https://github.com/citation-style-language/schema/raw/master/csl-citation.json"} </w:instrText>
      </w:r>
      <w:r>
        <w:rPr>
          <w:lang w:val="en-GB"/>
        </w:rPr>
        <w:fldChar w:fldCharType="separate"/>
      </w:r>
      <w:r w:rsidRPr="00A43B06">
        <w:rPr>
          <w:rFonts w:cs="Times New Roman"/>
          <w:lang w:val="en-US"/>
        </w:rPr>
        <w:t>[82]</w:t>
      </w:r>
      <w:r>
        <w:rPr>
          <w:lang w:val="en-GB"/>
        </w:rPr>
        <w:fldChar w:fldCharType="end"/>
      </w:r>
      <w:r>
        <w:rPr>
          <w:lang w:val="en-GB"/>
        </w:rPr>
        <w:t>.</w:t>
      </w:r>
    </w:p>
    <w:p w14:paraId="3FBF66EA" w14:textId="436E83E9" w:rsidR="00A43B06" w:rsidRDefault="00A43B06" w:rsidP="00A43B06">
      <w:pPr>
        <w:pStyle w:val="Prrafodelista"/>
        <w:numPr>
          <w:ilvl w:val="1"/>
          <w:numId w:val="36"/>
        </w:numPr>
        <w:rPr>
          <w:lang w:val="en-GB"/>
        </w:rPr>
      </w:pPr>
      <w:r>
        <w:rPr>
          <w:u w:val="single"/>
          <w:lang w:val="en-GB"/>
        </w:rPr>
        <w:t>NetworkVariables</w:t>
      </w:r>
      <w:r w:rsidRPr="00A43B06">
        <w:rPr>
          <w:lang w:val="en-GB"/>
        </w:rPr>
        <w:t>.</w:t>
      </w:r>
      <w:r>
        <w:rPr>
          <w:lang w:val="en-GB"/>
        </w:rPr>
        <w:t xml:space="preserve"> </w:t>
      </w:r>
      <w:r w:rsidR="0045301D" w:rsidRPr="0045301D">
        <w:rPr>
          <w:lang w:val="en-GB"/>
        </w:rPr>
        <w:t>A NetworkVariable</w:t>
      </w:r>
      <w:r w:rsidR="0045301D">
        <w:rPr>
          <w:lang w:val="en-GB"/>
        </w:rPr>
        <w:t xml:space="preserve"> in NGO</w:t>
      </w:r>
      <w:r w:rsidR="0045301D" w:rsidRPr="0045301D">
        <w:rPr>
          <w:lang w:val="en-GB"/>
        </w:rPr>
        <w:t xml:space="preserve"> is, as its name implies, a variable that is automatically synchronised between all members of a network</w:t>
      </w:r>
      <w:r w:rsidR="0045301D">
        <w:rPr>
          <w:lang w:val="en-GB"/>
        </w:rPr>
        <w:t xml:space="preserve">, without the need of using an RPC to update its value in a remote host </w:t>
      </w:r>
      <w:r w:rsidR="0045301D">
        <w:rPr>
          <w:lang w:val="en-GB"/>
        </w:rPr>
        <w:fldChar w:fldCharType="begin"/>
      </w:r>
      <w:r w:rsidR="0045301D">
        <w:rPr>
          <w:lang w:val="en-GB"/>
        </w:rPr>
        <w:instrText xml:space="preserve"> ADDIN ZOTERO_ITEM CSL_CITATION {"citationID":"gajKY2KW","properties":{"formattedCitation":"[83]","plainCitation":"[83]","noteIndex":0},"citationItems":[{"id":188,"uris":["http://zotero.org/users/local/bjn5mCLu/items/K5V9XUL6"],"itemData":{"id":188,"type":"webpage","abstract":"Introduction","language":"en-US","title":"NetworkVariable | Unity Multiplayer Networking","URL":"https://docs-multiplayer.unity3d.com/netcode/1.5.2/basics/networkvariable/","accessed":{"date-parts":[["2024",6,4]]},"issued":{"date-parts":[["2023",9,5]]}}}],"schema":"https://github.com/citation-style-language/schema/raw/master/csl-citation.json"} </w:instrText>
      </w:r>
      <w:r w:rsidR="0045301D">
        <w:rPr>
          <w:lang w:val="en-GB"/>
        </w:rPr>
        <w:fldChar w:fldCharType="separate"/>
      </w:r>
      <w:r w:rsidR="0045301D" w:rsidRPr="0045301D">
        <w:rPr>
          <w:rFonts w:cs="Times New Roman"/>
          <w:lang w:val="en-US"/>
        </w:rPr>
        <w:t>[83]</w:t>
      </w:r>
      <w:r w:rsidR="0045301D">
        <w:rPr>
          <w:lang w:val="en-GB"/>
        </w:rPr>
        <w:fldChar w:fldCharType="end"/>
      </w:r>
      <w:r w:rsidR="0045301D">
        <w:rPr>
          <w:lang w:val="en-GB"/>
        </w:rPr>
        <w:t>.</w:t>
      </w:r>
    </w:p>
    <w:p w14:paraId="4F7A6134" w14:textId="787FEC5F" w:rsidR="00F668C8" w:rsidRPr="00B4326C" w:rsidRDefault="00F668C8" w:rsidP="00F668C8">
      <w:pPr>
        <w:pStyle w:val="Epgrafe"/>
        <w:rPr>
          <w:lang w:val="en-GB"/>
        </w:rPr>
      </w:pPr>
      <w:bookmarkStart w:id="222" w:name="_Toc169177111"/>
      <w:r w:rsidRPr="00B4326C">
        <w:rPr>
          <w:lang w:val="en-GB"/>
        </w:rPr>
        <w:t>Evaluation</w:t>
      </w:r>
      <w:bookmarkEnd w:id="222"/>
    </w:p>
    <w:p w14:paraId="6CEB3424" w14:textId="1EFC1047" w:rsidR="00014064" w:rsidRDefault="00015F0C" w:rsidP="00014064">
      <w:pPr>
        <w:rPr>
          <w:lang w:val="en-GB"/>
        </w:rPr>
      </w:pPr>
      <w:r>
        <w:rPr>
          <w:lang w:val="en-GB"/>
        </w:rPr>
        <w:t xml:space="preserve">This section </w:t>
      </w:r>
      <w:r w:rsidR="002F5C23">
        <w:rPr>
          <w:lang w:val="en-GB"/>
        </w:rPr>
        <w:t>presents</w:t>
      </w:r>
      <w:r>
        <w:rPr>
          <w:lang w:val="en-GB"/>
        </w:rPr>
        <w:t xml:space="preserve"> the test plan </w:t>
      </w:r>
      <w:r w:rsidR="002F5C23">
        <w:rPr>
          <w:lang w:val="en-GB"/>
        </w:rPr>
        <w:t>employed</w:t>
      </w:r>
      <w:r>
        <w:rPr>
          <w:lang w:val="en-GB"/>
        </w:rPr>
        <w:t xml:space="preserve"> to verify the correct </w:t>
      </w:r>
      <w:r w:rsidR="002F5C23">
        <w:rPr>
          <w:lang w:val="en-GB"/>
        </w:rPr>
        <w:t xml:space="preserve">functioning </w:t>
      </w:r>
      <w:r>
        <w:rPr>
          <w:lang w:val="en-GB"/>
        </w:rPr>
        <w:t>of the prototype implemented</w:t>
      </w:r>
      <w:r w:rsidR="002F5C23">
        <w:rPr>
          <w:lang w:val="en-GB"/>
        </w:rPr>
        <w:t xml:space="preserve"> and</w:t>
      </w:r>
      <w:r>
        <w:rPr>
          <w:lang w:val="en-GB"/>
        </w:rPr>
        <w:t xml:space="preserve"> </w:t>
      </w:r>
      <w:r w:rsidR="002F5C23">
        <w:rPr>
          <w:lang w:val="en-GB"/>
        </w:rPr>
        <w:t>to ascertain</w:t>
      </w:r>
      <w:r>
        <w:rPr>
          <w:lang w:val="en-GB"/>
        </w:rPr>
        <w:t xml:space="preserve"> the fulfilment of the requirements specified in the analysis phase. </w:t>
      </w:r>
      <w:r w:rsidR="002F5C23">
        <w:rPr>
          <w:lang w:val="en-GB"/>
        </w:rPr>
        <w:t>A total of</w:t>
      </w:r>
      <w:r>
        <w:rPr>
          <w:lang w:val="en-GB"/>
        </w:rPr>
        <w:t xml:space="preserve"> 23 </w:t>
      </w:r>
      <w:r w:rsidR="002F5C23">
        <w:rPr>
          <w:lang w:val="en-GB"/>
        </w:rPr>
        <w:t>test cases have been created and are presented in tables 5.2 to 5.24.</w:t>
      </w:r>
    </w:p>
    <w:p w14:paraId="3E39DF91" w14:textId="77777777" w:rsidR="002662AA" w:rsidRDefault="002662AA" w:rsidP="002662AA">
      <w:pPr>
        <w:rPr>
          <w:b/>
          <w:iCs/>
          <w:lang w:val="en-GB"/>
        </w:rPr>
      </w:pPr>
      <w:r w:rsidRPr="002662AA">
        <w:rPr>
          <w:lang w:val="en-GB"/>
        </w:rPr>
        <w:t>Following the execution of the test plan, three different problems were identified. The first two, designated P-01 and P-02, are related to the usage of Netcode for GameObjects and the interactions this system performs with the Unity physics engine. P-03 is associated with the partial fulfilment of the common C# code conventions, due to time constraints and the delayed adoption of this standard.</w:t>
      </w:r>
    </w:p>
    <w:p w14:paraId="222844A4" w14:textId="65490B0D" w:rsidR="00F668C8" w:rsidRPr="00B4326C" w:rsidRDefault="00F668C8" w:rsidP="002662AA">
      <w:pPr>
        <w:pStyle w:val="Epgrafe"/>
        <w:rPr>
          <w:lang w:val="en-GB"/>
        </w:rPr>
      </w:pPr>
      <w:bookmarkStart w:id="223" w:name="_Toc169177112"/>
      <w:r w:rsidRPr="00B4326C">
        <w:rPr>
          <w:lang w:val="en-GB"/>
        </w:rPr>
        <w:t>Regulatory framework</w:t>
      </w:r>
      <w:bookmarkEnd w:id="223"/>
    </w:p>
    <w:p w14:paraId="1F13E0AA" w14:textId="6C111DAC" w:rsidR="00014064" w:rsidRDefault="0018508D" w:rsidP="00014064">
      <w:pPr>
        <w:rPr>
          <w:lang w:val="en-GB"/>
        </w:rPr>
      </w:pPr>
      <w:r>
        <w:rPr>
          <w:lang w:val="en-GB"/>
        </w:rPr>
        <w:t>The regulations and standards that apply to a project of this nature are the same that apply to any software development project. These laws and standards are mainly those related to intellectual property and data protection. In Spain, the laws that apply are as follows:</w:t>
      </w:r>
    </w:p>
    <w:p w14:paraId="48A03AEA" w14:textId="799B342F" w:rsidR="00D14B67" w:rsidRDefault="00D14B67" w:rsidP="0018508D">
      <w:pPr>
        <w:pStyle w:val="Prrafodelista"/>
        <w:numPr>
          <w:ilvl w:val="0"/>
          <w:numId w:val="5"/>
        </w:numPr>
        <w:rPr>
          <w:lang w:val="en-GB"/>
        </w:rPr>
      </w:pPr>
      <w:r w:rsidRPr="00D14B67">
        <w:rPr>
          <w:lang w:val="en-GB"/>
        </w:rPr>
        <w:t>The General Data Protection Regulation (GDPR) is a European Union (EU) regulation that establishes the rules for the protection of personal data and the free movement of software within the EU. It applies to all EU member states and is designed to ensure the protection of the personal data of EU citizens</w:t>
      </w:r>
      <w:r>
        <w:rPr>
          <w:lang w:val="en-GB"/>
        </w:rPr>
        <w:t xml:space="preserve"> </w:t>
      </w:r>
      <w:r w:rsidR="00C40263">
        <w:rPr>
          <w:lang w:val="en-GB"/>
        </w:rPr>
        <w:fldChar w:fldCharType="begin"/>
      </w:r>
      <w:r w:rsidR="00C40263">
        <w:rPr>
          <w:lang w:val="en-GB"/>
        </w:rPr>
        <w:instrText xml:space="preserve"> ADDIN ZOTERO_ITEM CSL_CITATION {"citationID":"WWE63LP4","properties":{"formattedCitation":"[85]","plainCitation":"[85]","noteIndex":0},"citationItems":[{"id":193,"uris":["http://zotero.org/users/local/bjn5mCLu/items/NGYF8FKP"],"itemData":{"id":193,"type":"article-journal","language":"es","source":"Zotero","title":"REGLAMENTO  (UE)  2016/  679  DEL  PARLAMENTO  EUROPEO  Y  DEL  CONSEJO  -  de 27  de  abril  de  2016  -  relativo  a  la  protección  de  las  personas  físicas  en  lo  que  respecta  al  tratamiento  de  datos  personales  y  a  la  libre  circulación  de  estos  datos  y  por  el  que  se  deroga  la  Directiva 95/  46/  CE  (Reglamento  general  de  protección  de  datos)"}}],"schema":"https://github.com/citation-style-language/schema/raw/master/csl-citation.json"} </w:instrText>
      </w:r>
      <w:r w:rsidR="00C40263">
        <w:rPr>
          <w:lang w:val="en-GB"/>
        </w:rPr>
        <w:fldChar w:fldCharType="separate"/>
      </w:r>
      <w:r w:rsidR="00C40263" w:rsidRPr="00C40263">
        <w:rPr>
          <w:rFonts w:cs="Times New Roman"/>
          <w:lang w:val="en-US"/>
        </w:rPr>
        <w:t>[85]</w:t>
      </w:r>
      <w:r w:rsidR="00C40263">
        <w:rPr>
          <w:lang w:val="en-GB"/>
        </w:rPr>
        <w:fldChar w:fldCharType="end"/>
      </w:r>
      <w:r w:rsidRPr="00D14B67">
        <w:rPr>
          <w:lang w:val="en-GB"/>
        </w:rPr>
        <w:t>.</w:t>
      </w:r>
    </w:p>
    <w:p w14:paraId="72C6DAC6" w14:textId="595A55E8" w:rsidR="00D14B67" w:rsidRDefault="00D14B67" w:rsidP="00D14B67">
      <w:pPr>
        <w:pStyle w:val="Prrafodelista"/>
        <w:numPr>
          <w:ilvl w:val="0"/>
          <w:numId w:val="5"/>
        </w:numPr>
        <w:rPr>
          <w:lang w:val="en-GB"/>
        </w:rPr>
      </w:pPr>
      <w:r w:rsidRPr="00D14B67">
        <w:rPr>
          <w:lang w:val="en-GB"/>
        </w:rPr>
        <w:t xml:space="preserve">The Organic Law on the Protection of Personal Data and Guarantee of Digital Rights is an adaptation of the GDPR to the territory of Spain. It also </w:t>
      </w:r>
      <w:r w:rsidRPr="00D14B67">
        <w:rPr>
          <w:lang w:val="en-GB"/>
        </w:rPr>
        <w:lastRenderedPageBreak/>
        <w:t>includes the role of the Spanish Data Protection Agency (AEPD) in its enforcement</w:t>
      </w:r>
      <w:r w:rsidR="00C40263">
        <w:rPr>
          <w:lang w:val="en-GB"/>
        </w:rPr>
        <w:t xml:space="preserve"> </w:t>
      </w:r>
      <w:r w:rsidR="00C40263">
        <w:rPr>
          <w:lang w:val="en-GB"/>
        </w:rPr>
        <w:fldChar w:fldCharType="begin"/>
      </w:r>
      <w:r w:rsidR="00C40263">
        <w:rPr>
          <w:lang w:val="en-GB"/>
        </w:rPr>
        <w:instrText xml:space="preserve"> ADDIN ZOTERO_ITEM CSL_CITATION {"citationID":"x1VbMVsu","properties":{"formattedCitation":"[86]","plainCitation":"[86]","noteIndex":0},"citationItems":[{"id":196,"uris":["http://zotero.org/users/local/bjn5mCLu/items/PJDVCUGR"],"itemData":{"id":196,"type":"webpage","title":"BOE-A-2018-16673 Ley Orgánica 3/2018, de 5 de diciembre, de Protección de Datos Personales y garantía de los derechos digitales.","URL":"https://www.boe.es/buscar/act.php?id=BOE-A-2018-16673&amp;p=20230509&amp;tn=1","accessed":{"date-parts":[["2024",6,6]]}}}],"schema":"https://github.com/citation-style-language/schema/raw/master/csl-citation.json"} </w:instrText>
      </w:r>
      <w:r w:rsidR="00C40263">
        <w:rPr>
          <w:lang w:val="en-GB"/>
        </w:rPr>
        <w:fldChar w:fldCharType="separate"/>
      </w:r>
      <w:r w:rsidR="00C40263" w:rsidRPr="00C40263">
        <w:rPr>
          <w:rFonts w:cs="Times New Roman"/>
          <w:lang w:val="en-US"/>
        </w:rPr>
        <w:t>[86]</w:t>
      </w:r>
      <w:r w:rsidR="00C40263">
        <w:rPr>
          <w:lang w:val="en-GB"/>
        </w:rPr>
        <w:fldChar w:fldCharType="end"/>
      </w:r>
      <w:r w:rsidRPr="00D14B67">
        <w:rPr>
          <w:lang w:val="en-GB"/>
        </w:rPr>
        <w:t>.</w:t>
      </w:r>
    </w:p>
    <w:p w14:paraId="65CA839F" w14:textId="4C03F5F9" w:rsidR="00C40263" w:rsidRDefault="00C40263" w:rsidP="00C40263">
      <w:pPr>
        <w:rPr>
          <w:lang w:val="en-GB"/>
        </w:rPr>
      </w:pPr>
      <w:r>
        <w:rPr>
          <w:lang w:val="en-GB"/>
        </w:rPr>
        <w:t>The prototype developed in this project meets the regulations specified by both laws, as the program does not store users’ data, aside from the username introduced by the player, and it only stores locally on its computer. Furthermore, the multiplayer is implemented using DTLS to ensure that player data is encrypted while communicating players with the Relay service.</w:t>
      </w:r>
    </w:p>
    <w:p w14:paraId="0125BEC0" w14:textId="4DFD9285" w:rsidR="00C40263" w:rsidRDefault="00C40263" w:rsidP="00C40263">
      <w:pPr>
        <w:rPr>
          <w:lang w:val="en-GB"/>
        </w:rPr>
      </w:pPr>
      <w:r>
        <w:rPr>
          <w:lang w:val="en-GB"/>
        </w:rPr>
        <w:t xml:space="preserve">The technical standards that can </w:t>
      </w:r>
      <w:r w:rsidR="009773A1">
        <w:rPr>
          <w:lang w:val="en-GB"/>
        </w:rPr>
        <w:t>be applied</w:t>
      </w:r>
      <w:r>
        <w:rPr>
          <w:lang w:val="en-GB"/>
        </w:rPr>
        <w:t xml:space="preserve"> to a video game are the same that </w:t>
      </w:r>
      <w:r w:rsidR="009773A1">
        <w:rPr>
          <w:lang w:val="en-GB"/>
        </w:rPr>
        <w:t>can be applied to</w:t>
      </w:r>
      <w:r>
        <w:rPr>
          <w:lang w:val="en-GB"/>
        </w:rPr>
        <w:t xml:space="preserve"> any other computer software. </w:t>
      </w:r>
      <w:r w:rsidR="009773A1" w:rsidRPr="009773A1">
        <w:rPr>
          <w:lang w:val="en-GB"/>
        </w:rPr>
        <w:t>The most pertinent standards are as follows:</w:t>
      </w:r>
    </w:p>
    <w:p w14:paraId="764D3910" w14:textId="55D15E85" w:rsidR="009773A1" w:rsidRDefault="009773A1" w:rsidP="009773A1">
      <w:pPr>
        <w:pStyle w:val="Prrafodelista"/>
        <w:numPr>
          <w:ilvl w:val="0"/>
          <w:numId w:val="5"/>
        </w:numPr>
        <w:rPr>
          <w:lang w:val="en-GB"/>
        </w:rPr>
      </w:pPr>
      <w:r>
        <w:rPr>
          <w:lang w:val="en-GB"/>
        </w:rPr>
        <w:t xml:space="preserve">UNE-ISO/IEC 90003. This standard, identical to ISO/IEC 90003:2004, provides a guide on quality management, software development and software maintenance </w:t>
      </w:r>
      <w:r>
        <w:rPr>
          <w:lang w:val="en-GB"/>
        </w:rPr>
        <w:fldChar w:fldCharType="begin"/>
      </w:r>
      <w:r>
        <w:rPr>
          <w:lang w:val="en-GB"/>
        </w:rPr>
        <w:instrText xml:space="preserve"> ADDIN ZOTERO_ITEM CSL_CITATION {"citationID":"86Ui7ymF","properties":{"formattedCitation":"[88]","plainCitation":"[88]","noteIndex":0},"citationItems":[{"id":200,"uris":["http://zotero.org/users/local/bjn5mCLu/items/SZ4EYAG8"],"itemData":{"id":200,"type":"webpage","title":"AENORmas","URL":"https://plataforma.aenormas.aenor.com/pdf/UNE/N0034122","accessed":{"date-parts":[["2024",6,7]]}}}],"schema":"https://github.com/citation-style-language/schema/raw/master/csl-citation.json"} </w:instrText>
      </w:r>
      <w:r>
        <w:rPr>
          <w:lang w:val="en-GB"/>
        </w:rPr>
        <w:fldChar w:fldCharType="separate"/>
      </w:r>
      <w:r w:rsidRPr="009773A1">
        <w:rPr>
          <w:rFonts w:cs="Times New Roman"/>
          <w:lang w:val="en-US"/>
        </w:rPr>
        <w:t>[88]</w:t>
      </w:r>
      <w:r>
        <w:rPr>
          <w:lang w:val="en-GB"/>
        </w:rPr>
        <w:fldChar w:fldCharType="end"/>
      </w:r>
      <w:r>
        <w:rPr>
          <w:lang w:val="en-GB"/>
        </w:rPr>
        <w:t>.</w:t>
      </w:r>
    </w:p>
    <w:p w14:paraId="0099135D" w14:textId="4E90C4EA" w:rsidR="002662AA" w:rsidRPr="002662AA" w:rsidRDefault="009773A1" w:rsidP="002662AA">
      <w:pPr>
        <w:pStyle w:val="Prrafodelista"/>
        <w:numPr>
          <w:ilvl w:val="0"/>
          <w:numId w:val="5"/>
        </w:numPr>
        <w:rPr>
          <w:lang w:val="en-GB"/>
        </w:rPr>
      </w:pPr>
      <w:r w:rsidRPr="000D646E">
        <w:rPr>
          <w:lang w:val="en-GB"/>
        </w:rPr>
        <w:t xml:space="preserve">Common C# code conventions. These conventions, provided my Microsoft, present a set of standards to improve code maintenance, with the aim of increasing code consistency, readability and collaboration </w:t>
      </w:r>
      <w:r w:rsidRPr="000D646E">
        <w:rPr>
          <w:lang w:val="en-GB"/>
        </w:rPr>
        <w:fldChar w:fldCharType="begin"/>
      </w:r>
      <w:r w:rsidRPr="000D646E">
        <w:rPr>
          <w:lang w:val="en-GB"/>
        </w:rPr>
        <w:instrText xml:space="preserve"> ADDIN ZOTERO_ITEM CSL_CITATION {"citationID":"UqM5P7ZE","properties":{"formattedCitation":"[89]","plainCitation":"[89]","noteIndex":0},"citationItems":[{"id":202,"uris":["http://zotero.org/users/local/bjn5mCLu/items/LCJZWE83"],"itemData":{"id":202,"type":"webpage","abstract":"Learn about commonly used coding conventions in C#. Coding conventions create a consistent look to the code and facilitate copying, changing, and maintaining the code. This article also includes the docs repo coding guidelines","language":"en-us","title":".NET Coding Conventions - C#","URL":"https://learn.microsoft.com/en-us/dotnet/csharp/fundamentals/coding-style/coding-conventions","author":[{"family":"BillWagner","given":""}],"accessed":{"date-parts":[["2024",6,7]]},"issued":{"date-parts":[["2023",8,1]]}}}],"schema":"https://github.com/citation-style-language/schema/raw/master/csl-citation.json"} </w:instrText>
      </w:r>
      <w:r w:rsidRPr="000D646E">
        <w:rPr>
          <w:lang w:val="en-GB"/>
        </w:rPr>
        <w:fldChar w:fldCharType="separate"/>
      </w:r>
      <w:r w:rsidRPr="000D646E">
        <w:rPr>
          <w:lang w:val="en-US"/>
        </w:rPr>
        <w:t>[89]</w:t>
      </w:r>
      <w:r w:rsidRPr="000D646E">
        <w:rPr>
          <w:lang w:val="en-GB"/>
        </w:rPr>
        <w:fldChar w:fldCharType="end"/>
      </w:r>
      <w:r w:rsidR="002662AA">
        <w:rPr>
          <w:lang w:val="en-GB"/>
        </w:rPr>
        <w:t>.</w:t>
      </w:r>
    </w:p>
    <w:p w14:paraId="15830169" w14:textId="4457AE4F" w:rsidR="00F668C8" w:rsidRPr="00B4326C" w:rsidRDefault="00F668C8" w:rsidP="002662AA">
      <w:pPr>
        <w:pStyle w:val="Epgrafe"/>
        <w:rPr>
          <w:lang w:val="en-GB"/>
        </w:rPr>
      </w:pPr>
      <w:bookmarkStart w:id="224" w:name="_Toc169177113"/>
      <w:r w:rsidRPr="00B4326C">
        <w:rPr>
          <w:lang w:val="en-GB"/>
        </w:rPr>
        <w:t>Planning</w:t>
      </w:r>
      <w:bookmarkEnd w:id="224"/>
    </w:p>
    <w:p w14:paraId="2E4165C2" w14:textId="1298E960" w:rsidR="009568F1" w:rsidRDefault="009568F1" w:rsidP="000D646E">
      <w:pPr>
        <w:rPr>
          <w:b/>
          <w:iCs/>
          <w:lang w:val="en-GB"/>
        </w:rPr>
      </w:pPr>
      <w:r w:rsidRPr="009568F1">
        <w:rPr>
          <w:lang w:val="en-GB"/>
        </w:rPr>
        <w:t>This section presents the planning that was carried out during the project's execution, which spanned a period of eight months. In order to demonstrate the tasks that were completed, a segmentation of the tasks was made. Table 7.1 shows the list of tasks that were completed, as well as the time dedicated to each one of them. The Gantt chart presented in Figure 7.1 was created using the identifiers of the tasks. It illustrates the temporal sequence of these tasks.</w:t>
      </w:r>
    </w:p>
    <w:p w14:paraId="0DCC0307" w14:textId="23E21F07" w:rsidR="00F668C8" w:rsidRPr="00B4326C" w:rsidRDefault="00F668C8" w:rsidP="00F668C8">
      <w:pPr>
        <w:pStyle w:val="Epgrafe"/>
        <w:rPr>
          <w:lang w:val="en-GB"/>
        </w:rPr>
      </w:pPr>
      <w:bookmarkStart w:id="225" w:name="_Toc169177114"/>
      <w:r w:rsidRPr="00B4326C">
        <w:rPr>
          <w:lang w:val="en-GB"/>
        </w:rPr>
        <w:t>Socio</w:t>
      </w:r>
      <w:r w:rsidR="008D1FEE">
        <w:rPr>
          <w:lang w:val="en-GB"/>
        </w:rPr>
        <w:t>-</w:t>
      </w:r>
      <w:r w:rsidRPr="00B4326C">
        <w:rPr>
          <w:lang w:val="en-GB"/>
        </w:rPr>
        <w:t>economic environment</w:t>
      </w:r>
      <w:bookmarkEnd w:id="225"/>
    </w:p>
    <w:p w14:paraId="3631FAF0" w14:textId="0C99844B" w:rsidR="00C6744B" w:rsidRDefault="00C6744B" w:rsidP="00014064">
      <w:pPr>
        <w:rPr>
          <w:lang w:val="en-GB"/>
        </w:rPr>
      </w:pPr>
      <w:r w:rsidRPr="00C6744B">
        <w:rPr>
          <w:lang w:val="en-GB"/>
        </w:rPr>
        <w:t>This section presents a simulated budget of the project and analyses the potential impact that a project of this nature could have on society, the economy and the environment.</w:t>
      </w:r>
    </w:p>
    <w:p w14:paraId="38D87E29" w14:textId="3854998B" w:rsidR="00C6744B" w:rsidRDefault="00C6744B" w:rsidP="00014064">
      <w:pPr>
        <w:rPr>
          <w:u w:val="single"/>
          <w:lang w:val="en-GB"/>
        </w:rPr>
      </w:pPr>
      <w:r w:rsidRPr="00C6744B">
        <w:rPr>
          <w:u w:val="single"/>
          <w:lang w:val="en-GB"/>
        </w:rPr>
        <w:t>Budget</w:t>
      </w:r>
    </w:p>
    <w:p w14:paraId="5930C8E2" w14:textId="378E2746" w:rsidR="00C6744B" w:rsidRDefault="003A5EA4" w:rsidP="00014064">
      <w:pPr>
        <w:rPr>
          <w:lang w:val="en-GB"/>
        </w:rPr>
      </w:pPr>
      <w:r w:rsidRPr="0018699D">
        <w:rPr>
          <w:lang w:val="en-GB"/>
        </w:rPr>
        <w:t>To</w:t>
      </w:r>
      <w:r w:rsidR="0018699D" w:rsidRPr="0018699D">
        <w:rPr>
          <w:lang w:val="en-GB"/>
        </w:rPr>
        <w:t xml:space="preserve"> calculate the budget of the project, each task identified in the planning section has been assigned to its corresponding role or job position. The salaries of the aforementioned roles have been calculated by multiplying the number of hours dedicated to each task by the average wage of the relevant job position. The aforementioned average wages have been sourced from Talent.com</w:t>
      </w:r>
      <w:r w:rsidR="0018699D">
        <w:rPr>
          <w:lang w:val="en-GB"/>
        </w:rPr>
        <w:t xml:space="preserve"> </w:t>
      </w:r>
      <w:r w:rsidR="0018699D">
        <w:rPr>
          <w:lang w:val="en-GB"/>
        </w:rPr>
        <w:fldChar w:fldCharType="begin"/>
      </w:r>
      <w:r w:rsidR="0018699D">
        <w:rPr>
          <w:lang w:val="en-GB"/>
        </w:rPr>
        <w:instrText xml:space="preserve"> ADDIN ZOTERO_ITEM CSL_CITATION {"citationID":"WdgwGcT1","properties":{"formattedCitation":"[99]","plainCitation":"[99]","noteIndex":0},"citationItems":[{"id":221,"uris":["http://zotero.org/users/local/bjn5mCLu/items/WFPK2FTT"],"itemData":{"id":221,"type":"webpage","abstract":"Encuentra y compara miles de salarios en España. Talent.com te ayudará a tener una idea de cuál es el salario medio del 2024 según la profesión y la región.","container-title":"Talent.com","language":"es-es","title":"Salario en España - Salario Medio","URL":"https://es.talent.com/salary","accessed":{"date-parts":[["2024",6,8]]}}}],"schema":"https://github.com/citation-style-language/schema/raw/master/csl-citation.json"} </w:instrText>
      </w:r>
      <w:r w:rsidR="0018699D">
        <w:rPr>
          <w:lang w:val="en-GB"/>
        </w:rPr>
        <w:fldChar w:fldCharType="separate"/>
      </w:r>
      <w:r w:rsidR="0018699D" w:rsidRPr="0018699D">
        <w:rPr>
          <w:lang w:val="en-US"/>
        </w:rPr>
        <w:t>[99]</w:t>
      </w:r>
      <w:r w:rsidR="0018699D">
        <w:rPr>
          <w:lang w:val="en-GB"/>
        </w:rPr>
        <w:fldChar w:fldCharType="end"/>
      </w:r>
      <w:r w:rsidR="0018699D">
        <w:rPr>
          <w:lang w:val="en-GB"/>
        </w:rPr>
        <w:t>. In addition to the salaries, the material cost</w:t>
      </w:r>
      <w:r w:rsidR="00B97941">
        <w:rPr>
          <w:lang w:val="en-GB"/>
        </w:rPr>
        <w:t>s</w:t>
      </w:r>
      <w:r w:rsidR="0018699D">
        <w:rPr>
          <w:lang w:val="en-GB"/>
        </w:rPr>
        <w:t xml:space="preserve"> and indirect costs have been </w:t>
      </w:r>
      <w:r w:rsidR="00B97941">
        <w:rPr>
          <w:lang w:val="en-GB"/>
        </w:rPr>
        <w:t>considered, as well as the relevant taxes, a profit of 10% and a risk factor based on the 15% of the total. The breakdown of the salaries and material costs can be observed in Tables 8.2 and 8.3. Table II below shows the final budget estimated for this project.</w:t>
      </w:r>
    </w:p>
    <w:p w14:paraId="0536E60E" w14:textId="573CC99D" w:rsidR="00B97941" w:rsidRDefault="00B97941" w:rsidP="00B97941">
      <w:pPr>
        <w:pStyle w:val="TtuloTablaING"/>
        <w:rPr>
          <w:lang w:val="en-GB"/>
        </w:rPr>
      </w:pPr>
      <w:bookmarkStart w:id="226" w:name="_Toc169177247"/>
      <w:r>
        <w:rPr>
          <w:lang w:val="en-GB"/>
        </w:rPr>
        <w:t>Table II</w:t>
      </w:r>
      <w:r>
        <w:rPr>
          <w:lang w:val="en-GB"/>
        </w:rPr>
        <w:br/>
        <w:t>Budget of the project</w:t>
      </w:r>
      <w:bookmarkEnd w:id="226"/>
    </w:p>
    <w:tbl>
      <w:tblPr>
        <w:tblStyle w:val="Tablaconcuadrcula"/>
        <w:tblW w:w="0" w:type="auto"/>
        <w:jc w:val="center"/>
        <w:tblLook w:val="04A0" w:firstRow="1" w:lastRow="0" w:firstColumn="1" w:lastColumn="0" w:noHBand="0" w:noVBand="1"/>
      </w:tblPr>
      <w:tblGrid>
        <w:gridCol w:w="6629"/>
        <w:gridCol w:w="2015"/>
      </w:tblGrid>
      <w:tr w:rsidR="00B97941" w14:paraId="3C9C884E" w14:textId="77777777" w:rsidTr="00B97941">
        <w:trPr>
          <w:cantSplit/>
          <w:tblHeader/>
          <w:jc w:val="center"/>
        </w:trPr>
        <w:tc>
          <w:tcPr>
            <w:tcW w:w="6629" w:type="dxa"/>
          </w:tcPr>
          <w:p w14:paraId="7744289F" w14:textId="761EA0B7" w:rsidR="00B97941" w:rsidRPr="00B97941" w:rsidRDefault="00B97941" w:rsidP="00014064">
            <w:pPr>
              <w:rPr>
                <w:b/>
                <w:bCs/>
                <w:lang w:val="en-GB"/>
              </w:rPr>
            </w:pPr>
            <w:r>
              <w:rPr>
                <w:b/>
                <w:bCs/>
                <w:lang w:val="en-GB"/>
              </w:rPr>
              <w:t>Item</w:t>
            </w:r>
          </w:p>
        </w:tc>
        <w:tc>
          <w:tcPr>
            <w:tcW w:w="2015" w:type="dxa"/>
          </w:tcPr>
          <w:p w14:paraId="0CD759CB" w14:textId="3CFB16E1" w:rsidR="00B97941" w:rsidRPr="00B97941" w:rsidRDefault="00B97941" w:rsidP="00014064">
            <w:pPr>
              <w:rPr>
                <w:b/>
                <w:bCs/>
                <w:lang w:val="en-GB"/>
              </w:rPr>
            </w:pPr>
            <w:r>
              <w:rPr>
                <w:b/>
                <w:bCs/>
                <w:lang w:val="en-GB"/>
              </w:rPr>
              <w:t>Value</w:t>
            </w:r>
          </w:p>
        </w:tc>
      </w:tr>
      <w:tr w:rsidR="00B97941" w14:paraId="2AE6FF0E" w14:textId="77777777" w:rsidTr="00B97941">
        <w:trPr>
          <w:cantSplit/>
          <w:jc w:val="center"/>
        </w:trPr>
        <w:tc>
          <w:tcPr>
            <w:tcW w:w="6629" w:type="dxa"/>
          </w:tcPr>
          <w:p w14:paraId="5C25DDB8" w14:textId="789538E4" w:rsidR="00B97941" w:rsidRDefault="00B97941" w:rsidP="00014064">
            <w:pPr>
              <w:rPr>
                <w:lang w:val="en-GB"/>
              </w:rPr>
            </w:pPr>
            <w:r>
              <w:rPr>
                <w:lang w:val="en-GB"/>
              </w:rPr>
              <w:t>Salaries</w:t>
            </w:r>
          </w:p>
        </w:tc>
        <w:tc>
          <w:tcPr>
            <w:tcW w:w="2015" w:type="dxa"/>
          </w:tcPr>
          <w:p w14:paraId="33B7BD54" w14:textId="6F50FFF0" w:rsidR="00B97941" w:rsidRDefault="00B97941" w:rsidP="00014064">
            <w:pPr>
              <w:rPr>
                <w:lang w:val="en-GB"/>
              </w:rPr>
            </w:pPr>
            <w:r>
              <w:rPr>
                <w:lang w:val="en-GB"/>
              </w:rPr>
              <w:t>5.535,64€</w:t>
            </w:r>
          </w:p>
        </w:tc>
      </w:tr>
      <w:tr w:rsidR="00B97941" w14:paraId="680DB006" w14:textId="77777777" w:rsidTr="00B97941">
        <w:trPr>
          <w:cantSplit/>
          <w:jc w:val="center"/>
        </w:trPr>
        <w:tc>
          <w:tcPr>
            <w:tcW w:w="6629" w:type="dxa"/>
          </w:tcPr>
          <w:p w14:paraId="0D6DF730" w14:textId="5FB2AFE1" w:rsidR="00B97941" w:rsidRDefault="00B97941" w:rsidP="00014064">
            <w:pPr>
              <w:rPr>
                <w:lang w:val="en-GB"/>
              </w:rPr>
            </w:pPr>
            <w:r>
              <w:rPr>
                <w:lang w:val="en-GB"/>
              </w:rPr>
              <w:lastRenderedPageBreak/>
              <w:t>Material costs</w:t>
            </w:r>
          </w:p>
        </w:tc>
        <w:tc>
          <w:tcPr>
            <w:tcW w:w="2015" w:type="dxa"/>
          </w:tcPr>
          <w:p w14:paraId="4EB099EB" w14:textId="2131EF39" w:rsidR="00B97941" w:rsidRDefault="00B97941" w:rsidP="00014064">
            <w:pPr>
              <w:rPr>
                <w:lang w:val="en-GB"/>
              </w:rPr>
            </w:pPr>
            <w:r>
              <w:rPr>
                <w:lang w:val="en-GB"/>
              </w:rPr>
              <w:t>2.403,96€</w:t>
            </w:r>
          </w:p>
        </w:tc>
      </w:tr>
      <w:tr w:rsidR="00B97941" w14:paraId="55918F24" w14:textId="77777777" w:rsidTr="00B97941">
        <w:trPr>
          <w:cantSplit/>
          <w:jc w:val="center"/>
        </w:trPr>
        <w:tc>
          <w:tcPr>
            <w:tcW w:w="6629" w:type="dxa"/>
          </w:tcPr>
          <w:p w14:paraId="561B0214" w14:textId="07487102" w:rsidR="00B97941" w:rsidRDefault="00B97941" w:rsidP="00014064">
            <w:pPr>
              <w:rPr>
                <w:lang w:val="en-GB"/>
              </w:rPr>
            </w:pPr>
            <w:r>
              <w:rPr>
                <w:lang w:val="en-GB"/>
              </w:rPr>
              <w:t>Indirect costs (5%)</w:t>
            </w:r>
          </w:p>
        </w:tc>
        <w:tc>
          <w:tcPr>
            <w:tcW w:w="2015" w:type="dxa"/>
          </w:tcPr>
          <w:p w14:paraId="652B9F77" w14:textId="51D81F4B" w:rsidR="00B97941" w:rsidRDefault="00B97941" w:rsidP="00014064">
            <w:pPr>
              <w:rPr>
                <w:lang w:val="en-GB"/>
              </w:rPr>
            </w:pPr>
            <w:r>
              <w:rPr>
                <w:lang w:val="en-GB"/>
              </w:rPr>
              <w:t>396,98€</w:t>
            </w:r>
          </w:p>
        </w:tc>
      </w:tr>
      <w:tr w:rsidR="00B97941" w14:paraId="6020F6A7" w14:textId="77777777" w:rsidTr="00B97941">
        <w:trPr>
          <w:cantSplit/>
          <w:jc w:val="center"/>
        </w:trPr>
        <w:tc>
          <w:tcPr>
            <w:tcW w:w="6629" w:type="dxa"/>
          </w:tcPr>
          <w:p w14:paraId="108F68A0" w14:textId="26B7454C" w:rsidR="00B97941" w:rsidRDefault="00B97941" w:rsidP="00014064">
            <w:pPr>
              <w:rPr>
                <w:lang w:val="en-GB"/>
              </w:rPr>
            </w:pPr>
            <w:r>
              <w:rPr>
                <w:lang w:val="en-GB"/>
              </w:rPr>
              <w:t>Profit (10%)</w:t>
            </w:r>
          </w:p>
        </w:tc>
        <w:tc>
          <w:tcPr>
            <w:tcW w:w="2015" w:type="dxa"/>
          </w:tcPr>
          <w:p w14:paraId="68AD6C4F" w14:textId="7F3F6C4C" w:rsidR="00B97941" w:rsidRDefault="00B97941" w:rsidP="00014064">
            <w:pPr>
              <w:rPr>
                <w:lang w:val="en-GB"/>
              </w:rPr>
            </w:pPr>
            <w:r>
              <w:rPr>
                <w:lang w:val="en-GB"/>
              </w:rPr>
              <w:t>833,66€</w:t>
            </w:r>
          </w:p>
        </w:tc>
      </w:tr>
      <w:tr w:rsidR="00B97941" w14:paraId="46A3DFA8" w14:textId="77777777" w:rsidTr="00B97941">
        <w:trPr>
          <w:cantSplit/>
          <w:jc w:val="center"/>
        </w:trPr>
        <w:tc>
          <w:tcPr>
            <w:tcW w:w="6629" w:type="dxa"/>
          </w:tcPr>
          <w:p w14:paraId="173A5C85" w14:textId="4D07FC08" w:rsidR="00B97941" w:rsidRDefault="00B97941" w:rsidP="00014064">
            <w:pPr>
              <w:rPr>
                <w:lang w:val="en-GB"/>
              </w:rPr>
            </w:pPr>
            <w:r>
              <w:rPr>
                <w:lang w:val="en-GB"/>
              </w:rPr>
              <w:t>Risk (15%)</w:t>
            </w:r>
          </w:p>
        </w:tc>
        <w:tc>
          <w:tcPr>
            <w:tcW w:w="2015" w:type="dxa"/>
          </w:tcPr>
          <w:p w14:paraId="34FC1AFB" w14:textId="20FB3100" w:rsidR="00B97941" w:rsidRDefault="00B97941" w:rsidP="00014064">
            <w:pPr>
              <w:rPr>
                <w:lang w:val="en-GB"/>
              </w:rPr>
            </w:pPr>
            <w:r>
              <w:rPr>
                <w:lang w:val="en-GB"/>
              </w:rPr>
              <w:t>1.250,49€</w:t>
            </w:r>
          </w:p>
        </w:tc>
      </w:tr>
      <w:tr w:rsidR="00B97941" w14:paraId="119DA6DD" w14:textId="77777777" w:rsidTr="00B97941">
        <w:trPr>
          <w:cantSplit/>
          <w:jc w:val="center"/>
        </w:trPr>
        <w:tc>
          <w:tcPr>
            <w:tcW w:w="6629" w:type="dxa"/>
          </w:tcPr>
          <w:p w14:paraId="7B6E6C62" w14:textId="7DD5EF44" w:rsidR="00B97941" w:rsidRDefault="00B97941" w:rsidP="00014064">
            <w:pPr>
              <w:rPr>
                <w:lang w:val="en-GB"/>
              </w:rPr>
            </w:pPr>
            <w:r>
              <w:rPr>
                <w:lang w:val="en-GB"/>
              </w:rPr>
              <w:t>VAT (21%)</w:t>
            </w:r>
          </w:p>
        </w:tc>
        <w:tc>
          <w:tcPr>
            <w:tcW w:w="2015" w:type="dxa"/>
          </w:tcPr>
          <w:p w14:paraId="5640DE51" w14:textId="50743E96" w:rsidR="00B97941" w:rsidRDefault="00B97941" w:rsidP="00014064">
            <w:pPr>
              <w:rPr>
                <w:lang w:val="en-GB"/>
              </w:rPr>
            </w:pPr>
            <w:r>
              <w:rPr>
                <w:lang w:val="en-GB"/>
              </w:rPr>
              <w:t>2.188,35€</w:t>
            </w:r>
          </w:p>
        </w:tc>
      </w:tr>
      <w:tr w:rsidR="00B97941" w14:paraId="155C0845" w14:textId="77777777" w:rsidTr="00B97941">
        <w:trPr>
          <w:cantSplit/>
          <w:jc w:val="center"/>
        </w:trPr>
        <w:tc>
          <w:tcPr>
            <w:tcW w:w="6629" w:type="dxa"/>
          </w:tcPr>
          <w:p w14:paraId="211B41FB" w14:textId="6B16CE27" w:rsidR="00B97941" w:rsidRPr="00B97941" w:rsidRDefault="00B97941" w:rsidP="00014064">
            <w:pPr>
              <w:rPr>
                <w:b/>
                <w:bCs/>
                <w:lang w:val="en-GB"/>
              </w:rPr>
            </w:pPr>
            <w:r w:rsidRPr="00B97941">
              <w:rPr>
                <w:b/>
                <w:bCs/>
                <w:lang w:val="en-GB"/>
              </w:rPr>
              <w:t>TOTAL</w:t>
            </w:r>
          </w:p>
        </w:tc>
        <w:tc>
          <w:tcPr>
            <w:tcW w:w="2015" w:type="dxa"/>
          </w:tcPr>
          <w:p w14:paraId="2DBF0CD5" w14:textId="413CD865" w:rsidR="00B97941" w:rsidRPr="00B97941" w:rsidRDefault="00B97941" w:rsidP="00014064">
            <w:pPr>
              <w:rPr>
                <w:b/>
                <w:bCs/>
                <w:lang w:val="en-GB"/>
              </w:rPr>
            </w:pPr>
            <w:r>
              <w:rPr>
                <w:b/>
                <w:bCs/>
                <w:lang w:val="en-GB"/>
              </w:rPr>
              <w:t>12.609,08€</w:t>
            </w:r>
          </w:p>
        </w:tc>
      </w:tr>
    </w:tbl>
    <w:p w14:paraId="4BBC153A" w14:textId="36974EAA" w:rsidR="00C6744B" w:rsidRDefault="00C6744B" w:rsidP="00014064">
      <w:pPr>
        <w:rPr>
          <w:u w:val="single"/>
          <w:lang w:val="en-GB"/>
        </w:rPr>
      </w:pPr>
      <w:r w:rsidRPr="00C6744B">
        <w:rPr>
          <w:u w:val="single"/>
          <w:lang w:val="en-GB"/>
        </w:rPr>
        <w:t>Socio-economic impact</w:t>
      </w:r>
    </w:p>
    <w:p w14:paraId="7F58A509" w14:textId="79065372" w:rsidR="00A24EE7" w:rsidRDefault="00A24EE7" w:rsidP="00A24EE7">
      <w:pPr>
        <w:rPr>
          <w:lang w:val="en-GB"/>
        </w:rPr>
      </w:pPr>
      <w:r w:rsidRPr="00A24EE7">
        <w:rPr>
          <w:lang w:val="en-GB"/>
        </w:rPr>
        <w:t>The socio-economic impact has been analysed in accordance with the specific area affected</w:t>
      </w:r>
      <w:r>
        <w:rPr>
          <w:lang w:val="en-GB"/>
        </w:rPr>
        <w:t>:</w:t>
      </w:r>
    </w:p>
    <w:p w14:paraId="19D1B0E1" w14:textId="72638509" w:rsidR="008D1FEE" w:rsidRPr="00A24EE7" w:rsidRDefault="008D1FEE" w:rsidP="00A24EE7">
      <w:pPr>
        <w:pStyle w:val="Prrafodelista"/>
        <w:numPr>
          <w:ilvl w:val="0"/>
          <w:numId w:val="35"/>
        </w:numPr>
        <w:rPr>
          <w:lang w:val="en-GB"/>
        </w:rPr>
      </w:pPr>
      <w:r w:rsidRPr="00A24EE7">
        <w:rPr>
          <w:u w:val="single"/>
          <w:lang w:val="en-GB"/>
        </w:rPr>
        <w:t>Sociocultural impact</w:t>
      </w:r>
      <w:r w:rsidRPr="00A24EE7">
        <w:rPr>
          <w:lang w:val="en-GB"/>
        </w:rPr>
        <w:t xml:space="preserve">. </w:t>
      </w:r>
      <w:r w:rsidR="00A24EE7" w:rsidRPr="00A24EE7">
        <w:rPr>
          <w:lang w:val="en-GB"/>
        </w:rPr>
        <w:t>Video games can contribute to the creation of new communities, allowing players to meet people with similar interests to their own. In addition, they also help to promote interest in cultural heritage, as video games are frequently inspired by historical or mythological events</w:t>
      </w:r>
      <w:r w:rsidR="00A24EE7">
        <w:rPr>
          <w:lang w:val="en-GB"/>
        </w:rPr>
        <w:t xml:space="preserve"> </w:t>
      </w:r>
      <w:r w:rsidR="00A24EE7">
        <w:rPr>
          <w:lang w:val="en-GB"/>
        </w:rPr>
        <w:fldChar w:fldCharType="begin"/>
      </w:r>
      <w:r w:rsidR="008B0AB9">
        <w:rPr>
          <w:lang w:val="en-GB"/>
        </w:rPr>
        <w:instrText xml:space="preserve"> ADDIN ZOTERO_ITEM CSL_CITATION {"citationID":"hTkoAocZ","properties":{"formattedCitation":"[102]","plainCitation":"[102]","noteIndex":0},"citationItems":[{"id":230,"uris":["http://zotero.org/users/local/bjn5mCLu/items/VZYCR5YF"],"itemData":{"id":230,"type":"book","abstract":"The study was commissioned by DG Communications Networks, Content and Technology (DG CNECT) of the European Commission and undertaken by Ecorys and KEA. Over 400 sector representatives, mainly from video games companies themselves, took part in the research through workshops, interviews and a survey which, together with a literature review, informed the findings of the study. The report was published in October 2023.","call-number":"KK-03-23-320-EN-N","ISBN":"978-92-68-04965-5","language":"eng","publisher":"Publications Office of the European Union","source":"Publications Office of the European Union","title":"Understanding the value of a European video games society: final report","title-short":"Understanding the value of a European video games society","URL":"https://data.europa.eu/doi/10.2759/332575","author":[{"literal":"Directorate-General for Communications Networks, Content and Technology (European Commission)"},{"literal":"ECORYS"},{"literal":"KEA"}],"accessed":{"date-parts":[["2024",6,8]]},"issued":{"date-parts":[["2023"]]}}}],"schema":"https://github.com/citation-style-language/schema/raw/master/csl-citation.json"} </w:instrText>
      </w:r>
      <w:r w:rsidR="00A24EE7">
        <w:rPr>
          <w:lang w:val="en-GB"/>
        </w:rPr>
        <w:fldChar w:fldCharType="separate"/>
      </w:r>
      <w:r w:rsidR="008B0AB9" w:rsidRPr="008B0AB9">
        <w:rPr>
          <w:rFonts w:cs="Times New Roman"/>
          <w:lang w:val="en-US"/>
        </w:rPr>
        <w:t>[102]</w:t>
      </w:r>
      <w:r w:rsidR="00A24EE7">
        <w:rPr>
          <w:lang w:val="en-GB"/>
        </w:rPr>
        <w:fldChar w:fldCharType="end"/>
      </w:r>
      <w:r w:rsidR="00A24EE7" w:rsidRPr="00A24EE7">
        <w:rPr>
          <w:lang w:val="en-GB"/>
        </w:rPr>
        <w:t>.</w:t>
      </w:r>
    </w:p>
    <w:p w14:paraId="6F63AF73" w14:textId="5F7FBB8C" w:rsidR="008B0AB9" w:rsidRDefault="008D1FEE" w:rsidP="00E30256">
      <w:pPr>
        <w:pStyle w:val="Prrafodelista"/>
        <w:numPr>
          <w:ilvl w:val="0"/>
          <w:numId w:val="35"/>
        </w:numPr>
        <w:rPr>
          <w:lang w:val="en-GB"/>
        </w:rPr>
      </w:pPr>
      <w:r w:rsidRPr="008B0AB9">
        <w:rPr>
          <w:u w:val="single"/>
          <w:lang w:val="en-GB"/>
        </w:rPr>
        <w:t>Impact in education and health</w:t>
      </w:r>
      <w:r w:rsidRPr="008B0AB9">
        <w:rPr>
          <w:lang w:val="en-GB"/>
        </w:rPr>
        <w:t>.</w:t>
      </w:r>
      <w:r w:rsidR="008B0AB9" w:rsidRPr="008B0AB9">
        <w:rPr>
          <w:lang w:val="en-GB"/>
        </w:rPr>
        <w:t xml:space="preserve"> </w:t>
      </w:r>
      <w:r w:rsidR="008B0AB9">
        <w:rPr>
          <w:lang w:val="en-GB"/>
        </w:rPr>
        <w:t>They</w:t>
      </w:r>
      <w:r w:rsidR="008B0AB9" w:rsidRPr="008B0AB9">
        <w:rPr>
          <w:lang w:val="en-GB"/>
        </w:rPr>
        <w:t xml:space="preserve"> have the potential to reduce stress, enhance coordination and cognitive function in individuals. However, they can also have a negative impact, increasing sedentary lifestyles or creating an addiction</w:t>
      </w:r>
      <w:r w:rsidR="008B0AB9">
        <w:rPr>
          <w:lang w:val="en-GB"/>
        </w:rPr>
        <w:t xml:space="preserve"> to video games </w:t>
      </w:r>
      <w:r w:rsidR="008B0AB9">
        <w:rPr>
          <w:lang w:val="en-GB"/>
        </w:rPr>
        <w:fldChar w:fldCharType="begin"/>
      </w:r>
      <w:r w:rsidR="008B0AB9">
        <w:rPr>
          <w:lang w:val="en-GB"/>
        </w:rPr>
        <w:instrText xml:space="preserve"> ADDIN ZOTERO_ITEM CSL_CITATION {"citationID":"F5NMlKoE","properties":{"formattedCitation":"[102]","plainCitation":"[102]","noteIndex":0},"citationItems":[{"id":230,"uris":["http://zotero.org/users/local/bjn5mCLu/items/VZYCR5YF"],"itemData":{"id":230,"type":"book","abstract":"The study was commissioned by DG Communications Networks, Content and Technology (DG CNECT) of the European Commission and undertaken by Ecorys and KEA. Over 400 sector representatives, mainly from video games companies themselves, took part in the research through workshops, interviews and a survey which, together with a literature review, informed the findings of the study. The report was published in October 2023.","call-number":"KK-03-23-320-EN-N","ISBN":"978-92-68-04965-5","language":"eng","publisher":"Publications Office of the European Union","source":"Publications Office of the European Union","title":"Understanding the value of a European video games society: final report","title-short":"Understanding the value of a European video games society","URL":"https://data.europa.eu/doi/10.2759/332575","author":[{"literal":"Directorate-General for Communications Networks, Content and Technology (European Commission)"},{"literal":"ECORYS"},{"literal":"KEA"}],"accessed":{"date-parts":[["2024",6,8]]},"issued":{"date-parts":[["2023"]]}}}],"schema":"https://github.com/citation-style-language/schema/raw/master/csl-citation.json"} </w:instrText>
      </w:r>
      <w:r w:rsidR="008B0AB9">
        <w:rPr>
          <w:lang w:val="en-GB"/>
        </w:rPr>
        <w:fldChar w:fldCharType="separate"/>
      </w:r>
      <w:r w:rsidR="008B0AB9" w:rsidRPr="008B0AB9">
        <w:rPr>
          <w:rFonts w:cs="Times New Roman"/>
          <w:lang w:val="en-US"/>
        </w:rPr>
        <w:t>[102]</w:t>
      </w:r>
      <w:r w:rsidR="008B0AB9">
        <w:rPr>
          <w:lang w:val="en-GB"/>
        </w:rPr>
        <w:fldChar w:fldCharType="end"/>
      </w:r>
      <w:r w:rsidR="008B0AB9" w:rsidRPr="008B0AB9">
        <w:rPr>
          <w:lang w:val="en-GB"/>
        </w:rPr>
        <w:t>.</w:t>
      </w:r>
    </w:p>
    <w:p w14:paraId="5DF43E2C" w14:textId="42159948" w:rsidR="008D1FEE" w:rsidRPr="008B0AB9" w:rsidRDefault="008D1FEE" w:rsidP="00E30256">
      <w:pPr>
        <w:pStyle w:val="Prrafodelista"/>
        <w:numPr>
          <w:ilvl w:val="0"/>
          <w:numId w:val="35"/>
        </w:numPr>
        <w:rPr>
          <w:lang w:val="en-GB"/>
        </w:rPr>
      </w:pPr>
      <w:r w:rsidRPr="008B0AB9">
        <w:rPr>
          <w:u w:val="single"/>
          <w:lang w:val="en-GB"/>
        </w:rPr>
        <w:t>Economic impact</w:t>
      </w:r>
      <w:r w:rsidRPr="008B0AB9">
        <w:rPr>
          <w:lang w:val="en-GB"/>
        </w:rPr>
        <w:t xml:space="preserve">. </w:t>
      </w:r>
      <w:r w:rsidR="008B0AB9" w:rsidRPr="008B0AB9">
        <w:rPr>
          <w:lang w:val="en-GB"/>
        </w:rPr>
        <w:t>Video games facilitate the creation of new employment opportunities and represent one of the most productive and profitable industries globally</w:t>
      </w:r>
      <w:r w:rsidR="008B0AB9">
        <w:rPr>
          <w:lang w:val="en-GB"/>
        </w:rPr>
        <w:t xml:space="preserve"> </w:t>
      </w:r>
      <w:r w:rsidR="008B0AB9">
        <w:rPr>
          <w:lang w:val="en-GB"/>
        </w:rPr>
        <w:fldChar w:fldCharType="begin"/>
      </w:r>
      <w:r w:rsidR="008B0AB9">
        <w:rPr>
          <w:lang w:val="en-GB"/>
        </w:rPr>
        <w:instrText xml:space="preserve"> ADDIN ZOTERO_ITEM CSL_CITATION {"citationID":"3DYdajUG","properties":{"formattedCitation":"[102]","plainCitation":"[102]","noteIndex":0},"citationItems":[{"id":230,"uris":["http://zotero.org/users/local/bjn5mCLu/items/VZYCR5YF"],"itemData":{"id":230,"type":"book","abstract":"The study was commissioned by DG Communications Networks, Content and Technology (DG CNECT) of the European Commission and undertaken by Ecorys and KEA. Over 400 sector representatives, mainly from video games companies themselves, took part in the research through workshops, interviews and a survey which, together with a literature review, informed the findings of the study. The report was published in October 2023.","call-number":"KK-03-23-320-EN-N","ISBN":"978-92-68-04965-5","language":"eng","publisher":"Publications Office of the European Union","source":"Publications Office of the European Union","title":"Understanding the value of a European video games society: final report","title-short":"Understanding the value of a European video games society","URL":"https://data.europa.eu/doi/10.2759/332575","author":[{"literal":"Directorate-General for Communications Networks, Content and Technology (European Commission)"},{"literal":"ECORYS"},{"literal":"KEA"}],"accessed":{"date-parts":[["2024",6,8]]},"issued":{"date-parts":[["2023"]]}}}],"schema":"https://github.com/citation-style-language/schema/raw/master/csl-citation.json"} </w:instrText>
      </w:r>
      <w:r w:rsidR="008B0AB9">
        <w:rPr>
          <w:lang w:val="en-GB"/>
        </w:rPr>
        <w:fldChar w:fldCharType="separate"/>
      </w:r>
      <w:r w:rsidR="008B0AB9" w:rsidRPr="008B0AB9">
        <w:rPr>
          <w:rFonts w:cs="Times New Roman"/>
          <w:lang w:val="en-US"/>
        </w:rPr>
        <w:t>[102]</w:t>
      </w:r>
      <w:r w:rsidR="008B0AB9">
        <w:rPr>
          <w:lang w:val="en-GB"/>
        </w:rPr>
        <w:fldChar w:fldCharType="end"/>
      </w:r>
      <w:r w:rsidR="008B0AB9" w:rsidRPr="008B0AB9">
        <w:rPr>
          <w:lang w:val="en-GB"/>
        </w:rPr>
        <w:t>.</w:t>
      </w:r>
    </w:p>
    <w:p w14:paraId="00627600" w14:textId="54532BA2" w:rsidR="008D1FEE" w:rsidRPr="008D1FEE" w:rsidRDefault="008D1FEE" w:rsidP="008D1FEE">
      <w:pPr>
        <w:pStyle w:val="Prrafodelista"/>
        <w:numPr>
          <w:ilvl w:val="0"/>
          <w:numId w:val="35"/>
        </w:numPr>
        <w:rPr>
          <w:lang w:val="en-GB"/>
        </w:rPr>
      </w:pPr>
      <w:r>
        <w:rPr>
          <w:u w:val="single"/>
          <w:lang w:val="en-GB"/>
        </w:rPr>
        <w:t>Environmental impact</w:t>
      </w:r>
      <w:r w:rsidRPr="008D1FEE">
        <w:rPr>
          <w:lang w:val="en-GB"/>
        </w:rPr>
        <w:t>.</w:t>
      </w:r>
      <w:r>
        <w:rPr>
          <w:lang w:val="en-GB"/>
        </w:rPr>
        <w:t xml:space="preserve"> </w:t>
      </w:r>
      <w:r w:rsidR="00B5687D" w:rsidRPr="00B5687D">
        <w:rPr>
          <w:lang w:val="en-GB"/>
        </w:rPr>
        <w:t>The utilisation of video games can result in an increase in electricity consumption, thereby increasing greenhouse gas emissions into the atmosphere. However, they can also be used to raise awareness of climate change.</w:t>
      </w:r>
    </w:p>
    <w:p w14:paraId="6120D4CB" w14:textId="549A70B5" w:rsidR="00F668C8" w:rsidRPr="00B4326C" w:rsidRDefault="00014064" w:rsidP="00014064">
      <w:pPr>
        <w:pStyle w:val="Epgrafe"/>
        <w:rPr>
          <w:lang w:val="en-GB"/>
        </w:rPr>
      </w:pPr>
      <w:bookmarkStart w:id="227" w:name="_Toc169177115"/>
      <w:r w:rsidRPr="00B4326C">
        <w:rPr>
          <w:lang w:val="en-GB"/>
        </w:rPr>
        <w:t>Conclusions</w:t>
      </w:r>
      <w:bookmarkEnd w:id="227"/>
    </w:p>
    <w:p w14:paraId="55E32F09" w14:textId="4EEEA51A" w:rsidR="00B464CA" w:rsidRDefault="00B464CA" w:rsidP="00014064">
      <w:pPr>
        <w:rPr>
          <w:lang w:val="en-US"/>
        </w:rPr>
      </w:pPr>
      <w:r w:rsidRPr="00B464CA">
        <w:rPr>
          <w:lang w:val="en-US"/>
        </w:rPr>
        <w:t>This chapter presents a retrospective analysis of the project, examining the objectives to ascertain whether they have been met through the completion of this work. It also presents the problems encountered during its elaboration and some possible future improvements that can be made to the project.</w:t>
      </w:r>
    </w:p>
    <w:p w14:paraId="3180E924" w14:textId="6C355848" w:rsidR="00B464CA" w:rsidRPr="00B464CA" w:rsidRDefault="00B464CA" w:rsidP="00014064">
      <w:pPr>
        <w:rPr>
          <w:u w:val="single"/>
          <w:lang w:val="en-US"/>
        </w:rPr>
      </w:pPr>
      <w:r w:rsidRPr="00B464CA">
        <w:rPr>
          <w:u w:val="single"/>
          <w:lang w:val="en-US"/>
        </w:rPr>
        <w:t>Objectives achieved</w:t>
      </w:r>
    </w:p>
    <w:p w14:paraId="3FBFAD05" w14:textId="76CABEB6" w:rsidR="00B464CA" w:rsidRDefault="00143552" w:rsidP="00014064">
      <w:pPr>
        <w:rPr>
          <w:lang w:val="en-US"/>
        </w:rPr>
      </w:pPr>
      <w:r w:rsidRPr="00143552">
        <w:rPr>
          <w:lang w:val="en-US"/>
        </w:rPr>
        <w:t>Upon completion of the project, the primary objective has been achieved, having developed a fully functional prototype of a multiplayer video game with roguelike components.</w:t>
      </w:r>
    </w:p>
    <w:p w14:paraId="4AA3E034" w14:textId="3C5E2553" w:rsidR="003A5EA4" w:rsidRDefault="003A5EA4" w:rsidP="00014064">
      <w:pPr>
        <w:rPr>
          <w:lang w:val="en-US"/>
        </w:rPr>
      </w:pPr>
      <w:r w:rsidRPr="003A5EA4">
        <w:rPr>
          <w:lang w:val="en-US"/>
        </w:rPr>
        <w:t xml:space="preserve">Regarding the secondary objectives, all have been fulfilled, resulting in the accumulation of over 250 hours of experience in the Unity Engine and in C#. Furthermore, this project has served to expand the knowledge base in areas already </w:t>
      </w:r>
      <w:r w:rsidRPr="003A5EA4">
        <w:rPr>
          <w:lang w:val="en-US"/>
        </w:rPr>
        <w:lastRenderedPageBreak/>
        <w:t>studied in the Computer Science degree and in other subjects that were previously not studied, such as game development and multiplayer networking.</w:t>
      </w:r>
    </w:p>
    <w:p w14:paraId="7A785675" w14:textId="4C1E8A13" w:rsidR="00B464CA" w:rsidRPr="00B464CA" w:rsidRDefault="00B464CA" w:rsidP="00014064">
      <w:pPr>
        <w:rPr>
          <w:u w:val="single"/>
          <w:lang w:val="en-US"/>
        </w:rPr>
      </w:pPr>
      <w:r w:rsidRPr="00B464CA">
        <w:rPr>
          <w:u w:val="single"/>
          <w:lang w:val="en-US"/>
        </w:rPr>
        <w:t>Problems encountered</w:t>
      </w:r>
    </w:p>
    <w:p w14:paraId="18DBD37F" w14:textId="53C5CF70" w:rsidR="00B464CA" w:rsidRDefault="00A92324" w:rsidP="00014064">
      <w:pPr>
        <w:rPr>
          <w:lang w:val="en-US"/>
        </w:rPr>
      </w:pPr>
      <w:r w:rsidRPr="00A92324">
        <w:rPr>
          <w:lang w:val="en-US"/>
        </w:rPr>
        <w:t>Part of the problems encountered during the development of the project are due to inadequate planning and lack of time, due to the fact that, during the whole project implementation, the student has been working on a part-time basis. On the other hand, the problems encountered during the implementation phase are associated with the lack of familiarity with the technologies employed. In addition, some issues encountered during the implementation of the multiplayer resulted in significant delays, as in some cases, a refactoring of the code was necessary.</w:t>
      </w:r>
    </w:p>
    <w:p w14:paraId="62CD2250" w14:textId="3C9393D2" w:rsidR="00B464CA" w:rsidRPr="00B464CA" w:rsidRDefault="00B464CA" w:rsidP="00014064">
      <w:pPr>
        <w:rPr>
          <w:u w:val="single"/>
          <w:lang w:val="en-US"/>
        </w:rPr>
      </w:pPr>
      <w:r w:rsidRPr="00B464CA">
        <w:rPr>
          <w:u w:val="single"/>
          <w:lang w:val="en-US"/>
        </w:rPr>
        <w:t>Possible future improvements</w:t>
      </w:r>
    </w:p>
    <w:p w14:paraId="36C55731" w14:textId="1043065B" w:rsidR="00B464CA" w:rsidRDefault="00A92324" w:rsidP="00014064">
      <w:pPr>
        <w:rPr>
          <w:lang w:val="en-US"/>
        </w:rPr>
      </w:pPr>
      <w:r w:rsidRPr="00A92324">
        <w:rPr>
          <w:lang w:val="en-US"/>
        </w:rPr>
        <w:t>A number of  potential enhancements that can be made to the project are listed below, some of which were not implemented during the development phase due to time constraints:</w:t>
      </w:r>
    </w:p>
    <w:p w14:paraId="1647F029" w14:textId="3B1FF1AE" w:rsidR="00A92324" w:rsidRDefault="00A92324" w:rsidP="00A92324">
      <w:pPr>
        <w:pStyle w:val="Prrafodelista"/>
        <w:numPr>
          <w:ilvl w:val="0"/>
          <w:numId w:val="35"/>
        </w:numPr>
        <w:rPr>
          <w:lang w:val="en-US"/>
        </w:rPr>
      </w:pPr>
      <w:r>
        <w:rPr>
          <w:lang w:val="en-US"/>
        </w:rPr>
        <w:t xml:space="preserve">The implementation of </w:t>
      </w:r>
      <w:r w:rsidR="008969F3">
        <w:rPr>
          <w:lang w:val="en-US"/>
        </w:rPr>
        <w:t>client-side prediction and extrapolation.</w:t>
      </w:r>
    </w:p>
    <w:p w14:paraId="105F0B04" w14:textId="30EA81A7" w:rsidR="008969F3" w:rsidRDefault="008969F3" w:rsidP="00A92324">
      <w:pPr>
        <w:pStyle w:val="Prrafodelista"/>
        <w:numPr>
          <w:ilvl w:val="0"/>
          <w:numId w:val="35"/>
        </w:numPr>
        <w:rPr>
          <w:lang w:val="en-US"/>
        </w:rPr>
      </w:pPr>
      <w:r>
        <w:rPr>
          <w:lang w:val="en-US"/>
        </w:rPr>
        <w:t>An algorithm to generate the levels procedurally.</w:t>
      </w:r>
    </w:p>
    <w:p w14:paraId="5C62B9B8" w14:textId="38F869D2" w:rsidR="008969F3" w:rsidRDefault="008969F3" w:rsidP="00A92324">
      <w:pPr>
        <w:pStyle w:val="Prrafodelista"/>
        <w:numPr>
          <w:ilvl w:val="0"/>
          <w:numId w:val="35"/>
        </w:numPr>
        <w:rPr>
          <w:lang w:val="en-US"/>
        </w:rPr>
      </w:pPr>
      <w:r>
        <w:rPr>
          <w:lang w:val="en-US"/>
        </w:rPr>
        <w:t>The introduction of new consecutive levels, new enemies and bosses.</w:t>
      </w:r>
    </w:p>
    <w:p w14:paraId="06207C14" w14:textId="0574E3E9" w:rsidR="008969F3" w:rsidRDefault="008969F3" w:rsidP="00A92324">
      <w:pPr>
        <w:pStyle w:val="Prrafodelista"/>
        <w:numPr>
          <w:ilvl w:val="0"/>
          <w:numId w:val="35"/>
        </w:numPr>
        <w:rPr>
          <w:lang w:val="en-US"/>
        </w:rPr>
      </w:pPr>
      <w:r>
        <w:rPr>
          <w:lang w:val="en-US"/>
        </w:rPr>
        <w:t>Controller support and mobile platforms support.</w:t>
      </w:r>
    </w:p>
    <w:p w14:paraId="7F0F4DD8" w14:textId="28335A7F" w:rsidR="008969F3" w:rsidRPr="00A92324" w:rsidRDefault="008969F3" w:rsidP="00A92324">
      <w:pPr>
        <w:pStyle w:val="Prrafodelista"/>
        <w:numPr>
          <w:ilvl w:val="0"/>
          <w:numId w:val="35"/>
        </w:numPr>
        <w:rPr>
          <w:lang w:val="en-US"/>
        </w:rPr>
      </w:pPr>
      <w:r>
        <w:rPr>
          <w:lang w:val="en-US"/>
        </w:rPr>
        <w:t>New weapons and power-ups for the players.</w:t>
      </w:r>
    </w:p>
    <w:sectPr w:rsidR="008969F3" w:rsidRPr="00A92324" w:rsidSect="00AB4AEE">
      <w:headerReference w:type="default" r:id="rId42"/>
      <w:footerReference w:type="even" r:id="rId43"/>
      <w:footerReference w:type="default" r:id="rId44"/>
      <w:headerReference w:type="first" r:id="rId45"/>
      <w:footerReference w:type="first" r:id="rId46"/>
      <w:pgSz w:w="11906" w:h="16838"/>
      <w:pgMar w:top="1417" w:right="1701" w:bottom="1417" w:left="170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3FAA958" w14:textId="77777777" w:rsidR="00761BFA" w:rsidRPr="00B4326C" w:rsidRDefault="00761BFA" w:rsidP="00AA6E99">
      <w:pPr>
        <w:spacing w:after="0" w:line="240" w:lineRule="auto"/>
      </w:pPr>
      <w:r w:rsidRPr="00B4326C">
        <w:separator/>
      </w:r>
    </w:p>
  </w:endnote>
  <w:endnote w:type="continuationSeparator" w:id="0">
    <w:p w14:paraId="0F721E9C" w14:textId="77777777" w:rsidR="00761BFA" w:rsidRPr="00B4326C" w:rsidRDefault="00761BFA" w:rsidP="00AA6E99">
      <w:pPr>
        <w:spacing w:after="0" w:line="240" w:lineRule="auto"/>
      </w:pPr>
      <w:r w:rsidRPr="00B4326C">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32886647"/>
      <w:docPartObj>
        <w:docPartGallery w:val="Page Numbers (Bottom of Page)"/>
        <w:docPartUnique/>
      </w:docPartObj>
    </w:sdtPr>
    <w:sdtContent>
      <w:p w14:paraId="143CCFAA" w14:textId="6E52F173" w:rsidR="002F03DC" w:rsidRPr="00B4326C" w:rsidRDefault="002F03DC">
        <w:pPr>
          <w:pStyle w:val="Piedepgina"/>
          <w:jc w:val="right"/>
        </w:pPr>
        <w:r w:rsidRPr="00B4326C">
          <w:fldChar w:fldCharType="begin"/>
        </w:r>
        <w:r w:rsidRPr="00B4326C">
          <w:instrText>PAGE   \* MERGEFORMAT</w:instrText>
        </w:r>
        <w:r w:rsidRPr="00B4326C">
          <w:fldChar w:fldCharType="separate"/>
        </w:r>
        <w:r w:rsidRPr="00B4326C">
          <w:t>2</w:t>
        </w:r>
        <w:r w:rsidRPr="00B4326C">
          <w:fldChar w:fldCharType="end"/>
        </w:r>
      </w:p>
    </w:sdtContent>
  </w:sdt>
  <w:p w14:paraId="273D47F8" w14:textId="77777777" w:rsidR="002F03DC" w:rsidRPr="00B4326C" w:rsidRDefault="002F03DC">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308639677"/>
      <w:docPartObj>
        <w:docPartGallery w:val="Page Numbers (Bottom of Page)"/>
        <w:docPartUnique/>
      </w:docPartObj>
    </w:sdtPr>
    <w:sdtContent>
      <w:p w14:paraId="7B9F3E8B" w14:textId="0675F891" w:rsidR="00AB4AEE" w:rsidRPr="00B4326C" w:rsidRDefault="00AB4AEE">
        <w:pPr>
          <w:pStyle w:val="Piedepgina"/>
          <w:jc w:val="right"/>
        </w:pPr>
        <w:r w:rsidRPr="00B4326C">
          <w:fldChar w:fldCharType="begin"/>
        </w:r>
        <w:r w:rsidRPr="00B4326C">
          <w:instrText>PAGE   \* MERGEFORMAT</w:instrText>
        </w:r>
        <w:r w:rsidRPr="00B4326C">
          <w:fldChar w:fldCharType="separate"/>
        </w:r>
        <w:r w:rsidRPr="00B4326C">
          <w:t>2</w:t>
        </w:r>
        <w:r w:rsidRPr="00B4326C">
          <w:fldChar w:fldCharType="end"/>
        </w:r>
      </w:p>
    </w:sdtContent>
  </w:sdt>
  <w:p w14:paraId="58B9B1D8" w14:textId="77777777" w:rsidR="00AB4AEE" w:rsidRPr="00B4326C" w:rsidRDefault="00AB4AEE">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33091151"/>
      <w:docPartObj>
        <w:docPartGallery w:val="Page Numbers (Bottom of Page)"/>
        <w:docPartUnique/>
      </w:docPartObj>
    </w:sdtPr>
    <w:sdtContent>
      <w:p w14:paraId="574D700A" w14:textId="266FD11C" w:rsidR="00AB4AEE" w:rsidRPr="00B4326C" w:rsidRDefault="00AB4AEE">
        <w:pPr>
          <w:pStyle w:val="Piedepgina"/>
          <w:jc w:val="right"/>
        </w:pPr>
        <w:r w:rsidRPr="00B4326C">
          <w:fldChar w:fldCharType="begin"/>
        </w:r>
        <w:r w:rsidRPr="00B4326C">
          <w:instrText>PAGE   \* MERGEFORMAT</w:instrText>
        </w:r>
        <w:r w:rsidRPr="00B4326C">
          <w:fldChar w:fldCharType="separate"/>
        </w:r>
        <w:r w:rsidRPr="00B4326C">
          <w:t>2</w:t>
        </w:r>
        <w:r w:rsidRPr="00B4326C">
          <w:fldChar w:fldCharType="end"/>
        </w:r>
      </w:p>
    </w:sdtContent>
  </w:sdt>
  <w:p w14:paraId="0D70D012" w14:textId="77777777" w:rsidR="00AB4AEE" w:rsidRPr="00B4326C" w:rsidRDefault="00AB4AEE">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CDD8AE1" w14:textId="77777777" w:rsidR="00AB4AEE" w:rsidRPr="00B4326C" w:rsidRDefault="00AB4AE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BA386A8" w14:textId="77777777" w:rsidR="00761BFA" w:rsidRPr="00B4326C" w:rsidRDefault="00761BFA" w:rsidP="00AA6E99">
      <w:pPr>
        <w:spacing w:after="0" w:line="240" w:lineRule="auto"/>
      </w:pPr>
      <w:r w:rsidRPr="00B4326C">
        <w:separator/>
      </w:r>
    </w:p>
  </w:footnote>
  <w:footnote w:type="continuationSeparator" w:id="0">
    <w:p w14:paraId="71660103" w14:textId="77777777" w:rsidR="00761BFA" w:rsidRPr="00B4326C" w:rsidRDefault="00761BFA" w:rsidP="00AA6E99">
      <w:pPr>
        <w:spacing w:after="0" w:line="240" w:lineRule="auto"/>
      </w:pPr>
      <w:r w:rsidRPr="00B4326C">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7C731D0" w14:textId="77777777" w:rsidR="00AB4AEE" w:rsidRPr="00B4326C" w:rsidRDefault="00AB4AEE">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356CCAD" w14:textId="77777777" w:rsidR="00AB4AEE" w:rsidRPr="00B4326C" w:rsidRDefault="00AB4AEE">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141A4D"/>
    <w:multiLevelType w:val="hybridMultilevel"/>
    <w:tmpl w:val="55006B4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35C11D0"/>
    <w:multiLevelType w:val="hybridMultilevel"/>
    <w:tmpl w:val="371C7E0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4CC230E"/>
    <w:multiLevelType w:val="hybridMultilevel"/>
    <w:tmpl w:val="F60CE9C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BE61AAC"/>
    <w:multiLevelType w:val="hybridMultilevel"/>
    <w:tmpl w:val="C1CA002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C4A1560"/>
    <w:multiLevelType w:val="hybridMultilevel"/>
    <w:tmpl w:val="51BE572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0DB5EE7"/>
    <w:multiLevelType w:val="hybridMultilevel"/>
    <w:tmpl w:val="4316FDE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17CC200C"/>
    <w:multiLevelType w:val="hybridMultilevel"/>
    <w:tmpl w:val="E4A2B116"/>
    <w:lvl w:ilvl="0" w:tplc="F00C8E72">
      <w:numFmt w:val="bullet"/>
      <w:lvlText w:val="-"/>
      <w:lvlJc w:val="left"/>
      <w:pPr>
        <w:ind w:left="1080" w:hanging="360"/>
      </w:pPr>
      <w:rPr>
        <w:rFonts w:ascii="Times New Roman" w:eastAsia="Calibri" w:hAnsi="Times New Roman" w:cs="Times New Roman" w:hint="default"/>
      </w:rPr>
    </w:lvl>
    <w:lvl w:ilvl="1" w:tplc="0C0A0003">
      <w:start w:val="1"/>
      <w:numFmt w:val="bullet"/>
      <w:lvlText w:val="o"/>
      <w:lvlJc w:val="left"/>
      <w:pPr>
        <w:ind w:left="1800" w:hanging="360"/>
      </w:pPr>
      <w:rPr>
        <w:rFonts w:ascii="Courier New" w:hAnsi="Courier New" w:cs="Courier New" w:hint="default"/>
      </w:rPr>
    </w:lvl>
    <w:lvl w:ilvl="2" w:tplc="0C0A0005">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7" w15:restartNumberingAfterBreak="0">
    <w:nsid w:val="1BD033F2"/>
    <w:multiLevelType w:val="hybridMultilevel"/>
    <w:tmpl w:val="FD1E2FF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1EA605AE"/>
    <w:multiLevelType w:val="multilevel"/>
    <w:tmpl w:val="BA6C70BE"/>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9" w15:restartNumberingAfterBreak="0">
    <w:nsid w:val="1F6F0AF0"/>
    <w:multiLevelType w:val="hybridMultilevel"/>
    <w:tmpl w:val="EB0857C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25AE4F71"/>
    <w:multiLevelType w:val="hybridMultilevel"/>
    <w:tmpl w:val="18B4FED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29EC7A92"/>
    <w:multiLevelType w:val="hybridMultilevel"/>
    <w:tmpl w:val="C1FC7B1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2A931604"/>
    <w:multiLevelType w:val="hybridMultilevel"/>
    <w:tmpl w:val="2FB8F150"/>
    <w:lvl w:ilvl="0" w:tplc="F00C8E72">
      <w:numFmt w:val="bullet"/>
      <w:lvlText w:val="-"/>
      <w:lvlJc w:val="left"/>
      <w:pPr>
        <w:ind w:left="1080" w:hanging="360"/>
      </w:pPr>
      <w:rPr>
        <w:rFonts w:ascii="Times New Roman" w:eastAsia="Calibri"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33B57580"/>
    <w:multiLevelType w:val="hybridMultilevel"/>
    <w:tmpl w:val="0C9CFAA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33ED516D"/>
    <w:multiLevelType w:val="hybridMultilevel"/>
    <w:tmpl w:val="4E1E52A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39B75AAF"/>
    <w:multiLevelType w:val="hybridMultilevel"/>
    <w:tmpl w:val="EE1E870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3DD71369"/>
    <w:multiLevelType w:val="hybridMultilevel"/>
    <w:tmpl w:val="2C0662EE"/>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3FA30E1F"/>
    <w:multiLevelType w:val="hybridMultilevel"/>
    <w:tmpl w:val="B76ADBA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414238D4"/>
    <w:multiLevelType w:val="hybridMultilevel"/>
    <w:tmpl w:val="62944D0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497D7A37"/>
    <w:multiLevelType w:val="hybridMultilevel"/>
    <w:tmpl w:val="0A32886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4A364BFF"/>
    <w:multiLevelType w:val="hybridMultilevel"/>
    <w:tmpl w:val="6846B69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50AD540A"/>
    <w:multiLevelType w:val="hybridMultilevel"/>
    <w:tmpl w:val="B55279B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51C52F53"/>
    <w:multiLevelType w:val="hybridMultilevel"/>
    <w:tmpl w:val="605AE87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52A53EEC"/>
    <w:multiLevelType w:val="hybridMultilevel"/>
    <w:tmpl w:val="3A86895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56CF7947"/>
    <w:multiLevelType w:val="hybridMultilevel"/>
    <w:tmpl w:val="D38EA33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597E0D37"/>
    <w:multiLevelType w:val="hybridMultilevel"/>
    <w:tmpl w:val="75B62CA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5F5204B9"/>
    <w:multiLevelType w:val="hybridMultilevel"/>
    <w:tmpl w:val="6B9A941A"/>
    <w:lvl w:ilvl="0" w:tplc="5CF48FF0">
      <w:start w:val="20"/>
      <w:numFmt w:val="bullet"/>
      <w:lvlText w:val=""/>
      <w:lvlJc w:val="left"/>
      <w:pPr>
        <w:ind w:left="1440" w:hanging="360"/>
      </w:pPr>
      <w:rPr>
        <w:rFonts w:ascii="Wingdings" w:eastAsiaTheme="minorHAnsi" w:hAnsi="Wingdings" w:cstheme="minorBidi"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7" w15:restartNumberingAfterBreak="0">
    <w:nsid w:val="61ED0062"/>
    <w:multiLevelType w:val="hybridMultilevel"/>
    <w:tmpl w:val="D3D6538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63724836"/>
    <w:multiLevelType w:val="hybridMultilevel"/>
    <w:tmpl w:val="47FCFCB8"/>
    <w:lvl w:ilvl="0" w:tplc="0C0A0001">
      <w:start w:val="1"/>
      <w:numFmt w:val="bullet"/>
      <w:lvlText w:val=""/>
      <w:lvlJc w:val="left"/>
      <w:pPr>
        <w:ind w:left="108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65C1637E"/>
    <w:multiLevelType w:val="hybridMultilevel"/>
    <w:tmpl w:val="629C5F5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6F3526AA"/>
    <w:multiLevelType w:val="multilevel"/>
    <w:tmpl w:val="1924E9D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1" w15:restartNumberingAfterBreak="0">
    <w:nsid w:val="722B22F4"/>
    <w:multiLevelType w:val="hybridMultilevel"/>
    <w:tmpl w:val="69AC89D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15:restartNumberingAfterBreak="0">
    <w:nsid w:val="76480099"/>
    <w:multiLevelType w:val="hybridMultilevel"/>
    <w:tmpl w:val="2DF4443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78576878"/>
    <w:multiLevelType w:val="hybridMultilevel"/>
    <w:tmpl w:val="FCF285F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7C9109EB"/>
    <w:multiLevelType w:val="hybridMultilevel"/>
    <w:tmpl w:val="63E0F0AA"/>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7DE754FB"/>
    <w:multiLevelType w:val="hybridMultilevel"/>
    <w:tmpl w:val="E9F2B1C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1150484505">
    <w:abstractNumId w:val="8"/>
  </w:num>
  <w:num w:numId="2" w16cid:durableId="1576672604">
    <w:abstractNumId w:val="30"/>
  </w:num>
  <w:num w:numId="3" w16cid:durableId="1779250403">
    <w:abstractNumId w:val="14"/>
  </w:num>
  <w:num w:numId="4" w16cid:durableId="151944866">
    <w:abstractNumId w:val="22"/>
  </w:num>
  <w:num w:numId="5" w16cid:durableId="1846744514">
    <w:abstractNumId w:val="6"/>
  </w:num>
  <w:num w:numId="6" w16cid:durableId="1345790857">
    <w:abstractNumId w:val="32"/>
  </w:num>
  <w:num w:numId="7" w16cid:durableId="231163869">
    <w:abstractNumId w:val="7"/>
  </w:num>
  <w:num w:numId="8" w16cid:durableId="339742044">
    <w:abstractNumId w:val="16"/>
  </w:num>
  <w:num w:numId="9" w16cid:durableId="53436013">
    <w:abstractNumId w:val="17"/>
  </w:num>
  <w:num w:numId="10" w16cid:durableId="969171740">
    <w:abstractNumId w:val="0"/>
  </w:num>
  <w:num w:numId="11" w16cid:durableId="6833769">
    <w:abstractNumId w:val="28"/>
  </w:num>
  <w:num w:numId="12" w16cid:durableId="103162076">
    <w:abstractNumId w:val="21"/>
  </w:num>
  <w:num w:numId="13" w16cid:durableId="951277600">
    <w:abstractNumId w:val="2"/>
  </w:num>
  <w:num w:numId="14" w16cid:durableId="365720909">
    <w:abstractNumId w:val="27"/>
  </w:num>
  <w:num w:numId="15" w16cid:durableId="1120413871">
    <w:abstractNumId w:val="33"/>
  </w:num>
  <w:num w:numId="16" w16cid:durableId="718821272">
    <w:abstractNumId w:val="11"/>
  </w:num>
  <w:num w:numId="17" w16cid:durableId="813572472">
    <w:abstractNumId w:val="15"/>
  </w:num>
  <w:num w:numId="18" w16cid:durableId="756100464">
    <w:abstractNumId w:val="23"/>
  </w:num>
  <w:num w:numId="19" w16cid:durableId="1103262668">
    <w:abstractNumId w:val="9"/>
  </w:num>
  <w:num w:numId="20" w16cid:durableId="2143496754">
    <w:abstractNumId w:val="35"/>
  </w:num>
  <w:num w:numId="21" w16cid:durableId="1190992409">
    <w:abstractNumId w:val="31"/>
  </w:num>
  <w:num w:numId="22" w16cid:durableId="800151991">
    <w:abstractNumId w:val="4"/>
  </w:num>
  <w:num w:numId="23" w16cid:durableId="227611776">
    <w:abstractNumId w:val="10"/>
  </w:num>
  <w:num w:numId="24" w16cid:durableId="1938437681">
    <w:abstractNumId w:val="18"/>
  </w:num>
  <w:num w:numId="25" w16cid:durableId="1714963284">
    <w:abstractNumId w:val="26"/>
  </w:num>
  <w:num w:numId="26" w16cid:durableId="1075396466">
    <w:abstractNumId w:val="20"/>
  </w:num>
  <w:num w:numId="27" w16cid:durableId="898327207">
    <w:abstractNumId w:val="29"/>
  </w:num>
  <w:num w:numId="28" w16cid:durableId="1078210069">
    <w:abstractNumId w:val="3"/>
  </w:num>
  <w:num w:numId="29" w16cid:durableId="1482582299">
    <w:abstractNumId w:val="1"/>
  </w:num>
  <w:num w:numId="30" w16cid:durableId="1625772768">
    <w:abstractNumId w:val="5"/>
  </w:num>
  <w:num w:numId="31" w16cid:durableId="678002497">
    <w:abstractNumId w:val="13"/>
  </w:num>
  <w:num w:numId="32" w16cid:durableId="1637711756">
    <w:abstractNumId w:val="34"/>
  </w:num>
  <w:num w:numId="33" w16cid:durableId="319889235">
    <w:abstractNumId w:val="25"/>
  </w:num>
  <w:num w:numId="34" w16cid:durableId="1967201033">
    <w:abstractNumId w:val="24"/>
  </w:num>
  <w:num w:numId="35" w16cid:durableId="582034928">
    <w:abstractNumId w:val="12"/>
  </w:num>
  <w:num w:numId="36" w16cid:durableId="1688021820">
    <w:abstractNumId w:val="19"/>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attachedTemplate r:id="rId1"/>
  <w:stylePaneFormatFilter w:val="D024" w:allStyles="0" w:customStyles="0" w:latentStyles="1" w:stylesInUse="0" w:headingStyles="1" w:numberingStyles="0" w:tableStyles="0" w:directFormattingOnRuns="0" w:directFormattingOnParagraphs="0" w:directFormattingOnNumbering="0" w:directFormattingOnTables="0" w:clearFormatting="1" w:top3HeadingStyles="0" w:visibleStyles="1" w:alternateStyleNames="1"/>
  <w:stylePaneSortMethod w:val="0000"/>
  <w:defaultTabStop w:val="708"/>
  <w:hyphenationZone w:val="425"/>
  <w:evenAndOddHeaders/>
  <w:characterSpacingControl w:val="doNotCompres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663602"/>
    <w:rsid w:val="00000B51"/>
    <w:rsid w:val="000010DB"/>
    <w:rsid w:val="00002504"/>
    <w:rsid w:val="000026AD"/>
    <w:rsid w:val="00004DDA"/>
    <w:rsid w:val="00007333"/>
    <w:rsid w:val="000076D0"/>
    <w:rsid w:val="00012C21"/>
    <w:rsid w:val="00014064"/>
    <w:rsid w:val="00015211"/>
    <w:rsid w:val="00015F0C"/>
    <w:rsid w:val="00016732"/>
    <w:rsid w:val="00025348"/>
    <w:rsid w:val="000260D4"/>
    <w:rsid w:val="00026D04"/>
    <w:rsid w:val="000322D4"/>
    <w:rsid w:val="00034059"/>
    <w:rsid w:val="00034ED9"/>
    <w:rsid w:val="00043460"/>
    <w:rsid w:val="00043592"/>
    <w:rsid w:val="0004721B"/>
    <w:rsid w:val="00047B3A"/>
    <w:rsid w:val="00050257"/>
    <w:rsid w:val="000506F0"/>
    <w:rsid w:val="00050A35"/>
    <w:rsid w:val="00051D9D"/>
    <w:rsid w:val="00054C65"/>
    <w:rsid w:val="00054D7D"/>
    <w:rsid w:val="000573A5"/>
    <w:rsid w:val="0005771F"/>
    <w:rsid w:val="00060EAD"/>
    <w:rsid w:val="00063837"/>
    <w:rsid w:val="00063987"/>
    <w:rsid w:val="00064D72"/>
    <w:rsid w:val="00067307"/>
    <w:rsid w:val="00070C57"/>
    <w:rsid w:val="00070DDB"/>
    <w:rsid w:val="00071901"/>
    <w:rsid w:val="000720D8"/>
    <w:rsid w:val="00076E1C"/>
    <w:rsid w:val="00080CEC"/>
    <w:rsid w:val="0008269F"/>
    <w:rsid w:val="000830A1"/>
    <w:rsid w:val="000833EB"/>
    <w:rsid w:val="00085773"/>
    <w:rsid w:val="00090F73"/>
    <w:rsid w:val="00090FB3"/>
    <w:rsid w:val="0009121D"/>
    <w:rsid w:val="00093746"/>
    <w:rsid w:val="0009552E"/>
    <w:rsid w:val="00095B05"/>
    <w:rsid w:val="00096223"/>
    <w:rsid w:val="00096425"/>
    <w:rsid w:val="000A074C"/>
    <w:rsid w:val="000A235F"/>
    <w:rsid w:val="000A3F39"/>
    <w:rsid w:val="000A4104"/>
    <w:rsid w:val="000A6BB5"/>
    <w:rsid w:val="000A7AF0"/>
    <w:rsid w:val="000B4303"/>
    <w:rsid w:val="000C6283"/>
    <w:rsid w:val="000D0CB4"/>
    <w:rsid w:val="000D374B"/>
    <w:rsid w:val="000D489E"/>
    <w:rsid w:val="000D646E"/>
    <w:rsid w:val="000D7D15"/>
    <w:rsid w:val="000E0302"/>
    <w:rsid w:val="000E078F"/>
    <w:rsid w:val="000E10E4"/>
    <w:rsid w:val="000E3BF8"/>
    <w:rsid w:val="000E58E5"/>
    <w:rsid w:val="000F2FA9"/>
    <w:rsid w:val="000F31ED"/>
    <w:rsid w:val="000F3497"/>
    <w:rsid w:val="000F3A60"/>
    <w:rsid w:val="000F5477"/>
    <w:rsid w:val="000F58D4"/>
    <w:rsid w:val="000F58F8"/>
    <w:rsid w:val="000F7D6D"/>
    <w:rsid w:val="00102CDB"/>
    <w:rsid w:val="00103EAB"/>
    <w:rsid w:val="00105D19"/>
    <w:rsid w:val="001075B4"/>
    <w:rsid w:val="00113177"/>
    <w:rsid w:val="00114B4C"/>
    <w:rsid w:val="001171DE"/>
    <w:rsid w:val="001249C6"/>
    <w:rsid w:val="00127256"/>
    <w:rsid w:val="0013142C"/>
    <w:rsid w:val="00131AFC"/>
    <w:rsid w:val="00141AC9"/>
    <w:rsid w:val="00143552"/>
    <w:rsid w:val="001439C5"/>
    <w:rsid w:val="00143C80"/>
    <w:rsid w:val="00143EB3"/>
    <w:rsid w:val="001447B2"/>
    <w:rsid w:val="00147631"/>
    <w:rsid w:val="00150BA4"/>
    <w:rsid w:val="00151135"/>
    <w:rsid w:val="001516C4"/>
    <w:rsid w:val="00151CB6"/>
    <w:rsid w:val="00152D21"/>
    <w:rsid w:val="0015466E"/>
    <w:rsid w:val="00157619"/>
    <w:rsid w:val="001608AE"/>
    <w:rsid w:val="001663A7"/>
    <w:rsid w:val="00167300"/>
    <w:rsid w:val="001700B3"/>
    <w:rsid w:val="00173BD4"/>
    <w:rsid w:val="001755EC"/>
    <w:rsid w:val="00175D2C"/>
    <w:rsid w:val="00176D84"/>
    <w:rsid w:val="00180706"/>
    <w:rsid w:val="001823DD"/>
    <w:rsid w:val="001848F0"/>
    <w:rsid w:val="0018508D"/>
    <w:rsid w:val="00186117"/>
    <w:rsid w:val="0018699D"/>
    <w:rsid w:val="00186C21"/>
    <w:rsid w:val="001912EB"/>
    <w:rsid w:val="00192AB3"/>
    <w:rsid w:val="001958CC"/>
    <w:rsid w:val="00196125"/>
    <w:rsid w:val="00196930"/>
    <w:rsid w:val="0019704A"/>
    <w:rsid w:val="001A51A6"/>
    <w:rsid w:val="001B25DA"/>
    <w:rsid w:val="001B41A1"/>
    <w:rsid w:val="001B4331"/>
    <w:rsid w:val="001C0098"/>
    <w:rsid w:val="001C0253"/>
    <w:rsid w:val="001C2617"/>
    <w:rsid w:val="001D0D26"/>
    <w:rsid w:val="001D2FA2"/>
    <w:rsid w:val="001D3940"/>
    <w:rsid w:val="001D3F3E"/>
    <w:rsid w:val="001D4D9C"/>
    <w:rsid w:val="001E018F"/>
    <w:rsid w:val="001E042D"/>
    <w:rsid w:val="001E0F14"/>
    <w:rsid w:val="001E248C"/>
    <w:rsid w:val="001E397C"/>
    <w:rsid w:val="001E420C"/>
    <w:rsid w:val="001E4774"/>
    <w:rsid w:val="001E7F43"/>
    <w:rsid w:val="001F1939"/>
    <w:rsid w:val="001F489C"/>
    <w:rsid w:val="001F5478"/>
    <w:rsid w:val="001F78CF"/>
    <w:rsid w:val="00202D5F"/>
    <w:rsid w:val="00202F32"/>
    <w:rsid w:val="002039F5"/>
    <w:rsid w:val="0020667A"/>
    <w:rsid w:val="0020673A"/>
    <w:rsid w:val="00206BCE"/>
    <w:rsid w:val="00212F08"/>
    <w:rsid w:val="0022092E"/>
    <w:rsid w:val="00224073"/>
    <w:rsid w:val="002263B6"/>
    <w:rsid w:val="0023072A"/>
    <w:rsid w:val="002334BF"/>
    <w:rsid w:val="00233915"/>
    <w:rsid w:val="00234F02"/>
    <w:rsid w:val="002363CB"/>
    <w:rsid w:val="00240111"/>
    <w:rsid w:val="00242492"/>
    <w:rsid w:val="002424D6"/>
    <w:rsid w:val="00244778"/>
    <w:rsid w:val="00251CDC"/>
    <w:rsid w:val="002543F7"/>
    <w:rsid w:val="002545B1"/>
    <w:rsid w:val="00261A07"/>
    <w:rsid w:val="00264149"/>
    <w:rsid w:val="002652C1"/>
    <w:rsid w:val="002662AA"/>
    <w:rsid w:val="0026760B"/>
    <w:rsid w:val="00270A44"/>
    <w:rsid w:val="0027554B"/>
    <w:rsid w:val="00282149"/>
    <w:rsid w:val="00282217"/>
    <w:rsid w:val="002856C1"/>
    <w:rsid w:val="00286763"/>
    <w:rsid w:val="00287923"/>
    <w:rsid w:val="00292703"/>
    <w:rsid w:val="002931DB"/>
    <w:rsid w:val="00297336"/>
    <w:rsid w:val="002A067B"/>
    <w:rsid w:val="002A36E9"/>
    <w:rsid w:val="002A72F2"/>
    <w:rsid w:val="002A7C21"/>
    <w:rsid w:val="002B0B60"/>
    <w:rsid w:val="002B2DCD"/>
    <w:rsid w:val="002B4424"/>
    <w:rsid w:val="002B6ACF"/>
    <w:rsid w:val="002B76AD"/>
    <w:rsid w:val="002B7A71"/>
    <w:rsid w:val="002C2686"/>
    <w:rsid w:val="002C5540"/>
    <w:rsid w:val="002D14D7"/>
    <w:rsid w:val="002D3028"/>
    <w:rsid w:val="002D4D35"/>
    <w:rsid w:val="002D52D6"/>
    <w:rsid w:val="002D7CE1"/>
    <w:rsid w:val="002E0137"/>
    <w:rsid w:val="002E0924"/>
    <w:rsid w:val="002E21F3"/>
    <w:rsid w:val="002E3D0F"/>
    <w:rsid w:val="002E4EDC"/>
    <w:rsid w:val="002E731E"/>
    <w:rsid w:val="002F03DC"/>
    <w:rsid w:val="002F2B69"/>
    <w:rsid w:val="002F4072"/>
    <w:rsid w:val="002F414A"/>
    <w:rsid w:val="002F5C23"/>
    <w:rsid w:val="002F7364"/>
    <w:rsid w:val="0030006A"/>
    <w:rsid w:val="003011A9"/>
    <w:rsid w:val="00301B26"/>
    <w:rsid w:val="0030437B"/>
    <w:rsid w:val="00304D2D"/>
    <w:rsid w:val="00305E2C"/>
    <w:rsid w:val="00306292"/>
    <w:rsid w:val="0031028B"/>
    <w:rsid w:val="00310FA4"/>
    <w:rsid w:val="0031285D"/>
    <w:rsid w:val="003154B5"/>
    <w:rsid w:val="00320FBD"/>
    <w:rsid w:val="003246C7"/>
    <w:rsid w:val="00331042"/>
    <w:rsid w:val="00335BAE"/>
    <w:rsid w:val="003374BB"/>
    <w:rsid w:val="00337D62"/>
    <w:rsid w:val="003408B1"/>
    <w:rsid w:val="00342D6B"/>
    <w:rsid w:val="00343D50"/>
    <w:rsid w:val="00344585"/>
    <w:rsid w:val="00345407"/>
    <w:rsid w:val="00345D4C"/>
    <w:rsid w:val="00346B9F"/>
    <w:rsid w:val="00347ABF"/>
    <w:rsid w:val="0035066F"/>
    <w:rsid w:val="00350E9D"/>
    <w:rsid w:val="003540A5"/>
    <w:rsid w:val="00355E34"/>
    <w:rsid w:val="00356C4A"/>
    <w:rsid w:val="00365C96"/>
    <w:rsid w:val="003664D2"/>
    <w:rsid w:val="003667BC"/>
    <w:rsid w:val="00366B72"/>
    <w:rsid w:val="00370156"/>
    <w:rsid w:val="003816E9"/>
    <w:rsid w:val="0038578A"/>
    <w:rsid w:val="0038669D"/>
    <w:rsid w:val="00392986"/>
    <w:rsid w:val="00395976"/>
    <w:rsid w:val="00397B15"/>
    <w:rsid w:val="003A0F31"/>
    <w:rsid w:val="003A251C"/>
    <w:rsid w:val="003A38CF"/>
    <w:rsid w:val="003A3C36"/>
    <w:rsid w:val="003A584D"/>
    <w:rsid w:val="003A5E18"/>
    <w:rsid w:val="003A5EA4"/>
    <w:rsid w:val="003C093A"/>
    <w:rsid w:val="003C26B8"/>
    <w:rsid w:val="003C39A2"/>
    <w:rsid w:val="003D0578"/>
    <w:rsid w:val="003D1B8C"/>
    <w:rsid w:val="003D38F4"/>
    <w:rsid w:val="003D5F38"/>
    <w:rsid w:val="003E112B"/>
    <w:rsid w:val="003E140E"/>
    <w:rsid w:val="003E3376"/>
    <w:rsid w:val="003E338E"/>
    <w:rsid w:val="003E3C0D"/>
    <w:rsid w:val="003F1EAB"/>
    <w:rsid w:val="003F2824"/>
    <w:rsid w:val="003F3F55"/>
    <w:rsid w:val="003F551B"/>
    <w:rsid w:val="00401282"/>
    <w:rsid w:val="00401753"/>
    <w:rsid w:val="00401F6F"/>
    <w:rsid w:val="0040340E"/>
    <w:rsid w:val="00403D8B"/>
    <w:rsid w:val="0040497D"/>
    <w:rsid w:val="00405203"/>
    <w:rsid w:val="00407F14"/>
    <w:rsid w:val="004122BE"/>
    <w:rsid w:val="004136C4"/>
    <w:rsid w:val="00417691"/>
    <w:rsid w:val="00417CF2"/>
    <w:rsid w:val="004201DA"/>
    <w:rsid w:val="00424CAD"/>
    <w:rsid w:val="00426004"/>
    <w:rsid w:val="00427BE9"/>
    <w:rsid w:val="00427FAA"/>
    <w:rsid w:val="00430115"/>
    <w:rsid w:val="00432EE3"/>
    <w:rsid w:val="00433A53"/>
    <w:rsid w:val="00433FFE"/>
    <w:rsid w:val="00437907"/>
    <w:rsid w:val="00437A8A"/>
    <w:rsid w:val="00437C84"/>
    <w:rsid w:val="004415F8"/>
    <w:rsid w:val="0044187A"/>
    <w:rsid w:val="0044214C"/>
    <w:rsid w:val="00447417"/>
    <w:rsid w:val="00451551"/>
    <w:rsid w:val="0045301D"/>
    <w:rsid w:val="00454033"/>
    <w:rsid w:val="004543CA"/>
    <w:rsid w:val="004543D1"/>
    <w:rsid w:val="00455A42"/>
    <w:rsid w:val="004609CB"/>
    <w:rsid w:val="00463A1D"/>
    <w:rsid w:val="00464527"/>
    <w:rsid w:val="0047142A"/>
    <w:rsid w:val="00471846"/>
    <w:rsid w:val="0047370D"/>
    <w:rsid w:val="00473B18"/>
    <w:rsid w:val="00475935"/>
    <w:rsid w:val="0048062C"/>
    <w:rsid w:val="00481771"/>
    <w:rsid w:val="00481B1E"/>
    <w:rsid w:val="00482F58"/>
    <w:rsid w:val="00483AF7"/>
    <w:rsid w:val="00485C09"/>
    <w:rsid w:val="00485F3E"/>
    <w:rsid w:val="004861B8"/>
    <w:rsid w:val="0049356F"/>
    <w:rsid w:val="00494576"/>
    <w:rsid w:val="00497C06"/>
    <w:rsid w:val="004A10B4"/>
    <w:rsid w:val="004A29E8"/>
    <w:rsid w:val="004A2E34"/>
    <w:rsid w:val="004A2E50"/>
    <w:rsid w:val="004A3F12"/>
    <w:rsid w:val="004A4EAD"/>
    <w:rsid w:val="004A6D68"/>
    <w:rsid w:val="004B0CFA"/>
    <w:rsid w:val="004B153D"/>
    <w:rsid w:val="004B1A43"/>
    <w:rsid w:val="004B1AB7"/>
    <w:rsid w:val="004B539B"/>
    <w:rsid w:val="004B7211"/>
    <w:rsid w:val="004B7B44"/>
    <w:rsid w:val="004C0DFD"/>
    <w:rsid w:val="004C1E7A"/>
    <w:rsid w:val="004C741E"/>
    <w:rsid w:val="004C79EC"/>
    <w:rsid w:val="004D08BF"/>
    <w:rsid w:val="004D16DF"/>
    <w:rsid w:val="004D2227"/>
    <w:rsid w:val="004D73C5"/>
    <w:rsid w:val="004E0F1B"/>
    <w:rsid w:val="004F09A4"/>
    <w:rsid w:val="004F3800"/>
    <w:rsid w:val="004F38D8"/>
    <w:rsid w:val="004F5BFC"/>
    <w:rsid w:val="004F6DFF"/>
    <w:rsid w:val="004F6FFD"/>
    <w:rsid w:val="004F709C"/>
    <w:rsid w:val="004F77A1"/>
    <w:rsid w:val="00500E1F"/>
    <w:rsid w:val="005026F6"/>
    <w:rsid w:val="0050562F"/>
    <w:rsid w:val="00506B9C"/>
    <w:rsid w:val="005108DE"/>
    <w:rsid w:val="00515431"/>
    <w:rsid w:val="00515E73"/>
    <w:rsid w:val="00516798"/>
    <w:rsid w:val="005212B5"/>
    <w:rsid w:val="00521C42"/>
    <w:rsid w:val="00524172"/>
    <w:rsid w:val="00525067"/>
    <w:rsid w:val="005262C8"/>
    <w:rsid w:val="00526DA0"/>
    <w:rsid w:val="00526F15"/>
    <w:rsid w:val="00530E95"/>
    <w:rsid w:val="0053367A"/>
    <w:rsid w:val="00535CF5"/>
    <w:rsid w:val="0053693B"/>
    <w:rsid w:val="00537439"/>
    <w:rsid w:val="00540919"/>
    <w:rsid w:val="00546F74"/>
    <w:rsid w:val="00547585"/>
    <w:rsid w:val="0054786D"/>
    <w:rsid w:val="00547B9F"/>
    <w:rsid w:val="005504FA"/>
    <w:rsid w:val="00551B43"/>
    <w:rsid w:val="0055363A"/>
    <w:rsid w:val="00553D61"/>
    <w:rsid w:val="00553DAA"/>
    <w:rsid w:val="005559D4"/>
    <w:rsid w:val="00555A5E"/>
    <w:rsid w:val="0055639B"/>
    <w:rsid w:val="0055655D"/>
    <w:rsid w:val="00556B68"/>
    <w:rsid w:val="005600F8"/>
    <w:rsid w:val="0056135A"/>
    <w:rsid w:val="00561463"/>
    <w:rsid w:val="005622CB"/>
    <w:rsid w:val="00565688"/>
    <w:rsid w:val="00570051"/>
    <w:rsid w:val="005703C1"/>
    <w:rsid w:val="00570548"/>
    <w:rsid w:val="0057289C"/>
    <w:rsid w:val="00573268"/>
    <w:rsid w:val="005764FE"/>
    <w:rsid w:val="00577471"/>
    <w:rsid w:val="005835A6"/>
    <w:rsid w:val="0058468F"/>
    <w:rsid w:val="00586177"/>
    <w:rsid w:val="00587377"/>
    <w:rsid w:val="00591073"/>
    <w:rsid w:val="00594130"/>
    <w:rsid w:val="0059471C"/>
    <w:rsid w:val="00595892"/>
    <w:rsid w:val="00596AB9"/>
    <w:rsid w:val="00596D02"/>
    <w:rsid w:val="005A1A67"/>
    <w:rsid w:val="005A3BAC"/>
    <w:rsid w:val="005A6669"/>
    <w:rsid w:val="005B0B21"/>
    <w:rsid w:val="005B49D8"/>
    <w:rsid w:val="005B5AD9"/>
    <w:rsid w:val="005C4786"/>
    <w:rsid w:val="005C546A"/>
    <w:rsid w:val="005C675B"/>
    <w:rsid w:val="005D138B"/>
    <w:rsid w:val="005D37EC"/>
    <w:rsid w:val="005D4B26"/>
    <w:rsid w:val="005D6D59"/>
    <w:rsid w:val="005D6F1F"/>
    <w:rsid w:val="005D7C18"/>
    <w:rsid w:val="005E0A28"/>
    <w:rsid w:val="005E4341"/>
    <w:rsid w:val="005E6BF8"/>
    <w:rsid w:val="005F2209"/>
    <w:rsid w:val="005F5437"/>
    <w:rsid w:val="005F768A"/>
    <w:rsid w:val="005F7AAE"/>
    <w:rsid w:val="0060269D"/>
    <w:rsid w:val="0060576E"/>
    <w:rsid w:val="00607C92"/>
    <w:rsid w:val="00611968"/>
    <w:rsid w:val="00611D5F"/>
    <w:rsid w:val="006147E9"/>
    <w:rsid w:val="0061486D"/>
    <w:rsid w:val="00614D24"/>
    <w:rsid w:val="00617666"/>
    <w:rsid w:val="006218A6"/>
    <w:rsid w:val="00621D86"/>
    <w:rsid w:val="00622FA3"/>
    <w:rsid w:val="006243FF"/>
    <w:rsid w:val="00624A22"/>
    <w:rsid w:val="006251BA"/>
    <w:rsid w:val="0062583A"/>
    <w:rsid w:val="00626384"/>
    <w:rsid w:val="006309A2"/>
    <w:rsid w:val="0063157C"/>
    <w:rsid w:val="006324E1"/>
    <w:rsid w:val="006328D7"/>
    <w:rsid w:val="00634D04"/>
    <w:rsid w:val="00634E8B"/>
    <w:rsid w:val="00635D95"/>
    <w:rsid w:val="006362B2"/>
    <w:rsid w:val="006404E3"/>
    <w:rsid w:val="00641C44"/>
    <w:rsid w:val="006427D0"/>
    <w:rsid w:val="00645F8F"/>
    <w:rsid w:val="00646822"/>
    <w:rsid w:val="00646BF9"/>
    <w:rsid w:val="00653358"/>
    <w:rsid w:val="00656F60"/>
    <w:rsid w:val="0066036E"/>
    <w:rsid w:val="006606CD"/>
    <w:rsid w:val="00660EF2"/>
    <w:rsid w:val="00663602"/>
    <w:rsid w:val="00665B49"/>
    <w:rsid w:val="00666A12"/>
    <w:rsid w:val="00671902"/>
    <w:rsid w:val="00671C12"/>
    <w:rsid w:val="0067342D"/>
    <w:rsid w:val="006763D1"/>
    <w:rsid w:val="00682277"/>
    <w:rsid w:val="00683457"/>
    <w:rsid w:val="00687032"/>
    <w:rsid w:val="00687CCC"/>
    <w:rsid w:val="00690AFB"/>
    <w:rsid w:val="00691AFA"/>
    <w:rsid w:val="00691DA0"/>
    <w:rsid w:val="00693792"/>
    <w:rsid w:val="00695D5A"/>
    <w:rsid w:val="00695F18"/>
    <w:rsid w:val="006A05B5"/>
    <w:rsid w:val="006A13C9"/>
    <w:rsid w:val="006A160D"/>
    <w:rsid w:val="006A21EB"/>
    <w:rsid w:val="006A2281"/>
    <w:rsid w:val="006A5E50"/>
    <w:rsid w:val="006A7934"/>
    <w:rsid w:val="006B12EA"/>
    <w:rsid w:val="006B1506"/>
    <w:rsid w:val="006B2200"/>
    <w:rsid w:val="006B60FA"/>
    <w:rsid w:val="006B6CD0"/>
    <w:rsid w:val="006C341A"/>
    <w:rsid w:val="006C353A"/>
    <w:rsid w:val="006C553E"/>
    <w:rsid w:val="006C6210"/>
    <w:rsid w:val="006D16C0"/>
    <w:rsid w:val="006D263E"/>
    <w:rsid w:val="006D2CD7"/>
    <w:rsid w:val="006D57E3"/>
    <w:rsid w:val="006D669E"/>
    <w:rsid w:val="006E223F"/>
    <w:rsid w:val="006E3F9C"/>
    <w:rsid w:val="006E4B81"/>
    <w:rsid w:val="006F12AF"/>
    <w:rsid w:val="006F4975"/>
    <w:rsid w:val="006F50D9"/>
    <w:rsid w:val="006F7297"/>
    <w:rsid w:val="006F775E"/>
    <w:rsid w:val="007012C9"/>
    <w:rsid w:val="00701C9D"/>
    <w:rsid w:val="00703940"/>
    <w:rsid w:val="0070403C"/>
    <w:rsid w:val="00706D79"/>
    <w:rsid w:val="00707767"/>
    <w:rsid w:val="00712EF5"/>
    <w:rsid w:val="0071544C"/>
    <w:rsid w:val="007165C2"/>
    <w:rsid w:val="00716AC4"/>
    <w:rsid w:val="00720BA0"/>
    <w:rsid w:val="007235F2"/>
    <w:rsid w:val="0072540F"/>
    <w:rsid w:val="00727560"/>
    <w:rsid w:val="00727A7A"/>
    <w:rsid w:val="007304A8"/>
    <w:rsid w:val="00732401"/>
    <w:rsid w:val="00736AF9"/>
    <w:rsid w:val="0073735B"/>
    <w:rsid w:val="007418BC"/>
    <w:rsid w:val="00742E49"/>
    <w:rsid w:val="007442D5"/>
    <w:rsid w:val="00753C3C"/>
    <w:rsid w:val="0075511B"/>
    <w:rsid w:val="00756D15"/>
    <w:rsid w:val="00761BFA"/>
    <w:rsid w:val="00762D2F"/>
    <w:rsid w:val="007631AB"/>
    <w:rsid w:val="00766D52"/>
    <w:rsid w:val="00771BC5"/>
    <w:rsid w:val="00773C91"/>
    <w:rsid w:val="0077402B"/>
    <w:rsid w:val="00777703"/>
    <w:rsid w:val="00781057"/>
    <w:rsid w:val="00782660"/>
    <w:rsid w:val="0078369C"/>
    <w:rsid w:val="00783E32"/>
    <w:rsid w:val="00783ECC"/>
    <w:rsid w:val="0079158C"/>
    <w:rsid w:val="007940FA"/>
    <w:rsid w:val="0079439E"/>
    <w:rsid w:val="007957C2"/>
    <w:rsid w:val="00796876"/>
    <w:rsid w:val="007970AC"/>
    <w:rsid w:val="00797440"/>
    <w:rsid w:val="007A0C10"/>
    <w:rsid w:val="007A10C6"/>
    <w:rsid w:val="007A21C6"/>
    <w:rsid w:val="007A2DF3"/>
    <w:rsid w:val="007A6004"/>
    <w:rsid w:val="007B3370"/>
    <w:rsid w:val="007B4772"/>
    <w:rsid w:val="007C32A5"/>
    <w:rsid w:val="007C3E85"/>
    <w:rsid w:val="007C5CF9"/>
    <w:rsid w:val="007C6C2A"/>
    <w:rsid w:val="007C7366"/>
    <w:rsid w:val="007D0EAA"/>
    <w:rsid w:val="007D1519"/>
    <w:rsid w:val="007D4A26"/>
    <w:rsid w:val="007E1C2A"/>
    <w:rsid w:val="007E2D04"/>
    <w:rsid w:val="007E339C"/>
    <w:rsid w:val="007E41C9"/>
    <w:rsid w:val="007E56A0"/>
    <w:rsid w:val="007E6EA3"/>
    <w:rsid w:val="007F06F1"/>
    <w:rsid w:val="007F2C25"/>
    <w:rsid w:val="007F330D"/>
    <w:rsid w:val="007F3E76"/>
    <w:rsid w:val="007F51E9"/>
    <w:rsid w:val="00800A53"/>
    <w:rsid w:val="0080157C"/>
    <w:rsid w:val="008017DA"/>
    <w:rsid w:val="00801D07"/>
    <w:rsid w:val="00804CF4"/>
    <w:rsid w:val="00811033"/>
    <w:rsid w:val="00812D73"/>
    <w:rsid w:val="008168DA"/>
    <w:rsid w:val="00816D34"/>
    <w:rsid w:val="00820773"/>
    <w:rsid w:val="00820B55"/>
    <w:rsid w:val="008238EF"/>
    <w:rsid w:val="00826912"/>
    <w:rsid w:val="00827EF0"/>
    <w:rsid w:val="008304E3"/>
    <w:rsid w:val="00830C29"/>
    <w:rsid w:val="00833AA6"/>
    <w:rsid w:val="00834C02"/>
    <w:rsid w:val="00835774"/>
    <w:rsid w:val="00835A75"/>
    <w:rsid w:val="00836641"/>
    <w:rsid w:val="00837A03"/>
    <w:rsid w:val="00837E29"/>
    <w:rsid w:val="008417CC"/>
    <w:rsid w:val="00841A04"/>
    <w:rsid w:val="00841A44"/>
    <w:rsid w:val="00845B09"/>
    <w:rsid w:val="00846F58"/>
    <w:rsid w:val="008479E3"/>
    <w:rsid w:val="008511F6"/>
    <w:rsid w:val="00852AF9"/>
    <w:rsid w:val="00854B61"/>
    <w:rsid w:val="0085523A"/>
    <w:rsid w:val="008570E0"/>
    <w:rsid w:val="00862604"/>
    <w:rsid w:val="00864D7C"/>
    <w:rsid w:val="00865F0F"/>
    <w:rsid w:val="00870BEA"/>
    <w:rsid w:val="00871721"/>
    <w:rsid w:val="00880AD5"/>
    <w:rsid w:val="00882206"/>
    <w:rsid w:val="00884D3E"/>
    <w:rsid w:val="0088519D"/>
    <w:rsid w:val="00885A28"/>
    <w:rsid w:val="00885D7C"/>
    <w:rsid w:val="00886A17"/>
    <w:rsid w:val="0089019A"/>
    <w:rsid w:val="008902A3"/>
    <w:rsid w:val="00890C2F"/>
    <w:rsid w:val="00891261"/>
    <w:rsid w:val="008925DA"/>
    <w:rsid w:val="00893482"/>
    <w:rsid w:val="008969F3"/>
    <w:rsid w:val="00896BD3"/>
    <w:rsid w:val="008977BE"/>
    <w:rsid w:val="008A3029"/>
    <w:rsid w:val="008A4A2A"/>
    <w:rsid w:val="008A4B45"/>
    <w:rsid w:val="008A52A1"/>
    <w:rsid w:val="008A5C20"/>
    <w:rsid w:val="008A6377"/>
    <w:rsid w:val="008A77A1"/>
    <w:rsid w:val="008A7B83"/>
    <w:rsid w:val="008B0239"/>
    <w:rsid w:val="008B0AB9"/>
    <w:rsid w:val="008B2961"/>
    <w:rsid w:val="008B30AC"/>
    <w:rsid w:val="008B77D6"/>
    <w:rsid w:val="008C1098"/>
    <w:rsid w:val="008C1E0F"/>
    <w:rsid w:val="008D0010"/>
    <w:rsid w:val="008D05BB"/>
    <w:rsid w:val="008D1FEE"/>
    <w:rsid w:val="008D292D"/>
    <w:rsid w:val="008D68E5"/>
    <w:rsid w:val="008D7703"/>
    <w:rsid w:val="008E09D9"/>
    <w:rsid w:val="008E1051"/>
    <w:rsid w:val="008E1E6F"/>
    <w:rsid w:val="008E291E"/>
    <w:rsid w:val="008E30B3"/>
    <w:rsid w:val="008E67D0"/>
    <w:rsid w:val="008F4632"/>
    <w:rsid w:val="008F4B7F"/>
    <w:rsid w:val="008F776D"/>
    <w:rsid w:val="009003DC"/>
    <w:rsid w:val="00900EBF"/>
    <w:rsid w:val="00900FE4"/>
    <w:rsid w:val="00901D4F"/>
    <w:rsid w:val="00903CC1"/>
    <w:rsid w:val="009046EB"/>
    <w:rsid w:val="0090677D"/>
    <w:rsid w:val="00906D99"/>
    <w:rsid w:val="009070DC"/>
    <w:rsid w:val="00914244"/>
    <w:rsid w:val="00915C01"/>
    <w:rsid w:val="00915C39"/>
    <w:rsid w:val="00917335"/>
    <w:rsid w:val="009201D4"/>
    <w:rsid w:val="0092288F"/>
    <w:rsid w:val="0093209A"/>
    <w:rsid w:val="00932F5C"/>
    <w:rsid w:val="009427AB"/>
    <w:rsid w:val="009429C6"/>
    <w:rsid w:val="009434C0"/>
    <w:rsid w:val="00944215"/>
    <w:rsid w:val="0094500A"/>
    <w:rsid w:val="00945FBF"/>
    <w:rsid w:val="009461CE"/>
    <w:rsid w:val="00946494"/>
    <w:rsid w:val="00947075"/>
    <w:rsid w:val="00947295"/>
    <w:rsid w:val="0094760A"/>
    <w:rsid w:val="00950DF3"/>
    <w:rsid w:val="009536CC"/>
    <w:rsid w:val="0095460B"/>
    <w:rsid w:val="0095559D"/>
    <w:rsid w:val="009568F1"/>
    <w:rsid w:val="00956B18"/>
    <w:rsid w:val="0095729C"/>
    <w:rsid w:val="009612BE"/>
    <w:rsid w:val="00961A08"/>
    <w:rsid w:val="009626BD"/>
    <w:rsid w:val="009672A7"/>
    <w:rsid w:val="009676D0"/>
    <w:rsid w:val="00970168"/>
    <w:rsid w:val="00971123"/>
    <w:rsid w:val="00976A0D"/>
    <w:rsid w:val="009773A1"/>
    <w:rsid w:val="009828E2"/>
    <w:rsid w:val="0098361F"/>
    <w:rsid w:val="00991C92"/>
    <w:rsid w:val="00993C0E"/>
    <w:rsid w:val="009945B2"/>
    <w:rsid w:val="00994F4F"/>
    <w:rsid w:val="00996A7C"/>
    <w:rsid w:val="009A1165"/>
    <w:rsid w:val="009A16F2"/>
    <w:rsid w:val="009A2339"/>
    <w:rsid w:val="009A493D"/>
    <w:rsid w:val="009A4950"/>
    <w:rsid w:val="009A500B"/>
    <w:rsid w:val="009A5215"/>
    <w:rsid w:val="009B0493"/>
    <w:rsid w:val="009B1C29"/>
    <w:rsid w:val="009B5480"/>
    <w:rsid w:val="009C6D64"/>
    <w:rsid w:val="009C73B2"/>
    <w:rsid w:val="009D0BEF"/>
    <w:rsid w:val="009D1D70"/>
    <w:rsid w:val="009D1DF9"/>
    <w:rsid w:val="009D2ADC"/>
    <w:rsid w:val="009D48D4"/>
    <w:rsid w:val="009D5B66"/>
    <w:rsid w:val="009E17AB"/>
    <w:rsid w:val="009E1E06"/>
    <w:rsid w:val="009E4678"/>
    <w:rsid w:val="009E77BE"/>
    <w:rsid w:val="009F0DBE"/>
    <w:rsid w:val="009F7F05"/>
    <w:rsid w:val="00A013DF"/>
    <w:rsid w:val="00A0475A"/>
    <w:rsid w:val="00A05349"/>
    <w:rsid w:val="00A13598"/>
    <w:rsid w:val="00A150E5"/>
    <w:rsid w:val="00A162B1"/>
    <w:rsid w:val="00A213FD"/>
    <w:rsid w:val="00A24EE7"/>
    <w:rsid w:val="00A2596C"/>
    <w:rsid w:val="00A263E3"/>
    <w:rsid w:val="00A302C3"/>
    <w:rsid w:val="00A315B1"/>
    <w:rsid w:val="00A32C70"/>
    <w:rsid w:val="00A32DB9"/>
    <w:rsid w:val="00A335BA"/>
    <w:rsid w:val="00A34E5B"/>
    <w:rsid w:val="00A359B1"/>
    <w:rsid w:val="00A40EC8"/>
    <w:rsid w:val="00A43ACF"/>
    <w:rsid w:val="00A43B06"/>
    <w:rsid w:val="00A47311"/>
    <w:rsid w:val="00A474F5"/>
    <w:rsid w:val="00A47AA6"/>
    <w:rsid w:val="00A50509"/>
    <w:rsid w:val="00A512E4"/>
    <w:rsid w:val="00A52AC2"/>
    <w:rsid w:val="00A53863"/>
    <w:rsid w:val="00A5536D"/>
    <w:rsid w:val="00A55738"/>
    <w:rsid w:val="00A562A9"/>
    <w:rsid w:val="00A617EA"/>
    <w:rsid w:val="00A61846"/>
    <w:rsid w:val="00A62EA5"/>
    <w:rsid w:val="00A6426E"/>
    <w:rsid w:val="00A64932"/>
    <w:rsid w:val="00A6590F"/>
    <w:rsid w:val="00A67296"/>
    <w:rsid w:val="00A70EAD"/>
    <w:rsid w:val="00A74044"/>
    <w:rsid w:val="00A777D8"/>
    <w:rsid w:val="00A81C11"/>
    <w:rsid w:val="00A8304B"/>
    <w:rsid w:val="00A83ED6"/>
    <w:rsid w:val="00A8683B"/>
    <w:rsid w:val="00A87F92"/>
    <w:rsid w:val="00A91D80"/>
    <w:rsid w:val="00A91F03"/>
    <w:rsid w:val="00A92324"/>
    <w:rsid w:val="00A93B24"/>
    <w:rsid w:val="00A959A6"/>
    <w:rsid w:val="00A9640F"/>
    <w:rsid w:val="00A96A01"/>
    <w:rsid w:val="00AA2BAC"/>
    <w:rsid w:val="00AA4048"/>
    <w:rsid w:val="00AA525B"/>
    <w:rsid w:val="00AA6E99"/>
    <w:rsid w:val="00AA7A64"/>
    <w:rsid w:val="00AB390F"/>
    <w:rsid w:val="00AB4AEE"/>
    <w:rsid w:val="00AB6300"/>
    <w:rsid w:val="00AC1E32"/>
    <w:rsid w:val="00AD5073"/>
    <w:rsid w:val="00AD730F"/>
    <w:rsid w:val="00AD7B02"/>
    <w:rsid w:val="00AE01DB"/>
    <w:rsid w:val="00AE30F9"/>
    <w:rsid w:val="00AE38C0"/>
    <w:rsid w:val="00AE3969"/>
    <w:rsid w:val="00AE4AF2"/>
    <w:rsid w:val="00AF4925"/>
    <w:rsid w:val="00AF5DCE"/>
    <w:rsid w:val="00B01351"/>
    <w:rsid w:val="00B025B1"/>
    <w:rsid w:val="00B025FB"/>
    <w:rsid w:val="00B03F72"/>
    <w:rsid w:val="00B0491C"/>
    <w:rsid w:val="00B0708A"/>
    <w:rsid w:val="00B11968"/>
    <w:rsid w:val="00B13827"/>
    <w:rsid w:val="00B14BBE"/>
    <w:rsid w:val="00B167AD"/>
    <w:rsid w:val="00B17DDF"/>
    <w:rsid w:val="00B2196D"/>
    <w:rsid w:val="00B234DC"/>
    <w:rsid w:val="00B24607"/>
    <w:rsid w:val="00B268B2"/>
    <w:rsid w:val="00B2771D"/>
    <w:rsid w:val="00B30B46"/>
    <w:rsid w:val="00B32A6D"/>
    <w:rsid w:val="00B34A03"/>
    <w:rsid w:val="00B34C78"/>
    <w:rsid w:val="00B36FC5"/>
    <w:rsid w:val="00B42ECB"/>
    <w:rsid w:val="00B43025"/>
    <w:rsid w:val="00B4326C"/>
    <w:rsid w:val="00B44052"/>
    <w:rsid w:val="00B45165"/>
    <w:rsid w:val="00B464CA"/>
    <w:rsid w:val="00B46C83"/>
    <w:rsid w:val="00B513CF"/>
    <w:rsid w:val="00B561CB"/>
    <w:rsid w:val="00B5687D"/>
    <w:rsid w:val="00B57C1E"/>
    <w:rsid w:val="00B57F8C"/>
    <w:rsid w:val="00B613BD"/>
    <w:rsid w:val="00B6218F"/>
    <w:rsid w:val="00B631D1"/>
    <w:rsid w:val="00B64535"/>
    <w:rsid w:val="00B66142"/>
    <w:rsid w:val="00B66BD3"/>
    <w:rsid w:val="00B702C9"/>
    <w:rsid w:val="00B702F7"/>
    <w:rsid w:val="00B70743"/>
    <w:rsid w:val="00B72491"/>
    <w:rsid w:val="00B7330B"/>
    <w:rsid w:val="00B74849"/>
    <w:rsid w:val="00B7635D"/>
    <w:rsid w:val="00B767B0"/>
    <w:rsid w:val="00B800B9"/>
    <w:rsid w:val="00B814B9"/>
    <w:rsid w:val="00B8604D"/>
    <w:rsid w:val="00B87732"/>
    <w:rsid w:val="00B934F5"/>
    <w:rsid w:val="00B94392"/>
    <w:rsid w:val="00B966FF"/>
    <w:rsid w:val="00B96CA2"/>
    <w:rsid w:val="00B9711C"/>
    <w:rsid w:val="00B97941"/>
    <w:rsid w:val="00BA015B"/>
    <w:rsid w:val="00BA052B"/>
    <w:rsid w:val="00BA065F"/>
    <w:rsid w:val="00BA1474"/>
    <w:rsid w:val="00BA1BF9"/>
    <w:rsid w:val="00BA1EFF"/>
    <w:rsid w:val="00BA2177"/>
    <w:rsid w:val="00BA2239"/>
    <w:rsid w:val="00BA2B17"/>
    <w:rsid w:val="00BA79B3"/>
    <w:rsid w:val="00BB347E"/>
    <w:rsid w:val="00BB34DA"/>
    <w:rsid w:val="00BB3CD8"/>
    <w:rsid w:val="00BB6AE2"/>
    <w:rsid w:val="00BC0485"/>
    <w:rsid w:val="00BC2355"/>
    <w:rsid w:val="00BC4B89"/>
    <w:rsid w:val="00BC57DC"/>
    <w:rsid w:val="00BD0DBE"/>
    <w:rsid w:val="00BD5B0F"/>
    <w:rsid w:val="00BD7111"/>
    <w:rsid w:val="00BE0D9C"/>
    <w:rsid w:val="00BE13BF"/>
    <w:rsid w:val="00BE27ED"/>
    <w:rsid w:val="00BE42CB"/>
    <w:rsid w:val="00BE5757"/>
    <w:rsid w:val="00BE5C36"/>
    <w:rsid w:val="00BE6051"/>
    <w:rsid w:val="00BF0FB6"/>
    <w:rsid w:val="00BF2007"/>
    <w:rsid w:val="00BF34AC"/>
    <w:rsid w:val="00C019B2"/>
    <w:rsid w:val="00C02549"/>
    <w:rsid w:val="00C061C0"/>
    <w:rsid w:val="00C07551"/>
    <w:rsid w:val="00C113C0"/>
    <w:rsid w:val="00C12323"/>
    <w:rsid w:val="00C1245D"/>
    <w:rsid w:val="00C1423D"/>
    <w:rsid w:val="00C152AD"/>
    <w:rsid w:val="00C165A0"/>
    <w:rsid w:val="00C213EB"/>
    <w:rsid w:val="00C2197C"/>
    <w:rsid w:val="00C227EC"/>
    <w:rsid w:val="00C266B8"/>
    <w:rsid w:val="00C306D3"/>
    <w:rsid w:val="00C356EA"/>
    <w:rsid w:val="00C367FF"/>
    <w:rsid w:val="00C40263"/>
    <w:rsid w:val="00C40FCE"/>
    <w:rsid w:val="00C41D42"/>
    <w:rsid w:val="00C424E6"/>
    <w:rsid w:val="00C43FC0"/>
    <w:rsid w:val="00C470E4"/>
    <w:rsid w:val="00C4715F"/>
    <w:rsid w:val="00C50744"/>
    <w:rsid w:val="00C53075"/>
    <w:rsid w:val="00C552E3"/>
    <w:rsid w:val="00C563C8"/>
    <w:rsid w:val="00C567E2"/>
    <w:rsid w:val="00C575D1"/>
    <w:rsid w:val="00C60381"/>
    <w:rsid w:val="00C610FB"/>
    <w:rsid w:val="00C6744B"/>
    <w:rsid w:val="00C6751E"/>
    <w:rsid w:val="00C67CC9"/>
    <w:rsid w:val="00C67DA0"/>
    <w:rsid w:val="00C728C4"/>
    <w:rsid w:val="00C72BBA"/>
    <w:rsid w:val="00C73B76"/>
    <w:rsid w:val="00C7756E"/>
    <w:rsid w:val="00C776E0"/>
    <w:rsid w:val="00C8036A"/>
    <w:rsid w:val="00C808BD"/>
    <w:rsid w:val="00C84D28"/>
    <w:rsid w:val="00C8525F"/>
    <w:rsid w:val="00C86D1C"/>
    <w:rsid w:val="00C870D2"/>
    <w:rsid w:val="00C92C43"/>
    <w:rsid w:val="00C94C75"/>
    <w:rsid w:val="00CA2B2F"/>
    <w:rsid w:val="00CA2C74"/>
    <w:rsid w:val="00CA5FE9"/>
    <w:rsid w:val="00CA7B1E"/>
    <w:rsid w:val="00CB10BB"/>
    <w:rsid w:val="00CB29C3"/>
    <w:rsid w:val="00CB2D7B"/>
    <w:rsid w:val="00CB47AA"/>
    <w:rsid w:val="00CB5361"/>
    <w:rsid w:val="00CB730D"/>
    <w:rsid w:val="00CB73A7"/>
    <w:rsid w:val="00CC04DD"/>
    <w:rsid w:val="00CC1552"/>
    <w:rsid w:val="00CC3C41"/>
    <w:rsid w:val="00CC4F4E"/>
    <w:rsid w:val="00CC74DD"/>
    <w:rsid w:val="00CD2197"/>
    <w:rsid w:val="00CD3ECD"/>
    <w:rsid w:val="00CE12B7"/>
    <w:rsid w:val="00CE188B"/>
    <w:rsid w:val="00CE4B5F"/>
    <w:rsid w:val="00CE554A"/>
    <w:rsid w:val="00CE6082"/>
    <w:rsid w:val="00CE643F"/>
    <w:rsid w:val="00CE702E"/>
    <w:rsid w:val="00CF0FB9"/>
    <w:rsid w:val="00CF2D9F"/>
    <w:rsid w:val="00CF2E71"/>
    <w:rsid w:val="00CF4F0A"/>
    <w:rsid w:val="00CF626B"/>
    <w:rsid w:val="00CF7BCA"/>
    <w:rsid w:val="00D017E9"/>
    <w:rsid w:val="00D02426"/>
    <w:rsid w:val="00D04411"/>
    <w:rsid w:val="00D05188"/>
    <w:rsid w:val="00D05DEB"/>
    <w:rsid w:val="00D07D1F"/>
    <w:rsid w:val="00D10F53"/>
    <w:rsid w:val="00D12A33"/>
    <w:rsid w:val="00D14B67"/>
    <w:rsid w:val="00D162B5"/>
    <w:rsid w:val="00D21F78"/>
    <w:rsid w:val="00D24D0D"/>
    <w:rsid w:val="00D25CD6"/>
    <w:rsid w:val="00D3002B"/>
    <w:rsid w:val="00D3593A"/>
    <w:rsid w:val="00D3665F"/>
    <w:rsid w:val="00D3671C"/>
    <w:rsid w:val="00D454B5"/>
    <w:rsid w:val="00D46562"/>
    <w:rsid w:val="00D46DDB"/>
    <w:rsid w:val="00D47213"/>
    <w:rsid w:val="00D501F8"/>
    <w:rsid w:val="00D54429"/>
    <w:rsid w:val="00D621FC"/>
    <w:rsid w:val="00D62231"/>
    <w:rsid w:val="00D622E4"/>
    <w:rsid w:val="00D65981"/>
    <w:rsid w:val="00D66923"/>
    <w:rsid w:val="00D710D9"/>
    <w:rsid w:val="00D72630"/>
    <w:rsid w:val="00D72BF0"/>
    <w:rsid w:val="00D76A14"/>
    <w:rsid w:val="00D827A3"/>
    <w:rsid w:val="00D846B5"/>
    <w:rsid w:val="00D90D5A"/>
    <w:rsid w:val="00D90E7F"/>
    <w:rsid w:val="00D917E1"/>
    <w:rsid w:val="00D91D3A"/>
    <w:rsid w:val="00D94D42"/>
    <w:rsid w:val="00D951B7"/>
    <w:rsid w:val="00D95AA4"/>
    <w:rsid w:val="00DA0A13"/>
    <w:rsid w:val="00DA1A61"/>
    <w:rsid w:val="00DA2802"/>
    <w:rsid w:val="00DA521F"/>
    <w:rsid w:val="00DB0A25"/>
    <w:rsid w:val="00DC08F2"/>
    <w:rsid w:val="00DC1543"/>
    <w:rsid w:val="00DC7716"/>
    <w:rsid w:val="00DC7C88"/>
    <w:rsid w:val="00DD2671"/>
    <w:rsid w:val="00DD3BAB"/>
    <w:rsid w:val="00DD4381"/>
    <w:rsid w:val="00DD6BF5"/>
    <w:rsid w:val="00DE6AC7"/>
    <w:rsid w:val="00DF1777"/>
    <w:rsid w:val="00DF5D12"/>
    <w:rsid w:val="00DF6483"/>
    <w:rsid w:val="00DF6579"/>
    <w:rsid w:val="00DF6A16"/>
    <w:rsid w:val="00E02C4B"/>
    <w:rsid w:val="00E04AE6"/>
    <w:rsid w:val="00E04EBB"/>
    <w:rsid w:val="00E069F2"/>
    <w:rsid w:val="00E07A6D"/>
    <w:rsid w:val="00E07CE7"/>
    <w:rsid w:val="00E12FFB"/>
    <w:rsid w:val="00E178F9"/>
    <w:rsid w:val="00E206AC"/>
    <w:rsid w:val="00E22551"/>
    <w:rsid w:val="00E22F72"/>
    <w:rsid w:val="00E23139"/>
    <w:rsid w:val="00E23407"/>
    <w:rsid w:val="00E2391B"/>
    <w:rsid w:val="00E24548"/>
    <w:rsid w:val="00E248D5"/>
    <w:rsid w:val="00E27122"/>
    <w:rsid w:val="00E319EB"/>
    <w:rsid w:val="00E31B97"/>
    <w:rsid w:val="00E3482A"/>
    <w:rsid w:val="00E368F3"/>
    <w:rsid w:val="00E3768E"/>
    <w:rsid w:val="00E37A0B"/>
    <w:rsid w:val="00E40109"/>
    <w:rsid w:val="00E4021D"/>
    <w:rsid w:val="00E453DF"/>
    <w:rsid w:val="00E45924"/>
    <w:rsid w:val="00E466E3"/>
    <w:rsid w:val="00E50154"/>
    <w:rsid w:val="00E50C58"/>
    <w:rsid w:val="00E53FC7"/>
    <w:rsid w:val="00E60E90"/>
    <w:rsid w:val="00E616D4"/>
    <w:rsid w:val="00E62C69"/>
    <w:rsid w:val="00E6372D"/>
    <w:rsid w:val="00E65A70"/>
    <w:rsid w:val="00E7590F"/>
    <w:rsid w:val="00E75C87"/>
    <w:rsid w:val="00E80DFA"/>
    <w:rsid w:val="00E8198E"/>
    <w:rsid w:val="00E82560"/>
    <w:rsid w:val="00E83F6A"/>
    <w:rsid w:val="00E851C3"/>
    <w:rsid w:val="00E85A4D"/>
    <w:rsid w:val="00E871D6"/>
    <w:rsid w:val="00E9078E"/>
    <w:rsid w:val="00E9138D"/>
    <w:rsid w:val="00E97994"/>
    <w:rsid w:val="00EA0272"/>
    <w:rsid w:val="00EA28A3"/>
    <w:rsid w:val="00EA2F0A"/>
    <w:rsid w:val="00EA4B6A"/>
    <w:rsid w:val="00EA4ECD"/>
    <w:rsid w:val="00EA6E34"/>
    <w:rsid w:val="00EA775E"/>
    <w:rsid w:val="00EA783C"/>
    <w:rsid w:val="00EB12A1"/>
    <w:rsid w:val="00EB4F7B"/>
    <w:rsid w:val="00EB6750"/>
    <w:rsid w:val="00EB6D05"/>
    <w:rsid w:val="00EC388A"/>
    <w:rsid w:val="00EC3FDB"/>
    <w:rsid w:val="00EC4021"/>
    <w:rsid w:val="00EC42A4"/>
    <w:rsid w:val="00ED0154"/>
    <w:rsid w:val="00ED14AD"/>
    <w:rsid w:val="00ED470D"/>
    <w:rsid w:val="00ED478D"/>
    <w:rsid w:val="00ED48AA"/>
    <w:rsid w:val="00ED79B4"/>
    <w:rsid w:val="00ED7DA3"/>
    <w:rsid w:val="00EE505D"/>
    <w:rsid w:val="00EE5542"/>
    <w:rsid w:val="00EE6722"/>
    <w:rsid w:val="00EE6DFF"/>
    <w:rsid w:val="00EF088A"/>
    <w:rsid w:val="00EF25D6"/>
    <w:rsid w:val="00EF39B2"/>
    <w:rsid w:val="00EF55BA"/>
    <w:rsid w:val="00EF6C74"/>
    <w:rsid w:val="00F003A7"/>
    <w:rsid w:val="00F01050"/>
    <w:rsid w:val="00F0107A"/>
    <w:rsid w:val="00F04A66"/>
    <w:rsid w:val="00F04D94"/>
    <w:rsid w:val="00F106FF"/>
    <w:rsid w:val="00F117DA"/>
    <w:rsid w:val="00F129CC"/>
    <w:rsid w:val="00F1335E"/>
    <w:rsid w:val="00F13EB3"/>
    <w:rsid w:val="00F16C92"/>
    <w:rsid w:val="00F16FD3"/>
    <w:rsid w:val="00F20690"/>
    <w:rsid w:val="00F25EBC"/>
    <w:rsid w:val="00F27309"/>
    <w:rsid w:val="00F27B51"/>
    <w:rsid w:val="00F32E3D"/>
    <w:rsid w:val="00F3423A"/>
    <w:rsid w:val="00F3468F"/>
    <w:rsid w:val="00F42A86"/>
    <w:rsid w:val="00F43654"/>
    <w:rsid w:val="00F451EA"/>
    <w:rsid w:val="00F46D5A"/>
    <w:rsid w:val="00F50EA0"/>
    <w:rsid w:val="00F510C9"/>
    <w:rsid w:val="00F5176A"/>
    <w:rsid w:val="00F55E02"/>
    <w:rsid w:val="00F56211"/>
    <w:rsid w:val="00F62E69"/>
    <w:rsid w:val="00F62FD7"/>
    <w:rsid w:val="00F634AF"/>
    <w:rsid w:val="00F64B47"/>
    <w:rsid w:val="00F66691"/>
    <w:rsid w:val="00F668C8"/>
    <w:rsid w:val="00F67032"/>
    <w:rsid w:val="00F671FF"/>
    <w:rsid w:val="00F67681"/>
    <w:rsid w:val="00F73506"/>
    <w:rsid w:val="00F74AD4"/>
    <w:rsid w:val="00F752CF"/>
    <w:rsid w:val="00F760B7"/>
    <w:rsid w:val="00F76205"/>
    <w:rsid w:val="00F7767F"/>
    <w:rsid w:val="00F811C5"/>
    <w:rsid w:val="00F838E2"/>
    <w:rsid w:val="00F872EA"/>
    <w:rsid w:val="00F87400"/>
    <w:rsid w:val="00F87D3F"/>
    <w:rsid w:val="00F92BDF"/>
    <w:rsid w:val="00F97B76"/>
    <w:rsid w:val="00FA00DE"/>
    <w:rsid w:val="00FA0603"/>
    <w:rsid w:val="00FA2661"/>
    <w:rsid w:val="00FA4992"/>
    <w:rsid w:val="00FB10C1"/>
    <w:rsid w:val="00FB1733"/>
    <w:rsid w:val="00FC50CA"/>
    <w:rsid w:val="00FC5970"/>
    <w:rsid w:val="00FC6196"/>
    <w:rsid w:val="00FC7A32"/>
    <w:rsid w:val="00FC7FF2"/>
    <w:rsid w:val="00FD1F5E"/>
    <w:rsid w:val="00FD2D94"/>
    <w:rsid w:val="00FE2935"/>
    <w:rsid w:val="00FE2CBB"/>
    <w:rsid w:val="00FE703C"/>
    <w:rsid w:val="00FF3BD8"/>
    <w:rsid w:val="00FF52A9"/>
    <w:rsid w:val="00FF5381"/>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1A830A48"/>
  <w15:docId w15:val="{64107BA3-D0F0-45BD-AED2-6B31AFFF59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s-ES" w:eastAsia="en-US" w:bidi="ar-SA"/>
      </w:rPr>
    </w:rPrDefault>
    <w:pPrDefault>
      <w:pPr>
        <w:spacing w:after="120" w:line="276" w:lineRule="auto"/>
      </w:pPr>
    </w:pPrDefault>
  </w:docDefaults>
  <w:latentStyles w:defLockedState="0" w:defUIPriority="99" w:defSemiHidden="0" w:defUnhideWhenUsed="0" w:defQFormat="0" w:count="376">
    <w:lsdException w:name="Normal" w:uiPriority="0" w:qFormat="1"/>
    <w:lsdException w:name="heading 1" w:uiPriority="9"/>
    <w:lsdException w:name="heading 2" w:semiHidden="1" w:uiPriority="9" w:unhideWhenUsed="1"/>
    <w:lsdException w:name="heading 3" w:semiHidden="1" w:uiPriority="9" w:unhideWhenUsed="1"/>
    <w:lsdException w:name="heading 4" w:semiHidden="1" w:uiPriority="9" w:unhideWhenUsed="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C741E"/>
    <w:pPr>
      <w:spacing w:before="120"/>
      <w:jc w:val="both"/>
    </w:pPr>
    <w:rPr>
      <w:rFonts w:ascii="Times New Roman" w:eastAsia="Calibri" w:hAnsi="Times New Roman" w:cs="Times New Roman"/>
      <w:sz w:val="24"/>
    </w:rPr>
  </w:style>
  <w:style w:type="paragraph" w:styleId="Ttulo1">
    <w:name w:val="heading 1"/>
    <w:basedOn w:val="Normal"/>
    <w:next w:val="Normal"/>
    <w:link w:val="Ttulo1Car"/>
    <w:uiPriority w:val="9"/>
    <w:rsid w:val="009E4678"/>
    <w:pPr>
      <w:keepNext/>
      <w:keepLines/>
      <w:spacing w:before="240" w:after="0"/>
      <w:ind w:firstLine="284"/>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rsid w:val="00D21F78"/>
    <w:pPr>
      <w:keepNext/>
      <w:keepLines/>
      <w:spacing w:before="40" w:after="0"/>
      <w:ind w:firstLine="284"/>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rsid w:val="00D21F78"/>
    <w:pPr>
      <w:keepNext/>
      <w:keepLines/>
      <w:spacing w:before="40" w:after="0"/>
      <w:ind w:firstLine="284"/>
      <w:outlineLvl w:val="2"/>
    </w:pPr>
    <w:rPr>
      <w:rFonts w:asciiTheme="majorHAnsi" w:eastAsiaTheme="majorEastAsia" w:hAnsiTheme="majorHAnsi" w:cstheme="majorBidi"/>
      <w:color w:val="1F4D78" w:themeColor="accent1" w:themeShade="7F"/>
      <w:szCs w:val="24"/>
    </w:rPr>
  </w:style>
  <w:style w:type="paragraph" w:styleId="Ttulo4">
    <w:name w:val="heading 4"/>
    <w:basedOn w:val="Normal"/>
    <w:next w:val="Normal"/>
    <w:link w:val="Ttulo4Car"/>
    <w:uiPriority w:val="9"/>
    <w:unhideWhenUsed/>
    <w:rsid w:val="00D21F78"/>
    <w:pPr>
      <w:keepNext/>
      <w:keepLines/>
      <w:spacing w:before="40" w:after="0"/>
      <w:ind w:firstLine="284"/>
      <w:outlineLvl w:val="3"/>
    </w:pPr>
    <w:rPr>
      <w:rFonts w:asciiTheme="majorHAnsi" w:eastAsiaTheme="majorEastAsia" w:hAnsiTheme="majorHAnsi" w:cstheme="majorBidi"/>
      <w:i/>
      <w:iCs/>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uiPriority w:val="1"/>
    <w:rsid w:val="00A32DB9"/>
    <w:pPr>
      <w:spacing w:after="0" w:line="240" w:lineRule="auto"/>
      <w:ind w:firstLine="284"/>
      <w:jc w:val="both"/>
    </w:pPr>
    <w:rPr>
      <w:rFonts w:ascii="Times New Roman" w:hAnsi="Times New Roman"/>
      <w:sz w:val="24"/>
    </w:rPr>
  </w:style>
  <w:style w:type="paragraph" w:styleId="Ttulo">
    <w:name w:val="Title"/>
    <w:next w:val="Normal"/>
    <w:link w:val="TtuloCar"/>
    <w:autoRedefine/>
    <w:uiPriority w:val="10"/>
    <w:qFormat/>
    <w:rsid w:val="00753C3C"/>
    <w:pPr>
      <w:spacing w:after="0" w:line="240" w:lineRule="auto"/>
      <w:contextualSpacing/>
      <w:jc w:val="center"/>
    </w:pPr>
    <w:rPr>
      <w:rFonts w:ascii="Times New Roman" w:eastAsiaTheme="majorEastAsia" w:hAnsi="Times New Roman" w:cstheme="majorBidi"/>
      <w:b/>
      <w:caps/>
      <w:color w:val="000066"/>
      <w:spacing w:val="-10"/>
      <w:kern w:val="28"/>
      <w:sz w:val="28"/>
      <w:szCs w:val="56"/>
      <w:lang w:eastAsia="es-ES"/>
    </w:rPr>
  </w:style>
  <w:style w:type="character" w:customStyle="1" w:styleId="TtuloCar">
    <w:name w:val="Título Car"/>
    <w:basedOn w:val="Fuentedeprrafopredeter"/>
    <w:link w:val="Ttulo"/>
    <w:uiPriority w:val="10"/>
    <w:rsid w:val="00753C3C"/>
    <w:rPr>
      <w:rFonts w:ascii="Times New Roman" w:eastAsiaTheme="majorEastAsia" w:hAnsi="Times New Roman" w:cstheme="majorBidi"/>
      <w:b/>
      <w:caps/>
      <w:color w:val="000066"/>
      <w:spacing w:val="-10"/>
      <w:kern w:val="28"/>
      <w:sz w:val="28"/>
      <w:szCs w:val="56"/>
      <w:lang w:eastAsia="es-ES"/>
    </w:rPr>
  </w:style>
  <w:style w:type="paragraph" w:styleId="Subttulo">
    <w:name w:val="Subtitle"/>
    <w:basedOn w:val="Normal"/>
    <w:next w:val="Normal"/>
    <w:link w:val="SubttuloCar"/>
    <w:uiPriority w:val="11"/>
    <w:rsid w:val="00A32DB9"/>
    <w:pPr>
      <w:numPr>
        <w:ilvl w:val="1"/>
      </w:numPr>
      <w:spacing w:after="160"/>
      <w:ind w:firstLine="284"/>
    </w:pPr>
    <w:rPr>
      <w:rFonts w:asciiTheme="minorHAnsi" w:eastAsiaTheme="minorEastAsia" w:hAnsiTheme="minorHAnsi" w:cstheme="minorBidi"/>
      <w:color w:val="5A5A5A" w:themeColor="text1" w:themeTint="A5"/>
      <w:spacing w:val="15"/>
    </w:rPr>
  </w:style>
  <w:style w:type="character" w:customStyle="1" w:styleId="SubttuloCar">
    <w:name w:val="Subtítulo Car"/>
    <w:basedOn w:val="Fuentedeprrafopredeter"/>
    <w:link w:val="Subttulo"/>
    <w:uiPriority w:val="11"/>
    <w:rsid w:val="00A32DB9"/>
    <w:rPr>
      <w:rFonts w:eastAsiaTheme="minorEastAsia"/>
      <w:color w:val="5A5A5A" w:themeColor="text1" w:themeTint="A5"/>
      <w:spacing w:val="15"/>
    </w:rPr>
  </w:style>
  <w:style w:type="paragraph" w:customStyle="1" w:styleId="TtuloTablaING">
    <w:name w:val="Título Tabla ING"/>
    <w:basedOn w:val="TtuloTablaCCSS"/>
    <w:link w:val="TtuloTablaINGCar"/>
    <w:qFormat/>
    <w:rsid w:val="00C43FC0"/>
    <w:pPr>
      <w:jc w:val="center"/>
    </w:pPr>
    <w:rPr>
      <w:b w:val="0"/>
      <w:caps/>
      <w:lang w:eastAsia="es-ES"/>
    </w:rPr>
  </w:style>
  <w:style w:type="paragraph" w:customStyle="1" w:styleId="TextoTabla">
    <w:name w:val="Texto Tabla"/>
    <w:basedOn w:val="Normal"/>
    <w:link w:val="TextoTablaCar"/>
    <w:qFormat/>
    <w:rsid w:val="00E50C58"/>
    <w:pPr>
      <w:spacing w:after="0" w:line="240" w:lineRule="auto"/>
    </w:pPr>
    <w:rPr>
      <w:rFonts w:eastAsiaTheme="minorHAnsi" w:cstheme="minorBidi"/>
      <w:sz w:val="20"/>
    </w:rPr>
  </w:style>
  <w:style w:type="character" w:customStyle="1" w:styleId="TtuloTablaINGCar">
    <w:name w:val="Título Tabla ING Car"/>
    <w:basedOn w:val="TtuloTablaCCSSCar"/>
    <w:link w:val="TtuloTablaING"/>
    <w:rsid w:val="00C43FC0"/>
    <w:rPr>
      <w:rFonts w:ascii="Times New Roman" w:hAnsi="Times New Roman"/>
      <w:b w:val="0"/>
      <w:caps/>
      <w:sz w:val="20"/>
      <w:lang w:eastAsia="es-ES"/>
    </w:rPr>
  </w:style>
  <w:style w:type="character" w:styleId="Textoennegrita">
    <w:name w:val="Strong"/>
    <w:basedOn w:val="Fuentedeprrafopredeter"/>
    <w:uiPriority w:val="22"/>
    <w:rsid w:val="00611D5F"/>
    <w:rPr>
      <w:b/>
      <w:bCs/>
    </w:rPr>
  </w:style>
  <w:style w:type="paragraph" w:customStyle="1" w:styleId="TtuloFigura">
    <w:name w:val="Título Figura"/>
    <w:basedOn w:val="Normal"/>
    <w:link w:val="TtuloFiguraCar"/>
    <w:qFormat/>
    <w:rsid w:val="00E80DFA"/>
    <w:pPr>
      <w:ind w:firstLine="284"/>
    </w:pPr>
    <w:rPr>
      <w:rFonts w:eastAsiaTheme="minorHAnsi" w:cstheme="minorBidi"/>
      <w:sz w:val="20"/>
    </w:rPr>
  </w:style>
  <w:style w:type="character" w:customStyle="1" w:styleId="TextoTablaCar">
    <w:name w:val="Texto Tabla Car"/>
    <w:basedOn w:val="Fuentedeprrafopredeter"/>
    <w:link w:val="TextoTabla"/>
    <w:rsid w:val="00E50C58"/>
    <w:rPr>
      <w:rFonts w:ascii="Times New Roman" w:hAnsi="Times New Roman"/>
      <w:sz w:val="20"/>
    </w:rPr>
  </w:style>
  <w:style w:type="character" w:customStyle="1" w:styleId="Ttulo1Car">
    <w:name w:val="Título 1 Car"/>
    <w:basedOn w:val="Fuentedeprrafopredeter"/>
    <w:link w:val="Ttulo1"/>
    <w:uiPriority w:val="9"/>
    <w:rsid w:val="009E4678"/>
    <w:rPr>
      <w:rFonts w:asciiTheme="majorHAnsi" w:eastAsiaTheme="majorEastAsia" w:hAnsiTheme="majorHAnsi" w:cstheme="majorBidi"/>
      <w:color w:val="2E74B5" w:themeColor="accent1" w:themeShade="BF"/>
      <w:sz w:val="32"/>
      <w:szCs w:val="32"/>
    </w:rPr>
  </w:style>
  <w:style w:type="paragraph" w:styleId="Prrafodelista">
    <w:name w:val="List Paragraph"/>
    <w:basedOn w:val="Normal"/>
    <w:uiPriority w:val="34"/>
    <w:rsid w:val="00611D5F"/>
    <w:pPr>
      <w:ind w:left="720" w:firstLine="284"/>
      <w:contextualSpacing/>
    </w:pPr>
    <w:rPr>
      <w:rFonts w:eastAsiaTheme="minorHAnsi" w:cstheme="minorBidi"/>
    </w:rPr>
  </w:style>
  <w:style w:type="paragraph" w:styleId="Textonotapie">
    <w:name w:val="footnote text"/>
    <w:basedOn w:val="Normal"/>
    <w:link w:val="TextonotapieCar"/>
    <w:uiPriority w:val="99"/>
    <w:unhideWhenUsed/>
    <w:qFormat/>
    <w:rsid w:val="00AA6E99"/>
    <w:pPr>
      <w:spacing w:after="0" w:line="240" w:lineRule="auto"/>
      <w:ind w:firstLine="284"/>
    </w:pPr>
    <w:rPr>
      <w:rFonts w:eastAsiaTheme="minorHAnsi" w:cstheme="minorBidi"/>
      <w:sz w:val="20"/>
      <w:szCs w:val="20"/>
    </w:rPr>
  </w:style>
  <w:style w:type="character" w:customStyle="1" w:styleId="TextonotapieCar">
    <w:name w:val="Texto nota pie Car"/>
    <w:basedOn w:val="Fuentedeprrafopredeter"/>
    <w:link w:val="Textonotapie"/>
    <w:uiPriority w:val="99"/>
    <w:rsid w:val="00AA6E99"/>
    <w:rPr>
      <w:rFonts w:ascii="Times New Roman" w:hAnsi="Times New Roman"/>
      <w:sz w:val="20"/>
      <w:szCs w:val="20"/>
    </w:rPr>
  </w:style>
  <w:style w:type="paragraph" w:customStyle="1" w:styleId="Epgrafe">
    <w:name w:val="Epígrafe"/>
    <w:next w:val="Normal"/>
    <w:link w:val="EpgrafeCar"/>
    <w:qFormat/>
    <w:rsid w:val="00570548"/>
    <w:pPr>
      <w:spacing w:before="120"/>
    </w:pPr>
    <w:rPr>
      <w:rFonts w:ascii="Times New Roman" w:eastAsiaTheme="majorEastAsia" w:hAnsi="Times New Roman" w:cstheme="majorBidi"/>
      <w:b/>
      <w:iCs/>
      <w:spacing w:val="-10"/>
      <w:kern w:val="28"/>
      <w:sz w:val="24"/>
      <w:szCs w:val="56"/>
    </w:rPr>
  </w:style>
  <w:style w:type="character" w:styleId="Refdenotaalpie">
    <w:name w:val="footnote reference"/>
    <w:basedOn w:val="Fuentedeprrafopredeter"/>
    <w:uiPriority w:val="99"/>
    <w:semiHidden/>
    <w:unhideWhenUsed/>
    <w:rsid w:val="00AA6E99"/>
    <w:rPr>
      <w:vertAlign w:val="superscript"/>
    </w:rPr>
  </w:style>
  <w:style w:type="character" w:customStyle="1" w:styleId="EpgrafeCar">
    <w:name w:val="Epígrafe Car"/>
    <w:basedOn w:val="Fuentedeprrafopredeter"/>
    <w:link w:val="Epgrafe"/>
    <w:rsid w:val="00570548"/>
    <w:rPr>
      <w:rFonts w:ascii="Times New Roman" w:eastAsiaTheme="majorEastAsia" w:hAnsi="Times New Roman" w:cstheme="majorBidi"/>
      <w:b/>
      <w:iCs/>
      <w:spacing w:val="-10"/>
      <w:kern w:val="28"/>
      <w:sz w:val="24"/>
      <w:szCs w:val="56"/>
    </w:rPr>
  </w:style>
  <w:style w:type="table" w:styleId="Tablaconcuadrcula">
    <w:name w:val="Table Grid"/>
    <w:basedOn w:val="Tablanormal"/>
    <w:uiPriority w:val="39"/>
    <w:rsid w:val="00AA6E99"/>
    <w:pPr>
      <w:spacing w:after="0" w:line="240" w:lineRule="auto"/>
    </w:pPr>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tuloTablaCCSS">
    <w:name w:val="Título Tabla CCSS"/>
    <w:next w:val="Normal"/>
    <w:link w:val="TtuloTablaCCSSCar"/>
    <w:qFormat/>
    <w:rsid w:val="00C43FC0"/>
    <w:rPr>
      <w:rFonts w:ascii="Times New Roman" w:hAnsi="Times New Roman"/>
      <w:b/>
      <w:sz w:val="20"/>
    </w:rPr>
  </w:style>
  <w:style w:type="character" w:customStyle="1" w:styleId="TtuloTablaCCSSCar">
    <w:name w:val="Título Tabla CCSS Car"/>
    <w:basedOn w:val="Fuentedeprrafopredeter"/>
    <w:link w:val="TtuloTablaCCSS"/>
    <w:rsid w:val="00C43FC0"/>
    <w:rPr>
      <w:rFonts w:ascii="Times New Roman" w:hAnsi="Times New Roman"/>
      <w:b/>
      <w:sz w:val="20"/>
    </w:rPr>
  </w:style>
  <w:style w:type="character" w:customStyle="1" w:styleId="Ttulo3Car">
    <w:name w:val="Título 3 Car"/>
    <w:basedOn w:val="Fuentedeprrafopredeter"/>
    <w:link w:val="Ttulo3"/>
    <w:uiPriority w:val="9"/>
    <w:rsid w:val="00D21F78"/>
    <w:rPr>
      <w:rFonts w:asciiTheme="majorHAnsi" w:eastAsiaTheme="majorEastAsia" w:hAnsiTheme="majorHAnsi" w:cstheme="majorBidi"/>
      <w:color w:val="1F4D78" w:themeColor="accent1" w:themeShade="7F"/>
      <w:sz w:val="24"/>
      <w:szCs w:val="24"/>
    </w:rPr>
  </w:style>
  <w:style w:type="character" w:customStyle="1" w:styleId="Ttulo2Car">
    <w:name w:val="Título 2 Car"/>
    <w:basedOn w:val="Fuentedeprrafopredeter"/>
    <w:link w:val="Ttulo2"/>
    <w:uiPriority w:val="9"/>
    <w:rsid w:val="00D21F78"/>
    <w:rPr>
      <w:rFonts w:asciiTheme="majorHAnsi" w:eastAsiaTheme="majorEastAsia" w:hAnsiTheme="majorHAnsi" w:cstheme="majorBidi"/>
      <w:color w:val="2E74B5" w:themeColor="accent1" w:themeShade="BF"/>
      <w:sz w:val="26"/>
      <w:szCs w:val="26"/>
    </w:rPr>
  </w:style>
  <w:style w:type="character" w:customStyle="1" w:styleId="Ttulo4Car">
    <w:name w:val="Título 4 Car"/>
    <w:basedOn w:val="Fuentedeprrafopredeter"/>
    <w:link w:val="Ttulo4"/>
    <w:uiPriority w:val="9"/>
    <w:rsid w:val="00D21F78"/>
    <w:rPr>
      <w:rFonts w:asciiTheme="majorHAnsi" w:eastAsiaTheme="majorEastAsia" w:hAnsiTheme="majorHAnsi" w:cstheme="majorBidi"/>
      <w:i/>
      <w:iCs/>
      <w:color w:val="2E74B5" w:themeColor="accent1" w:themeShade="BF"/>
      <w:sz w:val="24"/>
    </w:rPr>
  </w:style>
  <w:style w:type="character" w:customStyle="1" w:styleId="TtuloFiguraCar">
    <w:name w:val="Título Figura Car"/>
    <w:basedOn w:val="Fuentedeprrafopredeter"/>
    <w:link w:val="TtuloFigura"/>
    <w:rsid w:val="00E80DFA"/>
    <w:rPr>
      <w:rFonts w:ascii="Times New Roman" w:hAnsi="Times New Roman"/>
      <w:sz w:val="20"/>
    </w:rPr>
  </w:style>
  <w:style w:type="paragraph" w:styleId="TtuloTDC">
    <w:name w:val="TOC Heading"/>
    <w:basedOn w:val="Ttulo1"/>
    <w:next w:val="Normal"/>
    <w:autoRedefine/>
    <w:uiPriority w:val="39"/>
    <w:unhideWhenUsed/>
    <w:qFormat/>
    <w:rsid w:val="00BE13BF"/>
    <w:pPr>
      <w:spacing w:after="240" w:line="259" w:lineRule="auto"/>
      <w:ind w:firstLine="0"/>
      <w:jc w:val="center"/>
      <w:outlineLvl w:val="9"/>
    </w:pPr>
    <w:rPr>
      <w:rFonts w:ascii="Times New Roman" w:hAnsi="Times New Roman"/>
      <w:b/>
      <w:caps/>
      <w:color w:val="auto"/>
      <w:sz w:val="28"/>
      <w:lang w:eastAsia="es-ES"/>
    </w:rPr>
  </w:style>
  <w:style w:type="paragraph" w:styleId="TDC2">
    <w:name w:val="toc 2"/>
    <w:basedOn w:val="Normal"/>
    <w:next w:val="Normal"/>
    <w:autoRedefine/>
    <w:uiPriority w:val="39"/>
    <w:unhideWhenUsed/>
    <w:rsid w:val="00BE13BF"/>
    <w:pPr>
      <w:spacing w:after="100" w:line="259" w:lineRule="auto"/>
      <w:ind w:left="220"/>
    </w:pPr>
    <w:rPr>
      <w:rFonts w:eastAsiaTheme="minorEastAsia"/>
      <w:lang w:eastAsia="es-ES"/>
    </w:rPr>
  </w:style>
  <w:style w:type="paragraph" w:styleId="TDC1">
    <w:name w:val="toc 1"/>
    <w:basedOn w:val="Normal"/>
    <w:next w:val="Normal"/>
    <w:autoRedefine/>
    <w:uiPriority w:val="39"/>
    <w:unhideWhenUsed/>
    <w:rsid w:val="005B0B21"/>
    <w:pPr>
      <w:spacing w:after="100" w:line="259" w:lineRule="auto"/>
    </w:pPr>
    <w:rPr>
      <w:rFonts w:eastAsiaTheme="minorEastAsia"/>
      <w:lang w:eastAsia="es-ES"/>
    </w:rPr>
  </w:style>
  <w:style w:type="paragraph" w:styleId="TDC3">
    <w:name w:val="toc 3"/>
    <w:basedOn w:val="Normal"/>
    <w:next w:val="Normal"/>
    <w:autoRedefine/>
    <w:uiPriority w:val="39"/>
    <w:unhideWhenUsed/>
    <w:rsid w:val="00BE13BF"/>
    <w:pPr>
      <w:spacing w:after="100" w:line="259" w:lineRule="auto"/>
      <w:ind w:left="440"/>
    </w:pPr>
    <w:rPr>
      <w:rFonts w:eastAsiaTheme="minorEastAsia"/>
      <w:lang w:eastAsia="es-ES"/>
    </w:rPr>
  </w:style>
  <w:style w:type="character" w:styleId="Hipervnculo">
    <w:name w:val="Hyperlink"/>
    <w:basedOn w:val="Fuentedeprrafopredeter"/>
    <w:uiPriority w:val="99"/>
    <w:unhideWhenUsed/>
    <w:rsid w:val="00AE01DB"/>
    <w:rPr>
      <w:color w:val="0563C1" w:themeColor="hyperlink"/>
      <w:u w:val="single"/>
    </w:rPr>
  </w:style>
  <w:style w:type="paragraph" w:styleId="Encabezado">
    <w:name w:val="header"/>
    <w:basedOn w:val="Normal"/>
    <w:link w:val="EncabezadoCar"/>
    <w:uiPriority w:val="99"/>
    <w:unhideWhenUsed/>
    <w:rsid w:val="00E12FFB"/>
    <w:pPr>
      <w:tabs>
        <w:tab w:val="center" w:pos="4252"/>
        <w:tab w:val="right" w:pos="8504"/>
      </w:tabs>
      <w:spacing w:after="0" w:line="240" w:lineRule="auto"/>
      <w:ind w:firstLine="284"/>
    </w:pPr>
    <w:rPr>
      <w:rFonts w:eastAsiaTheme="minorHAnsi" w:cstheme="minorBidi"/>
    </w:rPr>
  </w:style>
  <w:style w:type="character" w:customStyle="1" w:styleId="EncabezadoCar">
    <w:name w:val="Encabezado Car"/>
    <w:basedOn w:val="Fuentedeprrafopredeter"/>
    <w:link w:val="Encabezado"/>
    <w:uiPriority w:val="99"/>
    <w:rsid w:val="00E12FFB"/>
    <w:rPr>
      <w:rFonts w:ascii="Times New Roman" w:hAnsi="Times New Roman"/>
      <w:sz w:val="24"/>
    </w:rPr>
  </w:style>
  <w:style w:type="paragraph" w:styleId="Piedepgina">
    <w:name w:val="footer"/>
    <w:basedOn w:val="Normal"/>
    <w:link w:val="PiedepginaCar"/>
    <w:uiPriority w:val="99"/>
    <w:unhideWhenUsed/>
    <w:rsid w:val="00E12FFB"/>
    <w:pPr>
      <w:tabs>
        <w:tab w:val="center" w:pos="4252"/>
        <w:tab w:val="right" w:pos="8504"/>
      </w:tabs>
      <w:spacing w:after="0" w:line="240" w:lineRule="auto"/>
      <w:ind w:firstLine="284"/>
    </w:pPr>
    <w:rPr>
      <w:rFonts w:eastAsiaTheme="minorHAnsi" w:cstheme="minorBidi"/>
    </w:rPr>
  </w:style>
  <w:style w:type="character" w:customStyle="1" w:styleId="PiedepginaCar">
    <w:name w:val="Pie de página Car"/>
    <w:basedOn w:val="Fuentedeprrafopredeter"/>
    <w:link w:val="Piedepgina"/>
    <w:uiPriority w:val="99"/>
    <w:rsid w:val="00E12FFB"/>
    <w:rPr>
      <w:rFonts w:ascii="Times New Roman" w:hAnsi="Times New Roman"/>
      <w:sz w:val="24"/>
    </w:rPr>
  </w:style>
  <w:style w:type="paragraph" w:customStyle="1" w:styleId="Captulo">
    <w:name w:val="Capítulo"/>
    <w:basedOn w:val="Ttulo"/>
    <w:link w:val="CaptuloCar"/>
    <w:qFormat/>
    <w:rsid w:val="008D0010"/>
    <w:pPr>
      <w:spacing w:before="120" w:after="120" w:line="276" w:lineRule="auto"/>
      <w:contextualSpacing w:val="0"/>
    </w:pPr>
    <w:rPr>
      <w:color w:val="auto"/>
    </w:rPr>
  </w:style>
  <w:style w:type="character" w:customStyle="1" w:styleId="CaptuloCar">
    <w:name w:val="Capítulo Car"/>
    <w:basedOn w:val="TtuloCar"/>
    <w:link w:val="Captulo"/>
    <w:rsid w:val="008D0010"/>
    <w:rPr>
      <w:rFonts w:ascii="Times New Roman" w:eastAsiaTheme="majorEastAsia" w:hAnsi="Times New Roman" w:cstheme="majorBidi"/>
      <w:b/>
      <w:caps/>
      <w:color w:val="000066"/>
      <w:spacing w:val="-10"/>
      <w:kern w:val="28"/>
      <w:sz w:val="28"/>
      <w:szCs w:val="56"/>
      <w:lang w:eastAsia="es-ES"/>
    </w:rPr>
  </w:style>
  <w:style w:type="paragraph" w:styleId="ndice1">
    <w:name w:val="index 1"/>
    <w:basedOn w:val="Normal"/>
    <w:next w:val="Normal"/>
    <w:autoRedefine/>
    <w:uiPriority w:val="99"/>
    <w:semiHidden/>
    <w:unhideWhenUsed/>
    <w:rsid w:val="00BE13BF"/>
    <w:pPr>
      <w:spacing w:after="0" w:line="240" w:lineRule="auto"/>
      <w:ind w:left="240" w:hanging="240"/>
    </w:pPr>
  </w:style>
  <w:style w:type="paragraph" w:styleId="Bibliografa">
    <w:name w:val="Bibliography"/>
    <w:basedOn w:val="Normal"/>
    <w:next w:val="Normal"/>
    <w:uiPriority w:val="37"/>
    <w:unhideWhenUsed/>
    <w:rsid w:val="003E3376"/>
    <w:pPr>
      <w:tabs>
        <w:tab w:val="left" w:pos="384"/>
      </w:tabs>
      <w:spacing w:after="0" w:line="240" w:lineRule="auto"/>
      <w:ind w:left="384" w:hanging="384"/>
    </w:pPr>
  </w:style>
  <w:style w:type="paragraph" w:styleId="Descripcin">
    <w:name w:val="caption"/>
    <w:basedOn w:val="Normal"/>
    <w:next w:val="Normal"/>
    <w:uiPriority w:val="35"/>
    <w:unhideWhenUsed/>
    <w:qFormat/>
    <w:rsid w:val="002F2B69"/>
    <w:pPr>
      <w:spacing w:before="0" w:after="200" w:line="240" w:lineRule="auto"/>
    </w:pPr>
    <w:rPr>
      <w:i/>
      <w:iCs/>
      <w:color w:val="44546A" w:themeColor="text2"/>
      <w:sz w:val="18"/>
      <w:szCs w:val="18"/>
    </w:rPr>
  </w:style>
  <w:style w:type="character" w:styleId="Hipervnculovisitado">
    <w:name w:val="FollowedHyperlink"/>
    <w:basedOn w:val="Fuentedeprrafopredeter"/>
    <w:uiPriority w:val="99"/>
    <w:semiHidden/>
    <w:unhideWhenUsed/>
    <w:rsid w:val="007E339C"/>
    <w:rPr>
      <w:color w:val="954F72" w:themeColor="followedHyperlink"/>
      <w:u w:val="single"/>
    </w:rPr>
  </w:style>
  <w:style w:type="paragraph" w:styleId="Revisin">
    <w:name w:val="Revision"/>
    <w:hidden/>
    <w:uiPriority w:val="99"/>
    <w:semiHidden/>
    <w:rsid w:val="00E60E90"/>
    <w:pPr>
      <w:spacing w:after="0" w:line="240" w:lineRule="auto"/>
    </w:pPr>
    <w:rPr>
      <w:rFonts w:ascii="Times New Roman" w:eastAsia="Calibri" w:hAnsi="Times New Roman" w:cs="Times New Roman"/>
      <w:sz w:val="24"/>
    </w:rPr>
  </w:style>
  <w:style w:type="character" w:styleId="Refdecomentario">
    <w:name w:val="annotation reference"/>
    <w:basedOn w:val="Fuentedeprrafopredeter"/>
    <w:uiPriority w:val="99"/>
    <w:semiHidden/>
    <w:unhideWhenUsed/>
    <w:rsid w:val="00C60381"/>
    <w:rPr>
      <w:sz w:val="16"/>
      <w:szCs w:val="16"/>
    </w:rPr>
  </w:style>
  <w:style w:type="paragraph" w:styleId="Textocomentario">
    <w:name w:val="annotation text"/>
    <w:basedOn w:val="Normal"/>
    <w:link w:val="TextocomentarioCar"/>
    <w:uiPriority w:val="99"/>
    <w:unhideWhenUsed/>
    <w:rsid w:val="00C60381"/>
    <w:pPr>
      <w:spacing w:line="240" w:lineRule="auto"/>
    </w:pPr>
    <w:rPr>
      <w:sz w:val="20"/>
      <w:szCs w:val="20"/>
    </w:rPr>
  </w:style>
  <w:style w:type="character" w:customStyle="1" w:styleId="TextocomentarioCar">
    <w:name w:val="Texto comentario Car"/>
    <w:basedOn w:val="Fuentedeprrafopredeter"/>
    <w:link w:val="Textocomentario"/>
    <w:uiPriority w:val="99"/>
    <w:rsid w:val="00C60381"/>
    <w:rPr>
      <w:rFonts w:ascii="Times New Roman" w:eastAsia="Calibri" w:hAnsi="Times New Roman" w:cs="Times New Roman"/>
      <w:sz w:val="20"/>
      <w:szCs w:val="20"/>
    </w:rPr>
  </w:style>
  <w:style w:type="paragraph" w:styleId="Asuntodelcomentario">
    <w:name w:val="annotation subject"/>
    <w:basedOn w:val="Textocomentario"/>
    <w:next w:val="Textocomentario"/>
    <w:link w:val="AsuntodelcomentarioCar"/>
    <w:uiPriority w:val="99"/>
    <w:semiHidden/>
    <w:unhideWhenUsed/>
    <w:rsid w:val="00C60381"/>
    <w:rPr>
      <w:b/>
      <w:bCs/>
    </w:rPr>
  </w:style>
  <w:style w:type="character" w:customStyle="1" w:styleId="AsuntodelcomentarioCar">
    <w:name w:val="Asunto del comentario Car"/>
    <w:basedOn w:val="TextocomentarioCar"/>
    <w:link w:val="Asuntodelcomentario"/>
    <w:uiPriority w:val="99"/>
    <w:semiHidden/>
    <w:rsid w:val="00C60381"/>
    <w:rPr>
      <w:rFonts w:ascii="Times New Roman" w:eastAsia="Calibri" w:hAnsi="Times New Roman" w:cs="Times New Roman"/>
      <w:b/>
      <w:bCs/>
      <w:sz w:val="20"/>
      <w:szCs w:val="20"/>
    </w:rPr>
  </w:style>
  <w:style w:type="character" w:styleId="Mencinsinresolver">
    <w:name w:val="Unresolved Mention"/>
    <w:basedOn w:val="Fuentedeprrafopredeter"/>
    <w:uiPriority w:val="99"/>
    <w:semiHidden/>
    <w:unhideWhenUsed/>
    <w:rsid w:val="00242492"/>
    <w:rPr>
      <w:color w:val="605E5C"/>
      <w:shd w:val="clear" w:color="auto" w:fill="E1DFDD"/>
    </w:rPr>
  </w:style>
  <w:style w:type="table" w:styleId="Tabladelista4">
    <w:name w:val="List Table 4"/>
    <w:basedOn w:val="Tablanormal"/>
    <w:uiPriority w:val="49"/>
    <w:rsid w:val="00034059"/>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delista6concolores">
    <w:name w:val="List Table 6 Colorful"/>
    <w:basedOn w:val="Tablanormal"/>
    <w:uiPriority w:val="51"/>
    <w:rsid w:val="00034059"/>
    <w:pPr>
      <w:spacing w:after="0"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delista7concolores">
    <w:name w:val="List Table 7 Colorful"/>
    <w:basedOn w:val="Tablanormal"/>
    <w:uiPriority w:val="52"/>
    <w:rsid w:val="00B66BD3"/>
    <w:pPr>
      <w:spacing w:after="0"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normal5">
    <w:name w:val="Plain Table 5"/>
    <w:basedOn w:val="Tablanormal"/>
    <w:uiPriority w:val="45"/>
    <w:rsid w:val="00B66BD3"/>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concuadrcula7concolores">
    <w:name w:val="Grid Table 7 Colorful"/>
    <w:basedOn w:val="Tablanormal"/>
    <w:uiPriority w:val="52"/>
    <w:rsid w:val="0055639B"/>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laconcuadrcula3-nfasis3">
    <w:name w:val="Grid Table 3 Accent 3"/>
    <w:basedOn w:val="Tablanormal"/>
    <w:uiPriority w:val="48"/>
    <w:rsid w:val="0055639B"/>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paragraph" w:styleId="TDC4">
    <w:name w:val="toc 4"/>
    <w:basedOn w:val="Normal"/>
    <w:next w:val="Normal"/>
    <w:autoRedefine/>
    <w:uiPriority w:val="39"/>
    <w:unhideWhenUsed/>
    <w:rsid w:val="00524172"/>
    <w:pPr>
      <w:spacing w:before="0" w:after="100" w:line="278" w:lineRule="auto"/>
      <w:ind w:left="720"/>
      <w:jc w:val="left"/>
    </w:pPr>
    <w:rPr>
      <w:rFonts w:asciiTheme="minorHAnsi" w:eastAsiaTheme="minorEastAsia" w:hAnsiTheme="minorHAnsi" w:cstheme="minorBidi"/>
      <w:kern w:val="2"/>
      <w:szCs w:val="24"/>
      <w:lang w:eastAsia="es-ES"/>
    </w:rPr>
  </w:style>
  <w:style w:type="paragraph" w:styleId="TDC5">
    <w:name w:val="toc 5"/>
    <w:basedOn w:val="Normal"/>
    <w:next w:val="Normal"/>
    <w:autoRedefine/>
    <w:uiPriority w:val="39"/>
    <w:unhideWhenUsed/>
    <w:rsid w:val="00524172"/>
    <w:pPr>
      <w:spacing w:before="0" w:after="100" w:line="278" w:lineRule="auto"/>
      <w:ind w:left="960"/>
      <w:jc w:val="left"/>
    </w:pPr>
    <w:rPr>
      <w:rFonts w:asciiTheme="minorHAnsi" w:eastAsiaTheme="minorEastAsia" w:hAnsiTheme="minorHAnsi" w:cstheme="minorBidi"/>
      <w:kern w:val="2"/>
      <w:szCs w:val="24"/>
      <w:lang w:eastAsia="es-ES"/>
    </w:rPr>
  </w:style>
  <w:style w:type="paragraph" w:styleId="TDC6">
    <w:name w:val="toc 6"/>
    <w:basedOn w:val="Normal"/>
    <w:next w:val="Normal"/>
    <w:autoRedefine/>
    <w:uiPriority w:val="39"/>
    <w:unhideWhenUsed/>
    <w:rsid w:val="00524172"/>
    <w:pPr>
      <w:spacing w:before="0" w:after="100" w:line="278" w:lineRule="auto"/>
      <w:ind w:left="1200"/>
      <w:jc w:val="left"/>
    </w:pPr>
    <w:rPr>
      <w:rFonts w:asciiTheme="minorHAnsi" w:eastAsiaTheme="minorEastAsia" w:hAnsiTheme="minorHAnsi" w:cstheme="minorBidi"/>
      <w:kern w:val="2"/>
      <w:szCs w:val="24"/>
      <w:lang w:eastAsia="es-ES"/>
    </w:rPr>
  </w:style>
  <w:style w:type="paragraph" w:styleId="TDC7">
    <w:name w:val="toc 7"/>
    <w:basedOn w:val="Normal"/>
    <w:next w:val="Normal"/>
    <w:autoRedefine/>
    <w:uiPriority w:val="39"/>
    <w:unhideWhenUsed/>
    <w:rsid w:val="00524172"/>
    <w:pPr>
      <w:spacing w:before="0" w:after="100" w:line="278" w:lineRule="auto"/>
      <w:ind w:left="1440"/>
      <w:jc w:val="left"/>
    </w:pPr>
    <w:rPr>
      <w:rFonts w:asciiTheme="minorHAnsi" w:eastAsiaTheme="minorEastAsia" w:hAnsiTheme="minorHAnsi" w:cstheme="minorBidi"/>
      <w:kern w:val="2"/>
      <w:szCs w:val="24"/>
      <w:lang w:eastAsia="es-ES"/>
    </w:rPr>
  </w:style>
  <w:style w:type="paragraph" w:styleId="TDC8">
    <w:name w:val="toc 8"/>
    <w:basedOn w:val="Normal"/>
    <w:next w:val="Normal"/>
    <w:autoRedefine/>
    <w:uiPriority w:val="39"/>
    <w:unhideWhenUsed/>
    <w:rsid w:val="00524172"/>
    <w:pPr>
      <w:spacing w:before="0" w:after="100" w:line="278" w:lineRule="auto"/>
      <w:ind w:left="1680"/>
      <w:jc w:val="left"/>
    </w:pPr>
    <w:rPr>
      <w:rFonts w:asciiTheme="minorHAnsi" w:eastAsiaTheme="minorEastAsia" w:hAnsiTheme="minorHAnsi" w:cstheme="minorBidi"/>
      <w:kern w:val="2"/>
      <w:szCs w:val="24"/>
      <w:lang w:eastAsia="es-ES"/>
    </w:rPr>
  </w:style>
  <w:style w:type="paragraph" w:styleId="TDC9">
    <w:name w:val="toc 9"/>
    <w:basedOn w:val="Normal"/>
    <w:next w:val="Normal"/>
    <w:autoRedefine/>
    <w:uiPriority w:val="39"/>
    <w:unhideWhenUsed/>
    <w:rsid w:val="00524172"/>
    <w:pPr>
      <w:spacing w:before="0" w:after="100" w:line="278" w:lineRule="auto"/>
      <w:ind w:left="1920"/>
      <w:jc w:val="left"/>
    </w:pPr>
    <w:rPr>
      <w:rFonts w:asciiTheme="minorHAnsi" w:eastAsiaTheme="minorEastAsia" w:hAnsiTheme="minorHAnsi" w:cstheme="minorBidi"/>
      <w:kern w:val="2"/>
      <w:szCs w:val="24"/>
      <w:lang w:eastAsia="es-ES"/>
    </w:rPr>
  </w:style>
  <w:style w:type="table" w:styleId="Tablanormal1">
    <w:name w:val="Plain Table 1"/>
    <w:basedOn w:val="Tablanormal"/>
    <w:uiPriority w:val="41"/>
    <w:rsid w:val="00F74AD4"/>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18955648">
      <w:bodyDiv w:val="1"/>
      <w:marLeft w:val="0"/>
      <w:marRight w:val="0"/>
      <w:marTop w:val="0"/>
      <w:marBottom w:val="0"/>
      <w:divBdr>
        <w:top w:val="none" w:sz="0" w:space="0" w:color="auto"/>
        <w:left w:val="none" w:sz="0" w:space="0" w:color="auto"/>
        <w:bottom w:val="none" w:sz="0" w:space="0" w:color="auto"/>
        <w:right w:val="none" w:sz="0" w:space="0" w:color="auto"/>
      </w:divBdr>
    </w:div>
    <w:div w:id="1042705709">
      <w:bodyDiv w:val="1"/>
      <w:marLeft w:val="0"/>
      <w:marRight w:val="0"/>
      <w:marTop w:val="0"/>
      <w:marBottom w:val="0"/>
      <w:divBdr>
        <w:top w:val="none" w:sz="0" w:space="0" w:color="auto"/>
        <w:left w:val="none" w:sz="0" w:space="0" w:color="auto"/>
        <w:bottom w:val="none" w:sz="0" w:space="0" w:color="auto"/>
        <w:right w:val="none" w:sz="0" w:space="0" w:color="auto"/>
      </w:divBdr>
    </w:div>
    <w:div w:id="1540630608">
      <w:bodyDiv w:val="1"/>
      <w:marLeft w:val="0"/>
      <w:marRight w:val="0"/>
      <w:marTop w:val="0"/>
      <w:marBottom w:val="0"/>
      <w:divBdr>
        <w:top w:val="none" w:sz="0" w:space="0" w:color="auto"/>
        <w:left w:val="none" w:sz="0" w:space="0" w:color="auto"/>
        <w:bottom w:val="none" w:sz="0" w:space="0" w:color="auto"/>
        <w:right w:val="none" w:sz="0" w:space="0" w:color="auto"/>
      </w:divBdr>
    </w:div>
    <w:div w:id="1654404036">
      <w:bodyDiv w:val="1"/>
      <w:marLeft w:val="0"/>
      <w:marRight w:val="0"/>
      <w:marTop w:val="0"/>
      <w:marBottom w:val="0"/>
      <w:divBdr>
        <w:top w:val="none" w:sz="0" w:space="0" w:color="auto"/>
        <w:left w:val="none" w:sz="0" w:space="0" w:color="auto"/>
        <w:bottom w:val="none" w:sz="0" w:space="0" w:color="auto"/>
        <w:right w:val="none" w:sz="0" w:space="0" w:color="auto"/>
      </w:divBdr>
    </w:div>
    <w:div w:id="167394705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svg"/><Relationship Id="rId26" Type="http://schemas.openxmlformats.org/officeDocument/2006/relationships/image" Target="media/image17.jpeg"/><Relationship Id="rId39" Type="http://schemas.openxmlformats.org/officeDocument/2006/relationships/image" Target="media/image29.png"/><Relationship Id="rId21" Type="http://schemas.openxmlformats.org/officeDocument/2006/relationships/image" Target="media/image12.png"/><Relationship Id="rId34" Type="http://schemas.openxmlformats.org/officeDocument/2006/relationships/image" Target="media/image24.png"/><Relationship Id="rId42" Type="http://schemas.openxmlformats.org/officeDocument/2006/relationships/header" Target="header1.xml"/><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sv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5.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6.png"/><Relationship Id="rId10" Type="http://schemas.openxmlformats.org/officeDocument/2006/relationships/image" Target="https://upload.wikimedia.org/wikipedia/commons/thumb/4/4f/Cc_by-nc-nd_euro_icon.svg/2000px-Cc_by-nc-nd_euro_icon.svg.png" TargetMode="External"/><Relationship Id="rId19" Type="http://schemas.openxmlformats.org/officeDocument/2006/relationships/image" Target="media/image10.png"/><Relationship Id="rId31" Type="http://schemas.openxmlformats.org/officeDocument/2006/relationships/image" Target="media/image21.png"/><Relationship Id="rId44" Type="http://schemas.openxmlformats.org/officeDocument/2006/relationships/footer" Target="footer3.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jpeg"/><Relationship Id="rId22" Type="http://schemas.openxmlformats.org/officeDocument/2006/relationships/image" Target="media/image13.svg"/><Relationship Id="rId27" Type="http://schemas.openxmlformats.org/officeDocument/2006/relationships/image" Target="media/image18.png"/><Relationship Id="rId30" Type="http://schemas.openxmlformats.org/officeDocument/2006/relationships/hyperlink" Target="https://github.com/AMorata086/TFG-Roguelike" TargetMode="External"/><Relationship Id="rId35" Type="http://schemas.openxmlformats.org/officeDocument/2006/relationships/image" Target="media/image25.png"/><Relationship Id="rId43" Type="http://schemas.openxmlformats.org/officeDocument/2006/relationships/footer" Target="footer2.xml"/><Relationship Id="rId48"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footer" Target="footer4.xml"/><Relationship Id="rId20" Type="http://schemas.openxmlformats.org/officeDocument/2006/relationships/image" Target="media/image11.svg"/><Relationship Id="rId41" Type="http://schemas.openxmlformats.org/officeDocument/2006/relationships/image" Target="media/image31.svg"/></Relationships>
</file>

<file path=word/_rels/settings.xml.rels><?xml version="1.0" encoding="UTF-8" standalone="yes"?>
<Relationships xmlns="http://schemas.openxmlformats.org/package/2006/relationships"><Relationship Id="rId1" Type="http://schemas.openxmlformats.org/officeDocument/2006/relationships/attachedTemplate" Target="file:///H:\almoh\Downloads\Plantilla_TFG_2017.dotx"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E23D673-FC3C-4499-A6B9-8D46F7EB13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Plantilla_TFG_2017.dotx</Template>
  <TotalTime>14135</TotalTime>
  <Pages>135</Pages>
  <Words>54059</Words>
  <Characters>297326</Characters>
  <Application>Microsoft Office Word</Application>
  <DocSecurity>0</DocSecurity>
  <Lines>2477</Lines>
  <Paragraphs>701</Paragraphs>
  <ScaleCrop>false</ScaleCrop>
  <HeadingPairs>
    <vt:vector size="2" baseType="variant">
      <vt:variant>
        <vt:lpstr>Título</vt:lpstr>
      </vt:variant>
      <vt:variant>
        <vt:i4>1</vt:i4>
      </vt:variant>
    </vt:vector>
  </HeadingPairs>
  <TitlesOfParts>
    <vt:vector size="1" baseType="lpstr">
      <vt:lpstr/>
    </vt:vector>
  </TitlesOfParts>
  <Company>UC3M</Company>
  <LinksUpToDate>false</LinksUpToDate>
  <CharactersWithSpaces>350684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Álvaro Morata Hontanaya</dc:creator>
  <cp:keywords/>
  <dc:description/>
  <cp:lastModifiedBy>Álvaro Morata Hontanaya</cp:lastModifiedBy>
  <cp:revision>147</cp:revision>
  <cp:lastPrinted>2024-06-10T15:52:00Z</cp:lastPrinted>
  <dcterms:created xsi:type="dcterms:W3CDTF">2023-06-28T16:53:00Z</dcterms:created>
  <dcterms:modified xsi:type="dcterms:W3CDTF">2024-06-13T12:04:00Z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zotero-version="6.0.36"&gt;&lt;session id="UDpbgiy4"/&gt;&lt;style id="http://www.zotero.org/styles/ieee" locale="es-ES" hasBibliography="1" bibliographyStyleHasBeenSet="1"/&gt;&lt;prefs&gt;&lt;pref name="fieldType" value="Field"/&gt;&lt;pref name="automaticJour</vt:lpwstr>
  </property>
  <property fmtid="{D5CDD505-2E9C-101B-9397-08002B2CF9AE}" pid="3" name="ZOTERO_PREF_2">
    <vt:lpwstr>nalAbbreviations" value="true"/&gt;&lt;/prefs&gt;&lt;/data&gt;</vt:lpwstr>
  </property>
</Properties>
</file>