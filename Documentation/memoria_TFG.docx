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000066"/>
        </w:rPr>
        <w:id w:val="-689070782"/>
        <w:docPartObj>
          <w:docPartGallery w:val="Cover Pages"/>
          <w:docPartUnique/>
        </w:docPartObj>
      </w:sdtPr>
      <w:sdtEndPr>
        <w:rPr>
          <w:color w:val="auto"/>
          <w:lang w:eastAsia="es-ES"/>
        </w:rPr>
      </w:sdtEndPr>
      <w:sdtContent>
        <w:p w14:paraId="199BA7A0" w14:textId="49A8CAC0" w:rsidR="00B2771D" w:rsidRPr="009828E2" w:rsidRDefault="00B2771D" w:rsidP="00516798">
          <w:pPr>
            <w:jc w:val="center"/>
            <w:rPr>
              <w:color w:val="000066"/>
            </w:rPr>
          </w:pPr>
          <w:r w:rsidRPr="009828E2">
            <w:rPr>
              <w:noProof/>
              <w:lang w:eastAsia="es-ES"/>
            </w:rPr>
            <w:drawing>
              <wp:anchor distT="0" distB="0" distL="114300" distR="114300" simplePos="0" relativeHeight="251659264" behindDoc="0" locked="0" layoutInCell="1" allowOverlap="1" wp14:anchorId="1744EBEB" wp14:editId="1DB99087">
                <wp:simplePos x="0" y="0"/>
                <wp:positionH relativeFrom="margin">
                  <wp:posOffset>-215900</wp:posOffset>
                </wp:positionH>
                <wp:positionV relativeFrom="margin">
                  <wp:posOffset>80010</wp:posOffset>
                </wp:positionV>
                <wp:extent cx="5770880" cy="581660"/>
                <wp:effectExtent l="0" t="0" r="0" b="0"/>
                <wp:wrapNone/>
                <wp:docPr id="4" name="Imagen 4" descr="acronimo_nombre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0880" cy="581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7A5DC6" w14:textId="77777777" w:rsidR="00B2771D" w:rsidRPr="009828E2" w:rsidRDefault="00B2771D" w:rsidP="00516798">
          <w:pPr>
            <w:ind w:right="681"/>
            <w:rPr>
              <w:color w:val="000066"/>
            </w:rPr>
          </w:pPr>
          <w:r w:rsidRPr="009828E2">
            <w:rPr>
              <w:color w:val="000066"/>
            </w:rPr>
            <w:t xml:space="preserve">       </w:t>
          </w:r>
        </w:p>
        <w:p w14:paraId="086C34B3" w14:textId="77777777" w:rsidR="00B2771D" w:rsidRPr="009828E2" w:rsidRDefault="00B2771D" w:rsidP="00516798">
          <w:pPr>
            <w:ind w:right="681"/>
            <w:rPr>
              <w:color w:val="000066"/>
            </w:rPr>
          </w:pPr>
        </w:p>
        <w:p w14:paraId="3A2E5A3F" w14:textId="77777777" w:rsidR="00B2771D" w:rsidRPr="009828E2" w:rsidRDefault="00B2771D" w:rsidP="00516798">
          <w:pPr>
            <w:rPr>
              <w:color w:val="000066"/>
            </w:rPr>
          </w:pPr>
          <w:r w:rsidRPr="009828E2">
            <w:rPr>
              <w:color w:val="000066"/>
            </w:rPr>
            <w:t xml:space="preserve">                                                           </w:t>
          </w:r>
        </w:p>
        <w:p w14:paraId="1F48E49A" w14:textId="77777777" w:rsidR="00B2771D" w:rsidRPr="009828E2" w:rsidRDefault="00B2771D" w:rsidP="00516798">
          <w:pPr>
            <w:rPr>
              <w:rFonts w:ascii="Arial" w:hAnsi="Arial" w:cs="Arial"/>
              <w:color w:val="000066"/>
              <w:sz w:val="32"/>
              <w:szCs w:val="52"/>
            </w:rPr>
          </w:pPr>
        </w:p>
        <w:p w14:paraId="4A76A6E3" w14:textId="62F85909" w:rsidR="00B2771D" w:rsidRPr="009828E2" w:rsidRDefault="00B2771D" w:rsidP="00516798">
          <w:pPr>
            <w:jc w:val="center"/>
            <w:rPr>
              <w:rFonts w:ascii="Arial" w:hAnsi="Arial" w:cs="Arial"/>
              <w:color w:val="000066"/>
              <w:sz w:val="32"/>
              <w:szCs w:val="52"/>
            </w:rPr>
          </w:pPr>
          <w:r w:rsidRPr="009828E2">
            <w:rPr>
              <w:rFonts w:ascii="Arial" w:hAnsi="Arial" w:cs="Arial"/>
              <w:color w:val="000066"/>
              <w:sz w:val="32"/>
              <w:szCs w:val="52"/>
            </w:rPr>
            <w:t>Grado Universitario en Ingeniería Informática</w:t>
          </w:r>
          <w:r w:rsidRPr="009828E2">
            <w:rPr>
              <w:rFonts w:ascii="Arial" w:hAnsi="Arial" w:cs="Arial"/>
              <w:color w:val="000066"/>
              <w:sz w:val="32"/>
              <w:szCs w:val="52"/>
            </w:rPr>
            <w:br/>
            <w:t>202</w:t>
          </w:r>
          <w:r w:rsidR="00994F4F" w:rsidRPr="009828E2">
            <w:rPr>
              <w:rFonts w:ascii="Arial" w:hAnsi="Arial" w:cs="Arial"/>
              <w:color w:val="000066"/>
              <w:sz w:val="32"/>
              <w:szCs w:val="52"/>
            </w:rPr>
            <w:t>3</w:t>
          </w:r>
          <w:r w:rsidRPr="009828E2">
            <w:rPr>
              <w:rFonts w:ascii="Arial" w:hAnsi="Arial" w:cs="Arial"/>
              <w:color w:val="000066"/>
              <w:sz w:val="32"/>
              <w:szCs w:val="52"/>
            </w:rPr>
            <w:t>-202</w:t>
          </w:r>
          <w:r w:rsidR="00994F4F" w:rsidRPr="009828E2">
            <w:rPr>
              <w:rFonts w:ascii="Arial" w:hAnsi="Arial" w:cs="Arial"/>
              <w:color w:val="000066"/>
              <w:sz w:val="32"/>
              <w:szCs w:val="52"/>
            </w:rPr>
            <w:t>4</w:t>
          </w:r>
        </w:p>
        <w:p w14:paraId="44ED1C1F" w14:textId="77777777" w:rsidR="00B2771D" w:rsidRPr="009828E2" w:rsidRDefault="00B2771D" w:rsidP="00516798">
          <w:pPr>
            <w:jc w:val="center"/>
            <w:rPr>
              <w:rFonts w:ascii="Arial" w:hAnsi="Arial" w:cs="Arial"/>
              <w:i/>
              <w:color w:val="000066"/>
              <w:sz w:val="32"/>
              <w:szCs w:val="52"/>
            </w:rPr>
          </w:pPr>
        </w:p>
        <w:p w14:paraId="575C99F1" w14:textId="77777777" w:rsidR="00B2771D" w:rsidRPr="009828E2" w:rsidRDefault="00B2771D" w:rsidP="00516798">
          <w:pPr>
            <w:jc w:val="center"/>
            <w:rPr>
              <w:rFonts w:ascii="Arial" w:hAnsi="Arial" w:cs="Arial"/>
              <w:i/>
              <w:color w:val="000066"/>
              <w:sz w:val="32"/>
              <w:szCs w:val="52"/>
            </w:rPr>
          </w:pPr>
          <w:r w:rsidRPr="009828E2">
            <w:rPr>
              <w:rFonts w:ascii="Arial" w:hAnsi="Arial" w:cs="Arial"/>
              <w:i/>
              <w:color w:val="000066"/>
              <w:sz w:val="32"/>
              <w:szCs w:val="52"/>
            </w:rPr>
            <w:t>Trabajo Fin de Grado</w:t>
          </w:r>
        </w:p>
        <w:p w14:paraId="168A93BC" w14:textId="77777777" w:rsidR="00B2771D" w:rsidRPr="009828E2" w:rsidRDefault="00B2771D" w:rsidP="00663602">
          <w:pPr>
            <w:jc w:val="center"/>
            <w:rPr>
              <w:rFonts w:ascii="Arial" w:hAnsi="Arial" w:cs="Arial"/>
              <w:color w:val="000066"/>
              <w:sz w:val="52"/>
              <w:szCs w:val="52"/>
            </w:rPr>
          </w:pPr>
          <w:r w:rsidRPr="009828E2">
            <w:rPr>
              <w:rFonts w:ascii="Arial" w:hAnsi="Arial" w:cs="Arial"/>
              <w:color w:val="000066"/>
              <w:sz w:val="52"/>
              <w:szCs w:val="52"/>
            </w:rPr>
            <w:t>“Desarrollo de un videojuego Roguelike multijugador”</w:t>
          </w:r>
        </w:p>
        <w:p w14:paraId="5D525D53" w14:textId="6CB08BF7" w:rsidR="00B2771D" w:rsidRPr="009828E2" w:rsidRDefault="00000000" w:rsidP="00516798">
          <w:pPr>
            <w:jc w:val="center"/>
            <w:rPr>
              <w:rFonts w:ascii="Arial" w:hAnsi="Arial" w:cs="Arial"/>
              <w:color w:val="000066"/>
              <w:sz w:val="44"/>
              <w:szCs w:val="52"/>
            </w:rPr>
          </w:pPr>
          <w:r>
            <w:rPr>
              <w:noProof/>
            </w:rPr>
            <w:pict w14:anchorId="3423BF22">
              <v:line id="Conector recto 1" o:spid="_x0000_s1026" style="position:absolute;left:0;text-align:left;z-index:251660288;visibility:visible;mso-wrap-style:square;mso-wrap-distance-left:9pt;mso-wrap-distance-top:0;mso-wrap-distance-right:9pt;mso-wrap-distance-bottom:0;mso-position-horizontal:absolute;mso-position-horizontal-relative:text;mso-position-vertical:absolute;mso-position-vertical-relative:text" from="76.95pt,14.35pt" to="346.9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" strokecolor="black [3200]" strokeweight=".5pt">
                <v:stroke joinstyle="miter"/>
              </v:line>
            </w:pict>
          </w:r>
        </w:p>
        <w:p w14:paraId="3BD324AD" w14:textId="77777777" w:rsidR="00B2771D" w:rsidRPr="009828E2" w:rsidRDefault="00B2771D" w:rsidP="00516798">
          <w:pPr>
            <w:jc w:val="center"/>
            <w:rPr>
              <w:rFonts w:ascii="Arial" w:hAnsi="Arial" w:cs="Arial"/>
              <w:color w:val="000066"/>
              <w:sz w:val="44"/>
              <w:szCs w:val="52"/>
            </w:rPr>
          </w:pPr>
          <w:r w:rsidRPr="009828E2">
            <w:rPr>
              <w:rFonts w:ascii="Arial" w:hAnsi="Arial" w:cs="Arial"/>
              <w:color w:val="000066"/>
              <w:sz w:val="44"/>
              <w:szCs w:val="52"/>
            </w:rPr>
            <w:t>Álvaro Morata Hontanaya</w:t>
          </w:r>
        </w:p>
        <w:p w14:paraId="2E32CD6D" w14:textId="77777777" w:rsidR="00B2771D" w:rsidRPr="009828E2" w:rsidRDefault="00B2771D" w:rsidP="00516798">
          <w:pPr>
            <w:jc w:val="center"/>
            <w:rPr>
              <w:rFonts w:ascii="Arial" w:hAnsi="Arial" w:cs="Arial"/>
              <w:color w:val="000066"/>
              <w:sz w:val="32"/>
              <w:szCs w:val="52"/>
            </w:rPr>
          </w:pPr>
          <w:r w:rsidRPr="009828E2">
            <w:rPr>
              <w:rFonts w:ascii="Arial" w:hAnsi="Arial" w:cs="Arial"/>
              <w:color w:val="000066"/>
              <w:sz w:val="32"/>
              <w:szCs w:val="52"/>
            </w:rPr>
            <w:t>Tutor</w:t>
          </w:r>
        </w:p>
        <w:p w14:paraId="6DFF9A7F" w14:textId="77777777" w:rsidR="00B2771D" w:rsidRPr="009828E2" w:rsidRDefault="00B2771D" w:rsidP="00516798">
          <w:pPr>
            <w:jc w:val="center"/>
            <w:rPr>
              <w:rFonts w:ascii="Arial" w:hAnsi="Arial" w:cs="Arial"/>
              <w:color w:val="000066"/>
              <w:sz w:val="32"/>
              <w:szCs w:val="52"/>
            </w:rPr>
          </w:pPr>
          <w:r w:rsidRPr="009828E2">
            <w:rPr>
              <w:rFonts w:ascii="Arial" w:hAnsi="Arial" w:cs="Arial"/>
              <w:color w:val="000066"/>
              <w:sz w:val="32"/>
              <w:szCs w:val="52"/>
            </w:rPr>
            <w:t>Alejandro Rey López</w:t>
          </w:r>
        </w:p>
        <w:p w14:paraId="01D6FA6B" w14:textId="77777777" w:rsidR="00B2771D" w:rsidRPr="009828E2" w:rsidRDefault="00B2771D" w:rsidP="00516798">
          <w:pPr>
            <w:jc w:val="center"/>
            <w:rPr>
              <w:rFonts w:ascii="Arial" w:hAnsi="Arial" w:cs="Arial"/>
              <w:color w:val="000066"/>
              <w:sz w:val="32"/>
              <w:szCs w:val="52"/>
            </w:rPr>
          </w:pPr>
        </w:p>
        <w:p w14:paraId="2F518D26" w14:textId="2889A702" w:rsidR="00B2771D" w:rsidRPr="009828E2" w:rsidRDefault="00B2771D" w:rsidP="00516798">
          <w:pPr>
            <w:jc w:val="center"/>
            <w:rPr>
              <w:rFonts w:ascii="Arial" w:hAnsi="Arial" w:cs="Arial"/>
              <w:color w:val="000066"/>
              <w:sz w:val="32"/>
              <w:szCs w:val="52"/>
            </w:rPr>
          </w:pPr>
          <w:r w:rsidRPr="009828E2">
            <w:rPr>
              <w:rFonts w:ascii="Arial" w:hAnsi="Arial" w:cs="Arial"/>
              <w:color w:val="000066"/>
              <w:sz w:val="32"/>
              <w:szCs w:val="52"/>
            </w:rPr>
            <w:t>Leganés, 202</w:t>
          </w:r>
          <w:r w:rsidR="00994F4F" w:rsidRPr="009828E2">
            <w:rPr>
              <w:rFonts w:ascii="Arial" w:hAnsi="Arial" w:cs="Arial"/>
              <w:color w:val="000066"/>
              <w:sz w:val="32"/>
              <w:szCs w:val="52"/>
            </w:rPr>
            <w:t>4</w:t>
          </w:r>
        </w:p>
        <w:p w14:paraId="66A0C013" w14:textId="77777777" w:rsidR="00B2771D" w:rsidRPr="009828E2" w:rsidRDefault="00B2771D" w:rsidP="00516798">
          <w:pPr>
            <w:rPr>
              <w:b/>
              <w:color w:val="000066"/>
            </w:rPr>
          </w:pPr>
        </w:p>
        <w:p w14:paraId="3FF57E81" w14:textId="77777777" w:rsidR="00B2771D" w:rsidRPr="009828E2" w:rsidRDefault="00B2771D" w:rsidP="00516798">
          <w:pPr>
            <w:rPr>
              <w:b/>
              <w:color w:val="000066"/>
            </w:rPr>
          </w:pPr>
        </w:p>
        <w:p w14:paraId="48030064" w14:textId="77777777" w:rsidR="00B2771D" w:rsidRPr="009828E2" w:rsidRDefault="00B2771D" w:rsidP="00516798">
          <w:pPr>
            <w:rPr>
              <w:b/>
              <w:color w:val="000066"/>
            </w:rPr>
          </w:pPr>
        </w:p>
        <w:p w14:paraId="75B5BF36" w14:textId="77777777" w:rsidR="00B2771D" w:rsidRPr="009828E2" w:rsidRDefault="00B2771D" w:rsidP="00663602">
          <w:pPr>
            <w:spacing w:after="0" w:line="240" w:lineRule="auto"/>
            <w:rPr>
              <w:rFonts w:ascii="Arial" w:eastAsia="Times New Roman" w:hAnsi="Arial" w:cs="Arial"/>
              <w:lang w:eastAsia="es-ES"/>
            </w:rPr>
          </w:pPr>
        </w:p>
        <w:p w14:paraId="5875750D" w14:textId="6B7FCD0A" w:rsidR="00B2771D" w:rsidRPr="009828E2" w:rsidRDefault="00B2771D" w:rsidP="00516798">
          <w:pPr>
            <w:spacing w:after="0" w:line="240" w:lineRule="auto"/>
            <w:rPr>
              <w:rFonts w:ascii="Arial" w:eastAsia="Times New Roman" w:hAnsi="Arial" w:cs="Arial"/>
              <w:lang w:eastAsia="es-ES"/>
            </w:rPr>
          </w:pPr>
          <w:r w:rsidRPr="009828E2">
            <w:rPr>
              <w:noProof/>
            </w:rPr>
            <w:drawing>
              <wp:inline distT="0" distB="0" distL="0" distR="0" wp14:anchorId="49EC8BDD" wp14:editId="0510FE20">
                <wp:extent cx="1524000" cy="514350"/>
                <wp:effectExtent l="0" t="0" r="0" b="0"/>
                <wp:docPr id="102288140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1524000" cy="514350"/>
                        </a:xfrm>
                        <a:prstGeom prst="rect">
                          <a:avLst/>
                        </a:prstGeom>
                        <a:noFill/>
                        <a:ln>
                          <a:noFill/>
                        </a:ln>
                      </pic:spPr>
                    </pic:pic>
                  </a:graphicData>
                </a:graphic>
              </wp:inline>
            </w:drawing>
          </w:r>
          <w:r w:rsidRPr="009828E2">
            <w:rPr>
              <w:rFonts w:ascii="Arial" w:eastAsia="Times New Roman" w:hAnsi="Arial" w:cs="Arial"/>
              <w:lang w:eastAsia="es-ES"/>
            </w:rPr>
            <w:t xml:space="preserve"> </w:t>
          </w:r>
        </w:p>
        <w:p w14:paraId="2D184612" w14:textId="57FE38FF" w:rsidR="00B2771D" w:rsidRPr="009828E2" w:rsidRDefault="00B2771D" w:rsidP="00663602">
          <w:pPr>
            <w:spacing w:after="0" w:line="240" w:lineRule="auto"/>
            <w:rPr>
              <w:rFonts w:ascii="Arial" w:eastAsia="Times New Roman" w:hAnsi="Arial" w:cs="Arial"/>
              <w:lang w:eastAsia="es-ES"/>
            </w:rPr>
          </w:pPr>
          <w:r w:rsidRPr="009828E2">
            <w:rPr>
              <w:rFonts w:ascii="Arial" w:eastAsia="Times New Roman" w:hAnsi="Arial" w:cs="Arial"/>
              <w:lang w:eastAsia="es-ES"/>
            </w:rPr>
            <w:t xml:space="preserve">Esta obra se encuentra sujeta a la licencia Creative </w:t>
          </w:r>
          <w:proofErr w:type="spellStart"/>
          <w:r w:rsidRPr="009828E2">
            <w:rPr>
              <w:rFonts w:ascii="Arial" w:eastAsia="Times New Roman" w:hAnsi="Arial" w:cs="Arial"/>
              <w:lang w:eastAsia="es-ES"/>
            </w:rPr>
            <w:t>Commons</w:t>
          </w:r>
          <w:proofErr w:type="spellEnd"/>
          <w:r w:rsidR="00D91D3A" w:rsidRPr="009828E2">
            <w:rPr>
              <w:rFonts w:ascii="Arial" w:eastAsia="Times New Roman" w:hAnsi="Arial" w:cs="Arial"/>
              <w:lang w:eastAsia="es-ES"/>
            </w:rPr>
            <w:t xml:space="preserve"> </w:t>
          </w:r>
          <w:r w:rsidRPr="009828E2">
            <w:rPr>
              <w:rFonts w:ascii="Arial" w:eastAsia="Times New Roman" w:hAnsi="Arial" w:cs="Arial"/>
              <w:b/>
              <w:lang w:eastAsia="es-ES"/>
            </w:rPr>
            <w:t>Reconocimiento – No Comercial – Sin Obra Derivada</w:t>
          </w:r>
          <w:r w:rsidRPr="009828E2">
            <w:rPr>
              <w:rFonts w:ascii="Arial" w:eastAsia="Times New Roman" w:hAnsi="Arial" w:cs="Arial"/>
              <w:b/>
              <w:lang w:eastAsia="es-ES"/>
            </w:rPr>
            <w:br w:type="page"/>
          </w:r>
        </w:p>
        <w:p w14:paraId="489AFCF0" w14:textId="20E9EFFF" w:rsidR="00B2771D" w:rsidRPr="009828E2" w:rsidRDefault="00B2771D">
          <w:pPr>
            <w:rPr>
              <w:lang w:eastAsia="es-ES"/>
            </w:rPr>
          </w:pPr>
          <w:r w:rsidRPr="009828E2">
            <w:rPr>
              <w:lang w:eastAsia="es-ES"/>
            </w:rPr>
            <w:lastRenderedPageBreak/>
            <w:br w:type="page"/>
          </w:r>
        </w:p>
      </w:sdtContent>
    </w:sdt>
    <w:p w14:paraId="7A1B8ECC" w14:textId="520C327D" w:rsidR="00663602" w:rsidRPr="009828E2" w:rsidRDefault="00753C3C" w:rsidP="00753C3C">
      <w:pPr>
        <w:pStyle w:val="Ttulo"/>
      </w:pPr>
      <w:r w:rsidRPr="009828E2">
        <w:lastRenderedPageBreak/>
        <w:t>Resumen</w:t>
      </w:r>
    </w:p>
    <w:p w14:paraId="620236B6" w14:textId="77777777" w:rsidR="00753C3C" w:rsidRPr="009828E2" w:rsidRDefault="00753C3C" w:rsidP="00753C3C">
      <w:pPr>
        <w:rPr>
          <w:lang w:eastAsia="es-ES"/>
        </w:rPr>
      </w:pPr>
    </w:p>
    <w:p w14:paraId="4F1B591A" w14:textId="67362A76" w:rsidR="00753C3C" w:rsidRPr="009828E2" w:rsidRDefault="00753C3C">
      <w:pPr>
        <w:jc w:val="left"/>
        <w:rPr>
          <w:lang w:eastAsia="es-ES"/>
        </w:rPr>
      </w:pPr>
      <w:r w:rsidRPr="009828E2">
        <w:rPr>
          <w:lang w:eastAsia="es-ES"/>
        </w:rPr>
        <w:br w:type="page"/>
      </w:r>
    </w:p>
    <w:p w14:paraId="080CD67F" w14:textId="77777777" w:rsidR="005E4341" w:rsidRDefault="005E4341">
      <w:pPr>
        <w:spacing w:before="0"/>
        <w:jc w:val="left"/>
        <w:rPr>
          <w:lang w:eastAsia="es-ES"/>
        </w:rPr>
      </w:pPr>
      <w:r>
        <w:rPr>
          <w:lang w:eastAsia="es-ES"/>
        </w:rPr>
        <w:lastRenderedPageBreak/>
        <w:br w:type="page"/>
      </w:r>
    </w:p>
    <w:p w14:paraId="6587E49B" w14:textId="5C3B7DD4" w:rsidR="005B0B21" w:rsidRDefault="005B0B21" w:rsidP="005B0B21">
      <w:pPr>
        <w:pStyle w:val="Ttulo"/>
      </w:pPr>
      <w:r>
        <w:lastRenderedPageBreak/>
        <w:t>ABSTRACT</w:t>
      </w:r>
    </w:p>
    <w:p w14:paraId="33CF42FB" w14:textId="77777777" w:rsidR="005B0B21" w:rsidRPr="005B0B21" w:rsidRDefault="005B0B21" w:rsidP="005B0B21">
      <w:pPr>
        <w:rPr>
          <w:lang w:eastAsia="es-ES"/>
        </w:rPr>
      </w:pPr>
    </w:p>
    <w:p w14:paraId="2895C635" w14:textId="12ABD7F1" w:rsidR="005E4341" w:rsidRDefault="005E4341">
      <w:pPr>
        <w:spacing w:before="0"/>
        <w:jc w:val="left"/>
        <w:rPr>
          <w:lang w:eastAsia="es-ES"/>
        </w:rPr>
      </w:pPr>
      <w:r>
        <w:rPr>
          <w:lang w:eastAsia="es-ES"/>
        </w:rPr>
        <w:br w:type="page"/>
      </w:r>
    </w:p>
    <w:p w14:paraId="2407DFEA" w14:textId="5128E2E8" w:rsidR="00753C3C" w:rsidRPr="009828E2" w:rsidRDefault="00753C3C">
      <w:pPr>
        <w:jc w:val="left"/>
        <w:rPr>
          <w:lang w:eastAsia="es-ES"/>
        </w:rPr>
      </w:pPr>
      <w:r w:rsidRPr="009828E2">
        <w:rPr>
          <w:lang w:eastAsia="es-ES"/>
        </w:rPr>
        <w:lastRenderedPageBreak/>
        <w:br w:type="page"/>
      </w:r>
    </w:p>
    <w:p w14:paraId="0E7C650C" w14:textId="4887B441" w:rsidR="00753C3C" w:rsidRPr="009828E2" w:rsidRDefault="00753C3C" w:rsidP="00753C3C">
      <w:pPr>
        <w:pStyle w:val="Ttulo"/>
      </w:pPr>
      <w:r w:rsidRPr="009828E2">
        <w:lastRenderedPageBreak/>
        <w:t>Dedicatoria</w:t>
      </w:r>
    </w:p>
    <w:p w14:paraId="3D60C977" w14:textId="77777777" w:rsidR="00753C3C" w:rsidRPr="009828E2" w:rsidRDefault="00753C3C" w:rsidP="00753C3C">
      <w:pPr>
        <w:rPr>
          <w:lang w:eastAsia="es-ES"/>
        </w:rPr>
      </w:pPr>
    </w:p>
    <w:p w14:paraId="1F302C9C" w14:textId="162C28BA" w:rsidR="00753C3C" w:rsidRPr="009828E2" w:rsidRDefault="00753C3C">
      <w:pPr>
        <w:jc w:val="left"/>
        <w:rPr>
          <w:lang w:eastAsia="es-ES"/>
        </w:rPr>
      </w:pPr>
      <w:r w:rsidRPr="009828E2">
        <w:rPr>
          <w:lang w:eastAsia="es-ES"/>
        </w:rPr>
        <w:br w:type="page"/>
      </w:r>
    </w:p>
    <w:p w14:paraId="3723290F" w14:textId="5AEAF4D9" w:rsidR="00753C3C" w:rsidRPr="009828E2" w:rsidRDefault="00753C3C">
      <w:pPr>
        <w:jc w:val="left"/>
        <w:rPr>
          <w:lang w:eastAsia="es-ES"/>
        </w:rPr>
      </w:pPr>
      <w:r w:rsidRPr="009828E2">
        <w:rPr>
          <w:lang w:eastAsia="es-ES"/>
        </w:rPr>
        <w:lastRenderedPageBreak/>
        <w:br w:type="page"/>
      </w:r>
    </w:p>
    <w:p w14:paraId="02BFFEDB" w14:textId="2AD88203" w:rsidR="00753C3C" w:rsidRPr="009828E2" w:rsidRDefault="00753C3C" w:rsidP="00BE13BF">
      <w:pPr>
        <w:pStyle w:val="TtuloTDC"/>
      </w:pPr>
      <w:r w:rsidRPr="009828E2">
        <w:lastRenderedPageBreak/>
        <w:t>Índice de contenidos</w:t>
      </w:r>
    </w:p>
    <w:p w14:paraId="496BBE2C" w14:textId="14126AE1" w:rsidR="00405203" w:rsidRDefault="00BE13BF">
      <w:pPr>
        <w:pStyle w:val="TDC1"/>
        <w:tabs>
          <w:tab w:val="left" w:pos="440"/>
          <w:tab w:val="right" w:leader="underscore" w:pos="8494"/>
        </w:tabs>
        <w:rPr>
          <w:rFonts w:asciiTheme="minorHAnsi" w:hAnsiTheme="minorHAnsi" w:cstheme="minorBidi"/>
          <w:noProof/>
          <w:kern w:val="2"/>
          <w:szCs w:val="24"/>
          <w14:ligatures w14:val="standardContextual"/>
        </w:rPr>
      </w:pPr>
      <w:r w:rsidRPr="009828E2">
        <w:fldChar w:fldCharType="begin"/>
      </w:r>
      <w:r w:rsidRPr="009828E2">
        <w:instrText xml:space="preserve"> TOC \h \z \t "Epígrafe;2;Capítulo;1" </w:instrText>
      </w:r>
      <w:r w:rsidRPr="009828E2">
        <w:fldChar w:fldCharType="separate"/>
      </w:r>
      <w:hyperlink w:anchor="_Toc168082507" w:history="1">
        <w:r w:rsidR="00405203" w:rsidRPr="00AD3680">
          <w:rPr>
            <w:rStyle w:val="Hipervnculo"/>
            <w:noProof/>
          </w:rPr>
          <w:t>1.</w:t>
        </w:r>
        <w:r w:rsidR="00405203">
          <w:rPr>
            <w:rFonts w:asciiTheme="minorHAnsi" w:hAnsiTheme="minorHAnsi" w:cstheme="minorBidi"/>
            <w:noProof/>
            <w:kern w:val="2"/>
            <w:szCs w:val="24"/>
            <w14:ligatures w14:val="standardContextual"/>
          </w:rPr>
          <w:tab/>
        </w:r>
        <w:r w:rsidR="00405203" w:rsidRPr="00AD3680">
          <w:rPr>
            <w:rStyle w:val="Hipervnculo"/>
            <w:noProof/>
          </w:rPr>
          <w:t>INTRODUCCIÓN</w:t>
        </w:r>
        <w:r w:rsidR="00405203">
          <w:rPr>
            <w:noProof/>
            <w:webHidden/>
          </w:rPr>
          <w:tab/>
        </w:r>
        <w:r w:rsidR="00405203">
          <w:rPr>
            <w:noProof/>
            <w:webHidden/>
          </w:rPr>
          <w:fldChar w:fldCharType="begin"/>
        </w:r>
        <w:r w:rsidR="00405203">
          <w:rPr>
            <w:noProof/>
            <w:webHidden/>
          </w:rPr>
          <w:instrText xml:space="preserve"> PAGEREF _Toc168082507 \h </w:instrText>
        </w:r>
        <w:r w:rsidR="00405203">
          <w:rPr>
            <w:noProof/>
            <w:webHidden/>
          </w:rPr>
        </w:r>
        <w:r w:rsidR="00405203">
          <w:rPr>
            <w:noProof/>
            <w:webHidden/>
          </w:rPr>
          <w:fldChar w:fldCharType="separate"/>
        </w:r>
        <w:r w:rsidR="00405203">
          <w:rPr>
            <w:noProof/>
            <w:webHidden/>
          </w:rPr>
          <w:t>1</w:t>
        </w:r>
        <w:r w:rsidR="00405203">
          <w:rPr>
            <w:noProof/>
            <w:webHidden/>
          </w:rPr>
          <w:fldChar w:fldCharType="end"/>
        </w:r>
      </w:hyperlink>
    </w:p>
    <w:p w14:paraId="456B7A5F" w14:textId="0F10077B" w:rsidR="00405203" w:rsidRDefault="00405203">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8082508" w:history="1">
        <w:r w:rsidRPr="00AD3680">
          <w:rPr>
            <w:rStyle w:val="Hipervnculo"/>
            <w:noProof/>
          </w:rPr>
          <w:t>1.1.</w:t>
        </w:r>
        <w:r>
          <w:rPr>
            <w:rFonts w:asciiTheme="minorHAnsi" w:hAnsiTheme="minorHAnsi" w:cstheme="minorBidi"/>
            <w:noProof/>
            <w:kern w:val="2"/>
            <w:szCs w:val="24"/>
            <w14:ligatures w14:val="standardContextual"/>
          </w:rPr>
          <w:tab/>
        </w:r>
        <w:r w:rsidRPr="00AD3680">
          <w:rPr>
            <w:rStyle w:val="Hipervnculo"/>
            <w:noProof/>
          </w:rPr>
          <w:t>Motivación</w:t>
        </w:r>
        <w:r>
          <w:rPr>
            <w:noProof/>
            <w:webHidden/>
          </w:rPr>
          <w:tab/>
        </w:r>
        <w:r>
          <w:rPr>
            <w:noProof/>
            <w:webHidden/>
          </w:rPr>
          <w:fldChar w:fldCharType="begin"/>
        </w:r>
        <w:r>
          <w:rPr>
            <w:noProof/>
            <w:webHidden/>
          </w:rPr>
          <w:instrText xml:space="preserve"> PAGEREF _Toc168082508 \h </w:instrText>
        </w:r>
        <w:r>
          <w:rPr>
            <w:noProof/>
            <w:webHidden/>
          </w:rPr>
        </w:r>
        <w:r>
          <w:rPr>
            <w:noProof/>
            <w:webHidden/>
          </w:rPr>
          <w:fldChar w:fldCharType="separate"/>
        </w:r>
        <w:r>
          <w:rPr>
            <w:noProof/>
            <w:webHidden/>
          </w:rPr>
          <w:t>1</w:t>
        </w:r>
        <w:r>
          <w:rPr>
            <w:noProof/>
            <w:webHidden/>
          </w:rPr>
          <w:fldChar w:fldCharType="end"/>
        </w:r>
      </w:hyperlink>
    </w:p>
    <w:p w14:paraId="474266ED" w14:textId="452E8F4A" w:rsidR="00405203" w:rsidRDefault="00405203">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8082509" w:history="1">
        <w:r w:rsidRPr="00AD3680">
          <w:rPr>
            <w:rStyle w:val="Hipervnculo"/>
            <w:noProof/>
          </w:rPr>
          <w:t>1.2.</w:t>
        </w:r>
        <w:r>
          <w:rPr>
            <w:rFonts w:asciiTheme="minorHAnsi" w:hAnsiTheme="minorHAnsi" w:cstheme="minorBidi"/>
            <w:noProof/>
            <w:kern w:val="2"/>
            <w:szCs w:val="24"/>
            <w14:ligatures w14:val="standardContextual"/>
          </w:rPr>
          <w:tab/>
        </w:r>
        <w:r w:rsidRPr="00AD3680">
          <w:rPr>
            <w:rStyle w:val="Hipervnculo"/>
            <w:noProof/>
          </w:rPr>
          <w:t>Objetivos</w:t>
        </w:r>
        <w:r>
          <w:rPr>
            <w:noProof/>
            <w:webHidden/>
          </w:rPr>
          <w:tab/>
        </w:r>
        <w:r>
          <w:rPr>
            <w:noProof/>
            <w:webHidden/>
          </w:rPr>
          <w:fldChar w:fldCharType="begin"/>
        </w:r>
        <w:r>
          <w:rPr>
            <w:noProof/>
            <w:webHidden/>
          </w:rPr>
          <w:instrText xml:space="preserve"> PAGEREF _Toc168082509 \h </w:instrText>
        </w:r>
        <w:r>
          <w:rPr>
            <w:noProof/>
            <w:webHidden/>
          </w:rPr>
        </w:r>
        <w:r>
          <w:rPr>
            <w:noProof/>
            <w:webHidden/>
          </w:rPr>
          <w:fldChar w:fldCharType="separate"/>
        </w:r>
        <w:r>
          <w:rPr>
            <w:noProof/>
            <w:webHidden/>
          </w:rPr>
          <w:t>3</w:t>
        </w:r>
        <w:r>
          <w:rPr>
            <w:noProof/>
            <w:webHidden/>
          </w:rPr>
          <w:fldChar w:fldCharType="end"/>
        </w:r>
      </w:hyperlink>
    </w:p>
    <w:p w14:paraId="597378D3" w14:textId="21E6BAF1" w:rsidR="00405203" w:rsidRDefault="00405203">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8082510" w:history="1">
        <w:r w:rsidRPr="00AD3680">
          <w:rPr>
            <w:rStyle w:val="Hipervnculo"/>
            <w:noProof/>
          </w:rPr>
          <w:t>1.3.</w:t>
        </w:r>
        <w:r>
          <w:rPr>
            <w:rFonts w:asciiTheme="minorHAnsi" w:hAnsiTheme="minorHAnsi" w:cstheme="minorBidi"/>
            <w:noProof/>
            <w:kern w:val="2"/>
            <w:szCs w:val="24"/>
            <w14:ligatures w14:val="standardContextual"/>
          </w:rPr>
          <w:tab/>
        </w:r>
        <w:r w:rsidRPr="00AD3680">
          <w:rPr>
            <w:rStyle w:val="Hipervnculo"/>
            <w:noProof/>
          </w:rPr>
          <w:t>Estructura del documento</w:t>
        </w:r>
        <w:r>
          <w:rPr>
            <w:noProof/>
            <w:webHidden/>
          </w:rPr>
          <w:tab/>
        </w:r>
        <w:r>
          <w:rPr>
            <w:noProof/>
            <w:webHidden/>
          </w:rPr>
          <w:fldChar w:fldCharType="begin"/>
        </w:r>
        <w:r>
          <w:rPr>
            <w:noProof/>
            <w:webHidden/>
          </w:rPr>
          <w:instrText xml:space="preserve"> PAGEREF _Toc168082510 \h </w:instrText>
        </w:r>
        <w:r>
          <w:rPr>
            <w:noProof/>
            <w:webHidden/>
          </w:rPr>
        </w:r>
        <w:r>
          <w:rPr>
            <w:noProof/>
            <w:webHidden/>
          </w:rPr>
          <w:fldChar w:fldCharType="separate"/>
        </w:r>
        <w:r>
          <w:rPr>
            <w:noProof/>
            <w:webHidden/>
          </w:rPr>
          <w:t>4</w:t>
        </w:r>
        <w:r>
          <w:rPr>
            <w:noProof/>
            <w:webHidden/>
          </w:rPr>
          <w:fldChar w:fldCharType="end"/>
        </w:r>
      </w:hyperlink>
    </w:p>
    <w:p w14:paraId="3DEF119E" w14:textId="0D342365" w:rsidR="00405203" w:rsidRDefault="00405203">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8082511" w:history="1">
        <w:r w:rsidRPr="00AD3680">
          <w:rPr>
            <w:rStyle w:val="Hipervnculo"/>
            <w:noProof/>
          </w:rPr>
          <w:t>2.</w:t>
        </w:r>
        <w:r>
          <w:rPr>
            <w:rFonts w:asciiTheme="minorHAnsi" w:hAnsiTheme="minorHAnsi" w:cstheme="minorBidi"/>
            <w:noProof/>
            <w:kern w:val="2"/>
            <w:szCs w:val="24"/>
            <w14:ligatures w14:val="standardContextual"/>
          </w:rPr>
          <w:tab/>
        </w:r>
        <w:r w:rsidRPr="00AD3680">
          <w:rPr>
            <w:rStyle w:val="Hipervnculo"/>
            <w:noProof/>
          </w:rPr>
          <w:t>ESTADO DEL ARTE</w:t>
        </w:r>
        <w:r>
          <w:rPr>
            <w:noProof/>
            <w:webHidden/>
          </w:rPr>
          <w:tab/>
        </w:r>
        <w:r>
          <w:rPr>
            <w:noProof/>
            <w:webHidden/>
          </w:rPr>
          <w:fldChar w:fldCharType="begin"/>
        </w:r>
        <w:r>
          <w:rPr>
            <w:noProof/>
            <w:webHidden/>
          </w:rPr>
          <w:instrText xml:space="preserve"> PAGEREF _Toc168082511 \h </w:instrText>
        </w:r>
        <w:r>
          <w:rPr>
            <w:noProof/>
            <w:webHidden/>
          </w:rPr>
        </w:r>
        <w:r>
          <w:rPr>
            <w:noProof/>
            <w:webHidden/>
          </w:rPr>
          <w:fldChar w:fldCharType="separate"/>
        </w:r>
        <w:r>
          <w:rPr>
            <w:noProof/>
            <w:webHidden/>
          </w:rPr>
          <w:t>6</w:t>
        </w:r>
        <w:r>
          <w:rPr>
            <w:noProof/>
            <w:webHidden/>
          </w:rPr>
          <w:fldChar w:fldCharType="end"/>
        </w:r>
      </w:hyperlink>
    </w:p>
    <w:p w14:paraId="1783A182" w14:textId="40BF6873" w:rsidR="00405203" w:rsidRDefault="00405203">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8082512" w:history="1">
        <w:r w:rsidRPr="00AD3680">
          <w:rPr>
            <w:rStyle w:val="Hipervnculo"/>
            <w:noProof/>
          </w:rPr>
          <w:t>2.1.</w:t>
        </w:r>
        <w:r>
          <w:rPr>
            <w:rFonts w:asciiTheme="minorHAnsi" w:hAnsiTheme="minorHAnsi" w:cstheme="minorBidi"/>
            <w:noProof/>
            <w:kern w:val="2"/>
            <w:szCs w:val="24"/>
            <w14:ligatures w14:val="standardContextual"/>
          </w:rPr>
          <w:tab/>
        </w:r>
        <w:r w:rsidRPr="00AD3680">
          <w:rPr>
            <w:rStyle w:val="Hipervnculo"/>
            <w:noProof/>
          </w:rPr>
          <w:t>Videojuegos y el modo multijugador</w:t>
        </w:r>
        <w:r>
          <w:rPr>
            <w:noProof/>
            <w:webHidden/>
          </w:rPr>
          <w:tab/>
        </w:r>
        <w:r>
          <w:rPr>
            <w:noProof/>
            <w:webHidden/>
          </w:rPr>
          <w:fldChar w:fldCharType="begin"/>
        </w:r>
        <w:r>
          <w:rPr>
            <w:noProof/>
            <w:webHidden/>
          </w:rPr>
          <w:instrText xml:space="preserve"> PAGEREF _Toc168082512 \h </w:instrText>
        </w:r>
        <w:r>
          <w:rPr>
            <w:noProof/>
            <w:webHidden/>
          </w:rPr>
        </w:r>
        <w:r>
          <w:rPr>
            <w:noProof/>
            <w:webHidden/>
          </w:rPr>
          <w:fldChar w:fldCharType="separate"/>
        </w:r>
        <w:r>
          <w:rPr>
            <w:noProof/>
            <w:webHidden/>
          </w:rPr>
          <w:t>6</w:t>
        </w:r>
        <w:r>
          <w:rPr>
            <w:noProof/>
            <w:webHidden/>
          </w:rPr>
          <w:fldChar w:fldCharType="end"/>
        </w:r>
      </w:hyperlink>
    </w:p>
    <w:p w14:paraId="2FD7BA2A" w14:textId="612773F1" w:rsidR="00405203" w:rsidRDefault="00405203">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082513" w:history="1">
        <w:r w:rsidRPr="00AD3680">
          <w:rPr>
            <w:rStyle w:val="Hipervnculo"/>
            <w:noProof/>
          </w:rPr>
          <w:t>2.1.1.</w:t>
        </w:r>
        <w:r>
          <w:rPr>
            <w:rFonts w:asciiTheme="minorHAnsi" w:hAnsiTheme="minorHAnsi" w:cstheme="minorBidi"/>
            <w:noProof/>
            <w:kern w:val="2"/>
            <w:szCs w:val="24"/>
            <w14:ligatures w14:val="standardContextual"/>
          </w:rPr>
          <w:tab/>
        </w:r>
        <w:r w:rsidRPr="00AD3680">
          <w:rPr>
            <w:rStyle w:val="Hipervnculo"/>
            <w:noProof/>
          </w:rPr>
          <w:t>Definición</w:t>
        </w:r>
        <w:r>
          <w:rPr>
            <w:noProof/>
            <w:webHidden/>
          </w:rPr>
          <w:tab/>
        </w:r>
        <w:r>
          <w:rPr>
            <w:noProof/>
            <w:webHidden/>
          </w:rPr>
          <w:fldChar w:fldCharType="begin"/>
        </w:r>
        <w:r>
          <w:rPr>
            <w:noProof/>
            <w:webHidden/>
          </w:rPr>
          <w:instrText xml:space="preserve"> PAGEREF _Toc168082513 \h </w:instrText>
        </w:r>
        <w:r>
          <w:rPr>
            <w:noProof/>
            <w:webHidden/>
          </w:rPr>
        </w:r>
        <w:r>
          <w:rPr>
            <w:noProof/>
            <w:webHidden/>
          </w:rPr>
          <w:fldChar w:fldCharType="separate"/>
        </w:r>
        <w:r>
          <w:rPr>
            <w:noProof/>
            <w:webHidden/>
          </w:rPr>
          <w:t>6</w:t>
        </w:r>
        <w:r>
          <w:rPr>
            <w:noProof/>
            <w:webHidden/>
          </w:rPr>
          <w:fldChar w:fldCharType="end"/>
        </w:r>
      </w:hyperlink>
    </w:p>
    <w:p w14:paraId="020DB11B" w14:textId="30B2C86D" w:rsidR="00405203" w:rsidRDefault="00405203">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082514" w:history="1">
        <w:r w:rsidRPr="00AD3680">
          <w:rPr>
            <w:rStyle w:val="Hipervnculo"/>
            <w:noProof/>
          </w:rPr>
          <w:t>2.1.2.</w:t>
        </w:r>
        <w:r>
          <w:rPr>
            <w:rFonts w:asciiTheme="minorHAnsi" w:hAnsiTheme="minorHAnsi" w:cstheme="minorBidi"/>
            <w:noProof/>
            <w:kern w:val="2"/>
            <w:szCs w:val="24"/>
            <w14:ligatures w14:val="standardContextual"/>
          </w:rPr>
          <w:tab/>
        </w:r>
        <w:r w:rsidRPr="00AD3680">
          <w:rPr>
            <w:rStyle w:val="Hipervnculo"/>
            <w:noProof/>
          </w:rPr>
          <w:t>Comienzos y evolución</w:t>
        </w:r>
        <w:r>
          <w:rPr>
            <w:noProof/>
            <w:webHidden/>
          </w:rPr>
          <w:tab/>
        </w:r>
        <w:r>
          <w:rPr>
            <w:noProof/>
            <w:webHidden/>
          </w:rPr>
          <w:fldChar w:fldCharType="begin"/>
        </w:r>
        <w:r>
          <w:rPr>
            <w:noProof/>
            <w:webHidden/>
          </w:rPr>
          <w:instrText xml:space="preserve"> PAGEREF _Toc168082514 \h </w:instrText>
        </w:r>
        <w:r>
          <w:rPr>
            <w:noProof/>
            <w:webHidden/>
          </w:rPr>
        </w:r>
        <w:r>
          <w:rPr>
            <w:noProof/>
            <w:webHidden/>
          </w:rPr>
          <w:fldChar w:fldCharType="separate"/>
        </w:r>
        <w:r>
          <w:rPr>
            <w:noProof/>
            <w:webHidden/>
          </w:rPr>
          <w:t>6</w:t>
        </w:r>
        <w:r>
          <w:rPr>
            <w:noProof/>
            <w:webHidden/>
          </w:rPr>
          <w:fldChar w:fldCharType="end"/>
        </w:r>
      </w:hyperlink>
    </w:p>
    <w:p w14:paraId="62501619" w14:textId="71A87FCD" w:rsidR="00405203" w:rsidRDefault="00405203">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082515" w:history="1">
        <w:r w:rsidRPr="00AD3680">
          <w:rPr>
            <w:rStyle w:val="Hipervnculo"/>
            <w:noProof/>
          </w:rPr>
          <w:t>2.1.3.</w:t>
        </w:r>
        <w:r>
          <w:rPr>
            <w:rFonts w:asciiTheme="minorHAnsi" w:hAnsiTheme="minorHAnsi" w:cstheme="minorBidi"/>
            <w:noProof/>
            <w:kern w:val="2"/>
            <w:szCs w:val="24"/>
            <w14:ligatures w14:val="standardContextual"/>
          </w:rPr>
          <w:tab/>
        </w:r>
        <w:r w:rsidRPr="00AD3680">
          <w:rPr>
            <w:rStyle w:val="Hipervnculo"/>
            <w:noProof/>
          </w:rPr>
          <w:t>Topologías de red en el diseño de juegos multijugador</w:t>
        </w:r>
        <w:r>
          <w:rPr>
            <w:noProof/>
            <w:webHidden/>
          </w:rPr>
          <w:tab/>
        </w:r>
        <w:r>
          <w:rPr>
            <w:noProof/>
            <w:webHidden/>
          </w:rPr>
          <w:fldChar w:fldCharType="begin"/>
        </w:r>
        <w:r>
          <w:rPr>
            <w:noProof/>
            <w:webHidden/>
          </w:rPr>
          <w:instrText xml:space="preserve"> PAGEREF _Toc168082515 \h </w:instrText>
        </w:r>
        <w:r>
          <w:rPr>
            <w:noProof/>
            <w:webHidden/>
          </w:rPr>
        </w:r>
        <w:r>
          <w:rPr>
            <w:noProof/>
            <w:webHidden/>
          </w:rPr>
          <w:fldChar w:fldCharType="separate"/>
        </w:r>
        <w:r>
          <w:rPr>
            <w:noProof/>
            <w:webHidden/>
          </w:rPr>
          <w:t>7</w:t>
        </w:r>
        <w:r>
          <w:rPr>
            <w:noProof/>
            <w:webHidden/>
          </w:rPr>
          <w:fldChar w:fldCharType="end"/>
        </w:r>
      </w:hyperlink>
    </w:p>
    <w:p w14:paraId="356CAD41" w14:textId="1A09BFA5" w:rsidR="00405203" w:rsidRDefault="00405203">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082516" w:history="1">
        <w:r w:rsidRPr="00AD3680">
          <w:rPr>
            <w:rStyle w:val="Hipervnculo"/>
            <w:noProof/>
          </w:rPr>
          <w:t>2.1.3.1.</w:t>
        </w:r>
        <w:r>
          <w:rPr>
            <w:rFonts w:asciiTheme="minorHAnsi" w:hAnsiTheme="minorHAnsi" w:cstheme="minorBidi"/>
            <w:noProof/>
            <w:kern w:val="2"/>
            <w:szCs w:val="24"/>
            <w14:ligatures w14:val="standardContextual"/>
          </w:rPr>
          <w:tab/>
        </w:r>
        <w:r w:rsidRPr="00AD3680">
          <w:rPr>
            <w:rStyle w:val="Hipervnculo"/>
            <w:noProof/>
          </w:rPr>
          <w:t>Topologías de área local</w:t>
        </w:r>
        <w:r>
          <w:rPr>
            <w:noProof/>
            <w:webHidden/>
          </w:rPr>
          <w:tab/>
        </w:r>
        <w:r>
          <w:rPr>
            <w:noProof/>
            <w:webHidden/>
          </w:rPr>
          <w:fldChar w:fldCharType="begin"/>
        </w:r>
        <w:r>
          <w:rPr>
            <w:noProof/>
            <w:webHidden/>
          </w:rPr>
          <w:instrText xml:space="preserve"> PAGEREF _Toc168082516 \h </w:instrText>
        </w:r>
        <w:r>
          <w:rPr>
            <w:noProof/>
            <w:webHidden/>
          </w:rPr>
        </w:r>
        <w:r>
          <w:rPr>
            <w:noProof/>
            <w:webHidden/>
          </w:rPr>
          <w:fldChar w:fldCharType="separate"/>
        </w:r>
        <w:r>
          <w:rPr>
            <w:noProof/>
            <w:webHidden/>
          </w:rPr>
          <w:t>7</w:t>
        </w:r>
        <w:r>
          <w:rPr>
            <w:noProof/>
            <w:webHidden/>
          </w:rPr>
          <w:fldChar w:fldCharType="end"/>
        </w:r>
      </w:hyperlink>
    </w:p>
    <w:p w14:paraId="253F5DDF" w14:textId="5281F59F" w:rsidR="00405203" w:rsidRDefault="00405203">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082517" w:history="1">
        <w:r w:rsidRPr="00AD3680">
          <w:rPr>
            <w:rStyle w:val="Hipervnculo"/>
            <w:noProof/>
          </w:rPr>
          <w:t>2.1.3.2.</w:t>
        </w:r>
        <w:r>
          <w:rPr>
            <w:rFonts w:asciiTheme="minorHAnsi" w:hAnsiTheme="minorHAnsi" w:cstheme="minorBidi"/>
            <w:noProof/>
            <w:kern w:val="2"/>
            <w:szCs w:val="24"/>
            <w14:ligatures w14:val="standardContextual"/>
          </w:rPr>
          <w:tab/>
        </w:r>
        <w:r w:rsidRPr="00AD3680">
          <w:rPr>
            <w:rStyle w:val="Hipervnculo"/>
            <w:noProof/>
          </w:rPr>
          <w:t>Arquitecturas de área extensa</w:t>
        </w:r>
        <w:r>
          <w:rPr>
            <w:noProof/>
            <w:webHidden/>
          </w:rPr>
          <w:tab/>
        </w:r>
        <w:r>
          <w:rPr>
            <w:noProof/>
            <w:webHidden/>
          </w:rPr>
          <w:fldChar w:fldCharType="begin"/>
        </w:r>
        <w:r>
          <w:rPr>
            <w:noProof/>
            <w:webHidden/>
          </w:rPr>
          <w:instrText xml:space="preserve"> PAGEREF _Toc168082517 \h </w:instrText>
        </w:r>
        <w:r>
          <w:rPr>
            <w:noProof/>
            <w:webHidden/>
          </w:rPr>
        </w:r>
        <w:r>
          <w:rPr>
            <w:noProof/>
            <w:webHidden/>
          </w:rPr>
          <w:fldChar w:fldCharType="separate"/>
        </w:r>
        <w:r>
          <w:rPr>
            <w:noProof/>
            <w:webHidden/>
          </w:rPr>
          <w:t>8</w:t>
        </w:r>
        <w:r>
          <w:rPr>
            <w:noProof/>
            <w:webHidden/>
          </w:rPr>
          <w:fldChar w:fldCharType="end"/>
        </w:r>
      </w:hyperlink>
    </w:p>
    <w:p w14:paraId="0B0103E4" w14:textId="707AF1C0" w:rsidR="00405203" w:rsidRDefault="00405203">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082518" w:history="1">
        <w:r w:rsidRPr="00AD3680">
          <w:rPr>
            <w:rStyle w:val="Hipervnculo"/>
            <w:noProof/>
          </w:rPr>
          <w:t>2.1.4.</w:t>
        </w:r>
        <w:r>
          <w:rPr>
            <w:rFonts w:asciiTheme="minorHAnsi" w:hAnsiTheme="minorHAnsi" w:cstheme="minorBidi"/>
            <w:noProof/>
            <w:kern w:val="2"/>
            <w:szCs w:val="24"/>
            <w14:ligatures w14:val="standardContextual"/>
          </w:rPr>
          <w:tab/>
        </w:r>
        <w:r w:rsidRPr="00AD3680">
          <w:rPr>
            <w:rStyle w:val="Hipervnculo"/>
            <w:noProof/>
          </w:rPr>
          <w:t>Propiedad y autoridad sobre los objetos</w:t>
        </w:r>
        <w:r>
          <w:rPr>
            <w:noProof/>
            <w:webHidden/>
          </w:rPr>
          <w:tab/>
        </w:r>
        <w:r>
          <w:rPr>
            <w:noProof/>
            <w:webHidden/>
          </w:rPr>
          <w:fldChar w:fldCharType="begin"/>
        </w:r>
        <w:r>
          <w:rPr>
            <w:noProof/>
            <w:webHidden/>
          </w:rPr>
          <w:instrText xml:space="preserve"> PAGEREF _Toc168082518 \h </w:instrText>
        </w:r>
        <w:r>
          <w:rPr>
            <w:noProof/>
            <w:webHidden/>
          </w:rPr>
        </w:r>
        <w:r>
          <w:rPr>
            <w:noProof/>
            <w:webHidden/>
          </w:rPr>
          <w:fldChar w:fldCharType="separate"/>
        </w:r>
        <w:r>
          <w:rPr>
            <w:noProof/>
            <w:webHidden/>
          </w:rPr>
          <w:t>13</w:t>
        </w:r>
        <w:r>
          <w:rPr>
            <w:noProof/>
            <w:webHidden/>
          </w:rPr>
          <w:fldChar w:fldCharType="end"/>
        </w:r>
      </w:hyperlink>
    </w:p>
    <w:p w14:paraId="40FEE711" w14:textId="1931D300" w:rsidR="00405203" w:rsidRDefault="00405203">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082519" w:history="1">
        <w:r w:rsidRPr="00AD3680">
          <w:rPr>
            <w:rStyle w:val="Hipervnculo"/>
            <w:noProof/>
          </w:rPr>
          <w:t>2.1.4.1.</w:t>
        </w:r>
        <w:r>
          <w:rPr>
            <w:rFonts w:asciiTheme="minorHAnsi" w:hAnsiTheme="minorHAnsi" w:cstheme="minorBidi"/>
            <w:noProof/>
            <w:kern w:val="2"/>
            <w:szCs w:val="24"/>
            <w14:ligatures w14:val="standardContextual"/>
          </w:rPr>
          <w:tab/>
        </w:r>
        <w:r w:rsidRPr="00AD3680">
          <w:rPr>
            <w:rStyle w:val="Hipervnculo"/>
            <w:noProof/>
          </w:rPr>
          <w:t>Autoridad del servidor vs. Autoridad del cliente</w:t>
        </w:r>
        <w:r>
          <w:rPr>
            <w:noProof/>
            <w:webHidden/>
          </w:rPr>
          <w:tab/>
        </w:r>
        <w:r>
          <w:rPr>
            <w:noProof/>
            <w:webHidden/>
          </w:rPr>
          <w:fldChar w:fldCharType="begin"/>
        </w:r>
        <w:r>
          <w:rPr>
            <w:noProof/>
            <w:webHidden/>
          </w:rPr>
          <w:instrText xml:space="preserve"> PAGEREF _Toc168082519 \h </w:instrText>
        </w:r>
        <w:r>
          <w:rPr>
            <w:noProof/>
            <w:webHidden/>
          </w:rPr>
        </w:r>
        <w:r>
          <w:rPr>
            <w:noProof/>
            <w:webHidden/>
          </w:rPr>
          <w:fldChar w:fldCharType="separate"/>
        </w:r>
        <w:r>
          <w:rPr>
            <w:noProof/>
            <w:webHidden/>
          </w:rPr>
          <w:t>13</w:t>
        </w:r>
        <w:r>
          <w:rPr>
            <w:noProof/>
            <w:webHidden/>
          </w:rPr>
          <w:fldChar w:fldCharType="end"/>
        </w:r>
      </w:hyperlink>
    </w:p>
    <w:p w14:paraId="0DF35B95" w14:textId="17188F12" w:rsidR="00405203" w:rsidRDefault="00405203">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082520" w:history="1">
        <w:r w:rsidRPr="00AD3680">
          <w:rPr>
            <w:rStyle w:val="Hipervnculo"/>
            <w:noProof/>
          </w:rPr>
          <w:t>2.1.5.</w:t>
        </w:r>
        <w:r>
          <w:rPr>
            <w:rFonts w:asciiTheme="minorHAnsi" w:hAnsiTheme="minorHAnsi" w:cstheme="minorBidi"/>
            <w:noProof/>
            <w:kern w:val="2"/>
            <w:szCs w:val="24"/>
            <w14:ligatures w14:val="standardContextual"/>
          </w:rPr>
          <w:tab/>
        </w:r>
        <w:r w:rsidRPr="00AD3680">
          <w:rPr>
            <w:rStyle w:val="Hipervnculo"/>
            <w:noProof/>
          </w:rPr>
          <w:t>Soluciones para implementar el multijugador en Unity</w:t>
        </w:r>
        <w:r>
          <w:rPr>
            <w:noProof/>
            <w:webHidden/>
          </w:rPr>
          <w:tab/>
        </w:r>
        <w:r>
          <w:rPr>
            <w:noProof/>
            <w:webHidden/>
          </w:rPr>
          <w:fldChar w:fldCharType="begin"/>
        </w:r>
        <w:r>
          <w:rPr>
            <w:noProof/>
            <w:webHidden/>
          </w:rPr>
          <w:instrText xml:space="preserve"> PAGEREF _Toc168082520 \h </w:instrText>
        </w:r>
        <w:r>
          <w:rPr>
            <w:noProof/>
            <w:webHidden/>
          </w:rPr>
        </w:r>
        <w:r>
          <w:rPr>
            <w:noProof/>
            <w:webHidden/>
          </w:rPr>
          <w:fldChar w:fldCharType="separate"/>
        </w:r>
        <w:r>
          <w:rPr>
            <w:noProof/>
            <w:webHidden/>
          </w:rPr>
          <w:t>14</w:t>
        </w:r>
        <w:r>
          <w:rPr>
            <w:noProof/>
            <w:webHidden/>
          </w:rPr>
          <w:fldChar w:fldCharType="end"/>
        </w:r>
      </w:hyperlink>
    </w:p>
    <w:p w14:paraId="4C0D25E4" w14:textId="0A5B9003" w:rsidR="00405203" w:rsidRDefault="00405203">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082521" w:history="1">
        <w:r w:rsidRPr="00AD3680">
          <w:rPr>
            <w:rStyle w:val="Hipervnculo"/>
            <w:noProof/>
          </w:rPr>
          <w:t>2.1.6.</w:t>
        </w:r>
        <w:r>
          <w:rPr>
            <w:rFonts w:asciiTheme="minorHAnsi" w:hAnsiTheme="minorHAnsi" w:cstheme="minorBidi"/>
            <w:noProof/>
            <w:kern w:val="2"/>
            <w:szCs w:val="24"/>
            <w14:ligatures w14:val="standardContextual"/>
          </w:rPr>
          <w:tab/>
        </w:r>
        <w:r w:rsidRPr="00AD3680">
          <w:rPr>
            <w:rStyle w:val="Hipervnculo"/>
            <w:noProof/>
          </w:rPr>
          <w:t>Proceso de conexión de la arquitectura Cliente-Anfitrión</w:t>
        </w:r>
        <w:r>
          <w:rPr>
            <w:noProof/>
            <w:webHidden/>
          </w:rPr>
          <w:tab/>
        </w:r>
        <w:r>
          <w:rPr>
            <w:noProof/>
            <w:webHidden/>
          </w:rPr>
          <w:fldChar w:fldCharType="begin"/>
        </w:r>
        <w:r>
          <w:rPr>
            <w:noProof/>
            <w:webHidden/>
          </w:rPr>
          <w:instrText xml:space="preserve"> PAGEREF _Toc168082521 \h </w:instrText>
        </w:r>
        <w:r>
          <w:rPr>
            <w:noProof/>
            <w:webHidden/>
          </w:rPr>
        </w:r>
        <w:r>
          <w:rPr>
            <w:noProof/>
            <w:webHidden/>
          </w:rPr>
          <w:fldChar w:fldCharType="separate"/>
        </w:r>
        <w:r>
          <w:rPr>
            <w:noProof/>
            <w:webHidden/>
          </w:rPr>
          <w:t>16</w:t>
        </w:r>
        <w:r>
          <w:rPr>
            <w:noProof/>
            <w:webHidden/>
          </w:rPr>
          <w:fldChar w:fldCharType="end"/>
        </w:r>
      </w:hyperlink>
    </w:p>
    <w:p w14:paraId="2F736F99" w14:textId="6F80DBBF" w:rsidR="00405203" w:rsidRDefault="00405203">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8082522" w:history="1">
        <w:r w:rsidRPr="00AD3680">
          <w:rPr>
            <w:rStyle w:val="Hipervnculo"/>
            <w:noProof/>
          </w:rPr>
          <w:t>2.2.</w:t>
        </w:r>
        <w:r>
          <w:rPr>
            <w:rFonts w:asciiTheme="minorHAnsi" w:hAnsiTheme="minorHAnsi" w:cstheme="minorBidi"/>
            <w:noProof/>
            <w:kern w:val="2"/>
            <w:szCs w:val="24"/>
            <w14:ligatures w14:val="standardContextual"/>
          </w:rPr>
          <w:tab/>
        </w:r>
        <w:r w:rsidRPr="00AD3680">
          <w:rPr>
            <w:rStyle w:val="Hipervnculo"/>
            <w:noProof/>
          </w:rPr>
          <w:t xml:space="preserve">El género </w:t>
        </w:r>
        <w:r w:rsidRPr="00AD3680">
          <w:rPr>
            <w:rStyle w:val="Hipervnculo"/>
            <w:i/>
            <w:noProof/>
          </w:rPr>
          <w:t>roguelike</w:t>
        </w:r>
        <w:r>
          <w:rPr>
            <w:noProof/>
            <w:webHidden/>
          </w:rPr>
          <w:tab/>
        </w:r>
        <w:r>
          <w:rPr>
            <w:noProof/>
            <w:webHidden/>
          </w:rPr>
          <w:fldChar w:fldCharType="begin"/>
        </w:r>
        <w:r>
          <w:rPr>
            <w:noProof/>
            <w:webHidden/>
          </w:rPr>
          <w:instrText xml:space="preserve"> PAGEREF _Toc168082522 \h </w:instrText>
        </w:r>
        <w:r>
          <w:rPr>
            <w:noProof/>
            <w:webHidden/>
          </w:rPr>
        </w:r>
        <w:r>
          <w:rPr>
            <w:noProof/>
            <w:webHidden/>
          </w:rPr>
          <w:fldChar w:fldCharType="separate"/>
        </w:r>
        <w:r>
          <w:rPr>
            <w:noProof/>
            <w:webHidden/>
          </w:rPr>
          <w:t>17</w:t>
        </w:r>
        <w:r>
          <w:rPr>
            <w:noProof/>
            <w:webHidden/>
          </w:rPr>
          <w:fldChar w:fldCharType="end"/>
        </w:r>
      </w:hyperlink>
    </w:p>
    <w:p w14:paraId="7A8D1D44" w14:textId="2D573827" w:rsidR="00405203" w:rsidRDefault="00405203">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082523" w:history="1">
        <w:r w:rsidRPr="00AD3680">
          <w:rPr>
            <w:rStyle w:val="Hipervnculo"/>
            <w:noProof/>
          </w:rPr>
          <w:t>2.2.1.</w:t>
        </w:r>
        <w:r>
          <w:rPr>
            <w:rFonts w:asciiTheme="minorHAnsi" w:hAnsiTheme="minorHAnsi" w:cstheme="minorBidi"/>
            <w:noProof/>
            <w:kern w:val="2"/>
            <w:szCs w:val="24"/>
            <w14:ligatures w14:val="standardContextual"/>
          </w:rPr>
          <w:tab/>
        </w:r>
        <w:r w:rsidRPr="00AD3680">
          <w:rPr>
            <w:rStyle w:val="Hipervnculo"/>
            <w:noProof/>
          </w:rPr>
          <w:t xml:space="preserve">Juegos del género </w:t>
        </w:r>
        <w:r w:rsidRPr="00AD3680">
          <w:rPr>
            <w:rStyle w:val="Hipervnculo"/>
            <w:i/>
            <w:noProof/>
          </w:rPr>
          <w:t>roguelike</w:t>
        </w:r>
        <w:r w:rsidRPr="00AD3680">
          <w:rPr>
            <w:rStyle w:val="Hipervnculo"/>
            <w:noProof/>
          </w:rPr>
          <w:t xml:space="preserve"> similares a la solución propuesta</w:t>
        </w:r>
        <w:r>
          <w:rPr>
            <w:noProof/>
            <w:webHidden/>
          </w:rPr>
          <w:tab/>
        </w:r>
        <w:r>
          <w:rPr>
            <w:noProof/>
            <w:webHidden/>
          </w:rPr>
          <w:fldChar w:fldCharType="begin"/>
        </w:r>
        <w:r>
          <w:rPr>
            <w:noProof/>
            <w:webHidden/>
          </w:rPr>
          <w:instrText xml:space="preserve"> PAGEREF _Toc168082523 \h </w:instrText>
        </w:r>
        <w:r>
          <w:rPr>
            <w:noProof/>
            <w:webHidden/>
          </w:rPr>
        </w:r>
        <w:r>
          <w:rPr>
            <w:noProof/>
            <w:webHidden/>
          </w:rPr>
          <w:fldChar w:fldCharType="separate"/>
        </w:r>
        <w:r>
          <w:rPr>
            <w:noProof/>
            <w:webHidden/>
          </w:rPr>
          <w:t>19</w:t>
        </w:r>
        <w:r>
          <w:rPr>
            <w:noProof/>
            <w:webHidden/>
          </w:rPr>
          <w:fldChar w:fldCharType="end"/>
        </w:r>
      </w:hyperlink>
    </w:p>
    <w:p w14:paraId="12A8ADFF" w14:textId="75362157" w:rsidR="00405203" w:rsidRDefault="00405203">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8082524" w:history="1">
        <w:r w:rsidRPr="00AD3680">
          <w:rPr>
            <w:rStyle w:val="Hipervnculo"/>
            <w:noProof/>
          </w:rPr>
          <w:t>2.3.</w:t>
        </w:r>
        <w:r>
          <w:rPr>
            <w:rFonts w:asciiTheme="minorHAnsi" w:hAnsiTheme="minorHAnsi" w:cstheme="minorBidi"/>
            <w:noProof/>
            <w:kern w:val="2"/>
            <w:szCs w:val="24"/>
            <w14:ligatures w14:val="standardContextual"/>
          </w:rPr>
          <w:tab/>
        </w:r>
        <w:r w:rsidRPr="00AD3680">
          <w:rPr>
            <w:rStyle w:val="Hipervnculo"/>
            <w:noProof/>
          </w:rPr>
          <w:t>Motores de desarrollo de videojuegos</w:t>
        </w:r>
        <w:r>
          <w:rPr>
            <w:noProof/>
            <w:webHidden/>
          </w:rPr>
          <w:tab/>
        </w:r>
        <w:r>
          <w:rPr>
            <w:noProof/>
            <w:webHidden/>
          </w:rPr>
          <w:fldChar w:fldCharType="begin"/>
        </w:r>
        <w:r>
          <w:rPr>
            <w:noProof/>
            <w:webHidden/>
          </w:rPr>
          <w:instrText xml:space="preserve"> PAGEREF _Toc168082524 \h </w:instrText>
        </w:r>
        <w:r>
          <w:rPr>
            <w:noProof/>
            <w:webHidden/>
          </w:rPr>
        </w:r>
        <w:r>
          <w:rPr>
            <w:noProof/>
            <w:webHidden/>
          </w:rPr>
          <w:fldChar w:fldCharType="separate"/>
        </w:r>
        <w:r>
          <w:rPr>
            <w:noProof/>
            <w:webHidden/>
          </w:rPr>
          <w:t>21</w:t>
        </w:r>
        <w:r>
          <w:rPr>
            <w:noProof/>
            <w:webHidden/>
          </w:rPr>
          <w:fldChar w:fldCharType="end"/>
        </w:r>
      </w:hyperlink>
    </w:p>
    <w:p w14:paraId="6C27BF83" w14:textId="66C9AFA2" w:rsidR="00405203" w:rsidRDefault="00405203">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082525" w:history="1">
        <w:r w:rsidRPr="00AD3680">
          <w:rPr>
            <w:rStyle w:val="Hipervnculo"/>
            <w:noProof/>
          </w:rPr>
          <w:t>2.3.1.</w:t>
        </w:r>
        <w:r>
          <w:rPr>
            <w:rFonts w:asciiTheme="minorHAnsi" w:hAnsiTheme="minorHAnsi" w:cstheme="minorBidi"/>
            <w:noProof/>
            <w:kern w:val="2"/>
            <w:szCs w:val="24"/>
            <w14:ligatures w14:val="standardContextual"/>
          </w:rPr>
          <w:tab/>
        </w:r>
        <w:r w:rsidRPr="00AD3680">
          <w:rPr>
            <w:rStyle w:val="Hipervnculo"/>
            <w:noProof/>
          </w:rPr>
          <w:t>Comparativa de los tres motores de videojuegos</w:t>
        </w:r>
        <w:r>
          <w:rPr>
            <w:noProof/>
            <w:webHidden/>
          </w:rPr>
          <w:tab/>
        </w:r>
        <w:r>
          <w:rPr>
            <w:noProof/>
            <w:webHidden/>
          </w:rPr>
          <w:fldChar w:fldCharType="begin"/>
        </w:r>
        <w:r>
          <w:rPr>
            <w:noProof/>
            <w:webHidden/>
          </w:rPr>
          <w:instrText xml:space="preserve"> PAGEREF _Toc168082525 \h </w:instrText>
        </w:r>
        <w:r>
          <w:rPr>
            <w:noProof/>
            <w:webHidden/>
          </w:rPr>
        </w:r>
        <w:r>
          <w:rPr>
            <w:noProof/>
            <w:webHidden/>
          </w:rPr>
          <w:fldChar w:fldCharType="separate"/>
        </w:r>
        <w:r>
          <w:rPr>
            <w:noProof/>
            <w:webHidden/>
          </w:rPr>
          <w:t>23</w:t>
        </w:r>
        <w:r>
          <w:rPr>
            <w:noProof/>
            <w:webHidden/>
          </w:rPr>
          <w:fldChar w:fldCharType="end"/>
        </w:r>
      </w:hyperlink>
    </w:p>
    <w:p w14:paraId="4BEB076A" w14:textId="164907B2" w:rsidR="00405203" w:rsidRDefault="00405203">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8082526" w:history="1">
        <w:r w:rsidRPr="00AD3680">
          <w:rPr>
            <w:rStyle w:val="Hipervnculo"/>
            <w:noProof/>
          </w:rPr>
          <w:t>3.</w:t>
        </w:r>
        <w:r>
          <w:rPr>
            <w:rFonts w:asciiTheme="minorHAnsi" w:hAnsiTheme="minorHAnsi" w:cstheme="minorBidi"/>
            <w:noProof/>
            <w:kern w:val="2"/>
            <w:szCs w:val="24"/>
            <w14:ligatures w14:val="standardContextual"/>
          </w:rPr>
          <w:tab/>
        </w:r>
        <w:r w:rsidRPr="00AD3680">
          <w:rPr>
            <w:rStyle w:val="Hipervnculo"/>
            <w:noProof/>
          </w:rPr>
          <w:t>ANÁLISIS</w:t>
        </w:r>
        <w:r>
          <w:rPr>
            <w:noProof/>
            <w:webHidden/>
          </w:rPr>
          <w:tab/>
        </w:r>
        <w:r>
          <w:rPr>
            <w:noProof/>
            <w:webHidden/>
          </w:rPr>
          <w:fldChar w:fldCharType="begin"/>
        </w:r>
        <w:r>
          <w:rPr>
            <w:noProof/>
            <w:webHidden/>
          </w:rPr>
          <w:instrText xml:space="preserve"> PAGEREF _Toc168082526 \h </w:instrText>
        </w:r>
        <w:r>
          <w:rPr>
            <w:noProof/>
            <w:webHidden/>
          </w:rPr>
        </w:r>
        <w:r>
          <w:rPr>
            <w:noProof/>
            <w:webHidden/>
          </w:rPr>
          <w:fldChar w:fldCharType="separate"/>
        </w:r>
        <w:r>
          <w:rPr>
            <w:noProof/>
            <w:webHidden/>
          </w:rPr>
          <w:t>25</w:t>
        </w:r>
        <w:r>
          <w:rPr>
            <w:noProof/>
            <w:webHidden/>
          </w:rPr>
          <w:fldChar w:fldCharType="end"/>
        </w:r>
      </w:hyperlink>
    </w:p>
    <w:p w14:paraId="12884D0B" w14:textId="7E1B3A4F" w:rsidR="00405203" w:rsidRDefault="00405203">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8082527" w:history="1">
        <w:r w:rsidRPr="00AD3680">
          <w:rPr>
            <w:rStyle w:val="Hipervnculo"/>
            <w:noProof/>
          </w:rPr>
          <w:t>3.1.</w:t>
        </w:r>
        <w:r>
          <w:rPr>
            <w:rFonts w:asciiTheme="minorHAnsi" w:hAnsiTheme="minorHAnsi" w:cstheme="minorBidi"/>
            <w:noProof/>
            <w:kern w:val="2"/>
            <w:szCs w:val="24"/>
            <w14:ligatures w14:val="standardContextual"/>
          </w:rPr>
          <w:tab/>
        </w:r>
        <w:r w:rsidRPr="00AD3680">
          <w:rPr>
            <w:rStyle w:val="Hipervnculo"/>
            <w:noProof/>
          </w:rPr>
          <w:t>Casos de uso</w:t>
        </w:r>
        <w:r>
          <w:rPr>
            <w:noProof/>
            <w:webHidden/>
          </w:rPr>
          <w:tab/>
        </w:r>
        <w:r>
          <w:rPr>
            <w:noProof/>
            <w:webHidden/>
          </w:rPr>
          <w:fldChar w:fldCharType="begin"/>
        </w:r>
        <w:r>
          <w:rPr>
            <w:noProof/>
            <w:webHidden/>
          </w:rPr>
          <w:instrText xml:space="preserve"> PAGEREF _Toc168082527 \h </w:instrText>
        </w:r>
        <w:r>
          <w:rPr>
            <w:noProof/>
            <w:webHidden/>
          </w:rPr>
        </w:r>
        <w:r>
          <w:rPr>
            <w:noProof/>
            <w:webHidden/>
          </w:rPr>
          <w:fldChar w:fldCharType="separate"/>
        </w:r>
        <w:r>
          <w:rPr>
            <w:noProof/>
            <w:webHidden/>
          </w:rPr>
          <w:t>25</w:t>
        </w:r>
        <w:r>
          <w:rPr>
            <w:noProof/>
            <w:webHidden/>
          </w:rPr>
          <w:fldChar w:fldCharType="end"/>
        </w:r>
      </w:hyperlink>
    </w:p>
    <w:p w14:paraId="1200692E" w14:textId="73B21B00" w:rsidR="00405203" w:rsidRDefault="00405203">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082528" w:history="1">
        <w:r w:rsidRPr="00AD3680">
          <w:rPr>
            <w:rStyle w:val="Hipervnculo"/>
            <w:noProof/>
          </w:rPr>
          <w:t>3.1.1.</w:t>
        </w:r>
        <w:r>
          <w:rPr>
            <w:rFonts w:asciiTheme="minorHAnsi" w:hAnsiTheme="minorHAnsi" w:cstheme="minorBidi"/>
            <w:noProof/>
            <w:kern w:val="2"/>
            <w:szCs w:val="24"/>
            <w14:ligatures w14:val="standardContextual"/>
          </w:rPr>
          <w:tab/>
        </w:r>
        <w:r w:rsidRPr="00AD3680">
          <w:rPr>
            <w:rStyle w:val="Hipervnculo"/>
            <w:noProof/>
          </w:rPr>
          <w:t>Diagramas de los casos de uso</w:t>
        </w:r>
        <w:r>
          <w:rPr>
            <w:noProof/>
            <w:webHidden/>
          </w:rPr>
          <w:tab/>
        </w:r>
        <w:r>
          <w:rPr>
            <w:noProof/>
            <w:webHidden/>
          </w:rPr>
          <w:fldChar w:fldCharType="begin"/>
        </w:r>
        <w:r>
          <w:rPr>
            <w:noProof/>
            <w:webHidden/>
          </w:rPr>
          <w:instrText xml:space="preserve"> PAGEREF _Toc168082528 \h </w:instrText>
        </w:r>
        <w:r>
          <w:rPr>
            <w:noProof/>
            <w:webHidden/>
          </w:rPr>
        </w:r>
        <w:r>
          <w:rPr>
            <w:noProof/>
            <w:webHidden/>
          </w:rPr>
          <w:fldChar w:fldCharType="separate"/>
        </w:r>
        <w:r>
          <w:rPr>
            <w:noProof/>
            <w:webHidden/>
          </w:rPr>
          <w:t>25</w:t>
        </w:r>
        <w:r>
          <w:rPr>
            <w:noProof/>
            <w:webHidden/>
          </w:rPr>
          <w:fldChar w:fldCharType="end"/>
        </w:r>
      </w:hyperlink>
    </w:p>
    <w:p w14:paraId="34CFB672" w14:textId="2CE7584E" w:rsidR="00405203" w:rsidRDefault="00405203">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082529" w:history="1">
        <w:r w:rsidRPr="00AD3680">
          <w:rPr>
            <w:rStyle w:val="Hipervnculo"/>
            <w:noProof/>
          </w:rPr>
          <w:t>3.1.1.1.</w:t>
        </w:r>
        <w:r>
          <w:rPr>
            <w:rFonts w:asciiTheme="minorHAnsi" w:hAnsiTheme="minorHAnsi" w:cstheme="minorBidi"/>
            <w:noProof/>
            <w:kern w:val="2"/>
            <w:szCs w:val="24"/>
            <w14:ligatures w14:val="standardContextual"/>
          </w:rPr>
          <w:tab/>
        </w:r>
        <w:r w:rsidRPr="00AD3680">
          <w:rPr>
            <w:rStyle w:val="Hipervnculo"/>
            <w:noProof/>
          </w:rPr>
          <w:t>Diagrama del escenario 1</w:t>
        </w:r>
        <w:r>
          <w:rPr>
            <w:noProof/>
            <w:webHidden/>
          </w:rPr>
          <w:tab/>
        </w:r>
        <w:r>
          <w:rPr>
            <w:noProof/>
            <w:webHidden/>
          </w:rPr>
          <w:fldChar w:fldCharType="begin"/>
        </w:r>
        <w:r>
          <w:rPr>
            <w:noProof/>
            <w:webHidden/>
          </w:rPr>
          <w:instrText xml:space="preserve"> PAGEREF _Toc168082529 \h </w:instrText>
        </w:r>
        <w:r>
          <w:rPr>
            <w:noProof/>
            <w:webHidden/>
          </w:rPr>
        </w:r>
        <w:r>
          <w:rPr>
            <w:noProof/>
            <w:webHidden/>
          </w:rPr>
          <w:fldChar w:fldCharType="separate"/>
        </w:r>
        <w:r>
          <w:rPr>
            <w:noProof/>
            <w:webHidden/>
          </w:rPr>
          <w:t>26</w:t>
        </w:r>
        <w:r>
          <w:rPr>
            <w:noProof/>
            <w:webHidden/>
          </w:rPr>
          <w:fldChar w:fldCharType="end"/>
        </w:r>
      </w:hyperlink>
    </w:p>
    <w:p w14:paraId="1F96F7C0" w14:textId="13AF357A" w:rsidR="00405203" w:rsidRDefault="00405203">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082530" w:history="1">
        <w:r w:rsidRPr="00AD3680">
          <w:rPr>
            <w:rStyle w:val="Hipervnculo"/>
            <w:noProof/>
          </w:rPr>
          <w:t>3.1.1.2.</w:t>
        </w:r>
        <w:r>
          <w:rPr>
            <w:rFonts w:asciiTheme="minorHAnsi" w:hAnsiTheme="minorHAnsi" w:cstheme="minorBidi"/>
            <w:noProof/>
            <w:kern w:val="2"/>
            <w:szCs w:val="24"/>
            <w14:ligatures w14:val="standardContextual"/>
          </w:rPr>
          <w:tab/>
        </w:r>
        <w:r w:rsidRPr="00AD3680">
          <w:rPr>
            <w:rStyle w:val="Hipervnculo"/>
            <w:noProof/>
          </w:rPr>
          <w:t>Diagrama del escenario 2</w:t>
        </w:r>
        <w:r>
          <w:rPr>
            <w:noProof/>
            <w:webHidden/>
          </w:rPr>
          <w:tab/>
        </w:r>
        <w:r>
          <w:rPr>
            <w:noProof/>
            <w:webHidden/>
          </w:rPr>
          <w:fldChar w:fldCharType="begin"/>
        </w:r>
        <w:r>
          <w:rPr>
            <w:noProof/>
            <w:webHidden/>
          </w:rPr>
          <w:instrText xml:space="preserve"> PAGEREF _Toc168082530 \h </w:instrText>
        </w:r>
        <w:r>
          <w:rPr>
            <w:noProof/>
            <w:webHidden/>
          </w:rPr>
        </w:r>
        <w:r>
          <w:rPr>
            <w:noProof/>
            <w:webHidden/>
          </w:rPr>
          <w:fldChar w:fldCharType="separate"/>
        </w:r>
        <w:r>
          <w:rPr>
            <w:noProof/>
            <w:webHidden/>
          </w:rPr>
          <w:t>28</w:t>
        </w:r>
        <w:r>
          <w:rPr>
            <w:noProof/>
            <w:webHidden/>
          </w:rPr>
          <w:fldChar w:fldCharType="end"/>
        </w:r>
      </w:hyperlink>
    </w:p>
    <w:p w14:paraId="7DAB4D66" w14:textId="666B0B69" w:rsidR="00405203" w:rsidRDefault="00405203">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082531" w:history="1">
        <w:r w:rsidRPr="00AD3680">
          <w:rPr>
            <w:rStyle w:val="Hipervnculo"/>
            <w:noProof/>
          </w:rPr>
          <w:t>3.1.1.3.</w:t>
        </w:r>
        <w:r>
          <w:rPr>
            <w:rFonts w:asciiTheme="minorHAnsi" w:hAnsiTheme="minorHAnsi" w:cstheme="minorBidi"/>
            <w:noProof/>
            <w:kern w:val="2"/>
            <w:szCs w:val="24"/>
            <w14:ligatures w14:val="standardContextual"/>
          </w:rPr>
          <w:tab/>
        </w:r>
        <w:r w:rsidRPr="00AD3680">
          <w:rPr>
            <w:rStyle w:val="Hipervnculo"/>
            <w:noProof/>
          </w:rPr>
          <w:t>Diagrama del escenario 3</w:t>
        </w:r>
        <w:r>
          <w:rPr>
            <w:noProof/>
            <w:webHidden/>
          </w:rPr>
          <w:tab/>
        </w:r>
        <w:r>
          <w:rPr>
            <w:noProof/>
            <w:webHidden/>
          </w:rPr>
          <w:fldChar w:fldCharType="begin"/>
        </w:r>
        <w:r>
          <w:rPr>
            <w:noProof/>
            <w:webHidden/>
          </w:rPr>
          <w:instrText xml:space="preserve"> PAGEREF _Toc168082531 \h </w:instrText>
        </w:r>
        <w:r>
          <w:rPr>
            <w:noProof/>
            <w:webHidden/>
          </w:rPr>
        </w:r>
        <w:r>
          <w:rPr>
            <w:noProof/>
            <w:webHidden/>
          </w:rPr>
          <w:fldChar w:fldCharType="separate"/>
        </w:r>
        <w:r>
          <w:rPr>
            <w:noProof/>
            <w:webHidden/>
          </w:rPr>
          <w:t>29</w:t>
        </w:r>
        <w:r>
          <w:rPr>
            <w:noProof/>
            <w:webHidden/>
          </w:rPr>
          <w:fldChar w:fldCharType="end"/>
        </w:r>
      </w:hyperlink>
    </w:p>
    <w:p w14:paraId="2FC53B4A" w14:textId="6BE86D7C" w:rsidR="00405203" w:rsidRDefault="00405203">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082532" w:history="1">
        <w:r w:rsidRPr="00AD3680">
          <w:rPr>
            <w:rStyle w:val="Hipervnculo"/>
            <w:noProof/>
          </w:rPr>
          <w:t>3.1.2.</w:t>
        </w:r>
        <w:r>
          <w:rPr>
            <w:rFonts w:asciiTheme="minorHAnsi" w:hAnsiTheme="minorHAnsi" w:cstheme="minorBidi"/>
            <w:noProof/>
            <w:kern w:val="2"/>
            <w:szCs w:val="24"/>
            <w14:ligatures w14:val="standardContextual"/>
          </w:rPr>
          <w:tab/>
        </w:r>
        <w:r w:rsidRPr="00AD3680">
          <w:rPr>
            <w:rStyle w:val="Hipervnculo"/>
            <w:noProof/>
          </w:rPr>
          <w:t>Descripción de los casos de uso</w:t>
        </w:r>
        <w:r>
          <w:rPr>
            <w:noProof/>
            <w:webHidden/>
          </w:rPr>
          <w:tab/>
        </w:r>
        <w:r>
          <w:rPr>
            <w:noProof/>
            <w:webHidden/>
          </w:rPr>
          <w:fldChar w:fldCharType="begin"/>
        </w:r>
        <w:r>
          <w:rPr>
            <w:noProof/>
            <w:webHidden/>
          </w:rPr>
          <w:instrText xml:space="preserve"> PAGEREF _Toc168082532 \h </w:instrText>
        </w:r>
        <w:r>
          <w:rPr>
            <w:noProof/>
            <w:webHidden/>
          </w:rPr>
        </w:r>
        <w:r>
          <w:rPr>
            <w:noProof/>
            <w:webHidden/>
          </w:rPr>
          <w:fldChar w:fldCharType="separate"/>
        </w:r>
        <w:r>
          <w:rPr>
            <w:noProof/>
            <w:webHidden/>
          </w:rPr>
          <w:t>30</w:t>
        </w:r>
        <w:r>
          <w:rPr>
            <w:noProof/>
            <w:webHidden/>
          </w:rPr>
          <w:fldChar w:fldCharType="end"/>
        </w:r>
      </w:hyperlink>
    </w:p>
    <w:p w14:paraId="3C805BD3" w14:textId="25D07DD0" w:rsidR="00405203" w:rsidRDefault="00405203">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8082533" w:history="1">
        <w:r w:rsidRPr="00AD3680">
          <w:rPr>
            <w:rStyle w:val="Hipervnculo"/>
            <w:noProof/>
          </w:rPr>
          <w:t>3.2.</w:t>
        </w:r>
        <w:r>
          <w:rPr>
            <w:rFonts w:asciiTheme="minorHAnsi" w:hAnsiTheme="minorHAnsi" w:cstheme="minorBidi"/>
            <w:noProof/>
            <w:kern w:val="2"/>
            <w:szCs w:val="24"/>
            <w14:ligatures w14:val="standardContextual"/>
          </w:rPr>
          <w:tab/>
        </w:r>
        <w:r w:rsidRPr="00AD3680">
          <w:rPr>
            <w:rStyle w:val="Hipervnculo"/>
            <w:noProof/>
          </w:rPr>
          <w:t>Especificación de requisitos de software</w:t>
        </w:r>
        <w:r>
          <w:rPr>
            <w:noProof/>
            <w:webHidden/>
          </w:rPr>
          <w:tab/>
        </w:r>
        <w:r>
          <w:rPr>
            <w:noProof/>
            <w:webHidden/>
          </w:rPr>
          <w:fldChar w:fldCharType="begin"/>
        </w:r>
        <w:r>
          <w:rPr>
            <w:noProof/>
            <w:webHidden/>
          </w:rPr>
          <w:instrText xml:space="preserve"> PAGEREF _Toc168082533 \h </w:instrText>
        </w:r>
        <w:r>
          <w:rPr>
            <w:noProof/>
            <w:webHidden/>
          </w:rPr>
        </w:r>
        <w:r>
          <w:rPr>
            <w:noProof/>
            <w:webHidden/>
          </w:rPr>
          <w:fldChar w:fldCharType="separate"/>
        </w:r>
        <w:r>
          <w:rPr>
            <w:noProof/>
            <w:webHidden/>
          </w:rPr>
          <w:t>35</w:t>
        </w:r>
        <w:r>
          <w:rPr>
            <w:noProof/>
            <w:webHidden/>
          </w:rPr>
          <w:fldChar w:fldCharType="end"/>
        </w:r>
      </w:hyperlink>
    </w:p>
    <w:p w14:paraId="234F949B" w14:textId="1D652D35" w:rsidR="00405203" w:rsidRDefault="00405203">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082534" w:history="1">
        <w:r w:rsidRPr="00AD3680">
          <w:rPr>
            <w:rStyle w:val="Hipervnculo"/>
            <w:noProof/>
          </w:rPr>
          <w:t>3.2.1.</w:t>
        </w:r>
        <w:r>
          <w:rPr>
            <w:rFonts w:asciiTheme="minorHAnsi" w:hAnsiTheme="minorHAnsi" w:cstheme="minorBidi"/>
            <w:noProof/>
            <w:kern w:val="2"/>
            <w:szCs w:val="24"/>
            <w14:ligatures w14:val="standardContextual"/>
          </w:rPr>
          <w:tab/>
        </w:r>
        <w:r w:rsidRPr="00AD3680">
          <w:rPr>
            <w:rStyle w:val="Hipervnculo"/>
            <w:noProof/>
          </w:rPr>
          <w:t>Requisitos funcionales</w:t>
        </w:r>
        <w:r>
          <w:rPr>
            <w:noProof/>
            <w:webHidden/>
          </w:rPr>
          <w:tab/>
        </w:r>
        <w:r>
          <w:rPr>
            <w:noProof/>
            <w:webHidden/>
          </w:rPr>
          <w:fldChar w:fldCharType="begin"/>
        </w:r>
        <w:r>
          <w:rPr>
            <w:noProof/>
            <w:webHidden/>
          </w:rPr>
          <w:instrText xml:space="preserve"> PAGEREF _Toc168082534 \h </w:instrText>
        </w:r>
        <w:r>
          <w:rPr>
            <w:noProof/>
            <w:webHidden/>
          </w:rPr>
        </w:r>
        <w:r>
          <w:rPr>
            <w:noProof/>
            <w:webHidden/>
          </w:rPr>
          <w:fldChar w:fldCharType="separate"/>
        </w:r>
        <w:r>
          <w:rPr>
            <w:noProof/>
            <w:webHidden/>
          </w:rPr>
          <w:t>36</w:t>
        </w:r>
        <w:r>
          <w:rPr>
            <w:noProof/>
            <w:webHidden/>
          </w:rPr>
          <w:fldChar w:fldCharType="end"/>
        </w:r>
      </w:hyperlink>
    </w:p>
    <w:p w14:paraId="3F04C7D0" w14:textId="43578F00" w:rsidR="00405203" w:rsidRDefault="00405203">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082535" w:history="1">
        <w:r w:rsidRPr="00AD3680">
          <w:rPr>
            <w:rStyle w:val="Hipervnculo"/>
            <w:noProof/>
          </w:rPr>
          <w:t>3.2.2.</w:t>
        </w:r>
        <w:r>
          <w:rPr>
            <w:rFonts w:asciiTheme="minorHAnsi" w:hAnsiTheme="minorHAnsi" w:cstheme="minorBidi"/>
            <w:noProof/>
            <w:kern w:val="2"/>
            <w:szCs w:val="24"/>
            <w14:ligatures w14:val="standardContextual"/>
          </w:rPr>
          <w:tab/>
        </w:r>
        <w:r w:rsidRPr="00AD3680">
          <w:rPr>
            <w:rStyle w:val="Hipervnculo"/>
            <w:noProof/>
          </w:rPr>
          <w:t>Requisitos no funcionales</w:t>
        </w:r>
        <w:r>
          <w:rPr>
            <w:noProof/>
            <w:webHidden/>
          </w:rPr>
          <w:tab/>
        </w:r>
        <w:r>
          <w:rPr>
            <w:noProof/>
            <w:webHidden/>
          </w:rPr>
          <w:fldChar w:fldCharType="begin"/>
        </w:r>
        <w:r>
          <w:rPr>
            <w:noProof/>
            <w:webHidden/>
          </w:rPr>
          <w:instrText xml:space="preserve"> PAGEREF _Toc168082535 \h </w:instrText>
        </w:r>
        <w:r>
          <w:rPr>
            <w:noProof/>
            <w:webHidden/>
          </w:rPr>
        </w:r>
        <w:r>
          <w:rPr>
            <w:noProof/>
            <w:webHidden/>
          </w:rPr>
          <w:fldChar w:fldCharType="separate"/>
        </w:r>
        <w:r>
          <w:rPr>
            <w:noProof/>
            <w:webHidden/>
          </w:rPr>
          <w:t>46</w:t>
        </w:r>
        <w:r>
          <w:rPr>
            <w:noProof/>
            <w:webHidden/>
          </w:rPr>
          <w:fldChar w:fldCharType="end"/>
        </w:r>
      </w:hyperlink>
    </w:p>
    <w:p w14:paraId="357257AC" w14:textId="5B4BE020" w:rsidR="00405203" w:rsidRDefault="00405203">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8082536" w:history="1">
        <w:r w:rsidRPr="00AD3680">
          <w:rPr>
            <w:rStyle w:val="Hipervnculo"/>
            <w:noProof/>
          </w:rPr>
          <w:t>3.3.</w:t>
        </w:r>
        <w:r>
          <w:rPr>
            <w:rFonts w:asciiTheme="minorHAnsi" w:hAnsiTheme="minorHAnsi" w:cstheme="minorBidi"/>
            <w:noProof/>
            <w:kern w:val="2"/>
            <w:szCs w:val="24"/>
            <w14:ligatures w14:val="standardContextual"/>
          </w:rPr>
          <w:tab/>
        </w:r>
        <w:r w:rsidRPr="00AD3680">
          <w:rPr>
            <w:rStyle w:val="Hipervnculo"/>
            <w:noProof/>
          </w:rPr>
          <w:t>Matriz de trazabilidad</w:t>
        </w:r>
        <w:r>
          <w:rPr>
            <w:noProof/>
            <w:webHidden/>
          </w:rPr>
          <w:tab/>
        </w:r>
        <w:r>
          <w:rPr>
            <w:noProof/>
            <w:webHidden/>
          </w:rPr>
          <w:fldChar w:fldCharType="begin"/>
        </w:r>
        <w:r>
          <w:rPr>
            <w:noProof/>
            <w:webHidden/>
          </w:rPr>
          <w:instrText xml:space="preserve"> PAGEREF _Toc168082536 \h </w:instrText>
        </w:r>
        <w:r>
          <w:rPr>
            <w:noProof/>
            <w:webHidden/>
          </w:rPr>
        </w:r>
        <w:r>
          <w:rPr>
            <w:noProof/>
            <w:webHidden/>
          </w:rPr>
          <w:fldChar w:fldCharType="separate"/>
        </w:r>
        <w:r>
          <w:rPr>
            <w:noProof/>
            <w:webHidden/>
          </w:rPr>
          <w:t>48</w:t>
        </w:r>
        <w:r>
          <w:rPr>
            <w:noProof/>
            <w:webHidden/>
          </w:rPr>
          <w:fldChar w:fldCharType="end"/>
        </w:r>
      </w:hyperlink>
    </w:p>
    <w:p w14:paraId="7E9A248B" w14:textId="2D339E76" w:rsidR="00405203" w:rsidRDefault="00405203">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8082537" w:history="1">
        <w:r w:rsidRPr="00AD3680">
          <w:rPr>
            <w:rStyle w:val="Hipervnculo"/>
            <w:noProof/>
          </w:rPr>
          <w:t>3.4.</w:t>
        </w:r>
        <w:r>
          <w:rPr>
            <w:rFonts w:asciiTheme="minorHAnsi" w:hAnsiTheme="minorHAnsi" w:cstheme="minorBidi"/>
            <w:noProof/>
            <w:kern w:val="2"/>
            <w:szCs w:val="24"/>
            <w14:ligatures w14:val="standardContextual"/>
          </w:rPr>
          <w:tab/>
        </w:r>
        <w:r w:rsidRPr="00AD3680">
          <w:rPr>
            <w:rStyle w:val="Hipervnculo"/>
            <w:noProof/>
          </w:rPr>
          <w:t>Tecnologías utilizadas</w:t>
        </w:r>
        <w:r>
          <w:rPr>
            <w:noProof/>
            <w:webHidden/>
          </w:rPr>
          <w:tab/>
        </w:r>
        <w:r>
          <w:rPr>
            <w:noProof/>
            <w:webHidden/>
          </w:rPr>
          <w:fldChar w:fldCharType="begin"/>
        </w:r>
        <w:r>
          <w:rPr>
            <w:noProof/>
            <w:webHidden/>
          </w:rPr>
          <w:instrText xml:space="preserve"> PAGEREF _Toc168082537 \h </w:instrText>
        </w:r>
        <w:r>
          <w:rPr>
            <w:noProof/>
            <w:webHidden/>
          </w:rPr>
        </w:r>
        <w:r>
          <w:rPr>
            <w:noProof/>
            <w:webHidden/>
          </w:rPr>
          <w:fldChar w:fldCharType="separate"/>
        </w:r>
        <w:r>
          <w:rPr>
            <w:noProof/>
            <w:webHidden/>
          </w:rPr>
          <w:t>52</w:t>
        </w:r>
        <w:r>
          <w:rPr>
            <w:noProof/>
            <w:webHidden/>
          </w:rPr>
          <w:fldChar w:fldCharType="end"/>
        </w:r>
      </w:hyperlink>
    </w:p>
    <w:p w14:paraId="7A78D823" w14:textId="358DC1A2" w:rsidR="00405203" w:rsidRDefault="00405203">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8082538" w:history="1">
        <w:r w:rsidRPr="00AD3680">
          <w:rPr>
            <w:rStyle w:val="Hipervnculo"/>
            <w:noProof/>
          </w:rPr>
          <w:t>3.5.</w:t>
        </w:r>
        <w:r>
          <w:rPr>
            <w:rFonts w:asciiTheme="minorHAnsi" w:hAnsiTheme="minorHAnsi" w:cstheme="minorBidi"/>
            <w:noProof/>
            <w:kern w:val="2"/>
            <w:szCs w:val="24"/>
            <w14:ligatures w14:val="standardContextual"/>
          </w:rPr>
          <w:tab/>
        </w:r>
        <w:r w:rsidRPr="00AD3680">
          <w:rPr>
            <w:rStyle w:val="Hipervnculo"/>
            <w:noProof/>
          </w:rPr>
          <w:t>Metodología de desarrollo utilizada</w:t>
        </w:r>
        <w:r>
          <w:rPr>
            <w:noProof/>
            <w:webHidden/>
          </w:rPr>
          <w:tab/>
        </w:r>
        <w:r>
          <w:rPr>
            <w:noProof/>
            <w:webHidden/>
          </w:rPr>
          <w:fldChar w:fldCharType="begin"/>
        </w:r>
        <w:r>
          <w:rPr>
            <w:noProof/>
            <w:webHidden/>
          </w:rPr>
          <w:instrText xml:space="preserve"> PAGEREF _Toc168082538 \h </w:instrText>
        </w:r>
        <w:r>
          <w:rPr>
            <w:noProof/>
            <w:webHidden/>
          </w:rPr>
        </w:r>
        <w:r>
          <w:rPr>
            <w:noProof/>
            <w:webHidden/>
          </w:rPr>
          <w:fldChar w:fldCharType="separate"/>
        </w:r>
        <w:r>
          <w:rPr>
            <w:noProof/>
            <w:webHidden/>
          </w:rPr>
          <w:t>52</w:t>
        </w:r>
        <w:r>
          <w:rPr>
            <w:noProof/>
            <w:webHidden/>
          </w:rPr>
          <w:fldChar w:fldCharType="end"/>
        </w:r>
      </w:hyperlink>
    </w:p>
    <w:p w14:paraId="0908A96F" w14:textId="718314F6" w:rsidR="00405203" w:rsidRDefault="00405203">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8082539" w:history="1">
        <w:r w:rsidRPr="00AD3680">
          <w:rPr>
            <w:rStyle w:val="Hipervnculo"/>
            <w:noProof/>
          </w:rPr>
          <w:t>4.</w:t>
        </w:r>
        <w:r>
          <w:rPr>
            <w:rFonts w:asciiTheme="minorHAnsi" w:hAnsiTheme="minorHAnsi" w:cstheme="minorBidi"/>
            <w:noProof/>
            <w:kern w:val="2"/>
            <w:szCs w:val="24"/>
            <w14:ligatures w14:val="standardContextual"/>
          </w:rPr>
          <w:tab/>
        </w:r>
        <w:r w:rsidRPr="00AD3680">
          <w:rPr>
            <w:rStyle w:val="Hipervnculo"/>
            <w:noProof/>
          </w:rPr>
          <w:t>DISEÑO</w:t>
        </w:r>
        <w:r>
          <w:rPr>
            <w:noProof/>
            <w:webHidden/>
          </w:rPr>
          <w:tab/>
        </w:r>
        <w:r>
          <w:rPr>
            <w:noProof/>
            <w:webHidden/>
          </w:rPr>
          <w:fldChar w:fldCharType="begin"/>
        </w:r>
        <w:r>
          <w:rPr>
            <w:noProof/>
            <w:webHidden/>
          </w:rPr>
          <w:instrText xml:space="preserve"> PAGEREF _Toc168082539 \h </w:instrText>
        </w:r>
        <w:r>
          <w:rPr>
            <w:noProof/>
            <w:webHidden/>
          </w:rPr>
        </w:r>
        <w:r>
          <w:rPr>
            <w:noProof/>
            <w:webHidden/>
          </w:rPr>
          <w:fldChar w:fldCharType="separate"/>
        </w:r>
        <w:r>
          <w:rPr>
            <w:noProof/>
            <w:webHidden/>
          </w:rPr>
          <w:t>53</w:t>
        </w:r>
        <w:r>
          <w:rPr>
            <w:noProof/>
            <w:webHidden/>
          </w:rPr>
          <w:fldChar w:fldCharType="end"/>
        </w:r>
      </w:hyperlink>
    </w:p>
    <w:p w14:paraId="2C58BE66" w14:textId="75A23D11" w:rsidR="00405203" w:rsidRDefault="00405203">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8082540" w:history="1">
        <w:r w:rsidRPr="00AD3680">
          <w:rPr>
            <w:rStyle w:val="Hipervnculo"/>
            <w:noProof/>
          </w:rPr>
          <w:t>5.</w:t>
        </w:r>
        <w:r>
          <w:rPr>
            <w:rFonts w:asciiTheme="minorHAnsi" w:hAnsiTheme="minorHAnsi" w:cstheme="minorBidi"/>
            <w:noProof/>
            <w:kern w:val="2"/>
            <w:szCs w:val="24"/>
            <w14:ligatures w14:val="standardContextual"/>
          </w:rPr>
          <w:tab/>
        </w:r>
        <w:r w:rsidRPr="00AD3680">
          <w:rPr>
            <w:rStyle w:val="Hipervnculo"/>
            <w:noProof/>
          </w:rPr>
          <w:t>EVALUACIÓN</w:t>
        </w:r>
        <w:r>
          <w:rPr>
            <w:noProof/>
            <w:webHidden/>
          </w:rPr>
          <w:tab/>
        </w:r>
        <w:r>
          <w:rPr>
            <w:noProof/>
            <w:webHidden/>
          </w:rPr>
          <w:fldChar w:fldCharType="begin"/>
        </w:r>
        <w:r>
          <w:rPr>
            <w:noProof/>
            <w:webHidden/>
          </w:rPr>
          <w:instrText xml:space="preserve"> PAGEREF _Toc168082540 \h </w:instrText>
        </w:r>
        <w:r>
          <w:rPr>
            <w:noProof/>
            <w:webHidden/>
          </w:rPr>
        </w:r>
        <w:r>
          <w:rPr>
            <w:noProof/>
            <w:webHidden/>
          </w:rPr>
          <w:fldChar w:fldCharType="separate"/>
        </w:r>
        <w:r>
          <w:rPr>
            <w:noProof/>
            <w:webHidden/>
          </w:rPr>
          <w:t>54</w:t>
        </w:r>
        <w:r>
          <w:rPr>
            <w:noProof/>
            <w:webHidden/>
          </w:rPr>
          <w:fldChar w:fldCharType="end"/>
        </w:r>
      </w:hyperlink>
    </w:p>
    <w:p w14:paraId="638D15EF" w14:textId="62562AD3" w:rsidR="00405203" w:rsidRDefault="00405203">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8082541" w:history="1">
        <w:r w:rsidRPr="00AD3680">
          <w:rPr>
            <w:rStyle w:val="Hipervnculo"/>
            <w:noProof/>
          </w:rPr>
          <w:t>6.</w:t>
        </w:r>
        <w:r>
          <w:rPr>
            <w:rFonts w:asciiTheme="minorHAnsi" w:hAnsiTheme="minorHAnsi" w:cstheme="minorBidi"/>
            <w:noProof/>
            <w:kern w:val="2"/>
            <w:szCs w:val="24"/>
            <w14:ligatures w14:val="standardContextual"/>
          </w:rPr>
          <w:tab/>
        </w:r>
        <w:r w:rsidRPr="00AD3680">
          <w:rPr>
            <w:rStyle w:val="Hipervnculo"/>
            <w:noProof/>
          </w:rPr>
          <w:t>PLANIFICACIÓN</w:t>
        </w:r>
        <w:r>
          <w:rPr>
            <w:noProof/>
            <w:webHidden/>
          </w:rPr>
          <w:tab/>
        </w:r>
        <w:r>
          <w:rPr>
            <w:noProof/>
            <w:webHidden/>
          </w:rPr>
          <w:fldChar w:fldCharType="begin"/>
        </w:r>
        <w:r>
          <w:rPr>
            <w:noProof/>
            <w:webHidden/>
          </w:rPr>
          <w:instrText xml:space="preserve"> PAGEREF _Toc168082541 \h </w:instrText>
        </w:r>
        <w:r>
          <w:rPr>
            <w:noProof/>
            <w:webHidden/>
          </w:rPr>
        </w:r>
        <w:r>
          <w:rPr>
            <w:noProof/>
            <w:webHidden/>
          </w:rPr>
          <w:fldChar w:fldCharType="separate"/>
        </w:r>
        <w:r>
          <w:rPr>
            <w:noProof/>
            <w:webHidden/>
          </w:rPr>
          <w:t>55</w:t>
        </w:r>
        <w:r>
          <w:rPr>
            <w:noProof/>
            <w:webHidden/>
          </w:rPr>
          <w:fldChar w:fldCharType="end"/>
        </w:r>
      </w:hyperlink>
    </w:p>
    <w:p w14:paraId="368F6B95" w14:textId="294931D3" w:rsidR="00405203" w:rsidRDefault="00405203">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8082542" w:history="1">
        <w:r w:rsidRPr="00AD3680">
          <w:rPr>
            <w:rStyle w:val="Hipervnculo"/>
            <w:noProof/>
          </w:rPr>
          <w:t>7.</w:t>
        </w:r>
        <w:r>
          <w:rPr>
            <w:rFonts w:asciiTheme="minorHAnsi" w:hAnsiTheme="minorHAnsi" w:cstheme="minorBidi"/>
            <w:noProof/>
            <w:kern w:val="2"/>
            <w:szCs w:val="24"/>
            <w14:ligatures w14:val="standardContextual"/>
          </w:rPr>
          <w:tab/>
        </w:r>
        <w:r w:rsidRPr="00AD3680">
          <w:rPr>
            <w:rStyle w:val="Hipervnculo"/>
            <w:noProof/>
          </w:rPr>
          <w:t>MARCO REGULADOR</w:t>
        </w:r>
        <w:r>
          <w:rPr>
            <w:noProof/>
            <w:webHidden/>
          </w:rPr>
          <w:tab/>
        </w:r>
        <w:r>
          <w:rPr>
            <w:noProof/>
            <w:webHidden/>
          </w:rPr>
          <w:fldChar w:fldCharType="begin"/>
        </w:r>
        <w:r>
          <w:rPr>
            <w:noProof/>
            <w:webHidden/>
          </w:rPr>
          <w:instrText xml:space="preserve"> PAGEREF _Toc168082542 \h </w:instrText>
        </w:r>
        <w:r>
          <w:rPr>
            <w:noProof/>
            <w:webHidden/>
          </w:rPr>
        </w:r>
        <w:r>
          <w:rPr>
            <w:noProof/>
            <w:webHidden/>
          </w:rPr>
          <w:fldChar w:fldCharType="separate"/>
        </w:r>
        <w:r>
          <w:rPr>
            <w:noProof/>
            <w:webHidden/>
          </w:rPr>
          <w:t>56</w:t>
        </w:r>
        <w:r>
          <w:rPr>
            <w:noProof/>
            <w:webHidden/>
          </w:rPr>
          <w:fldChar w:fldCharType="end"/>
        </w:r>
      </w:hyperlink>
    </w:p>
    <w:p w14:paraId="371F1356" w14:textId="255B37D3" w:rsidR="00405203" w:rsidRDefault="00405203">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8082543" w:history="1">
        <w:r w:rsidRPr="00AD3680">
          <w:rPr>
            <w:rStyle w:val="Hipervnculo"/>
            <w:noProof/>
          </w:rPr>
          <w:t>8.</w:t>
        </w:r>
        <w:r>
          <w:rPr>
            <w:rFonts w:asciiTheme="minorHAnsi" w:hAnsiTheme="minorHAnsi" w:cstheme="minorBidi"/>
            <w:noProof/>
            <w:kern w:val="2"/>
            <w:szCs w:val="24"/>
            <w14:ligatures w14:val="standardContextual"/>
          </w:rPr>
          <w:tab/>
        </w:r>
        <w:r w:rsidRPr="00AD3680">
          <w:rPr>
            <w:rStyle w:val="Hipervnculo"/>
            <w:noProof/>
          </w:rPr>
          <w:t>ENTORNO SOCIOECONÓMICO</w:t>
        </w:r>
        <w:r>
          <w:rPr>
            <w:noProof/>
            <w:webHidden/>
          </w:rPr>
          <w:tab/>
        </w:r>
        <w:r>
          <w:rPr>
            <w:noProof/>
            <w:webHidden/>
          </w:rPr>
          <w:fldChar w:fldCharType="begin"/>
        </w:r>
        <w:r>
          <w:rPr>
            <w:noProof/>
            <w:webHidden/>
          </w:rPr>
          <w:instrText xml:space="preserve"> PAGEREF _Toc168082543 \h </w:instrText>
        </w:r>
        <w:r>
          <w:rPr>
            <w:noProof/>
            <w:webHidden/>
          </w:rPr>
        </w:r>
        <w:r>
          <w:rPr>
            <w:noProof/>
            <w:webHidden/>
          </w:rPr>
          <w:fldChar w:fldCharType="separate"/>
        </w:r>
        <w:r>
          <w:rPr>
            <w:noProof/>
            <w:webHidden/>
          </w:rPr>
          <w:t>57</w:t>
        </w:r>
        <w:r>
          <w:rPr>
            <w:noProof/>
            <w:webHidden/>
          </w:rPr>
          <w:fldChar w:fldCharType="end"/>
        </w:r>
      </w:hyperlink>
    </w:p>
    <w:p w14:paraId="3E35ACC6" w14:textId="1DFAE4E9" w:rsidR="00405203" w:rsidRDefault="00405203">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8082544" w:history="1">
        <w:r w:rsidRPr="00AD3680">
          <w:rPr>
            <w:rStyle w:val="Hipervnculo"/>
            <w:noProof/>
          </w:rPr>
          <w:t>8.1.</w:t>
        </w:r>
        <w:r>
          <w:rPr>
            <w:rFonts w:asciiTheme="minorHAnsi" w:hAnsiTheme="minorHAnsi" w:cstheme="minorBidi"/>
            <w:noProof/>
            <w:kern w:val="2"/>
            <w:szCs w:val="24"/>
            <w14:ligatures w14:val="standardContextual"/>
          </w:rPr>
          <w:tab/>
        </w:r>
        <w:r w:rsidRPr="00AD3680">
          <w:rPr>
            <w:rStyle w:val="Hipervnculo"/>
            <w:noProof/>
          </w:rPr>
          <w:t>Presupuesto</w:t>
        </w:r>
        <w:r>
          <w:rPr>
            <w:noProof/>
            <w:webHidden/>
          </w:rPr>
          <w:tab/>
        </w:r>
        <w:r>
          <w:rPr>
            <w:noProof/>
            <w:webHidden/>
          </w:rPr>
          <w:fldChar w:fldCharType="begin"/>
        </w:r>
        <w:r>
          <w:rPr>
            <w:noProof/>
            <w:webHidden/>
          </w:rPr>
          <w:instrText xml:space="preserve"> PAGEREF _Toc168082544 \h </w:instrText>
        </w:r>
        <w:r>
          <w:rPr>
            <w:noProof/>
            <w:webHidden/>
          </w:rPr>
        </w:r>
        <w:r>
          <w:rPr>
            <w:noProof/>
            <w:webHidden/>
          </w:rPr>
          <w:fldChar w:fldCharType="separate"/>
        </w:r>
        <w:r>
          <w:rPr>
            <w:noProof/>
            <w:webHidden/>
          </w:rPr>
          <w:t>57</w:t>
        </w:r>
        <w:r>
          <w:rPr>
            <w:noProof/>
            <w:webHidden/>
          </w:rPr>
          <w:fldChar w:fldCharType="end"/>
        </w:r>
      </w:hyperlink>
    </w:p>
    <w:p w14:paraId="2C31FC4D" w14:textId="6BB8B1B8" w:rsidR="00405203" w:rsidRDefault="00405203">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8082545" w:history="1">
        <w:r w:rsidRPr="00AD3680">
          <w:rPr>
            <w:rStyle w:val="Hipervnculo"/>
            <w:noProof/>
          </w:rPr>
          <w:t>8.2.</w:t>
        </w:r>
        <w:r>
          <w:rPr>
            <w:rFonts w:asciiTheme="minorHAnsi" w:hAnsiTheme="minorHAnsi" w:cstheme="minorBidi"/>
            <w:noProof/>
            <w:kern w:val="2"/>
            <w:szCs w:val="24"/>
            <w14:ligatures w14:val="standardContextual"/>
          </w:rPr>
          <w:tab/>
        </w:r>
        <w:r w:rsidRPr="00AD3680">
          <w:rPr>
            <w:rStyle w:val="Hipervnculo"/>
            <w:noProof/>
          </w:rPr>
          <w:t>Impacto socioeconómico</w:t>
        </w:r>
        <w:r>
          <w:rPr>
            <w:noProof/>
            <w:webHidden/>
          </w:rPr>
          <w:tab/>
        </w:r>
        <w:r>
          <w:rPr>
            <w:noProof/>
            <w:webHidden/>
          </w:rPr>
          <w:fldChar w:fldCharType="begin"/>
        </w:r>
        <w:r>
          <w:rPr>
            <w:noProof/>
            <w:webHidden/>
          </w:rPr>
          <w:instrText xml:space="preserve"> PAGEREF _Toc168082545 \h </w:instrText>
        </w:r>
        <w:r>
          <w:rPr>
            <w:noProof/>
            <w:webHidden/>
          </w:rPr>
        </w:r>
        <w:r>
          <w:rPr>
            <w:noProof/>
            <w:webHidden/>
          </w:rPr>
          <w:fldChar w:fldCharType="separate"/>
        </w:r>
        <w:r>
          <w:rPr>
            <w:noProof/>
            <w:webHidden/>
          </w:rPr>
          <w:t>57</w:t>
        </w:r>
        <w:r>
          <w:rPr>
            <w:noProof/>
            <w:webHidden/>
          </w:rPr>
          <w:fldChar w:fldCharType="end"/>
        </w:r>
      </w:hyperlink>
    </w:p>
    <w:p w14:paraId="14A8DDAF" w14:textId="5B263482" w:rsidR="00405203" w:rsidRDefault="00405203">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8082546" w:history="1">
        <w:r w:rsidRPr="00AD3680">
          <w:rPr>
            <w:rStyle w:val="Hipervnculo"/>
            <w:noProof/>
          </w:rPr>
          <w:t>9.</w:t>
        </w:r>
        <w:r>
          <w:rPr>
            <w:rFonts w:asciiTheme="minorHAnsi" w:hAnsiTheme="minorHAnsi" w:cstheme="minorBidi"/>
            <w:noProof/>
            <w:kern w:val="2"/>
            <w:szCs w:val="24"/>
            <w14:ligatures w14:val="standardContextual"/>
          </w:rPr>
          <w:tab/>
        </w:r>
        <w:r w:rsidRPr="00AD3680">
          <w:rPr>
            <w:rStyle w:val="Hipervnculo"/>
            <w:noProof/>
          </w:rPr>
          <w:t>CONCLUSIONES</w:t>
        </w:r>
        <w:r>
          <w:rPr>
            <w:noProof/>
            <w:webHidden/>
          </w:rPr>
          <w:tab/>
        </w:r>
        <w:r>
          <w:rPr>
            <w:noProof/>
            <w:webHidden/>
          </w:rPr>
          <w:fldChar w:fldCharType="begin"/>
        </w:r>
        <w:r>
          <w:rPr>
            <w:noProof/>
            <w:webHidden/>
          </w:rPr>
          <w:instrText xml:space="preserve"> PAGEREF _Toc168082546 \h </w:instrText>
        </w:r>
        <w:r>
          <w:rPr>
            <w:noProof/>
            <w:webHidden/>
          </w:rPr>
        </w:r>
        <w:r>
          <w:rPr>
            <w:noProof/>
            <w:webHidden/>
          </w:rPr>
          <w:fldChar w:fldCharType="separate"/>
        </w:r>
        <w:r>
          <w:rPr>
            <w:noProof/>
            <w:webHidden/>
          </w:rPr>
          <w:t>58</w:t>
        </w:r>
        <w:r>
          <w:rPr>
            <w:noProof/>
            <w:webHidden/>
          </w:rPr>
          <w:fldChar w:fldCharType="end"/>
        </w:r>
      </w:hyperlink>
    </w:p>
    <w:p w14:paraId="2D4D2F88" w14:textId="755FDEE8"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47" w:history="1">
        <w:r w:rsidRPr="00AD3680">
          <w:rPr>
            <w:rStyle w:val="Hipervnculo"/>
            <w:noProof/>
          </w:rPr>
          <w:t>BIBLIOGRAFÍA</w:t>
        </w:r>
        <w:r>
          <w:rPr>
            <w:noProof/>
            <w:webHidden/>
          </w:rPr>
          <w:tab/>
        </w:r>
        <w:r>
          <w:rPr>
            <w:noProof/>
            <w:webHidden/>
          </w:rPr>
          <w:fldChar w:fldCharType="begin"/>
        </w:r>
        <w:r>
          <w:rPr>
            <w:noProof/>
            <w:webHidden/>
          </w:rPr>
          <w:instrText xml:space="preserve"> PAGEREF _Toc168082547 \h </w:instrText>
        </w:r>
        <w:r>
          <w:rPr>
            <w:noProof/>
            <w:webHidden/>
          </w:rPr>
        </w:r>
        <w:r>
          <w:rPr>
            <w:noProof/>
            <w:webHidden/>
          </w:rPr>
          <w:fldChar w:fldCharType="separate"/>
        </w:r>
        <w:r>
          <w:rPr>
            <w:noProof/>
            <w:webHidden/>
          </w:rPr>
          <w:t>59</w:t>
        </w:r>
        <w:r>
          <w:rPr>
            <w:noProof/>
            <w:webHidden/>
          </w:rPr>
          <w:fldChar w:fldCharType="end"/>
        </w:r>
      </w:hyperlink>
    </w:p>
    <w:p w14:paraId="05254DA6" w14:textId="351768B2"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48" w:history="1">
        <w:r w:rsidRPr="00AD3680">
          <w:rPr>
            <w:rStyle w:val="Hipervnculo"/>
            <w:noProof/>
            <w:lang w:val="en-US"/>
          </w:rPr>
          <w:t>DEVELOPMENT OF A ROGUELIKE MULTIPLAYER VIDEOGAME</w:t>
        </w:r>
        <w:r>
          <w:rPr>
            <w:noProof/>
            <w:webHidden/>
          </w:rPr>
          <w:tab/>
        </w:r>
        <w:r>
          <w:rPr>
            <w:noProof/>
            <w:webHidden/>
          </w:rPr>
          <w:fldChar w:fldCharType="begin"/>
        </w:r>
        <w:r>
          <w:rPr>
            <w:noProof/>
            <w:webHidden/>
          </w:rPr>
          <w:instrText xml:space="preserve"> PAGEREF _Toc168082548 \h </w:instrText>
        </w:r>
        <w:r>
          <w:rPr>
            <w:noProof/>
            <w:webHidden/>
          </w:rPr>
        </w:r>
        <w:r>
          <w:rPr>
            <w:noProof/>
            <w:webHidden/>
          </w:rPr>
          <w:fldChar w:fldCharType="separate"/>
        </w:r>
        <w:r>
          <w:rPr>
            <w:noProof/>
            <w:webHidden/>
          </w:rPr>
          <w:t>64</w:t>
        </w:r>
        <w:r>
          <w:rPr>
            <w:noProof/>
            <w:webHidden/>
          </w:rPr>
          <w:fldChar w:fldCharType="end"/>
        </w:r>
      </w:hyperlink>
    </w:p>
    <w:p w14:paraId="7068B438" w14:textId="03209999" w:rsidR="00753C3C" w:rsidRPr="009828E2" w:rsidRDefault="00BE13BF">
      <w:pPr>
        <w:jc w:val="left"/>
        <w:rPr>
          <w:lang w:eastAsia="es-ES"/>
        </w:rPr>
      </w:pPr>
      <w:r w:rsidRPr="009828E2">
        <w:rPr>
          <w:lang w:eastAsia="es-ES"/>
        </w:rPr>
        <w:fldChar w:fldCharType="end"/>
      </w:r>
      <w:r w:rsidR="00753C3C" w:rsidRPr="009828E2">
        <w:rPr>
          <w:lang w:eastAsia="es-ES"/>
        </w:rPr>
        <w:br w:type="page"/>
      </w:r>
    </w:p>
    <w:p w14:paraId="76579CF4" w14:textId="1A2D30DB" w:rsidR="00753C3C" w:rsidRPr="009828E2" w:rsidRDefault="00753C3C">
      <w:pPr>
        <w:jc w:val="left"/>
        <w:rPr>
          <w:lang w:eastAsia="es-ES"/>
        </w:rPr>
      </w:pPr>
      <w:r w:rsidRPr="009828E2">
        <w:rPr>
          <w:lang w:eastAsia="es-ES"/>
        </w:rPr>
        <w:lastRenderedPageBreak/>
        <w:br w:type="page"/>
      </w:r>
    </w:p>
    <w:p w14:paraId="52B810E8" w14:textId="111EBB07" w:rsidR="00753C3C" w:rsidRPr="009828E2" w:rsidRDefault="00753C3C" w:rsidP="00BE13BF">
      <w:pPr>
        <w:pStyle w:val="TtuloTDC"/>
      </w:pPr>
      <w:r w:rsidRPr="009828E2">
        <w:lastRenderedPageBreak/>
        <w:t>Índice de figuras</w:t>
      </w:r>
    </w:p>
    <w:p w14:paraId="6ECA3B61" w14:textId="29EED2D9" w:rsidR="00405203" w:rsidRDefault="005B0B21">
      <w:pPr>
        <w:pStyle w:val="TDC1"/>
        <w:tabs>
          <w:tab w:val="right" w:leader="underscore" w:pos="8494"/>
        </w:tabs>
        <w:rPr>
          <w:rFonts w:asciiTheme="minorHAnsi" w:hAnsiTheme="minorHAnsi" w:cstheme="minorBidi"/>
          <w:noProof/>
          <w:kern w:val="2"/>
          <w:szCs w:val="24"/>
          <w14:ligatures w14:val="standardContextual"/>
        </w:rPr>
      </w:pPr>
      <w:r>
        <w:fldChar w:fldCharType="begin"/>
      </w:r>
      <w:r>
        <w:instrText xml:space="preserve"> TOC \h \z \t "Título Figura;1" </w:instrText>
      </w:r>
      <w:r>
        <w:fldChar w:fldCharType="separate"/>
      </w:r>
      <w:hyperlink w:anchor="_Toc168082493" w:history="1">
        <w:r w:rsidR="00405203" w:rsidRPr="008E29F3">
          <w:rPr>
            <w:rStyle w:val="Hipervnculo"/>
            <w:noProof/>
          </w:rPr>
          <w:t>Fig. 1.1. 50 años de ingresos por videojuegos [1]</w:t>
        </w:r>
        <w:r w:rsidR="00405203">
          <w:rPr>
            <w:noProof/>
            <w:webHidden/>
          </w:rPr>
          <w:tab/>
        </w:r>
        <w:r w:rsidR="00405203">
          <w:rPr>
            <w:noProof/>
            <w:webHidden/>
          </w:rPr>
          <w:fldChar w:fldCharType="begin"/>
        </w:r>
        <w:r w:rsidR="00405203">
          <w:rPr>
            <w:noProof/>
            <w:webHidden/>
          </w:rPr>
          <w:instrText xml:space="preserve"> PAGEREF _Toc168082493 \h </w:instrText>
        </w:r>
        <w:r w:rsidR="00405203">
          <w:rPr>
            <w:noProof/>
            <w:webHidden/>
          </w:rPr>
        </w:r>
        <w:r w:rsidR="00405203">
          <w:rPr>
            <w:noProof/>
            <w:webHidden/>
          </w:rPr>
          <w:fldChar w:fldCharType="separate"/>
        </w:r>
        <w:r w:rsidR="00405203">
          <w:rPr>
            <w:noProof/>
            <w:webHidden/>
          </w:rPr>
          <w:t>1</w:t>
        </w:r>
        <w:r w:rsidR="00405203">
          <w:rPr>
            <w:noProof/>
            <w:webHidden/>
          </w:rPr>
          <w:fldChar w:fldCharType="end"/>
        </w:r>
      </w:hyperlink>
    </w:p>
    <w:p w14:paraId="5F54DFDD" w14:textId="3F3892B7"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494" w:history="1">
        <w:r w:rsidRPr="008E29F3">
          <w:rPr>
            <w:rStyle w:val="Hipervnculo"/>
            <w:noProof/>
          </w:rPr>
          <w:t>Fig. 2.1. Recreación del videojuego Tennis for Two [13]</w:t>
        </w:r>
        <w:r>
          <w:rPr>
            <w:noProof/>
            <w:webHidden/>
          </w:rPr>
          <w:tab/>
        </w:r>
        <w:r>
          <w:rPr>
            <w:noProof/>
            <w:webHidden/>
          </w:rPr>
          <w:fldChar w:fldCharType="begin"/>
        </w:r>
        <w:r>
          <w:rPr>
            <w:noProof/>
            <w:webHidden/>
          </w:rPr>
          <w:instrText xml:space="preserve"> PAGEREF _Toc168082494 \h </w:instrText>
        </w:r>
        <w:r>
          <w:rPr>
            <w:noProof/>
            <w:webHidden/>
          </w:rPr>
        </w:r>
        <w:r>
          <w:rPr>
            <w:noProof/>
            <w:webHidden/>
          </w:rPr>
          <w:fldChar w:fldCharType="separate"/>
        </w:r>
        <w:r>
          <w:rPr>
            <w:noProof/>
            <w:webHidden/>
          </w:rPr>
          <w:t>6</w:t>
        </w:r>
        <w:r>
          <w:rPr>
            <w:noProof/>
            <w:webHidden/>
          </w:rPr>
          <w:fldChar w:fldCharType="end"/>
        </w:r>
      </w:hyperlink>
    </w:p>
    <w:p w14:paraId="561D0337" w14:textId="0300D857"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495" w:history="1">
        <w:r w:rsidRPr="008E29F3">
          <w:rPr>
            <w:rStyle w:val="Hipervnculo"/>
            <w:noProof/>
          </w:rPr>
          <w:t>Fig. 2.2. Overcooked 2, juego que implementa el multijugador de sofá con un modo cooperativo [22]</w:t>
        </w:r>
        <w:r>
          <w:rPr>
            <w:noProof/>
            <w:webHidden/>
          </w:rPr>
          <w:tab/>
        </w:r>
        <w:r>
          <w:rPr>
            <w:noProof/>
            <w:webHidden/>
          </w:rPr>
          <w:fldChar w:fldCharType="begin"/>
        </w:r>
        <w:r>
          <w:rPr>
            <w:noProof/>
            <w:webHidden/>
          </w:rPr>
          <w:instrText xml:space="preserve"> PAGEREF _Toc168082495 \h </w:instrText>
        </w:r>
        <w:r>
          <w:rPr>
            <w:noProof/>
            <w:webHidden/>
          </w:rPr>
        </w:r>
        <w:r>
          <w:rPr>
            <w:noProof/>
            <w:webHidden/>
          </w:rPr>
          <w:fldChar w:fldCharType="separate"/>
        </w:r>
        <w:r>
          <w:rPr>
            <w:noProof/>
            <w:webHidden/>
          </w:rPr>
          <w:t>8</w:t>
        </w:r>
        <w:r>
          <w:rPr>
            <w:noProof/>
            <w:webHidden/>
          </w:rPr>
          <w:fldChar w:fldCharType="end"/>
        </w:r>
      </w:hyperlink>
    </w:p>
    <w:p w14:paraId="32113E55" w14:textId="3BB0A9A9"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496" w:history="1">
        <w:r w:rsidRPr="008E29F3">
          <w:rPr>
            <w:rStyle w:val="Hipervnculo"/>
            <w:noProof/>
          </w:rPr>
          <w:t>Fig. 2.3. Esquema de una red P2P</w:t>
        </w:r>
        <w:r>
          <w:rPr>
            <w:noProof/>
            <w:webHidden/>
          </w:rPr>
          <w:tab/>
        </w:r>
        <w:r>
          <w:rPr>
            <w:noProof/>
            <w:webHidden/>
          </w:rPr>
          <w:fldChar w:fldCharType="begin"/>
        </w:r>
        <w:r>
          <w:rPr>
            <w:noProof/>
            <w:webHidden/>
          </w:rPr>
          <w:instrText xml:space="preserve"> PAGEREF _Toc168082496 \h </w:instrText>
        </w:r>
        <w:r>
          <w:rPr>
            <w:noProof/>
            <w:webHidden/>
          </w:rPr>
        </w:r>
        <w:r>
          <w:rPr>
            <w:noProof/>
            <w:webHidden/>
          </w:rPr>
          <w:fldChar w:fldCharType="separate"/>
        </w:r>
        <w:r>
          <w:rPr>
            <w:noProof/>
            <w:webHidden/>
          </w:rPr>
          <w:t>9</w:t>
        </w:r>
        <w:r>
          <w:rPr>
            <w:noProof/>
            <w:webHidden/>
          </w:rPr>
          <w:fldChar w:fldCharType="end"/>
        </w:r>
      </w:hyperlink>
    </w:p>
    <w:p w14:paraId="5A910530" w14:textId="51767CA6"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497" w:history="1">
        <w:r w:rsidRPr="008E29F3">
          <w:rPr>
            <w:rStyle w:val="Hipervnculo"/>
            <w:noProof/>
          </w:rPr>
          <w:t>Fig. 2.4. Arquitectura Cliente-Servidor</w:t>
        </w:r>
        <w:r>
          <w:rPr>
            <w:noProof/>
            <w:webHidden/>
          </w:rPr>
          <w:tab/>
        </w:r>
        <w:r>
          <w:rPr>
            <w:noProof/>
            <w:webHidden/>
          </w:rPr>
          <w:fldChar w:fldCharType="begin"/>
        </w:r>
        <w:r>
          <w:rPr>
            <w:noProof/>
            <w:webHidden/>
          </w:rPr>
          <w:instrText xml:space="preserve"> PAGEREF _Toc168082497 \h </w:instrText>
        </w:r>
        <w:r>
          <w:rPr>
            <w:noProof/>
            <w:webHidden/>
          </w:rPr>
        </w:r>
        <w:r>
          <w:rPr>
            <w:noProof/>
            <w:webHidden/>
          </w:rPr>
          <w:fldChar w:fldCharType="separate"/>
        </w:r>
        <w:r>
          <w:rPr>
            <w:noProof/>
            <w:webHidden/>
          </w:rPr>
          <w:t>10</w:t>
        </w:r>
        <w:r>
          <w:rPr>
            <w:noProof/>
            <w:webHidden/>
          </w:rPr>
          <w:fldChar w:fldCharType="end"/>
        </w:r>
      </w:hyperlink>
    </w:p>
    <w:p w14:paraId="0880F921" w14:textId="3E377988"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498" w:history="1">
        <w:r w:rsidRPr="008E29F3">
          <w:rPr>
            <w:rStyle w:val="Hipervnculo"/>
            <w:noProof/>
          </w:rPr>
          <w:t>Fig. 2.5. Topología Cliente-Anfitrión</w:t>
        </w:r>
        <w:r>
          <w:rPr>
            <w:noProof/>
            <w:webHidden/>
          </w:rPr>
          <w:tab/>
        </w:r>
        <w:r>
          <w:rPr>
            <w:noProof/>
            <w:webHidden/>
          </w:rPr>
          <w:fldChar w:fldCharType="begin"/>
        </w:r>
        <w:r>
          <w:rPr>
            <w:noProof/>
            <w:webHidden/>
          </w:rPr>
          <w:instrText xml:space="preserve"> PAGEREF _Toc168082498 \h </w:instrText>
        </w:r>
        <w:r>
          <w:rPr>
            <w:noProof/>
            <w:webHidden/>
          </w:rPr>
        </w:r>
        <w:r>
          <w:rPr>
            <w:noProof/>
            <w:webHidden/>
          </w:rPr>
          <w:fldChar w:fldCharType="separate"/>
        </w:r>
        <w:r>
          <w:rPr>
            <w:noProof/>
            <w:webHidden/>
          </w:rPr>
          <w:t>11</w:t>
        </w:r>
        <w:r>
          <w:rPr>
            <w:noProof/>
            <w:webHidden/>
          </w:rPr>
          <w:fldChar w:fldCharType="end"/>
        </w:r>
      </w:hyperlink>
    </w:p>
    <w:p w14:paraId="56E20FAC" w14:textId="37FAFACD"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499" w:history="1">
        <w:r w:rsidRPr="008E29F3">
          <w:rPr>
            <w:rStyle w:val="Hipervnculo"/>
            <w:noProof/>
          </w:rPr>
          <w:t>Fig. 2.6. Arquitectura de autoridad distribuida</w:t>
        </w:r>
        <w:r>
          <w:rPr>
            <w:noProof/>
            <w:webHidden/>
          </w:rPr>
          <w:tab/>
        </w:r>
        <w:r>
          <w:rPr>
            <w:noProof/>
            <w:webHidden/>
          </w:rPr>
          <w:fldChar w:fldCharType="begin"/>
        </w:r>
        <w:r>
          <w:rPr>
            <w:noProof/>
            <w:webHidden/>
          </w:rPr>
          <w:instrText xml:space="preserve"> PAGEREF _Toc168082499 \h </w:instrText>
        </w:r>
        <w:r>
          <w:rPr>
            <w:noProof/>
            <w:webHidden/>
          </w:rPr>
        </w:r>
        <w:r>
          <w:rPr>
            <w:noProof/>
            <w:webHidden/>
          </w:rPr>
          <w:fldChar w:fldCharType="separate"/>
        </w:r>
        <w:r>
          <w:rPr>
            <w:noProof/>
            <w:webHidden/>
          </w:rPr>
          <w:t>13</w:t>
        </w:r>
        <w:r>
          <w:rPr>
            <w:noProof/>
            <w:webHidden/>
          </w:rPr>
          <w:fldChar w:fldCharType="end"/>
        </w:r>
      </w:hyperlink>
    </w:p>
    <w:p w14:paraId="39802B87" w14:textId="3942CAC0"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00" w:history="1">
        <w:r w:rsidRPr="008E29F3">
          <w:rPr>
            <w:rStyle w:val="Hipervnculo"/>
            <w:noProof/>
          </w:rPr>
          <w:t>Fig. 2.7. Captura de pantalla de Rogue en su versión de 1980 [41]</w:t>
        </w:r>
        <w:r>
          <w:rPr>
            <w:noProof/>
            <w:webHidden/>
          </w:rPr>
          <w:tab/>
        </w:r>
        <w:r>
          <w:rPr>
            <w:noProof/>
            <w:webHidden/>
          </w:rPr>
          <w:fldChar w:fldCharType="begin"/>
        </w:r>
        <w:r>
          <w:rPr>
            <w:noProof/>
            <w:webHidden/>
          </w:rPr>
          <w:instrText xml:space="preserve"> PAGEREF _Toc168082500 \h </w:instrText>
        </w:r>
        <w:r>
          <w:rPr>
            <w:noProof/>
            <w:webHidden/>
          </w:rPr>
        </w:r>
        <w:r>
          <w:rPr>
            <w:noProof/>
            <w:webHidden/>
          </w:rPr>
          <w:fldChar w:fldCharType="separate"/>
        </w:r>
        <w:r>
          <w:rPr>
            <w:noProof/>
            <w:webHidden/>
          </w:rPr>
          <w:t>18</w:t>
        </w:r>
        <w:r>
          <w:rPr>
            <w:noProof/>
            <w:webHidden/>
          </w:rPr>
          <w:fldChar w:fldCharType="end"/>
        </w:r>
      </w:hyperlink>
    </w:p>
    <w:p w14:paraId="05129F0E" w14:textId="1FF841B0"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01" w:history="1">
        <w:r w:rsidRPr="008E29F3">
          <w:rPr>
            <w:rStyle w:val="Hipervnculo"/>
            <w:noProof/>
          </w:rPr>
          <w:t>Fig. 2.8. Captura de pantalla de Enter the Gungeon</w:t>
        </w:r>
        <w:r>
          <w:rPr>
            <w:noProof/>
            <w:webHidden/>
          </w:rPr>
          <w:tab/>
        </w:r>
        <w:r>
          <w:rPr>
            <w:noProof/>
            <w:webHidden/>
          </w:rPr>
          <w:fldChar w:fldCharType="begin"/>
        </w:r>
        <w:r>
          <w:rPr>
            <w:noProof/>
            <w:webHidden/>
          </w:rPr>
          <w:instrText xml:space="preserve"> PAGEREF _Toc168082501 \h </w:instrText>
        </w:r>
        <w:r>
          <w:rPr>
            <w:noProof/>
            <w:webHidden/>
          </w:rPr>
        </w:r>
        <w:r>
          <w:rPr>
            <w:noProof/>
            <w:webHidden/>
          </w:rPr>
          <w:fldChar w:fldCharType="separate"/>
        </w:r>
        <w:r>
          <w:rPr>
            <w:noProof/>
            <w:webHidden/>
          </w:rPr>
          <w:t>20</w:t>
        </w:r>
        <w:r>
          <w:rPr>
            <w:noProof/>
            <w:webHidden/>
          </w:rPr>
          <w:fldChar w:fldCharType="end"/>
        </w:r>
      </w:hyperlink>
    </w:p>
    <w:p w14:paraId="366C9ABA" w14:textId="43883866"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02" w:history="1">
        <w:r w:rsidRPr="008E29F3">
          <w:rPr>
            <w:rStyle w:val="Hipervnculo"/>
            <w:noProof/>
          </w:rPr>
          <w:t>Fig. 2.9. Captura de pantalla de Nuclear Throne</w:t>
        </w:r>
        <w:r>
          <w:rPr>
            <w:noProof/>
            <w:webHidden/>
          </w:rPr>
          <w:tab/>
        </w:r>
        <w:r>
          <w:rPr>
            <w:noProof/>
            <w:webHidden/>
          </w:rPr>
          <w:fldChar w:fldCharType="begin"/>
        </w:r>
        <w:r>
          <w:rPr>
            <w:noProof/>
            <w:webHidden/>
          </w:rPr>
          <w:instrText xml:space="preserve"> PAGEREF _Toc168082502 \h </w:instrText>
        </w:r>
        <w:r>
          <w:rPr>
            <w:noProof/>
            <w:webHidden/>
          </w:rPr>
        </w:r>
        <w:r>
          <w:rPr>
            <w:noProof/>
            <w:webHidden/>
          </w:rPr>
          <w:fldChar w:fldCharType="separate"/>
        </w:r>
        <w:r>
          <w:rPr>
            <w:noProof/>
            <w:webHidden/>
          </w:rPr>
          <w:t>21</w:t>
        </w:r>
        <w:r>
          <w:rPr>
            <w:noProof/>
            <w:webHidden/>
          </w:rPr>
          <w:fldChar w:fldCharType="end"/>
        </w:r>
      </w:hyperlink>
    </w:p>
    <w:p w14:paraId="7F78A5B6" w14:textId="1EDE5E08"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03" w:history="1">
        <w:r w:rsidRPr="008E29F3">
          <w:rPr>
            <w:rStyle w:val="Hipervnculo"/>
            <w:noProof/>
          </w:rPr>
          <w:t>Fig. 2.10. El juego de VR Beat Saber, desarrollado en Unity [59]</w:t>
        </w:r>
        <w:r>
          <w:rPr>
            <w:noProof/>
            <w:webHidden/>
          </w:rPr>
          <w:tab/>
        </w:r>
        <w:r>
          <w:rPr>
            <w:noProof/>
            <w:webHidden/>
          </w:rPr>
          <w:fldChar w:fldCharType="begin"/>
        </w:r>
        <w:r>
          <w:rPr>
            <w:noProof/>
            <w:webHidden/>
          </w:rPr>
          <w:instrText xml:space="preserve"> PAGEREF _Toc168082503 \h </w:instrText>
        </w:r>
        <w:r>
          <w:rPr>
            <w:noProof/>
            <w:webHidden/>
          </w:rPr>
        </w:r>
        <w:r>
          <w:rPr>
            <w:noProof/>
            <w:webHidden/>
          </w:rPr>
          <w:fldChar w:fldCharType="separate"/>
        </w:r>
        <w:r>
          <w:rPr>
            <w:noProof/>
            <w:webHidden/>
          </w:rPr>
          <w:t>22</w:t>
        </w:r>
        <w:r>
          <w:rPr>
            <w:noProof/>
            <w:webHidden/>
          </w:rPr>
          <w:fldChar w:fldCharType="end"/>
        </w:r>
      </w:hyperlink>
    </w:p>
    <w:p w14:paraId="527A36A5" w14:textId="65585E94"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04" w:history="1">
        <w:r w:rsidRPr="008E29F3">
          <w:rPr>
            <w:rStyle w:val="Hipervnculo"/>
            <w:noProof/>
          </w:rPr>
          <w:t>Fig. 3.1. Diagrama de casos de uso del escenario 1</w:t>
        </w:r>
        <w:r>
          <w:rPr>
            <w:noProof/>
            <w:webHidden/>
          </w:rPr>
          <w:tab/>
        </w:r>
        <w:r>
          <w:rPr>
            <w:noProof/>
            <w:webHidden/>
          </w:rPr>
          <w:fldChar w:fldCharType="begin"/>
        </w:r>
        <w:r>
          <w:rPr>
            <w:noProof/>
            <w:webHidden/>
          </w:rPr>
          <w:instrText xml:space="preserve"> PAGEREF _Toc168082504 \h </w:instrText>
        </w:r>
        <w:r>
          <w:rPr>
            <w:noProof/>
            <w:webHidden/>
          </w:rPr>
        </w:r>
        <w:r>
          <w:rPr>
            <w:noProof/>
            <w:webHidden/>
          </w:rPr>
          <w:fldChar w:fldCharType="separate"/>
        </w:r>
        <w:r>
          <w:rPr>
            <w:noProof/>
            <w:webHidden/>
          </w:rPr>
          <w:t>26</w:t>
        </w:r>
        <w:r>
          <w:rPr>
            <w:noProof/>
            <w:webHidden/>
          </w:rPr>
          <w:fldChar w:fldCharType="end"/>
        </w:r>
      </w:hyperlink>
    </w:p>
    <w:p w14:paraId="358F37C7" w14:textId="168CD74B"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05" w:history="1">
        <w:r w:rsidRPr="008E29F3">
          <w:rPr>
            <w:rStyle w:val="Hipervnculo"/>
            <w:noProof/>
          </w:rPr>
          <w:t>Fig. 3.2. Diagrama de casos de uso del escenario 2</w:t>
        </w:r>
        <w:r>
          <w:rPr>
            <w:noProof/>
            <w:webHidden/>
          </w:rPr>
          <w:tab/>
        </w:r>
        <w:r>
          <w:rPr>
            <w:noProof/>
            <w:webHidden/>
          </w:rPr>
          <w:fldChar w:fldCharType="begin"/>
        </w:r>
        <w:r>
          <w:rPr>
            <w:noProof/>
            <w:webHidden/>
          </w:rPr>
          <w:instrText xml:space="preserve"> PAGEREF _Toc168082505 \h </w:instrText>
        </w:r>
        <w:r>
          <w:rPr>
            <w:noProof/>
            <w:webHidden/>
          </w:rPr>
        </w:r>
        <w:r>
          <w:rPr>
            <w:noProof/>
            <w:webHidden/>
          </w:rPr>
          <w:fldChar w:fldCharType="separate"/>
        </w:r>
        <w:r>
          <w:rPr>
            <w:noProof/>
            <w:webHidden/>
          </w:rPr>
          <w:t>28</w:t>
        </w:r>
        <w:r>
          <w:rPr>
            <w:noProof/>
            <w:webHidden/>
          </w:rPr>
          <w:fldChar w:fldCharType="end"/>
        </w:r>
      </w:hyperlink>
    </w:p>
    <w:p w14:paraId="525B8CFB" w14:textId="34F22099"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06" w:history="1">
        <w:r w:rsidRPr="008E29F3">
          <w:rPr>
            <w:rStyle w:val="Hipervnculo"/>
            <w:noProof/>
          </w:rPr>
          <w:t>Fig. 3.3. Diagrama de casos de uso del escenario 3</w:t>
        </w:r>
        <w:r>
          <w:rPr>
            <w:noProof/>
            <w:webHidden/>
          </w:rPr>
          <w:tab/>
        </w:r>
        <w:r>
          <w:rPr>
            <w:noProof/>
            <w:webHidden/>
          </w:rPr>
          <w:fldChar w:fldCharType="begin"/>
        </w:r>
        <w:r>
          <w:rPr>
            <w:noProof/>
            <w:webHidden/>
          </w:rPr>
          <w:instrText xml:space="preserve"> PAGEREF _Toc168082506 \h </w:instrText>
        </w:r>
        <w:r>
          <w:rPr>
            <w:noProof/>
            <w:webHidden/>
          </w:rPr>
        </w:r>
        <w:r>
          <w:rPr>
            <w:noProof/>
            <w:webHidden/>
          </w:rPr>
          <w:fldChar w:fldCharType="separate"/>
        </w:r>
        <w:r>
          <w:rPr>
            <w:noProof/>
            <w:webHidden/>
          </w:rPr>
          <w:t>29</w:t>
        </w:r>
        <w:r>
          <w:rPr>
            <w:noProof/>
            <w:webHidden/>
          </w:rPr>
          <w:fldChar w:fldCharType="end"/>
        </w:r>
      </w:hyperlink>
    </w:p>
    <w:p w14:paraId="1ED06F18" w14:textId="1D3C6229" w:rsidR="00753C3C" w:rsidRPr="009828E2" w:rsidRDefault="005B0B21" w:rsidP="00753C3C">
      <w:pPr>
        <w:rPr>
          <w:lang w:eastAsia="es-ES"/>
        </w:rPr>
      </w:pPr>
      <w:r>
        <w:rPr>
          <w:lang w:eastAsia="es-ES"/>
        </w:rPr>
        <w:fldChar w:fldCharType="end"/>
      </w:r>
    </w:p>
    <w:p w14:paraId="4476DE12" w14:textId="1F323886" w:rsidR="00753C3C" w:rsidRPr="009828E2" w:rsidRDefault="00753C3C">
      <w:pPr>
        <w:jc w:val="left"/>
        <w:rPr>
          <w:lang w:eastAsia="es-ES"/>
        </w:rPr>
      </w:pPr>
      <w:r w:rsidRPr="009828E2">
        <w:rPr>
          <w:lang w:eastAsia="es-ES"/>
        </w:rPr>
        <w:br w:type="page"/>
      </w:r>
    </w:p>
    <w:p w14:paraId="64AF3A4E" w14:textId="315CA312" w:rsidR="00753C3C" w:rsidRPr="009828E2" w:rsidRDefault="00753C3C">
      <w:pPr>
        <w:jc w:val="left"/>
        <w:rPr>
          <w:lang w:eastAsia="es-ES"/>
        </w:rPr>
      </w:pPr>
      <w:r w:rsidRPr="009828E2">
        <w:rPr>
          <w:lang w:eastAsia="es-ES"/>
        </w:rPr>
        <w:lastRenderedPageBreak/>
        <w:br w:type="page"/>
      </w:r>
    </w:p>
    <w:p w14:paraId="2AF4D08B" w14:textId="77777777" w:rsidR="005B0B21" w:rsidRDefault="00753C3C" w:rsidP="005B0B21">
      <w:pPr>
        <w:pStyle w:val="TtuloTDC"/>
      </w:pPr>
      <w:r w:rsidRPr="009828E2">
        <w:lastRenderedPageBreak/>
        <w:t>Índice de tablas</w:t>
      </w:r>
    </w:p>
    <w:p w14:paraId="69FDBD52" w14:textId="2A80C127" w:rsidR="00405203" w:rsidRDefault="005B0B21">
      <w:pPr>
        <w:pStyle w:val="TDC1"/>
        <w:tabs>
          <w:tab w:val="right" w:leader="underscore" w:pos="8494"/>
        </w:tabs>
        <w:rPr>
          <w:rFonts w:asciiTheme="minorHAnsi" w:hAnsiTheme="minorHAnsi" w:cstheme="minorBidi"/>
          <w:noProof/>
          <w:kern w:val="2"/>
          <w:szCs w:val="24"/>
          <w14:ligatures w14:val="standardContextual"/>
        </w:rPr>
      </w:pPr>
      <w:r>
        <w:fldChar w:fldCharType="begin"/>
      </w:r>
      <w:r>
        <w:instrText xml:space="preserve"> TOC \h \z \t "Título Tabla ING;1" </w:instrText>
      </w:r>
      <w:r>
        <w:fldChar w:fldCharType="separate"/>
      </w:r>
      <w:hyperlink w:anchor="_Toc168082549" w:history="1">
        <w:r w:rsidR="00405203" w:rsidRPr="0073495F">
          <w:rPr>
            <w:rStyle w:val="Hipervnculo"/>
            <w:noProof/>
          </w:rPr>
          <w:t>Tabla 1.1. Plataformas Objetivo de Unity [6]</w:t>
        </w:r>
        <w:r w:rsidR="00405203">
          <w:rPr>
            <w:noProof/>
            <w:webHidden/>
          </w:rPr>
          <w:tab/>
        </w:r>
        <w:r w:rsidR="00405203">
          <w:rPr>
            <w:noProof/>
            <w:webHidden/>
          </w:rPr>
          <w:fldChar w:fldCharType="begin"/>
        </w:r>
        <w:r w:rsidR="00405203">
          <w:rPr>
            <w:noProof/>
            <w:webHidden/>
          </w:rPr>
          <w:instrText xml:space="preserve"> PAGEREF _Toc168082549 \h </w:instrText>
        </w:r>
        <w:r w:rsidR="00405203">
          <w:rPr>
            <w:noProof/>
            <w:webHidden/>
          </w:rPr>
        </w:r>
        <w:r w:rsidR="00405203">
          <w:rPr>
            <w:noProof/>
            <w:webHidden/>
          </w:rPr>
          <w:fldChar w:fldCharType="separate"/>
        </w:r>
        <w:r w:rsidR="00405203">
          <w:rPr>
            <w:noProof/>
            <w:webHidden/>
          </w:rPr>
          <w:t>2</w:t>
        </w:r>
        <w:r w:rsidR="00405203">
          <w:rPr>
            <w:noProof/>
            <w:webHidden/>
          </w:rPr>
          <w:fldChar w:fldCharType="end"/>
        </w:r>
      </w:hyperlink>
    </w:p>
    <w:p w14:paraId="4654D372" w14:textId="01B703D2"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50" w:history="1">
        <w:r w:rsidRPr="0073495F">
          <w:rPr>
            <w:rStyle w:val="Hipervnculo"/>
            <w:noProof/>
          </w:rPr>
          <w:t>Tabla 2.1. Diferencias entre Autoridad del Servidor y Autoridad del Cliente</w:t>
        </w:r>
        <w:r>
          <w:rPr>
            <w:noProof/>
            <w:webHidden/>
          </w:rPr>
          <w:tab/>
        </w:r>
        <w:r>
          <w:rPr>
            <w:noProof/>
            <w:webHidden/>
          </w:rPr>
          <w:fldChar w:fldCharType="begin"/>
        </w:r>
        <w:r>
          <w:rPr>
            <w:noProof/>
            <w:webHidden/>
          </w:rPr>
          <w:instrText xml:space="preserve"> PAGEREF _Toc168082550 \h </w:instrText>
        </w:r>
        <w:r>
          <w:rPr>
            <w:noProof/>
            <w:webHidden/>
          </w:rPr>
        </w:r>
        <w:r>
          <w:rPr>
            <w:noProof/>
            <w:webHidden/>
          </w:rPr>
          <w:fldChar w:fldCharType="separate"/>
        </w:r>
        <w:r>
          <w:rPr>
            <w:noProof/>
            <w:webHidden/>
          </w:rPr>
          <w:t>13</w:t>
        </w:r>
        <w:r>
          <w:rPr>
            <w:noProof/>
            <w:webHidden/>
          </w:rPr>
          <w:fldChar w:fldCharType="end"/>
        </w:r>
      </w:hyperlink>
    </w:p>
    <w:p w14:paraId="3F40A264" w14:textId="6028B49A"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51" w:history="1">
        <w:r w:rsidRPr="0073495F">
          <w:rPr>
            <w:rStyle w:val="Hipervnculo"/>
            <w:noProof/>
          </w:rPr>
          <w:t>Tabla 2.2. Diferencias entre NGO y Netcode for Entities</w:t>
        </w:r>
        <w:r>
          <w:rPr>
            <w:noProof/>
            <w:webHidden/>
          </w:rPr>
          <w:tab/>
        </w:r>
        <w:r>
          <w:rPr>
            <w:noProof/>
            <w:webHidden/>
          </w:rPr>
          <w:fldChar w:fldCharType="begin"/>
        </w:r>
        <w:r>
          <w:rPr>
            <w:noProof/>
            <w:webHidden/>
          </w:rPr>
          <w:instrText xml:space="preserve"> PAGEREF _Toc168082551 \h </w:instrText>
        </w:r>
        <w:r>
          <w:rPr>
            <w:noProof/>
            <w:webHidden/>
          </w:rPr>
        </w:r>
        <w:r>
          <w:rPr>
            <w:noProof/>
            <w:webHidden/>
          </w:rPr>
          <w:fldChar w:fldCharType="separate"/>
        </w:r>
        <w:r>
          <w:rPr>
            <w:noProof/>
            <w:webHidden/>
          </w:rPr>
          <w:t>15</w:t>
        </w:r>
        <w:r>
          <w:rPr>
            <w:noProof/>
            <w:webHidden/>
          </w:rPr>
          <w:fldChar w:fldCharType="end"/>
        </w:r>
      </w:hyperlink>
    </w:p>
    <w:p w14:paraId="2DA2B856" w14:textId="4026EB05"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52" w:history="1">
        <w:r w:rsidRPr="0073495F">
          <w:rPr>
            <w:rStyle w:val="Hipervnculo"/>
            <w:noProof/>
            <w:lang w:val="en-US"/>
          </w:rPr>
          <w:t>Tabla 2.3. Unity vs Unreal vs Godot</w:t>
        </w:r>
        <w:r>
          <w:rPr>
            <w:noProof/>
            <w:webHidden/>
          </w:rPr>
          <w:tab/>
        </w:r>
        <w:r>
          <w:rPr>
            <w:noProof/>
            <w:webHidden/>
          </w:rPr>
          <w:fldChar w:fldCharType="begin"/>
        </w:r>
        <w:r>
          <w:rPr>
            <w:noProof/>
            <w:webHidden/>
          </w:rPr>
          <w:instrText xml:space="preserve"> PAGEREF _Toc168082552 \h </w:instrText>
        </w:r>
        <w:r>
          <w:rPr>
            <w:noProof/>
            <w:webHidden/>
          </w:rPr>
        </w:r>
        <w:r>
          <w:rPr>
            <w:noProof/>
            <w:webHidden/>
          </w:rPr>
          <w:fldChar w:fldCharType="separate"/>
        </w:r>
        <w:r>
          <w:rPr>
            <w:noProof/>
            <w:webHidden/>
          </w:rPr>
          <w:t>23</w:t>
        </w:r>
        <w:r>
          <w:rPr>
            <w:noProof/>
            <w:webHidden/>
          </w:rPr>
          <w:fldChar w:fldCharType="end"/>
        </w:r>
      </w:hyperlink>
    </w:p>
    <w:p w14:paraId="56868532" w14:textId="28E37F5E"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53" w:history="1">
        <w:r w:rsidRPr="0073495F">
          <w:rPr>
            <w:rStyle w:val="Hipervnculo"/>
            <w:noProof/>
          </w:rPr>
          <w:t>Tabla 3.1. Casos de uso del escenario 1</w:t>
        </w:r>
        <w:r>
          <w:rPr>
            <w:noProof/>
            <w:webHidden/>
          </w:rPr>
          <w:tab/>
        </w:r>
        <w:r>
          <w:rPr>
            <w:noProof/>
            <w:webHidden/>
          </w:rPr>
          <w:fldChar w:fldCharType="begin"/>
        </w:r>
        <w:r>
          <w:rPr>
            <w:noProof/>
            <w:webHidden/>
          </w:rPr>
          <w:instrText xml:space="preserve"> PAGEREF _Toc168082553 \h </w:instrText>
        </w:r>
        <w:r>
          <w:rPr>
            <w:noProof/>
            <w:webHidden/>
          </w:rPr>
        </w:r>
        <w:r>
          <w:rPr>
            <w:noProof/>
            <w:webHidden/>
          </w:rPr>
          <w:fldChar w:fldCharType="separate"/>
        </w:r>
        <w:r>
          <w:rPr>
            <w:noProof/>
            <w:webHidden/>
          </w:rPr>
          <w:t>27</w:t>
        </w:r>
        <w:r>
          <w:rPr>
            <w:noProof/>
            <w:webHidden/>
          </w:rPr>
          <w:fldChar w:fldCharType="end"/>
        </w:r>
      </w:hyperlink>
    </w:p>
    <w:p w14:paraId="01B0B3B9" w14:textId="63CF1A70"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54" w:history="1">
        <w:r w:rsidRPr="0073495F">
          <w:rPr>
            <w:rStyle w:val="Hipervnculo"/>
            <w:noProof/>
          </w:rPr>
          <w:t>Tabla 3.2. Casos de uso del escenario 2</w:t>
        </w:r>
        <w:r>
          <w:rPr>
            <w:noProof/>
            <w:webHidden/>
          </w:rPr>
          <w:tab/>
        </w:r>
        <w:r>
          <w:rPr>
            <w:noProof/>
            <w:webHidden/>
          </w:rPr>
          <w:fldChar w:fldCharType="begin"/>
        </w:r>
        <w:r>
          <w:rPr>
            <w:noProof/>
            <w:webHidden/>
          </w:rPr>
          <w:instrText xml:space="preserve"> PAGEREF _Toc168082554 \h </w:instrText>
        </w:r>
        <w:r>
          <w:rPr>
            <w:noProof/>
            <w:webHidden/>
          </w:rPr>
        </w:r>
        <w:r>
          <w:rPr>
            <w:noProof/>
            <w:webHidden/>
          </w:rPr>
          <w:fldChar w:fldCharType="separate"/>
        </w:r>
        <w:r>
          <w:rPr>
            <w:noProof/>
            <w:webHidden/>
          </w:rPr>
          <w:t>28</w:t>
        </w:r>
        <w:r>
          <w:rPr>
            <w:noProof/>
            <w:webHidden/>
          </w:rPr>
          <w:fldChar w:fldCharType="end"/>
        </w:r>
      </w:hyperlink>
    </w:p>
    <w:p w14:paraId="72EB6A8A" w14:textId="487E4C73"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55" w:history="1">
        <w:r w:rsidRPr="0073495F">
          <w:rPr>
            <w:rStyle w:val="Hipervnculo"/>
            <w:noProof/>
          </w:rPr>
          <w:t>Tabla 3.3. Casos de uso del escenario 3</w:t>
        </w:r>
        <w:r>
          <w:rPr>
            <w:noProof/>
            <w:webHidden/>
          </w:rPr>
          <w:tab/>
        </w:r>
        <w:r>
          <w:rPr>
            <w:noProof/>
            <w:webHidden/>
          </w:rPr>
          <w:fldChar w:fldCharType="begin"/>
        </w:r>
        <w:r>
          <w:rPr>
            <w:noProof/>
            <w:webHidden/>
          </w:rPr>
          <w:instrText xml:space="preserve"> PAGEREF _Toc168082555 \h </w:instrText>
        </w:r>
        <w:r>
          <w:rPr>
            <w:noProof/>
            <w:webHidden/>
          </w:rPr>
        </w:r>
        <w:r>
          <w:rPr>
            <w:noProof/>
            <w:webHidden/>
          </w:rPr>
          <w:fldChar w:fldCharType="separate"/>
        </w:r>
        <w:r>
          <w:rPr>
            <w:noProof/>
            <w:webHidden/>
          </w:rPr>
          <w:t>29</w:t>
        </w:r>
        <w:r>
          <w:rPr>
            <w:noProof/>
            <w:webHidden/>
          </w:rPr>
          <w:fldChar w:fldCharType="end"/>
        </w:r>
      </w:hyperlink>
    </w:p>
    <w:p w14:paraId="4C632207" w14:textId="54D03BB2"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56" w:history="1">
        <w:r w:rsidRPr="0073495F">
          <w:rPr>
            <w:rStyle w:val="Hipervnculo"/>
            <w:noProof/>
          </w:rPr>
          <w:t>Tabla 3.4. Plantilla de la descripción de los casos de uso</w:t>
        </w:r>
        <w:r>
          <w:rPr>
            <w:noProof/>
            <w:webHidden/>
          </w:rPr>
          <w:tab/>
        </w:r>
        <w:r>
          <w:rPr>
            <w:noProof/>
            <w:webHidden/>
          </w:rPr>
          <w:fldChar w:fldCharType="begin"/>
        </w:r>
        <w:r>
          <w:rPr>
            <w:noProof/>
            <w:webHidden/>
          </w:rPr>
          <w:instrText xml:space="preserve"> PAGEREF _Toc168082556 \h </w:instrText>
        </w:r>
        <w:r>
          <w:rPr>
            <w:noProof/>
            <w:webHidden/>
          </w:rPr>
        </w:r>
        <w:r>
          <w:rPr>
            <w:noProof/>
            <w:webHidden/>
          </w:rPr>
          <w:fldChar w:fldCharType="separate"/>
        </w:r>
        <w:r>
          <w:rPr>
            <w:noProof/>
            <w:webHidden/>
          </w:rPr>
          <w:t>30</w:t>
        </w:r>
        <w:r>
          <w:rPr>
            <w:noProof/>
            <w:webHidden/>
          </w:rPr>
          <w:fldChar w:fldCharType="end"/>
        </w:r>
      </w:hyperlink>
    </w:p>
    <w:p w14:paraId="121D34B2" w14:textId="2C5451F2"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57" w:history="1">
        <w:r w:rsidRPr="0073495F">
          <w:rPr>
            <w:rStyle w:val="Hipervnculo"/>
            <w:noProof/>
          </w:rPr>
          <w:t>Tabla 3.5. Caso de uso CU01</w:t>
        </w:r>
        <w:r>
          <w:rPr>
            <w:noProof/>
            <w:webHidden/>
          </w:rPr>
          <w:tab/>
        </w:r>
        <w:r>
          <w:rPr>
            <w:noProof/>
            <w:webHidden/>
          </w:rPr>
          <w:fldChar w:fldCharType="begin"/>
        </w:r>
        <w:r>
          <w:rPr>
            <w:noProof/>
            <w:webHidden/>
          </w:rPr>
          <w:instrText xml:space="preserve"> PAGEREF _Toc168082557 \h </w:instrText>
        </w:r>
        <w:r>
          <w:rPr>
            <w:noProof/>
            <w:webHidden/>
          </w:rPr>
        </w:r>
        <w:r>
          <w:rPr>
            <w:noProof/>
            <w:webHidden/>
          </w:rPr>
          <w:fldChar w:fldCharType="separate"/>
        </w:r>
        <w:r>
          <w:rPr>
            <w:noProof/>
            <w:webHidden/>
          </w:rPr>
          <w:t>30</w:t>
        </w:r>
        <w:r>
          <w:rPr>
            <w:noProof/>
            <w:webHidden/>
          </w:rPr>
          <w:fldChar w:fldCharType="end"/>
        </w:r>
      </w:hyperlink>
    </w:p>
    <w:p w14:paraId="057B5574" w14:textId="179BF345"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58" w:history="1">
        <w:r w:rsidRPr="0073495F">
          <w:rPr>
            <w:rStyle w:val="Hipervnculo"/>
            <w:noProof/>
          </w:rPr>
          <w:t>Tabla 3.6. Caso de uso CU02</w:t>
        </w:r>
        <w:r>
          <w:rPr>
            <w:noProof/>
            <w:webHidden/>
          </w:rPr>
          <w:tab/>
        </w:r>
        <w:r>
          <w:rPr>
            <w:noProof/>
            <w:webHidden/>
          </w:rPr>
          <w:fldChar w:fldCharType="begin"/>
        </w:r>
        <w:r>
          <w:rPr>
            <w:noProof/>
            <w:webHidden/>
          </w:rPr>
          <w:instrText xml:space="preserve"> PAGEREF _Toc168082558 \h </w:instrText>
        </w:r>
        <w:r>
          <w:rPr>
            <w:noProof/>
            <w:webHidden/>
          </w:rPr>
        </w:r>
        <w:r>
          <w:rPr>
            <w:noProof/>
            <w:webHidden/>
          </w:rPr>
          <w:fldChar w:fldCharType="separate"/>
        </w:r>
        <w:r>
          <w:rPr>
            <w:noProof/>
            <w:webHidden/>
          </w:rPr>
          <w:t>30</w:t>
        </w:r>
        <w:r>
          <w:rPr>
            <w:noProof/>
            <w:webHidden/>
          </w:rPr>
          <w:fldChar w:fldCharType="end"/>
        </w:r>
      </w:hyperlink>
    </w:p>
    <w:p w14:paraId="6789ECE0" w14:textId="721DB445"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59" w:history="1">
        <w:r w:rsidRPr="0073495F">
          <w:rPr>
            <w:rStyle w:val="Hipervnculo"/>
            <w:noProof/>
          </w:rPr>
          <w:t>Tabla 3.7. Caso de uso CU03</w:t>
        </w:r>
        <w:r>
          <w:rPr>
            <w:noProof/>
            <w:webHidden/>
          </w:rPr>
          <w:tab/>
        </w:r>
        <w:r>
          <w:rPr>
            <w:noProof/>
            <w:webHidden/>
          </w:rPr>
          <w:fldChar w:fldCharType="begin"/>
        </w:r>
        <w:r>
          <w:rPr>
            <w:noProof/>
            <w:webHidden/>
          </w:rPr>
          <w:instrText xml:space="preserve"> PAGEREF _Toc168082559 \h </w:instrText>
        </w:r>
        <w:r>
          <w:rPr>
            <w:noProof/>
            <w:webHidden/>
          </w:rPr>
        </w:r>
        <w:r>
          <w:rPr>
            <w:noProof/>
            <w:webHidden/>
          </w:rPr>
          <w:fldChar w:fldCharType="separate"/>
        </w:r>
        <w:r>
          <w:rPr>
            <w:noProof/>
            <w:webHidden/>
          </w:rPr>
          <w:t>31</w:t>
        </w:r>
        <w:r>
          <w:rPr>
            <w:noProof/>
            <w:webHidden/>
          </w:rPr>
          <w:fldChar w:fldCharType="end"/>
        </w:r>
      </w:hyperlink>
    </w:p>
    <w:p w14:paraId="31512DE2" w14:textId="023A9D52"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60" w:history="1">
        <w:r w:rsidRPr="0073495F">
          <w:rPr>
            <w:rStyle w:val="Hipervnculo"/>
            <w:noProof/>
          </w:rPr>
          <w:t>Tabla 3.8. Caso de uso CU04</w:t>
        </w:r>
        <w:r>
          <w:rPr>
            <w:noProof/>
            <w:webHidden/>
          </w:rPr>
          <w:tab/>
        </w:r>
        <w:r>
          <w:rPr>
            <w:noProof/>
            <w:webHidden/>
          </w:rPr>
          <w:fldChar w:fldCharType="begin"/>
        </w:r>
        <w:r>
          <w:rPr>
            <w:noProof/>
            <w:webHidden/>
          </w:rPr>
          <w:instrText xml:space="preserve"> PAGEREF _Toc168082560 \h </w:instrText>
        </w:r>
        <w:r>
          <w:rPr>
            <w:noProof/>
            <w:webHidden/>
          </w:rPr>
        </w:r>
        <w:r>
          <w:rPr>
            <w:noProof/>
            <w:webHidden/>
          </w:rPr>
          <w:fldChar w:fldCharType="separate"/>
        </w:r>
        <w:r>
          <w:rPr>
            <w:noProof/>
            <w:webHidden/>
          </w:rPr>
          <w:t>31</w:t>
        </w:r>
        <w:r>
          <w:rPr>
            <w:noProof/>
            <w:webHidden/>
          </w:rPr>
          <w:fldChar w:fldCharType="end"/>
        </w:r>
      </w:hyperlink>
    </w:p>
    <w:p w14:paraId="125A0F25" w14:textId="1E2EE50F"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61" w:history="1">
        <w:r w:rsidRPr="0073495F">
          <w:rPr>
            <w:rStyle w:val="Hipervnculo"/>
            <w:noProof/>
          </w:rPr>
          <w:t>Tabla 3.9. Caso de uso CU05</w:t>
        </w:r>
        <w:r>
          <w:rPr>
            <w:noProof/>
            <w:webHidden/>
          </w:rPr>
          <w:tab/>
        </w:r>
        <w:r>
          <w:rPr>
            <w:noProof/>
            <w:webHidden/>
          </w:rPr>
          <w:fldChar w:fldCharType="begin"/>
        </w:r>
        <w:r>
          <w:rPr>
            <w:noProof/>
            <w:webHidden/>
          </w:rPr>
          <w:instrText xml:space="preserve"> PAGEREF _Toc168082561 \h </w:instrText>
        </w:r>
        <w:r>
          <w:rPr>
            <w:noProof/>
            <w:webHidden/>
          </w:rPr>
        </w:r>
        <w:r>
          <w:rPr>
            <w:noProof/>
            <w:webHidden/>
          </w:rPr>
          <w:fldChar w:fldCharType="separate"/>
        </w:r>
        <w:r>
          <w:rPr>
            <w:noProof/>
            <w:webHidden/>
          </w:rPr>
          <w:t>31</w:t>
        </w:r>
        <w:r>
          <w:rPr>
            <w:noProof/>
            <w:webHidden/>
          </w:rPr>
          <w:fldChar w:fldCharType="end"/>
        </w:r>
      </w:hyperlink>
    </w:p>
    <w:p w14:paraId="2403C254" w14:textId="62349224"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62" w:history="1">
        <w:r w:rsidRPr="0073495F">
          <w:rPr>
            <w:rStyle w:val="Hipervnculo"/>
            <w:noProof/>
          </w:rPr>
          <w:t>Tabla 3.10. Caso de uso CU06</w:t>
        </w:r>
        <w:r>
          <w:rPr>
            <w:noProof/>
            <w:webHidden/>
          </w:rPr>
          <w:tab/>
        </w:r>
        <w:r>
          <w:rPr>
            <w:noProof/>
            <w:webHidden/>
          </w:rPr>
          <w:fldChar w:fldCharType="begin"/>
        </w:r>
        <w:r>
          <w:rPr>
            <w:noProof/>
            <w:webHidden/>
          </w:rPr>
          <w:instrText xml:space="preserve"> PAGEREF _Toc168082562 \h </w:instrText>
        </w:r>
        <w:r>
          <w:rPr>
            <w:noProof/>
            <w:webHidden/>
          </w:rPr>
        </w:r>
        <w:r>
          <w:rPr>
            <w:noProof/>
            <w:webHidden/>
          </w:rPr>
          <w:fldChar w:fldCharType="separate"/>
        </w:r>
        <w:r>
          <w:rPr>
            <w:noProof/>
            <w:webHidden/>
          </w:rPr>
          <w:t>31</w:t>
        </w:r>
        <w:r>
          <w:rPr>
            <w:noProof/>
            <w:webHidden/>
          </w:rPr>
          <w:fldChar w:fldCharType="end"/>
        </w:r>
      </w:hyperlink>
    </w:p>
    <w:p w14:paraId="3F42D9B9" w14:textId="1A220B34"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63" w:history="1">
        <w:r w:rsidRPr="0073495F">
          <w:rPr>
            <w:rStyle w:val="Hipervnculo"/>
            <w:noProof/>
          </w:rPr>
          <w:t>Tabla 3.11. Caso de uso CU07</w:t>
        </w:r>
        <w:r>
          <w:rPr>
            <w:noProof/>
            <w:webHidden/>
          </w:rPr>
          <w:tab/>
        </w:r>
        <w:r>
          <w:rPr>
            <w:noProof/>
            <w:webHidden/>
          </w:rPr>
          <w:fldChar w:fldCharType="begin"/>
        </w:r>
        <w:r>
          <w:rPr>
            <w:noProof/>
            <w:webHidden/>
          </w:rPr>
          <w:instrText xml:space="preserve"> PAGEREF _Toc168082563 \h </w:instrText>
        </w:r>
        <w:r>
          <w:rPr>
            <w:noProof/>
            <w:webHidden/>
          </w:rPr>
        </w:r>
        <w:r>
          <w:rPr>
            <w:noProof/>
            <w:webHidden/>
          </w:rPr>
          <w:fldChar w:fldCharType="separate"/>
        </w:r>
        <w:r>
          <w:rPr>
            <w:noProof/>
            <w:webHidden/>
          </w:rPr>
          <w:t>32</w:t>
        </w:r>
        <w:r>
          <w:rPr>
            <w:noProof/>
            <w:webHidden/>
          </w:rPr>
          <w:fldChar w:fldCharType="end"/>
        </w:r>
      </w:hyperlink>
    </w:p>
    <w:p w14:paraId="02A75372" w14:textId="2D8ADF1E"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64" w:history="1">
        <w:r w:rsidRPr="0073495F">
          <w:rPr>
            <w:rStyle w:val="Hipervnculo"/>
            <w:noProof/>
          </w:rPr>
          <w:t>Tabla 3.12. Caso de uso CU08</w:t>
        </w:r>
        <w:r>
          <w:rPr>
            <w:noProof/>
            <w:webHidden/>
          </w:rPr>
          <w:tab/>
        </w:r>
        <w:r>
          <w:rPr>
            <w:noProof/>
            <w:webHidden/>
          </w:rPr>
          <w:fldChar w:fldCharType="begin"/>
        </w:r>
        <w:r>
          <w:rPr>
            <w:noProof/>
            <w:webHidden/>
          </w:rPr>
          <w:instrText xml:space="preserve"> PAGEREF _Toc168082564 \h </w:instrText>
        </w:r>
        <w:r>
          <w:rPr>
            <w:noProof/>
            <w:webHidden/>
          </w:rPr>
        </w:r>
        <w:r>
          <w:rPr>
            <w:noProof/>
            <w:webHidden/>
          </w:rPr>
          <w:fldChar w:fldCharType="separate"/>
        </w:r>
        <w:r>
          <w:rPr>
            <w:noProof/>
            <w:webHidden/>
          </w:rPr>
          <w:t>32</w:t>
        </w:r>
        <w:r>
          <w:rPr>
            <w:noProof/>
            <w:webHidden/>
          </w:rPr>
          <w:fldChar w:fldCharType="end"/>
        </w:r>
      </w:hyperlink>
    </w:p>
    <w:p w14:paraId="6838E998" w14:textId="74528E2E"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65" w:history="1">
        <w:r w:rsidRPr="0073495F">
          <w:rPr>
            <w:rStyle w:val="Hipervnculo"/>
            <w:noProof/>
          </w:rPr>
          <w:t>Tabla 3.13. Caso de uso CU09</w:t>
        </w:r>
        <w:r>
          <w:rPr>
            <w:noProof/>
            <w:webHidden/>
          </w:rPr>
          <w:tab/>
        </w:r>
        <w:r>
          <w:rPr>
            <w:noProof/>
            <w:webHidden/>
          </w:rPr>
          <w:fldChar w:fldCharType="begin"/>
        </w:r>
        <w:r>
          <w:rPr>
            <w:noProof/>
            <w:webHidden/>
          </w:rPr>
          <w:instrText xml:space="preserve"> PAGEREF _Toc168082565 \h </w:instrText>
        </w:r>
        <w:r>
          <w:rPr>
            <w:noProof/>
            <w:webHidden/>
          </w:rPr>
        </w:r>
        <w:r>
          <w:rPr>
            <w:noProof/>
            <w:webHidden/>
          </w:rPr>
          <w:fldChar w:fldCharType="separate"/>
        </w:r>
        <w:r>
          <w:rPr>
            <w:noProof/>
            <w:webHidden/>
          </w:rPr>
          <w:t>32</w:t>
        </w:r>
        <w:r>
          <w:rPr>
            <w:noProof/>
            <w:webHidden/>
          </w:rPr>
          <w:fldChar w:fldCharType="end"/>
        </w:r>
      </w:hyperlink>
    </w:p>
    <w:p w14:paraId="6A665A5D" w14:textId="2CB35809"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66" w:history="1">
        <w:r w:rsidRPr="0073495F">
          <w:rPr>
            <w:rStyle w:val="Hipervnculo"/>
            <w:noProof/>
          </w:rPr>
          <w:t>Tabla 3.14. Caso de uso CU10</w:t>
        </w:r>
        <w:r>
          <w:rPr>
            <w:noProof/>
            <w:webHidden/>
          </w:rPr>
          <w:tab/>
        </w:r>
        <w:r>
          <w:rPr>
            <w:noProof/>
            <w:webHidden/>
          </w:rPr>
          <w:fldChar w:fldCharType="begin"/>
        </w:r>
        <w:r>
          <w:rPr>
            <w:noProof/>
            <w:webHidden/>
          </w:rPr>
          <w:instrText xml:space="preserve"> PAGEREF _Toc168082566 \h </w:instrText>
        </w:r>
        <w:r>
          <w:rPr>
            <w:noProof/>
            <w:webHidden/>
          </w:rPr>
        </w:r>
        <w:r>
          <w:rPr>
            <w:noProof/>
            <w:webHidden/>
          </w:rPr>
          <w:fldChar w:fldCharType="separate"/>
        </w:r>
        <w:r>
          <w:rPr>
            <w:noProof/>
            <w:webHidden/>
          </w:rPr>
          <w:t>32</w:t>
        </w:r>
        <w:r>
          <w:rPr>
            <w:noProof/>
            <w:webHidden/>
          </w:rPr>
          <w:fldChar w:fldCharType="end"/>
        </w:r>
      </w:hyperlink>
    </w:p>
    <w:p w14:paraId="73A59313" w14:textId="69987AA1"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67" w:history="1">
        <w:r w:rsidRPr="0073495F">
          <w:rPr>
            <w:rStyle w:val="Hipervnculo"/>
            <w:noProof/>
          </w:rPr>
          <w:t>Tabla 3.15. Caso de uso CU11</w:t>
        </w:r>
        <w:r>
          <w:rPr>
            <w:noProof/>
            <w:webHidden/>
          </w:rPr>
          <w:tab/>
        </w:r>
        <w:r>
          <w:rPr>
            <w:noProof/>
            <w:webHidden/>
          </w:rPr>
          <w:fldChar w:fldCharType="begin"/>
        </w:r>
        <w:r>
          <w:rPr>
            <w:noProof/>
            <w:webHidden/>
          </w:rPr>
          <w:instrText xml:space="preserve"> PAGEREF _Toc168082567 \h </w:instrText>
        </w:r>
        <w:r>
          <w:rPr>
            <w:noProof/>
            <w:webHidden/>
          </w:rPr>
        </w:r>
        <w:r>
          <w:rPr>
            <w:noProof/>
            <w:webHidden/>
          </w:rPr>
          <w:fldChar w:fldCharType="separate"/>
        </w:r>
        <w:r>
          <w:rPr>
            <w:noProof/>
            <w:webHidden/>
          </w:rPr>
          <w:t>33</w:t>
        </w:r>
        <w:r>
          <w:rPr>
            <w:noProof/>
            <w:webHidden/>
          </w:rPr>
          <w:fldChar w:fldCharType="end"/>
        </w:r>
      </w:hyperlink>
    </w:p>
    <w:p w14:paraId="32083252" w14:textId="412FC5B4"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68" w:history="1">
        <w:r w:rsidRPr="0073495F">
          <w:rPr>
            <w:rStyle w:val="Hipervnculo"/>
            <w:noProof/>
          </w:rPr>
          <w:t>Tabla 3.16. Caso de uso CU12</w:t>
        </w:r>
        <w:r>
          <w:rPr>
            <w:noProof/>
            <w:webHidden/>
          </w:rPr>
          <w:tab/>
        </w:r>
        <w:r>
          <w:rPr>
            <w:noProof/>
            <w:webHidden/>
          </w:rPr>
          <w:fldChar w:fldCharType="begin"/>
        </w:r>
        <w:r>
          <w:rPr>
            <w:noProof/>
            <w:webHidden/>
          </w:rPr>
          <w:instrText xml:space="preserve"> PAGEREF _Toc168082568 \h </w:instrText>
        </w:r>
        <w:r>
          <w:rPr>
            <w:noProof/>
            <w:webHidden/>
          </w:rPr>
        </w:r>
        <w:r>
          <w:rPr>
            <w:noProof/>
            <w:webHidden/>
          </w:rPr>
          <w:fldChar w:fldCharType="separate"/>
        </w:r>
        <w:r>
          <w:rPr>
            <w:noProof/>
            <w:webHidden/>
          </w:rPr>
          <w:t>33</w:t>
        </w:r>
        <w:r>
          <w:rPr>
            <w:noProof/>
            <w:webHidden/>
          </w:rPr>
          <w:fldChar w:fldCharType="end"/>
        </w:r>
      </w:hyperlink>
    </w:p>
    <w:p w14:paraId="7F7F3559" w14:textId="18B3F373"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69" w:history="1">
        <w:r w:rsidRPr="0073495F">
          <w:rPr>
            <w:rStyle w:val="Hipervnculo"/>
            <w:noProof/>
          </w:rPr>
          <w:t>Tabla 3.17. Caso de uso CU13</w:t>
        </w:r>
        <w:r>
          <w:rPr>
            <w:noProof/>
            <w:webHidden/>
          </w:rPr>
          <w:tab/>
        </w:r>
        <w:r>
          <w:rPr>
            <w:noProof/>
            <w:webHidden/>
          </w:rPr>
          <w:fldChar w:fldCharType="begin"/>
        </w:r>
        <w:r>
          <w:rPr>
            <w:noProof/>
            <w:webHidden/>
          </w:rPr>
          <w:instrText xml:space="preserve"> PAGEREF _Toc168082569 \h </w:instrText>
        </w:r>
        <w:r>
          <w:rPr>
            <w:noProof/>
            <w:webHidden/>
          </w:rPr>
        </w:r>
        <w:r>
          <w:rPr>
            <w:noProof/>
            <w:webHidden/>
          </w:rPr>
          <w:fldChar w:fldCharType="separate"/>
        </w:r>
        <w:r>
          <w:rPr>
            <w:noProof/>
            <w:webHidden/>
          </w:rPr>
          <w:t>33</w:t>
        </w:r>
        <w:r>
          <w:rPr>
            <w:noProof/>
            <w:webHidden/>
          </w:rPr>
          <w:fldChar w:fldCharType="end"/>
        </w:r>
      </w:hyperlink>
    </w:p>
    <w:p w14:paraId="4E2E9510" w14:textId="4101881E"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70" w:history="1">
        <w:r w:rsidRPr="0073495F">
          <w:rPr>
            <w:rStyle w:val="Hipervnculo"/>
            <w:noProof/>
          </w:rPr>
          <w:t>Tabla 3.18. Caso de uso CU14</w:t>
        </w:r>
        <w:r>
          <w:rPr>
            <w:noProof/>
            <w:webHidden/>
          </w:rPr>
          <w:tab/>
        </w:r>
        <w:r>
          <w:rPr>
            <w:noProof/>
            <w:webHidden/>
          </w:rPr>
          <w:fldChar w:fldCharType="begin"/>
        </w:r>
        <w:r>
          <w:rPr>
            <w:noProof/>
            <w:webHidden/>
          </w:rPr>
          <w:instrText xml:space="preserve"> PAGEREF _Toc168082570 \h </w:instrText>
        </w:r>
        <w:r>
          <w:rPr>
            <w:noProof/>
            <w:webHidden/>
          </w:rPr>
        </w:r>
        <w:r>
          <w:rPr>
            <w:noProof/>
            <w:webHidden/>
          </w:rPr>
          <w:fldChar w:fldCharType="separate"/>
        </w:r>
        <w:r>
          <w:rPr>
            <w:noProof/>
            <w:webHidden/>
          </w:rPr>
          <w:t>33</w:t>
        </w:r>
        <w:r>
          <w:rPr>
            <w:noProof/>
            <w:webHidden/>
          </w:rPr>
          <w:fldChar w:fldCharType="end"/>
        </w:r>
      </w:hyperlink>
    </w:p>
    <w:p w14:paraId="6C1958DB" w14:textId="6440532A"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71" w:history="1">
        <w:r w:rsidRPr="0073495F">
          <w:rPr>
            <w:rStyle w:val="Hipervnculo"/>
            <w:noProof/>
          </w:rPr>
          <w:t>Tabla 3.19. Caso de uso CU15</w:t>
        </w:r>
        <w:r>
          <w:rPr>
            <w:noProof/>
            <w:webHidden/>
          </w:rPr>
          <w:tab/>
        </w:r>
        <w:r>
          <w:rPr>
            <w:noProof/>
            <w:webHidden/>
          </w:rPr>
          <w:fldChar w:fldCharType="begin"/>
        </w:r>
        <w:r>
          <w:rPr>
            <w:noProof/>
            <w:webHidden/>
          </w:rPr>
          <w:instrText xml:space="preserve"> PAGEREF _Toc168082571 \h </w:instrText>
        </w:r>
        <w:r>
          <w:rPr>
            <w:noProof/>
            <w:webHidden/>
          </w:rPr>
        </w:r>
        <w:r>
          <w:rPr>
            <w:noProof/>
            <w:webHidden/>
          </w:rPr>
          <w:fldChar w:fldCharType="separate"/>
        </w:r>
        <w:r>
          <w:rPr>
            <w:noProof/>
            <w:webHidden/>
          </w:rPr>
          <w:t>34</w:t>
        </w:r>
        <w:r>
          <w:rPr>
            <w:noProof/>
            <w:webHidden/>
          </w:rPr>
          <w:fldChar w:fldCharType="end"/>
        </w:r>
      </w:hyperlink>
    </w:p>
    <w:p w14:paraId="2372C5CB" w14:textId="1D55E7DF"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72" w:history="1">
        <w:r w:rsidRPr="0073495F">
          <w:rPr>
            <w:rStyle w:val="Hipervnculo"/>
            <w:noProof/>
          </w:rPr>
          <w:t>Tabla 3.20. Caso de uso CU16</w:t>
        </w:r>
        <w:r>
          <w:rPr>
            <w:noProof/>
            <w:webHidden/>
          </w:rPr>
          <w:tab/>
        </w:r>
        <w:r>
          <w:rPr>
            <w:noProof/>
            <w:webHidden/>
          </w:rPr>
          <w:fldChar w:fldCharType="begin"/>
        </w:r>
        <w:r>
          <w:rPr>
            <w:noProof/>
            <w:webHidden/>
          </w:rPr>
          <w:instrText xml:space="preserve"> PAGEREF _Toc168082572 \h </w:instrText>
        </w:r>
        <w:r>
          <w:rPr>
            <w:noProof/>
            <w:webHidden/>
          </w:rPr>
        </w:r>
        <w:r>
          <w:rPr>
            <w:noProof/>
            <w:webHidden/>
          </w:rPr>
          <w:fldChar w:fldCharType="separate"/>
        </w:r>
        <w:r>
          <w:rPr>
            <w:noProof/>
            <w:webHidden/>
          </w:rPr>
          <w:t>34</w:t>
        </w:r>
        <w:r>
          <w:rPr>
            <w:noProof/>
            <w:webHidden/>
          </w:rPr>
          <w:fldChar w:fldCharType="end"/>
        </w:r>
      </w:hyperlink>
    </w:p>
    <w:p w14:paraId="051AB685" w14:textId="2B2923C6"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73" w:history="1">
        <w:r w:rsidRPr="0073495F">
          <w:rPr>
            <w:rStyle w:val="Hipervnculo"/>
            <w:noProof/>
          </w:rPr>
          <w:t>Tabla 3.21. Caso de uso CU17</w:t>
        </w:r>
        <w:r>
          <w:rPr>
            <w:noProof/>
            <w:webHidden/>
          </w:rPr>
          <w:tab/>
        </w:r>
        <w:r>
          <w:rPr>
            <w:noProof/>
            <w:webHidden/>
          </w:rPr>
          <w:fldChar w:fldCharType="begin"/>
        </w:r>
        <w:r>
          <w:rPr>
            <w:noProof/>
            <w:webHidden/>
          </w:rPr>
          <w:instrText xml:space="preserve"> PAGEREF _Toc168082573 \h </w:instrText>
        </w:r>
        <w:r>
          <w:rPr>
            <w:noProof/>
            <w:webHidden/>
          </w:rPr>
        </w:r>
        <w:r>
          <w:rPr>
            <w:noProof/>
            <w:webHidden/>
          </w:rPr>
          <w:fldChar w:fldCharType="separate"/>
        </w:r>
        <w:r>
          <w:rPr>
            <w:noProof/>
            <w:webHidden/>
          </w:rPr>
          <w:t>34</w:t>
        </w:r>
        <w:r>
          <w:rPr>
            <w:noProof/>
            <w:webHidden/>
          </w:rPr>
          <w:fldChar w:fldCharType="end"/>
        </w:r>
      </w:hyperlink>
    </w:p>
    <w:p w14:paraId="6CD8C183" w14:textId="1AA8153D"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74" w:history="1">
        <w:r w:rsidRPr="0073495F">
          <w:rPr>
            <w:rStyle w:val="Hipervnculo"/>
            <w:noProof/>
          </w:rPr>
          <w:t>Tabla 3.22. Caso de uso CU18</w:t>
        </w:r>
        <w:r>
          <w:rPr>
            <w:noProof/>
            <w:webHidden/>
          </w:rPr>
          <w:tab/>
        </w:r>
        <w:r>
          <w:rPr>
            <w:noProof/>
            <w:webHidden/>
          </w:rPr>
          <w:fldChar w:fldCharType="begin"/>
        </w:r>
        <w:r>
          <w:rPr>
            <w:noProof/>
            <w:webHidden/>
          </w:rPr>
          <w:instrText xml:space="preserve"> PAGEREF _Toc168082574 \h </w:instrText>
        </w:r>
        <w:r>
          <w:rPr>
            <w:noProof/>
            <w:webHidden/>
          </w:rPr>
        </w:r>
        <w:r>
          <w:rPr>
            <w:noProof/>
            <w:webHidden/>
          </w:rPr>
          <w:fldChar w:fldCharType="separate"/>
        </w:r>
        <w:r>
          <w:rPr>
            <w:noProof/>
            <w:webHidden/>
          </w:rPr>
          <w:t>34</w:t>
        </w:r>
        <w:r>
          <w:rPr>
            <w:noProof/>
            <w:webHidden/>
          </w:rPr>
          <w:fldChar w:fldCharType="end"/>
        </w:r>
      </w:hyperlink>
    </w:p>
    <w:p w14:paraId="5284BD71" w14:textId="3EBF4A55"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75" w:history="1">
        <w:r w:rsidRPr="0073495F">
          <w:rPr>
            <w:rStyle w:val="Hipervnculo"/>
            <w:noProof/>
          </w:rPr>
          <w:t>Tabla 3.23. Caso de uso CU19</w:t>
        </w:r>
        <w:r>
          <w:rPr>
            <w:noProof/>
            <w:webHidden/>
          </w:rPr>
          <w:tab/>
        </w:r>
        <w:r>
          <w:rPr>
            <w:noProof/>
            <w:webHidden/>
          </w:rPr>
          <w:fldChar w:fldCharType="begin"/>
        </w:r>
        <w:r>
          <w:rPr>
            <w:noProof/>
            <w:webHidden/>
          </w:rPr>
          <w:instrText xml:space="preserve"> PAGEREF _Toc168082575 \h </w:instrText>
        </w:r>
        <w:r>
          <w:rPr>
            <w:noProof/>
            <w:webHidden/>
          </w:rPr>
        </w:r>
        <w:r>
          <w:rPr>
            <w:noProof/>
            <w:webHidden/>
          </w:rPr>
          <w:fldChar w:fldCharType="separate"/>
        </w:r>
        <w:r>
          <w:rPr>
            <w:noProof/>
            <w:webHidden/>
          </w:rPr>
          <w:t>35</w:t>
        </w:r>
        <w:r>
          <w:rPr>
            <w:noProof/>
            <w:webHidden/>
          </w:rPr>
          <w:fldChar w:fldCharType="end"/>
        </w:r>
      </w:hyperlink>
    </w:p>
    <w:p w14:paraId="496485D2" w14:textId="5F0EE8A5"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76" w:history="1">
        <w:r w:rsidRPr="0073495F">
          <w:rPr>
            <w:rStyle w:val="Hipervnculo"/>
            <w:noProof/>
          </w:rPr>
          <w:t>Tabla 3.24. Caso de uso CU20</w:t>
        </w:r>
        <w:r>
          <w:rPr>
            <w:noProof/>
            <w:webHidden/>
          </w:rPr>
          <w:tab/>
        </w:r>
        <w:r>
          <w:rPr>
            <w:noProof/>
            <w:webHidden/>
          </w:rPr>
          <w:fldChar w:fldCharType="begin"/>
        </w:r>
        <w:r>
          <w:rPr>
            <w:noProof/>
            <w:webHidden/>
          </w:rPr>
          <w:instrText xml:space="preserve"> PAGEREF _Toc168082576 \h </w:instrText>
        </w:r>
        <w:r>
          <w:rPr>
            <w:noProof/>
            <w:webHidden/>
          </w:rPr>
        </w:r>
        <w:r>
          <w:rPr>
            <w:noProof/>
            <w:webHidden/>
          </w:rPr>
          <w:fldChar w:fldCharType="separate"/>
        </w:r>
        <w:r>
          <w:rPr>
            <w:noProof/>
            <w:webHidden/>
          </w:rPr>
          <w:t>35</w:t>
        </w:r>
        <w:r>
          <w:rPr>
            <w:noProof/>
            <w:webHidden/>
          </w:rPr>
          <w:fldChar w:fldCharType="end"/>
        </w:r>
      </w:hyperlink>
    </w:p>
    <w:p w14:paraId="306EA71A" w14:textId="42E8885A"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77" w:history="1">
        <w:r w:rsidRPr="0073495F">
          <w:rPr>
            <w:rStyle w:val="Hipervnculo"/>
            <w:noProof/>
          </w:rPr>
          <w:t>Tabla 3.25. Plantilla de los Requisitos</w:t>
        </w:r>
        <w:r>
          <w:rPr>
            <w:noProof/>
            <w:webHidden/>
          </w:rPr>
          <w:tab/>
        </w:r>
        <w:r>
          <w:rPr>
            <w:noProof/>
            <w:webHidden/>
          </w:rPr>
          <w:fldChar w:fldCharType="begin"/>
        </w:r>
        <w:r>
          <w:rPr>
            <w:noProof/>
            <w:webHidden/>
          </w:rPr>
          <w:instrText xml:space="preserve"> PAGEREF _Toc168082577 \h </w:instrText>
        </w:r>
        <w:r>
          <w:rPr>
            <w:noProof/>
            <w:webHidden/>
          </w:rPr>
        </w:r>
        <w:r>
          <w:rPr>
            <w:noProof/>
            <w:webHidden/>
          </w:rPr>
          <w:fldChar w:fldCharType="separate"/>
        </w:r>
        <w:r>
          <w:rPr>
            <w:noProof/>
            <w:webHidden/>
          </w:rPr>
          <w:t>35</w:t>
        </w:r>
        <w:r>
          <w:rPr>
            <w:noProof/>
            <w:webHidden/>
          </w:rPr>
          <w:fldChar w:fldCharType="end"/>
        </w:r>
      </w:hyperlink>
    </w:p>
    <w:p w14:paraId="200D53CF" w14:textId="69AA6FA5"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78" w:history="1">
        <w:r w:rsidRPr="0073495F">
          <w:rPr>
            <w:rStyle w:val="Hipervnculo"/>
            <w:noProof/>
          </w:rPr>
          <w:t>Tabla 3.26. Requisito F-U-C01</w:t>
        </w:r>
        <w:r>
          <w:rPr>
            <w:noProof/>
            <w:webHidden/>
          </w:rPr>
          <w:tab/>
        </w:r>
        <w:r>
          <w:rPr>
            <w:noProof/>
            <w:webHidden/>
          </w:rPr>
          <w:fldChar w:fldCharType="begin"/>
        </w:r>
        <w:r>
          <w:rPr>
            <w:noProof/>
            <w:webHidden/>
          </w:rPr>
          <w:instrText xml:space="preserve"> PAGEREF _Toc168082578 \h </w:instrText>
        </w:r>
        <w:r>
          <w:rPr>
            <w:noProof/>
            <w:webHidden/>
          </w:rPr>
        </w:r>
        <w:r>
          <w:rPr>
            <w:noProof/>
            <w:webHidden/>
          </w:rPr>
          <w:fldChar w:fldCharType="separate"/>
        </w:r>
        <w:r>
          <w:rPr>
            <w:noProof/>
            <w:webHidden/>
          </w:rPr>
          <w:t>36</w:t>
        </w:r>
        <w:r>
          <w:rPr>
            <w:noProof/>
            <w:webHidden/>
          </w:rPr>
          <w:fldChar w:fldCharType="end"/>
        </w:r>
      </w:hyperlink>
    </w:p>
    <w:p w14:paraId="3A54EAFD" w14:textId="7171CF66"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79" w:history="1">
        <w:r w:rsidRPr="0073495F">
          <w:rPr>
            <w:rStyle w:val="Hipervnculo"/>
            <w:noProof/>
          </w:rPr>
          <w:t>Tabla 3.27. Requisito F-S-R02</w:t>
        </w:r>
        <w:r>
          <w:rPr>
            <w:noProof/>
            <w:webHidden/>
          </w:rPr>
          <w:tab/>
        </w:r>
        <w:r>
          <w:rPr>
            <w:noProof/>
            <w:webHidden/>
          </w:rPr>
          <w:fldChar w:fldCharType="begin"/>
        </w:r>
        <w:r>
          <w:rPr>
            <w:noProof/>
            <w:webHidden/>
          </w:rPr>
          <w:instrText xml:space="preserve"> PAGEREF _Toc168082579 \h </w:instrText>
        </w:r>
        <w:r>
          <w:rPr>
            <w:noProof/>
            <w:webHidden/>
          </w:rPr>
        </w:r>
        <w:r>
          <w:rPr>
            <w:noProof/>
            <w:webHidden/>
          </w:rPr>
          <w:fldChar w:fldCharType="separate"/>
        </w:r>
        <w:r>
          <w:rPr>
            <w:noProof/>
            <w:webHidden/>
          </w:rPr>
          <w:t>36</w:t>
        </w:r>
        <w:r>
          <w:rPr>
            <w:noProof/>
            <w:webHidden/>
          </w:rPr>
          <w:fldChar w:fldCharType="end"/>
        </w:r>
      </w:hyperlink>
    </w:p>
    <w:p w14:paraId="66C7CDFD" w14:textId="2FE746EE"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80" w:history="1">
        <w:r w:rsidRPr="0073495F">
          <w:rPr>
            <w:rStyle w:val="Hipervnculo"/>
            <w:noProof/>
          </w:rPr>
          <w:t>Tabla 3.28. Requisito F-U-C03</w:t>
        </w:r>
        <w:r>
          <w:rPr>
            <w:noProof/>
            <w:webHidden/>
          </w:rPr>
          <w:tab/>
        </w:r>
        <w:r>
          <w:rPr>
            <w:noProof/>
            <w:webHidden/>
          </w:rPr>
          <w:fldChar w:fldCharType="begin"/>
        </w:r>
        <w:r>
          <w:rPr>
            <w:noProof/>
            <w:webHidden/>
          </w:rPr>
          <w:instrText xml:space="preserve"> PAGEREF _Toc168082580 \h </w:instrText>
        </w:r>
        <w:r>
          <w:rPr>
            <w:noProof/>
            <w:webHidden/>
          </w:rPr>
        </w:r>
        <w:r>
          <w:rPr>
            <w:noProof/>
            <w:webHidden/>
          </w:rPr>
          <w:fldChar w:fldCharType="separate"/>
        </w:r>
        <w:r>
          <w:rPr>
            <w:noProof/>
            <w:webHidden/>
          </w:rPr>
          <w:t>37</w:t>
        </w:r>
        <w:r>
          <w:rPr>
            <w:noProof/>
            <w:webHidden/>
          </w:rPr>
          <w:fldChar w:fldCharType="end"/>
        </w:r>
      </w:hyperlink>
    </w:p>
    <w:p w14:paraId="1A365A33" w14:textId="30E4F12C"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81" w:history="1">
        <w:r w:rsidRPr="0073495F">
          <w:rPr>
            <w:rStyle w:val="Hipervnculo"/>
            <w:noProof/>
          </w:rPr>
          <w:t>Tabla 3.29. Requisito F-S-R04</w:t>
        </w:r>
        <w:r>
          <w:rPr>
            <w:noProof/>
            <w:webHidden/>
          </w:rPr>
          <w:tab/>
        </w:r>
        <w:r>
          <w:rPr>
            <w:noProof/>
            <w:webHidden/>
          </w:rPr>
          <w:fldChar w:fldCharType="begin"/>
        </w:r>
        <w:r>
          <w:rPr>
            <w:noProof/>
            <w:webHidden/>
          </w:rPr>
          <w:instrText xml:space="preserve"> PAGEREF _Toc168082581 \h </w:instrText>
        </w:r>
        <w:r>
          <w:rPr>
            <w:noProof/>
            <w:webHidden/>
          </w:rPr>
        </w:r>
        <w:r>
          <w:rPr>
            <w:noProof/>
            <w:webHidden/>
          </w:rPr>
          <w:fldChar w:fldCharType="separate"/>
        </w:r>
        <w:r>
          <w:rPr>
            <w:noProof/>
            <w:webHidden/>
          </w:rPr>
          <w:t>37</w:t>
        </w:r>
        <w:r>
          <w:rPr>
            <w:noProof/>
            <w:webHidden/>
          </w:rPr>
          <w:fldChar w:fldCharType="end"/>
        </w:r>
      </w:hyperlink>
    </w:p>
    <w:p w14:paraId="322F1099" w14:textId="0AB692B4"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82" w:history="1">
        <w:r w:rsidRPr="0073495F">
          <w:rPr>
            <w:rStyle w:val="Hipervnculo"/>
            <w:noProof/>
          </w:rPr>
          <w:t>Tabla 3.30. Requisito F-U-C05</w:t>
        </w:r>
        <w:r>
          <w:rPr>
            <w:noProof/>
            <w:webHidden/>
          </w:rPr>
          <w:tab/>
        </w:r>
        <w:r>
          <w:rPr>
            <w:noProof/>
            <w:webHidden/>
          </w:rPr>
          <w:fldChar w:fldCharType="begin"/>
        </w:r>
        <w:r>
          <w:rPr>
            <w:noProof/>
            <w:webHidden/>
          </w:rPr>
          <w:instrText xml:space="preserve"> PAGEREF _Toc168082582 \h </w:instrText>
        </w:r>
        <w:r>
          <w:rPr>
            <w:noProof/>
            <w:webHidden/>
          </w:rPr>
        </w:r>
        <w:r>
          <w:rPr>
            <w:noProof/>
            <w:webHidden/>
          </w:rPr>
          <w:fldChar w:fldCharType="separate"/>
        </w:r>
        <w:r>
          <w:rPr>
            <w:noProof/>
            <w:webHidden/>
          </w:rPr>
          <w:t>37</w:t>
        </w:r>
        <w:r>
          <w:rPr>
            <w:noProof/>
            <w:webHidden/>
          </w:rPr>
          <w:fldChar w:fldCharType="end"/>
        </w:r>
      </w:hyperlink>
    </w:p>
    <w:p w14:paraId="529C8EA7" w14:textId="588EE1FC"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83" w:history="1">
        <w:r w:rsidRPr="0073495F">
          <w:rPr>
            <w:rStyle w:val="Hipervnculo"/>
            <w:noProof/>
          </w:rPr>
          <w:t>Tabla 3.31. Requisito F-U-C06</w:t>
        </w:r>
        <w:r>
          <w:rPr>
            <w:noProof/>
            <w:webHidden/>
          </w:rPr>
          <w:tab/>
        </w:r>
        <w:r>
          <w:rPr>
            <w:noProof/>
            <w:webHidden/>
          </w:rPr>
          <w:fldChar w:fldCharType="begin"/>
        </w:r>
        <w:r>
          <w:rPr>
            <w:noProof/>
            <w:webHidden/>
          </w:rPr>
          <w:instrText xml:space="preserve"> PAGEREF _Toc168082583 \h </w:instrText>
        </w:r>
        <w:r>
          <w:rPr>
            <w:noProof/>
            <w:webHidden/>
          </w:rPr>
        </w:r>
        <w:r>
          <w:rPr>
            <w:noProof/>
            <w:webHidden/>
          </w:rPr>
          <w:fldChar w:fldCharType="separate"/>
        </w:r>
        <w:r>
          <w:rPr>
            <w:noProof/>
            <w:webHidden/>
          </w:rPr>
          <w:t>37</w:t>
        </w:r>
        <w:r>
          <w:rPr>
            <w:noProof/>
            <w:webHidden/>
          </w:rPr>
          <w:fldChar w:fldCharType="end"/>
        </w:r>
      </w:hyperlink>
    </w:p>
    <w:p w14:paraId="5B198B09" w14:textId="06F3BE84"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84" w:history="1">
        <w:r w:rsidRPr="0073495F">
          <w:rPr>
            <w:rStyle w:val="Hipervnculo"/>
            <w:noProof/>
          </w:rPr>
          <w:t>Tabla 3.32. Requisito F-S-R07</w:t>
        </w:r>
        <w:r>
          <w:rPr>
            <w:noProof/>
            <w:webHidden/>
          </w:rPr>
          <w:tab/>
        </w:r>
        <w:r>
          <w:rPr>
            <w:noProof/>
            <w:webHidden/>
          </w:rPr>
          <w:fldChar w:fldCharType="begin"/>
        </w:r>
        <w:r>
          <w:rPr>
            <w:noProof/>
            <w:webHidden/>
          </w:rPr>
          <w:instrText xml:space="preserve"> PAGEREF _Toc168082584 \h </w:instrText>
        </w:r>
        <w:r>
          <w:rPr>
            <w:noProof/>
            <w:webHidden/>
          </w:rPr>
        </w:r>
        <w:r>
          <w:rPr>
            <w:noProof/>
            <w:webHidden/>
          </w:rPr>
          <w:fldChar w:fldCharType="separate"/>
        </w:r>
        <w:r>
          <w:rPr>
            <w:noProof/>
            <w:webHidden/>
          </w:rPr>
          <w:t>38</w:t>
        </w:r>
        <w:r>
          <w:rPr>
            <w:noProof/>
            <w:webHidden/>
          </w:rPr>
          <w:fldChar w:fldCharType="end"/>
        </w:r>
      </w:hyperlink>
    </w:p>
    <w:p w14:paraId="7DF7C776" w14:textId="48D8F3B9"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85" w:history="1">
        <w:r w:rsidRPr="0073495F">
          <w:rPr>
            <w:rStyle w:val="Hipervnculo"/>
            <w:noProof/>
          </w:rPr>
          <w:t>Tabla 3.33. Requisito F-S-C08</w:t>
        </w:r>
        <w:r>
          <w:rPr>
            <w:noProof/>
            <w:webHidden/>
          </w:rPr>
          <w:tab/>
        </w:r>
        <w:r>
          <w:rPr>
            <w:noProof/>
            <w:webHidden/>
          </w:rPr>
          <w:fldChar w:fldCharType="begin"/>
        </w:r>
        <w:r>
          <w:rPr>
            <w:noProof/>
            <w:webHidden/>
          </w:rPr>
          <w:instrText xml:space="preserve"> PAGEREF _Toc168082585 \h </w:instrText>
        </w:r>
        <w:r>
          <w:rPr>
            <w:noProof/>
            <w:webHidden/>
          </w:rPr>
        </w:r>
        <w:r>
          <w:rPr>
            <w:noProof/>
            <w:webHidden/>
          </w:rPr>
          <w:fldChar w:fldCharType="separate"/>
        </w:r>
        <w:r>
          <w:rPr>
            <w:noProof/>
            <w:webHidden/>
          </w:rPr>
          <w:t>38</w:t>
        </w:r>
        <w:r>
          <w:rPr>
            <w:noProof/>
            <w:webHidden/>
          </w:rPr>
          <w:fldChar w:fldCharType="end"/>
        </w:r>
      </w:hyperlink>
    </w:p>
    <w:p w14:paraId="25ABE8FD" w14:textId="64131EAA"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86" w:history="1">
        <w:r w:rsidRPr="0073495F">
          <w:rPr>
            <w:rStyle w:val="Hipervnculo"/>
            <w:noProof/>
          </w:rPr>
          <w:t>Tabla 3.34. Requisito F-U-C09</w:t>
        </w:r>
        <w:r>
          <w:rPr>
            <w:noProof/>
            <w:webHidden/>
          </w:rPr>
          <w:tab/>
        </w:r>
        <w:r>
          <w:rPr>
            <w:noProof/>
            <w:webHidden/>
          </w:rPr>
          <w:fldChar w:fldCharType="begin"/>
        </w:r>
        <w:r>
          <w:rPr>
            <w:noProof/>
            <w:webHidden/>
          </w:rPr>
          <w:instrText xml:space="preserve"> PAGEREF _Toc168082586 \h </w:instrText>
        </w:r>
        <w:r>
          <w:rPr>
            <w:noProof/>
            <w:webHidden/>
          </w:rPr>
        </w:r>
        <w:r>
          <w:rPr>
            <w:noProof/>
            <w:webHidden/>
          </w:rPr>
          <w:fldChar w:fldCharType="separate"/>
        </w:r>
        <w:r>
          <w:rPr>
            <w:noProof/>
            <w:webHidden/>
          </w:rPr>
          <w:t>38</w:t>
        </w:r>
        <w:r>
          <w:rPr>
            <w:noProof/>
            <w:webHidden/>
          </w:rPr>
          <w:fldChar w:fldCharType="end"/>
        </w:r>
      </w:hyperlink>
    </w:p>
    <w:p w14:paraId="4F15F3C6" w14:textId="6A94B9D4"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87" w:history="1">
        <w:r w:rsidRPr="0073495F">
          <w:rPr>
            <w:rStyle w:val="Hipervnculo"/>
            <w:noProof/>
          </w:rPr>
          <w:t>Tabla 3.35. Requisito F-S-R10</w:t>
        </w:r>
        <w:r>
          <w:rPr>
            <w:noProof/>
            <w:webHidden/>
          </w:rPr>
          <w:tab/>
        </w:r>
        <w:r>
          <w:rPr>
            <w:noProof/>
            <w:webHidden/>
          </w:rPr>
          <w:fldChar w:fldCharType="begin"/>
        </w:r>
        <w:r>
          <w:rPr>
            <w:noProof/>
            <w:webHidden/>
          </w:rPr>
          <w:instrText xml:space="preserve"> PAGEREF _Toc168082587 \h </w:instrText>
        </w:r>
        <w:r>
          <w:rPr>
            <w:noProof/>
            <w:webHidden/>
          </w:rPr>
        </w:r>
        <w:r>
          <w:rPr>
            <w:noProof/>
            <w:webHidden/>
          </w:rPr>
          <w:fldChar w:fldCharType="separate"/>
        </w:r>
        <w:r>
          <w:rPr>
            <w:noProof/>
            <w:webHidden/>
          </w:rPr>
          <w:t>38</w:t>
        </w:r>
        <w:r>
          <w:rPr>
            <w:noProof/>
            <w:webHidden/>
          </w:rPr>
          <w:fldChar w:fldCharType="end"/>
        </w:r>
      </w:hyperlink>
    </w:p>
    <w:p w14:paraId="1835BFCF" w14:textId="680D37EF"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88" w:history="1">
        <w:r w:rsidRPr="0073495F">
          <w:rPr>
            <w:rStyle w:val="Hipervnculo"/>
            <w:noProof/>
          </w:rPr>
          <w:t>Tabla 3.36. Requisito F-S-C11</w:t>
        </w:r>
        <w:r>
          <w:rPr>
            <w:noProof/>
            <w:webHidden/>
          </w:rPr>
          <w:tab/>
        </w:r>
        <w:r>
          <w:rPr>
            <w:noProof/>
            <w:webHidden/>
          </w:rPr>
          <w:fldChar w:fldCharType="begin"/>
        </w:r>
        <w:r>
          <w:rPr>
            <w:noProof/>
            <w:webHidden/>
          </w:rPr>
          <w:instrText xml:space="preserve"> PAGEREF _Toc168082588 \h </w:instrText>
        </w:r>
        <w:r>
          <w:rPr>
            <w:noProof/>
            <w:webHidden/>
          </w:rPr>
        </w:r>
        <w:r>
          <w:rPr>
            <w:noProof/>
            <w:webHidden/>
          </w:rPr>
          <w:fldChar w:fldCharType="separate"/>
        </w:r>
        <w:r>
          <w:rPr>
            <w:noProof/>
            <w:webHidden/>
          </w:rPr>
          <w:t>39</w:t>
        </w:r>
        <w:r>
          <w:rPr>
            <w:noProof/>
            <w:webHidden/>
          </w:rPr>
          <w:fldChar w:fldCharType="end"/>
        </w:r>
      </w:hyperlink>
    </w:p>
    <w:p w14:paraId="610C299C" w14:textId="328B1DC9"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89" w:history="1">
        <w:r w:rsidRPr="0073495F">
          <w:rPr>
            <w:rStyle w:val="Hipervnculo"/>
            <w:noProof/>
          </w:rPr>
          <w:t>Tabla 3.37. Requisito F-S-C12</w:t>
        </w:r>
        <w:r>
          <w:rPr>
            <w:noProof/>
            <w:webHidden/>
          </w:rPr>
          <w:tab/>
        </w:r>
        <w:r>
          <w:rPr>
            <w:noProof/>
            <w:webHidden/>
          </w:rPr>
          <w:fldChar w:fldCharType="begin"/>
        </w:r>
        <w:r>
          <w:rPr>
            <w:noProof/>
            <w:webHidden/>
          </w:rPr>
          <w:instrText xml:space="preserve"> PAGEREF _Toc168082589 \h </w:instrText>
        </w:r>
        <w:r>
          <w:rPr>
            <w:noProof/>
            <w:webHidden/>
          </w:rPr>
        </w:r>
        <w:r>
          <w:rPr>
            <w:noProof/>
            <w:webHidden/>
          </w:rPr>
          <w:fldChar w:fldCharType="separate"/>
        </w:r>
        <w:r>
          <w:rPr>
            <w:noProof/>
            <w:webHidden/>
          </w:rPr>
          <w:t>39</w:t>
        </w:r>
        <w:r>
          <w:rPr>
            <w:noProof/>
            <w:webHidden/>
          </w:rPr>
          <w:fldChar w:fldCharType="end"/>
        </w:r>
      </w:hyperlink>
    </w:p>
    <w:p w14:paraId="2AA53577" w14:textId="3BE767AA"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90" w:history="1">
        <w:r w:rsidRPr="0073495F">
          <w:rPr>
            <w:rStyle w:val="Hipervnculo"/>
            <w:noProof/>
          </w:rPr>
          <w:t>Tabla 3.38. Requisito F-S-R13</w:t>
        </w:r>
        <w:r>
          <w:rPr>
            <w:noProof/>
            <w:webHidden/>
          </w:rPr>
          <w:tab/>
        </w:r>
        <w:r>
          <w:rPr>
            <w:noProof/>
            <w:webHidden/>
          </w:rPr>
          <w:fldChar w:fldCharType="begin"/>
        </w:r>
        <w:r>
          <w:rPr>
            <w:noProof/>
            <w:webHidden/>
          </w:rPr>
          <w:instrText xml:space="preserve"> PAGEREF _Toc168082590 \h </w:instrText>
        </w:r>
        <w:r>
          <w:rPr>
            <w:noProof/>
            <w:webHidden/>
          </w:rPr>
        </w:r>
        <w:r>
          <w:rPr>
            <w:noProof/>
            <w:webHidden/>
          </w:rPr>
          <w:fldChar w:fldCharType="separate"/>
        </w:r>
        <w:r>
          <w:rPr>
            <w:noProof/>
            <w:webHidden/>
          </w:rPr>
          <w:t>39</w:t>
        </w:r>
        <w:r>
          <w:rPr>
            <w:noProof/>
            <w:webHidden/>
          </w:rPr>
          <w:fldChar w:fldCharType="end"/>
        </w:r>
      </w:hyperlink>
    </w:p>
    <w:p w14:paraId="1F00F05F" w14:textId="7E42F845"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91" w:history="1">
        <w:r w:rsidRPr="0073495F">
          <w:rPr>
            <w:rStyle w:val="Hipervnculo"/>
            <w:noProof/>
          </w:rPr>
          <w:t>Tabla 3.39. Requisito F-S-C14</w:t>
        </w:r>
        <w:r>
          <w:rPr>
            <w:noProof/>
            <w:webHidden/>
          </w:rPr>
          <w:tab/>
        </w:r>
        <w:r>
          <w:rPr>
            <w:noProof/>
            <w:webHidden/>
          </w:rPr>
          <w:fldChar w:fldCharType="begin"/>
        </w:r>
        <w:r>
          <w:rPr>
            <w:noProof/>
            <w:webHidden/>
          </w:rPr>
          <w:instrText xml:space="preserve"> PAGEREF _Toc168082591 \h </w:instrText>
        </w:r>
        <w:r>
          <w:rPr>
            <w:noProof/>
            <w:webHidden/>
          </w:rPr>
        </w:r>
        <w:r>
          <w:rPr>
            <w:noProof/>
            <w:webHidden/>
          </w:rPr>
          <w:fldChar w:fldCharType="separate"/>
        </w:r>
        <w:r>
          <w:rPr>
            <w:noProof/>
            <w:webHidden/>
          </w:rPr>
          <w:t>39</w:t>
        </w:r>
        <w:r>
          <w:rPr>
            <w:noProof/>
            <w:webHidden/>
          </w:rPr>
          <w:fldChar w:fldCharType="end"/>
        </w:r>
      </w:hyperlink>
    </w:p>
    <w:p w14:paraId="021233B3" w14:textId="5C12E731"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92" w:history="1">
        <w:r w:rsidRPr="0073495F">
          <w:rPr>
            <w:rStyle w:val="Hipervnculo"/>
            <w:noProof/>
          </w:rPr>
          <w:t>Tabla 3.40. Requisito F-U-C15</w:t>
        </w:r>
        <w:r>
          <w:rPr>
            <w:noProof/>
            <w:webHidden/>
          </w:rPr>
          <w:tab/>
        </w:r>
        <w:r>
          <w:rPr>
            <w:noProof/>
            <w:webHidden/>
          </w:rPr>
          <w:fldChar w:fldCharType="begin"/>
        </w:r>
        <w:r>
          <w:rPr>
            <w:noProof/>
            <w:webHidden/>
          </w:rPr>
          <w:instrText xml:space="preserve"> PAGEREF _Toc168082592 \h </w:instrText>
        </w:r>
        <w:r>
          <w:rPr>
            <w:noProof/>
            <w:webHidden/>
          </w:rPr>
        </w:r>
        <w:r>
          <w:rPr>
            <w:noProof/>
            <w:webHidden/>
          </w:rPr>
          <w:fldChar w:fldCharType="separate"/>
        </w:r>
        <w:r>
          <w:rPr>
            <w:noProof/>
            <w:webHidden/>
          </w:rPr>
          <w:t>40</w:t>
        </w:r>
        <w:r>
          <w:rPr>
            <w:noProof/>
            <w:webHidden/>
          </w:rPr>
          <w:fldChar w:fldCharType="end"/>
        </w:r>
      </w:hyperlink>
    </w:p>
    <w:p w14:paraId="0F55FC93" w14:textId="4363EE52"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93" w:history="1">
        <w:r w:rsidRPr="0073495F">
          <w:rPr>
            <w:rStyle w:val="Hipervnculo"/>
            <w:noProof/>
          </w:rPr>
          <w:t>Tabla 3.41. Requisito F-S-C16</w:t>
        </w:r>
        <w:r>
          <w:rPr>
            <w:noProof/>
            <w:webHidden/>
          </w:rPr>
          <w:tab/>
        </w:r>
        <w:r>
          <w:rPr>
            <w:noProof/>
            <w:webHidden/>
          </w:rPr>
          <w:fldChar w:fldCharType="begin"/>
        </w:r>
        <w:r>
          <w:rPr>
            <w:noProof/>
            <w:webHidden/>
          </w:rPr>
          <w:instrText xml:space="preserve"> PAGEREF _Toc168082593 \h </w:instrText>
        </w:r>
        <w:r>
          <w:rPr>
            <w:noProof/>
            <w:webHidden/>
          </w:rPr>
        </w:r>
        <w:r>
          <w:rPr>
            <w:noProof/>
            <w:webHidden/>
          </w:rPr>
          <w:fldChar w:fldCharType="separate"/>
        </w:r>
        <w:r>
          <w:rPr>
            <w:noProof/>
            <w:webHidden/>
          </w:rPr>
          <w:t>40</w:t>
        </w:r>
        <w:r>
          <w:rPr>
            <w:noProof/>
            <w:webHidden/>
          </w:rPr>
          <w:fldChar w:fldCharType="end"/>
        </w:r>
      </w:hyperlink>
    </w:p>
    <w:p w14:paraId="70C73CC3" w14:textId="0AADA30F"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94" w:history="1">
        <w:r w:rsidRPr="0073495F">
          <w:rPr>
            <w:rStyle w:val="Hipervnculo"/>
            <w:noProof/>
          </w:rPr>
          <w:t>Tabla 3.42. Requisito F-U-C17</w:t>
        </w:r>
        <w:r>
          <w:rPr>
            <w:noProof/>
            <w:webHidden/>
          </w:rPr>
          <w:tab/>
        </w:r>
        <w:r>
          <w:rPr>
            <w:noProof/>
            <w:webHidden/>
          </w:rPr>
          <w:fldChar w:fldCharType="begin"/>
        </w:r>
        <w:r>
          <w:rPr>
            <w:noProof/>
            <w:webHidden/>
          </w:rPr>
          <w:instrText xml:space="preserve"> PAGEREF _Toc168082594 \h </w:instrText>
        </w:r>
        <w:r>
          <w:rPr>
            <w:noProof/>
            <w:webHidden/>
          </w:rPr>
        </w:r>
        <w:r>
          <w:rPr>
            <w:noProof/>
            <w:webHidden/>
          </w:rPr>
          <w:fldChar w:fldCharType="separate"/>
        </w:r>
        <w:r>
          <w:rPr>
            <w:noProof/>
            <w:webHidden/>
          </w:rPr>
          <w:t>40</w:t>
        </w:r>
        <w:r>
          <w:rPr>
            <w:noProof/>
            <w:webHidden/>
          </w:rPr>
          <w:fldChar w:fldCharType="end"/>
        </w:r>
      </w:hyperlink>
    </w:p>
    <w:p w14:paraId="2672FFE0" w14:textId="00147597"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95" w:history="1">
        <w:r w:rsidRPr="0073495F">
          <w:rPr>
            <w:rStyle w:val="Hipervnculo"/>
            <w:noProof/>
          </w:rPr>
          <w:t>Tabla 3.43. Requisito F-S-R18</w:t>
        </w:r>
        <w:r>
          <w:rPr>
            <w:noProof/>
            <w:webHidden/>
          </w:rPr>
          <w:tab/>
        </w:r>
        <w:r>
          <w:rPr>
            <w:noProof/>
            <w:webHidden/>
          </w:rPr>
          <w:fldChar w:fldCharType="begin"/>
        </w:r>
        <w:r>
          <w:rPr>
            <w:noProof/>
            <w:webHidden/>
          </w:rPr>
          <w:instrText xml:space="preserve"> PAGEREF _Toc168082595 \h </w:instrText>
        </w:r>
        <w:r>
          <w:rPr>
            <w:noProof/>
            <w:webHidden/>
          </w:rPr>
        </w:r>
        <w:r>
          <w:rPr>
            <w:noProof/>
            <w:webHidden/>
          </w:rPr>
          <w:fldChar w:fldCharType="separate"/>
        </w:r>
        <w:r>
          <w:rPr>
            <w:noProof/>
            <w:webHidden/>
          </w:rPr>
          <w:t>40</w:t>
        </w:r>
        <w:r>
          <w:rPr>
            <w:noProof/>
            <w:webHidden/>
          </w:rPr>
          <w:fldChar w:fldCharType="end"/>
        </w:r>
      </w:hyperlink>
    </w:p>
    <w:p w14:paraId="24CEF1BE" w14:textId="669F0D52"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96" w:history="1">
        <w:r w:rsidRPr="0073495F">
          <w:rPr>
            <w:rStyle w:val="Hipervnculo"/>
            <w:noProof/>
          </w:rPr>
          <w:t>Tabla 3.44. Requisito F-S-C19</w:t>
        </w:r>
        <w:r>
          <w:rPr>
            <w:noProof/>
            <w:webHidden/>
          </w:rPr>
          <w:tab/>
        </w:r>
        <w:r>
          <w:rPr>
            <w:noProof/>
            <w:webHidden/>
          </w:rPr>
          <w:fldChar w:fldCharType="begin"/>
        </w:r>
        <w:r>
          <w:rPr>
            <w:noProof/>
            <w:webHidden/>
          </w:rPr>
          <w:instrText xml:space="preserve"> PAGEREF _Toc168082596 \h </w:instrText>
        </w:r>
        <w:r>
          <w:rPr>
            <w:noProof/>
            <w:webHidden/>
          </w:rPr>
        </w:r>
        <w:r>
          <w:rPr>
            <w:noProof/>
            <w:webHidden/>
          </w:rPr>
          <w:fldChar w:fldCharType="separate"/>
        </w:r>
        <w:r>
          <w:rPr>
            <w:noProof/>
            <w:webHidden/>
          </w:rPr>
          <w:t>41</w:t>
        </w:r>
        <w:r>
          <w:rPr>
            <w:noProof/>
            <w:webHidden/>
          </w:rPr>
          <w:fldChar w:fldCharType="end"/>
        </w:r>
      </w:hyperlink>
    </w:p>
    <w:p w14:paraId="321CD6CC" w14:textId="055D7A82"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97" w:history="1">
        <w:r w:rsidRPr="0073495F">
          <w:rPr>
            <w:rStyle w:val="Hipervnculo"/>
            <w:noProof/>
          </w:rPr>
          <w:t>Tabla 3.45. Requisito F-U-C20</w:t>
        </w:r>
        <w:r>
          <w:rPr>
            <w:noProof/>
            <w:webHidden/>
          </w:rPr>
          <w:tab/>
        </w:r>
        <w:r>
          <w:rPr>
            <w:noProof/>
            <w:webHidden/>
          </w:rPr>
          <w:fldChar w:fldCharType="begin"/>
        </w:r>
        <w:r>
          <w:rPr>
            <w:noProof/>
            <w:webHidden/>
          </w:rPr>
          <w:instrText xml:space="preserve"> PAGEREF _Toc168082597 \h </w:instrText>
        </w:r>
        <w:r>
          <w:rPr>
            <w:noProof/>
            <w:webHidden/>
          </w:rPr>
        </w:r>
        <w:r>
          <w:rPr>
            <w:noProof/>
            <w:webHidden/>
          </w:rPr>
          <w:fldChar w:fldCharType="separate"/>
        </w:r>
        <w:r>
          <w:rPr>
            <w:noProof/>
            <w:webHidden/>
          </w:rPr>
          <w:t>41</w:t>
        </w:r>
        <w:r>
          <w:rPr>
            <w:noProof/>
            <w:webHidden/>
          </w:rPr>
          <w:fldChar w:fldCharType="end"/>
        </w:r>
      </w:hyperlink>
    </w:p>
    <w:p w14:paraId="1769229C" w14:textId="6B6DEF31"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98" w:history="1">
        <w:r w:rsidRPr="0073495F">
          <w:rPr>
            <w:rStyle w:val="Hipervnculo"/>
            <w:noProof/>
          </w:rPr>
          <w:t>Tabla 3.46. Requisito F-S-C21</w:t>
        </w:r>
        <w:r>
          <w:rPr>
            <w:noProof/>
            <w:webHidden/>
          </w:rPr>
          <w:tab/>
        </w:r>
        <w:r>
          <w:rPr>
            <w:noProof/>
            <w:webHidden/>
          </w:rPr>
          <w:fldChar w:fldCharType="begin"/>
        </w:r>
        <w:r>
          <w:rPr>
            <w:noProof/>
            <w:webHidden/>
          </w:rPr>
          <w:instrText xml:space="preserve"> PAGEREF _Toc168082598 \h </w:instrText>
        </w:r>
        <w:r>
          <w:rPr>
            <w:noProof/>
            <w:webHidden/>
          </w:rPr>
        </w:r>
        <w:r>
          <w:rPr>
            <w:noProof/>
            <w:webHidden/>
          </w:rPr>
          <w:fldChar w:fldCharType="separate"/>
        </w:r>
        <w:r>
          <w:rPr>
            <w:noProof/>
            <w:webHidden/>
          </w:rPr>
          <w:t>41</w:t>
        </w:r>
        <w:r>
          <w:rPr>
            <w:noProof/>
            <w:webHidden/>
          </w:rPr>
          <w:fldChar w:fldCharType="end"/>
        </w:r>
      </w:hyperlink>
    </w:p>
    <w:p w14:paraId="37616DA0" w14:textId="6E86AEDE"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599" w:history="1">
        <w:r w:rsidRPr="0073495F">
          <w:rPr>
            <w:rStyle w:val="Hipervnculo"/>
            <w:noProof/>
          </w:rPr>
          <w:t>Tabla 3.47. Requisito F-S-R22</w:t>
        </w:r>
        <w:r>
          <w:rPr>
            <w:noProof/>
            <w:webHidden/>
          </w:rPr>
          <w:tab/>
        </w:r>
        <w:r>
          <w:rPr>
            <w:noProof/>
            <w:webHidden/>
          </w:rPr>
          <w:fldChar w:fldCharType="begin"/>
        </w:r>
        <w:r>
          <w:rPr>
            <w:noProof/>
            <w:webHidden/>
          </w:rPr>
          <w:instrText xml:space="preserve"> PAGEREF _Toc168082599 \h </w:instrText>
        </w:r>
        <w:r>
          <w:rPr>
            <w:noProof/>
            <w:webHidden/>
          </w:rPr>
        </w:r>
        <w:r>
          <w:rPr>
            <w:noProof/>
            <w:webHidden/>
          </w:rPr>
          <w:fldChar w:fldCharType="separate"/>
        </w:r>
        <w:r>
          <w:rPr>
            <w:noProof/>
            <w:webHidden/>
          </w:rPr>
          <w:t>41</w:t>
        </w:r>
        <w:r>
          <w:rPr>
            <w:noProof/>
            <w:webHidden/>
          </w:rPr>
          <w:fldChar w:fldCharType="end"/>
        </w:r>
      </w:hyperlink>
    </w:p>
    <w:p w14:paraId="2FB75A62" w14:textId="60F9753C"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600" w:history="1">
        <w:r w:rsidRPr="0073495F">
          <w:rPr>
            <w:rStyle w:val="Hipervnculo"/>
            <w:noProof/>
          </w:rPr>
          <w:t>Tabla 3.48. Requisito F-S-C23</w:t>
        </w:r>
        <w:r>
          <w:rPr>
            <w:noProof/>
            <w:webHidden/>
          </w:rPr>
          <w:tab/>
        </w:r>
        <w:r>
          <w:rPr>
            <w:noProof/>
            <w:webHidden/>
          </w:rPr>
          <w:fldChar w:fldCharType="begin"/>
        </w:r>
        <w:r>
          <w:rPr>
            <w:noProof/>
            <w:webHidden/>
          </w:rPr>
          <w:instrText xml:space="preserve"> PAGEREF _Toc168082600 \h </w:instrText>
        </w:r>
        <w:r>
          <w:rPr>
            <w:noProof/>
            <w:webHidden/>
          </w:rPr>
        </w:r>
        <w:r>
          <w:rPr>
            <w:noProof/>
            <w:webHidden/>
          </w:rPr>
          <w:fldChar w:fldCharType="separate"/>
        </w:r>
        <w:r>
          <w:rPr>
            <w:noProof/>
            <w:webHidden/>
          </w:rPr>
          <w:t>42</w:t>
        </w:r>
        <w:r>
          <w:rPr>
            <w:noProof/>
            <w:webHidden/>
          </w:rPr>
          <w:fldChar w:fldCharType="end"/>
        </w:r>
      </w:hyperlink>
    </w:p>
    <w:p w14:paraId="2813317A" w14:textId="76EE74D4"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601" w:history="1">
        <w:r w:rsidRPr="0073495F">
          <w:rPr>
            <w:rStyle w:val="Hipervnculo"/>
            <w:noProof/>
          </w:rPr>
          <w:t>Tabla 3.49. Requisito F-U-C24</w:t>
        </w:r>
        <w:r>
          <w:rPr>
            <w:noProof/>
            <w:webHidden/>
          </w:rPr>
          <w:tab/>
        </w:r>
        <w:r>
          <w:rPr>
            <w:noProof/>
            <w:webHidden/>
          </w:rPr>
          <w:fldChar w:fldCharType="begin"/>
        </w:r>
        <w:r>
          <w:rPr>
            <w:noProof/>
            <w:webHidden/>
          </w:rPr>
          <w:instrText xml:space="preserve"> PAGEREF _Toc168082601 \h </w:instrText>
        </w:r>
        <w:r>
          <w:rPr>
            <w:noProof/>
            <w:webHidden/>
          </w:rPr>
        </w:r>
        <w:r>
          <w:rPr>
            <w:noProof/>
            <w:webHidden/>
          </w:rPr>
          <w:fldChar w:fldCharType="separate"/>
        </w:r>
        <w:r>
          <w:rPr>
            <w:noProof/>
            <w:webHidden/>
          </w:rPr>
          <w:t>42</w:t>
        </w:r>
        <w:r>
          <w:rPr>
            <w:noProof/>
            <w:webHidden/>
          </w:rPr>
          <w:fldChar w:fldCharType="end"/>
        </w:r>
      </w:hyperlink>
    </w:p>
    <w:p w14:paraId="035DE0ED" w14:textId="14ADF15F"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602" w:history="1">
        <w:r w:rsidRPr="0073495F">
          <w:rPr>
            <w:rStyle w:val="Hipervnculo"/>
            <w:noProof/>
          </w:rPr>
          <w:t>Tabla 3.50. Requisito F-S-C25</w:t>
        </w:r>
        <w:r>
          <w:rPr>
            <w:noProof/>
            <w:webHidden/>
          </w:rPr>
          <w:tab/>
        </w:r>
        <w:r>
          <w:rPr>
            <w:noProof/>
            <w:webHidden/>
          </w:rPr>
          <w:fldChar w:fldCharType="begin"/>
        </w:r>
        <w:r>
          <w:rPr>
            <w:noProof/>
            <w:webHidden/>
          </w:rPr>
          <w:instrText xml:space="preserve"> PAGEREF _Toc168082602 \h </w:instrText>
        </w:r>
        <w:r>
          <w:rPr>
            <w:noProof/>
            <w:webHidden/>
          </w:rPr>
        </w:r>
        <w:r>
          <w:rPr>
            <w:noProof/>
            <w:webHidden/>
          </w:rPr>
          <w:fldChar w:fldCharType="separate"/>
        </w:r>
        <w:r>
          <w:rPr>
            <w:noProof/>
            <w:webHidden/>
          </w:rPr>
          <w:t>42</w:t>
        </w:r>
        <w:r>
          <w:rPr>
            <w:noProof/>
            <w:webHidden/>
          </w:rPr>
          <w:fldChar w:fldCharType="end"/>
        </w:r>
      </w:hyperlink>
    </w:p>
    <w:p w14:paraId="438AA223" w14:textId="740FEA7E"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603" w:history="1">
        <w:r w:rsidRPr="0073495F">
          <w:rPr>
            <w:rStyle w:val="Hipervnculo"/>
            <w:noProof/>
          </w:rPr>
          <w:t>Tabla 3.51. Requisito F-S-R26</w:t>
        </w:r>
        <w:r>
          <w:rPr>
            <w:noProof/>
            <w:webHidden/>
          </w:rPr>
          <w:tab/>
        </w:r>
        <w:r>
          <w:rPr>
            <w:noProof/>
            <w:webHidden/>
          </w:rPr>
          <w:fldChar w:fldCharType="begin"/>
        </w:r>
        <w:r>
          <w:rPr>
            <w:noProof/>
            <w:webHidden/>
          </w:rPr>
          <w:instrText xml:space="preserve"> PAGEREF _Toc168082603 \h </w:instrText>
        </w:r>
        <w:r>
          <w:rPr>
            <w:noProof/>
            <w:webHidden/>
          </w:rPr>
        </w:r>
        <w:r>
          <w:rPr>
            <w:noProof/>
            <w:webHidden/>
          </w:rPr>
          <w:fldChar w:fldCharType="separate"/>
        </w:r>
        <w:r>
          <w:rPr>
            <w:noProof/>
            <w:webHidden/>
          </w:rPr>
          <w:t>42</w:t>
        </w:r>
        <w:r>
          <w:rPr>
            <w:noProof/>
            <w:webHidden/>
          </w:rPr>
          <w:fldChar w:fldCharType="end"/>
        </w:r>
      </w:hyperlink>
    </w:p>
    <w:p w14:paraId="387B01D7" w14:textId="63A7F4B8"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604" w:history="1">
        <w:r w:rsidRPr="0073495F">
          <w:rPr>
            <w:rStyle w:val="Hipervnculo"/>
            <w:noProof/>
          </w:rPr>
          <w:t>Tabla 3.52. Requisito F-U-C27</w:t>
        </w:r>
        <w:r>
          <w:rPr>
            <w:noProof/>
            <w:webHidden/>
          </w:rPr>
          <w:tab/>
        </w:r>
        <w:r>
          <w:rPr>
            <w:noProof/>
            <w:webHidden/>
          </w:rPr>
          <w:fldChar w:fldCharType="begin"/>
        </w:r>
        <w:r>
          <w:rPr>
            <w:noProof/>
            <w:webHidden/>
          </w:rPr>
          <w:instrText xml:space="preserve"> PAGEREF _Toc168082604 \h </w:instrText>
        </w:r>
        <w:r>
          <w:rPr>
            <w:noProof/>
            <w:webHidden/>
          </w:rPr>
        </w:r>
        <w:r>
          <w:rPr>
            <w:noProof/>
            <w:webHidden/>
          </w:rPr>
          <w:fldChar w:fldCharType="separate"/>
        </w:r>
        <w:r>
          <w:rPr>
            <w:noProof/>
            <w:webHidden/>
          </w:rPr>
          <w:t>43</w:t>
        </w:r>
        <w:r>
          <w:rPr>
            <w:noProof/>
            <w:webHidden/>
          </w:rPr>
          <w:fldChar w:fldCharType="end"/>
        </w:r>
      </w:hyperlink>
    </w:p>
    <w:p w14:paraId="620268E0" w14:textId="36D995B2"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605" w:history="1">
        <w:r w:rsidRPr="0073495F">
          <w:rPr>
            <w:rStyle w:val="Hipervnculo"/>
            <w:noProof/>
          </w:rPr>
          <w:t>Tabla 3.53. Requisito F-U-C28</w:t>
        </w:r>
        <w:r>
          <w:rPr>
            <w:noProof/>
            <w:webHidden/>
          </w:rPr>
          <w:tab/>
        </w:r>
        <w:r>
          <w:rPr>
            <w:noProof/>
            <w:webHidden/>
          </w:rPr>
          <w:fldChar w:fldCharType="begin"/>
        </w:r>
        <w:r>
          <w:rPr>
            <w:noProof/>
            <w:webHidden/>
          </w:rPr>
          <w:instrText xml:space="preserve"> PAGEREF _Toc168082605 \h </w:instrText>
        </w:r>
        <w:r>
          <w:rPr>
            <w:noProof/>
            <w:webHidden/>
          </w:rPr>
        </w:r>
        <w:r>
          <w:rPr>
            <w:noProof/>
            <w:webHidden/>
          </w:rPr>
          <w:fldChar w:fldCharType="separate"/>
        </w:r>
        <w:r>
          <w:rPr>
            <w:noProof/>
            <w:webHidden/>
          </w:rPr>
          <w:t>43</w:t>
        </w:r>
        <w:r>
          <w:rPr>
            <w:noProof/>
            <w:webHidden/>
          </w:rPr>
          <w:fldChar w:fldCharType="end"/>
        </w:r>
      </w:hyperlink>
    </w:p>
    <w:p w14:paraId="117E3611" w14:textId="55CC8726"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606" w:history="1">
        <w:r w:rsidRPr="0073495F">
          <w:rPr>
            <w:rStyle w:val="Hipervnculo"/>
            <w:noProof/>
          </w:rPr>
          <w:t>Tabla 3.54. Requisito</w:t>
        </w:r>
        <w:r>
          <w:rPr>
            <w:noProof/>
            <w:webHidden/>
          </w:rPr>
          <w:tab/>
        </w:r>
        <w:r>
          <w:rPr>
            <w:noProof/>
            <w:webHidden/>
          </w:rPr>
          <w:fldChar w:fldCharType="begin"/>
        </w:r>
        <w:r>
          <w:rPr>
            <w:noProof/>
            <w:webHidden/>
          </w:rPr>
          <w:instrText xml:space="preserve"> PAGEREF _Toc168082606 \h </w:instrText>
        </w:r>
        <w:r>
          <w:rPr>
            <w:noProof/>
            <w:webHidden/>
          </w:rPr>
        </w:r>
        <w:r>
          <w:rPr>
            <w:noProof/>
            <w:webHidden/>
          </w:rPr>
          <w:fldChar w:fldCharType="separate"/>
        </w:r>
        <w:r>
          <w:rPr>
            <w:noProof/>
            <w:webHidden/>
          </w:rPr>
          <w:t>43</w:t>
        </w:r>
        <w:r>
          <w:rPr>
            <w:noProof/>
            <w:webHidden/>
          </w:rPr>
          <w:fldChar w:fldCharType="end"/>
        </w:r>
      </w:hyperlink>
    </w:p>
    <w:p w14:paraId="31ECD1BD" w14:textId="6940DD4B"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607" w:history="1">
        <w:r w:rsidRPr="0073495F">
          <w:rPr>
            <w:rStyle w:val="Hipervnculo"/>
            <w:noProof/>
          </w:rPr>
          <w:t>Tabla 3.55. Requisito F-U-C29</w:t>
        </w:r>
        <w:r>
          <w:rPr>
            <w:noProof/>
            <w:webHidden/>
          </w:rPr>
          <w:tab/>
        </w:r>
        <w:r>
          <w:rPr>
            <w:noProof/>
            <w:webHidden/>
          </w:rPr>
          <w:fldChar w:fldCharType="begin"/>
        </w:r>
        <w:r>
          <w:rPr>
            <w:noProof/>
            <w:webHidden/>
          </w:rPr>
          <w:instrText xml:space="preserve"> PAGEREF _Toc168082607 \h </w:instrText>
        </w:r>
        <w:r>
          <w:rPr>
            <w:noProof/>
            <w:webHidden/>
          </w:rPr>
        </w:r>
        <w:r>
          <w:rPr>
            <w:noProof/>
            <w:webHidden/>
          </w:rPr>
          <w:fldChar w:fldCharType="separate"/>
        </w:r>
        <w:r>
          <w:rPr>
            <w:noProof/>
            <w:webHidden/>
          </w:rPr>
          <w:t>43</w:t>
        </w:r>
        <w:r>
          <w:rPr>
            <w:noProof/>
            <w:webHidden/>
          </w:rPr>
          <w:fldChar w:fldCharType="end"/>
        </w:r>
      </w:hyperlink>
    </w:p>
    <w:p w14:paraId="653715E7" w14:textId="3020C692"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608" w:history="1">
        <w:r w:rsidRPr="0073495F">
          <w:rPr>
            <w:rStyle w:val="Hipervnculo"/>
            <w:noProof/>
          </w:rPr>
          <w:t>Tabla 3.56. Requisito F-U-C30</w:t>
        </w:r>
        <w:r>
          <w:rPr>
            <w:noProof/>
            <w:webHidden/>
          </w:rPr>
          <w:tab/>
        </w:r>
        <w:r>
          <w:rPr>
            <w:noProof/>
            <w:webHidden/>
          </w:rPr>
          <w:fldChar w:fldCharType="begin"/>
        </w:r>
        <w:r>
          <w:rPr>
            <w:noProof/>
            <w:webHidden/>
          </w:rPr>
          <w:instrText xml:space="preserve"> PAGEREF _Toc168082608 \h </w:instrText>
        </w:r>
        <w:r>
          <w:rPr>
            <w:noProof/>
            <w:webHidden/>
          </w:rPr>
        </w:r>
        <w:r>
          <w:rPr>
            <w:noProof/>
            <w:webHidden/>
          </w:rPr>
          <w:fldChar w:fldCharType="separate"/>
        </w:r>
        <w:r>
          <w:rPr>
            <w:noProof/>
            <w:webHidden/>
          </w:rPr>
          <w:t>43</w:t>
        </w:r>
        <w:r>
          <w:rPr>
            <w:noProof/>
            <w:webHidden/>
          </w:rPr>
          <w:fldChar w:fldCharType="end"/>
        </w:r>
      </w:hyperlink>
    </w:p>
    <w:p w14:paraId="0D501B62" w14:textId="1B5CD2FF"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609" w:history="1">
        <w:r w:rsidRPr="0073495F">
          <w:rPr>
            <w:rStyle w:val="Hipervnculo"/>
            <w:noProof/>
          </w:rPr>
          <w:t>Tabla 3.57. Requisito F-S-C31</w:t>
        </w:r>
        <w:r>
          <w:rPr>
            <w:noProof/>
            <w:webHidden/>
          </w:rPr>
          <w:tab/>
        </w:r>
        <w:r>
          <w:rPr>
            <w:noProof/>
            <w:webHidden/>
          </w:rPr>
          <w:fldChar w:fldCharType="begin"/>
        </w:r>
        <w:r>
          <w:rPr>
            <w:noProof/>
            <w:webHidden/>
          </w:rPr>
          <w:instrText xml:space="preserve"> PAGEREF _Toc168082609 \h </w:instrText>
        </w:r>
        <w:r>
          <w:rPr>
            <w:noProof/>
            <w:webHidden/>
          </w:rPr>
        </w:r>
        <w:r>
          <w:rPr>
            <w:noProof/>
            <w:webHidden/>
          </w:rPr>
          <w:fldChar w:fldCharType="separate"/>
        </w:r>
        <w:r>
          <w:rPr>
            <w:noProof/>
            <w:webHidden/>
          </w:rPr>
          <w:t>44</w:t>
        </w:r>
        <w:r>
          <w:rPr>
            <w:noProof/>
            <w:webHidden/>
          </w:rPr>
          <w:fldChar w:fldCharType="end"/>
        </w:r>
      </w:hyperlink>
    </w:p>
    <w:p w14:paraId="5537379F" w14:textId="5DFE4CD2"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610" w:history="1">
        <w:r w:rsidRPr="0073495F">
          <w:rPr>
            <w:rStyle w:val="Hipervnculo"/>
            <w:noProof/>
          </w:rPr>
          <w:t>Tabla 3.58. Requisito F-S-C32</w:t>
        </w:r>
        <w:r>
          <w:rPr>
            <w:noProof/>
            <w:webHidden/>
          </w:rPr>
          <w:tab/>
        </w:r>
        <w:r>
          <w:rPr>
            <w:noProof/>
            <w:webHidden/>
          </w:rPr>
          <w:fldChar w:fldCharType="begin"/>
        </w:r>
        <w:r>
          <w:rPr>
            <w:noProof/>
            <w:webHidden/>
          </w:rPr>
          <w:instrText xml:space="preserve"> PAGEREF _Toc168082610 \h </w:instrText>
        </w:r>
        <w:r>
          <w:rPr>
            <w:noProof/>
            <w:webHidden/>
          </w:rPr>
        </w:r>
        <w:r>
          <w:rPr>
            <w:noProof/>
            <w:webHidden/>
          </w:rPr>
          <w:fldChar w:fldCharType="separate"/>
        </w:r>
        <w:r>
          <w:rPr>
            <w:noProof/>
            <w:webHidden/>
          </w:rPr>
          <w:t>44</w:t>
        </w:r>
        <w:r>
          <w:rPr>
            <w:noProof/>
            <w:webHidden/>
          </w:rPr>
          <w:fldChar w:fldCharType="end"/>
        </w:r>
      </w:hyperlink>
    </w:p>
    <w:p w14:paraId="425DB15E" w14:textId="35EF19C1"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611" w:history="1">
        <w:r w:rsidRPr="0073495F">
          <w:rPr>
            <w:rStyle w:val="Hipervnculo"/>
            <w:noProof/>
          </w:rPr>
          <w:t>Tabla 3.59. Requisito F-S-C33</w:t>
        </w:r>
        <w:r>
          <w:rPr>
            <w:noProof/>
            <w:webHidden/>
          </w:rPr>
          <w:tab/>
        </w:r>
        <w:r>
          <w:rPr>
            <w:noProof/>
            <w:webHidden/>
          </w:rPr>
          <w:fldChar w:fldCharType="begin"/>
        </w:r>
        <w:r>
          <w:rPr>
            <w:noProof/>
            <w:webHidden/>
          </w:rPr>
          <w:instrText xml:space="preserve"> PAGEREF _Toc168082611 \h </w:instrText>
        </w:r>
        <w:r>
          <w:rPr>
            <w:noProof/>
            <w:webHidden/>
          </w:rPr>
        </w:r>
        <w:r>
          <w:rPr>
            <w:noProof/>
            <w:webHidden/>
          </w:rPr>
          <w:fldChar w:fldCharType="separate"/>
        </w:r>
        <w:r>
          <w:rPr>
            <w:noProof/>
            <w:webHidden/>
          </w:rPr>
          <w:t>44</w:t>
        </w:r>
        <w:r>
          <w:rPr>
            <w:noProof/>
            <w:webHidden/>
          </w:rPr>
          <w:fldChar w:fldCharType="end"/>
        </w:r>
      </w:hyperlink>
    </w:p>
    <w:p w14:paraId="1F6A3E7D" w14:textId="6E6EF41D"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612" w:history="1">
        <w:r w:rsidRPr="0073495F">
          <w:rPr>
            <w:rStyle w:val="Hipervnculo"/>
            <w:noProof/>
          </w:rPr>
          <w:t>Tabla 3.60. Requisito F-S-C34</w:t>
        </w:r>
        <w:r>
          <w:rPr>
            <w:noProof/>
            <w:webHidden/>
          </w:rPr>
          <w:tab/>
        </w:r>
        <w:r>
          <w:rPr>
            <w:noProof/>
            <w:webHidden/>
          </w:rPr>
          <w:fldChar w:fldCharType="begin"/>
        </w:r>
        <w:r>
          <w:rPr>
            <w:noProof/>
            <w:webHidden/>
          </w:rPr>
          <w:instrText xml:space="preserve"> PAGEREF _Toc168082612 \h </w:instrText>
        </w:r>
        <w:r>
          <w:rPr>
            <w:noProof/>
            <w:webHidden/>
          </w:rPr>
        </w:r>
        <w:r>
          <w:rPr>
            <w:noProof/>
            <w:webHidden/>
          </w:rPr>
          <w:fldChar w:fldCharType="separate"/>
        </w:r>
        <w:r>
          <w:rPr>
            <w:noProof/>
            <w:webHidden/>
          </w:rPr>
          <w:t>44</w:t>
        </w:r>
        <w:r>
          <w:rPr>
            <w:noProof/>
            <w:webHidden/>
          </w:rPr>
          <w:fldChar w:fldCharType="end"/>
        </w:r>
      </w:hyperlink>
    </w:p>
    <w:p w14:paraId="49EC04FF" w14:textId="28DB9970"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613" w:history="1">
        <w:r w:rsidRPr="0073495F">
          <w:rPr>
            <w:rStyle w:val="Hipervnculo"/>
            <w:noProof/>
          </w:rPr>
          <w:t>Tabla 3.61. Requisito F-U-C35</w:t>
        </w:r>
        <w:r>
          <w:rPr>
            <w:noProof/>
            <w:webHidden/>
          </w:rPr>
          <w:tab/>
        </w:r>
        <w:r>
          <w:rPr>
            <w:noProof/>
            <w:webHidden/>
          </w:rPr>
          <w:fldChar w:fldCharType="begin"/>
        </w:r>
        <w:r>
          <w:rPr>
            <w:noProof/>
            <w:webHidden/>
          </w:rPr>
          <w:instrText xml:space="preserve"> PAGEREF _Toc168082613 \h </w:instrText>
        </w:r>
        <w:r>
          <w:rPr>
            <w:noProof/>
            <w:webHidden/>
          </w:rPr>
        </w:r>
        <w:r>
          <w:rPr>
            <w:noProof/>
            <w:webHidden/>
          </w:rPr>
          <w:fldChar w:fldCharType="separate"/>
        </w:r>
        <w:r>
          <w:rPr>
            <w:noProof/>
            <w:webHidden/>
          </w:rPr>
          <w:t>45</w:t>
        </w:r>
        <w:r>
          <w:rPr>
            <w:noProof/>
            <w:webHidden/>
          </w:rPr>
          <w:fldChar w:fldCharType="end"/>
        </w:r>
      </w:hyperlink>
    </w:p>
    <w:p w14:paraId="7E887E54" w14:textId="32931466"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614" w:history="1">
        <w:r w:rsidRPr="0073495F">
          <w:rPr>
            <w:rStyle w:val="Hipervnculo"/>
            <w:noProof/>
          </w:rPr>
          <w:t>Tabla 3.62. Requisito F-S-R36</w:t>
        </w:r>
        <w:r>
          <w:rPr>
            <w:noProof/>
            <w:webHidden/>
          </w:rPr>
          <w:tab/>
        </w:r>
        <w:r>
          <w:rPr>
            <w:noProof/>
            <w:webHidden/>
          </w:rPr>
          <w:fldChar w:fldCharType="begin"/>
        </w:r>
        <w:r>
          <w:rPr>
            <w:noProof/>
            <w:webHidden/>
          </w:rPr>
          <w:instrText xml:space="preserve"> PAGEREF _Toc168082614 \h </w:instrText>
        </w:r>
        <w:r>
          <w:rPr>
            <w:noProof/>
            <w:webHidden/>
          </w:rPr>
        </w:r>
        <w:r>
          <w:rPr>
            <w:noProof/>
            <w:webHidden/>
          </w:rPr>
          <w:fldChar w:fldCharType="separate"/>
        </w:r>
        <w:r>
          <w:rPr>
            <w:noProof/>
            <w:webHidden/>
          </w:rPr>
          <w:t>45</w:t>
        </w:r>
        <w:r>
          <w:rPr>
            <w:noProof/>
            <w:webHidden/>
          </w:rPr>
          <w:fldChar w:fldCharType="end"/>
        </w:r>
      </w:hyperlink>
    </w:p>
    <w:p w14:paraId="55635899" w14:textId="37F16445"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615" w:history="1">
        <w:r w:rsidRPr="0073495F">
          <w:rPr>
            <w:rStyle w:val="Hipervnculo"/>
            <w:noProof/>
          </w:rPr>
          <w:t>Tabla 3.63. Requisito F-S-C37</w:t>
        </w:r>
        <w:r>
          <w:rPr>
            <w:noProof/>
            <w:webHidden/>
          </w:rPr>
          <w:tab/>
        </w:r>
        <w:r>
          <w:rPr>
            <w:noProof/>
            <w:webHidden/>
          </w:rPr>
          <w:fldChar w:fldCharType="begin"/>
        </w:r>
        <w:r>
          <w:rPr>
            <w:noProof/>
            <w:webHidden/>
          </w:rPr>
          <w:instrText xml:space="preserve"> PAGEREF _Toc168082615 \h </w:instrText>
        </w:r>
        <w:r>
          <w:rPr>
            <w:noProof/>
            <w:webHidden/>
          </w:rPr>
        </w:r>
        <w:r>
          <w:rPr>
            <w:noProof/>
            <w:webHidden/>
          </w:rPr>
          <w:fldChar w:fldCharType="separate"/>
        </w:r>
        <w:r>
          <w:rPr>
            <w:noProof/>
            <w:webHidden/>
          </w:rPr>
          <w:t>45</w:t>
        </w:r>
        <w:r>
          <w:rPr>
            <w:noProof/>
            <w:webHidden/>
          </w:rPr>
          <w:fldChar w:fldCharType="end"/>
        </w:r>
      </w:hyperlink>
    </w:p>
    <w:p w14:paraId="5F4AB7A0" w14:textId="7C492108"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616" w:history="1">
        <w:r w:rsidRPr="0073495F">
          <w:rPr>
            <w:rStyle w:val="Hipervnculo"/>
            <w:noProof/>
          </w:rPr>
          <w:t>Tabla 3.64. Requisito F-U-C38</w:t>
        </w:r>
        <w:r>
          <w:rPr>
            <w:noProof/>
            <w:webHidden/>
          </w:rPr>
          <w:tab/>
        </w:r>
        <w:r>
          <w:rPr>
            <w:noProof/>
            <w:webHidden/>
          </w:rPr>
          <w:fldChar w:fldCharType="begin"/>
        </w:r>
        <w:r>
          <w:rPr>
            <w:noProof/>
            <w:webHidden/>
          </w:rPr>
          <w:instrText xml:space="preserve"> PAGEREF _Toc168082616 \h </w:instrText>
        </w:r>
        <w:r>
          <w:rPr>
            <w:noProof/>
            <w:webHidden/>
          </w:rPr>
        </w:r>
        <w:r>
          <w:rPr>
            <w:noProof/>
            <w:webHidden/>
          </w:rPr>
          <w:fldChar w:fldCharType="separate"/>
        </w:r>
        <w:r>
          <w:rPr>
            <w:noProof/>
            <w:webHidden/>
          </w:rPr>
          <w:t>45</w:t>
        </w:r>
        <w:r>
          <w:rPr>
            <w:noProof/>
            <w:webHidden/>
          </w:rPr>
          <w:fldChar w:fldCharType="end"/>
        </w:r>
      </w:hyperlink>
    </w:p>
    <w:p w14:paraId="5073715B" w14:textId="5E62D3CF"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617" w:history="1">
        <w:r w:rsidRPr="0073495F">
          <w:rPr>
            <w:rStyle w:val="Hipervnculo"/>
            <w:noProof/>
          </w:rPr>
          <w:t>Tabla 3.65. Requisito F-U-C39</w:t>
        </w:r>
        <w:r>
          <w:rPr>
            <w:noProof/>
            <w:webHidden/>
          </w:rPr>
          <w:tab/>
        </w:r>
        <w:r>
          <w:rPr>
            <w:noProof/>
            <w:webHidden/>
          </w:rPr>
          <w:fldChar w:fldCharType="begin"/>
        </w:r>
        <w:r>
          <w:rPr>
            <w:noProof/>
            <w:webHidden/>
          </w:rPr>
          <w:instrText xml:space="preserve"> PAGEREF _Toc168082617 \h </w:instrText>
        </w:r>
        <w:r>
          <w:rPr>
            <w:noProof/>
            <w:webHidden/>
          </w:rPr>
        </w:r>
        <w:r>
          <w:rPr>
            <w:noProof/>
            <w:webHidden/>
          </w:rPr>
          <w:fldChar w:fldCharType="separate"/>
        </w:r>
        <w:r>
          <w:rPr>
            <w:noProof/>
            <w:webHidden/>
          </w:rPr>
          <w:t>46</w:t>
        </w:r>
        <w:r>
          <w:rPr>
            <w:noProof/>
            <w:webHidden/>
          </w:rPr>
          <w:fldChar w:fldCharType="end"/>
        </w:r>
      </w:hyperlink>
    </w:p>
    <w:p w14:paraId="77D0900A" w14:textId="403D0074"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618" w:history="1">
        <w:r w:rsidRPr="0073495F">
          <w:rPr>
            <w:rStyle w:val="Hipervnculo"/>
            <w:noProof/>
          </w:rPr>
          <w:t>Tabla 3.66. Requisito F-S-C40</w:t>
        </w:r>
        <w:r>
          <w:rPr>
            <w:noProof/>
            <w:webHidden/>
          </w:rPr>
          <w:tab/>
        </w:r>
        <w:r>
          <w:rPr>
            <w:noProof/>
            <w:webHidden/>
          </w:rPr>
          <w:fldChar w:fldCharType="begin"/>
        </w:r>
        <w:r>
          <w:rPr>
            <w:noProof/>
            <w:webHidden/>
          </w:rPr>
          <w:instrText xml:space="preserve"> PAGEREF _Toc168082618 \h </w:instrText>
        </w:r>
        <w:r>
          <w:rPr>
            <w:noProof/>
            <w:webHidden/>
          </w:rPr>
        </w:r>
        <w:r>
          <w:rPr>
            <w:noProof/>
            <w:webHidden/>
          </w:rPr>
          <w:fldChar w:fldCharType="separate"/>
        </w:r>
        <w:r>
          <w:rPr>
            <w:noProof/>
            <w:webHidden/>
          </w:rPr>
          <w:t>46</w:t>
        </w:r>
        <w:r>
          <w:rPr>
            <w:noProof/>
            <w:webHidden/>
          </w:rPr>
          <w:fldChar w:fldCharType="end"/>
        </w:r>
      </w:hyperlink>
    </w:p>
    <w:p w14:paraId="1732C3A0" w14:textId="389BD389"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619" w:history="1">
        <w:r w:rsidRPr="0073495F">
          <w:rPr>
            <w:rStyle w:val="Hipervnculo"/>
            <w:noProof/>
          </w:rPr>
          <w:t>Tabla 3.67. Requisito F-S-R41</w:t>
        </w:r>
        <w:r>
          <w:rPr>
            <w:noProof/>
            <w:webHidden/>
          </w:rPr>
          <w:tab/>
        </w:r>
        <w:r>
          <w:rPr>
            <w:noProof/>
            <w:webHidden/>
          </w:rPr>
          <w:fldChar w:fldCharType="begin"/>
        </w:r>
        <w:r>
          <w:rPr>
            <w:noProof/>
            <w:webHidden/>
          </w:rPr>
          <w:instrText xml:space="preserve"> PAGEREF _Toc168082619 \h </w:instrText>
        </w:r>
        <w:r>
          <w:rPr>
            <w:noProof/>
            <w:webHidden/>
          </w:rPr>
        </w:r>
        <w:r>
          <w:rPr>
            <w:noProof/>
            <w:webHidden/>
          </w:rPr>
          <w:fldChar w:fldCharType="separate"/>
        </w:r>
        <w:r>
          <w:rPr>
            <w:noProof/>
            <w:webHidden/>
          </w:rPr>
          <w:t>46</w:t>
        </w:r>
        <w:r>
          <w:rPr>
            <w:noProof/>
            <w:webHidden/>
          </w:rPr>
          <w:fldChar w:fldCharType="end"/>
        </w:r>
      </w:hyperlink>
    </w:p>
    <w:p w14:paraId="11878B7F" w14:textId="4D63AB25"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620" w:history="1">
        <w:r w:rsidRPr="0073495F">
          <w:rPr>
            <w:rStyle w:val="Hipervnculo"/>
            <w:noProof/>
          </w:rPr>
          <w:t>Tabla 3.68. Requisito F-S-R42</w:t>
        </w:r>
        <w:r>
          <w:rPr>
            <w:noProof/>
            <w:webHidden/>
          </w:rPr>
          <w:tab/>
        </w:r>
        <w:r>
          <w:rPr>
            <w:noProof/>
            <w:webHidden/>
          </w:rPr>
          <w:fldChar w:fldCharType="begin"/>
        </w:r>
        <w:r>
          <w:rPr>
            <w:noProof/>
            <w:webHidden/>
          </w:rPr>
          <w:instrText xml:space="preserve"> PAGEREF _Toc168082620 \h </w:instrText>
        </w:r>
        <w:r>
          <w:rPr>
            <w:noProof/>
            <w:webHidden/>
          </w:rPr>
        </w:r>
        <w:r>
          <w:rPr>
            <w:noProof/>
            <w:webHidden/>
          </w:rPr>
          <w:fldChar w:fldCharType="separate"/>
        </w:r>
        <w:r>
          <w:rPr>
            <w:noProof/>
            <w:webHidden/>
          </w:rPr>
          <w:t>46</w:t>
        </w:r>
        <w:r>
          <w:rPr>
            <w:noProof/>
            <w:webHidden/>
          </w:rPr>
          <w:fldChar w:fldCharType="end"/>
        </w:r>
      </w:hyperlink>
    </w:p>
    <w:p w14:paraId="17FF4DB9" w14:textId="5132BB56"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621" w:history="1">
        <w:r w:rsidRPr="0073495F">
          <w:rPr>
            <w:rStyle w:val="Hipervnculo"/>
            <w:noProof/>
          </w:rPr>
          <w:t>Tabla 3.69. Requisito NF-S-C43</w:t>
        </w:r>
        <w:r>
          <w:rPr>
            <w:noProof/>
            <w:webHidden/>
          </w:rPr>
          <w:tab/>
        </w:r>
        <w:r>
          <w:rPr>
            <w:noProof/>
            <w:webHidden/>
          </w:rPr>
          <w:fldChar w:fldCharType="begin"/>
        </w:r>
        <w:r>
          <w:rPr>
            <w:noProof/>
            <w:webHidden/>
          </w:rPr>
          <w:instrText xml:space="preserve"> PAGEREF _Toc168082621 \h </w:instrText>
        </w:r>
        <w:r>
          <w:rPr>
            <w:noProof/>
            <w:webHidden/>
          </w:rPr>
        </w:r>
        <w:r>
          <w:rPr>
            <w:noProof/>
            <w:webHidden/>
          </w:rPr>
          <w:fldChar w:fldCharType="separate"/>
        </w:r>
        <w:r>
          <w:rPr>
            <w:noProof/>
            <w:webHidden/>
          </w:rPr>
          <w:t>47</w:t>
        </w:r>
        <w:r>
          <w:rPr>
            <w:noProof/>
            <w:webHidden/>
          </w:rPr>
          <w:fldChar w:fldCharType="end"/>
        </w:r>
      </w:hyperlink>
    </w:p>
    <w:p w14:paraId="385569BB" w14:textId="0DDD6F02"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622" w:history="1">
        <w:r w:rsidRPr="0073495F">
          <w:rPr>
            <w:rStyle w:val="Hipervnculo"/>
            <w:noProof/>
          </w:rPr>
          <w:t>Tabla 3.70. Requisito NF-S-C44</w:t>
        </w:r>
        <w:r>
          <w:rPr>
            <w:noProof/>
            <w:webHidden/>
          </w:rPr>
          <w:tab/>
        </w:r>
        <w:r>
          <w:rPr>
            <w:noProof/>
            <w:webHidden/>
          </w:rPr>
          <w:fldChar w:fldCharType="begin"/>
        </w:r>
        <w:r>
          <w:rPr>
            <w:noProof/>
            <w:webHidden/>
          </w:rPr>
          <w:instrText xml:space="preserve"> PAGEREF _Toc168082622 \h </w:instrText>
        </w:r>
        <w:r>
          <w:rPr>
            <w:noProof/>
            <w:webHidden/>
          </w:rPr>
        </w:r>
        <w:r>
          <w:rPr>
            <w:noProof/>
            <w:webHidden/>
          </w:rPr>
          <w:fldChar w:fldCharType="separate"/>
        </w:r>
        <w:r>
          <w:rPr>
            <w:noProof/>
            <w:webHidden/>
          </w:rPr>
          <w:t>47</w:t>
        </w:r>
        <w:r>
          <w:rPr>
            <w:noProof/>
            <w:webHidden/>
          </w:rPr>
          <w:fldChar w:fldCharType="end"/>
        </w:r>
      </w:hyperlink>
    </w:p>
    <w:p w14:paraId="3FC5F543" w14:textId="395552A5"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623" w:history="1">
        <w:r w:rsidRPr="0073495F">
          <w:rPr>
            <w:rStyle w:val="Hipervnculo"/>
            <w:noProof/>
          </w:rPr>
          <w:t>Tabla 3.71. Requisito NF-S-C45</w:t>
        </w:r>
        <w:r>
          <w:rPr>
            <w:noProof/>
            <w:webHidden/>
          </w:rPr>
          <w:tab/>
        </w:r>
        <w:r>
          <w:rPr>
            <w:noProof/>
            <w:webHidden/>
          </w:rPr>
          <w:fldChar w:fldCharType="begin"/>
        </w:r>
        <w:r>
          <w:rPr>
            <w:noProof/>
            <w:webHidden/>
          </w:rPr>
          <w:instrText xml:space="preserve"> PAGEREF _Toc168082623 \h </w:instrText>
        </w:r>
        <w:r>
          <w:rPr>
            <w:noProof/>
            <w:webHidden/>
          </w:rPr>
        </w:r>
        <w:r>
          <w:rPr>
            <w:noProof/>
            <w:webHidden/>
          </w:rPr>
          <w:fldChar w:fldCharType="separate"/>
        </w:r>
        <w:r>
          <w:rPr>
            <w:noProof/>
            <w:webHidden/>
          </w:rPr>
          <w:t>47</w:t>
        </w:r>
        <w:r>
          <w:rPr>
            <w:noProof/>
            <w:webHidden/>
          </w:rPr>
          <w:fldChar w:fldCharType="end"/>
        </w:r>
      </w:hyperlink>
    </w:p>
    <w:p w14:paraId="285EEC60" w14:textId="711A52C8"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624" w:history="1">
        <w:r w:rsidRPr="0073495F">
          <w:rPr>
            <w:rStyle w:val="Hipervnculo"/>
            <w:noProof/>
          </w:rPr>
          <w:t>Tabla 3.72. Requisito NF-S-R46</w:t>
        </w:r>
        <w:r>
          <w:rPr>
            <w:noProof/>
            <w:webHidden/>
          </w:rPr>
          <w:tab/>
        </w:r>
        <w:r>
          <w:rPr>
            <w:noProof/>
            <w:webHidden/>
          </w:rPr>
          <w:fldChar w:fldCharType="begin"/>
        </w:r>
        <w:r>
          <w:rPr>
            <w:noProof/>
            <w:webHidden/>
          </w:rPr>
          <w:instrText xml:space="preserve"> PAGEREF _Toc168082624 \h </w:instrText>
        </w:r>
        <w:r>
          <w:rPr>
            <w:noProof/>
            <w:webHidden/>
          </w:rPr>
        </w:r>
        <w:r>
          <w:rPr>
            <w:noProof/>
            <w:webHidden/>
          </w:rPr>
          <w:fldChar w:fldCharType="separate"/>
        </w:r>
        <w:r>
          <w:rPr>
            <w:noProof/>
            <w:webHidden/>
          </w:rPr>
          <w:t>47</w:t>
        </w:r>
        <w:r>
          <w:rPr>
            <w:noProof/>
            <w:webHidden/>
          </w:rPr>
          <w:fldChar w:fldCharType="end"/>
        </w:r>
      </w:hyperlink>
    </w:p>
    <w:p w14:paraId="5C9EDAF7" w14:textId="53FAB0AD"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625" w:history="1">
        <w:r w:rsidRPr="0073495F">
          <w:rPr>
            <w:rStyle w:val="Hipervnculo"/>
            <w:noProof/>
          </w:rPr>
          <w:t>Tabla 3.73. Requisito NF-S-R47</w:t>
        </w:r>
        <w:r>
          <w:rPr>
            <w:noProof/>
            <w:webHidden/>
          </w:rPr>
          <w:tab/>
        </w:r>
        <w:r>
          <w:rPr>
            <w:noProof/>
            <w:webHidden/>
          </w:rPr>
          <w:fldChar w:fldCharType="begin"/>
        </w:r>
        <w:r>
          <w:rPr>
            <w:noProof/>
            <w:webHidden/>
          </w:rPr>
          <w:instrText xml:space="preserve"> PAGEREF _Toc168082625 \h </w:instrText>
        </w:r>
        <w:r>
          <w:rPr>
            <w:noProof/>
            <w:webHidden/>
          </w:rPr>
        </w:r>
        <w:r>
          <w:rPr>
            <w:noProof/>
            <w:webHidden/>
          </w:rPr>
          <w:fldChar w:fldCharType="separate"/>
        </w:r>
        <w:r>
          <w:rPr>
            <w:noProof/>
            <w:webHidden/>
          </w:rPr>
          <w:t>48</w:t>
        </w:r>
        <w:r>
          <w:rPr>
            <w:noProof/>
            <w:webHidden/>
          </w:rPr>
          <w:fldChar w:fldCharType="end"/>
        </w:r>
      </w:hyperlink>
    </w:p>
    <w:p w14:paraId="5543297E" w14:textId="7056C56A" w:rsidR="00405203" w:rsidRDefault="00405203">
      <w:pPr>
        <w:pStyle w:val="TDC1"/>
        <w:tabs>
          <w:tab w:val="right" w:leader="underscore" w:pos="8494"/>
        </w:tabs>
        <w:rPr>
          <w:rFonts w:asciiTheme="minorHAnsi" w:hAnsiTheme="minorHAnsi" w:cstheme="minorBidi"/>
          <w:noProof/>
          <w:kern w:val="2"/>
          <w:szCs w:val="24"/>
          <w14:ligatures w14:val="standardContextual"/>
        </w:rPr>
      </w:pPr>
      <w:hyperlink w:anchor="_Toc168082626" w:history="1">
        <w:r w:rsidRPr="0073495F">
          <w:rPr>
            <w:rStyle w:val="Hipervnculo"/>
            <w:noProof/>
          </w:rPr>
          <w:t>Tabla 3.74. Matriz de trazabilidad</w:t>
        </w:r>
        <w:r>
          <w:rPr>
            <w:noProof/>
            <w:webHidden/>
          </w:rPr>
          <w:tab/>
        </w:r>
        <w:r>
          <w:rPr>
            <w:noProof/>
            <w:webHidden/>
          </w:rPr>
          <w:fldChar w:fldCharType="begin"/>
        </w:r>
        <w:r>
          <w:rPr>
            <w:noProof/>
            <w:webHidden/>
          </w:rPr>
          <w:instrText xml:space="preserve"> PAGEREF _Toc168082626 \h </w:instrText>
        </w:r>
        <w:r>
          <w:rPr>
            <w:noProof/>
            <w:webHidden/>
          </w:rPr>
        </w:r>
        <w:r>
          <w:rPr>
            <w:noProof/>
            <w:webHidden/>
          </w:rPr>
          <w:fldChar w:fldCharType="separate"/>
        </w:r>
        <w:r>
          <w:rPr>
            <w:noProof/>
            <w:webHidden/>
          </w:rPr>
          <w:t>48</w:t>
        </w:r>
        <w:r>
          <w:rPr>
            <w:noProof/>
            <w:webHidden/>
          </w:rPr>
          <w:fldChar w:fldCharType="end"/>
        </w:r>
      </w:hyperlink>
    </w:p>
    <w:p w14:paraId="6E512F6D" w14:textId="0C9BB8F8" w:rsidR="00753C3C" w:rsidRPr="009828E2" w:rsidRDefault="005B0B21" w:rsidP="005B0B21">
      <w:pPr>
        <w:rPr>
          <w:lang w:eastAsia="es-ES"/>
        </w:rPr>
      </w:pPr>
      <w:r>
        <w:fldChar w:fldCharType="end"/>
      </w:r>
      <w:r>
        <w:fldChar w:fldCharType="begin"/>
      </w:r>
      <w:r>
        <w:instrText xml:space="preserve"> TOC \h \z \t "Título Tabla ING;1" </w:instrText>
      </w:r>
      <w:r w:rsidR="00000000">
        <w:fldChar w:fldCharType="separate"/>
      </w:r>
      <w:r>
        <w:fldChar w:fldCharType="end"/>
      </w:r>
    </w:p>
    <w:p w14:paraId="6BF3E876" w14:textId="0729E983" w:rsidR="00753C3C" w:rsidRPr="009828E2" w:rsidRDefault="00753C3C">
      <w:pPr>
        <w:jc w:val="left"/>
        <w:rPr>
          <w:lang w:eastAsia="es-ES"/>
        </w:rPr>
      </w:pPr>
      <w:r w:rsidRPr="009828E2">
        <w:rPr>
          <w:lang w:eastAsia="es-ES"/>
        </w:rPr>
        <w:br w:type="page"/>
      </w:r>
    </w:p>
    <w:p w14:paraId="160A0A52" w14:textId="77777777" w:rsidR="00753C3C" w:rsidRPr="009828E2" w:rsidRDefault="00753C3C">
      <w:pPr>
        <w:jc w:val="left"/>
        <w:rPr>
          <w:lang w:eastAsia="es-ES"/>
        </w:rPr>
        <w:sectPr w:rsidR="00753C3C" w:rsidRPr="009828E2" w:rsidSect="00AB4AEE">
          <w:footerReference w:type="default" r:id="rId11"/>
          <w:pgSz w:w="11906" w:h="16838"/>
          <w:pgMar w:top="1417" w:right="1701" w:bottom="1417" w:left="1701" w:header="709" w:footer="709" w:gutter="0"/>
          <w:pgNumType w:fmt="upperRoman" w:start="1"/>
          <w:cols w:space="708"/>
          <w:titlePg/>
          <w:docGrid w:linePitch="360"/>
        </w:sectPr>
      </w:pPr>
      <w:r w:rsidRPr="009828E2">
        <w:rPr>
          <w:lang w:eastAsia="es-ES"/>
        </w:rPr>
        <w:lastRenderedPageBreak/>
        <w:br w:type="page"/>
      </w:r>
    </w:p>
    <w:p w14:paraId="24448606" w14:textId="450B5CD3" w:rsidR="008168DA" w:rsidRPr="009828E2" w:rsidRDefault="00BE13BF" w:rsidP="00C67DA0">
      <w:pPr>
        <w:pStyle w:val="Captulo"/>
        <w:numPr>
          <w:ilvl w:val="0"/>
          <w:numId w:val="11"/>
        </w:numPr>
      </w:pPr>
      <w:bookmarkStart w:id="0" w:name="_Toc166609916"/>
      <w:bookmarkStart w:id="1" w:name="_Toc168082507"/>
      <w:r w:rsidRPr="009828E2">
        <w:lastRenderedPageBreak/>
        <w:t>INTRODUCCIÓN</w:t>
      </w:r>
      <w:bookmarkEnd w:id="0"/>
      <w:bookmarkEnd w:id="1"/>
    </w:p>
    <w:p w14:paraId="09E48926" w14:textId="529E807A" w:rsidR="00F73506" w:rsidRPr="009828E2" w:rsidRDefault="00C67DA0" w:rsidP="00C67DA0">
      <w:r w:rsidRPr="009828E2">
        <w:t xml:space="preserve">Este apartado introductorio </w:t>
      </w:r>
      <w:r w:rsidR="00485F3E" w:rsidRPr="009828E2">
        <w:t xml:space="preserve">trata de definir las motivaciones </w:t>
      </w:r>
      <w:r w:rsidR="000E10E4" w:rsidRPr="009828E2">
        <w:t>por las que se ha realizado el trabajo de fin de grado sobre esta temática en concreto, además de los objetivos que</w:t>
      </w:r>
      <w:r w:rsidR="00F73506" w:rsidRPr="009828E2">
        <w:t xml:space="preserve"> se</w:t>
      </w:r>
      <w:r w:rsidR="000E10E4" w:rsidRPr="009828E2">
        <w:t xml:space="preserve"> busca conseguir</w:t>
      </w:r>
      <w:r w:rsidR="00F73506" w:rsidRPr="009828E2">
        <w:t xml:space="preserve"> mediante su desarrollo</w:t>
      </w:r>
      <w:r w:rsidR="00417691" w:rsidRPr="009828E2">
        <w:t>.</w:t>
      </w:r>
    </w:p>
    <w:p w14:paraId="419B8037" w14:textId="544F2941" w:rsidR="00C67DA0" w:rsidRPr="009828E2" w:rsidRDefault="00417691" w:rsidP="00C67DA0">
      <w:r w:rsidRPr="009828E2">
        <w:t xml:space="preserve">Asimismo, se incluye también </w:t>
      </w:r>
      <w:r w:rsidR="00F73506" w:rsidRPr="009828E2">
        <w:t xml:space="preserve">un apartado en el que se explica la estructura que sigue este documento, </w:t>
      </w:r>
      <w:r w:rsidR="00915C39" w:rsidRPr="009828E2">
        <w:t>ofreciendo</w:t>
      </w:r>
      <w:r w:rsidR="00F73506" w:rsidRPr="009828E2">
        <w:t xml:space="preserve"> una breve descripción de cada una de las partes que lo componen.</w:t>
      </w:r>
    </w:p>
    <w:p w14:paraId="33A7D910" w14:textId="119AC487" w:rsidR="00CF0FB9" w:rsidRPr="009828E2" w:rsidRDefault="00CF0FB9" w:rsidP="00F46D5A">
      <w:pPr>
        <w:pStyle w:val="Epgrafe"/>
        <w:numPr>
          <w:ilvl w:val="1"/>
          <w:numId w:val="12"/>
        </w:numPr>
      </w:pPr>
      <w:bookmarkStart w:id="2" w:name="_Toc166609917"/>
      <w:bookmarkStart w:id="3" w:name="_Toc168082508"/>
      <w:r w:rsidRPr="009828E2">
        <w:t>Motivación</w:t>
      </w:r>
      <w:bookmarkEnd w:id="2"/>
      <w:bookmarkEnd w:id="3"/>
    </w:p>
    <w:p w14:paraId="7488DF5C" w14:textId="5D2152B8" w:rsidR="003011A9" w:rsidRPr="009828E2" w:rsidRDefault="00A6590F" w:rsidP="003011A9">
      <w:r w:rsidRPr="009828E2">
        <w:t xml:space="preserve">En la actualidad, la industria de los videojuegos es el sector líder en el mercado </w:t>
      </w:r>
      <w:r w:rsidR="00C165A0" w:rsidRPr="009828E2">
        <w:t>del entretenimient</w:t>
      </w:r>
      <w:r w:rsidR="006309A2" w:rsidRPr="009828E2">
        <w:t>o, con aproximadamente 3</w:t>
      </w:r>
      <w:r w:rsidR="0095729C">
        <w:t xml:space="preserve"> mil</w:t>
      </w:r>
      <w:r w:rsidR="006309A2" w:rsidRPr="009828E2">
        <w:t xml:space="preserve"> millones de jugadores alrededor del mundo y generando ingresos superiores a los 180</w:t>
      </w:r>
      <w:r w:rsidR="0095729C">
        <w:t xml:space="preserve"> mil </w:t>
      </w:r>
      <w:r w:rsidR="006309A2" w:rsidRPr="009828E2">
        <w:t>millones de dólare</w:t>
      </w:r>
      <w:r w:rsidR="003F1EAB" w:rsidRPr="009828E2">
        <w:t>s</w:t>
      </w:r>
      <w:r w:rsidR="001075B4" w:rsidRPr="009828E2">
        <w:t xml:space="preserve"> en el año 2022</w:t>
      </w:r>
      <w:r w:rsidR="003F1EAB" w:rsidRPr="009828E2">
        <w:t xml:space="preserve"> </w:t>
      </w:r>
      <w:r w:rsidR="003E3376" w:rsidRPr="009828E2">
        <w:fldChar w:fldCharType="begin"/>
      </w:r>
      <w:r w:rsidR="003E3376" w:rsidRPr="009828E2">
        <w:instrText xml:space="preserve"> ADDIN ZOTERO_ITEM CSL_CITATION {"citationID":"V1mQdUNT","properties":{"formattedCitation":"[1], [2], [3]","plainCitation":"[1], [2], [3]","noteIndex":0},"citationItems":[{"id":13,"uris":["http://zotero.org/users/local/bjn5mCLu/items/TSHYQBYC"],"itemData":{"id":13,"type":"webpage","abstract":"As technology has evolved, so too has the video game industry, consumer preferences, and drivers of growth. We do a deep dive.","container-title":"Visual Capitalist","language":"en-US","title":"50 Years of Video Game Industry Revenues, by Platform","URL":"https://www.visualcapitalist.com/video-game-industry-revenues-by-platform/","author":[{"family":"Rao","given":"Pallavi"}],"accessed":{"date-parts":[["2024",5,15]]},"issued":{"date-parts":[["2023",12,31]]}}},{"id":17,"uris":["http://zotero.org/users/local/bjn5mCLu/items/H378AA4R"],"itemData":{"id":17,"type":"webpage","title":"LÍDERES DEL ENTRETENIMIENTO: \"¿QUIÉN MERECE SER REY?\" | LinkedIn","URL":"https://www.linkedin.com/pulse/l%C3%ADderes-del-entretenimiento-qui%C3%A9n-merece-ser-rey-emilio-hurtado-ruiz/","accessed":{"date-parts":[["2024",5,15]]}}},{"id":15,"uris":["http://zotero.org/users/local/bjn5mCLu/items/H83DB5FN"],"itemData":{"id":15,"type":"webpage","abstract":"Descubre cu&amp;aacute;nto dinero genera y mueve la industria de los videojuegos, sector l&amp;iacute;der en el espacio de los medios y el entretenimiento | Bankinter","container-title":"Bankinter","language":"es","title":"Estudio mercado videojuegos: ¿Cuánto dinero mueve? (infografía)","title-short":"Estudio mercado videojuegos","URL":"https://www.bankinter.com/blog/finanzas-personales/mercado-videojuegos-dinero-estudio-espana-mundo","accessed":{"date-parts":[["2024",5,15]]}}}],"schema":"https://github.com/citation-style-language/schema/raw/master/csl-citation.json"} </w:instrText>
      </w:r>
      <w:r w:rsidR="003E3376" w:rsidRPr="009828E2">
        <w:fldChar w:fldCharType="separate"/>
      </w:r>
      <w:r w:rsidR="003E3376" w:rsidRPr="009828E2">
        <w:t>[1], [2], [3]</w:t>
      </w:r>
      <w:r w:rsidR="003E3376" w:rsidRPr="009828E2">
        <w:fldChar w:fldCharType="end"/>
      </w:r>
      <w:r w:rsidR="003E3376" w:rsidRPr="009828E2">
        <w:t>.</w:t>
      </w:r>
    </w:p>
    <w:p w14:paraId="0277C9C5" w14:textId="77777777" w:rsidR="002F2B69" w:rsidRPr="009828E2" w:rsidRDefault="00C152AD" w:rsidP="00356C4A">
      <w:pPr>
        <w:jc w:val="center"/>
      </w:pPr>
      <w:r w:rsidRPr="009828E2">
        <w:rPr>
          <w:noProof/>
        </w:rPr>
        <w:drawing>
          <wp:inline distT="0" distB="0" distL="0" distR="0" wp14:anchorId="5DF46BEA" wp14:editId="6E6E74B9">
            <wp:extent cx="5448300" cy="3581374"/>
            <wp:effectExtent l="0" t="0" r="0" b="0"/>
            <wp:docPr id="1007544497"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44497" name="Imagen 2" descr="Gráfic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0400" cy="3609048"/>
                    </a:xfrm>
                    <a:prstGeom prst="rect">
                      <a:avLst/>
                    </a:prstGeom>
                    <a:noFill/>
                    <a:ln>
                      <a:noFill/>
                    </a:ln>
                  </pic:spPr>
                </pic:pic>
              </a:graphicData>
            </a:graphic>
          </wp:inline>
        </w:drawing>
      </w:r>
    </w:p>
    <w:p w14:paraId="4411FC70" w14:textId="73A0A504" w:rsidR="00C152AD" w:rsidRPr="009828E2" w:rsidRDefault="002F2B69" w:rsidP="002F2B69">
      <w:pPr>
        <w:pStyle w:val="TtuloFigura"/>
      </w:pPr>
      <w:bookmarkStart w:id="4" w:name="_Toc166673136"/>
      <w:bookmarkStart w:id="5" w:name="_Toc168082493"/>
      <w:r w:rsidRPr="009828E2">
        <w:t>Fig. 1.</w:t>
      </w:r>
      <w:r>
        <w:fldChar w:fldCharType="begin"/>
      </w:r>
      <w:r>
        <w:instrText xml:space="preserve"> SEQ Fig. \* ARABIC </w:instrText>
      </w:r>
      <w:r>
        <w:fldChar w:fldCharType="separate"/>
      </w:r>
      <w:r w:rsidRPr="009828E2">
        <w:t>1</w:t>
      </w:r>
      <w:r>
        <w:fldChar w:fldCharType="end"/>
      </w:r>
      <w:r w:rsidRPr="009828E2">
        <w:t xml:space="preserve">. 50 años de ingresos por videojuegos </w:t>
      </w:r>
      <w:r w:rsidRPr="009828E2">
        <w:fldChar w:fldCharType="begin"/>
      </w:r>
      <w:r w:rsidRPr="009828E2">
        <w:instrText xml:space="preserve"> ADDIN ZOTERO_ITEM CSL_CITATION {"citationID":"6I7bo3hn","properties":{"formattedCitation":"[1]","plainCitation":"[1]","noteIndex":0},"citationItems":[{"id":13,"uris":["http://zotero.org/users/local/bjn5mCLu/items/TSHYQBYC"],"itemData":{"id":13,"type":"webpage","abstract":"As technology has evolved, so too has the video game industry, consumer preferences, and drivers of growth. We do a deep dive.","container-title":"Visual Capitalist","language":"en-US","title":"50 Years of Video Game Industry Revenues, by Platform","URL":"https://www.visualcapitalist.com/video-game-industry-revenues-by-platform/","author":[{"family":"Rao","given":"Pallavi"}],"accessed":{"date-parts":[["2024",5,15]]},"issued":{"date-parts":[["2023",12,31]]}}}],"schema":"https://github.com/citation-style-language/schema/raw/master/csl-citation.json"} </w:instrText>
      </w:r>
      <w:r w:rsidRPr="009828E2">
        <w:fldChar w:fldCharType="separate"/>
      </w:r>
      <w:r w:rsidRPr="009828E2">
        <w:rPr>
          <w:rFonts w:cs="Times New Roman"/>
        </w:rPr>
        <w:t>[1]</w:t>
      </w:r>
      <w:bookmarkEnd w:id="4"/>
      <w:bookmarkEnd w:id="5"/>
      <w:r w:rsidRPr="009828E2">
        <w:fldChar w:fldCharType="end"/>
      </w:r>
    </w:p>
    <w:p w14:paraId="749851BF" w14:textId="07F96156" w:rsidR="002F2B69" w:rsidRPr="009828E2" w:rsidRDefault="007E339C" w:rsidP="002F2B69">
      <w:r w:rsidRPr="009828E2">
        <w:t>Como se puede observar en la figura anterior</w:t>
      </w:r>
      <w:r w:rsidR="00EA0272" w:rsidRPr="009828E2">
        <w:t xml:space="preserve">, con datos ofrecidos por la firma </w:t>
      </w:r>
      <w:r w:rsidR="00EA0272" w:rsidRPr="0056135A">
        <w:t>anglosajona Pelham Smithers</w:t>
      </w:r>
      <w:r w:rsidRPr="0056135A">
        <w:t>, los ingresos</w:t>
      </w:r>
      <w:r w:rsidRPr="009828E2">
        <w:t xml:space="preserve"> generados por la industria de los videojuegos han seguido un crecimiento exponencial, empezando a estancarse a partir del año 2022. No obstante, este estancamiento no ha supuesto que </w:t>
      </w:r>
      <w:r w:rsidR="00EA6E34" w:rsidRPr="009828E2">
        <w:t>esta forma de entretenimiento pierda su liderazgo en el ámbito del ocio. En 2023, este sector generó unos ingresos globales de 184 mil millones de dólares, una subida del 0</w:t>
      </w:r>
      <w:r w:rsidR="0056135A">
        <w:t>,</w:t>
      </w:r>
      <w:r w:rsidR="00EA6E34" w:rsidRPr="009828E2">
        <w:t xml:space="preserve">6% respecto a 2022. Además, se estima que para 2026, esta cifra supere los 205,4 mil millones de dólares </w:t>
      </w:r>
      <w:r w:rsidR="00EA6E34" w:rsidRPr="009828E2">
        <w:fldChar w:fldCharType="begin"/>
      </w:r>
      <w:r w:rsidR="00EA6E34" w:rsidRPr="009828E2">
        <w:instrText xml:space="preserve"> ADDIN ZOTERO_ITEM CSL_CITATION {"citationID":"rSUckwZO","properties":{"formattedCitation":"[4]","plainCitation":"[4]","noteIndex":0},"citationItems":[{"id":19,"uris":["http://zotero.org/users/local/bjn5mCLu/items/PL88PNGI"],"itemData":{"id":19,"type":"post-weblog","abstract":"Discover Newzoo's games market estimates for 2023 per segment and platform, as well as the latest games market forecasts toward 2026.","container-title":"Newzoo","language":"en","title":"Newzoo's games market revenue estimates and forecasts by region and segment for 2023","URL":"https://newzoo.com/resources/blog/games-market-estimates-and-forecasts-2023","accessed":{"date-parts":[["2024",5,15]]},"issued":{"date-parts":[["2024",2,8]]}}}],"schema":"https://github.com/citation-style-language/schema/raw/master/csl-citation.json"} </w:instrText>
      </w:r>
      <w:r w:rsidR="00EA6E34" w:rsidRPr="009828E2">
        <w:fldChar w:fldCharType="separate"/>
      </w:r>
      <w:r w:rsidR="00EA6E34" w:rsidRPr="009828E2">
        <w:t>[4]</w:t>
      </w:r>
      <w:r w:rsidR="00EA6E34" w:rsidRPr="009828E2">
        <w:fldChar w:fldCharType="end"/>
      </w:r>
      <w:r w:rsidR="00EA6E34" w:rsidRPr="009828E2">
        <w:t>.</w:t>
      </w:r>
    </w:p>
    <w:p w14:paraId="7052D361" w14:textId="56A3253F" w:rsidR="00EA6E34" w:rsidRPr="009828E2" w:rsidRDefault="00A91D80" w:rsidP="002F2B69">
      <w:r w:rsidRPr="009828E2">
        <w:t xml:space="preserve">Adicionalmente, se puede apreciar que la </w:t>
      </w:r>
      <w:r w:rsidR="00F16C92" w:rsidRPr="009828E2">
        <w:t xml:space="preserve">mayor parte de la cuota de mercado de este sector se corresponde con las plataformas móviles, siendo responsable de alrededor de un 50% de los ingresos totales. Los juegos desarrollados para ordenadores personales </w:t>
      </w:r>
      <w:r w:rsidR="00F16C92" w:rsidRPr="009828E2">
        <w:lastRenderedPageBreak/>
        <w:t>están detrás de los anteriores, con una cuota de mercado aproximada del 25%</w:t>
      </w:r>
      <w:r w:rsidR="00EA0272" w:rsidRPr="009828E2">
        <w:t>, siguiendo de cerca las consolas de videojuegos</w:t>
      </w:r>
      <w:r w:rsidR="00F16C92" w:rsidRPr="009828E2">
        <w:t xml:space="preserve">. </w:t>
      </w:r>
    </w:p>
    <w:p w14:paraId="38E43DB7" w14:textId="73A15A95" w:rsidR="00EA0272" w:rsidRPr="009828E2" w:rsidRDefault="00EA0272" w:rsidP="002F2B69">
      <w:r w:rsidRPr="009828E2">
        <w:t xml:space="preserve">Con este trasfondo se puede empezar a </w:t>
      </w:r>
      <w:r w:rsidRPr="0056135A">
        <w:t>hablar de Unity. Unity</w:t>
      </w:r>
      <w:r w:rsidR="00E3768E" w:rsidRPr="0056135A">
        <w:t xml:space="preserve"> </w:t>
      </w:r>
      <w:proofErr w:type="spellStart"/>
      <w:r w:rsidR="00E3768E" w:rsidRPr="0056135A">
        <w:t>Engine</w:t>
      </w:r>
      <w:proofErr w:type="spellEnd"/>
      <w:r w:rsidRPr="0056135A">
        <w:t xml:space="preserve"> es</w:t>
      </w:r>
      <w:r w:rsidRPr="009828E2">
        <w:t xml:space="preserve"> un motor de desarrollo </w:t>
      </w:r>
      <w:r w:rsidR="00E3768E" w:rsidRPr="009828E2">
        <w:t xml:space="preserve">3D, en tiempo real y multiplataforma, disponible </w:t>
      </w:r>
      <w:r w:rsidR="00E3768E" w:rsidRPr="0056135A">
        <w:t xml:space="preserve">para Microsoft Windows, Linux y </w:t>
      </w:r>
      <w:r w:rsidR="00956B18" w:rsidRPr="0056135A">
        <w:t>macOS</w:t>
      </w:r>
      <w:r w:rsidR="00E3768E" w:rsidRPr="0056135A">
        <w:t xml:space="preserve"> </w:t>
      </w:r>
      <w:r w:rsidR="00E3768E" w:rsidRPr="0056135A">
        <w:fldChar w:fldCharType="begin"/>
      </w:r>
      <w:r w:rsidR="00E3768E" w:rsidRPr="0056135A">
        <w:instrText xml:space="preserve"> ADDIN ZOTERO_ITEM CSL_CITATION {"citationID":"CoSYSvCQ","properties":{"formattedCitation":"[5]","plainCitation":"[5]","noteIndex":0},"citationItems":[{"id":21,"uris":["http://zotero.org/users/local/bjn5mCLu/items/T48IPNLC"],"itemData":{"id":21,"type":"webpage","abstract":"La plataforma de desarrollo 3D en tiempo real de Unity permite que artistas, diseñadores y desarrolladores colaboren para crear juegos interactivos y envolventes. ¡Prueba Unity hoy mismo!","container-title":"Unity","language":"es","title":"Plataforma y Editor de desarrollo 3D en tiempo real","URL":"https://unity.com/products/unity-engine","accessed":{"date-parts":[["2024",5,15]]}}}],"schema":"https://github.com/citation-style-language/schema/raw/master/csl-citation.json"} </w:instrText>
      </w:r>
      <w:r w:rsidR="00E3768E" w:rsidRPr="0056135A">
        <w:fldChar w:fldCharType="separate"/>
      </w:r>
      <w:r w:rsidR="00E3768E" w:rsidRPr="0056135A">
        <w:t>[5]</w:t>
      </w:r>
      <w:r w:rsidR="00E3768E" w:rsidRPr="0056135A">
        <w:fldChar w:fldCharType="end"/>
      </w:r>
      <w:r w:rsidR="00E3768E" w:rsidRPr="0056135A">
        <w:t>.</w:t>
      </w:r>
      <w:r w:rsidR="00E3768E" w:rsidRPr="009828E2">
        <w:t xml:space="preserve"> Esta plataforma ha sido la elegida para el desarrollo de este proyecto, por diversas motivaciones que se exponen a continuación.</w:t>
      </w:r>
    </w:p>
    <w:p w14:paraId="5096E6A4" w14:textId="62885783" w:rsidR="00E3768E" w:rsidRDefault="00E3768E" w:rsidP="002F2B69">
      <w:r w:rsidRPr="009828E2">
        <w:t xml:space="preserve">En primer lugar, </w:t>
      </w:r>
      <w:r w:rsidRPr="0056135A">
        <w:t>Unity</w:t>
      </w:r>
      <w:r w:rsidRPr="009828E2">
        <w:t xml:space="preserve"> permite a los diseñadores y desarrolladores lanzar sus productos en las siguientes plataformas:</w:t>
      </w:r>
    </w:p>
    <w:p w14:paraId="161A542C" w14:textId="277D30FC" w:rsidR="0095729C" w:rsidRDefault="002E3D0F" w:rsidP="0095729C">
      <w:pPr>
        <w:pStyle w:val="TtuloTablaING"/>
      </w:pPr>
      <w:bookmarkStart w:id="6" w:name="_Toc166673124"/>
      <w:bookmarkStart w:id="7" w:name="_Toc168082549"/>
      <w:r>
        <w:t>Tabla</w:t>
      </w:r>
      <w:r w:rsidR="0095729C">
        <w:t xml:space="preserve"> </w:t>
      </w:r>
      <w:r w:rsidR="009003DC">
        <w:t>1.1</w:t>
      </w:r>
      <w:r w:rsidR="0073735B">
        <w:t>.</w:t>
      </w:r>
      <w:r w:rsidR="0095729C">
        <w:br/>
        <w:t xml:space="preserve">Plataformas Objetivo de Unity </w:t>
      </w:r>
      <w:r w:rsidR="0095729C">
        <w:fldChar w:fldCharType="begin"/>
      </w:r>
      <w:r w:rsidR="0095729C">
        <w:rPr>
          <w:caps w:val="0"/>
        </w:rPr>
        <w:instrText xml:space="preserve"> ADDIN ZOTERO_ITEM CSL_CITATION {"citationID":"jFAlseRf","properties":{"formattedCitation":"[6]","plainCitation":"[6]","noteIndex":0},"citationItems":[{"id":23,"uris":["http://zotero.org/users/local/bjn5mCLu/items/X575HTKQ"],"itemData":{"id":23,"type":"webpage","abstract":"Symptoms:\n \n\nI would like to know which platforms I can build to with Unity.\nI am a developer and want to build on a specific platform, is this supported by Unity?\nI want to check the system requir...","container-title":"Unity","language":"en-US","title":"What platforms are supported by Unity?","URL":"https://support.unity.com/hc/en-us/articles/206336795-What-platforms-are-supported-by-Unity","accessed":{"date-parts":[["2024",5,15]]},"issued":{"date-parts":[["2024",2,20]]}}}],"schema":"https://github.com/citation-style-language/schema/raw/master/csl-citation.json"} </w:instrText>
      </w:r>
      <w:r w:rsidR="0095729C">
        <w:fldChar w:fldCharType="separate"/>
      </w:r>
      <w:r w:rsidR="0095729C" w:rsidRPr="0095729C">
        <w:rPr>
          <w:rFonts w:cs="Times New Roman"/>
        </w:rPr>
        <w:t>[6]</w:t>
      </w:r>
      <w:bookmarkEnd w:id="6"/>
      <w:bookmarkEnd w:id="7"/>
      <w:r w:rsidR="0095729C">
        <w:fldChar w:fldCharType="end"/>
      </w:r>
    </w:p>
    <w:tbl>
      <w:tblPr>
        <w:tblStyle w:val="Tablaconcuadrcula"/>
        <w:tblW w:w="0" w:type="auto"/>
        <w:tblLook w:val="0420" w:firstRow="1" w:lastRow="0" w:firstColumn="0" w:lastColumn="0" w:noHBand="0" w:noVBand="1"/>
      </w:tblPr>
      <w:tblGrid>
        <w:gridCol w:w="2263"/>
        <w:gridCol w:w="6231"/>
      </w:tblGrid>
      <w:tr w:rsidR="009828E2" w14:paraId="245EF2F6" w14:textId="77777777" w:rsidTr="00BF0FB6">
        <w:trPr>
          <w:cantSplit/>
          <w:tblHeader/>
        </w:trPr>
        <w:tc>
          <w:tcPr>
            <w:tcW w:w="2263" w:type="dxa"/>
          </w:tcPr>
          <w:p w14:paraId="2CED82E7" w14:textId="6CF58BC6" w:rsidR="009828E2" w:rsidRPr="00BF0FB6" w:rsidRDefault="009828E2" w:rsidP="00BF0FB6">
            <w:pPr>
              <w:rPr>
                <w:b/>
                <w:bCs/>
              </w:rPr>
            </w:pPr>
            <w:r w:rsidRPr="00BF0FB6">
              <w:rPr>
                <w:b/>
                <w:bCs/>
              </w:rPr>
              <w:t>Plataforma objetivo</w:t>
            </w:r>
          </w:p>
        </w:tc>
        <w:tc>
          <w:tcPr>
            <w:tcW w:w="6231" w:type="dxa"/>
          </w:tcPr>
          <w:p w14:paraId="2EC3B0B6" w14:textId="1D5663F4" w:rsidR="009828E2" w:rsidRPr="00BF0FB6" w:rsidRDefault="005B5AD9" w:rsidP="00BF0FB6">
            <w:pPr>
              <w:rPr>
                <w:b/>
                <w:bCs/>
              </w:rPr>
            </w:pPr>
            <w:r w:rsidRPr="00BF0FB6">
              <w:rPr>
                <w:b/>
                <w:bCs/>
              </w:rPr>
              <w:t>Sistema Operativo/Plataforma</w:t>
            </w:r>
          </w:p>
        </w:tc>
      </w:tr>
      <w:tr w:rsidR="009828E2" w:rsidRPr="00917335" w14:paraId="7D6DD82A" w14:textId="77777777" w:rsidTr="00BF0FB6">
        <w:trPr>
          <w:cantSplit/>
        </w:trPr>
        <w:tc>
          <w:tcPr>
            <w:tcW w:w="2263" w:type="dxa"/>
          </w:tcPr>
          <w:p w14:paraId="536C8766" w14:textId="5D31FEDD" w:rsidR="009828E2" w:rsidRPr="00B03F72" w:rsidRDefault="005B5AD9" w:rsidP="00BF0FB6">
            <w:r w:rsidRPr="00B03F72">
              <w:t>Escritorio</w:t>
            </w:r>
          </w:p>
        </w:tc>
        <w:tc>
          <w:tcPr>
            <w:tcW w:w="6231" w:type="dxa"/>
          </w:tcPr>
          <w:p w14:paraId="2449D9E4" w14:textId="77777777" w:rsidR="009828E2" w:rsidRPr="0004721B" w:rsidRDefault="005B5AD9" w:rsidP="00BF0FB6">
            <w:pPr>
              <w:rPr>
                <w:lang w:val="en-US"/>
              </w:rPr>
            </w:pPr>
            <w:r w:rsidRPr="0004721B">
              <w:rPr>
                <w:lang w:val="en-US"/>
              </w:rPr>
              <w:t>Microsoft Windows</w:t>
            </w:r>
          </w:p>
          <w:p w14:paraId="4274AE2C" w14:textId="77777777" w:rsidR="005B5AD9" w:rsidRPr="0004721B" w:rsidRDefault="005B5AD9" w:rsidP="00BF0FB6">
            <w:pPr>
              <w:rPr>
                <w:lang w:val="en-US"/>
              </w:rPr>
            </w:pPr>
            <w:r w:rsidRPr="0004721B">
              <w:rPr>
                <w:lang w:val="en-US"/>
              </w:rPr>
              <w:t>Mac</w:t>
            </w:r>
          </w:p>
          <w:p w14:paraId="6543079A" w14:textId="77777777" w:rsidR="005B5AD9" w:rsidRPr="0004721B" w:rsidRDefault="005B5AD9" w:rsidP="00BF0FB6">
            <w:pPr>
              <w:rPr>
                <w:lang w:val="en-US"/>
              </w:rPr>
            </w:pPr>
            <w:r w:rsidRPr="0004721B">
              <w:rPr>
                <w:lang w:val="en-US"/>
              </w:rPr>
              <w:t>Linux</w:t>
            </w:r>
          </w:p>
          <w:p w14:paraId="05934294" w14:textId="08A22070" w:rsidR="005B5AD9" w:rsidRPr="0004721B" w:rsidRDefault="005B5AD9" w:rsidP="00BF0FB6">
            <w:pPr>
              <w:rPr>
                <w:lang w:val="en-US"/>
              </w:rPr>
            </w:pPr>
            <w:r w:rsidRPr="0004721B">
              <w:rPr>
                <w:lang w:val="en-US"/>
              </w:rPr>
              <w:t>Universal Windows Platform</w:t>
            </w:r>
          </w:p>
        </w:tc>
      </w:tr>
      <w:tr w:rsidR="005B5AD9" w14:paraId="52FAFB56" w14:textId="77777777" w:rsidTr="00BF0FB6">
        <w:trPr>
          <w:cantSplit/>
        </w:trPr>
        <w:tc>
          <w:tcPr>
            <w:tcW w:w="2263" w:type="dxa"/>
          </w:tcPr>
          <w:p w14:paraId="71ECC69B" w14:textId="74C7F3C8" w:rsidR="005B5AD9" w:rsidRPr="00B03F72" w:rsidRDefault="005B5AD9" w:rsidP="00BF0FB6">
            <w:r w:rsidRPr="00B03F72">
              <w:t>Móviles</w:t>
            </w:r>
          </w:p>
        </w:tc>
        <w:tc>
          <w:tcPr>
            <w:tcW w:w="6231" w:type="dxa"/>
          </w:tcPr>
          <w:p w14:paraId="64BB8C02" w14:textId="77777777" w:rsidR="005B5AD9" w:rsidRPr="00B03F72" w:rsidRDefault="005B5AD9" w:rsidP="00BF0FB6">
            <w:r w:rsidRPr="00B03F72">
              <w:t>iOS</w:t>
            </w:r>
          </w:p>
          <w:p w14:paraId="238C2883" w14:textId="0E0E2305" w:rsidR="005B5AD9" w:rsidRPr="00B03F72" w:rsidRDefault="005B5AD9" w:rsidP="00BF0FB6">
            <w:r w:rsidRPr="00B03F72">
              <w:t>Android</w:t>
            </w:r>
          </w:p>
        </w:tc>
      </w:tr>
      <w:tr w:rsidR="005B5AD9" w:rsidRPr="00917335" w14:paraId="3F9D5C07" w14:textId="77777777" w:rsidTr="00BF0FB6">
        <w:trPr>
          <w:cantSplit/>
        </w:trPr>
        <w:tc>
          <w:tcPr>
            <w:tcW w:w="2263" w:type="dxa"/>
          </w:tcPr>
          <w:p w14:paraId="273A66DA" w14:textId="72C75EBE" w:rsidR="005B5AD9" w:rsidRPr="00B03F72" w:rsidRDefault="005B5AD9" w:rsidP="00BF0FB6">
            <w:r w:rsidRPr="00B03F72">
              <w:t>Realidad extendida</w:t>
            </w:r>
          </w:p>
        </w:tc>
        <w:tc>
          <w:tcPr>
            <w:tcW w:w="6231" w:type="dxa"/>
          </w:tcPr>
          <w:p w14:paraId="3C91FCEF" w14:textId="77777777" w:rsidR="005B5AD9" w:rsidRPr="0004721B" w:rsidRDefault="005B5AD9" w:rsidP="00BF0FB6">
            <w:pPr>
              <w:rPr>
                <w:lang w:val="en-US"/>
              </w:rPr>
            </w:pPr>
            <w:r w:rsidRPr="0004721B">
              <w:rPr>
                <w:lang w:val="en-US"/>
              </w:rPr>
              <w:t>ARKit</w:t>
            </w:r>
          </w:p>
          <w:p w14:paraId="7848E356" w14:textId="77777777" w:rsidR="005B5AD9" w:rsidRPr="0004721B" w:rsidRDefault="005B5AD9" w:rsidP="00BF0FB6">
            <w:pPr>
              <w:rPr>
                <w:lang w:val="en-US"/>
              </w:rPr>
            </w:pPr>
            <w:r w:rsidRPr="0004721B">
              <w:rPr>
                <w:lang w:val="en-US"/>
              </w:rPr>
              <w:t>ARCore</w:t>
            </w:r>
          </w:p>
          <w:p w14:paraId="42566489" w14:textId="77777777" w:rsidR="005B5AD9" w:rsidRPr="0004721B" w:rsidRDefault="005B5AD9" w:rsidP="00BF0FB6">
            <w:pPr>
              <w:rPr>
                <w:lang w:val="en-US"/>
              </w:rPr>
            </w:pPr>
            <w:r w:rsidRPr="0004721B">
              <w:rPr>
                <w:lang w:val="en-US"/>
              </w:rPr>
              <w:t>Microsoft HoloLens</w:t>
            </w:r>
          </w:p>
          <w:p w14:paraId="0D10BE1D" w14:textId="77777777" w:rsidR="005B5AD9" w:rsidRPr="0004721B" w:rsidRDefault="005B5AD9" w:rsidP="00BF0FB6">
            <w:pPr>
              <w:rPr>
                <w:lang w:val="en-US"/>
              </w:rPr>
            </w:pPr>
            <w:r w:rsidRPr="0004721B">
              <w:rPr>
                <w:lang w:val="en-US"/>
              </w:rPr>
              <w:t>Windows Mixed Reality</w:t>
            </w:r>
          </w:p>
          <w:p w14:paraId="5A072B4C" w14:textId="77777777" w:rsidR="005B5AD9" w:rsidRPr="0004721B" w:rsidRDefault="005B5AD9" w:rsidP="00BF0FB6">
            <w:pPr>
              <w:rPr>
                <w:lang w:val="en-US"/>
              </w:rPr>
            </w:pPr>
            <w:r w:rsidRPr="0004721B">
              <w:rPr>
                <w:lang w:val="en-US"/>
              </w:rPr>
              <w:t>Magic Leap</w:t>
            </w:r>
          </w:p>
          <w:p w14:paraId="358D103F" w14:textId="77777777" w:rsidR="005B5AD9" w:rsidRPr="0004721B" w:rsidRDefault="005B5AD9" w:rsidP="00BF0FB6">
            <w:pPr>
              <w:rPr>
                <w:lang w:val="en-US"/>
              </w:rPr>
            </w:pPr>
            <w:r w:rsidRPr="0004721B">
              <w:rPr>
                <w:lang w:val="en-US"/>
              </w:rPr>
              <w:t>Oculus</w:t>
            </w:r>
          </w:p>
          <w:p w14:paraId="06888D32" w14:textId="1394E073" w:rsidR="005B5AD9" w:rsidRPr="0004721B" w:rsidRDefault="005B5AD9" w:rsidP="00BF0FB6">
            <w:pPr>
              <w:rPr>
                <w:lang w:val="en-US"/>
              </w:rPr>
            </w:pPr>
            <w:r w:rsidRPr="0004721B">
              <w:rPr>
                <w:lang w:val="en-US"/>
              </w:rPr>
              <w:t>PlayStation VR</w:t>
            </w:r>
          </w:p>
        </w:tc>
      </w:tr>
      <w:tr w:rsidR="005B5AD9" w:rsidRPr="005B5AD9" w14:paraId="55FB2813" w14:textId="77777777" w:rsidTr="00BF0FB6">
        <w:trPr>
          <w:cantSplit/>
        </w:trPr>
        <w:tc>
          <w:tcPr>
            <w:tcW w:w="2263" w:type="dxa"/>
          </w:tcPr>
          <w:p w14:paraId="219B5944" w14:textId="0150BF36" w:rsidR="005B5AD9" w:rsidRPr="00B03F72" w:rsidRDefault="005B5AD9" w:rsidP="00BF0FB6">
            <w:r w:rsidRPr="00B03F72">
              <w:t>Consolas</w:t>
            </w:r>
          </w:p>
        </w:tc>
        <w:tc>
          <w:tcPr>
            <w:tcW w:w="6231" w:type="dxa"/>
          </w:tcPr>
          <w:p w14:paraId="480F31C9" w14:textId="77777777" w:rsidR="005B5AD9" w:rsidRPr="0004721B" w:rsidRDefault="005B5AD9" w:rsidP="00BF0FB6">
            <w:pPr>
              <w:rPr>
                <w:lang w:val="en-US"/>
              </w:rPr>
            </w:pPr>
            <w:r w:rsidRPr="0004721B">
              <w:rPr>
                <w:lang w:val="en-US"/>
              </w:rPr>
              <w:t>PlayStation 4 y PlayStation 5</w:t>
            </w:r>
          </w:p>
          <w:p w14:paraId="6DBAA984" w14:textId="77777777" w:rsidR="005B5AD9" w:rsidRPr="0004721B" w:rsidRDefault="005B5AD9" w:rsidP="00BF0FB6">
            <w:pPr>
              <w:rPr>
                <w:lang w:val="en-US"/>
              </w:rPr>
            </w:pPr>
            <w:r w:rsidRPr="0004721B">
              <w:rPr>
                <w:lang w:val="en-US"/>
              </w:rPr>
              <w:t>Xbox One y Xbox Series X|S</w:t>
            </w:r>
          </w:p>
          <w:p w14:paraId="43560E8F" w14:textId="77777777" w:rsidR="005B5AD9" w:rsidRPr="00B03F72" w:rsidRDefault="005B5AD9" w:rsidP="00BF0FB6">
            <w:r w:rsidRPr="00B03F72">
              <w:t>Nintendo Switch</w:t>
            </w:r>
          </w:p>
          <w:p w14:paraId="5FBC4DA2" w14:textId="2B98F21B" w:rsidR="005B5AD9" w:rsidRPr="00B03F72" w:rsidRDefault="005B5AD9" w:rsidP="00BF0FB6">
            <w:r w:rsidRPr="00B03F72">
              <w:t>Google Stadia</w:t>
            </w:r>
          </w:p>
        </w:tc>
      </w:tr>
      <w:tr w:rsidR="005B5AD9" w:rsidRPr="005B5AD9" w14:paraId="60C69A7E" w14:textId="77777777" w:rsidTr="00BF0FB6">
        <w:trPr>
          <w:cantSplit/>
        </w:trPr>
        <w:tc>
          <w:tcPr>
            <w:tcW w:w="2263" w:type="dxa"/>
          </w:tcPr>
          <w:p w14:paraId="36C8D2CC" w14:textId="59186A1C" w:rsidR="005B5AD9" w:rsidRPr="00B03F72" w:rsidRDefault="005B5AD9" w:rsidP="00BF0FB6">
            <w:r w:rsidRPr="00B03F72">
              <w:t>Plataformas embebidas</w:t>
            </w:r>
          </w:p>
        </w:tc>
        <w:tc>
          <w:tcPr>
            <w:tcW w:w="6231" w:type="dxa"/>
          </w:tcPr>
          <w:p w14:paraId="052FD82F" w14:textId="77777777" w:rsidR="005B5AD9" w:rsidRPr="00B03F72" w:rsidRDefault="005B5AD9" w:rsidP="00BF0FB6">
            <w:proofErr w:type="spellStart"/>
            <w:r w:rsidRPr="00B03F72">
              <w:t>Embedded</w:t>
            </w:r>
            <w:proofErr w:type="spellEnd"/>
            <w:r w:rsidRPr="00B03F72">
              <w:t xml:space="preserve"> Linux</w:t>
            </w:r>
          </w:p>
          <w:p w14:paraId="514BB75F" w14:textId="6EF3BC75" w:rsidR="005B5AD9" w:rsidRPr="00B03F72" w:rsidRDefault="005B5AD9" w:rsidP="00BF0FB6">
            <w:r w:rsidRPr="00B03F72">
              <w:t>QNX</w:t>
            </w:r>
          </w:p>
        </w:tc>
      </w:tr>
      <w:tr w:rsidR="0095729C" w:rsidRPr="005B5AD9" w14:paraId="684CDA06" w14:textId="77777777" w:rsidTr="00BF0FB6">
        <w:trPr>
          <w:cantSplit/>
        </w:trPr>
        <w:tc>
          <w:tcPr>
            <w:tcW w:w="2263" w:type="dxa"/>
          </w:tcPr>
          <w:p w14:paraId="4193748D" w14:textId="5E84D2E2" w:rsidR="0095729C" w:rsidRPr="00B03F72" w:rsidRDefault="0095729C" w:rsidP="00BF0FB6">
            <w:r w:rsidRPr="00B03F72">
              <w:t>Web</w:t>
            </w:r>
          </w:p>
        </w:tc>
        <w:tc>
          <w:tcPr>
            <w:tcW w:w="6231" w:type="dxa"/>
          </w:tcPr>
          <w:p w14:paraId="50EB273B" w14:textId="13AF6E84" w:rsidR="0095729C" w:rsidRPr="00B03F72" w:rsidRDefault="0095729C" w:rsidP="00BF0FB6">
            <w:r w:rsidRPr="00B03F72">
              <w:t>WebGL</w:t>
            </w:r>
          </w:p>
        </w:tc>
      </w:tr>
      <w:tr w:rsidR="0095729C" w:rsidRPr="005B5AD9" w14:paraId="7A10857B" w14:textId="77777777" w:rsidTr="00BF0FB6">
        <w:trPr>
          <w:cantSplit/>
        </w:trPr>
        <w:tc>
          <w:tcPr>
            <w:tcW w:w="2263" w:type="dxa"/>
          </w:tcPr>
          <w:p w14:paraId="23E073F4" w14:textId="61D85313" w:rsidR="0095729C" w:rsidRPr="00B03F72" w:rsidRDefault="0095729C" w:rsidP="00BF0FB6">
            <w:r w:rsidRPr="00B03F72">
              <w:t>TV</w:t>
            </w:r>
          </w:p>
        </w:tc>
        <w:tc>
          <w:tcPr>
            <w:tcW w:w="6231" w:type="dxa"/>
          </w:tcPr>
          <w:p w14:paraId="5BAD9FB6" w14:textId="77777777" w:rsidR="0095729C" w:rsidRPr="00B03F72" w:rsidRDefault="0095729C" w:rsidP="00BF0FB6">
            <w:r w:rsidRPr="00B03F72">
              <w:t>tvOS</w:t>
            </w:r>
          </w:p>
          <w:p w14:paraId="74CD10F5" w14:textId="40E07B9B" w:rsidR="0095729C" w:rsidRPr="00B03F72" w:rsidRDefault="0095729C" w:rsidP="00BF0FB6">
            <w:r w:rsidRPr="00B03F72">
              <w:t>Android TV</w:t>
            </w:r>
          </w:p>
        </w:tc>
      </w:tr>
    </w:tbl>
    <w:p w14:paraId="49F9A5B5" w14:textId="656AE387" w:rsidR="00B9711C" w:rsidRDefault="00B9711C" w:rsidP="00B9711C">
      <w:r>
        <w:t>Esta extensa lista de plataformas permite al equipo de desarrollo realizar juegos multiplataforma de una manera sencilla y eficaz.</w:t>
      </w:r>
    </w:p>
    <w:p w14:paraId="3C2F2D83" w14:textId="5C01BE98" w:rsidR="009828E2" w:rsidRDefault="00B9711C" w:rsidP="00B9711C">
      <w:r>
        <w:lastRenderedPageBreak/>
        <w:t>Otra de las motivaciones que han llevado a escoger esta plataforma de desarrollo es que incorpora un plan personal gratuito, por lo que no es necesario pagar una licencia para poder empezar a desarrollar en este motor.</w:t>
      </w:r>
    </w:p>
    <w:p w14:paraId="34632EA8" w14:textId="60345835" w:rsidR="00B9711C" w:rsidRDefault="009D0BEF" w:rsidP="00B9711C">
      <w:r>
        <w:t xml:space="preserve">Además, según un estudio realizado por SlashData en 2017, Unity es el motor de videojuegos más popular entre los desarrolladores, teniendo una cuota de mercado del 38% </w:t>
      </w:r>
      <w:r>
        <w:fldChar w:fldCharType="begin"/>
      </w:r>
      <w:r>
        <w:instrText xml:space="preserve"> ADDIN ZOTERO_ITEM CSL_CITATION {"citationID":"kxxiz0l1","properties":{"formattedCitation":"[7]","plainCitation":"[7]","noteIndex":0},"citationItems":[{"id":24,"uris":["http://zotero.org/users/local/bjn5mCLu/items/AGJ8H9SG"],"itemData":{"id":24,"type":"webpage","abstract":"Games are one of the most popular forms of entertainment and gamers demand high-performance and cutting-edge designs. Performance is also key to developers who work on creating games.  Considering the popularity of this entertainment niche, we take a look at how developers work on creating the games; more specifically: game engines. This article is based on “Game Engines and their use in Game Development” Developer Ecosystem Insights. In this report, we explore the state of game development and","container-title":"SlashData","language":"en","title":"Did you know that 60% of game developers use game engines?","URL":"https://www.slashdata.co/post/did-you-know-that-60-of-game-developers-use-game-engines","author":[{"family":"Team","given":"SlashData"}],"accessed":{"date-parts":[["2024",5,15]]},"issued":{"date-parts":[["2022",12,2]]}}}],"schema":"https://github.com/citation-style-language/schema/raw/master/csl-citation.json"} </w:instrText>
      </w:r>
      <w:r>
        <w:fldChar w:fldCharType="separate"/>
      </w:r>
      <w:r w:rsidRPr="009D0BEF">
        <w:t>[7]</w:t>
      </w:r>
      <w:r>
        <w:fldChar w:fldCharType="end"/>
      </w:r>
      <w:r>
        <w:t xml:space="preserve">. Esta popularidad se traduce en una mayor documentación disponible en Internet, además de la extensa </w:t>
      </w:r>
      <w:r w:rsidR="00570051">
        <w:t>documentación</w:t>
      </w:r>
      <w:r>
        <w:t xml:space="preserve"> de Unity</w:t>
      </w:r>
      <w:r w:rsidR="00570051">
        <w:t xml:space="preserve">, como su manual de usuario y API de </w:t>
      </w:r>
      <w:r w:rsidR="00570051">
        <w:rPr>
          <w:i/>
          <w:iCs/>
        </w:rPr>
        <w:t>scripting</w:t>
      </w:r>
      <w:r>
        <w:t xml:space="preserve"> </w:t>
      </w:r>
      <w:r>
        <w:fldChar w:fldCharType="begin"/>
      </w:r>
      <w:r>
        <w:instrText xml:space="preserve"> ADDIN ZOTERO_ITEM CSL_CITATION {"citationID":"FnxkV6ej","properties":{"formattedCitation":"[8]","plainCitation":"[8]","noteIndex":0},"citationItems":[{"id":26,"uris":["http://zotero.org/users/local/bjn5mCLu/items/6NN7N7K9"],"itemData":{"id":26,"type":"webpage","language":"en","title":"Unity - Manual: Unity User Manual 2022.3 (LTS)","title-short":"Unity - Manual","URL":"https://docs.unity3d.com/Manual/index.html","author":[{"family":"Technologies","given":"Unity"}],"accessed":{"date-parts":[["2024",5,15]]}}}],"schema":"https://github.com/citation-style-language/schema/raw/master/csl-citation.json"} </w:instrText>
      </w:r>
      <w:r>
        <w:fldChar w:fldCharType="separate"/>
      </w:r>
      <w:r w:rsidRPr="009D0BEF">
        <w:t>[8]</w:t>
      </w:r>
      <w:r>
        <w:fldChar w:fldCharType="end"/>
      </w:r>
      <w:r>
        <w:t>.</w:t>
      </w:r>
    </w:p>
    <w:p w14:paraId="592634A6" w14:textId="5729CF21" w:rsidR="009D0BEF" w:rsidRDefault="008017DA" w:rsidP="00B9711C">
      <w:r>
        <w:t xml:space="preserve">La última razón por la que se ha decidido utilizar Unity es porque no se ha utilizado previamente en el grado universitario, lo que proporciona un componente de aprendizaje nuevo y un reto, al tener que aprender a utilizar una nueva herramienta </w:t>
      </w:r>
      <w:r w:rsidR="00AD5073">
        <w:t>profesional desde cero y aprender un nuevo lenguaje de programación, ya que Unity utiliza como lenguaje de programación C#, un lenguaje multiparadigma de código abierto desarrollado por Microsoft</w:t>
      </w:r>
      <w:r w:rsidR="00526F15">
        <w:t xml:space="preserve"> </w:t>
      </w:r>
      <w:r w:rsidR="00526F15">
        <w:fldChar w:fldCharType="begin"/>
      </w:r>
      <w:r w:rsidR="00526F15">
        <w:instrText xml:space="preserve"> ADDIN ZOTERO_ITEM CSL_CITATION {"citationID":"UPpACzME","properties":{"formattedCitation":"[9]","plainCitation":"[9]","noteIndex":0},"citationItems":[{"id":28,"uris":["http://zotero.org/users/local/bjn5mCLu/items/S7QF9S7M"],"itemData":{"id":28,"type":"webpage","abstract":"¿Nuevo en C#? Conozca los conceptos básicos del lenguaje. Comience con esta información general.","language":"es-es","title":"Un paseo por C#: información general - C#","title-short":"Un paseo por C#","URL":"https://learn.microsoft.com/es-es/dotnet/csharp/tour-of-csharp/overview","author":[{"family":"BillWagner","given":""}],"accessed":{"date-parts":[["2024",5,15]]},"issued":{"date-parts":[["2024",5,14]]}}}],"schema":"https://github.com/citation-style-language/schema/raw/master/csl-citation.json"} </w:instrText>
      </w:r>
      <w:r w:rsidR="00526F15">
        <w:fldChar w:fldCharType="separate"/>
      </w:r>
      <w:r w:rsidR="00526F15" w:rsidRPr="00526F15">
        <w:t>[9]</w:t>
      </w:r>
      <w:r w:rsidR="00526F15">
        <w:fldChar w:fldCharType="end"/>
      </w:r>
      <w:r w:rsidR="00526F15">
        <w:t>.</w:t>
      </w:r>
    </w:p>
    <w:p w14:paraId="00C23BC9" w14:textId="4BF40B86" w:rsidR="00596D02" w:rsidRDefault="00596D02" w:rsidP="00B9711C">
      <w:r>
        <w:t xml:space="preserve">En cuanto a los motivos por los que se ha decidido diseñar un videojuego del género </w:t>
      </w:r>
      <w:r>
        <w:rPr>
          <w:i/>
          <w:iCs/>
        </w:rPr>
        <w:t>roguelike</w:t>
      </w:r>
      <w:r>
        <w:t>, se presenta lo siguiente.</w:t>
      </w:r>
    </w:p>
    <w:p w14:paraId="5E96C86F" w14:textId="7A1EC865" w:rsidR="00596D02" w:rsidRDefault="00596D02" w:rsidP="00B9711C">
      <w:r>
        <w:t>El primer motivo es el interés personal. Este género de videojuegos se ha popularizado en los últimos años gracias a</w:t>
      </w:r>
      <w:r w:rsidR="00D162B5">
        <w:t xml:space="preserve">l auge de los </w:t>
      </w:r>
      <w:r w:rsidR="00063987">
        <w:t>estudios de desarrollo</w:t>
      </w:r>
      <w:r w:rsidR="00D162B5">
        <w:t xml:space="preserve"> </w:t>
      </w:r>
      <w:r w:rsidR="00D162B5">
        <w:rPr>
          <w:i/>
          <w:iCs/>
        </w:rPr>
        <w:t>indie</w:t>
      </w:r>
      <w:r w:rsidR="00D162B5">
        <w:t xml:space="preserve">, quienes han desarrollado videojuegos que han marcado un nuevo estándar en la industria, como </w:t>
      </w:r>
      <w:r w:rsidR="00D162B5" w:rsidRPr="0056135A">
        <w:t>Supergiant Games, Motion Twin o Dodge Roll</w:t>
      </w:r>
      <w:r w:rsidR="00D162B5">
        <w:t>.</w:t>
      </w:r>
      <w:r w:rsidR="00063987">
        <w:t xml:space="preserve"> Esta popularidad se puede observar también en el crecimiento del valor en el mercado de los juegos de este género, que en 2023 consiguieron generar unos ingresos de 23</w:t>
      </w:r>
      <w:r w:rsidR="00852AF9">
        <w:t>.</w:t>
      </w:r>
      <w:r w:rsidR="00063987">
        <w:t xml:space="preserve">153 millones de dólares y, según </w:t>
      </w:r>
      <w:r w:rsidR="00063987" w:rsidRPr="00611968">
        <w:t>Valuates Reports</w:t>
      </w:r>
      <w:r w:rsidR="00063987">
        <w:t xml:space="preserve">, </w:t>
      </w:r>
      <w:r w:rsidR="00852AF9">
        <w:t xml:space="preserve">se proyecta que para 2030 esta cifra ascienda a los 57.336 millones de dólares </w:t>
      </w:r>
      <w:r w:rsidR="00852AF9">
        <w:fldChar w:fldCharType="begin"/>
      </w:r>
      <w:r w:rsidR="00852AF9">
        <w:instrText xml:space="preserve"> ADDIN ZOTERO_ITEM CSL_CITATION {"citationID":"0D1bALrM","properties":{"formattedCitation":"[10]","plainCitation":"[10]","noteIndex":0},"citationItems":[{"id":30,"uris":["http://zotero.org/users/local/bjn5mCLu/items/VNBPYM4K"],"itemData":{"id":30,"type":"webpage","abstract":"/PRNewswire/ -- Roguelike Game Market is Segmented by Type (2D Roguelike Game, 3D Roguelike Game), by Application (Mobile Game, Computer Game). Global...","language":"en","title":"Roguelike Game Market Size to Grow USD 57,336 Million in 2030 by 2030 at a CAGR of 12.3% | Valuates Reports","URL":"https://www.prnewswire.com/news-releases/roguelike-game-market-size-to-grow-usd-57-336-million-in-2030-by-2030-at-a-cagr-of-12-3--valuates-reports-302079781.html","author":[{"family":"Reports","given":"Valuates"}],"accessed":{"date-parts":[["2024",5,15]]}}}],"schema":"https://github.com/citation-style-language/schema/raw/master/csl-citation.json"} </w:instrText>
      </w:r>
      <w:r w:rsidR="00852AF9">
        <w:fldChar w:fldCharType="separate"/>
      </w:r>
      <w:r w:rsidR="00852AF9" w:rsidRPr="00852AF9">
        <w:t>[10]</w:t>
      </w:r>
      <w:r w:rsidR="00852AF9">
        <w:fldChar w:fldCharType="end"/>
      </w:r>
      <w:r w:rsidR="00852AF9">
        <w:t xml:space="preserve">. </w:t>
      </w:r>
    </w:p>
    <w:p w14:paraId="7B16A2C1" w14:textId="6A442694" w:rsidR="00852AF9" w:rsidRDefault="00852AF9" w:rsidP="00B9711C">
      <w:r>
        <w:t xml:space="preserve">Otro de los motivos es que la mayoría de </w:t>
      </w:r>
      <w:r w:rsidR="006D2CD7">
        <w:t xml:space="preserve">los </w:t>
      </w:r>
      <w:r>
        <w:t>juegos</w:t>
      </w:r>
      <w:r w:rsidR="006D2CD7">
        <w:t xml:space="preserve"> del género </w:t>
      </w:r>
      <w:r w:rsidR="006D2CD7">
        <w:rPr>
          <w:i/>
          <w:iCs/>
        </w:rPr>
        <w:t>roguelike</w:t>
      </w:r>
      <w:r>
        <w:t xml:space="preserve"> no disponen de un modo multijugador</w:t>
      </w:r>
      <w:r w:rsidR="006D2CD7">
        <w:t xml:space="preserve">, si no que se suelen centrar en un modo para un jugador, al menos en el caso de los mayores exponentes de los últimos años, como </w:t>
      </w:r>
      <w:proofErr w:type="spellStart"/>
      <w:r w:rsidR="006D2CD7" w:rsidRPr="0056135A">
        <w:t>The</w:t>
      </w:r>
      <w:proofErr w:type="spellEnd"/>
      <w:r w:rsidR="006D2CD7" w:rsidRPr="0056135A">
        <w:t xml:space="preserve"> </w:t>
      </w:r>
      <w:proofErr w:type="spellStart"/>
      <w:r w:rsidR="006D2CD7" w:rsidRPr="0056135A">
        <w:t>Binding</w:t>
      </w:r>
      <w:proofErr w:type="spellEnd"/>
      <w:r w:rsidR="006D2CD7" w:rsidRPr="0056135A">
        <w:t xml:space="preserve"> of Isaac</w:t>
      </w:r>
      <w:r w:rsidR="006D2CD7">
        <w:t xml:space="preserve">, </w:t>
      </w:r>
      <w:proofErr w:type="spellStart"/>
      <w:r w:rsidR="006D2CD7" w:rsidRPr="0056135A">
        <w:t>Dead</w:t>
      </w:r>
      <w:proofErr w:type="spellEnd"/>
      <w:r w:rsidR="006D2CD7" w:rsidRPr="0056135A">
        <w:t xml:space="preserve"> </w:t>
      </w:r>
      <w:proofErr w:type="spellStart"/>
      <w:r w:rsidR="006D2CD7" w:rsidRPr="0056135A">
        <w:t>Cells</w:t>
      </w:r>
      <w:proofErr w:type="spellEnd"/>
      <w:r w:rsidR="006D2CD7">
        <w:t xml:space="preserve">, </w:t>
      </w:r>
      <w:proofErr w:type="spellStart"/>
      <w:r w:rsidR="006D2CD7" w:rsidRPr="0056135A">
        <w:t>Enter</w:t>
      </w:r>
      <w:proofErr w:type="spellEnd"/>
      <w:r w:rsidR="006D2CD7" w:rsidRPr="0056135A">
        <w:t xml:space="preserve"> </w:t>
      </w:r>
      <w:proofErr w:type="spellStart"/>
      <w:r w:rsidR="006D2CD7" w:rsidRPr="0056135A">
        <w:t>the</w:t>
      </w:r>
      <w:proofErr w:type="spellEnd"/>
      <w:r w:rsidR="006D2CD7" w:rsidRPr="0056135A">
        <w:t xml:space="preserve"> </w:t>
      </w:r>
      <w:proofErr w:type="spellStart"/>
      <w:r w:rsidR="006D2CD7" w:rsidRPr="0056135A">
        <w:t>Gungeon</w:t>
      </w:r>
      <w:proofErr w:type="spellEnd"/>
      <w:r w:rsidR="006D2CD7">
        <w:t xml:space="preserve">, </w:t>
      </w:r>
      <w:r w:rsidR="006D2CD7" w:rsidRPr="0056135A">
        <w:t>Hades</w:t>
      </w:r>
      <w:r w:rsidR="006D2CD7">
        <w:t>, etcétera. Esto ofrece la posibilidad de implementar algo relativamente innovador en este género, debido al bajo porcentaje de videojuegos que han implementado esta mecánica.</w:t>
      </w:r>
    </w:p>
    <w:p w14:paraId="465FEB7C" w14:textId="2DC61D5C" w:rsidR="006D2CD7" w:rsidRPr="006D2CD7" w:rsidRDefault="006D2CD7" w:rsidP="00B9711C">
      <w:r>
        <w:t xml:space="preserve">Por último, el hecho de realizar un juego multijugador permite afianzar y profundizar en conocimientos ya adquiridos durante la carrera, principalmente el conocimiento sobre redes de ordenadores, paso de mensajes, </w:t>
      </w:r>
      <w:r w:rsidR="00E60E90">
        <w:t>conexión cliente-servidor y sincronización entre equipos.</w:t>
      </w:r>
    </w:p>
    <w:p w14:paraId="2B1614D1" w14:textId="59470112" w:rsidR="00CF0FB9" w:rsidRPr="009828E2" w:rsidRDefault="00CF0FB9" w:rsidP="00F46D5A">
      <w:pPr>
        <w:pStyle w:val="Epgrafe"/>
        <w:numPr>
          <w:ilvl w:val="1"/>
          <w:numId w:val="12"/>
        </w:numPr>
      </w:pPr>
      <w:bookmarkStart w:id="8" w:name="_Toc166609918"/>
      <w:bookmarkStart w:id="9" w:name="_Toc168082509"/>
      <w:r w:rsidRPr="009828E2">
        <w:t>Objetivos</w:t>
      </w:r>
      <w:bookmarkEnd w:id="8"/>
      <w:bookmarkEnd w:id="9"/>
    </w:p>
    <w:p w14:paraId="543195EB" w14:textId="114697FA" w:rsidR="00A13598" w:rsidRDefault="00782660" w:rsidP="00A13598">
      <w:r>
        <w:t>Teniendo en cuenta las motivaciones detalladas en el apartado anterior, se pueden enumerar los objetivos que se pretende completar con la ejecución de este trabajo de fin de carrera. Estos objetivos se enumeran a continuación:</w:t>
      </w:r>
    </w:p>
    <w:p w14:paraId="44F68BF9" w14:textId="41BFE9DF" w:rsidR="00782660" w:rsidRDefault="00782660" w:rsidP="00782660">
      <w:pPr>
        <w:pStyle w:val="Prrafodelista"/>
        <w:numPr>
          <w:ilvl w:val="0"/>
          <w:numId w:val="22"/>
        </w:numPr>
      </w:pPr>
      <w:r w:rsidRPr="00782660">
        <w:lastRenderedPageBreak/>
        <w:t xml:space="preserve">Diseño y desarrollo </w:t>
      </w:r>
      <w:r w:rsidR="009D5B66">
        <w:t xml:space="preserve">desde cero de un prototipo completamente funcional de un videojuego, con elementos del género </w:t>
      </w:r>
      <w:r w:rsidR="009D5B66">
        <w:rPr>
          <w:i/>
          <w:iCs/>
        </w:rPr>
        <w:t>roguelike</w:t>
      </w:r>
      <w:r w:rsidR="009D5B66">
        <w:t xml:space="preserve"> y con un modo multijugador, en el que al menos dos jugadores puedan actuar simultáneamente.</w:t>
      </w:r>
    </w:p>
    <w:p w14:paraId="14AA00C0" w14:textId="1A5B090A" w:rsidR="009D5B66" w:rsidRDefault="009D5B66" w:rsidP="00782660">
      <w:pPr>
        <w:pStyle w:val="Prrafodelista"/>
        <w:numPr>
          <w:ilvl w:val="0"/>
          <w:numId w:val="22"/>
        </w:numPr>
      </w:pPr>
      <w:r>
        <w:t>Aprender a utilizar el motor de desarrollo Unity y sus herramientas, desde el punto de vista de una persona sin conocimiento previo sobre motores de videojuegos.</w:t>
      </w:r>
    </w:p>
    <w:p w14:paraId="698BA183" w14:textId="54480065" w:rsidR="009D5B66" w:rsidRDefault="0056135A" w:rsidP="00782660">
      <w:pPr>
        <w:pStyle w:val="Prrafodelista"/>
        <w:numPr>
          <w:ilvl w:val="0"/>
          <w:numId w:val="22"/>
        </w:numPr>
      </w:pPr>
      <w:r>
        <w:t>Aprender a programar en el lenguaje de programación C#, siguiendo una serie de buenas prácticas</w:t>
      </w:r>
      <w:r w:rsidR="00C4715F">
        <w:t>, reglas</w:t>
      </w:r>
      <w:r>
        <w:t xml:space="preserve"> y convenciones</w:t>
      </w:r>
      <w:r w:rsidR="00C4715F">
        <w:t xml:space="preserve"> de nombramiento y código, como las establecidas por Microsoft </w:t>
      </w:r>
      <w:r w:rsidR="00C4715F">
        <w:fldChar w:fldCharType="begin"/>
      </w:r>
      <w:r w:rsidR="00C4715F">
        <w:instrText xml:space="preserve"> ADDIN ZOTERO_ITEM CSL_CITATION {"citationID":"H8agDJxJ","properties":{"formattedCitation":"[11]","plainCitation":"[11]","noteIndex":0},"citationItems":[{"id":32,"uris":["http://zotero.org/users/local/bjn5mCLu/items/PFNWP49U"],"itemData":{"id":32,"type":"webpage","abstract":"Learn the rules for valid identifier names in the C# programming language. In addition, learn the common naming conventions used by the .NET runtime team and the .NET docs team.","language":"en-us","title":"C# identifier names - rules and conventions - C#","URL":"https://learn.microsoft.com/en-us/dotnet/csharp/fundamentals/coding-style/identifier-names","author":[{"family":"BillWagner","given":""}],"accessed":{"date-parts":[["2024",5,15]]},"issued":{"date-parts":[["2023",12,15]]}}}],"schema":"https://github.com/citation-style-language/schema/raw/master/csl-citation.json"} </w:instrText>
      </w:r>
      <w:r w:rsidR="00C4715F">
        <w:fldChar w:fldCharType="separate"/>
      </w:r>
      <w:r w:rsidR="00C4715F" w:rsidRPr="00C4715F">
        <w:rPr>
          <w:rFonts w:cs="Times New Roman"/>
        </w:rPr>
        <w:t>[11]</w:t>
      </w:r>
      <w:r w:rsidR="00C4715F">
        <w:fldChar w:fldCharType="end"/>
      </w:r>
      <w:r w:rsidR="00C4715F">
        <w:t>.</w:t>
      </w:r>
    </w:p>
    <w:p w14:paraId="7169917F" w14:textId="3D0257CF" w:rsidR="00C4715F" w:rsidRDefault="00C4715F" w:rsidP="00782660">
      <w:pPr>
        <w:pStyle w:val="Prrafodelista"/>
        <w:numPr>
          <w:ilvl w:val="0"/>
          <w:numId w:val="22"/>
        </w:numPr>
      </w:pPr>
      <w:r>
        <w:t xml:space="preserve">Reforzar y profundizar los conocimientos aprendidos en el grado de ingeniería informática, principalmente de asignaturas como redes de computadores, sistemas distribuidos, interfaces de usuario y tecnologías de desarrollo para la web. </w:t>
      </w:r>
    </w:p>
    <w:p w14:paraId="06662C1A" w14:textId="70F55354" w:rsidR="00C4715F" w:rsidRPr="00782660" w:rsidRDefault="00C4715F" w:rsidP="00782660">
      <w:pPr>
        <w:pStyle w:val="Prrafodelista"/>
        <w:numPr>
          <w:ilvl w:val="0"/>
          <w:numId w:val="22"/>
        </w:numPr>
      </w:pPr>
      <w:r>
        <w:t>Documentar adecuadamente el proceso creativo y de desarrollo de todo el trabajo de fin de grado</w:t>
      </w:r>
      <w:r w:rsidR="00EC3FDB">
        <w:t xml:space="preserve"> mediante la elaboración de esta memoria.</w:t>
      </w:r>
    </w:p>
    <w:p w14:paraId="7935AEC4" w14:textId="5457E3AB" w:rsidR="004A2E50" w:rsidRDefault="004A2E50" w:rsidP="00F46D5A">
      <w:pPr>
        <w:pStyle w:val="Epgrafe"/>
        <w:numPr>
          <w:ilvl w:val="1"/>
          <w:numId w:val="12"/>
        </w:numPr>
      </w:pPr>
      <w:bookmarkStart w:id="10" w:name="_Toc166609920"/>
      <w:bookmarkStart w:id="11" w:name="_Toc168082510"/>
      <w:r w:rsidRPr="009828E2">
        <w:t>Estructura del documento</w:t>
      </w:r>
      <w:bookmarkEnd w:id="10"/>
      <w:bookmarkEnd w:id="11"/>
    </w:p>
    <w:p w14:paraId="772AC0CD" w14:textId="35500C7F" w:rsidR="00EC3FDB" w:rsidRDefault="00EC3FDB" w:rsidP="00EC3FDB">
      <w:r>
        <w:t>En este epígrafe se detalla la estructura que sigue este documento, además de dar una breve descripción sobre cada uno de los capítulos y el contenido que se puede encontrar en el interior de cada uno de ellos.</w:t>
      </w:r>
    </w:p>
    <w:p w14:paraId="184D23BB" w14:textId="7006E45E" w:rsidR="00EC3FDB" w:rsidRDefault="00C60381" w:rsidP="00EC3FDB">
      <w:pPr>
        <w:pStyle w:val="Prrafodelista"/>
        <w:numPr>
          <w:ilvl w:val="0"/>
          <w:numId w:val="23"/>
        </w:numPr>
      </w:pPr>
      <w:r w:rsidRPr="00C60381">
        <w:rPr>
          <w:u w:val="single"/>
        </w:rPr>
        <w:t>Introducción</w:t>
      </w:r>
      <w:r>
        <w:t xml:space="preserve">. El capítulo actual. En este apartado preparatorio se introducen las motivaciones por las que se ha elegido este tema, además de exponer los objetivos que se busca </w:t>
      </w:r>
      <w:r w:rsidR="006A5E50">
        <w:t>efectuar con la elaboración de este proyecto final de carrera. Adicionalmente se incluye este epígrafe, en el que se detalla la estructura del documento.</w:t>
      </w:r>
    </w:p>
    <w:p w14:paraId="235356C0" w14:textId="7CDB17FF" w:rsidR="00C60381" w:rsidRPr="00C60381" w:rsidRDefault="00C60381" w:rsidP="00EC3FDB">
      <w:pPr>
        <w:pStyle w:val="Prrafodelista"/>
        <w:numPr>
          <w:ilvl w:val="0"/>
          <w:numId w:val="23"/>
        </w:numPr>
      </w:pPr>
      <w:r w:rsidRPr="00C60381">
        <w:rPr>
          <w:u w:val="single"/>
        </w:rPr>
        <w:t>Estado del arte</w:t>
      </w:r>
      <w:r w:rsidRPr="00C60381">
        <w:t xml:space="preserve">. </w:t>
      </w:r>
      <w:r w:rsidR="006A5E50">
        <w:t>En esta segunda sección se expone la definición</w:t>
      </w:r>
      <w:r w:rsidR="00E50154">
        <w:t>,</w:t>
      </w:r>
      <w:r w:rsidR="006A5E50">
        <w:t xml:space="preserve"> historia</w:t>
      </w:r>
      <w:r w:rsidR="00E50154">
        <w:t xml:space="preserve"> y evolución</w:t>
      </w:r>
      <w:r w:rsidR="006A5E50">
        <w:t xml:space="preserve"> de l</w:t>
      </w:r>
      <w:r w:rsidR="00E50154">
        <w:t xml:space="preserve">os videojuegos multijugador, el género </w:t>
      </w:r>
      <w:r w:rsidR="00E50154">
        <w:rPr>
          <w:i/>
          <w:iCs/>
        </w:rPr>
        <w:t>roguelike</w:t>
      </w:r>
      <w:r w:rsidR="00E50154">
        <w:t xml:space="preserve"> y tecnologías relevantes a la elaboración de este proyecto, como los motores de desarrollo de videojuegos y el lenguaje C#.</w:t>
      </w:r>
      <w:r w:rsidR="007C6C2A">
        <w:t xml:space="preserve"> Asimismo, se estudian las alternativas, realizando una síntesis de las ventajas y desventajas que pueden ofrecer las mismas.</w:t>
      </w:r>
    </w:p>
    <w:p w14:paraId="7A86514E" w14:textId="08EF6776" w:rsidR="00C60381" w:rsidRDefault="00C60381" w:rsidP="00EC3FDB">
      <w:pPr>
        <w:pStyle w:val="Prrafodelista"/>
        <w:numPr>
          <w:ilvl w:val="0"/>
          <w:numId w:val="23"/>
        </w:numPr>
      </w:pPr>
      <w:r w:rsidRPr="00C60381">
        <w:rPr>
          <w:u w:val="single"/>
        </w:rPr>
        <w:t>Análisis</w:t>
      </w:r>
      <w:r>
        <w:t xml:space="preserve">. </w:t>
      </w:r>
      <w:r w:rsidR="00E6372D">
        <w:t xml:space="preserve">Este capítulo explora el problema planteado, analizando en detalle los requisitos </w:t>
      </w:r>
      <w:r w:rsidR="007C6C2A">
        <w:t>y casos de uso para tener en cuenta, para una correcta ejecución del proyecto, además de estudiar su trazabilidad. También presenta las tecnologías utilizadas y metodología de desarrollo seguida en la ejecución de este trabajo, además de las justificaciones de su elección.</w:t>
      </w:r>
    </w:p>
    <w:p w14:paraId="742D6B24" w14:textId="266E29F9" w:rsidR="00C60381" w:rsidRDefault="00C60381" w:rsidP="00EC3FDB">
      <w:pPr>
        <w:pStyle w:val="Prrafodelista"/>
        <w:numPr>
          <w:ilvl w:val="0"/>
          <w:numId w:val="23"/>
        </w:numPr>
      </w:pPr>
      <w:r w:rsidRPr="00C60381">
        <w:rPr>
          <w:u w:val="single"/>
        </w:rPr>
        <w:t>Diseño</w:t>
      </w:r>
      <w:r>
        <w:t xml:space="preserve">. </w:t>
      </w:r>
      <w:r w:rsidR="00914244">
        <w:t>En esta sección se detalla el apartado técnico del proyecto, así como las decisiones de diseño tomadas durante su ejecución. Se exponen las principales funcionalidades y mecánicas desarrolladas además de los sistemas lógicos más importantes del proyecto.</w:t>
      </w:r>
    </w:p>
    <w:p w14:paraId="1B182427" w14:textId="6E7CA449" w:rsidR="00C60381" w:rsidRDefault="00C60381" w:rsidP="00EC3FDB">
      <w:pPr>
        <w:pStyle w:val="Prrafodelista"/>
        <w:numPr>
          <w:ilvl w:val="0"/>
          <w:numId w:val="23"/>
        </w:numPr>
      </w:pPr>
      <w:r w:rsidRPr="00C60381">
        <w:rPr>
          <w:u w:val="single"/>
        </w:rPr>
        <w:t>Evaluación</w:t>
      </w:r>
      <w:r>
        <w:t xml:space="preserve">. </w:t>
      </w:r>
      <w:r w:rsidR="00EE6DFF">
        <w:t>Se corresponde con el plan de pruebas ejecutado para la verificación del correcto funcionamiento del prototipo implementado y los resultados obtenidos. Además, se exponen posibles problemas y soluciones a estos.</w:t>
      </w:r>
    </w:p>
    <w:p w14:paraId="730F44D6" w14:textId="0916AA5B" w:rsidR="00C60381" w:rsidRDefault="00C60381" w:rsidP="00EC3FDB">
      <w:pPr>
        <w:pStyle w:val="Prrafodelista"/>
        <w:numPr>
          <w:ilvl w:val="0"/>
          <w:numId w:val="23"/>
        </w:numPr>
      </w:pPr>
      <w:r w:rsidRPr="00C60381">
        <w:rPr>
          <w:u w:val="single"/>
        </w:rPr>
        <w:lastRenderedPageBreak/>
        <w:t>Planificación</w:t>
      </w:r>
      <w:r>
        <w:t xml:space="preserve">. </w:t>
      </w:r>
      <w:r w:rsidR="00EE6DFF">
        <w:t>En este capítulo se presenta la planificación seguida durante el desarrollo de este trabajo, apoyándose en un diagrama de Gantt</w:t>
      </w:r>
      <w:r w:rsidR="002A7C21">
        <w:t xml:space="preserve"> y presentando una estimación del tiempo que ha llevado cada proceso del trabajo de fin de grado.</w:t>
      </w:r>
    </w:p>
    <w:p w14:paraId="161857C3" w14:textId="199882ED" w:rsidR="00C60381" w:rsidRDefault="00C60381" w:rsidP="00EC3FDB">
      <w:pPr>
        <w:pStyle w:val="Prrafodelista"/>
        <w:numPr>
          <w:ilvl w:val="0"/>
          <w:numId w:val="23"/>
        </w:numPr>
      </w:pPr>
      <w:r w:rsidRPr="00C60381">
        <w:rPr>
          <w:u w:val="single"/>
        </w:rPr>
        <w:t>Marco regulador</w:t>
      </w:r>
      <w:r>
        <w:t xml:space="preserve">. </w:t>
      </w:r>
      <w:r w:rsidR="002A7C21">
        <w:t>En él se detalla la legislación aplicable a un proyecto de esta índole. Asimismo, se detallan los estándares seguidos en el proceso y licencias aplicables a los programas y servicios utilizados.</w:t>
      </w:r>
    </w:p>
    <w:p w14:paraId="606BC18C" w14:textId="58DCA645" w:rsidR="00C60381" w:rsidRDefault="00C60381" w:rsidP="00EC3FDB">
      <w:pPr>
        <w:pStyle w:val="Prrafodelista"/>
        <w:numPr>
          <w:ilvl w:val="0"/>
          <w:numId w:val="23"/>
        </w:numPr>
      </w:pPr>
      <w:r w:rsidRPr="00C60381">
        <w:rPr>
          <w:u w:val="single"/>
        </w:rPr>
        <w:t>Entorno socioeconómico</w:t>
      </w:r>
      <w:r>
        <w:t xml:space="preserve">. </w:t>
      </w:r>
      <w:r w:rsidR="002A7C21">
        <w:t xml:space="preserve">Sección en la que se detalla el presupuesto </w:t>
      </w:r>
      <w:r w:rsidR="00EE6722">
        <w:t>de la elaboración de este trabajo de fin de grado</w:t>
      </w:r>
      <w:r w:rsidR="00FE703C">
        <w:t>. Adicionalmente, en este apartado se detalla el impacto socioeconómico que tiene un proyecto de estas características.</w:t>
      </w:r>
    </w:p>
    <w:p w14:paraId="37AAE0A2" w14:textId="7EAB8A34" w:rsidR="00C60381" w:rsidRDefault="00C60381" w:rsidP="00EC3FDB">
      <w:pPr>
        <w:pStyle w:val="Prrafodelista"/>
        <w:numPr>
          <w:ilvl w:val="0"/>
          <w:numId w:val="23"/>
        </w:numPr>
      </w:pPr>
      <w:r w:rsidRPr="00C60381">
        <w:rPr>
          <w:u w:val="single"/>
        </w:rPr>
        <w:t>Conclusiones</w:t>
      </w:r>
      <w:r>
        <w:t xml:space="preserve">. </w:t>
      </w:r>
      <w:r w:rsidR="00FE703C">
        <w:t>Objetivos cumplidos y justificación de cómo se han satisfecho. En adición, se especifican posibles ampliaciones que se pueden ejecutar sobre este proyecto</w:t>
      </w:r>
      <w:r w:rsidR="00EC388A">
        <w:t>.</w:t>
      </w:r>
    </w:p>
    <w:p w14:paraId="021A3025" w14:textId="582ACC2D" w:rsidR="00C60381" w:rsidRDefault="00C60381" w:rsidP="00EC3FDB">
      <w:pPr>
        <w:pStyle w:val="Prrafodelista"/>
        <w:numPr>
          <w:ilvl w:val="0"/>
          <w:numId w:val="23"/>
        </w:numPr>
      </w:pPr>
      <w:r w:rsidRPr="00C60381">
        <w:rPr>
          <w:u w:val="single"/>
        </w:rPr>
        <w:t>Bibliografía</w:t>
      </w:r>
      <w:r>
        <w:t xml:space="preserve">. </w:t>
      </w:r>
      <w:r w:rsidR="00EC388A">
        <w:t>Esta sección contiene todas las referencias bibliográficas que se han utilizado a lo largo de este dosier.</w:t>
      </w:r>
    </w:p>
    <w:p w14:paraId="1E599718" w14:textId="4DD895CC" w:rsidR="00C60381" w:rsidRDefault="00C60381" w:rsidP="00EC3FDB">
      <w:pPr>
        <w:pStyle w:val="Prrafodelista"/>
        <w:numPr>
          <w:ilvl w:val="0"/>
          <w:numId w:val="23"/>
        </w:numPr>
      </w:pPr>
      <w:commentRangeStart w:id="12"/>
      <w:r w:rsidRPr="00C60381">
        <w:rPr>
          <w:u w:val="single"/>
        </w:rPr>
        <w:t>Anexos</w:t>
      </w:r>
      <w:r>
        <w:t xml:space="preserve">. </w:t>
      </w:r>
      <w:commentRangeEnd w:id="12"/>
      <w:r>
        <w:rPr>
          <w:rStyle w:val="Refdecomentario"/>
          <w:rFonts w:eastAsia="Calibri" w:cs="Times New Roman"/>
        </w:rPr>
        <w:commentReference w:id="12"/>
      </w:r>
    </w:p>
    <w:p w14:paraId="76F91076" w14:textId="66E3833F" w:rsidR="00C60381" w:rsidRPr="00EC388A" w:rsidRDefault="00C60381" w:rsidP="00EC3FDB">
      <w:pPr>
        <w:pStyle w:val="Prrafodelista"/>
        <w:numPr>
          <w:ilvl w:val="0"/>
          <w:numId w:val="23"/>
        </w:numPr>
      </w:pPr>
      <w:r w:rsidRPr="00C60381">
        <w:rPr>
          <w:u w:val="single"/>
          <w:lang w:val="en-US"/>
        </w:rPr>
        <w:t>Development of a roguelike multiplayer videogame</w:t>
      </w:r>
      <w:r>
        <w:rPr>
          <w:lang w:val="en-US"/>
        </w:rPr>
        <w:t xml:space="preserve">. </w:t>
      </w:r>
      <w:r w:rsidR="00EC388A" w:rsidRPr="00EC388A">
        <w:t>Resumen en inglés del d</w:t>
      </w:r>
      <w:r w:rsidR="00EC388A">
        <w:t>ocumento.</w:t>
      </w:r>
    </w:p>
    <w:p w14:paraId="7977B9DB" w14:textId="3D5F7C82" w:rsidR="00AB4AEE" w:rsidRPr="00EC388A" w:rsidRDefault="00AB4AEE">
      <w:pPr>
        <w:jc w:val="left"/>
      </w:pPr>
      <w:r w:rsidRPr="00EC388A">
        <w:br w:type="page"/>
      </w:r>
    </w:p>
    <w:p w14:paraId="091212C4" w14:textId="51972372" w:rsidR="00753C3C" w:rsidRPr="009828E2" w:rsidRDefault="00BE13BF" w:rsidP="004A2E50">
      <w:pPr>
        <w:pStyle w:val="Captulo"/>
        <w:numPr>
          <w:ilvl w:val="0"/>
          <w:numId w:val="12"/>
        </w:numPr>
      </w:pPr>
      <w:bookmarkStart w:id="13" w:name="_Toc166609921"/>
      <w:bookmarkStart w:id="14" w:name="_Toc168082511"/>
      <w:r w:rsidRPr="009828E2">
        <w:lastRenderedPageBreak/>
        <w:t>ESTADO DEL ARTE</w:t>
      </w:r>
      <w:bookmarkEnd w:id="13"/>
      <w:bookmarkEnd w:id="14"/>
    </w:p>
    <w:p w14:paraId="2BFB9FF2" w14:textId="77777777" w:rsidR="008D0010" w:rsidRDefault="008D0010" w:rsidP="008D0010">
      <w:r>
        <w:t>En este segundo capítulo se presentan y definen las principales bases teóricas sobre las que se construye este proyecto, así como las alternativas estudiadas y proyectos con fines similares.</w:t>
      </w:r>
    </w:p>
    <w:p w14:paraId="6F33CCD2" w14:textId="476A7945" w:rsidR="008D0010" w:rsidRDefault="008D0010" w:rsidP="00F46D5A">
      <w:pPr>
        <w:pStyle w:val="Epgrafe"/>
        <w:numPr>
          <w:ilvl w:val="1"/>
          <w:numId w:val="12"/>
        </w:numPr>
      </w:pPr>
      <w:bookmarkStart w:id="15" w:name="_Toc168082512"/>
      <w:r>
        <w:t>Videojuegos y el modo multijugador</w:t>
      </w:r>
      <w:bookmarkEnd w:id="15"/>
    </w:p>
    <w:p w14:paraId="31458030" w14:textId="0094F58D" w:rsidR="008D0010" w:rsidRDefault="008D0010" w:rsidP="00F46D5A">
      <w:pPr>
        <w:pStyle w:val="Epgrafe"/>
        <w:numPr>
          <w:ilvl w:val="2"/>
          <w:numId w:val="12"/>
        </w:numPr>
      </w:pPr>
      <w:bookmarkStart w:id="16" w:name="_Toc168082513"/>
      <w:r>
        <w:t>Definición</w:t>
      </w:r>
      <w:bookmarkEnd w:id="16"/>
    </w:p>
    <w:p w14:paraId="4DC7E0DA" w14:textId="348C3560" w:rsidR="006427D0" w:rsidRDefault="008D0010" w:rsidP="006427D0">
      <w:r>
        <w:t>Los videojuegos multijugador son aquellos que permiten a dos o más jugadores interactuar en tiempo real</w:t>
      </w:r>
      <w:r w:rsidR="00E368F3">
        <w:t>. Esta interacción puede tener lugar en el mismo entorno, como un mismo ordenador o a través de una red, ya sea local o una red de área extensa, como Internet.</w:t>
      </w:r>
    </w:p>
    <w:p w14:paraId="678F116F" w14:textId="0117DF60" w:rsidR="008D0010" w:rsidRDefault="008D0010" w:rsidP="00F46D5A">
      <w:pPr>
        <w:pStyle w:val="Epgrafe"/>
        <w:numPr>
          <w:ilvl w:val="2"/>
          <w:numId w:val="12"/>
        </w:numPr>
      </w:pPr>
      <w:bookmarkStart w:id="17" w:name="_Toc168082514"/>
      <w:r>
        <w:t xml:space="preserve">Comienzos y </w:t>
      </w:r>
      <w:r w:rsidR="006427D0">
        <w:t>evolución</w:t>
      </w:r>
      <w:bookmarkEnd w:id="17"/>
    </w:p>
    <w:p w14:paraId="49C1DF7C" w14:textId="3A0F39BC" w:rsidR="00C266B8" w:rsidRDefault="00C266B8" w:rsidP="00C266B8">
      <w:r>
        <w:t xml:space="preserve">El primer </w:t>
      </w:r>
      <w:r w:rsidR="00F1335E">
        <w:t>proyecto</w:t>
      </w:r>
      <w:r>
        <w:t xml:space="preserve"> que se considera como el primer videojuego multijugador de la historia es el título </w:t>
      </w:r>
      <w:proofErr w:type="spellStart"/>
      <w:r>
        <w:t>Tennis</w:t>
      </w:r>
      <w:proofErr w:type="spellEnd"/>
      <w:r>
        <w:t xml:space="preserve"> </w:t>
      </w:r>
      <w:proofErr w:type="spellStart"/>
      <w:r>
        <w:t>for</w:t>
      </w:r>
      <w:proofErr w:type="spellEnd"/>
      <w:r>
        <w:t xml:space="preserve"> </w:t>
      </w:r>
      <w:proofErr w:type="spellStart"/>
      <w:r>
        <w:t>Two</w:t>
      </w:r>
      <w:proofErr w:type="spellEnd"/>
      <w:r w:rsidR="00F1335E">
        <w:t xml:space="preserve">, </w:t>
      </w:r>
      <w:r w:rsidR="00B702C9">
        <w:t>un juego</w:t>
      </w:r>
      <w:r w:rsidR="00356C4A">
        <w:t xml:space="preserve"> creado por el físico nuclear William Higinbotham</w:t>
      </w:r>
      <w:r w:rsidR="00B702C9">
        <w:t xml:space="preserve"> que fue introducido por primera vez en el año 1958. </w:t>
      </w:r>
      <w:proofErr w:type="spellStart"/>
      <w:r w:rsidR="00884D3E">
        <w:t>Tennis</w:t>
      </w:r>
      <w:proofErr w:type="spellEnd"/>
      <w:r w:rsidR="00884D3E">
        <w:t xml:space="preserve"> </w:t>
      </w:r>
      <w:proofErr w:type="spellStart"/>
      <w:r w:rsidR="00884D3E">
        <w:t>for</w:t>
      </w:r>
      <w:proofErr w:type="spellEnd"/>
      <w:r w:rsidR="00884D3E">
        <w:t xml:space="preserve"> </w:t>
      </w:r>
      <w:proofErr w:type="spellStart"/>
      <w:r w:rsidR="00884D3E">
        <w:t>Two</w:t>
      </w:r>
      <w:proofErr w:type="spellEnd"/>
      <w:r w:rsidR="00884D3E">
        <w:t xml:space="preserve"> permitía a dos usuarios jugar simultáneamente a un partido de tenis simulado mediante el uso de un ordenador analógico y utilizando un osciloscopio como pantalla </w:t>
      </w:r>
      <w:r w:rsidR="00884D3E">
        <w:fldChar w:fldCharType="begin"/>
      </w:r>
      <w:r w:rsidR="00884D3E">
        <w:instrText xml:space="preserve"> ADDIN ZOTERO_ITEM CSL_CITATION {"citationID":"6ZH6pumx","properties":{"formattedCitation":"[12]","plainCitation":"[12]","noteIndex":0},"citationItems":[{"id":36,"uris":["http://zotero.org/users/local/bjn5mCLu/items/HXIDGKXT"],"itemData":{"id":36,"type":"webpage","title":"BNL | History:The First Video Game?","URL":"https://www.bnl.gov/about/history/firstvideo.php","accessed":{"date-parts":[["2024",5,16]]}}}],"schema":"https://github.com/citation-style-language/schema/raw/master/csl-citation.json"} </w:instrText>
      </w:r>
      <w:r w:rsidR="00884D3E">
        <w:fldChar w:fldCharType="separate"/>
      </w:r>
      <w:r w:rsidR="00884D3E" w:rsidRPr="00884D3E">
        <w:t>[12]</w:t>
      </w:r>
      <w:r w:rsidR="00884D3E">
        <w:fldChar w:fldCharType="end"/>
      </w:r>
      <w:r w:rsidR="00884D3E">
        <w:t>.</w:t>
      </w:r>
    </w:p>
    <w:p w14:paraId="70E43AEF" w14:textId="4EF90742" w:rsidR="00FA4992" w:rsidRDefault="00FA4992" w:rsidP="00FA4992">
      <w:pPr>
        <w:jc w:val="center"/>
      </w:pPr>
      <w:r>
        <w:rPr>
          <w:noProof/>
        </w:rPr>
        <w:drawing>
          <wp:inline distT="0" distB="0" distL="0" distR="0" wp14:anchorId="5D45E773" wp14:editId="23D60842">
            <wp:extent cx="5072361" cy="3381375"/>
            <wp:effectExtent l="0" t="0" r="0" b="0"/>
            <wp:docPr id="523004181" name="Imagen 1" descr="Una mes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04181" name="Imagen 1" descr="Una mesa de madera&#10;&#10;Descripción generada automáticamente con confianza media"/>
                    <pic:cNvPicPr/>
                  </pic:nvPicPr>
                  <pic:blipFill>
                    <a:blip r:embed="rId17"/>
                    <a:stretch>
                      <a:fillRect/>
                    </a:stretch>
                  </pic:blipFill>
                  <pic:spPr>
                    <a:xfrm>
                      <a:off x="0" y="0"/>
                      <a:ext cx="5084496" cy="3389465"/>
                    </a:xfrm>
                    <a:prstGeom prst="rect">
                      <a:avLst/>
                    </a:prstGeom>
                  </pic:spPr>
                </pic:pic>
              </a:graphicData>
            </a:graphic>
          </wp:inline>
        </w:drawing>
      </w:r>
    </w:p>
    <w:p w14:paraId="6AC90215" w14:textId="4E59BB70" w:rsidR="00FA4992" w:rsidRDefault="00FA4992" w:rsidP="00FA4992">
      <w:pPr>
        <w:pStyle w:val="TtuloFigura"/>
      </w:pPr>
      <w:bookmarkStart w:id="18" w:name="_Toc168082494"/>
      <w:r>
        <w:t xml:space="preserve">Fig. 2.1. Recreación del videojuego </w:t>
      </w:r>
      <w:proofErr w:type="spellStart"/>
      <w:r>
        <w:t>Tennis</w:t>
      </w:r>
      <w:proofErr w:type="spellEnd"/>
      <w:r>
        <w:t xml:space="preserve"> </w:t>
      </w:r>
      <w:proofErr w:type="spellStart"/>
      <w:r>
        <w:t>for</w:t>
      </w:r>
      <w:proofErr w:type="spellEnd"/>
      <w:r>
        <w:t xml:space="preserve"> </w:t>
      </w:r>
      <w:proofErr w:type="spellStart"/>
      <w:r>
        <w:t>Two</w:t>
      </w:r>
      <w:proofErr w:type="spellEnd"/>
      <w:r>
        <w:t xml:space="preserve"> </w:t>
      </w:r>
      <w:r>
        <w:fldChar w:fldCharType="begin"/>
      </w:r>
      <w:r>
        <w:instrText xml:space="preserve"> ADDIN ZOTERO_ITEM CSL_CITATION {"citationID":"pYxs8wPQ","properties":{"formattedCitation":"[13]","plainCitation":"[13]","noteIndex":0},"citationItems":[{"id":38,"uris":["http://zotero.org/users/local/bjn5mCLu/items/7WRP9RC4"],"itemData":{"id":38,"type":"graphic","abstract":"Tennis for Two, the first video game. Will Bradley re-implemented the game using an arduino and will be taking challengers","license":"Attribution-ShareAlike License","medium":"photo","source":"Flickr","title":"Tennis For Two","URL":"https://www.flickr.com/photos/hslphotosync/5941685811/","author":[{"family":"Labs","given":"HeatSync"}],"accessed":{"date-parts":[["2024",5,16]]},"issued":{"date-parts":[["2011",7,15]]}}}],"schema":"https://github.com/citation-style-language/schema/raw/master/csl-citation.json"} </w:instrText>
      </w:r>
      <w:r>
        <w:fldChar w:fldCharType="separate"/>
      </w:r>
      <w:r w:rsidRPr="00FA4992">
        <w:rPr>
          <w:rFonts w:cs="Times New Roman"/>
        </w:rPr>
        <w:t>[13]</w:t>
      </w:r>
      <w:bookmarkEnd w:id="18"/>
      <w:r>
        <w:fldChar w:fldCharType="end"/>
      </w:r>
    </w:p>
    <w:p w14:paraId="2DBA6A59" w14:textId="4B2C4299" w:rsidR="00356C4A" w:rsidRDefault="00356C4A" w:rsidP="00356C4A">
      <w:proofErr w:type="gramStart"/>
      <w:r>
        <w:t xml:space="preserve">Otros videojuegos que se consideran pioneros </w:t>
      </w:r>
      <w:r w:rsidR="0035066F">
        <w:t xml:space="preserve">en este sector por diversas fuentes son el </w:t>
      </w:r>
      <w:proofErr w:type="spellStart"/>
      <w:r w:rsidR="0035066F">
        <w:t>Pong</w:t>
      </w:r>
      <w:proofErr w:type="spellEnd"/>
      <w:r w:rsidR="0035066F">
        <w:t xml:space="preserve"> (1972)</w:t>
      </w:r>
      <w:r w:rsidR="00B30B46">
        <w:t xml:space="preserve">, Astro </w:t>
      </w:r>
      <w:proofErr w:type="spellStart"/>
      <w:r w:rsidR="00B30B46">
        <w:t>Race</w:t>
      </w:r>
      <w:proofErr w:type="spellEnd"/>
      <w:r w:rsidR="00B30B46">
        <w:t xml:space="preserve"> (1973)</w:t>
      </w:r>
      <w:r w:rsidR="00950DF3">
        <w:t xml:space="preserve">, </w:t>
      </w:r>
      <w:proofErr w:type="spellStart"/>
      <w:r w:rsidR="00950DF3">
        <w:t>Spacewar</w:t>
      </w:r>
      <w:proofErr w:type="spellEnd"/>
      <w:r w:rsidR="00950DF3">
        <w:t>!</w:t>
      </w:r>
      <w:proofErr w:type="gramEnd"/>
      <w:r w:rsidR="00950DF3">
        <w:t xml:space="preserve"> (1962). Este último se trata del primer videojuego desarrollado para un computador comercial, el </w:t>
      </w:r>
      <w:proofErr w:type="spellStart"/>
      <w:r w:rsidR="00950DF3">
        <w:t>Programmed</w:t>
      </w:r>
      <w:proofErr w:type="spellEnd"/>
      <w:r w:rsidR="00950DF3">
        <w:t xml:space="preserve"> Data Processor-1 </w:t>
      </w:r>
      <w:r w:rsidR="00950DF3">
        <w:fldChar w:fldCharType="begin"/>
      </w:r>
      <w:r w:rsidR="00950DF3">
        <w:instrText xml:space="preserve"> ADDIN ZOTERO_ITEM CSL_CITATION {"citationID":"3Y5uOEDJ","properties":{"formattedCitation":"[14], [15], [16], [17]","plainCitation":"[14], [15], [16], [17]","noteIndex":0},"citationItems":[{"id":40,"uris":["http://zotero.org/users/local/bjn5mCLu/items/QZL3RRUN"],"itemData":{"id":40,"type":"post-weblog","abstract":"In the dynamic world of video gaming, multiplayer gaming stands as a cornerstone that has revolutionized how we play and interact.","container-title":"Medium","language":"en","title":"The Evolution of Multiplayer Gaming: A Journey Through Time","title-short":"The Evolution of Multiplayer Gaming","URL":"https://medium.com/@Jamal_Aladdin/the-evolution-of-multiplayer-gaming-a-journey-through-time-e34ef59294c2","author":[{"family":"Jamal_Aladdin","given":""}],"accessed":{"date-parts":[["2024",5,16]]},"issued":{"date-parts":[["2024",5,2]]}}},{"id":41,"uris":["http://zotero.org/users/local/bjn5mCLu/items/8ARKW6WU"],"itemData":{"id":41,"type":"webpage","abstract":"Pong is a Videogame by Atari (circa 1972). A Table Tennis type game. Most people are familiar with it. Keep the ball in play and hope your opponent misses.Pong was released commercially released in appro","container-title":"Museum of the Game","language":"en-US","title":"Pong - Videogame by Atari","URL":"https://www.arcade-museum.com/Videogame/pong","accessed":{"date-parts":[["2024",5,16]]}}},{"id":43,"uris":["http://zotero.org/users/local/bjn5mCLu/items/946KRRBQ"],"itemData":{"id":43,"type":"webpage","abstract":"Astro Race is a Videogame by Taito (circa 1973). A space game where players race against opposing ships while avoiding comets and meteors.","container-title":"Museum of the Game","language":"en-US","title":"Astro Race - Videogame by Taito","URL":"https://www.arcade-museum.com/Videogame/astro-race","accessed":{"date-parts":[["2024",5,16]]}}},{"id":45,"uris":["http://zotero.org/users/local/bjn5mCLu/items/8YCJEZS7"],"itemData":{"id":45,"type":"webpage","title":"Introduction | PDP-1 Restoration Project | Computer History Museum","URL":"https://www.computerhistory.org/pdp-1/introduction/","accessed":{"date-parts":[["2024",5,16]]}}}],"schema":"https://github.com/citation-style-language/schema/raw/master/csl-citation.json"} </w:instrText>
      </w:r>
      <w:r w:rsidR="00950DF3">
        <w:fldChar w:fldCharType="separate"/>
      </w:r>
      <w:r w:rsidR="00950DF3" w:rsidRPr="00950DF3">
        <w:t>[14], [15], [16], [17]</w:t>
      </w:r>
      <w:r w:rsidR="00950DF3">
        <w:fldChar w:fldCharType="end"/>
      </w:r>
      <w:r w:rsidR="00950DF3">
        <w:t>.</w:t>
      </w:r>
    </w:p>
    <w:p w14:paraId="4A8AAF75" w14:textId="5A3B86F7" w:rsidR="005D4B26" w:rsidRDefault="005D4B26" w:rsidP="00356C4A">
      <w:r>
        <w:lastRenderedPageBreak/>
        <w:t xml:space="preserve">El mayor punto de inflexión en los juegos multijugador local se produjo en la década de los ochenta con la aparición de diversas consolas, pero en particular con la Nintendo </w:t>
      </w:r>
      <w:proofErr w:type="spellStart"/>
      <w:r>
        <w:t>Entertainment</w:t>
      </w:r>
      <w:proofErr w:type="spellEnd"/>
      <w:r>
        <w:t xml:space="preserve"> </w:t>
      </w:r>
      <w:proofErr w:type="spellStart"/>
      <w:r>
        <w:t>System</w:t>
      </w:r>
      <w:proofErr w:type="spellEnd"/>
      <w:r w:rsidR="00D02426">
        <w:t>,</w:t>
      </w:r>
      <w:r>
        <w:t xml:space="preserve"> </w:t>
      </w:r>
      <w:r w:rsidR="00D02426">
        <w:t xml:space="preserve">con juegos como Contra, Mario Bros. o </w:t>
      </w:r>
      <w:proofErr w:type="spellStart"/>
      <w:r w:rsidR="00D02426">
        <w:t>Donkey</w:t>
      </w:r>
      <w:proofErr w:type="spellEnd"/>
      <w:r w:rsidR="00D02426">
        <w:t xml:space="preserve"> Kong </w:t>
      </w:r>
      <w:r w:rsidR="00D02426">
        <w:fldChar w:fldCharType="begin"/>
      </w:r>
      <w:r w:rsidR="00D02426">
        <w:instrText xml:space="preserve"> ADDIN ZOTERO_ITEM CSL_CITATION {"citationID":"rbp2q9Le","properties":{"formattedCitation":"[18]","plainCitation":"[18]","noteIndex":0},"citationItems":[{"id":48,"uris":["http://zotero.org/users/local/bjn5mCLu/items/NTLBM8ME"],"itemData":{"id":48,"type":"webpage","abstract":"Lo que comenzó como Famicom (Family Computer) en Japón, fue Nintendo Entertainment System en occidente, que desafió a los expertos y se vendió por millones. Los jugadores se apresuraron en ver y jugar a clásicos como Super Mario Bros.","container-title":"Nintendo of Europe AG","language":"es-ES","title":"Nintendo Entertainment System","URL":"https://www.nintendo.com/es-es/Hardware/La-historia-de-Nintendo/Nintendo-Entertainment-System/Nintendo-Entertainment-System-627024.html","accessed":{"date-parts":[["2024",5,16]]}}}],"schema":"https://github.com/citation-style-language/schema/raw/master/csl-citation.json"} </w:instrText>
      </w:r>
      <w:r w:rsidR="00D02426">
        <w:fldChar w:fldCharType="separate"/>
      </w:r>
      <w:r w:rsidR="00D02426" w:rsidRPr="00D02426">
        <w:t>[18]</w:t>
      </w:r>
      <w:r w:rsidR="00D02426">
        <w:fldChar w:fldCharType="end"/>
      </w:r>
      <w:r w:rsidR="00D02426">
        <w:t>.</w:t>
      </w:r>
    </w:p>
    <w:p w14:paraId="1D49E0A4" w14:textId="019E22A4" w:rsidR="00D02426" w:rsidRDefault="00D02426" w:rsidP="00356C4A">
      <w:r>
        <w:t xml:space="preserve">Cuando realmente se popularizaron los juegos multijugador fue en la década de los 90, con la aparición de juegos como </w:t>
      </w:r>
      <w:proofErr w:type="spellStart"/>
      <w:r>
        <w:t>Doom</w:t>
      </w:r>
      <w:proofErr w:type="spellEnd"/>
      <w:r>
        <w:t xml:space="preserve"> en 1993</w:t>
      </w:r>
      <w:r w:rsidR="002B2DCD">
        <w:t xml:space="preserve"> y los juegos MMO, del inglés </w:t>
      </w:r>
      <w:proofErr w:type="spellStart"/>
      <w:r w:rsidR="002B2DCD">
        <w:rPr>
          <w:i/>
          <w:iCs/>
        </w:rPr>
        <w:t>Massively</w:t>
      </w:r>
      <w:proofErr w:type="spellEnd"/>
      <w:r w:rsidR="002B2DCD">
        <w:rPr>
          <w:i/>
          <w:iCs/>
        </w:rPr>
        <w:t xml:space="preserve"> </w:t>
      </w:r>
      <w:proofErr w:type="spellStart"/>
      <w:r w:rsidR="002B2DCD">
        <w:rPr>
          <w:i/>
          <w:iCs/>
        </w:rPr>
        <w:t>Multiplayer</w:t>
      </w:r>
      <w:proofErr w:type="spellEnd"/>
      <w:r w:rsidR="002B2DCD">
        <w:rPr>
          <w:i/>
          <w:iCs/>
        </w:rPr>
        <w:t xml:space="preserve"> Online </w:t>
      </w:r>
      <w:proofErr w:type="spellStart"/>
      <w:r w:rsidR="002B2DCD">
        <w:rPr>
          <w:i/>
          <w:iCs/>
        </w:rPr>
        <w:t>games</w:t>
      </w:r>
      <w:proofErr w:type="spellEnd"/>
      <w:r w:rsidR="002B2DCD">
        <w:t xml:space="preserve">, que introdujeron la posibilidad de jugar en línea con una cantidad elevada de jugadores, como Ultima Online en 1997 </w:t>
      </w:r>
      <w:r w:rsidR="002B2DCD">
        <w:fldChar w:fldCharType="begin"/>
      </w:r>
      <w:r w:rsidR="002B2DCD">
        <w:instrText xml:space="preserve"> ADDIN ZOTERO_ITEM CSL_CITATION {"citationID":"iIGSILKj","properties":{"formattedCitation":"[14], [19]","plainCitation":"[14], [19]","noteIndex":0},"citationItems":[{"id":40,"uris":["http://zotero.org/users/local/bjn5mCLu/items/QZL3RRUN"],"itemData":{"id":40,"type":"post-weblog","abstract":"In the dynamic world of video gaming, multiplayer gaming stands as a cornerstone that has revolutionized how we play and interact.","container-title":"Medium","language":"en","title":"The Evolution of Multiplayer Gaming: A Journey Through Time","title-short":"The Evolution of Multiplayer Gaming","URL":"https://medium.com/@Jamal_Aladdin/the-evolution-of-multiplayer-gaming-a-journey-through-time-e34ef59294c2","author":[{"family":"Jamal_Aladdin","given":""}],"accessed":{"date-parts":[["2024",5,16]]},"issued":{"date-parts":[["2024",5,2]]}},"label":"page"},{"id":50,"uris":["http://zotero.org/users/local/bjn5mCLu/items/ENUAI4SW"],"itemData":{"id":50,"type":"webpage","abstract":"The world's leading online dictionary: English definitions, synonyms, word origins, example sentences, word games, and more. A trusted authority for 25+ years!","container-title":"Dictionary.com","language":"en","title":"Dictionary.com | Meanings &amp; Definitions of English Words","URL":"https://www.dictionary.com/browse/mmo","accessed":{"date-parts":[["2024",5,16]]},"issued":{"date-parts":[["2024",5,16]]}},"label":"page"}],"schema":"https://github.com/citation-style-language/schema/raw/master/csl-citation.json"} </w:instrText>
      </w:r>
      <w:r w:rsidR="002B2DCD">
        <w:fldChar w:fldCharType="separate"/>
      </w:r>
      <w:r w:rsidR="002B2DCD" w:rsidRPr="002B2DCD">
        <w:t>[14], [19]</w:t>
      </w:r>
      <w:r w:rsidR="002B2DCD">
        <w:fldChar w:fldCharType="end"/>
      </w:r>
      <w:r w:rsidR="002B2DCD">
        <w:t>.</w:t>
      </w:r>
    </w:p>
    <w:p w14:paraId="618351F9" w14:textId="78831CD9" w:rsidR="002B2DCD" w:rsidRDefault="004543D1" w:rsidP="00356C4A">
      <w:r>
        <w:t xml:space="preserve">Alrededor </w:t>
      </w:r>
      <w:r w:rsidR="002B2DCD">
        <w:t>del año 2000 nacieron juegos multijugador que han conseguido perdurar durante más de dos décadas</w:t>
      </w:r>
      <w:r>
        <w:t xml:space="preserve">, como es el caso de la saga </w:t>
      </w:r>
      <w:proofErr w:type="spellStart"/>
      <w:r>
        <w:t>Counter</w:t>
      </w:r>
      <w:proofErr w:type="spellEnd"/>
      <w:r>
        <w:t xml:space="preserve"> Strike, que apareció por primera vez en el año 1999 y 25 años después, sigue teniendo más de un millón de jugadores activos a diario </w:t>
      </w:r>
      <w:r>
        <w:fldChar w:fldCharType="begin"/>
      </w:r>
      <w:r>
        <w:instrText xml:space="preserve"> ADDIN ZOTERO_ITEM CSL_CITATION {"citationID":"nuVyPHLW","properties":{"formattedCitation":"[20]","plainCitation":"[20]","noteIndex":0},"citationItems":[{"id":52,"uris":["http://zotero.org/users/local/bjn5mCLu/items/98NBAT22"],"itemData":{"id":52,"type":"webpage","abstract":"Steam player count for Counter-Strike 2 is currently 946717 players live. Counter-Strike 2 had an all-time peak of 1818773 concurrent players on 6 May 2023.","container-title":"SteamDB","language":"en","title":"Counter-Strike 2 Steam Charts","URL":"https://steamdb.info/app/730/charts/","accessed":{"date-parts":[["2024",5,16]]}}}],"schema":"https://github.com/citation-style-language/schema/raw/master/csl-citation.json"} </w:instrText>
      </w:r>
      <w:r>
        <w:fldChar w:fldCharType="separate"/>
      </w:r>
      <w:r w:rsidRPr="004543D1">
        <w:t>[20]</w:t>
      </w:r>
      <w:r>
        <w:fldChar w:fldCharType="end"/>
      </w:r>
      <w:r>
        <w:t>.</w:t>
      </w:r>
    </w:p>
    <w:p w14:paraId="079F9E4D" w14:textId="06E3B535" w:rsidR="004543D1" w:rsidRPr="002B2DCD" w:rsidRDefault="004543D1" w:rsidP="00356C4A">
      <w:r>
        <w:t xml:space="preserve">A partir de aquí, la industria del videojuego ha seguido </w:t>
      </w:r>
      <w:r w:rsidR="00E31B97">
        <w:t xml:space="preserve">un curso estable. En la actualidad, </w:t>
      </w:r>
      <w:r w:rsidR="00C061C0">
        <w:t xml:space="preserve">se pueden observar todo tipo de juegos multijugador con una alta cantidad de jugadores activos, desde </w:t>
      </w:r>
      <w:proofErr w:type="spellStart"/>
      <w:r w:rsidR="00C061C0">
        <w:t>MMOs</w:t>
      </w:r>
      <w:proofErr w:type="spellEnd"/>
      <w:r w:rsidR="00C061C0">
        <w:t xml:space="preserve"> hasta juegos cooperativos de 2 a 4 jugadores simultáneos. Según SteamDB, una plataforma que recopila información de la plataforma de distribución de videojuegos</w:t>
      </w:r>
      <w:r w:rsidR="00CF7BCA">
        <w:t xml:space="preserve"> para ordenadores</w:t>
      </w:r>
      <w:r w:rsidR="00C061C0">
        <w:t xml:space="preserve"> llamada Steam, la cifra de usuarios simultáneos interactuando </w:t>
      </w:r>
      <w:r w:rsidR="009D2ADC">
        <w:t>en</w:t>
      </w:r>
      <w:r w:rsidR="00C061C0">
        <w:t xml:space="preserve"> algún juego multijugador oscila entre los 5 millones y 11 millones de usuarios, dependiendo del momento del día </w:t>
      </w:r>
      <w:r w:rsidR="00C061C0">
        <w:fldChar w:fldCharType="begin"/>
      </w:r>
      <w:r w:rsidR="00C061C0">
        <w:instrText xml:space="preserve"> ADDIN ZOTERO_ITEM CSL_CITATION {"citationID":"F37MATXt","properties":{"formattedCitation":"[21]","plainCitation":"[21]","noteIndex":0},"citationItems":[{"id":54,"uris":["http://zotero.org/users/local/bjn5mCLu/items/P7PPLLZ5"],"itemData":{"id":54,"type":"webpage","abstract":"High-resolution charts with concurrent player counts for all Steam games, including historic data and stats. View most played games on Steam. View Steam player counts.","container-title":"SteamDB","language":"en","title":"Most played Multiplayer Games Steam Charts","URL":"https://steamdb.info/charts/?tagid=3859","accessed":{"date-parts":[["2024",5,16]]}}}],"schema":"https://github.com/citation-style-language/schema/raw/master/csl-citation.json"} </w:instrText>
      </w:r>
      <w:r w:rsidR="00C061C0">
        <w:fldChar w:fldCharType="separate"/>
      </w:r>
      <w:r w:rsidR="00C061C0" w:rsidRPr="00C061C0">
        <w:t>[21]</w:t>
      </w:r>
      <w:r w:rsidR="00C061C0">
        <w:fldChar w:fldCharType="end"/>
      </w:r>
      <w:r w:rsidR="00C061C0">
        <w:t>.</w:t>
      </w:r>
    </w:p>
    <w:p w14:paraId="769CAB1C" w14:textId="3A0B69CA" w:rsidR="008D0010" w:rsidRDefault="003E3C0D" w:rsidP="00F46D5A">
      <w:pPr>
        <w:pStyle w:val="Epgrafe"/>
        <w:numPr>
          <w:ilvl w:val="2"/>
          <w:numId w:val="12"/>
        </w:numPr>
      </w:pPr>
      <w:bookmarkStart w:id="19" w:name="_Toc168082515"/>
      <w:r>
        <w:t>Topologías de red en el diseño de juegos multijugador</w:t>
      </w:r>
      <w:bookmarkEnd w:id="19"/>
    </w:p>
    <w:p w14:paraId="1EBB6EDF" w14:textId="7224C14B" w:rsidR="00F46D5A" w:rsidRDefault="00804CF4" w:rsidP="00F46D5A">
      <w:r>
        <w:t xml:space="preserve">Una topología o arquitectura de red establece cómo se organiza una red de computadores. </w:t>
      </w:r>
      <w:r w:rsidR="006E223F">
        <w:t xml:space="preserve">En este </w:t>
      </w:r>
      <w:r w:rsidR="000E3BF8">
        <w:t xml:space="preserve">epígrafe se explican las diferentes topologías de red que normalmente se aplican en el diseño de videojuegos multijugador. Se procede a enumerarlas en orden de expansión, es decir, se empieza explicando topologías de área local y se termina con </w:t>
      </w:r>
      <w:r>
        <w:t>aquellas que permiten implementar un modo multijugador a través de una red de área amplia o WAN (</w:t>
      </w:r>
      <w:r>
        <w:rPr>
          <w:i/>
          <w:iCs/>
        </w:rPr>
        <w:t xml:space="preserve">Wide </w:t>
      </w:r>
      <w:proofErr w:type="spellStart"/>
      <w:r>
        <w:rPr>
          <w:i/>
          <w:iCs/>
        </w:rPr>
        <w:t>Area</w:t>
      </w:r>
      <w:proofErr w:type="spellEnd"/>
      <w:r>
        <w:rPr>
          <w:i/>
          <w:iCs/>
        </w:rPr>
        <w:t xml:space="preserve"> Network</w:t>
      </w:r>
      <w:r>
        <w:t>).</w:t>
      </w:r>
    </w:p>
    <w:p w14:paraId="4A8C93F5" w14:textId="246E0909" w:rsidR="00F46D5A" w:rsidRDefault="00570548" w:rsidP="00570548">
      <w:pPr>
        <w:pStyle w:val="Epgrafe"/>
        <w:numPr>
          <w:ilvl w:val="3"/>
          <w:numId w:val="12"/>
        </w:numPr>
      </w:pPr>
      <w:bookmarkStart w:id="20" w:name="_Toc168082516"/>
      <w:r>
        <w:t>Topologías de área local</w:t>
      </w:r>
      <w:bookmarkEnd w:id="20"/>
    </w:p>
    <w:p w14:paraId="6F7E5222" w14:textId="4E52E467" w:rsidR="00570548" w:rsidRDefault="00570548" w:rsidP="00570548">
      <w:pPr>
        <w:pStyle w:val="Prrafodelista"/>
        <w:numPr>
          <w:ilvl w:val="0"/>
          <w:numId w:val="27"/>
        </w:numPr>
      </w:pPr>
      <w:r w:rsidRPr="00570548">
        <w:rPr>
          <w:u w:val="single"/>
        </w:rPr>
        <w:t>Multijugador de sofá</w:t>
      </w:r>
      <w:r>
        <w:t xml:space="preserve">. Los multijugadores de sofá, de la expresión en inglés </w:t>
      </w:r>
      <w:proofErr w:type="spellStart"/>
      <w:r w:rsidRPr="00570548">
        <w:rPr>
          <w:i/>
          <w:iCs/>
        </w:rPr>
        <w:t>couch</w:t>
      </w:r>
      <w:proofErr w:type="spellEnd"/>
      <w:r w:rsidRPr="00570548">
        <w:rPr>
          <w:i/>
          <w:iCs/>
        </w:rPr>
        <w:t xml:space="preserve"> </w:t>
      </w:r>
      <w:proofErr w:type="spellStart"/>
      <w:r w:rsidRPr="00570548">
        <w:rPr>
          <w:i/>
          <w:iCs/>
        </w:rPr>
        <w:t>multiplayer</w:t>
      </w:r>
      <w:proofErr w:type="spellEnd"/>
      <w:r w:rsidRPr="00570548">
        <w:rPr>
          <w:i/>
          <w:iCs/>
        </w:rPr>
        <w:t xml:space="preserve"> </w:t>
      </w:r>
      <w:proofErr w:type="spellStart"/>
      <w:r w:rsidRPr="00570548">
        <w:rPr>
          <w:i/>
          <w:iCs/>
        </w:rPr>
        <w:t>games</w:t>
      </w:r>
      <w:proofErr w:type="spellEnd"/>
      <w:r>
        <w:t>, son aquellos videojuegos que implementan el multijugador en una misma máquina, por ejemplo, dividiendo la pantalla en partes iguales con un punto de vista para cada jugador o usando una misma cámara para ambos individuos.</w:t>
      </w:r>
    </w:p>
    <w:p w14:paraId="7000504C" w14:textId="517F2DA5" w:rsidR="00570548" w:rsidRDefault="00EB12A1" w:rsidP="00EB12A1">
      <w:pPr>
        <w:jc w:val="center"/>
      </w:pPr>
      <w:r>
        <w:rPr>
          <w:noProof/>
        </w:rPr>
        <w:lastRenderedPageBreak/>
        <w:drawing>
          <wp:inline distT="0" distB="0" distL="0" distR="0" wp14:anchorId="5521F50C" wp14:editId="70C36AF9">
            <wp:extent cx="5333442" cy="3000375"/>
            <wp:effectExtent l="0" t="0" r="0" b="0"/>
            <wp:docPr id="1979547312" name="Imagen 6" descr="Una captur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47312" name="Imagen 6" descr="Una captura de un videojuego&#10;&#10;Descripción generada automáticamente con confianza baj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51738" cy="3010668"/>
                    </a:xfrm>
                    <a:prstGeom prst="rect">
                      <a:avLst/>
                    </a:prstGeom>
                    <a:noFill/>
                    <a:ln>
                      <a:noFill/>
                    </a:ln>
                  </pic:spPr>
                </pic:pic>
              </a:graphicData>
            </a:graphic>
          </wp:inline>
        </w:drawing>
      </w:r>
    </w:p>
    <w:p w14:paraId="2DE035B9" w14:textId="367194CA" w:rsidR="00EB12A1" w:rsidRPr="00EB12A1" w:rsidRDefault="00EB12A1" w:rsidP="00EB12A1">
      <w:pPr>
        <w:pStyle w:val="TtuloFigura"/>
      </w:pPr>
      <w:bookmarkStart w:id="21" w:name="_Toc168082495"/>
      <w:r w:rsidRPr="00EB12A1">
        <w:t xml:space="preserve">Fig. 2.2. </w:t>
      </w:r>
      <w:proofErr w:type="spellStart"/>
      <w:r w:rsidRPr="00EB12A1">
        <w:t>Overcooked</w:t>
      </w:r>
      <w:proofErr w:type="spellEnd"/>
      <w:r w:rsidRPr="00EB12A1">
        <w:t xml:space="preserve"> 2, juego que implementa e</w:t>
      </w:r>
      <w:r>
        <w:t xml:space="preserve">l multijugador de sofá con un modo cooperativo </w:t>
      </w:r>
      <w:r>
        <w:fldChar w:fldCharType="begin"/>
      </w:r>
      <w:r>
        <w:instrText xml:space="preserve"> ADDIN ZOTERO_ITEM CSL_CITATION {"citationID":"KRBhh1wV","properties":{"formattedCitation":"[22]","plainCitation":"[22]","noteIndex":0},"citationItems":[{"id":60,"uris":["http://zotero.org/users/local/bjn5mCLu/items/2L3JYLK5"],"itemData":{"id":60,"type":"webpage","abstract":"¡Overcooked vuelve con un nuevo y caótico juego de cocina en acción! Regresa al Reino de la Cebolla y organiza tu equipo de chefs en un cooperativo clásico o en partidas en línea de hasta cuatro jugadores. Agarraos los delantales... es hora de salvar el mundo (¡otra vez!)","language":"es","title":"Overcooked! 2 en Steam","URL":"https://store.steampowered.com/app/728880/Overcooked_2/","accessed":{"date-parts":[["2024",5,17]]}}}],"schema":"https://github.com/citation-style-language/schema/raw/master/csl-citation.json"} </w:instrText>
      </w:r>
      <w:r>
        <w:fldChar w:fldCharType="separate"/>
      </w:r>
      <w:r w:rsidRPr="00EB12A1">
        <w:rPr>
          <w:rFonts w:cs="Times New Roman"/>
        </w:rPr>
        <w:t>[22]</w:t>
      </w:r>
      <w:bookmarkEnd w:id="21"/>
      <w:r>
        <w:fldChar w:fldCharType="end"/>
      </w:r>
    </w:p>
    <w:p w14:paraId="4D2DD5A8" w14:textId="01F27D7A" w:rsidR="00570548" w:rsidRDefault="00570548" w:rsidP="00570548">
      <w:pPr>
        <w:pStyle w:val="Prrafodelista"/>
        <w:numPr>
          <w:ilvl w:val="0"/>
          <w:numId w:val="27"/>
        </w:numPr>
      </w:pPr>
      <w:r>
        <w:rPr>
          <w:u w:val="single"/>
        </w:rPr>
        <w:t>Multijugador local</w:t>
      </w:r>
      <w:r w:rsidRPr="00570548">
        <w:t>.</w:t>
      </w:r>
      <w:r>
        <w:t xml:space="preserve"> </w:t>
      </w:r>
      <w:r w:rsidR="00EB12A1">
        <w:t xml:space="preserve">Esta topología permite a varios usuarios desde distintas máquinas conectarse a una misma sesión dentro de un videojuego. Aunque el acceso a Internet no es necesario, puesto que lo único que necesitan los dos equipos es estar conectas a una misma red </w:t>
      </w:r>
      <w:r w:rsidR="006404E3">
        <w:t>de área local (LAN)</w:t>
      </w:r>
      <w:r w:rsidR="00EB12A1">
        <w:t xml:space="preserve">, </w:t>
      </w:r>
      <w:r w:rsidR="006404E3">
        <w:t>sí que utilizan una arquitectura Anfitrión-Cliente, de modo que una de las máquinas actuará como un servidor, como se verá en el apartado correspondiente.</w:t>
      </w:r>
    </w:p>
    <w:p w14:paraId="34BD79AB" w14:textId="1848652A" w:rsidR="00570548" w:rsidRDefault="00570548" w:rsidP="00570548">
      <w:pPr>
        <w:pStyle w:val="Epgrafe"/>
        <w:numPr>
          <w:ilvl w:val="3"/>
          <w:numId w:val="12"/>
        </w:numPr>
      </w:pPr>
      <w:bookmarkStart w:id="22" w:name="_Toc168082517"/>
      <w:r>
        <w:t>Arquitecturas de área extensa</w:t>
      </w:r>
      <w:bookmarkEnd w:id="22"/>
    </w:p>
    <w:p w14:paraId="28D94ED1" w14:textId="4C0E2D7D" w:rsidR="00085773" w:rsidRDefault="00EB12A1" w:rsidP="00085773">
      <w:pPr>
        <w:pStyle w:val="Prrafodelista"/>
        <w:numPr>
          <w:ilvl w:val="0"/>
          <w:numId w:val="27"/>
        </w:numPr>
      </w:pPr>
      <w:r w:rsidRPr="006404E3">
        <w:rPr>
          <w:u w:val="single"/>
        </w:rPr>
        <w:t>Red</w:t>
      </w:r>
      <w:r w:rsidR="00085773">
        <w:rPr>
          <w:u w:val="single"/>
        </w:rPr>
        <w:t xml:space="preserve"> </w:t>
      </w:r>
      <w:r w:rsidR="00FD1F5E" w:rsidRPr="00FD1F5E">
        <w:rPr>
          <w:u w:val="single"/>
        </w:rPr>
        <w:t>punto a punto</w:t>
      </w:r>
      <w:r w:rsidR="006404E3">
        <w:t xml:space="preserve">. </w:t>
      </w:r>
      <w:r w:rsidR="00085773">
        <w:t>Las redes</w:t>
      </w:r>
      <w:r w:rsidR="00FD1F5E">
        <w:t xml:space="preserve"> punto a punto</w:t>
      </w:r>
      <w:r w:rsidR="00085773">
        <w:t>, también conocidas como P2P</w:t>
      </w:r>
      <w:r w:rsidR="00FD1F5E">
        <w:t xml:space="preserve"> (</w:t>
      </w:r>
      <w:r w:rsidR="00FD1F5E">
        <w:rPr>
          <w:i/>
          <w:iCs/>
        </w:rPr>
        <w:t>peer-</w:t>
      </w:r>
      <w:proofErr w:type="spellStart"/>
      <w:r w:rsidR="00FD1F5E">
        <w:rPr>
          <w:i/>
          <w:iCs/>
        </w:rPr>
        <w:t>to</w:t>
      </w:r>
      <w:proofErr w:type="spellEnd"/>
      <w:r w:rsidR="00FD1F5E">
        <w:rPr>
          <w:i/>
          <w:iCs/>
        </w:rPr>
        <w:t>-peer</w:t>
      </w:r>
      <w:r w:rsidR="00FD1F5E">
        <w:t>)</w:t>
      </w:r>
      <w:r w:rsidR="00085773">
        <w:t xml:space="preserve">, son redes descentralizadas en las que varios computadores comparten sus recursos sin necesidad de que haya un servidor intermedio, o que una de las máquinas actúe como anfitrión, si no que cada uno de los ordenadores conectados a la red tiene el mismo nivel de autoridad </w:t>
      </w:r>
      <w:r w:rsidR="00085773">
        <w:fldChar w:fldCharType="begin"/>
      </w:r>
      <w:r w:rsidR="00085773">
        <w:instrText xml:space="preserve"> ADDIN ZOTERO_ITEM CSL_CITATION {"citationID":"uPA2HK7M","properties":{"formattedCitation":"[23]","plainCitation":"[23]","noteIndex":0},"citationItems":[{"id":62,"uris":["http://zotero.org/users/local/bjn5mCLu/items/QIHDFIKK"],"itemData":{"id":62,"type":"webpage","abstract":"Learn about and revise networks and topologies with this BBC Bitesize GCSE Computer Science OCR study guide.","container-title":"BBC Bitesize","language":"en-GB","title":"Client-server and peer-to-peer networks - Computer networks and topologies - OCR - GCSE Computer Science Revision - OCR","URL":"https://www.bbc.co.uk/bitesize/guides/zvspfcw/revision/4","accessed":{"date-parts":[["2024",5,17]]}}}],"schema":"https://github.com/citation-style-language/schema/raw/master/csl-citation.json"} </w:instrText>
      </w:r>
      <w:r w:rsidR="00085773">
        <w:fldChar w:fldCharType="separate"/>
      </w:r>
      <w:r w:rsidR="00085773" w:rsidRPr="00085773">
        <w:rPr>
          <w:rFonts w:cs="Times New Roman"/>
        </w:rPr>
        <w:t>[23]</w:t>
      </w:r>
      <w:r w:rsidR="00085773">
        <w:fldChar w:fldCharType="end"/>
      </w:r>
      <w:r w:rsidR="00085773">
        <w:t>.</w:t>
      </w:r>
    </w:p>
    <w:p w14:paraId="7D7A540C" w14:textId="561A5142" w:rsidR="00FD1F5E" w:rsidRPr="00FD1F5E" w:rsidRDefault="00FD1F5E" w:rsidP="00FD1F5E">
      <w:pPr>
        <w:pStyle w:val="Prrafodelista"/>
        <w:ind w:firstLine="0"/>
      </w:pPr>
      <w:r w:rsidRPr="00FD1F5E">
        <w:t>Estas topologías de red</w:t>
      </w:r>
      <w:r>
        <w:t xml:space="preserve"> tienen una ventaja principal respecto a otras, y es que no necesitan un servidor intermedio al que conectarse, lo que abarata costes de manera significativa. No obstante, esto también se convierte en un inconveniente desde el punto de vista de la ciberseguridad, puesto que cualquier usuario de la red puede acceder a otros datos de </w:t>
      </w:r>
      <w:r w:rsidR="008B0239">
        <w:t>cualquier</w:t>
      </w:r>
      <w:r>
        <w:t xml:space="preserve"> equipo conectado a la red </w:t>
      </w:r>
      <w:r w:rsidR="008B0239">
        <w:t xml:space="preserve">si no se hace una implementación correcta, además de ser vulnerable a diversos ciberataques </w:t>
      </w:r>
      <w:r w:rsidR="008B0239">
        <w:fldChar w:fldCharType="begin"/>
      </w:r>
      <w:r w:rsidR="008B0239">
        <w:instrText xml:space="preserve"> ADDIN ZOTERO_ITEM CSL_CITATION {"citationID":"VHZIKYVe","properties":{"formattedCitation":"[24]","plainCitation":"[24]","noteIndex":0},"citationItems":[{"id":64,"uris":["http://zotero.org/users/local/bjn5mCLu/items/LXZAGP2I"],"itemData":{"id":64,"type":"webpage","abstract":"Peer-to-peer and client-server are two common architectures for network communication. They differ in how they distribute the roles and responsibilities of nodes, or devices, on the network.","language":"es","title":"¿Cuáles son las ventajas y desventajas de las arquitecturas peer-to-peer y cliente-servidor?","URL":"https://www.linkedin.com/advice/0/what-advantages-disadvantages-peer-to-peer","accessed":{"date-parts":[["2024",5,17]]}}}],"schema":"https://github.com/citation-style-language/schema/raw/master/csl-citation.json"} </w:instrText>
      </w:r>
      <w:r w:rsidR="008B0239">
        <w:fldChar w:fldCharType="separate"/>
      </w:r>
      <w:r w:rsidR="008B0239" w:rsidRPr="008B0239">
        <w:rPr>
          <w:rFonts w:cs="Times New Roman"/>
        </w:rPr>
        <w:t>[24]</w:t>
      </w:r>
      <w:r w:rsidR="008B0239">
        <w:fldChar w:fldCharType="end"/>
      </w:r>
      <w:r w:rsidR="008B0239">
        <w:t>.</w:t>
      </w:r>
    </w:p>
    <w:p w14:paraId="66F3CA5F" w14:textId="41644B50" w:rsidR="00085773" w:rsidRDefault="00800A53" w:rsidP="00800A53">
      <w:pPr>
        <w:jc w:val="center"/>
      </w:pPr>
      <w:r>
        <w:rPr>
          <w:noProof/>
        </w:rPr>
        <w:lastRenderedPageBreak/>
        <w:drawing>
          <wp:inline distT="0" distB="0" distL="0" distR="0" wp14:anchorId="3FAA1394" wp14:editId="645D77A2">
            <wp:extent cx="4400550" cy="4019550"/>
            <wp:effectExtent l="0" t="0" r="0" b="0"/>
            <wp:docPr id="2138917853"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7853" name="Gráfico 2138917853"/>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400550" cy="4019550"/>
                    </a:xfrm>
                    <a:prstGeom prst="rect">
                      <a:avLst/>
                    </a:prstGeom>
                  </pic:spPr>
                </pic:pic>
              </a:graphicData>
            </a:graphic>
          </wp:inline>
        </w:drawing>
      </w:r>
    </w:p>
    <w:p w14:paraId="06AD69D8" w14:textId="6EF76E95" w:rsidR="00085773" w:rsidRPr="00EB12A1" w:rsidRDefault="00085773" w:rsidP="00085773">
      <w:pPr>
        <w:pStyle w:val="TtuloFigura"/>
      </w:pPr>
      <w:bookmarkStart w:id="23" w:name="_Toc168082496"/>
      <w:r>
        <w:t>Fig. 2.3. Esquema de una red P2P</w:t>
      </w:r>
      <w:bookmarkEnd w:id="23"/>
    </w:p>
    <w:p w14:paraId="21B996D0" w14:textId="7B1F55DB" w:rsidR="00016732" w:rsidRDefault="00016732" w:rsidP="006404E3">
      <w:pPr>
        <w:pStyle w:val="Prrafodelista"/>
        <w:numPr>
          <w:ilvl w:val="0"/>
          <w:numId w:val="27"/>
        </w:numPr>
      </w:pPr>
      <w:r w:rsidRPr="006404E3">
        <w:rPr>
          <w:u w:val="single"/>
        </w:rPr>
        <w:t>Cliente-Servidor</w:t>
      </w:r>
      <w:r w:rsidR="006404E3">
        <w:t>.</w:t>
      </w:r>
      <w:r w:rsidR="00085773">
        <w:t xml:space="preserve"> </w:t>
      </w:r>
      <w:r w:rsidR="008B0239">
        <w:t>Las arquitecturas de este tipo se componen de dos tipos de nodo</w:t>
      </w:r>
      <w:r w:rsidR="002039F5">
        <w:t>s</w:t>
      </w:r>
      <w:r w:rsidR="008B0239">
        <w:t xml:space="preserve">. Por un lado, están los servidores, que son aquellos nodos que se encargan de conectar a los clientes entre sí, además de ocuparse de ejecutar </w:t>
      </w:r>
      <w:r w:rsidR="002039F5">
        <w:t>todo el apartado lógico</w:t>
      </w:r>
      <w:r w:rsidR="008B0239">
        <w:t xml:space="preserve"> </w:t>
      </w:r>
      <w:r w:rsidR="002039F5">
        <w:t>de los videojuegos. En el otro extremo están los clientes, quienes se conectan al servidor a través de peticiones o llamadas remotas para sincronizar los recursos con los otros componentes de la red.</w:t>
      </w:r>
    </w:p>
    <w:p w14:paraId="005AD2BA" w14:textId="69F5CD28" w:rsidR="002039F5" w:rsidRDefault="002039F5" w:rsidP="002039F5">
      <w:pPr>
        <w:pStyle w:val="Prrafodelista"/>
        <w:ind w:firstLine="0"/>
      </w:pPr>
      <w:r>
        <w:t>Estas topologías tienen dos desventajas principales. La primera es el coste adicional que supone mantener un servidor dedicado. Otra desventaja que tiene es el aumento de latencia a la hora de sincronizar cambios a través de clientes, ya que todos los datos tienen que pasar previamente por el servidor para ser validados.</w:t>
      </w:r>
    </w:p>
    <w:p w14:paraId="5B1272E8" w14:textId="0154C1F0" w:rsidR="00820773" w:rsidRDefault="00820773" w:rsidP="002039F5">
      <w:pPr>
        <w:pStyle w:val="Prrafodelista"/>
        <w:ind w:firstLine="0"/>
      </w:pPr>
      <w:r>
        <w:t xml:space="preserve">En cuanto a las ventajas que ofrece, </w:t>
      </w:r>
      <w:r w:rsidR="0094500A">
        <w:t>se pueden encontrar</w:t>
      </w:r>
      <w:r w:rsidR="00BE27ED">
        <w:t xml:space="preserve"> por una parte</w:t>
      </w:r>
      <w:r w:rsidR="0094500A">
        <w:t xml:space="preserve"> el </w:t>
      </w:r>
      <w:r w:rsidR="005F768A">
        <w:t>rendimiento</w:t>
      </w:r>
      <w:r w:rsidR="0094500A">
        <w:t xml:space="preserve">, </w:t>
      </w:r>
      <w:r w:rsidR="005F768A">
        <w:t>pues</w:t>
      </w:r>
      <w:r w:rsidR="0094500A">
        <w:t xml:space="preserve"> al usar un servidor para toda la lógica, los clientes pueden gozar de un mayor rendimiento general, al tener una menor carga </w:t>
      </w:r>
      <w:r w:rsidR="005F768A">
        <w:t xml:space="preserve">de trabajo en esas máquinas. El uso de un servidor dedicado también tiene una ventaja significativa desde el punto de vista de la seguridad; al verificarse toda la lógica en el servidor, se puede evitar el uso de modificaciones ilegales por parte de los clientes que afecten al estado del juego o den ventajas significativas a uno de los jugadores en concreto. Esta última ventaja es la razón esencial por la que </w:t>
      </w:r>
      <w:r w:rsidR="00800A53">
        <w:t xml:space="preserve">todos los juegos de la escena competitiva, también denominados </w:t>
      </w:r>
      <w:proofErr w:type="spellStart"/>
      <w:r w:rsidR="00800A53" w:rsidRPr="00800A53">
        <w:rPr>
          <w:i/>
          <w:iCs/>
        </w:rPr>
        <w:t>esports</w:t>
      </w:r>
      <w:proofErr w:type="spellEnd"/>
      <w:r w:rsidR="00800A53">
        <w:t xml:space="preserve">, utilizan esta arquitectura de red </w:t>
      </w:r>
      <w:r w:rsidR="00800A53">
        <w:fldChar w:fldCharType="begin"/>
      </w:r>
      <w:r w:rsidR="00800A53">
        <w:instrText xml:space="preserve"> ADDIN ZOTERO_ITEM CSL_CITATION {"citationID":"jhmjdLZX","properties":{"formattedCitation":"[25], [26]","plainCitation":"[25], [26]","noteIndex":0},"citationItems":[{"id":56,"uris":["http://zotero.org/users/local/bjn5mCLu/items/9356PF28"],"itemData":{"id":56,"type":"webpage","abstract":"Network topology defines how a network is arranged. In the context of multiplayer games, this primarily relates to how clients, hosts, and servers are connected and communicate. Different network topologies have different benefits and drawbacks, depending on the type of game you want to make.","language":"en-US","title":"Network topologies | Unity Multiplayer Networking","URL":"https://docs-multiplayer.unity3d.com/netcode/current/terms-concepts/network-topologies/","accessed":{"date-parts":[["2024",5,16]]},"issued":{"date-parts":[["2024",4,8]]}},"label":"page"},{"id":68,"uris":["http://zotero.org/users/local/bjn5mCLu/items/CA5YZTL4"],"itemData":{"id":68,"type":"webpage","abstract":"The world's leading online dictionary: English definitions, synonyms, word origins, example sentences, word games, and more. A trusted authority for 25+ years!","container-title":"Dictionary.com","language":"en","title":"Dictionary.com | Meanings &amp; Definitions of English Words","URL":"https://www.dictionary.com/browse/eSports","accessed":{"date-parts":[["2024",5,17]]},"issued":{"date-parts":[["2024",5,17]]}},"label":"page"}],"schema":"https://github.com/citation-style-language/schema/raw/master/csl-citation.json"} </w:instrText>
      </w:r>
      <w:r w:rsidR="00800A53">
        <w:fldChar w:fldCharType="separate"/>
      </w:r>
      <w:r w:rsidR="00800A53" w:rsidRPr="00800A53">
        <w:rPr>
          <w:rFonts w:cs="Times New Roman"/>
        </w:rPr>
        <w:t>[25], [26]</w:t>
      </w:r>
      <w:r w:rsidR="00800A53">
        <w:fldChar w:fldCharType="end"/>
      </w:r>
      <w:r w:rsidR="00800A53">
        <w:t>.</w:t>
      </w:r>
    </w:p>
    <w:p w14:paraId="55B56C12" w14:textId="648742C4" w:rsidR="00800A53" w:rsidRDefault="00800A53" w:rsidP="00800A53">
      <w:pPr>
        <w:jc w:val="center"/>
      </w:pPr>
      <w:r>
        <w:rPr>
          <w:noProof/>
        </w:rPr>
        <w:lastRenderedPageBreak/>
        <w:drawing>
          <wp:inline distT="0" distB="0" distL="0" distR="0" wp14:anchorId="341955CF" wp14:editId="0421ACC8">
            <wp:extent cx="4400550" cy="4019550"/>
            <wp:effectExtent l="0" t="0" r="0" b="0"/>
            <wp:docPr id="872402840"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02840" name="Gráfico 872402840"/>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400550" cy="4019550"/>
                    </a:xfrm>
                    <a:prstGeom prst="rect">
                      <a:avLst/>
                    </a:prstGeom>
                  </pic:spPr>
                </pic:pic>
              </a:graphicData>
            </a:graphic>
          </wp:inline>
        </w:drawing>
      </w:r>
    </w:p>
    <w:p w14:paraId="3ED6C2E5" w14:textId="67EA7E03" w:rsidR="00800A53" w:rsidRPr="002039F5" w:rsidRDefault="00800A53" w:rsidP="00800A53">
      <w:pPr>
        <w:pStyle w:val="TtuloFigura"/>
      </w:pPr>
      <w:bookmarkStart w:id="24" w:name="_Toc168082497"/>
      <w:r>
        <w:t>Fig. 2.4. Arquitectura Cliente-Servidor</w:t>
      </w:r>
      <w:bookmarkEnd w:id="24"/>
    </w:p>
    <w:p w14:paraId="50A5096C" w14:textId="6CE47E21" w:rsidR="00016732" w:rsidRDefault="00016732" w:rsidP="006404E3">
      <w:pPr>
        <w:pStyle w:val="Prrafodelista"/>
        <w:numPr>
          <w:ilvl w:val="0"/>
          <w:numId w:val="27"/>
        </w:numPr>
      </w:pPr>
      <w:r w:rsidRPr="006404E3">
        <w:rPr>
          <w:u w:val="single"/>
        </w:rPr>
        <w:t>Cliente-Anfitrión</w:t>
      </w:r>
      <w:r w:rsidR="006404E3">
        <w:t>.</w:t>
      </w:r>
      <w:r w:rsidR="0026760B">
        <w:t xml:space="preserve"> </w:t>
      </w:r>
      <w:r w:rsidR="00B57C1E">
        <w:t>A diferencia de las redes de la topología Cliente-Servidor, en esta arquitectura no existe un servidor dedicado, si no que uno de los clientes actúa como cliente y servidor, como anfitrión. Por una parte, en la máquina del anfitrión se inicia un servidor de escucha. Este servidor de escucha tiene la función, al igual que en la topología anterior, de procesar las peticiones de los clientes conectados a la red y de ejecutar toda la lógica del programa. Asimismo, el anfitrión también ejecuta el código que procesa cualquier otro cliente</w:t>
      </w:r>
      <w:r w:rsidR="008902A3">
        <w:t xml:space="preserve"> </w:t>
      </w:r>
      <w:r w:rsidR="008902A3">
        <w:fldChar w:fldCharType="begin"/>
      </w:r>
      <w:r w:rsidR="008902A3">
        <w:instrText xml:space="preserve"> ADDIN ZOTERO_ITEM CSL_CITATION {"citationID":"vRRCf2eu","properties":{"formattedCitation":"[25]","plainCitation":"[25]","noteIndex":0},"citationItems":[{"id":56,"uris":["http://zotero.org/users/local/bjn5mCLu/items/9356PF28"],"itemData":{"id":56,"type":"webpage","abstract":"Network topology defines how a network is arranged. In the context of multiplayer games, this primarily relates to how clients, hosts, and servers are connected and communicate. Different network topologies have different benefits and drawbacks, depending on the type of game you want to make.","language":"en-US","title":"Network topologies | Unity Multiplayer Networking","URL":"https://docs-multiplayer.unity3d.com/netcode/current/terms-concepts/network-topologies/","accessed":{"date-parts":[["2024",5,16]]},"issued":{"date-parts":[["2024",4,8]]}}}],"schema":"https://github.com/citation-style-language/schema/raw/master/csl-citation.json"} </w:instrText>
      </w:r>
      <w:r w:rsidR="008902A3">
        <w:fldChar w:fldCharType="separate"/>
      </w:r>
      <w:r w:rsidR="008902A3" w:rsidRPr="008902A3">
        <w:rPr>
          <w:rFonts w:cs="Times New Roman"/>
        </w:rPr>
        <w:t>[25]</w:t>
      </w:r>
      <w:r w:rsidR="008902A3">
        <w:fldChar w:fldCharType="end"/>
      </w:r>
      <w:r w:rsidR="00B57C1E">
        <w:t xml:space="preserve">. </w:t>
      </w:r>
    </w:p>
    <w:p w14:paraId="24FB347B" w14:textId="78842C06" w:rsidR="00B57C1E" w:rsidRDefault="008902A3" w:rsidP="00B57C1E">
      <w:pPr>
        <w:pStyle w:val="Prrafodelista"/>
        <w:ind w:firstLine="0"/>
      </w:pPr>
      <w:r>
        <w:t>Esta topología tiene una ventaja fundamental, siendo esta que se abaratan los costes al no necesitar un servidor dedicado, lo que permite centrar los costes de desarrollo en otras áreas del proyecto. Además, no necesitar un servidor significa que no es necesario utilizar ningún tipo de infraestructura especializada, por lo que agiliza el despliegue y permite al videojuego funcionar independientemente de que un nodo raíz, como es un servidor, esté en ejecución.</w:t>
      </w:r>
      <w:r w:rsidR="008D05BB">
        <w:t xml:space="preserve"> Esta topología de red es, además, la recomendada cuando se quiere añadir una opción de multijugador a un videojuego que originalmente era de un solo jugador, puesto que facilita su desarrollo. Adicionalmente, es ideal para videojuegos donde no se requiere un mundo persistente y el número de jugadores en una misma sesión de juego es menor de 12 jugadores </w:t>
      </w:r>
      <w:r w:rsidR="008D05BB">
        <w:fldChar w:fldCharType="begin"/>
      </w:r>
      <w:r w:rsidR="008D05BB">
        <w:instrText xml:space="preserve"> ADDIN ZOTERO_ITEM CSL_CITATION {"citationID":"1aagp4Ee","properties":{"formattedCitation":"[27]","plainCitation":"[27]","noteIndex":0},"citationItems":[{"id":70,"uris":["http://zotero.org/users/local/bjn5mCLu/items/3N3FULR3"],"itemData":{"id":70,"type":"webpage","abstract":"What is a listen server","language":"en-US","title":"Create a game with a listen server and host architecture | Unity Multiplayer Networking","URL":"https://docs-multiplayer.unity3d.com/netcode/current/learn/listen-server-host-architecture/","accessed":{"date-parts":[["2024",5,17]]},"issued":{"date-parts":[["2024",4,8]]}}}],"schema":"https://github.com/citation-style-language/schema/raw/master/csl-citation.json"} </w:instrText>
      </w:r>
      <w:r w:rsidR="008D05BB">
        <w:fldChar w:fldCharType="separate"/>
      </w:r>
      <w:r w:rsidR="008D05BB" w:rsidRPr="008D05BB">
        <w:rPr>
          <w:rFonts w:cs="Times New Roman"/>
        </w:rPr>
        <w:t>[27]</w:t>
      </w:r>
      <w:r w:rsidR="008D05BB">
        <w:fldChar w:fldCharType="end"/>
      </w:r>
      <w:r w:rsidR="008D05BB">
        <w:t>.</w:t>
      </w:r>
    </w:p>
    <w:p w14:paraId="36E8C8C8" w14:textId="6070C8E6" w:rsidR="008902A3" w:rsidRDefault="00B34A03" w:rsidP="00B34A03">
      <w:pPr>
        <w:pStyle w:val="Prrafodelista"/>
        <w:ind w:left="1416" w:hanging="696"/>
      </w:pPr>
      <w:r>
        <w:t>No obstante, esta arquitectura presenta varios problemas:</w:t>
      </w:r>
    </w:p>
    <w:p w14:paraId="4B321C5B" w14:textId="05503B3D" w:rsidR="00B34A03" w:rsidRDefault="00B34A03" w:rsidP="00B34A03">
      <w:pPr>
        <w:pStyle w:val="Prrafodelista"/>
        <w:numPr>
          <w:ilvl w:val="0"/>
          <w:numId w:val="28"/>
        </w:numPr>
      </w:pPr>
      <w:r>
        <w:t xml:space="preserve">La máquina del anfitrión tiene una mayor carga de trabajo, por lo que el rendimiento puede verse degradado si este equipo no posee unos </w:t>
      </w:r>
      <w:r>
        <w:lastRenderedPageBreak/>
        <w:t xml:space="preserve">componentes </w:t>
      </w:r>
      <w:r w:rsidR="00971123">
        <w:t>que cumplan unos requisitos mínimos</w:t>
      </w:r>
      <w:r>
        <w:t xml:space="preserve">, lo que puede afectar no solo al anfitrión, </w:t>
      </w:r>
      <w:r w:rsidR="00004DDA">
        <w:t>sino</w:t>
      </w:r>
      <w:r>
        <w:t xml:space="preserve"> también a los clientes.</w:t>
      </w:r>
    </w:p>
    <w:p w14:paraId="33CACED6" w14:textId="76F80933" w:rsidR="00B34A03" w:rsidRDefault="00B34A03" w:rsidP="00B34A03">
      <w:pPr>
        <w:pStyle w:val="Prrafodelista"/>
        <w:numPr>
          <w:ilvl w:val="0"/>
          <w:numId w:val="28"/>
        </w:numPr>
      </w:pPr>
      <w:r>
        <w:t xml:space="preserve">El rendimiento de la red depende de la conexión a Internet del anfitrión, siendo esta en la mayoría de los casos residencial. Esto se puede traducir a un aumento de la latencia o tiempo de respuesta en el caso de que el comportamiento de la red no sea </w:t>
      </w:r>
      <w:r w:rsidR="00971123">
        <w:t>estable</w:t>
      </w:r>
      <w:r>
        <w:t>.</w:t>
      </w:r>
    </w:p>
    <w:p w14:paraId="1B7E19C7" w14:textId="601F61C6" w:rsidR="00B34A03" w:rsidRDefault="00B34A03" w:rsidP="00B34A03">
      <w:pPr>
        <w:pStyle w:val="Prrafodelista"/>
        <w:numPr>
          <w:ilvl w:val="0"/>
          <w:numId w:val="28"/>
        </w:numPr>
      </w:pPr>
      <w:r>
        <w:t xml:space="preserve">Al ejecutar el anfitrión toda la lógica y tener </w:t>
      </w:r>
      <w:r w:rsidR="007304A8">
        <w:t>acceso al servidor, es más fácil para el anfitrión cometer trampas, haciendo que pueda llegar a ser injusto el juego para los clientes en el caso de que se presente esta casuística. Por esta razón, esta arquitectura es inadecuada por norma general en juegos que tienen un aspecto competitivo.</w:t>
      </w:r>
    </w:p>
    <w:p w14:paraId="50D0953B" w14:textId="470A6539" w:rsidR="007304A8" w:rsidRDefault="007304A8" w:rsidP="00B34A03">
      <w:pPr>
        <w:pStyle w:val="Prrafodelista"/>
        <w:numPr>
          <w:ilvl w:val="0"/>
          <w:numId w:val="28"/>
        </w:numPr>
      </w:pPr>
      <w:r>
        <w:t>En el caso de que el anfitrión, es decir, el servidor, deje de funcionar o salga del juego, todos los clientes perderán la conexión a esa sesión de juego.</w:t>
      </w:r>
    </w:p>
    <w:p w14:paraId="461C9565" w14:textId="399BAE46" w:rsidR="009D1D70" w:rsidRDefault="009D1D70" w:rsidP="009D1D70">
      <w:pPr>
        <w:jc w:val="center"/>
      </w:pPr>
      <w:r>
        <w:rPr>
          <w:noProof/>
        </w:rPr>
        <w:drawing>
          <wp:inline distT="0" distB="0" distL="0" distR="0" wp14:anchorId="24798CF9" wp14:editId="3CF1C17D">
            <wp:extent cx="4400550" cy="4019550"/>
            <wp:effectExtent l="0" t="0" r="0" b="0"/>
            <wp:docPr id="1792032421"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32421" name="Gráfico 179203242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400550" cy="4019550"/>
                    </a:xfrm>
                    <a:prstGeom prst="rect">
                      <a:avLst/>
                    </a:prstGeom>
                  </pic:spPr>
                </pic:pic>
              </a:graphicData>
            </a:graphic>
          </wp:inline>
        </w:drawing>
      </w:r>
    </w:p>
    <w:p w14:paraId="7804098D" w14:textId="3B35807B" w:rsidR="009D1D70" w:rsidRDefault="009D1D70" w:rsidP="009D1D70">
      <w:pPr>
        <w:pStyle w:val="TtuloFigura"/>
      </w:pPr>
      <w:bookmarkStart w:id="25" w:name="_Toc168082498"/>
      <w:r>
        <w:t>Fig. 2.5. Topología Cliente-Anfitrión</w:t>
      </w:r>
      <w:bookmarkEnd w:id="25"/>
    </w:p>
    <w:p w14:paraId="745E9AE3" w14:textId="3D9E2C5E" w:rsidR="00D017E9" w:rsidRDefault="00D017E9" w:rsidP="008D05BB">
      <w:pPr>
        <w:ind w:left="720"/>
      </w:pPr>
      <w:r>
        <w:t>Esta topología es la que se ha utilizado en el desarrollo de este proyecto, por los motivos que se exponen a continuación:</w:t>
      </w:r>
    </w:p>
    <w:p w14:paraId="6C9B57AE" w14:textId="0E82D5A6" w:rsidR="00D017E9" w:rsidRDefault="00D017E9" w:rsidP="00D017E9">
      <w:pPr>
        <w:pStyle w:val="Prrafodelista"/>
        <w:numPr>
          <w:ilvl w:val="0"/>
          <w:numId w:val="28"/>
        </w:numPr>
      </w:pPr>
      <w:r>
        <w:t xml:space="preserve">En cuanto a costes, es más barata que las infraestructuras que necesitan un servidor dedicado o un servicio central en la infraestructura, aunque por lo general </w:t>
      </w:r>
      <w:r w:rsidR="00D90E7F">
        <w:t xml:space="preserve">es más </w:t>
      </w:r>
      <w:r w:rsidR="009003DC">
        <w:t>cara</w:t>
      </w:r>
      <w:r>
        <w:t xml:space="preserve"> que una red P2P.</w:t>
      </w:r>
    </w:p>
    <w:p w14:paraId="5395F6BC" w14:textId="0AC91844" w:rsidR="00D017E9" w:rsidRDefault="00D017E9" w:rsidP="00D017E9">
      <w:pPr>
        <w:pStyle w:val="Prrafodelista"/>
        <w:numPr>
          <w:ilvl w:val="0"/>
          <w:numId w:val="28"/>
        </w:numPr>
      </w:pPr>
      <w:r>
        <w:t>Ofrece un buen balance entre seguridad y rendimiento de la red, aunque la mayoría de la red dependa de un único individuo, el anfitrión, generalmente de origen doméstico.</w:t>
      </w:r>
    </w:p>
    <w:p w14:paraId="6AFDFC3C" w14:textId="4C4AF84D" w:rsidR="00D017E9" w:rsidRDefault="00D017E9" w:rsidP="00D017E9">
      <w:pPr>
        <w:pStyle w:val="Prrafodelista"/>
        <w:numPr>
          <w:ilvl w:val="0"/>
          <w:numId w:val="28"/>
        </w:numPr>
      </w:pPr>
      <w:r>
        <w:lastRenderedPageBreak/>
        <w:t xml:space="preserve">Su complejidad </w:t>
      </w:r>
      <w:r w:rsidR="00B0491C">
        <w:t>es relativamente más baja que en el resto de las arquitecturas, dado que no se necesita gestionar un servidor o un servicio centralizado como en una red de autoridad distribuida. Además, esta última requiere de un enfoque distinto a la hora de implementar las distintas funcionalidades de un proyecto. Por ejemplo, puede llegar a ser necesario desarrollar nuevos sistemas de físicas.</w:t>
      </w:r>
    </w:p>
    <w:p w14:paraId="6E0EE6CE" w14:textId="012327A7" w:rsidR="008D05BB" w:rsidRPr="008902A3" w:rsidRDefault="008D05BB" w:rsidP="008D05BB">
      <w:pPr>
        <w:ind w:left="720"/>
      </w:pPr>
      <w:r>
        <w:t xml:space="preserve">Dado que esta arquitectura de red es la que se </w:t>
      </w:r>
      <w:r w:rsidR="008A6377">
        <w:t>emplea</w:t>
      </w:r>
      <w:r w:rsidR="009D1D70">
        <w:t xml:space="preserve"> en el desarrollo de este trabajo, se explica en </w:t>
      </w:r>
      <w:r w:rsidR="00AE30F9">
        <w:t>detalle</w:t>
      </w:r>
      <w:r w:rsidR="00CF7BCA">
        <w:t xml:space="preserve">, en los </w:t>
      </w:r>
      <w:r w:rsidR="006147E9">
        <w:t>tres</w:t>
      </w:r>
      <w:r w:rsidR="00CF7BCA">
        <w:t xml:space="preserve"> siguientes epígrafes,</w:t>
      </w:r>
      <w:r w:rsidR="00AE30F9">
        <w:t xml:space="preserve"> cómo funcionan en Unity algunos temas importantes en el contexto de este proyecto</w:t>
      </w:r>
      <w:r w:rsidR="006147E9">
        <w:t>, como las diferentes formas de implementar el multijugador en este motor</w:t>
      </w:r>
      <w:r w:rsidR="00AE30F9">
        <w:t xml:space="preserve">, la conexión de nuevos clientes a una red de este tipo, o cómo funciona la autoridad y apropiación de objetos de la red. </w:t>
      </w:r>
    </w:p>
    <w:p w14:paraId="0455957B" w14:textId="6F8C1057" w:rsidR="00417CF2" w:rsidRDefault="00016732" w:rsidP="00343D50">
      <w:pPr>
        <w:pStyle w:val="Prrafodelista"/>
        <w:numPr>
          <w:ilvl w:val="0"/>
          <w:numId w:val="27"/>
        </w:numPr>
      </w:pPr>
      <w:r w:rsidRPr="00343D50">
        <w:rPr>
          <w:u w:val="single"/>
        </w:rPr>
        <w:t>Red de autoridad distribuida</w:t>
      </w:r>
      <w:r w:rsidR="006404E3">
        <w:t>.</w:t>
      </w:r>
      <w:r w:rsidR="0026760B">
        <w:t xml:space="preserve"> </w:t>
      </w:r>
      <w:r w:rsidR="004B539B">
        <w:t>A</w:t>
      </w:r>
      <w:r w:rsidR="00E466E3">
        <w:t xml:space="preserve"> diferencia de la topología Cliente-Servidor y su derivada, donde el servidor se encarga de toda la lógica del sistema y es propietario de todos los objetos del entorno, siendo este el único responsable de instanciar nuevos objetos</w:t>
      </w:r>
      <w:r w:rsidR="004B539B">
        <w:t>, esta topología</w:t>
      </w:r>
      <w:r w:rsidR="00E466E3">
        <w:t xml:space="preserve"> propone que los clientes sean capaces de gestionar objetos ellos mismo</w:t>
      </w:r>
      <w:r w:rsidR="004B539B">
        <w:t>s</w:t>
      </w:r>
      <w:r w:rsidR="00E466E3">
        <w:t xml:space="preserve">. </w:t>
      </w:r>
      <w:r w:rsidR="004B539B">
        <w:t>Asimismo, al no existir un servidor dedicado que se encargue de procesar la lógica del sistema, cada uno de los clientes tiene que realizar una simulación parcial del estado del juego, sincronizando los cambios al resto de clientes. Sin embargo, aunque no existe un servidor dedicado, sí que es necesario que haya un servicio central</w:t>
      </w:r>
      <w:r w:rsidR="00007333">
        <w:t xml:space="preserve"> </w:t>
      </w:r>
      <w:r w:rsidR="004B539B">
        <w:t>que se encargue de realizar un seguimiento de los cambios y enrute el tráfico de red.</w:t>
      </w:r>
      <w:r w:rsidR="00007333">
        <w:t xml:space="preserve"> Esto es principalmente lo que diferencia esta topología de las redes punto a punto</w:t>
      </w:r>
      <w:r w:rsidR="00417CF2">
        <w:t xml:space="preserve"> </w:t>
      </w:r>
      <w:r w:rsidR="00417CF2">
        <w:fldChar w:fldCharType="begin"/>
      </w:r>
      <w:r w:rsidR="00417CF2">
        <w:instrText xml:space="preserve"> ADDIN ZOTERO_ITEM CSL_CITATION {"citationID":"gZGuHTlX","properties":{"formattedCitation":"[28]","plainCitation":"[28]","noteIndex":0},"citationItems":[{"id":72,"uris":["http://zotero.org/users/local/bjn5mCLu/items/LGV9YG87"],"itemData":{"id":72,"type":"webpage","abstract":"Distributed authority is one possible network topology you can use for your multiplayer game.","language":"en-US","title":"Distributed authority topologies | Unity Multiplayer Networking","URL":"https://docs-multiplayer.unity3d.com/netcode/current/terms-concepts/distributed-authority/","accessed":{"date-parts":[["2024",5,17]]},"issued":{"date-parts":[["2024",4,8]]}}}],"schema":"https://github.com/citation-style-language/schema/raw/master/csl-citation.json"} </w:instrText>
      </w:r>
      <w:r w:rsidR="00417CF2">
        <w:fldChar w:fldCharType="separate"/>
      </w:r>
      <w:r w:rsidR="00417CF2" w:rsidRPr="00343D50">
        <w:rPr>
          <w:rFonts w:cs="Times New Roman"/>
        </w:rPr>
        <w:t>[28]</w:t>
      </w:r>
      <w:r w:rsidR="00417CF2">
        <w:fldChar w:fldCharType="end"/>
      </w:r>
      <w:r w:rsidR="00007333">
        <w:t>.</w:t>
      </w:r>
    </w:p>
    <w:p w14:paraId="4E276853" w14:textId="05275BDA" w:rsidR="00007333" w:rsidRDefault="00007333" w:rsidP="00417CF2">
      <w:pPr>
        <w:pStyle w:val="Prrafodelista"/>
        <w:ind w:firstLine="0"/>
      </w:pPr>
      <w:r>
        <w:t>Esta arquitectura tiene una ventaja principal respecto a la topología Cliente-Anfitrión</w:t>
      </w:r>
      <w:r w:rsidR="00417CF2">
        <w:t xml:space="preserve"> y se trata del concepto de propietario de la sesión. En estas redes, se asigna a uno de los clientes como propietario de la sesión, teniendo permisos similares a los de un anfitrión, siendo el encargado de gestionar tareas que tienen que ver con el estado general del juego. No obstante, siempre y cuando el estado global se sincronice entre todos los clientes de manera adecuada, si el propietario abandona la sesión, uno de los clientes será designado como propietario de la sesión, pasando a encargarse del estado global de la partida. Otras ventajas que incluye esta arquitectura son unos mejores tiempos de respuesta, al no haber un intermediario que se encargue de validar la lógica</w:t>
      </w:r>
      <w:r w:rsidR="009B1C29">
        <w:t xml:space="preserve"> y una menor carga de trabajo, al distribuirse toda la carga entre todos los clientes conectados.</w:t>
      </w:r>
    </w:p>
    <w:p w14:paraId="7079D3D0" w14:textId="5921605D" w:rsidR="00417CF2" w:rsidRDefault="00417CF2" w:rsidP="00417CF2">
      <w:pPr>
        <w:pStyle w:val="Prrafodelista"/>
        <w:ind w:firstLine="0"/>
      </w:pPr>
      <w:r>
        <w:t xml:space="preserve">Las desventajas notables </w:t>
      </w:r>
      <w:r w:rsidR="0031285D">
        <w:t xml:space="preserve">que presenta esta arquitectura son principalmente </w:t>
      </w:r>
      <w:r w:rsidR="009B1C29">
        <w:t>dos</w:t>
      </w:r>
      <w:r w:rsidR="0031285D">
        <w:t>. La primera de ellas se trata de juegos en los que se involucre un alto uso de físicas o la precisión de estas sea importante. Al no haber una sola unidad encargándose de toda la simulación de las físicas, es necesario tomar un enfoque distinto a la hora de implementar la interacción entre objetos. La segunda desventaja que tiene es que es relativamente fácil modificar el estado del juego por parte de los clientes, por lo que el uso de esta</w:t>
      </w:r>
      <w:r w:rsidR="009B1C29">
        <w:t xml:space="preserve"> arquitectura en juegos de carácter competitivo no está recomendado. </w:t>
      </w:r>
    </w:p>
    <w:p w14:paraId="624D1263" w14:textId="58E062F5" w:rsidR="009B1C29" w:rsidRDefault="000573A5" w:rsidP="000573A5">
      <w:pPr>
        <w:jc w:val="center"/>
      </w:pPr>
      <w:r>
        <w:rPr>
          <w:noProof/>
        </w:rPr>
        <w:lastRenderedPageBreak/>
        <w:drawing>
          <wp:inline distT="0" distB="0" distL="0" distR="0" wp14:anchorId="33413556" wp14:editId="7FA8C9E3">
            <wp:extent cx="4709736" cy="3762375"/>
            <wp:effectExtent l="0" t="0" r="0" b="0"/>
            <wp:docPr id="1893423461"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23461" name="Gráfico 189342346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712682" cy="3764729"/>
                    </a:xfrm>
                    <a:prstGeom prst="rect">
                      <a:avLst/>
                    </a:prstGeom>
                  </pic:spPr>
                </pic:pic>
              </a:graphicData>
            </a:graphic>
          </wp:inline>
        </w:drawing>
      </w:r>
    </w:p>
    <w:p w14:paraId="0C81EC99" w14:textId="547886ED" w:rsidR="000573A5" w:rsidRPr="00007333" w:rsidRDefault="000573A5" w:rsidP="000573A5">
      <w:pPr>
        <w:pStyle w:val="TtuloFigura"/>
      </w:pPr>
      <w:bookmarkStart w:id="26" w:name="_Toc168082499"/>
      <w:r>
        <w:t>Fig. 2.6. Arquitectura de autoridad distribuida</w:t>
      </w:r>
      <w:bookmarkEnd w:id="26"/>
    </w:p>
    <w:p w14:paraId="2C430BA8" w14:textId="013178D4" w:rsidR="00C07551" w:rsidRDefault="00C07551" w:rsidP="009D1D70">
      <w:pPr>
        <w:pStyle w:val="Epgrafe"/>
        <w:numPr>
          <w:ilvl w:val="2"/>
          <w:numId w:val="12"/>
        </w:numPr>
      </w:pPr>
      <w:bookmarkStart w:id="27" w:name="_Toc168082518"/>
      <w:r>
        <w:t>Propiedad y autoridad sobre los objetos</w:t>
      </w:r>
      <w:bookmarkEnd w:id="27"/>
    </w:p>
    <w:p w14:paraId="7F013D20" w14:textId="2089BB82" w:rsidR="00A05349" w:rsidRDefault="00A05349" w:rsidP="00A05349">
      <w:r>
        <w:t xml:space="preserve">En Unity, la propiedad </w:t>
      </w:r>
      <w:r w:rsidR="003C093A">
        <w:t>sobre un objeto de red se refiere a qué actor en específico tiene el control sobre dicho objeto, pudiendo cambiar su estado y propagando estos cambios al resto de clientes de la red. En el caso de la autoridad, se refiere a qué entidad de la red tiene permiso para tomar decisiones finales sobre el objeto de red, como su creación o destrucción, o un cambio de propietario</w:t>
      </w:r>
      <w:r w:rsidR="004D08BF">
        <w:t xml:space="preserve"> </w:t>
      </w:r>
      <w:r w:rsidR="004D08BF">
        <w:fldChar w:fldCharType="begin"/>
      </w:r>
      <w:r w:rsidR="004D08BF">
        <w:instrText xml:space="preserve"> ADDIN ZOTERO_ITEM CSL_CITATION {"citationID":"hCI8bGb0","properties":{"formattedCitation":"[29]","plainCitation":"[29]","noteIndex":0},"citationItems":[{"id":80,"uris":["http://zotero.org/users/local/bjn5mCLu/items/9WCA2X9P"],"itemData":{"id":80,"type":"webpage","abstract":"By default, Netcode for GameObjects assumes a client-server topology, in which the server owns all NetworkObjects (with some exceptions) and has ultimate authority over spawning and despawning.","language":"en-US","title":"Understanding ownership and authority | Unity Multiplayer Networking","URL":"https://docs-multiplayer.unity3d.com/netcode/current/basics/ownership/","accessed":{"date-parts":[["2024",5,19]]},"issued":{"date-parts":[["2024",4,8]]}}}],"schema":"https://github.com/citation-style-language/schema/raw/master/csl-citation.json"} </w:instrText>
      </w:r>
      <w:r w:rsidR="004D08BF">
        <w:fldChar w:fldCharType="separate"/>
      </w:r>
      <w:r w:rsidR="004D08BF" w:rsidRPr="004D08BF">
        <w:t>[29]</w:t>
      </w:r>
      <w:r w:rsidR="004D08BF">
        <w:fldChar w:fldCharType="end"/>
      </w:r>
      <w:r w:rsidR="003C093A">
        <w:t xml:space="preserve">. </w:t>
      </w:r>
    </w:p>
    <w:p w14:paraId="0F02F0B7" w14:textId="5DFE5539" w:rsidR="004D08BF" w:rsidRDefault="004D08BF" w:rsidP="00A05349">
      <w:r>
        <w:t>En las arquitecturas Cliente-Servidor y derivadas, quien tiene autoridad y propiedad sobre todos los objetos de red es el servidor</w:t>
      </w:r>
      <w:r w:rsidR="00365C96">
        <w:t xml:space="preserve">, siendo este el único responsable de realizar cambios sobre ellos, como su instanciación, modificación o destrucción, por lo que en el caso de que un cliente quiera realizar un cambio sobre un objeto de red, es necesario que este envíe una petición al servidor y que este ejecute los cambios. En una topología de autoridad distribuida, la autoridad siempre la tiene el propietario de la sesión, mientras que la propiedad de los objetos de red se puede transferir entre los distintos clientes conectados de manera dinámica. </w:t>
      </w:r>
    </w:p>
    <w:p w14:paraId="68219878" w14:textId="1197DB7D" w:rsidR="0019704A" w:rsidRDefault="0019704A" w:rsidP="0019704A">
      <w:pPr>
        <w:pStyle w:val="Epgrafe"/>
        <w:numPr>
          <w:ilvl w:val="3"/>
          <w:numId w:val="12"/>
        </w:numPr>
      </w:pPr>
      <w:bookmarkStart w:id="28" w:name="_Toc168082519"/>
      <w:r>
        <w:t>Autoridad del servidor vs. Autoridad del cliente</w:t>
      </w:r>
      <w:bookmarkEnd w:id="28"/>
    </w:p>
    <w:p w14:paraId="75053A89" w14:textId="720D8E38" w:rsidR="0019704A" w:rsidRDefault="0019704A" w:rsidP="0019704A">
      <w:r>
        <w:t>En Unity, normalmente es el servidor quien posee la autoridad sobre los objetos de la escena.</w:t>
      </w:r>
      <w:r w:rsidR="007D0EAA">
        <w:t xml:space="preserve"> No obstante, es posible cambiar la autoridad de un objeto a un cliente, por ejemplo, para el objeto de red que represente al jugador asociado. Esto tiene ciertas ventajas y desventajas, como se va a observar con la siguiente tabla </w:t>
      </w:r>
      <w:r w:rsidR="007D0EAA">
        <w:fldChar w:fldCharType="begin"/>
      </w:r>
      <w:r w:rsidR="007D0EAA">
        <w:instrText xml:space="preserve"> ADDIN ZOTERO_ITEM CSL_CITATION {"citationID":"DMwk2zuC","properties":{"formattedCitation":"[30]","plainCitation":"[30]","noteIndex":0},"citationItems":[{"id":86,"uris":["http://zotero.org/users/local/bjn5mCLu/items/AVBXFEDQ"],"itemData":{"id":86,"type":"webpage","abstract":"Tricks and patterns to hide latency, what's acceptable to manage client side with client authority before sending it to the server, prediction, server rewind, action anticipation, etc.","language":"en-US","title":"Tricks and patterns to deal with latency | Unity Multiplayer Networking","URL":"https://docs-multiplayer.unity3d.com/netcode/current/learn/dealing-with-latency/","accessed":{"date-parts":[["2024",5,19]]},"issued":{"date-parts":[["2024",5,1]]}}}],"schema":"https://github.com/citation-style-language/schema/raw/master/csl-citation.json"} </w:instrText>
      </w:r>
      <w:r w:rsidR="007D0EAA">
        <w:fldChar w:fldCharType="separate"/>
      </w:r>
      <w:r w:rsidR="007D0EAA" w:rsidRPr="007D0EAA">
        <w:t>[30]</w:t>
      </w:r>
      <w:r w:rsidR="007D0EAA">
        <w:fldChar w:fldCharType="end"/>
      </w:r>
      <w:r w:rsidR="007D0EAA">
        <w:t>:</w:t>
      </w:r>
    </w:p>
    <w:p w14:paraId="754A82B8" w14:textId="08CCF1E4" w:rsidR="007D0EAA" w:rsidRDefault="007D0EAA" w:rsidP="007D0EAA">
      <w:pPr>
        <w:pStyle w:val="TtuloTablaING"/>
      </w:pPr>
      <w:bookmarkStart w:id="29" w:name="_Toc168082550"/>
      <w:r>
        <w:t xml:space="preserve">Tabla </w:t>
      </w:r>
      <w:r w:rsidR="009003DC">
        <w:t>2.1</w:t>
      </w:r>
      <w:r w:rsidR="0073735B">
        <w:t>.</w:t>
      </w:r>
      <w:r>
        <w:br/>
        <w:t>Diferencias entre Autoridad del Servidor y Autoridad del Cliente</w:t>
      </w:r>
      <w:bookmarkEnd w:id="29"/>
    </w:p>
    <w:tbl>
      <w:tblPr>
        <w:tblStyle w:val="Tablaconcuadrcula"/>
        <w:tblW w:w="0" w:type="auto"/>
        <w:tblLook w:val="04A0" w:firstRow="1" w:lastRow="0" w:firstColumn="1" w:lastColumn="0" w:noHBand="0" w:noVBand="1"/>
      </w:tblPr>
      <w:tblGrid>
        <w:gridCol w:w="1610"/>
        <w:gridCol w:w="3555"/>
        <w:gridCol w:w="3555"/>
      </w:tblGrid>
      <w:tr w:rsidR="007D0EAA" w14:paraId="3AFAF5C3" w14:textId="77777777" w:rsidTr="00FE2935">
        <w:tc>
          <w:tcPr>
            <w:tcW w:w="1526" w:type="dxa"/>
            <w:tcBorders>
              <w:top w:val="nil"/>
              <w:left w:val="nil"/>
            </w:tcBorders>
          </w:tcPr>
          <w:p w14:paraId="6D6721AB" w14:textId="77777777" w:rsidR="007D0EAA" w:rsidRDefault="007D0EAA" w:rsidP="00BF0FB6"/>
        </w:tc>
        <w:tc>
          <w:tcPr>
            <w:tcW w:w="3559" w:type="dxa"/>
          </w:tcPr>
          <w:p w14:paraId="28838E44" w14:textId="68139A52" w:rsidR="007D0EAA" w:rsidRPr="007D0EAA" w:rsidRDefault="007D0EAA" w:rsidP="00BF0FB6">
            <w:pPr>
              <w:rPr>
                <w:b/>
                <w:bCs/>
              </w:rPr>
            </w:pPr>
            <w:r w:rsidRPr="007D0EAA">
              <w:rPr>
                <w:b/>
                <w:bCs/>
              </w:rPr>
              <w:t>Autoridad del servidor</w:t>
            </w:r>
          </w:p>
        </w:tc>
        <w:tc>
          <w:tcPr>
            <w:tcW w:w="3559" w:type="dxa"/>
          </w:tcPr>
          <w:p w14:paraId="59F584F8" w14:textId="7DC6284C" w:rsidR="007D0EAA" w:rsidRPr="007D0EAA" w:rsidRDefault="007D0EAA" w:rsidP="00BF0FB6">
            <w:pPr>
              <w:rPr>
                <w:b/>
                <w:bCs/>
              </w:rPr>
            </w:pPr>
            <w:r w:rsidRPr="007D0EAA">
              <w:rPr>
                <w:b/>
                <w:bCs/>
              </w:rPr>
              <w:t>Autoridad del cliente</w:t>
            </w:r>
          </w:p>
        </w:tc>
      </w:tr>
      <w:tr w:rsidR="007D0EAA" w14:paraId="5E217C1E" w14:textId="77777777" w:rsidTr="00FE2935">
        <w:tc>
          <w:tcPr>
            <w:tcW w:w="1526" w:type="dxa"/>
          </w:tcPr>
          <w:p w14:paraId="48B3013F" w14:textId="75696CF0" w:rsidR="007D0EAA" w:rsidRPr="007D0EAA" w:rsidRDefault="007D0EAA" w:rsidP="00BF0FB6">
            <w:pPr>
              <w:rPr>
                <w:b/>
                <w:bCs/>
              </w:rPr>
            </w:pPr>
            <w:r>
              <w:rPr>
                <w:b/>
                <w:bCs/>
              </w:rPr>
              <w:t>Seguridad</w:t>
            </w:r>
          </w:p>
        </w:tc>
        <w:tc>
          <w:tcPr>
            <w:tcW w:w="3559" w:type="dxa"/>
          </w:tcPr>
          <w:p w14:paraId="1643ABB3" w14:textId="03EF51A0" w:rsidR="007D0EAA" w:rsidRDefault="007631AB" w:rsidP="00BF0FB6">
            <w:r>
              <w:t xml:space="preserve">Mayor seguridad. Al ser todas las peticiones de </w:t>
            </w:r>
            <w:proofErr w:type="gramStart"/>
            <w:r>
              <w:t>los clientes verificadas</w:t>
            </w:r>
            <w:proofErr w:type="gramEnd"/>
            <w:r>
              <w:t xml:space="preserve"> por el servidor, se evita cualquier modificación posible que pueda afectar al entorno de juego.</w:t>
            </w:r>
          </w:p>
        </w:tc>
        <w:tc>
          <w:tcPr>
            <w:tcW w:w="3559" w:type="dxa"/>
          </w:tcPr>
          <w:p w14:paraId="3D1EB563" w14:textId="5E27966A" w:rsidR="007D0EAA" w:rsidRPr="007631AB" w:rsidRDefault="007631AB" w:rsidP="00BF0FB6">
            <w:r>
              <w:t xml:space="preserve">Menor seguridad. No se verifican las acciones del cliente, si no que se sincronizan al servidor directamente los cambios. Esto implica que cualquier cliente puede modificar el estado del juego. Por esta razón, su uso no está aconsejado en juegos donde hay un carácter competitivo o existe el </w:t>
            </w:r>
            <w:r>
              <w:rPr>
                <w:i/>
                <w:iCs/>
              </w:rPr>
              <w:t>Player versus Player</w:t>
            </w:r>
            <w:r>
              <w:t xml:space="preserve"> (jugador contra jugador).</w:t>
            </w:r>
          </w:p>
        </w:tc>
      </w:tr>
      <w:tr w:rsidR="007D0EAA" w14:paraId="27A35199" w14:textId="77777777" w:rsidTr="00FE2935">
        <w:tc>
          <w:tcPr>
            <w:tcW w:w="1526" w:type="dxa"/>
          </w:tcPr>
          <w:p w14:paraId="45A36CFB" w14:textId="22FE23DC" w:rsidR="007D0EAA" w:rsidRPr="007D0EAA" w:rsidRDefault="007D0EAA" w:rsidP="00BF0FB6">
            <w:pPr>
              <w:rPr>
                <w:b/>
                <w:bCs/>
              </w:rPr>
            </w:pPr>
            <w:r>
              <w:rPr>
                <w:b/>
                <w:bCs/>
              </w:rPr>
              <w:t>Respuesta</w:t>
            </w:r>
          </w:p>
        </w:tc>
        <w:tc>
          <w:tcPr>
            <w:tcW w:w="3559" w:type="dxa"/>
          </w:tcPr>
          <w:p w14:paraId="2998AA1C" w14:textId="03FF93F8" w:rsidR="007D0EAA" w:rsidRDefault="007631AB" w:rsidP="00BF0FB6">
            <w:r>
              <w:t xml:space="preserve">Menor capacidad de respuesta. Como todas las acciones tienen que ser verificadas por el servidor, esto implica que, por ejemplo, si un cliente quiere mover su jugador, tiene que realizar una petición al servidor y que este realice el cambio, sincronizando posteriormente los cambios realizados por el servidor. Esto se traduce en un aumento del tiempo de respuesta </w:t>
            </w:r>
            <w:r w:rsidR="00FE2935">
              <w:t xml:space="preserve">y si la conexión con el servidor no es estable, puede dar lugar a problemas de sincronización por parte del cliente. No obstante, el resto de los clientes verán los cambios reflejados correctamente. </w:t>
            </w:r>
          </w:p>
        </w:tc>
        <w:tc>
          <w:tcPr>
            <w:tcW w:w="3559" w:type="dxa"/>
          </w:tcPr>
          <w:p w14:paraId="60C2AE3D" w14:textId="4FCF9AA7" w:rsidR="007D0EAA" w:rsidRDefault="007631AB" w:rsidP="00BF0FB6">
            <w:r>
              <w:t>Mayor capacidad de respuesta.</w:t>
            </w:r>
            <w:r w:rsidR="00FE2935">
              <w:t xml:space="preserve"> Al no tener que realizar una petición al servidor para realizar una acción, el cliente que la ejecuta observa los cambios realizados de manera instantánea. Esto se traduce en una menor latencia por parte del cliente, lo que es ideal en juegos que no sean competitivos y se desee que los clientes tengan una mayor capacidad de respuesta.</w:t>
            </w:r>
          </w:p>
        </w:tc>
      </w:tr>
      <w:tr w:rsidR="007D0EAA" w14:paraId="7F6DC4AB" w14:textId="77777777" w:rsidTr="00FE2935">
        <w:tc>
          <w:tcPr>
            <w:tcW w:w="1526" w:type="dxa"/>
          </w:tcPr>
          <w:p w14:paraId="547FC833" w14:textId="1EE9B8D7" w:rsidR="007D0EAA" w:rsidRDefault="007D0EAA" w:rsidP="00BF0FB6">
            <w:pPr>
              <w:rPr>
                <w:b/>
                <w:bCs/>
              </w:rPr>
            </w:pPr>
            <w:r>
              <w:rPr>
                <w:b/>
                <w:bCs/>
              </w:rPr>
              <w:t>Sincronización</w:t>
            </w:r>
          </w:p>
        </w:tc>
        <w:tc>
          <w:tcPr>
            <w:tcW w:w="3559" w:type="dxa"/>
          </w:tcPr>
          <w:p w14:paraId="45303414" w14:textId="11205A9D" w:rsidR="007D0EAA" w:rsidRDefault="00FE2935" w:rsidP="00BF0FB6">
            <w:r>
              <w:t xml:space="preserve">No existen problemas de sincronización. El servidor es quién ejecuta todas las acciones, por lo </w:t>
            </w:r>
            <w:r w:rsidR="001C2617">
              <w:t>que,</w:t>
            </w:r>
            <w:r>
              <w:t xml:space="preserve"> si un cliente tiene una conexión inestable con el servidor, el resto de </w:t>
            </w:r>
            <w:r w:rsidR="001C2617">
              <w:t>los clientes</w:t>
            </w:r>
            <w:r>
              <w:t xml:space="preserve"> no se verán afectados</w:t>
            </w:r>
            <w:r w:rsidR="001C2617">
              <w:t xml:space="preserve"> y se seguirán sincronizando todos los cambios. </w:t>
            </w:r>
          </w:p>
        </w:tc>
        <w:tc>
          <w:tcPr>
            <w:tcW w:w="3559" w:type="dxa"/>
          </w:tcPr>
          <w:p w14:paraId="654ABE27" w14:textId="3CB6D769" w:rsidR="007D0EAA" w:rsidRDefault="001C2617" w:rsidP="00BF0FB6">
            <w:r>
              <w:t xml:space="preserve">Pueden existir problemas de sincronización. En el caso de que un cliente no tenga una conexión estable con el servidor, los cambios que realice este cliente no se sincronizarán adecuadamente con el servidor, por lo que el resto de los clientes no observarán el mismo comportamiento que el cliente local que está sufriendo la inestabilidad de red. </w:t>
            </w:r>
          </w:p>
        </w:tc>
      </w:tr>
    </w:tbl>
    <w:p w14:paraId="02829139" w14:textId="7C06CF13" w:rsidR="006147E9" w:rsidRDefault="006147E9" w:rsidP="009D1D70">
      <w:pPr>
        <w:pStyle w:val="Epgrafe"/>
        <w:numPr>
          <w:ilvl w:val="2"/>
          <w:numId w:val="12"/>
        </w:numPr>
      </w:pPr>
      <w:bookmarkStart w:id="30" w:name="_Toc168082520"/>
      <w:r>
        <w:t>Soluciones para implementar el multijugador en Unity</w:t>
      </w:r>
      <w:bookmarkEnd w:id="30"/>
    </w:p>
    <w:p w14:paraId="18592C91" w14:textId="399D4820" w:rsidR="00DD3BAB" w:rsidRDefault="00DD3BAB" w:rsidP="00DD3BAB">
      <w:r w:rsidRPr="00DD3BAB">
        <w:t xml:space="preserve">En la actualidad, Unity dispone de dos soluciones oficiales para la implementación del multijugador, siendo estas </w:t>
      </w:r>
      <w:proofErr w:type="spellStart"/>
      <w:r w:rsidRPr="00DD3BAB">
        <w:t>Netcode</w:t>
      </w:r>
      <w:proofErr w:type="spellEnd"/>
      <w:r w:rsidRPr="00DD3BAB">
        <w:t xml:space="preserve"> </w:t>
      </w:r>
      <w:proofErr w:type="spellStart"/>
      <w:r w:rsidRPr="00DD3BAB">
        <w:t>for</w:t>
      </w:r>
      <w:proofErr w:type="spellEnd"/>
      <w:r w:rsidRPr="00DD3BAB">
        <w:t xml:space="preserve"> </w:t>
      </w:r>
      <w:proofErr w:type="spellStart"/>
      <w:r w:rsidRPr="00DD3BAB">
        <w:t>GameObjects</w:t>
      </w:r>
      <w:proofErr w:type="spellEnd"/>
      <w:r w:rsidRPr="00DD3BAB">
        <w:t xml:space="preserve"> y </w:t>
      </w:r>
      <w:proofErr w:type="spellStart"/>
      <w:r w:rsidRPr="00DD3BAB">
        <w:t>Netcode</w:t>
      </w:r>
      <w:proofErr w:type="spellEnd"/>
      <w:r w:rsidRPr="00DD3BAB">
        <w:t xml:space="preserve"> </w:t>
      </w:r>
      <w:proofErr w:type="spellStart"/>
      <w:r w:rsidRPr="00DD3BAB">
        <w:t>for</w:t>
      </w:r>
      <w:proofErr w:type="spellEnd"/>
      <w:r w:rsidRPr="00DD3BAB">
        <w:t xml:space="preserve"> </w:t>
      </w:r>
      <w:proofErr w:type="spellStart"/>
      <w:r w:rsidRPr="00DD3BAB">
        <w:t>Entities</w:t>
      </w:r>
      <w:proofErr w:type="spellEnd"/>
      <w:r w:rsidRPr="00DD3BAB">
        <w:t>. Además, incluye otras implementaciones desarrolladas por la comunidad o empresas privadas. En este proyecto, solo se ha</w:t>
      </w:r>
      <w:r w:rsidR="00B66142">
        <w:t>n</w:t>
      </w:r>
      <w:r w:rsidRPr="00DD3BAB">
        <w:t xml:space="preserve"> valorado la</w:t>
      </w:r>
      <w:r w:rsidR="00B66142">
        <w:t>s</w:t>
      </w:r>
      <w:r w:rsidRPr="00DD3BAB">
        <w:t xml:space="preserve"> soluci</w:t>
      </w:r>
      <w:r w:rsidR="00B66142">
        <w:t>ones de</w:t>
      </w:r>
      <w:r w:rsidRPr="00DD3BAB">
        <w:t xml:space="preserve"> Fish-</w:t>
      </w:r>
      <w:proofErr w:type="spellStart"/>
      <w:r w:rsidRPr="00DD3BAB">
        <w:t>Networking</w:t>
      </w:r>
      <w:proofErr w:type="spellEnd"/>
      <w:r w:rsidR="00B66142">
        <w:t xml:space="preserve"> y </w:t>
      </w:r>
      <w:proofErr w:type="spellStart"/>
      <w:r w:rsidR="00B66142">
        <w:t>Mirror</w:t>
      </w:r>
      <w:proofErr w:type="spellEnd"/>
      <w:r w:rsidR="00B66142">
        <w:t>.</w:t>
      </w:r>
    </w:p>
    <w:p w14:paraId="28663D3C" w14:textId="3A5EBD40" w:rsidR="0038669D" w:rsidRDefault="0038669D" w:rsidP="00DD3BAB">
      <w:proofErr w:type="spellStart"/>
      <w:r w:rsidRPr="0038669D">
        <w:t>Netcode</w:t>
      </w:r>
      <w:proofErr w:type="spellEnd"/>
      <w:r w:rsidRPr="0038669D">
        <w:t xml:space="preserve"> </w:t>
      </w:r>
      <w:proofErr w:type="spellStart"/>
      <w:r w:rsidRPr="0038669D">
        <w:t>for</w:t>
      </w:r>
      <w:proofErr w:type="spellEnd"/>
      <w:r w:rsidRPr="0038669D">
        <w:t xml:space="preserve"> </w:t>
      </w:r>
      <w:proofErr w:type="spellStart"/>
      <w:r w:rsidRPr="0038669D">
        <w:t>GameObjects</w:t>
      </w:r>
      <w:proofErr w:type="spellEnd"/>
      <w:r w:rsidRPr="0038669D">
        <w:t>, en adelante NGO, es u</w:t>
      </w:r>
      <w:r>
        <w:t xml:space="preserve">na biblioteca oficial de alto nivel desarrollada por Unity, que permite al desarrollador enviar datos del mundo y de los objetos de la sesión, en Unity llamados </w:t>
      </w:r>
      <w:proofErr w:type="spellStart"/>
      <w:r w:rsidRPr="0038669D">
        <w:rPr>
          <w:i/>
          <w:iCs/>
        </w:rPr>
        <w:t>GameObjects</w:t>
      </w:r>
      <w:proofErr w:type="spellEnd"/>
      <w:r>
        <w:t xml:space="preserve"> (en castellano, objetos del juego), a través de una red a todos los jugadores de la sesión</w:t>
      </w:r>
      <w:r w:rsidR="00B167AD">
        <w:t xml:space="preserve">. Actualmente, está disponible en todas las plataformas de escritorio, móviles y realidad extendida, además de la mayoría </w:t>
      </w:r>
      <w:r w:rsidR="00B167AD">
        <w:lastRenderedPageBreak/>
        <w:t xml:space="preserve">de plataformas cerradas, como las consolas </w:t>
      </w:r>
      <w:r w:rsidR="00B167AD">
        <w:fldChar w:fldCharType="begin"/>
      </w:r>
      <w:r w:rsidR="007D0EAA">
        <w:instrText xml:space="preserve"> ADDIN ZOTERO_ITEM CSL_CITATION {"citationID":"tkxZl6SC","properties":{"formattedCitation":"[31]","plainCitation":"[31]","noteIndex":0},"citationItems":[{"id":74,"uris":["http://zotero.org/users/local/bjn5mCLu/items/7CWYRJ6G"],"itemData":{"id":74,"type":"webpage","abstract":"Overview of Unity's Netcode for GameObjects for your multiplayer networking needs.","language":"en-US","title":"About Netcode for GameObjects | Unity Multiplayer Networking","URL":"https://docs-multiplayer.unity3d.com/netcode/1.5.2/about/","accessed":{"date-parts":[["2024",5,19]]},"issued":{"date-parts":[["2023",11,8]]}}}],"schema":"https://github.com/citation-style-language/schema/raw/master/csl-citation.json"} </w:instrText>
      </w:r>
      <w:r w:rsidR="00B167AD">
        <w:fldChar w:fldCharType="separate"/>
      </w:r>
      <w:r w:rsidR="007D0EAA" w:rsidRPr="007D0EAA">
        <w:t>[31]</w:t>
      </w:r>
      <w:r w:rsidR="00B167AD">
        <w:fldChar w:fldCharType="end"/>
      </w:r>
      <w:r w:rsidR="00B167AD">
        <w:t>.</w:t>
      </w:r>
      <w:r w:rsidR="00890C2F">
        <w:t xml:space="preserve"> Esta solución ha sido la elegida en el desarrollo de la práctica, al ser una solución con soporte oficial y una documentación muy detallada.</w:t>
      </w:r>
    </w:p>
    <w:p w14:paraId="1FC75DE4" w14:textId="630807A7" w:rsidR="00B167AD" w:rsidRDefault="00DF6483" w:rsidP="00DD3BAB">
      <w:r>
        <w:t xml:space="preserve">Por otro lado, Unity ofrece la biblioteca de </w:t>
      </w:r>
      <w:proofErr w:type="spellStart"/>
      <w:r>
        <w:t>Netcode</w:t>
      </w:r>
      <w:proofErr w:type="spellEnd"/>
      <w:r>
        <w:t xml:space="preserve"> </w:t>
      </w:r>
      <w:proofErr w:type="spellStart"/>
      <w:r>
        <w:t>for</w:t>
      </w:r>
      <w:proofErr w:type="spellEnd"/>
      <w:r>
        <w:t xml:space="preserve"> </w:t>
      </w:r>
      <w:proofErr w:type="spellStart"/>
      <w:r>
        <w:t>Entities</w:t>
      </w:r>
      <w:proofErr w:type="spellEnd"/>
      <w:r>
        <w:t xml:space="preserve">. </w:t>
      </w:r>
      <w:r w:rsidR="00B66142">
        <w:t>Esta biblioteca, que forma parte de Unity DOTS (</w:t>
      </w:r>
      <w:r w:rsidR="00B66142">
        <w:rPr>
          <w:i/>
          <w:iCs/>
        </w:rPr>
        <w:t>Data-</w:t>
      </w:r>
      <w:proofErr w:type="spellStart"/>
      <w:r w:rsidR="00B66142">
        <w:rPr>
          <w:i/>
          <w:iCs/>
        </w:rPr>
        <w:t>Oriented</w:t>
      </w:r>
      <w:proofErr w:type="spellEnd"/>
      <w:r w:rsidR="00B66142">
        <w:rPr>
          <w:i/>
          <w:iCs/>
        </w:rPr>
        <w:t xml:space="preserve"> </w:t>
      </w:r>
      <w:proofErr w:type="spellStart"/>
      <w:r w:rsidR="00B66142">
        <w:rPr>
          <w:i/>
          <w:iCs/>
        </w:rPr>
        <w:t>Technology</w:t>
      </w:r>
      <w:proofErr w:type="spellEnd"/>
      <w:r w:rsidR="00B66142">
        <w:rPr>
          <w:i/>
          <w:iCs/>
        </w:rPr>
        <w:t xml:space="preserve"> </w:t>
      </w:r>
      <w:proofErr w:type="spellStart"/>
      <w:r w:rsidR="00B66142">
        <w:rPr>
          <w:i/>
          <w:iCs/>
        </w:rPr>
        <w:t>Stack</w:t>
      </w:r>
      <w:proofErr w:type="spellEnd"/>
      <w:r w:rsidR="00B66142">
        <w:t>), depende fundamentalmente de la arquitectura ECS (</w:t>
      </w:r>
      <w:proofErr w:type="spellStart"/>
      <w:r w:rsidR="00B66142">
        <w:rPr>
          <w:i/>
          <w:iCs/>
        </w:rPr>
        <w:t>Entity</w:t>
      </w:r>
      <w:proofErr w:type="spellEnd"/>
      <w:r w:rsidR="00B66142">
        <w:rPr>
          <w:i/>
          <w:iCs/>
        </w:rPr>
        <w:t xml:space="preserve"> </w:t>
      </w:r>
      <w:proofErr w:type="spellStart"/>
      <w:r w:rsidR="00B66142">
        <w:rPr>
          <w:i/>
          <w:iCs/>
        </w:rPr>
        <w:t>Component</w:t>
      </w:r>
      <w:proofErr w:type="spellEnd"/>
      <w:r w:rsidR="00B66142">
        <w:rPr>
          <w:i/>
          <w:iCs/>
        </w:rPr>
        <w:t xml:space="preserve"> </w:t>
      </w:r>
      <w:proofErr w:type="spellStart"/>
      <w:r w:rsidR="00B66142">
        <w:rPr>
          <w:i/>
          <w:iCs/>
        </w:rPr>
        <w:t>System</w:t>
      </w:r>
      <w:proofErr w:type="spellEnd"/>
      <w:r w:rsidR="00B66142">
        <w:t xml:space="preserve">) de Unity. Esta arquitectura emplea entidades, o </w:t>
      </w:r>
      <w:proofErr w:type="spellStart"/>
      <w:r w:rsidR="00B66142">
        <w:rPr>
          <w:i/>
          <w:iCs/>
        </w:rPr>
        <w:t>entities</w:t>
      </w:r>
      <w:proofErr w:type="spellEnd"/>
      <w:r w:rsidR="00B66142">
        <w:t xml:space="preserve">, como unidades discretas para representar un conjunto de datos, a diferencia de las unidades que utiliza por defecto Unity, los </w:t>
      </w:r>
      <w:proofErr w:type="spellStart"/>
      <w:r w:rsidR="00B66142">
        <w:rPr>
          <w:i/>
          <w:iCs/>
        </w:rPr>
        <w:t>GameObjects</w:t>
      </w:r>
      <w:proofErr w:type="spellEnd"/>
      <w:r w:rsidR="00B66142">
        <w:t xml:space="preserve">. </w:t>
      </w:r>
      <w:r w:rsidR="005B49D8">
        <w:t xml:space="preserve">Al contrario de estos últimos, una entidad actúa como un identificador agrupando componentes únicos, en vez de contener directamente código o servir como un contenedor asociado a otros componentes, como es en el caso de los </w:t>
      </w:r>
      <w:proofErr w:type="spellStart"/>
      <w:r w:rsidR="005B49D8">
        <w:rPr>
          <w:i/>
          <w:iCs/>
        </w:rPr>
        <w:t>GameObjects</w:t>
      </w:r>
      <w:proofErr w:type="spellEnd"/>
      <w:r w:rsidR="005B49D8">
        <w:t xml:space="preserve"> </w:t>
      </w:r>
      <w:r w:rsidR="005B49D8">
        <w:fldChar w:fldCharType="begin"/>
      </w:r>
      <w:r w:rsidR="007D0EAA">
        <w:instrText xml:space="preserve"> ADDIN ZOTERO_ITEM CSL_CITATION {"citationID":"DS5ybLC9","properties":{"formattedCitation":"[32], [33]","plainCitation":"[32], [33]","noteIndex":0},"citationItems":[{"id":78,"uris":["http://zotero.org/users/local/bjn5mCLu/items/RFV33FVN"],"itemData":{"id":78,"type":"webpage","title":"Entities overview | Entities | 1.2.1","URL":"https://docs.unity3d.com/Packages/com.unity.entities@1.2/manual/index.html","accessed":{"date-parts":[["2024",5,19]]}}},{"id":76,"uris":["http://zotero.org/users/local/bjn5mCLu/items/969LP8CS"],"itemData":{"id":76,"type":"webpage","title":"Entity concepts | Entities | 1.2.1","URL":"https://docs.unity3d.com/Packages/com.unity.entities@1.2/manual/concepts-entities.html","accessed":{"date-parts":[["2024",5,19]]}}}],"schema":"https://github.com/citation-style-language/schema/raw/master/csl-citation.json"} </w:instrText>
      </w:r>
      <w:r w:rsidR="005B49D8">
        <w:fldChar w:fldCharType="separate"/>
      </w:r>
      <w:r w:rsidR="007D0EAA" w:rsidRPr="007D0EAA">
        <w:t>[32], [33]</w:t>
      </w:r>
      <w:r w:rsidR="005B49D8">
        <w:fldChar w:fldCharType="end"/>
      </w:r>
      <w:r w:rsidR="005B49D8">
        <w:t>.</w:t>
      </w:r>
    </w:p>
    <w:p w14:paraId="41F252C6" w14:textId="43B78601" w:rsidR="005B49D8" w:rsidRDefault="005B49D8" w:rsidP="00DD3BAB">
      <w:r>
        <w:t>A continuación, se muestra una tabla resumen con las diferencias entre estas dos soluciones.</w:t>
      </w:r>
    </w:p>
    <w:p w14:paraId="7ED9BDCF" w14:textId="784E718F" w:rsidR="005B49D8" w:rsidRDefault="002E3D0F" w:rsidP="005B49D8">
      <w:pPr>
        <w:pStyle w:val="TtuloTablaING"/>
      </w:pPr>
      <w:bookmarkStart w:id="31" w:name="_Toc168082551"/>
      <w:r>
        <w:t>T</w:t>
      </w:r>
      <w:r w:rsidR="009003DC">
        <w:t>abla</w:t>
      </w:r>
      <w:r w:rsidR="005B49D8">
        <w:t xml:space="preserve"> </w:t>
      </w:r>
      <w:r w:rsidR="009003DC">
        <w:t>2.2</w:t>
      </w:r>
      <w:r w:rsidR="0073735B">
        <w:t>.</w:t>
      </w:r>
      <w:r w:rsidR="005B49D8">
        <w:br/>
      </w:r>
      <w:r>
        <w:t>Diferencias entre NGO y Netcode for Entities</w:t>
      </w:r>
      <w:bookmarkEnd w:id="31"/>
    </w:p>
    <w:tbl>
      <w:tblPr>
        <w:tblStyle w:val="Tablaconcuadrcula"/>
        <w:tblW w:w="0" w:type="auto"/>
        <w:jc w:val="center"/>
        <w:tblLook w:val="04A0" w:firstRow="1" w:lastRow="0" w:firstColumn="1" w:lastColumn="0" w:noHBand="0" w:noVBand="1"/>
      </w:tblPr>
      <w:tblGrid>
        <w:gridCol w:w="1913"/>
        <w:gridCol w:w="3365"/>
        <w:gridCol w:w="3366"/>
      </w:tblGrid>
      <w:tr w:rsidR="00C07551" w14:paraId="40A7E3B0" w14:textId="77777777" w:rsidTr="00ED470D">
        <w:trPr>
          <w:tblHeader/>
          <w:jc w:val="center"/>
        </w:trPr>
        <w:tc>
          <w:tcPr>
            <w:tcW w:w="1913" w:type="dxa"/>
            <w:tcBorders>
              <w:top w:val="nil"/>
              <w:left w:val="nil"/>
            </w:tcBorders>
          </w:tcPr>
          <w:p w14:paraId="1F395500" w14:textId="48C3E1F4" w:rsidR="00C07551" w:rsidRPr="00E50C58" w:rsidRDefault="00C07551" w:rsidP="00BF0FB6"/>
        </w:tc>
        <w:tc>
          <w:tcPr>
            <w:tcW w:w="3365" w:type="dxa"/>
          </w:tcPr>
          <w:p w14:paraId="757E93E0" w14:textId="6A04C88F" w:rsidR="00C07551" w:rsidRPr="00E50C58" w:rsidRDefault="00C07551" w:rsidP="00BF0FB6">
            <w:pPr>
              <w:rPr>
                <w:b/>
                <w:bCs/>
              </w:rPr>
            </w:pPr>
            <w:proofErr w:type="spellStart"/>
            <w:r w:rsidRPr="00E50C58">
              <w:rPr>
                <w:b/>
                <w:bCs/>
              </w:rPr>
              <w:t>Netcode</w:t>
            </w:r>
            <w:proofErr w:type="spellEnd"/>
            <w:r w:rsidRPr="00E50C58">
              <w:rPr>
                <w:b/>
                <w:bCs/>
              </w:rPr>
              <w:t xml:space="preserve"> </w:t>
            </w:r>
            <w:proofErr w:type="spellStart"/>
            <w:r w:rsidRPr="00E50C58">
              <w:rPr>
                <w:b/>
                <w:bCs/>
              </w:rPr>
              <w:t>for</w:t>
            </w:r>
            <w:proofErr w:type="spellEnd"/>
            <w:r w:rsidRPr="00E50C58">
              <w:rPr>
                <w:b/>
                <w:bCs/>
              </w:rPr>
              <w:t xml:space="preserve"> </w:t>
            </w:r>
            <w:proofErr w:type="spellStart"/>
            <w:r w:rsidRPr="00E50C58">
              <w:rPr>
                <w:b/>
                <w:bCs/>
              </w:rPr>
              <w:t>GameObjects</w:t>
            </w:r>
            <w:proofErr w:type="spellEnd"/>
          </w:p>
        </w:tc>
        <w:tc>
          <w:tcPr>
            <w:tcW w:w="3366" w:type="dxa"/>
          </w:tcPr>
          <w:p w14:paraId="13FBDF08" w14:textId="527D9107" w:rsidR="00C07551" w:rsidRPr="00E50C58" w:rsidRDefault="00C07551" w:rsidP="00BF0FB6">
            <w:pPr>
              <w:rPr>
                <w:b/>
                <w:bCs/>
              </w:rPr>
            </w:pPr>
            <w:proofErr w:type="spellStart"/>
            <w:r w:rsidRPr="00E50C58">
              <w:rPr>
                <w:b/>
                <w:bCs/>
              </w:rPr>
              <w:t>Netcode</w:t>
            </w:r>
            <w:proofErr w:type="spellEnd"/>
            <w:r w:rsidRPr="00E50C58">
              <w:rPr>
                <w:b/>
                <w:bCs/>
              </w:rPr>
              <w:t xml:space="preserve"> </w:t>
            </w:r>
            <w:proofErr w:type="spellStart"/>
            <w:r w:rsidRPr="00E50C58">
              <w:rPr>
                <w:b/>
                <w:bCs/>
              </w:rPr>
              <w:t>for</w:t>
            </w:r>
            <w:proofErr w:type="spellEnd"/>
            <w:r w:rsidRPr="00E50C58">
              <w:rPr>
                <w:b/>
                <w:bCs/>
              </w:rPr>
              <w:t xml:space="preserve"> </w:t>
            </w:r>
            <w:proofErr w:type="spellStart"/>
            <w:r w:rsidRPr="00E50C58">
              <w:rPr>
                <w:b/>
                <w:bCs/>
              </w:rPr>
              <w:t>Entities</w:t>
            </w:r>
            <w:proofErr w:type="spellEnd"/>
          </w:p>
        </w:tc>
      </w:tr>
      <w:tr w:rsidR="00C07551" w14:paraId="0DD055AA" w14:textId="77777777" w:rsidTr="00ED470D">
        <w:trPr>
          <w:jc w:val="center"/>
        </w:trPr>
        <w:tc>
          <w:tcPr>
            <w:tcW w:w="1913" w:type="dxa"/>
            <w:tcBorders>
              <w:left w:val="single" w:sz="4" w:space="0" w:color="auto"/>
            </w:tcBorders>
          </w:tcPr>
          <w:p w14:paraId="03D6B01B" w14:textId="6497FB63" w:rsidR="00C07551" w:rsidRPr="00E50C58" w:rsidRDefault="005D6F1F" w:rsidP="00BF0FB6">
            <w:pPr>
              <w:rPr>
                <w:b/>
                <w:bCs/>
              </w:rPr>
            </w:pPr>
            <w:r w:rsidRPr="00E50C58">
              <w:rPr>
                <w:b/>
                <w:bCs/>
              </w:rPr>
              <w:t>Arquitecturas de red soportadas</w:t>
            </w:r>
          </w:p>
        </w:tc>
        <w:tc>
          <w:tcPr>
            <w:tcW w:w="3365" w:type="dxa"/>
          </w:tcPr>
          <w:p w14:paraId="5E2EB521" w14:textId="5F93EA10" w:rsidR="00C07551" w:rsidRPr="0004721B" w:rsidRDefault="005D6F1F" w:rsidP="00BF0FB6">
            <w:r>
              <w:t xml:space="preserve">Por defecto, NGO trabaja como una topología Cliente-Servidor, pero también permite utilizar topologías Cliente-Anfitrión y arquitecturas de autoridad distribuida. </w:t>
            </w:r>
          </w:p>
        </w:tc>
        <w:tc>
          <w:tcPr>
            <w:tcW w:w="3366" w:type="dxa"/>
          </w:tcPr>
          <w:p w14:paraId="40E78B1B" w14:textId="469BE587" w:rsidR="00C07551" w:rsidRPr="0004721B" w:rsidRDefault="005D6F1F" w:rsidP="00BF0FB6">
            <w:r>
              <w:t>Solo soporta topologías Cliente-Servidor y Cliente-Anfitrión.</w:t>
            </w:r>
          </w:p>
        </w:tc>
      </w:tr>
      <w:tr w:rsidR="00C07551" w14:paraId="0A0D026D" w14:textId="77777777" w:rsidTr="00ED470D">
        <w:trPr>
          <w:jc w:val="center"/>
        </w:trPr>
        <w:tc>
          <w:tcPr>
            <w:tcW w:w="1913" w:type="dxa"/>
            <w:tcBorders>
              <w:left w:val="single" w:sz="4" w:space="0" w:color="auto"/>
            </w:tcBorders>
          </w:tcPr>
          <w:p w14:paraId="0C731FD8" w14:textId="4832C51B" w:rsidR="00C07551" w:rsidRPr="00E50C58" w:rsidRDefault="0004721B" w:rsidP="00BF0FB6">
            <w:pPr>
              <w:rPr>
                <w:b/>
                <w:bCs/>
              </w:rPr>
            </w:pPr>
            <w:r w:rsidRPr="00E50C58">
              <w:rPr>
                <w:b/>
                <w:bCs/>
              </w:rPr>
              <w:t>Unidad</w:t>
            </w:r>
            <w:r w:rsidR="005D6F1F" w:rsidRPr="00E50C58">
              <w:rPr>
                <w:b/>
                <w:bCs/>
              </w:rPr>
              <w:t>es</w:t>
            </w:r>
            <w:r w:rsidRPr="00E50C58">
              <w:rPr>
                <w:b/>
                <w:bCs/>
              </w:rPr>
              <w:t xml:space="preserve"> sobre la</w:t>
            </w:r>
            <w:r w:rsidR="005D6F1F" w:rsidRPr="00E50C58">
              <w:rPr>
                <w:b/>
                <w:bCs/>
              </w:rPr>
              <w:t>s</w:t>
            </w:r>
            <w:r w:rsidRPr="00E50C58">
              <w:rPr>
                <w:b/>
                <w:bCs/>
              </w:rPr>
              <w:t xml:space="preserve"> que trabaja</w:t>
            </w:r>
          </w:p>
        </w:tc>
        <w:tc>
          <w:tcPr>
            <w:tcW w:w="3365" w:type="dxa"/>
          </w:tcPr>
          <w:p w14:paraId="37996714" w14:textId="78B3447D" w:rsidR="00C07551" w:rsidRPr="004D73C5" w:rsidRDefault="00F67681" w:rsidP="00BF0FB6">
            <w:r>
              <w:t xml:space="preserve">Utiliza los componentes por defecto de Unity, los denominados </w:t>
            </w:r>
            <w:proofErr w:type="spellStart"/>
            <w:r>
              <w:rPr>
                <w:i/>
                <w:iCs/>
              </w:rPr>
              <w:t>GameObjects</w:t>
            </w:r>
            <w:proofErr w:type="spellEnd"/>
            <w:r>
              <w:t xml:space="preserve"> y sus componentes, como </w:t>
            </w:r>
            <w:proofErr w:type="spellStart"/>
            <w:r>
              <w:rPr>
                <w:i/>
                <w:iCs/>
              </w:rPr>
              <w:t>Rigidbod</w:t>
            </w:r>
            <w:r w:rsidR="004D73C5">
              <w:rPr>
                <w:i/>
                <w:iCs/>
              </w:rPr>
              <w:t>y</w:t>
            </w:r>
            <w:proofErr w:type="spellEnd"/>
            <w:r>
              <w:t xml:space="preserve">, </w:t>
            </w:r>
            <w:proofErr w:type="spellStart"/>
            <w:r w:rsidR="004D73C5" w:rsidRPr="004D73C5">
              <w:rPr>
                <w:i/>
                <w:iCs/>
              </w:rPr>
              <w:t>Sprite</w:t>
            </w:r>
            <w:r w:rsidR="004D73C5">
              <w:rPr>
                <w:i/>
                <w:iCs/>
              </w:rPr>
              <w:t>Renderer</w:t>
            </w:r>
            <w:proofErr w:type="spellEnd"/>
            <w:r w:rsidR="004D73C5">
              <w:rPr>
                <w:i/>
                <w:iCs/>
              </w:rPr>
              <w:t>,</w:t>
            </w:r>
            <w:r w:rsidR="004D73C5">
              <w:t xml:space="preserve"> etc.</w:t>
            </w:r>
          </w:p>
        </w:tc>
        <w:tc>
          <w:tcPr>
            <w:tcW w:w="3366" w:type="dxa"/>
          </w:tcPr>
          <w:p w14:paraId="13143A4B" w14:textId="4C5C989E" w:rsidR="00C07551" w:rsidRPr="004D73C5" w:rsidRDefault="004D73C5" w:rsidP="00BF0FB6">
            <w:pPr>
              <w:rPr>
                <w:i/>
                <w:iCs/>
              </w:rPr>
            </w:pPr>
            <w:r>
              <w:t xml:space="preserve">Emplea las </w:t>
            </w:r>
            <w:proofErr w:type="spellStart"/>
            <w:r w:rsidRPr="004D73C5">
              <w:rPr>
                <w:i/>
                <w:iCs/>
              </w:rPr>
              <w:t>entities</w:t>
            </w:r>
            <w:proofErr w:type="spellEnd"/>
            <w:r>
              <w:t xml:space="preserve"> del ECS y componentes especiales, como sistemas de físicas.</w:t>
            </w:r>
          </w:p>
        </w:tc>
      </w:tr>
      <w:tr w:rsidR="0004721B" w14:paraId="23B3A443" w14:textId="77777777" w:rsidTr="00ED470D">
        <w:trPr>
          <w:jc w:val="center"/>
        </w:trPr>
        <w:tc>
          <w:tcPr>
            <w:tcW w:w="1913" w:type="dxa"/>
            <w:tcBorders>
              <w:left w:val="single" w:sz="4" w:space="0" w:color="auto"/>
            </w:tcBorders>
          </w:tcPr>
          <w:p w14:paraId="6C46D1A1" w14:textId="69FBD57E" w:rsidR="0004721B" w:rsidRPr="00E50C58" w:rsidRDefault="0004721B" w:rsidP="00BF0FB6">
            <w:pPr>
              <w:rPr>
                <w:b/>
                <w:bCs/>
              </w:rPr>
            </w:pPr>
            <w:r w:rsidRPr="00E50C58">
              <w:rPr>
                <w:b/>
                <w:bCs/>
              </w:rPr>
              <w:t>Complejidad</w:t>
            </w:r>
          </w:p>
        </w:tc>
        <w:tc>
          <w:tcPr>
            <w:tcW w:w="3365" w:type="dxa"/>
          </w:tcPr>
          <w:p w14:paraId="73E50EBD" w14:textId="12D195B0" w:rsidR="0004721B" w:rsidRPr="0004721B" w:rsidRDefault="0004721B" w:rsidP="00BF0FB6">
            <w:r>
              <w:t xml:space="preserve">Funciona exactamente igual que el resto de </w:t>
            </w:r>
            <w:r w:rsidR="005D6F1F">
              <w:t>los componentes</w:t>
            </w:r>
            <w:r>
              <w:t xml:space="preserve"> </w:t>
            </w:r>
            <w:r w:rsidR="005D6F1F">
              <w:t>estándar</w:t>
            </w:r>
            <w:r>
              <w:t xml:space="preserve"> de Unity, por lo que no es necesario realizar ningún cambio significativo </w:t>
            </w:r>
            <w:r w:rsidR="005D6F1F">
              <w:t>en la forma de trabajar.</w:t>
            </w:r>
          </w:p>
        </w:tc>
        <w:tc>
          <w:tcPr>
            <w:tcW w:w="3366" w:type="dxa"/>
          </w:tcPr>
          <w:p w14:paraId="35734F3D" w14:textId="1CAD3F29" w:rsidR="0004721B" w:rsidRPr="005D6F1F" w:rsidRDefault="00F67681" w:rsidP="00BF0FB6">
            <w:r>
              <w:t>Requiere saber utilizar el ECS de Unity y depende directamente de este, por lo que cambia completamente la manera de trabajar.</w:t>
            </w:r>
          </w:p>
        </w:tc>
      </w:tr>
      <w:tr w:rsidR="00F67681" w14:paraId="4B38C2ED" w14:textId="77777777" w:rsidTr="00ED470D">
        <w:trPr>
          <w:jc w:val="center"/>
        </w:trPr>
        <w:tc>
          <w:tcPr>
            <w:tcW w:w="1913" w:type="dxa"/>
            <w:tcBorders>
              <w:left w:val="single" w:sz="4" w:space="0" w:color="auto"/>
            </w:tcBorders>
          </w:tcPr>
          <w:p w14:paraId="131AAE60" w14:textId="395DDADF" w:rsidR="00F67681" w:rsidRPr="00E50C58" w:rsidRDefault="00F67681" w:rsidP="00BF0FB6">
            <w:pPr>
              <w:rPr>
                <w:b/>
                <w:bCs/>
              </w:rPr>
            </w:pPr>
            <w:r w:rsidRPr="00E50C58">
              <w:rPr>
                <w:b/>
                <w:bCs/>
              </w:rPr>
              <w:t>Juegos objetivo</w:t>
            </w:r>
          </w:p>
        </w:tc>
        <w:tc>
          <w:tcPr>
            <w:tcW w:w="3365" w:type="dxa"/>
          </w:tcPr>
          <w:p w14:paraId="01A06156" w14:textId="0112FF1A" w:rsidR="00F67681" w:rsidRDefault="00F67681" w:rsidP="00BF0FB6">
            <w:r>
              <w:t>Se recomienda para juegos de pequeña a mediana escala, como juegos cooperativos. No obstante, también es capaz soportar juegos multijugador de una escala mayor.</w:t>
            </w:r>
          </w:p>
        </w:tc>
        <w:tc>
          <w:tcPr>
            <w:tcW w:w="3366" w:type="dxa"/>
          </w:tcPr>
          <w:p w14:paraId="00C2C629" w14:textId="1F4221FF" w:rsidR="00F67681" w:rsidRDefault="00F67681" w:rsidP="00BF0FB6">
            <w:r>
              <w:t>Es recomendable para juegos de gran escala y juegos competitivos que requieran de métodos de predicción del cliente.</w:t>
            </w:r>
          </w:p>
        </w:tc>
      </w:tr>
    </w:tbl>
    <w:p w14:paraId="6019DF20" w14:textId="1B3D2F13" w:rsidR="00047B3A" w:rsidRDefault="00047B3A" w:rsidP="00047B3A">
      <w:r>
        <w:t>En cuanto a las bibliotecas desarrolladas por entidades externas a Unity, se ha realizado un estudio de dos de ellas, expuestas a continuación:</w:t>
      </w:r>
    </w:p>
    <w:p w14:paraId="6741CE1E" w14:textId="5FBB7FC2" w:rsidR="00890C2F" w:rsidRDefault="00A335BA" w:rsidP="00890C2F">
      <w:pPr>
        <w:pStyle w:val="Prrafodelista"/>
        <w:numPr>
          <w:ilvl w:val="0"/>
          <w:numId w:val="28"/>
        </w:numPr>
      </w:pPr>
      <w:r>
        <w:t xml:space="preserve">En primer lugar, se habla de </w:t>
      </w:r>
      <w:proofErr w:type="spellStart"/>
      <w:r>
        <w:t>Mirror</w:t>
      </w:r>
      <w:proofErr w:type="spellEnd"/>
      <w:r>
        <w:t xml:space="preserve"> </w:t>
      </w:r>
      <w:proofErr w:type="spellStart"/>
      <w:r>
        <w:t>Networking</w:t>
      </w:r>
      <w:proofErr w:type="spellEnd"/>
      <w:r>
        <w:t xml:space="preserve">, una solución de código abierto creada por la comunidad que nació a raíz UNET, una solución para la gestión del multijugador lanzada por Unity en 2015 y que en la actualidad </w:t>
      </w:r>
      <w:r>
        <w:lastRenderedPageBreak/>
        <w:t>está obsoleta.</w:t>
      </w:r>
      <w:r w:rsidR="00890C2F">
        <w:t xml:space="preserve"> </w:t>
      </w:r>
      <w:proofErr w:type="spellStart"/>
      <w:r w:rsidR="00890C2F">
        <w:t>Mirror</w:t>
      </w:r>
      <w:proofErr w:type="spellEnd"/>
      <w:r w:rsidR="00890C2F">
        <w:t xml:space="preserve"> nació a raíz de la falta de soporte que Unity daba a UNET y al descontento de la comunidad, solucionando diversos problemas que tenía UNET una vez se liberó cierta parte del código, la parte de alto nivel (HLAPI). Una vez Unity dejó de dar soporte a UNET, </w:t>
      </w:r>
      <w:proofErr w:type="spellStart"/>
      <w:r w:rsidR="00890C2F">
        <w:t>Mirror</w:t>
      </w:r>
      <w:proofErr w:type="spellEnd"/>
      <w:r w:rsidR="00890C2F">
        <w:t xml:space="preserve"> creció como una alternativa totalmente distinta, ofreciéndose el día de hoy como una solución alternativa para la implementación de</w:t>
      </w:r>
      <w:r w:rsidR="009427AB">
        <w:t>l multijugador en</w:t>
      </w:r>
      <w:r w:rsidR="00890C2F">
        <w:t xml:space="preserve"> videojuegos</w:t>
      </w:r>
      <w:r w:rsidR="009427AB">
        <w:t xml:space="preserve"> desarrollados</w:t>
      </w:r>
      <w:r w:rsidR="00890C2F">
        <w:t xml:space="preserve"> en Unity</w:t>
      </w:r>
      <w:r w:rsidR="009427AB">
        <w:t xml:space="preserve"> </w:t>
      </w:r>
      <w:r w:rsidR="009427AB">
        <w:fldChar w:fldCharType="begin"/>
      </w:r>
      <w:r w:rsidR="007D0EAA">
        <w:instrText xml:space="preserve"> ADDIN ZOTERO_ITEM CSL_CITATION {"citationID":"82aiJFMz","properties":{"formattedCitation":"[34]","plainCitation":"[34]","noteIndex":0},"citationItems":[{"id":82,"uris":["http://zotero.org/users/local/bjn5mCLu/items/XU87JAU3"],"itemData":{"id":82,"type":"webpage","abstract":"Quick overview of why Mirror exists, and how we got here - by vis2k","language":"en","title":"A Brief History of Mirror | Mirror","URL":"https://mirror-networking.gitbook.io/docs/trivia/a-history-of-mirror","accessed":{"date-parts":[["2024",5,19]]},"issued":{"date-parts":[["2023",12,13]]}}}],"schema":"https://github.com/citation-style-language/schema/raw/master/csl-citation.json"} </w:instrText>
      </w:r>
      <w:r w:rsidR="009427AB">
        <w:fldChar w:fldCharType="separate"/>
      </w:r>
      <w:r w:rsidR="007D0EAA" w:rsidRPr="007D0EAA">
        <w:rPr>
          <w:rFonts w:cs="Times New Roman"/>
        </w:rPr>
        <w:t>[34]</w:t>
      </w:r>
      <w:r w:rsidR="009427AB">
        <w:fldChar w:fldCharType="end"/>
      </w:r>
      <w:r w:rsidR="00890C2F">
        <w:t>.</w:t>
      </w:r>
    </w:p>
    <w:p w14:paraId="68E9506C" w14:textId="683FEDAA" w:rsidR="0019704A" w:rsidRDefault="009427AB" w:rsidP="0019704A">
      <w:pPr>
        <w:pStyle w:val="Prrafodelista"/>
        <w:numPr>
          <w:ilvl w:val="0"/>
          <w:numId w:val="28"/>
        </w:numPr>
      </w:pPr>
      <w:r w:rsidRPr="009427AB">
        <w:t>Fish-</w:t>
      </w:r>
      <w:proofErr w:type="spellStart"/>
      <w:r w:rsidRPr="009427AB">
        <w:t>Networking</w:t>
      </w:r>
      <w:proofErr w:type="spellEnd"/>
      <w:r w:rsidRPr="009427AB">
        <w:t xml:space="preserve"> es una soluci</w:t>
      </w:r>
      <w:r>
        <w:t xml:space="preserve">ón desarrollada por la compañía </w:t>
      </w:r>
      <w:proofErr w:type="spellStart"/>
      <w:r>
        <w:t>First</w:t>
      </w:r>
      <w:proofErr w:type="spellEnd"/>
      <w:r>
        <w:t xml:space="preserve"> </w:t>
      </w:r>
      <w:proofErr w:type="spellStart"/>
      <w:r>
        <w:t>Gear</w:t>
      </w:r>
      <w:proofErr w:type="spellEnd"/>
      <w:r>
        <w:t xml:space="preserve"> Games. Es una solución que tiene como objetivo proporcionar flexibilidad, eficacia, facilidad de uso y fiabilidad. Incorpora ciertas soluciones como predicción en la parte del cliente, compensación de latencia y soporte para diversos tipos de transporte y </w:t>
      </w:r>
      <w:r w:rsidR="00BC57DC">
        <w:t>servidores de retransmisión</w:t>
      </w:r>
      <w:r>
        <w:t xml:space="preserve"> </w:t>
      </w:r>
      <w:r>
        <w:fldChar w:fldCharType="begin"/>
      </w:r>
      <w:r w:rsidR="007D0EAA">
        <w:instrText xml:space="preserve"> ADDIN ZOTERO_ITEM CSL_CITATION {"citationID":"BlEBLjV8","properties":{"formattedCitation":"[35]","plainCitation":"[35]","noteIndex":0},"citationItems":[{"id":84,"uris":["http://zotero.org/users/local/bjn5mCLu/items/SQQD2TVU"],"itemData":{"id":84,"type":"webpage","title":"First Gear Games, a game design company and education resource. Home of Fish-Networking.","URL":"https://firstgeargames.com/","accessed":{"date-parts":[["2024",5,19]]}}}],"schema":"https://github.com/citation-style-language/schema/raw/master/csl-citation.json"} </w:instrText>
      </w:r>
      <w:r>
        <w:fldChar w:fldCharType="separate"/>
      </w:r>
      <w:r w:rsidR="007D0EAA" w:rsidRPr="007D0EAA">
        <w:rPr>
          <w:rFonts w:cs="Times New Roman"/>
        </w:rPr>
        <w:t>[35]</w:t>
      </w:r>
      <w:r>
        <w:fldChar w:fldCharType="end"/>
      </w:r>
      <w:r w:rsidR="00ED470D">
        <w:t>.</w:t>
      </w:r>
    </w:p>
    <w:p w14:paraId="63CCFBA7" w14:textId="2418DD2A" w:rsidR="00016732" w:rsidRDefault="009D1D70" w:rsidP="009D1D70">
      <w:pPr>
        <w:pStyle w:val="Epgrafe"/>
        <w:numPr>
          <w:ilvl w:val="2"/>
          <w:numId w:val="12"/>
        </w:numPr>
      </w:pPr>
      <w:bookmarkStart w:id="32" w:name="_Toc168082521"/>
      <w:r>
        <w:t>Proceso de conexión de la arquitectura Cliente-Anfitrión</w:t>
      </w:r>
      <w:bookmarkEnd w:id="32"/>
    </w:p>
    <w:p w14:paraId="18EC653D" w14:textId="26E633CA" w:rsidR="00546F74" w:rsidRDefault="000830A1" w:rsidP="00546F74">
      <w:r>
        <w:t xml:space="preserve">En una topología Cliente-Anfitrión, todos los clientes (incluyendo </w:t>
      </w:r>
      <w:r w:rsidR="006C341A">
        <w:t>el</w:t>
      </w:r>
      <w:r>
        <w:t xml:space="preserve"> anfitrión) se conectan habitualmente desde una red doméstica. Esto presenta un problema, puesto que, salvo en raras excepciones, en estas redes se realiza una traducción de la dirección de red, </w:t>
      </w:r>
      <w:r w:rsidR="00BC57DC">
        <w:t>conocido</w:t>
      </w:r>
      <w:r>
        <w:t xml:space="preserve"> comúnmente como NAT (</w:t>
      </w:r>
      <w:r>
        <w:rPr>
          <w:i/>
          <w:iCs/>
        </w:rPr>
        <w:t xml:space="preserve">Network </w:t>
      </w:r>
      <w:proofErr w:type="spellStart"/>
      <w:r>
        <w:rPr>
          <w:i/>
          <w:iCs/>
        </w:rPr>
        <w:t>Address</w:t>
      </w:r>
      <w:proofErr w:type="spellEnd"/>
      <w:r>
        <w:rPr>
          <w:i/>
          <w:iCs/>
        </w:rPr>
        <w:t xml:space="preserve"> </w:t>
      </w:r>
      <w:proofErr w:type="spellStart"/>
      <w:r>
        <w:rPr>
          <w:i/>
          <w:iCs/>
        </w:rPr>
        <w:t>Translation</w:t>
      </w:r>
      <w:proofErr w:type="spellEnd"/>
      <w:r>
        <w:t>). En redes domésticas, se utiliza la traducción de direcciones de red para enmascarar la dirección IP (</w:t>
      </w:r>
      <w:r>
        <w:rPr>
          <w:i/>
          <w:iCs/>
        </w:rPr>
        <w:t xml:space="preserve">Internet </w:t>
      </w:r>
      <w:proofErr w:type="spellStart"/>
      <w:r>
        <w:rPr>
          <w:i/>
          <w:iCs/>
        </w:rPr>
        <w:t>Protocol</w:t>
      </w:r>
      <w:proofErr w:type="spellEnd"/>
      <w:r>
        <w:t>) privada de un usuario de la red</w:t>
      </w:r>
      <w:r w:rsidR="006C341A">
        <w:t xml:space="preserve"> doméstica</w:t>
      </w:r>
      <w:r>
        <w:t>, protegiéndolo del exterior</w:t>
      </w:r>
      <w:r w:rsidR="006C341A">
        <w:t xml:space="preserve"> y además permitiendo que el espacio de direcciones IPv4 no se sature. Esto se traduce a que, por defecto, todos los dispositivos de una red doméstica están asociados a una única IP pública, por lo que tiene que haber una manera de identificarlos desde el exterior, para que el rúter pueda enrutar el tráfico hacia el dispositivo de la red correcto </w:t>
      </w:r>
      <w:r w:rsidR="006C341A">
        <w:fldChar w:fldCharType="begin"/>
      </w:r>
      <w:r w:rsidR="006C341A">
        <w:instrText xml:space="preserve"> ADDIN ZOTERO_ITEM CSL_CITATION {"citationID":"YWRZHifQ","properties":{"formattedCitation":"[36]","plainCitation":"[36]","noteIndex":0},"citationItems":[{"id":88,"uris":["http://zotero.org/users/local/bjn5mCLu/items/EK44WACP"],"itemData":{"id":88,"type":"webpage","abstract":"Descubra qué es la traducción de direcciones de red (NAT) y cómo puede ayudar a reforzar la seguridad de una organización al obligar a todo el tráfico a pasar a través de un firewall de red.","container-title":"Check Point Software","language":"es-LA","title":"¿Qué es la traducción de direcciones de red (NAT)? - Software Check Point","title-short":"¿Qué es la traducción de direcciones de red (NAT)?","URL":"https://www.checkpoint.com/cyber-hub/network-security/what-is-network-address-translation-nat/","accessed":{"date-parts":[["2024",5,20]]}}}],"schema":"https://github.com/citation-style-language/schema/raw/master/csl-citation.json"} </w:instrText>
      </w:r>
      <w:r w:rsidR="006C341A">
        <w:fldChar w:fldCharType="separate"/>
      </w:r>
      <w:r w:rsidR="006C341A" w:rsidRPr="006C341A">
        <w:t>[36]</w:t>
      </w:r>
      <w:r w:rsidR="006C341A">
        <w:fldChar w:fldCharType="end"/>
      </w:r>
      <w:r w:rsidR="006C341A">
        <w:t>.</w:t>
      </w:r>
    </w:p>
    <w:p w14:paraId="073A3022" w14:textId="3A1792D5" w:rsidR="006C341A" w:rsidRDefault="00F67032" w:rsidP="00546F74">
      <w:r>
        <w:t xml:space="preserve">Para que un cliente pueda conectarse a un anfitrión protegido por un NAT, es necesario encontrar un método que permita identificar al anfitrión desde una red externa a la de este último. En la actualidad, existen tres </w:t>
      </w:r>
      <w:r w:rsidR="005D138B">
        <w:t>maneras</w:t>
      </w:r>
      <w:r>
        <w:t xml:space="preserve"> </w:t>
      </w:r>
      <w:r w:rsidR="005D138B">
        <w:t>de</w:t>
      </w:r>
      <w:r>
        <w:t xml:space="preserve"> solventar esta circunstancia </w:t>
      </w:r>
      <w:r>
        <w:fldChar w:fldCharType="begin"/>
      </w:r>
      <w:r>
        <w:instrText xml:space="preserve"> ADDIN ZOTERO_ITEM CSL_CITATION {"citationID":"bY5SP8WC","properties":{"formattedCitation":"[27]","plainCitation":"[27]","noteIndex":0},"citationItems":[{"id":70,"uris":["http://zotero.org/users/local/bjn5mCLu/items/3N3FULR3"],"itemData":{"id":70,"type":"webpage","abstract":"What is a listen server","language":"en-US","title":"Create a game with a listen server and host architecture | Unity Multiplayer Networking","URL":"https://docs-multiplayer.unity3d.com/netcode/current/learn/listen-server-host-architecture/","accessed":{"date-parts":[["2024",5,17]]},"issued":{"date-parts":[["2024",4,8]]}}}],"schema":"https://github.com/citation-style-language/schema/raw/master/csl-citation.json"} </w:instrText>
      </w:r>
      <w:r>
        <w:fldChar w:fldCharType="separate"/>
      </w:r>
      <w:r w:rsidRPr="00F67032">
        <w:t>[27]</w:t>
      </w:r>
      <w:r>
        <w:fldChar w:fldCharType="end"/>
      </w:r>
      <w:r>
        <w:t>:</w:t>
      </w:r>
    </w:p>
    <w:p w14:paraId="4752BC47" w14:textId="4128FBF8" w:rsidR="00F67032" w:rsidRDefault="00F67032" w:rsidP="00F67032">
      <w:pPr>
        <w:pStyle w:val="Prrafodelista"/>
        <w:numPr>
          <w:ilvl w:val="0"/>
          <w:numId w:val="27"/>
        </w:numPr>
      </w:pPr>
      <w:r w:rsidRPr="00BC57DC">
        <w:rPr>
          <w:u w:val="single"/>
        </w:rPr>
        <w:t>Redirección de puertos</w:t>
      </w:r>
      <w:r>
        <w:t>.</w:t>
      </w:r>
      <w:r w:rsidR="00BC57DC">
        <w:t xml:space="preserve"> </w:t>
      </w:r>
      <w:r w:rsidR="00A61846">
        <w:t>Esta técnica consiste en abrir un puerto público en el rúter del anfitrión, redireccionando el tráfico que llega a ese puerto a la máquina concreta del anfitrión. Sin embargo, esta solución tiene varios inconvenientes. El primero de ellos es que esta solución se tiene que hacer de manera local. Es decir, para que un cliente se pueda unir a la sesión de este anfitrión, este último tiene que abrir un puerto desde s</w:t>
      </w:r>
      <w:r w:rsidR="00EA4B6A">
        <w:t>u</w:t>
      </w:r>
      <w:r w:rsidR="00A61846">
        <w:t xml:space="preserve"> rúter o cortafuegos</w:t>
      </w:r>
      <w:r w:rsidR="00EA4B6A">
        <w:t>, por lo que es necesario que el usuario en cuestión tenga ciertos conocimientos técnicos, además de puede llegar a ser posible que esté en una situación en la que no pueda realizar esta acción; por ejemplo, si el anfitrión está utilizando un dispositivo móvil o una red pública. El otro inconveniente que presenta, son los riesgos de ciberseguridad que conlleva abrir un puerto, ya que esto permite a un atacante tener una ruta directa hacia el sistema del anfitrión.</w:t>
      </w:r>
    </w:p>
    <w:p w14:paraId="57FE8F44" w14:textId="6210ECE2" w:rsidR="00F67032" w:rsidRDefault="00BC57DC" w:rsidP="00F67032">
      <w:pPr>
        <w:pStyle w:val="Prrafodelista"/>
        <w:numPr>
          <w:ilvl w:val="0"/>
          <w:numId w:val="27"/>
        </w:numPr>
      </w:pPr>
      <w:r w:rsidRPr="00BC57DC">
        <w:rPr>
          <w:u w:val="single"/>
        </w:rPr>
        <w:t>Servidor de retransmisión</w:t>
      </w:r>
      <w:r>
        <w:t xml:space="preserve">. </w:t>
      </w:r>
      <w:r w:rsidR="00EA4B6A">
        <w:t xml:space="preserve">Un servidor de retransmisión es un servidor dedicado en la nube o en un centro de datos, que tiene preparada previamente una redirección de puertos, lo que permite a los usuarios conectarse a ellos </w:t>
      </w:r>
      <w:r w:rsidR="00EA4B6A">
        <w:lastRenderedPageBreak/>
        <w:t xml:space="preserve">directamente. </w:t>
      </w:r>
      <w:r w:rsidR="00497C06">
        <w:t>El servidor de retransmisión actúa como un intermediario entre el anfitrión y los clientes, donde los clientes envían paquetes al servidor y este se encarga de que lleguen al destino deseado. Esta opción, en comparación con la anterior, siempre está disponible para los clientes y el anfitrión, además de poder notificar a los clientes si el anfitrión se desconecta de la red o incluso iniciar un proceso de migración. Las desventajas que presenta esta solución es que tienen un coste añadido al utilizar una infraestructura especializada, además de que la latencia entre el anfitrión y los clientes puede ser mayor, puesto que para realizar la comunicación tienen que pasar previamente por el servidor de retransmisión.</w:t>
      </w:r>
    </w:p>
    <w:p w14:paraId="4F595476" w14:textId="7936B77C" w:rsidR="00BC57DC" w:rsidRDefault="00BC57DC" w:rsidP="00F67032">
      <w:pPr>
        <w:pStyle w:val="Prrafodelista"/>
        <w:numPr>
          <w:ilvl w:val="0"/>
          <w:numId w:val="27"/>
        </w:numPr>
      </w:pPr>
      <w:r w:rsidRPr="00143C80">
        <w:rPr>
          <w:u w:val="single"/>
        </w:rPr>
        <w:t xml:space="preserve">NAT </w:t>
      </w:r>
      <w:r w:rsidRPr="00143C80">
        <w:rPr>
          <w:i/>
          <w:iCs/>
          <w:u w:val="single"/>
        </w:rPr>
        <w:t>punch-</w:t>
      </w:r>
      <w:proofErr w:type="spellStart"/>
      <w:r w:rsidRPr="00143C80">
        <w:rPr>
          <w:i/>
          <w:iCs/>
          <w:u w:val="single"/>
        </w:rPr>
        <w:t>through</w:t>
      </w:r>
      <w:proofErr w:type="spellEnd"/>
      <w:r w:rsidRPr="00143C80">
        <w:t xml:space="preserve">. </w:t>
      </w:r>
      <w:r w:rsidR="00497C06" w:rsidRPr="00497C06">
        <w:t xml:space="preserve">Esta técnica, </w:t>
      </w:r>
      <w:r w:rsidR="00497C06">
        <w:t xml:space="preserve">que en castellano se podría traducir perforación de NAT, intenta abrir una conexión directa entre cliente y servidor sin hacer uso de una redirección de puertos. </w:t>
      </w:r>
      <w:r w:rsidR="009C73B2">
        <w:t>En caso de que esta acción resulte exitosa, los clientes estarán directamente conectados. No obstante, debido al tipo de traducción de direcciones de red que suele tener lugar entre los clientes, este proceso suele fallar. Por esto mismo, esta técnica se suele implementar con una alternativa, que en la mayoría de los casos consiste en usar un servidor de retransmisión en el caso de que la perforación de NAT no de resultado. En caso de que los clientes puedan realizar la conexión mediante la perforación de NAT, no se realizará la conexión a través del servidor de retransmisión, lo que abarata costes y carga de trabajo por parte de este último.</w:t>
      </w:r>
    </w:p>
    <w:p w14:paraId="3C76DEC3" w14:textId="49495E52" w:rsidR="009C73B2" w:rsidRPr="00497C06" w:rsidRDefault="009C73B2" w:rsidP="009C73B2">
      <w:r>
        <w:t xml:space="preserve">En el desarrollo de este proyecto se ha </w:t>
      </w:r>
      <w:r w:rsidR="00175D2C">
        <w:t>decidido utilizar</w:t>
      </w:r>
      <w:r>
        <w:t xml:space="preserve"> la opción de un servidor de retransmisión, pue</w:t>
      </w:r>
      <w:r w:rsidR="00175D2C">
        <w:t xml:space="preserve">sto que Unity ofrece el servicio Unity </w:t>
      </w:r>
      <w:proofErr w:type="spellStart"/>
      <w:r w:rsidR="00175D2C">
        <w:t>Relay</w:t>
      </w:r>
      <w:proofErr w:type="spellEnd"/>
      <w:r w:rsidR="00175D2C">
        <w:t xml:space="preserve">, un servicio que permite a los desarrolladores utilizar un servidor de retransmisión de manera gratuita, siempre y cuando no se alcance una cuota de uso establecida por el plan mensual gratuito de Unity </w:t>
      </w:r>
      <w:proofErr w:type="spellStart"/>
      <w:r w:rsidR="00175D2C">
        <w:t>Gaming</w:t>
      </w:r>
      <w:proofErr w:type="spellEnd"/>
      <w:r w:rsidR="00175D2C">
        <w:t xml:space="preserve"> </w:t>
      </w:r>
      <w:proofErr w:type="spellStart"/>
      <w:r w:rsidR="00175D2C">
        <w:t>Services</w:t>
      </w:r>
      <w:proofErr w:type="spellEnd"/>
      <w:r w:rsidR="00175D2C">
        <w:t xml:space="preserve">, como se verá más adelante en el capítulo del marco legal </w:t>
      </w:r>
      <w:r w:rsidR="00175D2C">
        <w:fldChar w:fldCharType="begin"/>
      </w:r>
      <w:r w:rsidR="00175D2C">
        <w:instrText xml:space="preserve"> ADDIN ZOTERO_ITEM CSL_CITATION {"citationID":"irOc6Cg2","properties":{"formattedCitation":"[37]","plainCitation":"[37]","noteIndex":0},"citationItems":[{"id":92,"uris":["http://zotero.org/users/local/bjn5mCLu/items/MIFHTMHF"],"itemData":{"id":92,"type":"webpage","abstract":"El servicio Relay de Unity brinda excelentes experiencias de juego multijugador sin el alto costo de un servidor de juego dedicado. Obtén más información hoy mismo.","container-title":"Unity","language":"es","title":"Relay Solución gratuita de conexión y redes P2P | Unidad","URL":"https://unity.com/products/relay","accessed":{"date-parts":[["2024",5,20]]}}}],"schema":"https://github.com/citation-style-language/schema/raw/master/csl-citation.json"} </w:instrText>
      </w:r>
      <w:r w:rsidR="00175D2C">
        <w:fldChar w:fldCharType="separate"/>
      </w:r>
      <w:r w:rsidR="00175D2C" w:rsidRPr="00175D2C">
        <w:t>[37]</w:t>
      </w:r>
      <w:r w:rsidR="00175D2C">
        <w:fldChar w:fldCharType="end"/>
      </w:r>
      <w:r w:rsidR="00175D2C">
        <w:t>. Como este proyecto durante su desarrollo no va a sobrepasar esa cuota, se ha decidido optar por su utilización.</w:t>
      </w:r>
    </w:p>
    <w:p w14:paraId="735D3E90" w14:textId="17B0A51D" w:rsidR="008D0010" w:rsidRDefault="008D0010" w:rsidP="00F46D5A">
      <w:pPr>
        <w:pStyle w:val="Epgrafe"/>
        <w:numPr>
          <w:ilvl w:val="1"/>
          <w:numId w:val="12"/>
        </w:numPr>
      </w:pPr>
      <w:bookmarkStart w:id="33" w:name="_Toc168082522"/>
      <w:r>
        <w:t xml:space="preserve">El género </w:t>
      </w:r>
      <w:r w:rsidRPr="006427D0">
        <w:rPr>
          <w:i/>
        </w:rPr>
        <w:t>roguelike</w:t>
      </w:r>
      <w:bookmarkEnd w:id="33"/>
    </w:p>
    <w:p w14:paraId="7A760729" w14:textId="03DBC4B5" w:rsidR="00976A0D" w:rsidRDefault="00151135" w:rsidP="00143C80">
      <w:r>
        <w:t xml:space="preserve">El término </w:t>
      </w:r>
      <w:r>
        <w:rPr>
          <w:i/>
          <w:iCs/>
        </w:rPr>
        <w:t>roguelike</w:t>
      </w:r>
      <w:r>
        <w:t xml:space="preserve"> es un subgénero de videojuegos que recibe su nombre directamente del videojuego </w:t>
      </w:r>
      <w:proofErr w:type="spellStart"/>
      <w:r>
        <w:t>Rogue</w:t>
      </w:r>
      <w:proofErr w:type="spellEnd"/>
      <w:r>
        <w:t>, lanzado en 1980.</w:t>
      </w:r>
      <w:r w:rsidR="00565688">
        <w:t xml:space="preserve"> </w:t>
      </w:r>
      <w:r w:rsidR="002652C1">
        <w:t xml:space="preserve">Este término surgió por primera vez en 1993, a raíz de una discusión en </w:t>
      </w:r>
      <w:r w:rsidR="00BB3CD8">
        <w:t>USENET</w:t>
      </w:r>
      <w:r w:rsidR="002652C1">
        <w:t xml:space="preserve"> entre usuarios que buscaban un </w:t>
      </w:r>
      <w:r w:rsidR="00BB3CD8">
        <w:t>nombre</w:t>
      </w:r>
      <w:r w:rsidR="002652C1">
        <w:t xml:space="preserve"> para videojuegos </w:t>
      </w:r>
      <w:r w:rsidR="00BB3CD8">
        <w:t xml:space="preserve">que tenían características parecidas a </w:t>
      </w:r>
      <w:proofErr w:type="spellStart"/>
      <w:r w:rsidR="00BB3CD8">
        <w:t>Rogue</w:t>
      </w:r>
      <w:proofErr w:type="spellEnd"/>
      <w:r w:rsidR="00BB3CD8">
        <w:t xml:space="preserve">, como Adventure, </w:t>
      </w:r>
      <w:proofErr w:type="spellStart"/>
      <w:r w:rsidR="00BB3CD8">
        <w:t>Zork</w:t>
      </w:r>
      <w:proofErr w:type="spellEnd"/>
      <w:r w:rsidR="00BB3CD8">
        <w:t xml:space="preserve">, Moria o Angband. Tras diversas discusiones, la comunidad llegó al consenso de un nombre para este tipo de juegos, </w:t>
      </w:r>
      <w:r w:rsidR="007A21C6">
        <w:t xml:space="preserve">que se denominarían como videojuegos del género </w:t>
      </w:r>
      <w:r w:rsidR="007A21C6">
        <w:rPr>
          <w:i/>
          <w:iCs/>
        </w:rPr>
        <w:t>roguelike</w:t>
      </w:r>
      <w:r w:rsidR="007A21C6">
        <w:t xml:space="preserve"> (</w:t>
      </w:r>
      <w:proofErr w:type="spellStart"/>
      <w:r w:rsidR="007A21C6">
        <w:rPr>
          <w:i/>
          <w:iCs/>
        </w:rPr>
        <w:t>rogue-like</w:t>
      </w:r>
      <w:proofErr w:type="spellEnd"/>
      <w:r w:rsidR="007A21C6">
        <w:t xml:space="preserve">, en castellano, “como </w:t>
      </w:r>
      <w:proofErr w:type="spellStart"/>
      <w:r w:rsidR="007A21C6">
        <w:t>Rogue</w:t>
      </w:r>
      <w:proofErr w:type="spellEnd"/>
      <w:r w:rsidR="007A21C6">
        <w:t xml:space="preserve">”) </w:t>
      </w:r>
      <w:r w:rsidR="007A21C6">
        <w:fldChar w:fldCharType="begin"/>
      </w:r>
      <w:r w:rsidR="007A21C6">
        <w:instrText xml:space="preserve"> ADDIN ZOTERO_ITEM CSL_CITATION {"citationID":"spQDZuxC","properties":{"formattedCitation":"[38], [39]","plainCitation":"[38], [39]","noteIndex":0},"citationItems":[{"id":98,"uris":["http://zotero.org/users/local/bjn5mCLu/items/4C6EYPZJ"],"itemData":{"id":98,"type":"post-weblog","abstract":"On the Historial Origin of the “Roguelike” term Santiago Zapata v1.2.1 November 13, 2017 On November 11 2017, at the Roguelike Celebration in San Francisco, I had the pleasure of doing …","container-title":"Slashie's Journal","language":"en","title":"On the Historical Origin of the “Roguelike” Term","URL":"https://blog.slashie.net/on-the-historical-origin-of-the-roguelike-term/","accessed":{"date-parts":[["2024",5,20]]},"issued":{"date-parts":[["2017",11,12]]}}},{"id":107,"uris":["http://zotero.org/users/local/bjn5mCLu/items/Z8UFUZWB"],"itemData":{"id":107,"type":"webpage","title":"RFD: rec.games.dungeon.* hierarchy","URL":"https://groups.google.com/g/news.groups/c/CdWOd-M6g-w/m/cgNn2b9uU2sJ","accessed":{"date-parts":[["2024",5,21]]}}}],"schema":"https://github.com/citation-style-language/schema/raw/master/csl-citation.json"} </w:instrText>
      </w:r>
      <w:r w:rsidR="007A21C6">
        <w:fldChar w:fldCharType="separate"/>
      </w:r>
      <w:r w:rsidR="007A21C6" w:rsidRPr="007A21C6">
        <w:t>[38], [39]</w:t>
      </w:r>
      <w:r w:rsidR="007A21C6">
        <w:fldChar w:fldCharType="end"/>
      </w:r>
      <w:r w:rsidR="007A21C6">
        <w:t>. Según estas discusiones, el género se caracterizaba por estas particularidades</w:t>
      </w:r>
      <w:r w:rsidR="00C113C0">
        <w:t xml:space="preserve"> </w:t>
      </w:r>
      <w:r w:rsidR="00C113C0">
        <w:fldChar w:fldCharType="begin"/>
      </w:r>
      <w:r w:rsidR="00C113C0">
        <w:instrText xml:space="preserve"> ADDIN ZOTERO_ITEM CSL_CITATION {"citationID":"Pxp8zMAH","properties":{"formattedCitation":"[40]","plainCitation":"[40]","noteIndex":0},"citationItems":[{"id":109,"uris":["http://zotero.org/users/local/bjn5mCLu/items/PBLEG7GP"],"itemData":{"id":109,"type":"webpage","title":"Roguelike Games Info and FTP Sites (FAQ)","URL":"https://groups.google.com/g/rec.games.roguelike.misc/c/o66P9tiyxwI/m/EBIpBDSCzOsJ","accessed":{"date-parts":[["2024",5,21]]}}}],"schema":"https://github.com/citation-style-language/schema/raw/master/csl-citation.json"} </w:instrText>
      </w:r>
      <w:r w:rsidR="00C113C0">
        <w:fldChar w:fldCharType="separate"/>
      </w:r>
      <w:r w:rsidR="00C113C0" w:rsidRPr="00C113C0">
        <w:t>[40]</w:t>
      </w:r>
      <w:r w:rsidR="00C113C0">
        <w:fldChar w:fldCharType="end"/>
      </w:r>
      <w:r w:rsidR="007F06F1">
        <w:t>:</w:t>
      </w:r>
    </w:p>
    <w:p w14:paraId="67185B68" w14:textId="0B9CAAF5" w:rsidR="007F06F1" w:rsidRDefault="007F06F1" w:rsidP="007F06F1">
      <w:pPr>
        <w:pStyle w:val="Prrafodelista"/>
        <w:numPr>
          <w:ilvl w:val="0"/>
          <w:numId w:val="31"/>
        </w:numPr>
      </w:pPr>
      <w:r>
        <w:t>El jugador controla un único personaje.</w:t>
      </w:r>
    </w:p>
    <w:p w14:paraId="700A3413" w14:textId="738F6564" w:rsidR="007F06F1" w:rsidRDefault="007F06F1" w:rsidP="007F06F1">
      <w:pPr>
        <w:pStyle w:val="Prrafodelista"/>
        <w:numPr>
          <w:ilvl w:val="0"/>
          <w:numId w:val="31"/>
        </w:numPr>
      </w:pPr>
      <w:r>
        <w:t>Son juegos de rol de fantasía, que generalmente tienen lugar en una mazmorra.</w:t>
      </w:r>
    </w:p>
    <w:p w14:paraId="47536B2F" w14:textId="665C1C4C" w:rsidR="007F06F1" w:rsidRDefault="007F06F1" w:rsidP="007F06F1">
      <w:pPr>
        <w:pStyle w:val="Prrafodelista"/>
        <w:numPr>
          <w:ilvl w:val="0"/>
          <w:numId w:val="31"/>
        </w:numPr>
      </w:pPr>
      <w:r>
        <w:t>Poseen una interfaz gráfica sencilla</w:t>
      </w:r>
      <w:r w:rsidR="00090F73">
        <w:t>, basada en caracteres ASCII.</w:t>
      </w:r>
    </w:p>
    <w:p w14:paraId="714CED33" w14:textId="2F71BCC6" w:rsidR="00090F73" w:rsidRDefault="007F06F1" w:rsidP="00090F73">
      <w:pPr>
        <w:pStyle w:val="Prrafodelista"/>
        <w:numPr>
          <w:ilvl w:val="0"/>
          <w:numId w:val="31"/>
        </w:numPr>
      </w:pPr>
      <w:r>
        <w:t>El objetivo del juego es volverse más fuerte, con el propósito de completar una misión difícil.</w:t>
      </w:r>
    </w:p>
    <w:p w14:paraId="44DAEB18" w14:textId="2F01A23F" w:rsidR="00090F73" w:rsidRDefault="00090F73" w:rsidP="00090F73">
      <w:pPr>
        <w:pStyle w:val="Prrafodelista"/>
        <w:numPr>
          <w:ilvl w:val="0"/>
          <w:numId w:val="31"/>
        </w:numPr>
      </w:pPr>
      <w:r>
        <w:t>Son juegos distribuidos de manera gratuita.</w:t>
      </w:r>
    </w:p>
    <w:p w14:paraId="540E57DD" w14:textId="4B7A23F0" w:rsidR="00090F73" w:rsidRDefault="00090F73" w:rsidP="00090F73">
      <w:pPr>
        <w:jc w:val="center"/>
      </w:pPr>
      <w:r>
        <w:rPr>
          <w:noProof/>
        </w:rPr>
        <w:lastRenderedPageBreak/>
        <w:drawing>
          <wp:inline distT="0" distB="0" distL="0" distR="0" wp14:anchorId="26FD99A8" wp14:editId="7E1F5EE5">
            <wp:extent cx="4610100" cy="3009900"/>
            <wp:effectExtent l="0" t="0" r="0" b="0"/>
            <wp:docPr id="767511302"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11302" name="Imagen 1" descr="Imagen que contiene Escala de tiemp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10100" cy="3009900"/>
                    </a:xfrm>
                    <a:prstGeom prst="rect">
                      <a:avLst/>
                    </a:prstGeom>
                    <a:noFill/>
                    <a:ln>
                      <a:noFill/>
                    </a:ln>
                  </pic:spPr>
                </pic:pic>
              </a:graphicData>
            </a:graphic>
          </wp:inline>
        </w:drawing>
      </w:r>
    </w:p>
    <w:p w14:paraId="50090A14" w14:textId="6B8141B9" w:rsidR="00090F73" w:rsidRDefault="00090F73" w:rsidP="00090F73">
      <w:pPr>
        <w:pStyle w:val="TtuloFigura"/>
      </w:pPr>
      <w:bookmarkStart w:id="34" w:name="_Toc168082500"/>
      <w:r>
        <w:t xml:space="preserve">Fig. 2.7. Captura de pantalla de </w:t>
      </w:r>
      <w:proofErr w:type="spellStart"/>
      <w:r>
        <w:t>Rogue</w:t>
      </w:r>
      <w:proofErr w:type="spellEnd"/>
      <w:r>
        <w:t xml:space="preserve"> en su versión de 1980 </w:t>
      </w:r>
      <w:r>
        <w:fldChar w:fldCharType="begin"/>
      </w:r>
      <w:r w:rsidR="00C113C0">
        <w:instrText xml:space="preserve"> ADDIN ZOTERO_ITEM CSL_CITATION {"citationID":"efYkSrPE","properties":{"formattedCitation":"[41]","plainCitation":"[41]","noteIndex":0},"citationItems":[{"id":105,"uris":["http://zotero.org/users/local/bjn5mCLu/items/4584BCBH"],"itemData":{"id":105,"type":"graphic","archive":"Own work","source":"Wikimedia Commons","title":"English:  A screenshot of the BSD version of Rogue.","title-short":"English","URL":"https://commons.wikimedia.org/wiki/File:Rogue_Screenshot.png","author":[{"literal":"Thedarkb"}],"accessed":{"date-parts":[["2024",5,20]]},"issued":{"date-parts":[["2021",2,22]]}}}],"schema":"https://github.com/citation-style-language/schema/raw/master/csl-citation.json"} </w:instrText>
      </w:r>
      <w:r>
        <w:fldChar w:fldCharType="separate"/>
      </w:r>
      <w:r w:rsidR="00C113C0" w:rsidRPr="00C113C0">
        <w:rPr>
          <w:rFonts w:cs="Times New Roman"/>
        </w:rPr>
        <w:t>[41]</w:t>
      </w:r>
      <w:bookmarkEnd w:id="34"/>
      <w:r>
        <w:fldChar w:fldCharType="end"/>
      </w:r>
    </w:p>
    <w:p w14:paraId="2AEC45ED" w14:textId="40F3755F" w:rsidR="00C113C0" w:rsidRDefault="0067342D" w:rsidP="00090F73">
      <w:r>
        <w:t xml:space="preserve">Hoy en día, esta definición ha evolucionado, eliminando algunas de las restricciones que presentaba, como que los juegos para pertenecer a este género tienen que ser de distribución gratuita, o que la interfaz tiene que ser simple, basada en caracteres o mosaicos. En la actualidad, un juego </w:t>
      </w:r>
      <w:r w:rsidR="00C113C0">
        <w:t xml:space="preserve">se puede considerar, por lo general, como un </w:t>
      </w:r>
      <w:r w:rsidR="00C113C0" w:rsidRPr="00C113C0">
        <w:rPr>
          <w:i/>
          <w:iCs/>
        </w:rPr>
        <w:t>roguelike</w:t>
      </w:r>
      <w:r w:rsidR="00C113C0">
        <w:t xml:space="preserve"> si cumple las siguientes características </w:t>
      </w:r>
      <w:r w:rsidR="00C113C0">
        <w:fldChar w:fldCharType="begin"/>
      </w:r>
      <w:r w:rsidR="009A16F2">
        <w:instrText xml:space="preserve"> ADDIN ZOTERO_ITEM CSL_CITATION {"citationID":"1jr9lghP","properties":{"formattedCitation":"[42], [43]","plainCitation":"[42], [43]","noteIndex":0},"citationItems":[{"id":96,"uris":["http://zotero.org/users/local/bjn5mCLu/items/2R94V23B"],"itemData":{"id":96,"type":"post-weblog","abstract":"Several recently released games have rekindled the old discussions on the meaning of the word “roguelike”. This post is an attempt to…","container-title":"Medium","language":"en","title":"What “Roguelike” Meant","URL":"https://zenorogue.medium.com/what-roguelike-meant-fb8b0e1601a","author":[{"family":"Rogue","given":"Zeno"}],"accessed":{"date-parts":[["2024",5,20]]},"issued":{"date-parts":[["2020",11,6]]}}},{"id":113,"uris":["http://zotero.org/users/local/bjn5mCLu/items/7BHAZF3K"],"itemData":{"id":113,"type":"webpage","title":"What a roguelike is - RogueBasin","URL":"https://roguebasin.com/index.php/What_a_roguelike_is","accessed":{"date-parts":[["2024",5,21]]}}}],"schema":"https://github.com/citation-style-language/schema/raw/master/csl-citation.json"} </w:instrText>
      </w:r>
      <w:r w:rsidR="00C113C0">
        <w:fldChar w:fldCharType="separate"/>
      </w:r>
      <w:r w:rsidR="009A16F2" w:rsidRPr="009A16F2">
        <w:t>[42], [43]</w:t>
      </w:r>
      <w:r w:rsidR="00C113C0">
        <w:fldChar w:fldCharType="end"/>
      </w:r>
      <w:r w:rsidR="00C113C0">
        <w:t>:</w:t>
      </w:r>
    </w:p>
    <w:p w14:paraId="1EAB2294" w14:textId="38475C45" w:rsidR="00B11968" w:rsidRDefault="00B11968" w:rsidP="00B11968">
      <w:pPr>
        <w:pStyle w:val="Prrafodelista"/>
        <w:numPr>
          <w:ilvl w:val="0"/>
          <w:numId w:val="32"/>
        </w:numPr>
      </w:pPr>
      <w:r w:rsidRPr="00B11968">
        <w:rPr>
          <w:u w:val="single"/>
        </w:rPr>
        <w:t>Generación procedimental</w:t>
      </w:r>
      <w:r>
        <w:t xml:space="preserve">. La generación del entorno, enemigos y demás elementos de la escena es </w:t>
      </w:r>
      <w:r w:rsidR="00BA052B">
        <w:t>pseudoaleatoria</w:t>
      </w:r>
      <w:r>
        <w:t xml:space="preserve">, por lo que cada partida </w:t>
      </w:r>
      <w:r w:rsidR="00BA052B">
        <w:t>es distinta a la anterior.</w:t>
      </w:r>
    </w:p>
    <w:p w14:paraId="76D94E04" w14:textId="59D1604C" w:rsidR="00B11968" w:rsidRDefault="00B11968" w:rsidP="00B11968">
      <w:pPr>
        <w:pStyle w:val="Prrafodelista"/>
        <w:numPr>
          <w:ilvl w:val="0"/>
          <w:numId w:val="32"/>
        </w:numPr>
      </w:pPr>
      <w:r>
        <w:rPr>
          <w:u w:val="single"/>
        </w:rPr>
        <w:t>Jugabilidad por turnos</w:t>
      </w:r>
      <w:r w:rsidRPr="00B11968">
        <w:t>.</w:t>
      </w:r>
      <w:r>
        <w:t xml:space="preserve"> </w:t>
      </w:r>
      <w:r w:rsidR="00BA052B">
        <w:t>El transcurso del videojuego es parecido al de un juego de mesa, donde el jugador tiene un tiempo infinito para pensar una estrategia con la que poder completar el juego.</w:t>
      </w:r>
    </w:p>
    <w:p w14:paraId="38DDFDEB" w14:textId="0C65CCC0" w:rsidR="00B11968" w:rsidRDefault="00B11968" w:rsidP="00B11968">
      <w:pPr>
        <w:pStyle w:val="Prrafodelista"/>
        <w:numPr>
          <w:ilvl w:val="0"/>
          <w:numId w:val="32"/>
        </w:numPr>
      </w:pPr>
      <w:r>
        <w:rPr>
          <w:u w:val="single"/>
        </w:rPr>
        <w:t>El jugador controla a un solo personaje</w:t>
      </w:r>
      <w:r w:rsidRPr="00B11968">
        <w:t>.</w:t>
      </w:r>
      <w:r w:rsidR="00BA052B">
        <w:t xml:space="preserve"> Al igual que en la definición clásica, el jugador únicamente manejará a un individuo durante todo el transcurso de la partida. </w:t>
      </w:r>
    </w:p>
    <w:p w14:paraId="2B0CB25E" w14:textId="2146DCAD" w:rsidR="00B11968" w:rsidRDefault="00B11968" w:rsidP="00B11968">
      <w:pPr>
        <w:pStyle w:val="Prrafodelista"/>
        <w:numPr>
          <w:ilvl w:val="0"/>
          <w:numId w:val="32"/>
        </w:numPr>
      </w:pPr>
      <w:r>
        <w:rPr>
          <w:u w:val="single"/>
        </w:rPr>
        <w:t>Consecuencias permanentes</w:t>
      </w:r>
      <w:r>
        <w:t xml:space="preserve">. </w:t>
      </w:r>
      <w:r w:rsidR="00BA052B">
        <w:t>Cualquier acción del jugador tiene consecuencias permanentes e inmutables. Esto incluye la muerte del personaje del jugador.</w:t>
      </w:r>
    </w:p>
    <w:p w14:paraId="30B0E8EE" w14:textId="393A57CD" w:rsidR="002C5540" w:rsidRDefault="00B11968" w:rsidP="002C5540">
      <w:pPr>
        <w:pStyle w:val="Prrafodelista"/>
        <w:numPr>
          <w:ilvl w:val="0"/>
          <w:numId w:val="32"/>
        </w:numPr>
      </w:pPr>
      <w:r>
        <w:rPr>
          <w:u w:val="single"/>
        </w:rPr>
        <w:t xml:space="preserve">Jugabilidad basada en nuevas partidas o </w:t>
      </w:r>
      <w:proofErr w:type="spellStart"/>
      <w:r>
        <w:rPr>
          <w:i/>
          <w:iCs/>
          <w:u w:val="single"/>
        </w:rPr>
        <w:t>runs</w:t>
      </w:r>
      <w:proofErr w:type="spellEnd"/>
      <w:r>
        <w:t xml:space="preserve">. </w:t>
      </w:r>
      <w:r w:rsidR="002C5540">
        <w:t>La muerte permanente del jugador implica que cada partida empezará desde el principio, perdiendo cualquier progreso que este haya hecho hacia la meta. Lo único que se conserva es la propia experiencia del jugador, conseguida de partidas anteriores.</w:t>
      </w:r>
    </w:p>
    <w:p w14:paraId="708B2B7D" w14:textId="26104F3A" w:rsidR="005559D4" w:rsidRDefault="002C5540" w:rsidP="002C5540">
      <w:r>
        <w:t xml:space="preserve">Esta definición, bajo el contexto de los videojuegos actuales de este género, es la más popular. No obstante, al no ser un término que se haya formalizado, está en constante cambio. Del mismo modo, existen otras definiciones que han surgido de diferentes discusiones o eventos, como en la </w:t>
      </w:r>
      <w:r w:rsidRPr="00971123">
        <w:t xml:space="preserve">International Roguelike </w:t>
      </w:r>
      <w:proofErr w:type="spellStart"/>
      <w:r w:rsidRPr="00971123">
        <w:t>Development</w:t>
      </w:r>
      <w:proofErr w:type="spellEnd"/>
      <w:r w:rsidRPr="00971123">
        <w:t xml:space="preserve"> </w:t>
      </w:r>
      <w:proofErr w:type="spellStart"/>
      <w:r w:rsidRPr="00971123">
        <w:t>Conference</w:t>
      </w:r>
      <w:proofErr w:type="spellEnd"/>
      <w:r>
        <w:t xml:space="preserve">, en Berlín, Alemania, en el año 2008 </w:t>
      </w:r>
      <w:r>
        <w:fldChar w:fldCharType="begin"/>
      </w:r>
      <w:r w:rsidR="009A16F2">
        <w:instrText xml:space="preserve"> ADDIN ZOTERO_ITEM CSL_CITATION {"citationID":"MjLqwESn","properties":{"formattedCitation":"[44]","plainCitation":"[44]","noteIndex":0},"citationItems":[{"id":111,"uris":["http://zotero.org/users/local/bjn5mCLu/items/CHTM7GU4"],"itemData":{"id":111,"type":"webpage","title":"Roguelike - Fanlore","URL":"https://fanlore.org/wiki/Roguelike","accessed":{"date-parts":[["2024",5,21]]}}}],"schema":"https://github.com/citation-style-language/schema/raw/master/csl-citation.json"} </w:instrText>
      </w:r>
      <w:r>
        <w:fldChar w:fldCharType="separate"/>
      </w:r>
      <w:r w:rsidR="009A16F2" w:rsidRPr="009A16F2">
        <w:t>[44]</w:t>
      </w:r>
      <w:r>
        <w:fldChar w:fldCharType="end"/>
      </w:r>
      <w:r w:rsidR="005559D4">
        <w:t>.</w:t>
      </w:r>
    </w:p>
    <w:p w14:paraId="7FA935C7" w14:textId="5B20A6D9" w:rsidR="009A16F2" w:rsidRDefault="009A16F2" w:rsidP="002C5540">
      <w:r>
        <w:lastRenderedPageBreak/>
        <w:t xml:space="preserve">También es necesario mencionar un subgénero del anterior, el término </w:t>
      </w:r>
      <w:proofErr w:type="spellStart"/>
      <w:r>
        <w:rPr>
          <w:i/>
          <w:iCs/>
        </w:rPr>
        <w:t>roguelite</w:t>
      </w:r>
      <w:proofErr w:type="spellEnd"/>
      <w:r>
        <w:t xml:space="preserve">. Este término se utiliza hoy día en aquellos videojuegos cuyas bases y características son las propias de los videojuegos </w:t>
      </w:r>
      <w:r w:rsidRPr="009A16F2">
        <w:rPr>
          <w:i/>
          <w:iCs/>
        </w:rPr>
        <w:t>roguelike</w:t>
      </w:r>
      <w:r>
        <w:t xml:space="preserve">, pero que incorporan cambios críticos a su definición, como puede ser algún tipo de progreso, por ejemplo, con el desbloqueo de nuevas armas, habilidades, o mejora de las estadísticas base del jugador </w:t>
      </w:r>
      <w:r>
        <w:fldChar w:fldCharType="begin"/>
      </w:r>
      <w:r>
        <w:instrText xml:space="preserve"> ADDIN ZOTERO_ITEM CSL_CITATION {"citationID":"V0bNnTLC","properties":{"formattedCitation":"[43]","plainCitation":"[43]","noteIndex":0},"citationItems":[{"id":113,"uris":["http://zotero.org/users/local/bjn5mCLu/items/7BHAZF3K"],"itemData":{"id":113,"type":"webpage","title":"What a roguelike is - RogueBasin","URL":"https://roguebasin.com/index.php/What_a_roguelike_is","accessed":{"date-parts":[["2024",5,21]]}}}],"schema":"https://github.com/citation-style-language/schema/raw/master/csl-citation.json"} </w:instrText>
      </w:r>
      <w:r>
        <w:fldChar w:fldCharType="separate"/>
      </w:r>
      <w:r w:rsidRPr="009A16F2">
        <w:t>[43]</w:t>
      </w:r>
      <w:r>
        <w:fldChar w:fldCharType="end"/>
      </w:r>
      <w:r>
        <w:t>.</w:t>
      </w:r>
    </w:p>
    <w:p w14:paraId="3952C24F" w14:textId="5342B78A" w:rsidR="009A16F2" w:rsidRDefault="009A16F2" w:rsidP="002C5540">
      <w:r>
        <w:t xml:space="preserve">En el prototipo desarrollado durante la realización de este proyecto, se han incluido ciertos elementos del género </w:t>
      </w:r>
      <w:r>
        <w:rPr>
          <w:i/>
          <w:iCs/>
        </w:rPr>
        <w:t>roguelike</w:t>
      </w:r>
      <w:r w:rsidR="00F66691">
        <w:t xml:space="preserve">. La única característica que no se satisface en su totalidad es la generación aleatoria. En este prototipo, el entorno es siempre el mismo, puesto que la complejidad que supone crear un mecanismo de generación procedimental del escenario se </w:t>
      </w:r>
      <w:r w:rsidR="00E4021D">
        <w:t>aleja</w:t>
      </w:r>
      <w:r w:rsidR="00F66691">
        <w:t xml:space="preserve"> del objetivo de</w:t>
      </w:r>
      <w:r w:rsidR="009003DC">
        <w:t xml:space="preserve"> este proyecto</w:t>
      </w:r>
      <w:r w:rsidR="00F66691">
        <w:t>, aumentando de manera excesiva la carga de trabajo. Sin embargo, se ha incorporado la generación de enemigos en el escenario pseudoaleatoria, por lo que cada partida es ligeramente distinta a la anterior.</w:t>
      </w:r>
    </w:p>
    <w:p w14:paraId="5B0ED570" w14:textId="5BF24CFA" w:rsidR="00F66691" w:rsidRDefault="00F66691" w:rsidP="00F66691">
      <w:pPr>
        <w:pStyle w:val="Epgrafe"/>
        <w:numPr>
          <w:ilvl w:val="2"/>
          <w:numId w:val="12"/>
        </w:numPr>
      </w:pPr>
      <w:bookmarkStart w:id="35" w:name="_Toc168082523"/>
      <w:r>
        <w:t xml:space="preserve">Juegos del género </w:t>
      </w:r>
      <w:r>
        <w:rPr>
          <w:i/>
          <w:iCs w:val="0"/>
        </w:rPr>
        <w:t>roguelike</w:t>
      </w:r>
      <w:r>
        <w:t xml:space="preserve"> similares a la solución propuesta</w:t>
      </w:r>
      <w:bookmarkEnd w:id="35"/>
    </w:p>
    <w:p w14:paraId="40108E3E" w14:textId="1B01A574" w:rsidR="00F66691" w:rsidRDefault="005559D4" w:rsidP="00F66691">
      <w:r>
        <w:t xml:space="preserve">A continuación, se van a listar algunos de los videojuegos del género </w:t>
      </w:r>
      <w:r w:rsidRPr="005559D4">
        <w:rPr>
          <w:i/>
          <w:iCs/>
        </w:rPr>
        <w:t>roguelike</w:t>
      </w:r>
      <w:r>
        <w:t xml:space="preserve"> que ofrecen </w:t>
      </w:r>
      <w:r w:rsidR="000D374B">
        <w:t>características similares a</w:t>
      </w:r>
      <w:r w:rsidR="005622CB">
        <w:t>l desarrollado en este proyecto.</w:t>
      </w:r>
    </w:p>
    <w:p w14:paraId="4F752B88" w14:textId="56D450A0" w:rsidR="0058468F" w:rsidRDefault="0058468F" w:rsidP="00F66691">
      <w:pPr>
        <w:rPr>
          <w:u w:val="single"/>
        </w:rPr>
      </w:pPr>
      <w:proofErr w:type="spellStart"/>
      <w:r w:rsidRPr="0058468F">
        <w:rPr>
          <w:u w:val="single"/>
        </w:rPr>
        <w:t>Enter</w:t>
      </w:r>
      <w:proofErr w:type="spellEnd"/>
      <w:r w:rsidRPr="0058468F">
        <w:rPr>
          <w:u w:val="single"/>
        </w:rPr>
        <w:t xml:space="preserve"> </w:t>
      </w:r>
      <w:proofErr w:type="spellStart"/>
      <w:r w:rsidRPr="0058468F">
        <w:rPr>
          <w:u w:val="single"/>
        </w:rPr>
        <w:t>the</w:t>
      </w:r>
      <w:proofErr w:type="spellEnd"/>
      <w:r w:rsidRPr="0058468F">
        <w:rPr>
          <w:u w:val="single"/>
        </w:rPr>
        <w:t xml:space="preserve"> </w:t>
      </w:r>
      <w:proofErr w:type="spellStart"/>
      <w:r w:rsidRPr="0058468F">
        <w:rPr>
          <w:u w:val="single"/>
        </w:rPr>
        <w:t>Gungeon</w:t>
      </w:r>
      <w:proofErr w:type="spellEnd"/>
      <w:r w:rsidRPr="0058468F">
        <w:rPr>
          <w:u w:val="single"/>
        </w:rPr>
        <w:t>.</w:t>
      </w:r>
    </w:p>
    <w:p w14:paraId="0EE9EEBD" w14:textId="25DC5028" w:rsidR="00B814B9" w:rsidRDefault="00B814B9" w:rsidP="00F66691">
      <w:proofErr w:type="spellStart"/>
      <w:r w:rsidRPr="00B814B9">
        <w:t>Enter</w:t>
      </w:r>
      <w:proofErr w:type="spellEnd"/>
      <w:r w:rsidRPr="00B814B9">
        <w:t xml:space="preserve"> </w:t>
      </w:r>
      <w:proofErr w:type="spellStart"/>
      <w:r w:rsidRPr="00B814B9">
        <w:t>the</w:t>
      </w:r>
      <w:proofErr w:type="spellEnd"/>
      <w:r w:rsidRPr="00B814B9">
        <w:t xml:space="preserve"> </w:t>
      </w:r>
      <w:proofErr w:type="spellStart"/>
      <w:r w:rsidRPr="00B814B9">
        <w:t>Gungeon</w:t>
      </w:r>
      <w:proofErr w:type="spellEnd"/>
      <w:r w:rsidRPr="00B814B9">
        <w:t xml:space="preserve"> es u</w:t>
      </w:r>
      <w:r>
        <w:t xml:space="preserve">n videojuego </w:t>
      </w:r>
      <w:r>
        <w:rPr>
          <w:i/>
          <w:iCs/>
        </w:rPr>
        <w:t>roguelike</w:t>
      </w:r>
      <w:r w:rsidR="006362B2">
        <w:t xml:space="preserve"> de disparos</w:t>
      </w:r>
      <w:r w:rsidR="0047370D">
        <w:t xml:space="preserve"> en el que el jugador, que controla a una serie de personajes marginados y arrepentidos con su pasado, tiene que superar los diversos desafíos impuestos por la </w:t>
      </w:r>
      <w:proofErr w:type="spellStart"/>
      <w:r w:rsidR="0047370D">
        <w:t>Armazmorra</w:t>
      </w:r>
      <w:proofErr w:type="spellEnd"/>
      <w:r w:rsidR="0047370D">
        <w:t xml:space="preserve">, con el objetivo de hacerse con el tesoro que aguarda en esta: el arma que puede matar al pasado </w:t>
      </w:r>
      <w:r w:rsidR="0047370D">
        <w:fldChar w:fldCharType="begin"/>
      </w:r>
      <w:r w:rsidR="0047370D">
        <w:instrText xml:space="preserve"> ADDIN ZOTERO_ITEM CSL_CITATION {"citationID":"VDGkId8d","properties":{"formattedCitation":"[45]","plainCitation":"[45]","noteIndex":0},"citationItems":[{"id":116,"uris":["http://zotero.org/users/local/bjn5mCLu/items/JJYIS3LT"],"itemData":{"id":116,"type":"webpage","abstract":"Enter the Gungeon is a gunfight dungeon crawler following a band of misfits seeking to shoot, loot, dodge roll and table-flip their way to personal absolution by reaching the legendary Gungeon’s ultimate treasure: the gun that can kill the past.","container-title":"Enter the Gungeon","title":"Enter the Gungeon","URL":"https://enterthegungeon.com/","accessed":{"date-parts":[["2024",5,22]]}}}],"schema":"https://github.com/citation-style-language/schema/raw/master/csl-citation.json"} </w:instrText>
      </w:r>
      <w:r w:rsidR="0047370D">
        <w:fldChar w:fldCharType="separate"/>
      </w:r>
      <w:r w:rsidR="0047370D" w:rsidRPr="0047370D">
        <w:t>[45]</w:t>
      </w:r>
      <w:r w:rsidR="0047370D">
        <w:fldChar w:fldCharType="end"/>
      </w:r>
      <w:r w:rsidR="0047370D">
        <w:t>.</w:t>
      </w:r>
    </w:p>
    <w:p w14:paraId="7241C46D" w14:textId="3D679465" w:rsidR="0047370D" w:rsidRDefault="006362B2" w:rsidP="00F66691">
      <w:r w:rsidRPr="006362B2">
        <w:t xml:space="preserve">Este videojuego, desarrollado por </w:t>
      </w:r>
      <w:r>
        <w:t xml:space="preserve">el estudio independiente Dodge Roll y lanzado en 2016, es uno de los videojuegos </w:t>
      </w:r>
      <w:r>
        <w:rPr>
          <w:i/>
          <w:iCs/>
        </w:rPr>
        <w:t>roguelike</w:t>
      </w:r>
      <w:r>
        <w:t xml:space="preserve"> mejor valorados de l</w:t>
      </w:r>
      <w:r w:rsidR="00105D19">
        <w:t>a última década</w:t>
      </w:r>
      <w:r>
        <w:t>, con un 95% de reseñas positivas en Steam y un 82 sobre 100 en Metacritic</w:t>
      </w:r>
      <w:r w:rsidR="00105D19">
        <w:t xml:space="preserve"> </w:t>
      </w:r>
      <w:r w:rsidR="00105D19">
        <w:fldChar w:fldCharType="begin"/>
      </w:r>
      <w:r w:rsidR="00105D19">
        <w:instrText xml:space="preserve"> ADDIN ZOTERO_ITEM CSL_CITATION {"citationID":"T1Za3vKb","properties":{"formattedCitation":"[46], [47]","plainCitation":"[46], [47]","noteIndex":0},"citationItems":[{"id":115,"uris":["http://zotero.org/users/local/bjn5mCLu/items/PADVHPDY"],"itemData":{"id":115,"type":"webpage","abstract":"Enter the Gungeon es un dungeon crawler de tiroteos que sigue a una banda de marginados arrepentidos en su intento de conseguir la absolución personal a base de disparar, saquear, dar volteretas y voltear mesas para alcanzar el tesoro supremo de la legendaria Armazmorra: el arma que puede matar el pasado.","language":"es","title":"Ahorra un 70% en Enter the Gungeon en Steam","URL":"https://store.steampowered.com/app/311690/Enter_the_Gungeon/","accessed":{"date-parts":[["2024",5,22]]}}},{"id":119,"uris":["http://zotero.org/users/local/bjn5mCLu/items/DSACQTDZ"],"itemData":{"id":119,"type":"webpage","abstract":"Enter the Gungeon is a bullet hell dungeon crawler following a band of misfits seeking to shoot, loot, dodge roll and table-flip their way to personal absolution by reaching the legendary Gungeon’s ultimate treasure: the gun that can kill the past.","language":"en","title":"Enter the Gungeon","URL":"https://www.metacritic.com/game/enter-the-gungeon/","accessed":{"date-parts":[["2024",5,22]]}}}],"schema":"https://github.com/citation-style-language/schema/raw/master/csl-citation.json"} </w:instrText>
      </w:r>
      <w:r w:rsidR="00105D19">
        <w:fldChar w:fldCharType="separate"/>
      </w:r>
      <w:r w:rsidR="00105D19" w:rsidRPr="00105D19">
        <w:t>[46], [47]</w:t>
      </w:r>
      <w:r w:rsidR="00105D19">
        <w:fldChar w:fldCharType="end"/>
      </w:r>
      <w:r w:rsidR="00105D19">
        <w:t xml:space="preserve">. </w:t>
      </w:r>
      <w:r w:rsidR="00105D19" w:rsidRPr="00105D19">
        <w:t>En enero de 2020, Dodge Roll anunció que ha</w:t>
      </w:r>
      <w:r w:rsidR="00105D19">
        <w:t xml:space="preserve">bía vendido más de tres millones de copias juntando las ventas de todas las plataformas </w:t>
      </w:r>
      <w:r w:rsidR="00105D19">
        <w:fldChar w:fldCharType="begin"/>
      </w:r>
      <w:r w:rsidR="00105D19">
        <w:instrText xml:space="preserve"> ADDIN ZOTERO_ITEM CSL_CITATION {"citationID":"6xbjkNvH","properties":{"formattedCitation":"[48]","plainCitation":"[48]","noteIndex":0},"citationItems":[{"id":121,"uris":["http://zotero.org/users/local/bjn5mCLu/items/P3VGRW4D"],"itemData":{"id":121,"type":"webpage","abstract":"Enter the Gungeon developer Dodge Roll Games has announced that the series has surpassed three million copies sold across all platforms. Announced on Twitter , the developer did not break down the...","container-title":"pocketgamer.biz","title":"Enter the Gungeon shoots past three million units sold","URL":"https://www.pocketgamer.biz/news/72336/enter-the-gungeon-3-million-units/","author":[{"family":"Cowley","given":"Ric"},{"literal":"Editor"}],"accessed":{"date-parts":[["2024",5,22]]},"issued":{"date-parts":[["2020",1,13]]}}}],"schema":"https://github.com/citation-style-language/schema/raw/master/csl-citation.json"} </w:instrText>
      </w:r>
      <w:r w:rsidR="00105D19">
        <w:fldChar w:fldCharType="separate"/>
      </w:r>
      <w:r w:rsidR="00105D19" w:rsidRPr="00105D19">
        <w:t>[48]</w:t>
      </w:r>
      <w:r w:rsidR="00105D19">
        <w:fldChar w:fldCharType="end"/>
      </w:r>
      <w:r w:rsidR="00105D19">
        <w:t>.</w:t>
      </w:r>
      <w:r w:rsidR="00FC7A32">
        <w:t xml:space="preserve"> Este juego, al igual que el prototipo desarrollado en este proyecto se creó con el motor Unity.</w:t>
      </w:r>
    </w:p>
    <w:p w14:paraId="7030E1FC" w14:textId="5B73DFCE" w:rsidR="00350E9D" w:rsidRDefault="00FC7A32" w:rsidP="00350E9D">
      <w:r>
        <w:t>En el prototipo desarrollado se pueden ver muchas semejanzas a este juego, princi</w:t>
      </w:r>
      <w:r w:rsidR="00350E9D">
        <w:t>palmente porque este ha sido el primero que se ha utilizado como referencia. Algunas de las similitudes que se pueden observar son las siguientes:</w:t>
      </w:r>
    </w:p>
    <w:p w14:paraId="559625A4" w14:textId="577B2811" w:rsidR="00862604" w:rsidRDefault="00862604" w:rsidP="00350E9D">
      <w:pPr>
        <w:pStyle w:val="Prrafodelista"/>
        <w:numPr>
          <w:ilvl w:val="0"/>
          <w:numId w:val="36"/>
        </w:numPr>
      </w:pPr>
      <w:r>
        <w:t xml:space="preserve">El estilo artístico utilizado es un estilo bidimensional basado en la forma de arte digital </w:t>
      </w:r>
      <w:proofErr w:type="gramStart"/>
      <w:r>
        <w:rPr>
          <w:i/>
          <w:iCs/>
        </w:rPr>
        <w:t>pixel</w:t>
      </w:r>
      <w:proofErr w:type="gramEnd"/>
      <w:r>
        <w:rPr>
          <w:i/>
          <w:iCs/>
        </w:rPr>
        <w:t xml:space="preserve"> art</w:t>
      </w:r>
      <w:r>
        <w:t xml:space="preserve">. Es utilizado principalmente por su simpleza </w:t>
      </w:r>
    </w:p>
    <w:p w14:paraId="36CC95C8" w14:textId="35428FDF" w:rsidR="00350E9D" w:rsidRDefault="00350E9D" w:rsidP="00350E9D">
      <w:pPr>
        <w:pStyle w:val="Prrafodelista"/>
        <w:numPr>
          <w:ilvl w:val="0"/>
          <w:numId w:val="36"/>
        </w:numPr>
      </w:pPr>
      <w:r>
        <w:t xml:space="preserve">Ambos juegos </w:t>
      </w:r>
      <w:r w:rsidR="00862604">
        <w:t>utilizan un punto de vista cenital.</w:t>
      </w:r>
    </w:p>
    <w:p w14:paraId="2E52AF22" w14:textId="3DB11DB0" w:rsidR="00862604" w:rsidRDefault="00862604" w:rsidP="00862604">
      <w:pPr>
        <w:pStyle w:val="Prrafodelista"/>
        <w:numPr>
          <w:ilvl w:val="0"/>
          <w:numId w:val="36"/>
        </w:numPr>
      </w:pPr>
      <w:r>
        <w:t xml:space="preserve">Tanto en </w:t>
      </w:r>
      <w:proofErr w:type="spellStart"/>
      <w:r>
        <w:t>Enter</w:t>
      </w:r>
      <w:proofErr w:type="spellEnd"/>
      <w:r>
        <w:t xml:space="preserve"> </w:t>
      </w:r>
      <w:proofErr w:type="spellStart"/>
      <w:r>
        <w:t>the</w:t>
      </w:r>
      <w:proofErr w:type="spellEnd"/>
      <w:r>
        <w:t xml:space="preserve"> </w:t>
      </w:r>
      <w:proofErr w:type="spellStart"/>
      <w:r>
        <w:t>Gungeon</w:t>
      </w:r>
      <w:proofErr w:type="spellEnd"/>
      <w:r>
        <w:t xml:space="preserve"> como en el prototipo desarrollado, el jugador controla a un personaje que puede disparar con armas a distancia a sus enemigos.</w:t>
      </w:r>
    </w:p>
    <w:p w14:paraId="1D0EE3DC" w14:textId="7D00D327" w:rsidR="00862604" w:rsidRDefault="00862604" w:rsidP="00862604">
      <w:pPr>
        <w:pStyle w:val="Prrafodelista"/>
        <w:numPr>
          <w:ilvl w:val="0"/>
          <w:numId w:val="36"/>
        </w:numPr>
      </w:pPr>
      <w:r>
        <w:t>En ambos juegos el escenario es una mazmorra de la que el jugador tiene que escapar.</w:t>
      </w:r>
    </w:p>
    <w:p w14:paraId="5167DD60" w14:textId="547E6EEC" w:rsidR="006218A6" w:rsidRDefault="006218A6" w:rsidP="006218A6">
      <w:pPr>
        <w:jc w:val="center"/>
      </w:pPr>
      <w:r>
        <w:rPr>
          <w:noProof/>
        </w:rPr>
        <w:lastRenderedPageBreak/>
        <w:drawing>
          <wp:inline distT="0" distB="0" distL="0" distR="0" wp14:anchorId="11722DCD" wp14:editId="3B8D5F2C">
            <wp:extent cx="5400040" cy="3037205"/>
            <wp:effectExtent l="0" t="0" r="0" b="0"/>
            <wp:docPr id="784198653"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98653" name="Imagen 1" descr="Imagen de la pantalla de un video juego&#10;&#10;Descripción generada automáticamente con confianza media"/>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2A4A9226" w14:textId="5685BFEC" w:rsidR="006218A6" w:rsidRDefault="006218A6" w:rsidP="00FC7A32">
      <w:pPr>
        <w:pStyle w:val="TtuloFigura"/>
      </w:pPr>
      <w:bookmarkStart w:id="36" w:name="_Toc168082501"/>
      <w:r w:rsidRPr="00553D61">
        <w:t xml:space="preserve">Fig. 2.8. </w:t>
      </w:r>
      <w:r w:rsidRPr="006218A6">
        <w:t xml:space="preserve">Captura de pantalla de </w:t>
      </w:r>
      <w:proofErr w:type="spellStart"/>
      <w:r w:rsidRPr="006218A6">
        <w:t>E</w:t>
      </w:r>
      <w:r>
        <w:t>nter</w:t>
      </w:r>
      <w:proofErr w:type="spellEnd"/>
      <w:r>
        <w:t xml:space="preserve"> </w:t>
      </w:r>
      <w:proofErr w:type="spellStart"/>
      <w:r>
        <w:t>the</w:t>
      </w:r>
      <w:proofErr w:type="spellEnd"/>
      <w:r>
        <w:t xml:space="preserve"> </w:t>
      </w:r>
      <w:proofErr w:type="spellStart"/>
      <w:r>
        <w:t>Gungeon</w:t>
      </w:r>
      <w:bookmarkEnd w:id="36"/>
      <w:proofErr w:type="spellEnd"/>
    </w:p>
    <w:p w14:paraId="5064126F" w14:textId="7BD51499" w:rsidR="00A62EA5" w:rsidRPr="00A62EA5" w:rsidRDefault="00A62EA5" w:rsidP="00A62EA5">
      <w:r w:rsidRPr="00A62EA5">
        <w:t xml:space="preserve">No obstante, </w:t>
      </w:r>
      <w:proofErr w:type="spellStart"/>
      <w:r w:rsidRPr="00A62EA5">
        <w:t>Enter</w:t>
      </w:r>
      <w:proofErr w:type="spellEnd"/>
      <w:r w:rsidRPr="00A62EA5">
        <w:t xml:space="preserve"> </w:t>
      </w:r>
      <w:proofErr w:type="spellStart"/>
      <w:r w:rsidRPr="00A62EA5">
        <w:t>the</w:t>
      </w:r>
      <w:proofErr w:type="spellEnd"/>
      <w:r w:rsidRPr="00A62EA5">
        <w:t xml:space="preserve"> </w:t>
      </w:r>
      <w:proofErr w:type="spellStart"/>
      <w:r w:rsidRPr="00A62EA5">
        <w:t>Gungeon</w:t>
      </w:r>
      <w:proofErr w:type="spellEnd"/>
      <w:r w:rsidRPr="00A62EA5">
        <w:t xml:space="preserve"> no </w:t>
      </w:r>
      <w:r>
        <w:t>posee un modo multijugador, siendo esta la principal diferencia entre este juego y el prototipo desarrollado a lo largo de este trabajo.</w:t>
      </w:r>
    </w:p>
    <w:p w14:paraId="4FC80335" w14:textId="7CF10F97" w:rsidR="00B814B9" w:rsidRPr="00553D61" w:rsidRDefault="00B814B9" w:rsidP="00F66691">
      <w:pPr>
        <w:rPr>
          <w:u w:val="single"/>
        </w:rPr>
      </w:pPr>
      <w:proofErr w:type="spellStart"/>
      <w:r w:rsidRPr="00553D61">
        <w:rPr>
          <w:u w:val="single"/>
        </w:rPr>
        <w:t>The</w:t>
      </w:r>
      <w:proofErr w:type="spellEnd"/>
      <w:r w:rsidRPr="00553D61">
        <w:rPr>
          <w:u w:val="single"/>
        </w:rPr>
        <w:t xml:space="preserve"> </w:t>
      </w:r>
      <w:proofErr w:type="spellStart"/>
      <w:r w:rsidRPr="00553D61">
        <w:rPr>
          <w:u w:val="single"/>
        </w:rPr>
        <w:t>Binding</w:t>
      </w:r>
      <w:proofErr w:type="spellEnd"/>
      <w:r w:rsidRPr="00553D61">
        <w:rPr>
          <w:u w:val="single"/>
        </w:rPr>
        <w:t xml:space="preserve"> of Isaac.</w:t>
      </w:r>
    </w:p>
    <w:p w14:paraId="0E7842C9" w14:textId="7FFE8E43" w:rsidR="00B814B9" w:rsidRDefault="00A62EA5" w:rsidP="00F66691">
      <w:proofErr w:type="spellStart"/>
      <w:r w:rsidRPr="00A62EA5">
        <w:t>The</w:t>
      </w:r>
      <w:proofErr w:type="spellEnd"/>
      <w:r w:rsidRPr="00A62EA5">
        <w:t xml:space="preserve"> </w:t>
      </w:r>
      <w:proofErr w:type="spellStart"/>
      <w:r w:rsidRPr="00A62EA5">
        <w:t>Binding</w:t>
      </w:r>
      <w:proofErr w:type="spellEnd"/>
      <w:r w:rsidRPr="00A62EA5">
        <w:t xml:space="preserve"> of Isaac es otro </w:t>
      </w:r>
      <w:r w:rsidRPr="00A62EA5">
        <w:rPr>
          <w:i/>
          <w:iCs/>
        </w:rPr>
        <w:t>roguelike</w:t>
      </w:r>
      <w:r w:rsidRPr="00A62EA5">
        <w:t xml:space="preserve"> que salió por primer</w:t>
      </w:r>
      <w:r>
        <w:t xml:space="preserve">a vez al mercado en el año 2011, desarrollado por Edmund </w:t>
      </w:r>
      <w:proofErr w:type="spellStart"/>
      <w:r>
        <w:t>McMillen</w:t>
      </w:r>
      <w:proofErr w:type="spellEnd"/>
      <w:r>
        <w:t xml:space="preserve"> y </w:t>
      </w:r>
      <w:proofErr w:type="spellStart"/>
      <w:r>
        <w:t>Florian</w:t>
      </w:r>
      <w:proofErr w:type="spellEnd"/>
      <w:r>
        <w:t xml:space="preserve"> </w:t>
      </w:r>
      <w:proofErr w:type="spellStart"/>
      <w:r>
        <w:t>Himsl</w:t>
      </w:r>
      <w:proofErr w:type="spellEnd"/>
      <w:r w:rsidR="00C808BD">
        <w:t xml:space="preserve"> </w:t>
      </w:r>
      <w:r w:rsidR="00C808BD">
        <w:fldChar w:fldCharType="begin"/>
      </w:r>
      <w:r w:rsidR="00C808BD">
        <w:instrText xml:space="preserve"> ADDIN ZOTERO_ITEM CSL_CITATION {"citationID":"Wwpo1j1Z","properties":{"formattedCitation":"[49]","plainCitation":"[49]","noteIndex":0},"citationItems":[{"id":123,"uris":["http://zotero.org/users/local/bjn5mCLu/items/ZA9TBWA8"],"itemData":{"id":123,"type":"webpage","abstract":"¡Ahora un 20% más terrorífico con la actualización gratuita de Halloween!","language":"es","title":"The Binding of Isaac en Steam","URL":"https://store.steampowered.com/app/113200/The_Binding_of_Isaac/","accessed":{"date-parts":[["2024",5,22]]}}}],"schema":"https://github.com/citation-style-language/schema/raw/master/csl-citation.json"} </w:instrText>
      </w:r>
      <w:r w:rsidR="00C808BD">
        <w:fldChar w:fldCharType="separate"/>
      </w:r>
      <w:r w:rsidR="00C808BD" w:rsidRPr="00C808BD">
        <w:t>[49]</w:t>
      </w:r>
      <w:r w:rsidR="00C808BD">
        <w:fldChar w:fldCharType="end"/>
      </w:r>
      <w:r>
        <w:t xml:space="preserve">. Este juego </w:t>
      </w:r>
      <w:r w:rsidR="00FC50CA">
        <w:t>está inspirado fundamentalmente por la historia del Sacrificio de Isaac, recogida en la Biblia, como se puede deducir por su nombre o algunas de las referencias que contiene el videojuego.</w:t>
      </w:r>
    </w:p>
    <w:p w14:paraId="6246E3C7" w14:textId="5A35CC0F" w:rsidR="00C808BD" w:rsidRDefault="00C808BD" w:rsidP="00F66691">
      <w:r>
        <w:t xml:space="preserve">Este videojuego fue muy bien recibido por el público, teniendo una media de un 91% de valoraciones positivas en Steam. En 2014, Edmund </w:t>
      </w:r>
      <w:proofErr w:type="spellStart"/>
      <w:r>
        <w:t>McMillen</w:t>
      </w:r>
      <w:proofErr w:type="spellEnd"/>
      <w:r>
        <w:t xml:space="preserve">, junto a la compañía </w:t>
      </w:r>
      <w:proofErr w:type="spellStart"/>
      <w:r>
        <w:t>Nicalis</w:t>
      </w:r>
      <w:proofErr w:type="spellEnd"/>
      <w:r>
        <w:t xml:space="preserve"> Inc., realizaron una adaptación del juego original</w:t>
      </w:r>
      <w:r w:rsidR="00B74849">
        <w:t xml:space="preserve">, </w:t>
      </w:r>
      <w:proofErr w:type="spellStart"/>
      <w:r w:rsidR="00B74849">
        <w:t>The</w:t>
      </w:r>
      <w:proofErr w:type="spellEnd"/>
      <w:r w:rsidR="00B74849">
        <w:t xml:space="preserve"> </w:t>
      </w:r>
      <w:proofErr w:type="spellStart"/>
      <w:r w:rsidR="00B74849">
        <w:t>Binding</w:t>
      </w:r>
      <w:proofErr w:type="spellEnd"/>
      <w:r w:rsidR="00B74849">
        <w:t xml:space="preserve"> of Isaac: </w:t>
      </w:r>
      <w:proofErr w:type="spellStart"/>
      <w:r w:rsidR="00B74849">
        <w:t>Rebirth</w:t>
      </w:r>
      <w:proofErr w:type="spellEnd"/>
      <w:r w:rsidR="00B74849">
        <w:t xml:space="preserve">, esta versión, que incluye diversas mejoras respecto al juego original, es considerada por muchos críticos como uno de los mejores juegos </w:t>
      </w:r>
      <w:r w:rsidR="00B74849">
        <w:rPr>
          <w:i/>
          <w:iCs/>
        </w:rPr>
        <w:t>roguelike</w:t>
      </w:r>
      <w:r w:rsidR="00B74849">
        <w:t xml:space="preserve"> de la historia, teniendo un 96,45% de reseñas positivas en Steam </w:t>
      </w:r>
      <w:r w:rsidR="00B74849">
        <w:fldChar w:fldCharType="begin"/>
      </w:r>
      <w:r w:rsidR="00B74849">
        <w:instrText xml:space="preserve"> ADDIN ZOTERO_ITEM CSL_CITATION {"citationID":"Rqj275Go","properties":{"formattedCitation":"[50]","plainCitation":"[50]","noteIndex":0},"citationItems":[{"id":126,"uris":["http://zotero.org/users/local/bjn5mCLu/items/MQPX9V77"],"itemData":{"id":126,"type":"webpage","abstract":"The Binding of Isaac: Rebirth is a randomly generated action RPG shooter with heavy Rogue-like elements. Following Isaac on his journey players will find bizarre treasures that change Isaac’s form giving him super human abilities and enabling him to fight off droves of mysterious creatures, discover secrets and fight his way to safety.\nThe Binding of Isaac: Rebirth Steam charts, data, update history.","container-title":"SteamDB","language":"en","title":"The Binding of Isaac: Rebirth Price history","title-short":"The Binding of Isaac","URL":"https://steamdb.info/app/250900/charts/","accessed":{"date-parts":[["2024",5,22]]}}}],"schema":"https://github.com/citation-style-language/schema/raw/master/csl-citation.json"} </w:instrText>
      </w:r>
      <w:r w:rsidR="00B74849">
        <w:fldChar w:fldCharType="separate"/>
      </w:r>
      <w:r w:rsidR="00B74849" w:rsidRPr="00B74849">
        <w:t>[50]</w:t>
      </w:r>
      <w:r w:rsidR="00B74849">
        <w:fldChar w:fldCharType="end"/>
      </w:r>
      <w:r w:rsidR="00B74849">
        <w:t xml:space="preserve">. Además, entre ambas versiones, se estima que se han vendido alrededor de once millones de copias en todo el mundo </w:t>
      </w:r>
      <w:r w:rsidR="00B74849">
        <w:fldChar w:fldCharType="begin"/>
      </w:r>
      <w:r w:rsidR="00B74849">
        <w:instrText xml:space="preserve"> ADDIN ZOTERO_ITEM CSL_CITATION {"citationID":"YeJohq4R","properties":{"formattedCitation":"[51]","plainCitation":"[51]","noteIndex":0},"citationItems":[{"id":124,"uris":["http://zotero.org/users/local/bjn5mCLu/items/2CXVXNDK"],"itemData":{"id":124,"type":"webpage","container-title":"Maestro Media","language":"en","title":"About The Creator","URL":"https://maestromedia.com/pages/about-the-creator","author":[{"family":"Media","given":"Maestro"}],"accessed":{"date-parts":[["2024",5,22]]}}}],"schema":"https://github.com/citation-style-language/schema/raw/master/csl-citation.json"} </w:instrText>
      </w:r>
      <w:r w:rsidR="00B74849">
        <w:fldChar w:fldCharType="separate"/>
      </w:r>
      <w:r w:rsidR="00B74849" w:rsidRPr="00B74849">
        <w:t>[51]</w:t>
      </w:r>
      <w:r w:rsidR="00B74849">
        <w:fldChar w:fldCharType="end"/>
      </w:r>
      <w:r w:rsidR="00B74849">
        <w:t>.</w:t>
      </w:r>
    </w:p>
    <w:p w14:paraId="6F6AAF4D" w14:textId="0CBE70EE" w:rsidR="00B74849" w:rsidRDefault="00B74849" w:rsidP="00F66691">
      <w:r>
        <w:t xml:space="preserve">Este juego, al igual que el prototipo, tiene una vista cenital y un estilo en dos dimensiones, </w:t>
      </w:r>
      <w:r w:rsidR="00BC2355">
        <w:t>donde el jugador controla a un personaje que dispara proyectiles (en este caso lágrimas).</w:t>
      </w:r>
    </w:p>
    <w:p w14:paraId="5613C759" w14:textId="7D9E36D0" w:rsidR="00BC2355" w:rsidRDefault="00BC2355" w:rsidP="00F66691">
      <w:r>
        <w:t xml:space="preserve">Cabe destacar que en 2017 el juego recibió la expansión </w:t>
      </w:r>
      <w:proofErr w:type="spellStart"/>
      <w:r>
        <w:t>The</w:t>
      </w:r>
      <w:proofErr w:type="spellEnd"/>
      <w:r>
        <w:t xml:space="preserve"> </w:t>
      </w:r>
      <w:proofErr w:type="spellStart"/>
      <w:r>
        <w:t>Binding</w:t>
      </w:r>
      <w:proofErr w:type="spellEnd"/>
      <w:r>
        <w:t xml:space="preserve"> of Isaac: </w:t>
      </w:r>
      <w:proofErr w:type="spellStart"/>
      <w:r>
        <w:t>Afterbirth</w:t>
      </w:r>
      <w:proofErr w:type="spellEnd"/>
      <w:r>
        <w:t xml:space="preserve">+, que incorpora la posibilidad de jugar en multijugador. No obstante, solo implementa la arquitectura de multijugador de sofá, aunque gracias al servicio de Steam Remote Play, es posible jugar con otros jugadores a través de Internet, pero con el prerrequisito de tener una cuenta en esta plataforma </w:t>
      </w:r>
      <w:r>
        <w:fldChar w:fldCharType="begin"/>
      </w:r>
      <w:r>
        <w:instrText xml:space="preserve"> ADDIN ZOTERO_ITEM CSL_CITATION {"citationID":"oD0eB8vU","properties":{"formattedCitation":"[52]","plainCitation":"[52]","noteIndex":0},"citationItems":[{"id":128,"uris":["http://zotero.org/users/local/bjn5mCLu/items/FRCA9AIB"],"itemData":{"id":128,"type":"webpage","abstract":"When Isaac’s mother starts hearing the voice of God demanding a sacrifice be made to prove her faith, Isaac escapes into the basement facing droves of deranged enemies, lost brothers and sisters, his fears, and eventually his mother. Gameplay The Binding of Isaac is a randomly generated action RPG shooter with heavy Rogue-like elements.","language":"es","title":"The Binding of Isaac: Afterbirth+ en Steam","title-short":"The Binding of Isaac","URL":"https://store.steampowered.com/app/570660/The_Binding_of_Isaac_Afterbirth/","accessed":{"date-parts":[["2024",5,22]]}}}],"schema":"https://github.com/citation-style-language/schema/raw/master/csl-citation.json"} </w:instrText>
      </w:r>
      <w:r>
        <w:fldChar w:fldCharType="separate"/>
      </w:r>
      <w:r w:rsidRPr="00BC2355">
        <w:t>[52]</w:t>
      </w:r>
      <w:r>
        <w:fldChar w:fldCharType="end"/>
      </w:r>
      <w:r>
        <w:t>.</w:t>
      </w:r>
    </w:p>
    <w:p w14:paraId="7B06755E" w14:textId="6FBCDC44" w:rsidR="00766D52" w:rsidRDefault="00837A03" w:rsidP="00F66691">
      <w:r>
        <w:rPr>
          <w:u w:val="single"/>
        </w:rPr>
        <w:lastRenderedPageBreak/>
        <w:t xml:space="preserve">Nuclear </w:t>
      </w:r>
      <w:proofErr w:type="spellStart"/>
      <w:r>
        <w:rPr>
          <w:u w:val="single"/>
        </w:rPr>
        <w:t>Throne</w:t>
      </w:r>
      <w:proofErr w:type="spellEnd"/>
    </w:p>
    <w:p w14:paraId="307C6D19" w14:textId="0D44FA8C" w:rsidR="00837A03" w:rsidRDefault="00837A03" w:rsidP="00F66691">
      <w:r>
        <w:t xml:space="preserve">De estos tres juegos, Nuclear </w:t>
      </w:r>
      <w:proofErr w:type="spellStart"/>
      <w:r>
        <w:t>Throne</w:t>
      </w:r>
      <w:proofErr w:type="spellEnd"/>
      <w:r>
        <w:t xml:space="preserve"> es el menos conocido de ellos, habiendo vendido alrededor de 680.000 copias </w:t>
      </w:r>
      <w:r>
        <w:fldChar w:fldCharType="begin"/>
      </w:r>
      <w:r>
        <w:instrText xml:space="preserve"> ADDIN ZOTERO_ITEM CSL_CITATION {"citationID":"2aFTSfv9","properties":{"formattedCitation":"[53]","plainCitation":"[53]","noteIndex":0},"citationItems":[{"id":130,"uris":["http://zotero.org/users/local/bjn5mCLu/items/YMQVNQ6A"],"itemData":{"id":130,"type":"webpage","title":"Nuclear Throne Steam stats | Gamalytic","URL":"https://gamalytic.com/game/242680","accessed":{"date-parts":[["2024",5,22]]}}}],"schema":"https://github.com/citation-style-language/schema/raw/master/csl-citation.json"} </w:instrText>
      </w:r>
      <w:r>
        <w:fldChar w:fldCharType="separate"/>
      </w:r>
      <w:r w:rsidRPr="00837A03">
        <w:t>[53]</w:t>
      </w:r>
      <w:r>
        <w:fldChar w:fldCharType="end"/>
      </w:r>
      <w:r>
        <w:t>.</w:t>
      </w:r>
      <w:r w:rsidR="004F3800">
        <w:t xml:space="preserve"> No obstante, este juego tiene un 96% de reseñas positivas en Steam y un 89 sobre 100 en Metacritic </w:t>
      </w:r>
      <w:r w:rsidR="004F3800">
        <w:fldChar w:fldCharType="begin"/>
      </w:r>
      <w:r w:rsidR="004F3800">
        <w:instrText xml:space="preserve"> ADDIN ZOTERO_ITEM CSL_CITATION {"citationID":"CKR1P8cb","properties":{"formattedCitation":"[54], [55]","plainCitation":"[54], [55]","noteIndex":0},"citationItems":[{"id":132,"uris":["http://zotero.org/users/local/bjn5mCLu/items/KCGUKTZR"],"itemData":{"id":132,"type":"webpage","abstract":"Nuclear Throne is a post-apocalyptic roguelike-like top-down shooter. Not 'the final hope of humanity' post-apocalyptic, but 'humanity is extinct and mutants and monsters now roam the world' post-apocalyptic. Fight your way through the wastelands with powerful weaponry, collecting radiation to mutate some new limbs and abilities.","language":"es","title":"Nuclear Throne en Steam","URL":"https://store.steampowered.com/app/242680/Nuclear_Throne/","accessed":{"date-parts":[["2024",5,22]]}}},{"id":133,"uris":["http://zotero.org/users/local/bjn5mCLu/items/ZFDSGZL3"],"itemData":{"id":133,"type":"webpage","abstract":"Nuclear Throne is a post-apocalyptic roguelike-like top-down shooter. Not 'the final hope of humanity' post-apocalyptic, but 'humanity is extinct and mutants and monsters now roam the world' post-apocalyptic. Fight your way through the wastelands with powerful weaponry, collecting radiation to mutate some new limbs and abilities.","language":"en","title":"Nuclear Throne","URL":"https://www.metacritic.com/game/nuclear-throne/","accessed":{"date-parts":[["2024",5,22]]}}}],"schema":"https://github.com/citation-style-language/schema/raw/master/csl-citation.json"} </w:instrText>
      </w:r>
      <w:r w:rsidR="004F3800">
        <w:fldChar w:fldCharType="separate"/>
      </w:r>
      <w:r w:rsidR="004F3800" w:rsidRPr="004F3800">
        <w:t>[54], [55]</w:t>
      </w:r>
      <w:r w:rsidR="004F3800">
        <w:fldChar w:fldCharType="end"/>
      </w:r>
      <w:r w:rsidR="004F3800">
        <w:t>.</w:t>
      </w:r>
    </w:p>
    <w:p w14:paraId="4247ED1D" w14:textId="2B323C6F" w:rsidR="004F3800" w:rsidRDefault="004F3800" w:rsidP="00F66691">
      <w:r>
        <w:t xml:space="preserve">Al igual que los otros dos juegos, se trata de un </w:t>
      </w:r>
      <w:r w:rsidRPr="004F3800">
        <w:rPr>
          <w:i/>
          <w:iCs/>
        </w:rPr>
        <w:t>roguelike</w:t>
      </w:r>
      <w:r>
        <w:t xml:space="preserve"> de disparos en vista cenital y en 2D, con un estilo artístico simple y desarrollado por un estudio independiente, </w:t>
      </w:r>
      <w:proofErr w:type="spellStart"/>
      <w:r>
        <w:t>Vlambeer</w:t>
      </w:r>
      <w:proofErr w:type="spellEnd"/>
      <w:r>
        <w:t xml:space="preserve">, compuesto por una sola persona </w:t>
      </w:r>
      <w:r>
        <w:fldChar w:fldCharType="begin"/>
      </w:r>
      <w:r>
        <w:instrText xml:space="preserve"> ADDIN ZOTERO_ITEM CSL_CITATION {"citationID":"b2H7V59z","properties":{"formattedCitation":"[56]","plainCitation":"[56]","noteIndex":0},"citationItems":[{"id":136,"uris":["http://zotero.org/users/local/bjn5mCLu/items/QE693CK4"],"itemData":{"id":136,"type":"webpage","title":"Vlambeer","URL":"https://www.vlambeer.com/","accessed":{"date-parts":[["2024",5,22]]}}}],"schema":"https://github.com/citation-style-language/schema/raw/master/csl-citation.json"} </w:instrText>
      </w:r>
      <w:r>
        <w:fldChar w:fldCharType="separate"/>
      </w:r>
      <w:r w:rsidRPr="004F3800">
        <w:t>[56]</w:t>
      </w:r>
      <w:r>
        <w:fldChar w:fldCharType="end"/>
      </w:r>
      <w:r>
        <w:t xml:space="preserve">. Este juego, como ocurría con </w:t>
      </w:r>
      <w:proofErr w:type="spellStart"/>
      <w:r>
        <w:t>The</w:t>
      </w:r>
      <w:proofErr w:type="spellEnd"/>
      <w:r>
        <w:t xml:space="preserve"> </w:t>
      </w:r>
      <w:proofErr w:type="spellStart"/>
      <w:r>
        <w:t>Binding</w:t>
      </w:r>
      <w:proofErr w:type="spellEnd"/>
      <w:r>
        <w:t xml:space="preserve"> of Isaac, tiene un modo de juego multijugador local y la posibilidad de jugar con otra persona en línea a través de la solución Steam Remote Play.</w:t>
      </w:r>
    </w:p>
    <w:p w14:paraId="16874C1E" w14:textId="65584092" w:rsidR="004F3800" w:rsidRDefault="006C553E" w:rsidP="00F66691">
      <w:r>
        <w:rPr>
          <w:noProof/>
        </w:rPr>
        <w:drawing>
          <wp:inline distT="0" distB="0" distL="0" distR="0" wp14:anchorId="05B20333" wp14:editId="51F096A8">
            <wp:extent cx="5400040" cy="3037205"/>
            <wp:effectExtent l="0" t="0" r="0" b="0"/>
            <wp:docPr id="546978497" name="Imagen 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78497" name="Imagen 2" descr="Mapa&#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46CB217C" w14:textId="5CCD7AE5" w:rsidR="006C553E" w:rsidRPr="006C553E" w:rsidRDefault="006C553E" w:rsidP="006C553E">
      <w:pPr>
        <w:pStyle w:val="TtuloFigura"/>
      </w:pPr>
      <w:bookmarkStart w:id="37" w:name="_Toc168082502"/>
      <w:r>
        <w:t xml:space="preserve">Fig. 2.9. Captura de pantalla de Nuclear </w:t>
      </w:r>
      <w:proofErr w:type="spellStart"/>
      <w:r>
        <w:t>Throne</w:t>
      </w:r>
      <w:bookmarkEnd w:id="37"/>
      <w:proofErr w:type="spellEnd"/>
    </w:p>
    <w:p w14:paraId="69C5A060" w14:textId="5CB7DFA3" w:rsidR="004A2E50" w:rsidRDefault="008D0010" w:rsidP="00F46D5A">
      <w:pPr>
        <w:pStyle w:val="Epgrafe"/>
        <w:numPr>
          <w:ilvl w:val="1"/>
          <w:numId w:val="12"/>
        </w:numPr>
      </w:pPr>
      <w:bookmarkStart w:id="38" w:name="_Toc168082524"/>
      <w:r>
        <w:t>Motores de desarrollo de videojuegos</w:t>
      </w:r>
      <w:bookmarkEnd w:id="38"/>
    </w:p>
    <w:p w14:paraId="75E76EF8" w14:textId="0EAC8F03" w:rsidR="00347ABF" w:rsidRDefault="00D05188" w:rsidP="00553D61">
      <w:r>
        <w:t>Los motores de desarrollo de videojuegos son herramientas</w:t>
      </w:r>
      <w:r w:rsidR="00553D61">
        <w:t xml:space="preserve"> especializadas</w:t>
      </w:r>
      <w:r>
        <w:t xml:space="preserve"> que ayudan a los diseñadores y programadores de videojuegos a </w:t>
      </w:r>
      <w:r w:rsidR="00553D61">
        <w:t>crear este tipo de aplicaciones, formando un entorno de desarrollo que facilite y optimice todo el proceso de creación y mantenimiento del videojueg</w:t>
      </w:r>
      <w:r w:rsidR="00347ABF">
        <w:t>o. Asimismo, los motores de videojuegos proporcionan un motor gráfico con el que poder renderizar los gráficos del programa, además de uno o más motores físicos que permitan emular las leyes de la física</w:t>
      </w:r>
      <w:r w:rsidR="00F7767F">
        <w:t>.</w:t>
      </w:r>
    </w:p>
    <w:p w14:paraId="421F89B0" w14:textId="3B6CA99F" w:rsidR="00F7767F" w:rsidRDefault="00F7767F" w:rsidP="00F7767F">
      <w:r>
        <w:t xml:space="preserve">Aunque su uso está recomendado por la facilidad y organización que aportan, no son indispensables en la creación de videojuegos, pudiendo crear cada uno de los componentes necesarios o usando aplicaciones que implementen las funcionalidades necesitadas. Aun así, hoy en día su uso se ha normalizado. Según un estudio realizado por SlashData sobre una muestra de 2.325 desarrolladores de videojuegos, en la actualidad un 60% de ellos utiliza un motor de videojuegos </w:t>
      </w:r>
      <w:r>
        <w:fldChar w:fldCharType="begin"/>
      </w:r>
      <w:r>
        <w:instrText xml:space="preserve"> ADDIN ZOTERO_ITEM CSL_CITATION {"citationID":"4PH9Upp2","properties":{"formattedCitation":"[7]","plainCitation":"[7]","noteIndex":0},"citationItems":[{"id":24,"uris":["http://zotero.org/users/local/bjn5mCLu/items/AGJ8H9SG"],"itemData":{"id":24,"type":"webpage","abstract":"Games are one of the most popular forms of entertainment and gamers demand high-performance and cutting-edge designs. Performance is also key to developers who work on creating games.  Considering the popularity of this entertainment niche, we take a look at how developers work on creating the games; more specifically: game engines. This article is based on “Game Engines and their use in Game Development” Developer Ecosystem Insights. In this report, we explore the state of game development and","container-title":"SlashData","language":"en","title":"Did you know that 60% of game developers use game engines?","URL":"https://www.slashdata.co/post/did-you-know-that-60-of-game-developers-use-game-engines","author":[{"family":"Team","given":"SlashData"}],"accessed":{"date-parts":[["2024",5,15]]},"issued":{"date-parts":[["2022",12,2]]}}}],"schema":"https://github.com/citation-style-language/schema/raw/master/csl-citation.json"} </w:instrText>
      </w:r>
      <w:r>
        <w:fldChar w:fldCharType="separate"/>
      </w:r>
      <w:r w:rsidRPr="00D05188">
        <w:t>[7]</w:t>
      </w:r>
      <w:r>
        <w:fldChar w:fldCharType="end"/>
      </w:r>
      <w:r>
        <w:t xml:space="preserve">. </w:t>
      </w:r>
    </w:p>
    <w:p w14:paraId="01378359" w14:textId="7992C904" w:rsidR="00F7767F" w:rsidRDefault="005835A6" w:rsidP="005835A6">
      <w:r>
        <w:lastRenderedPageBreak/>
        <w:t xml:space="preserve">A </w:t>
      </w:r>
      <w:r w:rsidR="00E23407">
        <w:t>continuación,</w:t>
      </w:r>
      <w:r>
        <w:t xml:space="preserve"> se va a hablar de algun</w:t>
      </w:r>
      <w:r w:rsidR="00E23407">
        <w:t>os de estos motores</w:t>
      </w:r>
      <w:r w:rsidR="001755EC">
        <w:t>, incluyendo el elegido para el desarrollo de este proyecto, Unity.</w:t>
      </w:r>
      <w:r w:rsidR="00F3423A">
        <w:t xml:space="preserve"> Se incorpora un breve resumen de cada uno de estos motores de videojuegos y una tabla comparativa entre sus funcionalidades.</w:t>
      </w:r>
    </w:p>
    <w:p w14:paraId="40CF3D10" w14:textId="16869732" w:rsidR="001755EC" w:rsidRDefault="001755EC" w:rsidP="005835A6">
      <w:pPr>
        <w:rPr>
          <w:u w:val="single"/>
        </w:rPr>
      </w:pPr>
      <w:r>
        <w:rPr>
          <w:u w:val="single"/>
        </w:rPr>
        <w:t xml:space="preserve">Unity </w:t>
      </w:r>
      <w:proofErr w:type="spellStart"/>
      <w:r>
        <w:rPr>
          <w:u w:val="single"/>
        </w:rPr>
        <w:t>Engine</w:t>
      </w:r>
      <w:proofErr w:type="spellEnd"/>
    </w:p>
    <w:p w14:paraId="41A68A4B" w14:textId="02DDB79C" w:rsidR="003A3C36" w:rsidRDefault="00CB2D7B" w:rsidP="005835A6">
      <w:r>
        <w:t xml:space="preserve">Unity </w:t>
      </w:r>
      <w:proofErr w:type="spellStart"/>
      <w:r>
        <w:t>Engine</w:t>
      </w:r>
      <w:proofErr w:type="spellEnd"/>
      <w:r>
        <w:t xml:space="preserve">, como ya se habló en el </w:t>
      </w:r>
      <w:r w:rsidR="0092288F">
        <w:t>primer capítulo</w:t>
      </w:r>
      <w:r>
        <w:t>, es un motor de desarrollo 3D</w:t>
      </w:r>
      <w:r w:rsidR="00864D7C">
        <w:t xml:space="preserve"> en tiempo real</w:t>
      </w:r>
      <w:r w:rsidR="0092288F">
        <w:t xml:space="preserve"> que permite tanto a desarrolladores como diseñadores crear videojuegos, además de otros tipos de contenidos animados</w:t>
      </w:r>
      <w:r w:rsidR="009F7F05">
        <w:t>, como simulaciones</w:t>
      </w:r>
      <w:r w:rsidR="0092288F">
        <w:t>. Soporta una gran variedad de plataformas, tanto de sobremesa, dispositivos portables y otras plataformas, como las de realidad virtual, como se puede ver en la tabla I de este documento.</w:t>
      </w:r>
    </w:p>
    <w:p w14:paraId="5EAFDA94" w14:textId="776EABEB" w:rsidR="00F3423A" w:rsidRDefault="00F3423A" w:rsidP="005835A6">
      <w:r w:rsidRPr="009F7F05">
        <w:t>Unity</w:t>
      </w:r>
      <w:r w:rsidR="009F7F05">
        <w:t xml:space="preserve"> </w:t>
      </w:r>
      <w:proofErr w:type="spellStart"/>
      <w:r w:rsidR="009F7F05">
        <w:t>Engine</w:t>
      </w:r>
      <w:proofErr w:type="spellEnd"/>
      <w:r w:rsidR="00E871D6">
        <w:t xml:space="preserve">, creado por la compañía </w:t>
      </w:r>
      <w:proofErr w:type="spellStart"/>
      <w:r w:rsidR="00E871D6">
        <w:t>Over</w:t>
      </w:r>
      <w:proofErr w:type="spellEnd"/>
      <w:r w:rsidR="00E871D6">
        <w:t xml:space="preserve"> </w:t>
      </w:r>
      <w:proofErr w:type="spellStart"/>
      <w:r w:rsidR="00E871D6">
        <w:t>The</w:t>
      </w:r>
      <w:proofErr w:type="spellEnd"/>
      <w:r w:rsidR="00E871D6">
        <w:t xml:space="preserve"> Edge </w:t>
      </w:r>
      <w:proofErr w:type="spellStart"/>
      <w:r w:rsidR="00E871D6">
        <w:t>Entertainment</w:t>
      </w:r>
      <w:proofErr w:type="spellEnd"/>
      <w:r w:rsidR="00E871D6">
        <w:t xml:space="preserve"> (OTEE),</w:t>
      </w:r>
      <w:r w:rsidR="009F7F05">
        <w:t xml:space="preserve"> se lanzó por primera vez al mercado en 2005 como un</w:t>
      </w:r>
      <w:r w:rsidR="00E871D6">
        <w:t xml:space="preserve"> motor de videojuegos para Mac OS X</w:t>
      </w:r>
      <w:r w:rsidR="009F7F05">
        <w:t xml:space="preserve">, con el objetivo de crear un motor </w:t>
      </w:r>
      <w:r w:rsidR="00E871D6">
        <w:t xml:space="preserve">gráfico </w:t>
      </w:r>
      <w:r w:rsidR="009F7F05">
        <w:t>que estuviese disponible en varias plataformas, fuese asequible y fácil de utilizar.</w:t>
      </w:r>
      <w:r w:rsidR="00E871D6">
        <w:t xml:space="preserve"> En 2005 se lanzó el primer videojuego creado en esta plataforma, </w:t>
      </w:r>
      <w:proofErr w:type="spellStart"/>
      <w:r w:rsidR="00E871D6">
        <w:t>GooBall</w:t>
      </w:r>
      <w:proofErr w:type="spellEnd"/>
      <w:r w:rsidR="00E871D6">
        <w:t xml:space="preserve">, creado por OTEE. Este juego no acabó siendo rentable, pero permitió a OTEE contratar más personal para seguir desarrollando Unity </w:t>
      </w:r>
      <w:proofErr w:type="spellStart"/>
      <w:r w:rsidR="00E871D6">
        <w:t>Engine</w:t>
      </w:r>
      <w:proofErr w:type="spellEnd"/>
      <w:r w:rsidR="00E871D6">
        <w:t xml:space="preserve">. A partir de aquí Unity fue ganando popularidad, primero en juegos para navegadores y dispositivos móviles, hasta la actualidad, </w:t>
      </w:r>
      <w:r w:rsidR="00D846B5">
        <w:t xml:space="preserve">donde es el motor de videojuegos líder del mercado </w:t>
      </w:r>
      <w:r w:rsidR="00D846B5">
        <w:fldChar w:fldCharType="begin"/>
      </w:r>
      <w:r w:rsidR="00D846B5">
        <w:instrText xml:space="preserve"> ADDIN ZOTERO_ITEM CSL_CITATION {"citationID":"bC2crG6k","properties":{"formattedCitation":"[57]","plainCitation":"[57]","noteIndex":0},"citationItems":[{"id":138,"uris":["http://zotero.org/users/local/bjn5mCLu/items/LBPFC8V7"],"itemData":{"id":138,"type":"webpage","abstract":"Discover the intriguing history and evolution of Unity game engine, from its humble beginnings in 2004 to the latest Unity 2021.","container-title":"Agate","language":"en-US","title":"History of Unity Game Engine","URL":"https://agate.id/history-of-unity-game-engine/","author":[{"family":"okky","given":""}],"accessed":{"date-parts":[["2024",5,23]]},"issued":{"date-parts":[["2023",6,1]]}}}],"schema":"https://github.com/citation-style-language/schema/raw/master/csl-citation.json"} </w:instrText>
      </w:r>
      <w:r w:rsidR="00D846B5">
        <w:fldChar w:fldCharType="separate"/>
      </w:r>
      <w:r w:rsidR="00D846B5" w:rsidRPr="00D846B5">
        <w:t>[57]</w:t>
      </w:r>
      <w:r w:rsidR="00D846B5">
        <w:fldChar w:fldCharType="end"/>
      </w:r>
      <w:r w:rsidR="00D846B5">
        <w:t>.</w:t>
      </w:r>
    </w:p>
    <w:p w14:paraId="3806DA73" w14:textId="52B4B777" w:rsidR="00D846B5" w:rsidRDefault="00D846B5" w:rsidP="005835A6">
      <w:r>
        <w:t>Algunos ejemplos de títulos populares que se han desarrollado con este motor son Beat Saber</w:t>
      </w:r>
      <w:r w:rsidR="00A5536D">
        <w:t xml:space="preserve"> (2019)</w:t>
      </w:r>
      <w:r>
        <w:t xml:space="preserve">, </w:t>
      </w:r>
      <w:proofErr w:type="spellStart"/>
      <w:r>
        <w:t>Among</w:t>
      </w:r>
      <w:proofErr w:type="spellEnd"/>
      <w:r>
        <w:t xml:space="preserve"> </w:t>
      </w:r>
      <w:proofErr w:type="spellStart"/>
      <w:r>
        <w:t>Us</w:t>
      </w:r>
      <w:proofErr w:type="spellEnd"/>
      <w:r w:rsidR="00A5536D">
        <w:t xml:space="preserve"> (2018)</w:t>
      </w:r>
      <w:r>
        <w:t xml:space="preserve">, </w:t>
      </w:r>
      <w:proofErr w:type="spellStart"/>
      <w:r>
        <w:t>Subnautica</w:t>
      </w:r>
      <w:proofErr w:type="spellEnd"/>
      <w:r w:rsidR="00A5536D">
        <w:t xml:space="preserve"> (2018)</w:t>
      </w:r>
      <w:r>
        <w:t xml:space="preserve">, </w:t>
      </w:r>
      <w:proofErr w:type="spellStart"/>
      <w:r>
        <w:t>Hollow</w:t>
      </w:r>
      <w:proofErr w:type="spellEnd"/>
      <w:r>
        <w:t xml:space="preserve"> </w:t>
      </w:r>
      <w:proofErr w:type="spellStart"/>
      <w:r>
        <w:t>Knight</w:t>
      </w:r>
      <w:proofErr w:type="spellEnd"/>
      <w:r w:rsidR="00A5536D">
        <w:t xml:space="preserve"> (2017)</w:t>
      </w:r>
      <w:r>
        <w:t xml:space="preserve">, </w:t>
      </w:r>
      <w:proofErr w:type="spellStart"/>
      <w:r>
        <w:t>Rust</w:t>
      </w:r>
      <w:proofErr w:type="spellEnd"/>
      <w:r w:rsidR="00A5536D">
        <w:t xml:space="preserve"> (2018),</w:t>
      </w:r>
      <w:r>
        <w:t xml:space="preserve"> Pokémon GO</w:t>
      </w:r>
      <w:r w:rsidR="00A5536D">
        <w:t xml:space="preserve"> (2016) o </w:t>
      </w:r>
      <w:proofErr w:type="spellStart"/>
      <w:r w:rsidR="00A5536D">
        <w:t>Genshin</w:t>
      </w:r>
      <w:proofErr w:type="spellEnd"/>
      <w:r w:rsidR="00A5536D">
        <w:t xml:space="preserve"> </w:t>
      </w:r>
      <w:proofErr w:type="spellStart"/>
      <w:r w:rsidR="00A5536D">
        <w:t>Impact</w:t>
      </w:r>
      <w:proofErr w:type="spellEnd"/>
      <w:r w:rsidR="00A5536D">
        <w:t xml:space="preserve"> (2020)</w:t>
      </w:r>
      <w:r>
        <w:t xml:space="preserve"> </w:t>
      </w:r>
      <w:r>
        <w:fldChar w:fldCharType="begin"/>
      </w:r>
      <w:r w:rsidR="00A5536D">
        <w:instrText xml:space="preserve"> ADDIN ZOTERO_ITEM CSL_CITATION {"citationID":"wODKna2J","properties":{"formattedCitation":"[58]","plainCitation":"[58]","noteIndex":0},"citationItems":[{"id":140,"uris":["http://zotero.org/users/local/bjn5mCLu/items/4K4H5F7R"],"itemData":{"id":140,"type":"webpage","abstract":"The Unity Game Engine has been quite popular since its release over a decade ago. Here's a look at the great games that use the engine!","container-title":"TheGamer","language":"en","note":"section: Triple-A","title":"24 Great Games That Use The Unity Game Engine","URL":"https://www.thegamer.com/unity-game-engine-great-games/","author":[{"family":"Drake","given":"Jeff"}],"accessed":{"date-parts":[["2024",5,23]]},"issued":{"date-parts":[["2020",2,27]]}}}],"schema":"https://github.com/citation-style-language/schema/raw/master/csl-citation.json"} </w:instrText>
      </w:r>
      <w:r>
        <w:fldChar w:fldCharType="separate"/>
      </w:r>
      <w:r w:rsidR="00A5536D" w:rsidRPr="00A5536D">
        <w:t>[58]</w:t>
      </w:r>
      <w:r>
        <w:fldChar w:fldCharType="end"/>
      </w:r>
      <w:r w:rsidR="00A5536D">
        <w:t>.</w:t>
      </w:r>
    </w:p>
    <w:p w14:paraId="062DC322" w14:textId="1A6F55B6" w:rsidR="007235F2" w:rsidRDefault="007235F2" w:rsidP="007235F2">
      <w:pPr>
        <w:jc w:val="center"/>
      </w:pPr>
      <w:r>
        <w:rPr>
          <w:noProof/>
        </w:rPr>
        <w:drawing>
          <wp:inline distT="0" distB="0" distL="0" distR="0" wp14:anchorId="43A1587E" wp14:editId="7CC22186">
            <wp:extent cx="5400040" cy="3032760"/>
            <wp:effectExtent l="0" t="0" r="0" b="0"/>
            <wp:docPr id="46819429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94298" name="Imagen 1" descr="Imagen que contiene Texto&#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032760"/>
                    </a:xfrm>
                    <a:prstGeom prst="rect">
                      <a:avLst/>
                    </a:prstGeom>
                    <a:noFill/>
                    <a:ln>
                      <a:noFill/>
                    </a:ln>
                  </pic:spPr>
                </pic:pic>
              </a:graphicData>
            </a:graphic>
          </wp:inline>
        </w:drawing>
      </w:r>
    </w:p>
    <w:p w14:paraId="4B578D3A" w14:textId="5368ED5C" w:rsidR="007235F2" w:rsidRDefault="007235F2" w:rsidP="007235F2">
      <w:pPr>
        <w:pStyle w:val="TtuloFigura"/>
      </w:pPr>
      <w:bookmarkStart w:id="39" w:name="_Toc168082503"/>
      <w:r>
        <w:t xml:space="preserve">Fig. 2.10. El juego de VR Beat Saber, desarrollado en Unity </w:t>
      </w:r>
      <w:r>
        <w:fldChar w:fldCharType="begin"/>
      </w:r>
      <w:r>
        <w:instrText xml:space="preserve"> ADDIN ZOTERO_ITEM CSL_CITATION {"citationID":"9D5jlBuy","properties":{"formattedCitation":"[59]","plainCitation":"[59]","noteIndex":0},"citationItems":[{"id":142,"uris":["http://zotero.org/users/local/bjn5mCLu/items/E9KHQ9JW"],"itemData":{"id":142,"type":"webpage","abstract":"Beat Saber es un juego rítmico de RV donde rebanas los ritmos de la palpitante música mientras vuelan hacia ti, rodeado de un mundo futurista.","language":"es","title":"Beat Saber en Steam","URL":"https://store.steampowered.com/app/620980/Beat_Saber/","accessed":{"date-parts":[["2024",5,23]]}}}],"schema":"https://github.com/citation-style-language/schema/raw/master/csl-citation.json"} </w:instrText>
      </w:r>
      <w:r>
        <w:fldChar w:fldCharType="separate"/>
      </w:r>
      <w:r w:rsidRPr="007235F2">
        <w:rPr>
          <w:rFonts w:cs="Times New Roman"/>
        </w:rPr>
        <w:t>[59]</w:t>
      </w:r>
      <w:bookmarkEnd w:id="39"/>
      <w:r>
        <w:fldChar w:fldCharType="end"/>
      </w:r>
    </w:p>
    <w:p w14:paraId="07AD9271" w14:textId="5C40ABAC" w:rsidR="003A3C36" w:rsidRPr="00E871D6" w:rsidRDefault="003A3C36" w:rsidP="005835A6">
      <w:pPr>
        <w:rPr>
          <w:u w:val="single"/>
        </w:rPr>
      </w:pPr>
      <w:proofErr w:type="spellStart"/>
      <w:r w:rsidRPr="00E871D6">
        <w:rPr>
          <w:u w:val="single"/>
        </w:rPr>
        <w:t>Unreal</w:t>
      </w:r>
      <w:proofErr w:type="spellEnd"/>
      <w:r w:rsidRPr="00E871D6">
        <w:rPr>
          <w:u w:val="single"/>
        </w:rPr>
        <w:t xml:space="preserve"> </w:t>
      </w:r>
      <w:proofErr w:type="spellStart"/>
      <w:r w:rsidRPr="00E871D6">
        <w:rPr>
          <w:u w:val="single"/>
        </w:rPr>
        <w:t>Engine</w:t>
      </w:r>
      <w:proofErr w:type="spellEnd"/>
    </w:p>
    <w:p w14:paraId="79ED8909" w14:textId="590F69C6" w:rsidR="003A3C36" w:rsidRDefault="00B32A6D" w:rsidP="005835A6">
      <w:proofErr w:type="spellStart"/>
      <w:r>
        <w:t>Unreal</w:t>
      </w:r>
      <w:proofErr w:type="spellEnd"/>
      <w:r>
        <w:t xml:space="preserve"> </w:t>
      </w:r>
      <w:proofErr w:type="spellStart"/>
      <w:r>
        <w:t>Engine</w:t>
      </w:r>
      <w:proofErr w:type="spellEnd"/>
      <w:r>
        <w:t xml:space="preserve"> es un motor de desarrollo de videojuegos 3D, lanzado por la compañía </w:t>
      </w:r>
      <w:proofErr w:type="spellStart"/>
      <w:r>
        <w:t>Epic</w:t>
      </w:r>
      <w:proofErr w:type="spellEnd"/>
      <w:r>
        <w:t xml:space="preserve"> Games en 1998. El primer juego que se desarrolló con este motor gráfico fue el </w:t>
      </w:r>
      <w:r>
        <w:lastRenderedPageBreak/>
        <w:t xml:space="preserve">juego </w:t>
      </w:r>
      <w:proofErr w:type="spellStart"/>
      <w:r>
        <w:t>Unreal</w:t>
      </w:r>
      <w:proofErr w:type="spellEnd"/>
      <w:r>
        <w:t xml:space="preserve">, en el mismo año de su lanzamiento y por la misma compañía que creó el motor gráfico. Este juego fue uno de los primeros en enfatizar la atención al detalle </w:t>
      </w:r>
      <w:r w:rsidR="00C40FCE">
        <w:t xml:space="preserve">y texturas de mayor resolución a las del resto de videojuegos de su época. </w:t>
      </w:r>
      <w:proofErr w:type="spellStart"/>
      <w:r w:rsidR="00C40FCE">
        <w:t>Unreal</w:t>
      </w:r>
      <w:proofErr w:type="spellEnd"/>
      <w:r w:rsidR="00C40FCE">
        <w:t xml:space="preserve"> </w:t>
      </w:r>
      <w:proofErr w:type="spellStart"/>
      <w:r w:rsidR="00C40FCE">
        <w:t>Engine</w:t>
      </w:r>
      <w:proofErr w:type="spellEnd"/>
      <w:r w:rsidR="00C40FCE">
        <w:t xml:space="preserve"> ha seguido evolucionando hasta su última versión principal, </w:t>
      </w:r>
      <w:proofErr w:type="spellStart"/>
      <w:r w:rsidR="00C40FCE">
        <w:t>Unreal</w:t>
      </w:r>
      <w:proofErr w:type="spellEnd"/>
      <w:r w:rsidR="00C40FCE">
        <w:t xml:space="preserve"> </w:t>
      </w:r>
      <w:proofErr w:type="spellStart"/>
      <w:r w:rsidR="00C40FCE">
        <w:t>Engine</w:t>
      </w:r>
      <w:proofErr w:type="spellEnd"/>
      <w:r w:rsidR="00C40FCE">
        <w:t xml:space="preserve"> 5, que se utiliza tanto en el desarrollo de videojuegos de todos los presupuestos, simulación y en la cinematografía</w:t>
      </w:r>
      <w:r w:rsidR="00F003A7">
        <w:t xml:space="preserve"> </w:t>
      </w:r>
      <w:r w:rsidR="00F003A7">
        <w:fldChar w:fldCharType="begin"/>
      </w:r>
      <w:r w:rsidR="00F003A7">
        <w:instrText xml:space="preserve"> ADDIN ZOTERO_ITEM CSL_CITATION {"citationID":"aj8zsi4N","properties":{"formattedCitation":"[60], [61]","plainCitation":"[60], [61]","noteIndex":0},"citationItems":[{"id":144,"uris":["http://zotero.org/users/local/bjn5mCLu/items/QRAIEL8H"],"itemData":{"id":144,"type":"post-weblog","abstract":"Unreal Engine is a game engine responsible for some of the greatest games ever created. On April 5, 2022, Unreal Engine 5 was released, an absolute game","language":"en-US","note":"section: Game Development","title":"Unreal Engine and its Evolution | Extern Labs Inc","URL":"https://externlabs.com/blogs/unreal-engine-and-its-evolution/","author":[{"family":"Development","given":"Gaurav Meena Young Developer with a keen interest in Game"},{"family":"Reality!","given":"Virtual"}],"accessed":{"date-parts":[["2024",5,23]]},"issued":{"date-parts":[["2023",1,19]]}}},{"id":146,"uris":["http://zotero.org/users/local/bjn5mCLu/items/VF52A4DQ"],"itemData":{"id":146,"type":"webpage","abstract":"Unreal Engine revitaliza todo el proceso de producción cinematográfica. Desde la previsualización de alta calidad, la producción virtual hasta los efectos visuales en cámara que eliminan la posproducción. Una nueva era de la narración.","container-title":"Unreal Engine","language":"es-ES","title":"Unreal Engine potencia la producción de cine y televisión","URL":"https://www.unrealengine.com/es-ES/uses/film-television","accessed":{"date-parts":[["2024",5,23]]}}}],"schema":"https://github.com/citation-style-language/schema/raw/master/csl-citation.json"} </w:instrText>
      </w:r>
      <w:r w:rsidR="00F003A7">
        <w:fldChar w:fldCharType="separate"/>
      </w:r>
      <w:r w:rsidR="00F003A7" w:rsidRPr="00F003A7">
        <w:t>[60], [61]</w:t>
      </w:r>
      <w:r w:rsidR="00F003A7">
        <w:fldChar w:fldCharType="end"/>
      </w:r>
      <w:r w:rsidR="00F003A7">
        <w:t>.</w:t>
      </w:r>
    </w:p>
    <w:p w14:paraId="6DA5BCFC" w14:textId="720DE33B" w:rsidR="00F003A7" w:rsidRPr="00B32A6D" w:rsidRDefault="00F003A7" w:rsidP="005835A6">
      <w:r>
        <w:t xml:space="preserve">Algunos de los juegos más conocidos de los últimos años desarrollados con </w:t>
      </w:r>
      <w:proofErr w:type="spellStart"/>
      <w:r>
        <w:t>Unreal</w:t>
      </w:r>
      <w:proofErr w:type="spellEnd"/>
      <w:r>
        <w:t xml:space="preserve"> </w:t>
      </w:r>
      <w:proofErr w:type="spellStart"/>
      <w:r>
        <w:t>Engine</w:t>
      </w:r>
      <w:proofErr w:type="spellEnd"/>
      <w:r>
        <w:t xml:space="preserve"> son: </w:t>
      </w:r>
      <w:proofErr w:type="spellStart"/>
      <w:r>
        <w:t>Fortnite</w:t>
      </w:r>
      <w:proofErr w:type="spellEnd"/>
      <w:r>
        <w:t xml:space="preserve">, </w:t>
      </w:r>
      <w:proofErr w:type="spellStart"/>
      <w:r>
        <w:t>Senua’s</w:t>
      </w:r>
      <w:proofErr w:type="spellEnd"/>
      <w:r>
        <w:t xml:space="preserve"> Saga: </w:t>
      </w:r>
      <w:proofErr w:type="spellStart"/>
      <w:r>
        <w:t>Hellblade</w:t>
      </w:r>
      <w:proofErr w:type="spellEnd"/>
      <w:r>
        <w:t xml:space="preserve"> II, </w:t>
      </w:r>
      <w:proofErr w:type="spellStart"/>
      <w:r>
        <w:t>Astroneer</w:t>
      </w:r>
      <w:proofErr w:type="spellEnd"/>
      <w:r>
        <w:t xml:space="preserve">, </w:t>
      </w:r>
      <w:proofErr w:type="spellStart"/>
      <w:r>
        <w:t>Assetto</w:t>
      </w:r>
      <w:proofErr w:type="spellEnd"/>
      <w:r>
        <w:t xml:space="preserve"> </w:t>
      </w:r>
      <w:proofErr w:type="gramStart"/>
      <w:r>
        <w:t>Corsa</w:t>
      </w:r>
      <w:proofErr w:type="gramEnd"/>
      <w:r>
        <w:t xml:space="preserve"> </w:t>
      </w:r>
      <w:proofErr w:type="spellStart"/>
      <w:r>
        <w:t>Competizione</w:t>
      </w:r>
      <w:proofErr w:type="spellEnd"/>
      <w:r>
        <w:t xml:space="preserve">, y </w:t>
      </w:r>
      <w:proofErr w:type="spellStart"/>
      <w:r>
        <w:t>Ark</w:t>
      </w:r>
      <w:proofErr w:type="spellEnd"/>
      <w:r>
        <w:t xml:space="preserve">: </w:t>
      </w:r>
      <w:proofErr w:type="spellStart"/>
      <w:r>
        <w:t>Survival</w:t>
      </w:r>
      <w:proofErr w:type="spellEnd"/>
      <w:r>
        <w:t xml:space="preserve"> </w:t>
      </w:r>
      <w:proofErr w:type="spellStart"/>
      <w:r>
        <w:t>Evolved</w:t>
      </w:r>
      <w:proofErr w:type="spellEnd"/>
      <w:r>
        <w:t xml:space="preserve">. </w:t>
      </w:r>
    </w:p>
    <w:p w14:paraId="28EDE259" w14:textId="78699764" w:rsidR="003A3C36" w:rsidRDefault="003A3C36" w:rsidP="005835A6">
      <w:pPr>
        <w:rPr>
          <w:u w:val="single"/>
        </w:rPr>
      </w:pPr>
      <w:r>
        <w:rPr>
          <w:u w:val="single"/>
        </w:rPr>
        <w:t xml:space="preserve">Godot </w:t>
      </w:r>
      <w:proofErr w:type="spellStart"/>
      <w:r>
        <w:rPr>
          <w:u w:val="single"/>
        </w:rPr>
        <w:t>Engine</w:t>
      </w:r>
      <w:proofErr w:type="spellEnd"/>
    </w:p>
    <w:p w14:paraId="5EBB55F3" w14:textId="15696321" w:rsidR="003A3C36" w:rsidRDefault="00F003A7" w:rsidP="005835A6">
      <w:r>
        <w:t>Godot es un motor de videojuegos de código abierto</w:t>
      </w:r>
      <w:r w:rsidR="00F01050">
        <w:t>,</w:t>
      </w:r>
      <w:r>
        <w:t xml:space="preserve"> </w:t>
      </w:r>
      <w:r w:rsidR="006328D7">
        <w:t xml:space="preserve">creado por Juan </w:t>
      </w:r>
      <w:proofErr w:type="spellStart"/>
      <w:r w:rsidR="006328D7">
        <w:t>Linietsky</w:t>
      </w:r>
      <w:proofErr w:type="spellEnd"/>
      <w:r w:rsidR="006328D7">
        <w:t xml:space="preserve"> y Ariel Manzu</w:t>
      </w:r>
      <w:r w:rsidR="00F01050">
        <w:t>r.</w:t>
      </w:r>
      <w:r w:rsidR="006328D7">
        <w:t xml:space="preserve"> </w:t>
      </w:r>
      <w:r w:rsidR="00F01050">
        <w:t xml:space="preserve">En </w:t>
      </w:r>
      <w:r w:rsidR="008D7703">
        <w:t xml:space="preserve">2001 se empezó a desarrollar este motor, siendo un proyecto privativo creado por Juan, Ariel y la empresa en la que trabajaban, OKAM Studio, pero en 2014 se liberó su código bajo la licencia MIT, año en el que además salió su primera versión estable (Godot 1.0). </w:t>
      </w:r>
      <w:r w:rsidR="00B934F5">
        <w:t>Alrededor de 2016, cuando su versión 2.0 fue lanzada, el proyecto empezó a conseguir popularidad, lo que hizo que cada vez más personas contribuyesen en su desarrollo, agilizándolo y consiguiendo que hoy en día sea uno de los motores de videojuegos más utilizados</w:t>
      </w:r>
      <w:r w:rsidR="00841A04">
        <w:t xml:space="preserve"> </w:t>
      </w:r>
      <w:r w:rsidR="00841A04">
        <w:fldChar w:fldCharType="begin"/>
      </w:r>
      <w:r w:rsidR="00841A04">
        <w:instrText xml:space="preserve"> ADDIN ZOTERO_ITEM CSL_CITATION {"citationID":"ms1etXR8","properties":{"formattedCitation":"[62], [63]","plainCitation":"[62], [63]","noteIndex":0},"citationItems":[{"id":148,"uris":["http://zotero.org/users/local/bjn5mCLu/items/RREQ5VXJ"],"itemData":{"id":148,"type":"webpage","abstract":"The dawn of a new decade looms and there is a lot of excitement about the future of Godot! But it was not always like this, as the previous decade did not go as expected..","container-title":"Godot Engine","language":"en","title":"A decade in retrospective and future","URL":"https://godotengine.org/article/retrospective-and-future/","author":[{"family":"Engine","given":"Godot"}],"accessed":{"date-parts":[["2024",5,24]]}}},{"id":151,"uris":["http://zotero.org/users/local/bjn5mCLu/items/CELFJFSP"],"itemData":{"id":151,"type":"webpage","abstract":"Explora el interés de búsqueda por Godot en función del intervalo de tiempo, de la ubicación y la popularidad en Google Trends","container-title":"Google Trends","language":"es","title":"Google Trends","URL":"https://trends.google.es/trends/explore?date=2014-01-01%202024-05-24&amp;q=%2Fm%2F0_x6l2s&amp;hl=es","accessed":{"date-parts":[["2024",5,24]]}}}],"schema":"https://github.com/citation-style-language/schema/raw/master/csl-citation.json"} </w:instrText>
      </w:r>
      <w:r w:rsidR="00841A04">
        <w:fldChar w:fldCharType="separate"/>
      </w:r>
      <w:r w:rsidR="00841A04" w:rsidRPr="00841A04">
        <w:t>[62], [63]</w:t>
      </w:r>
      <w:r w:rsidR="00841A04">
        <w:fldChar w:fldCharType="end"/>
      </w:r>
      <w:r w:rsidR="00B934F5">
        <w:t xml:space="preserve">. Actualmente, el repositorio de GitHub tiene más de 84.400 estrellas y en él han contribuido más de 2.500 personas </w:t>
      </w:r>
      <w:r w:rsidR="00841A04">
        <w:fldChar w:fldCharType="begin"/>
      </w:r>
      <w:r w:rsidR="00841A04">
        <w:instrText xml:space="preserve"> ADDIN ZOTERO_ITEM CSL_CITATION {"citationID":"65WJZaWX","properties":{"formattedCitation":"[64]","plainCitation":"[64]","noteIndex":0},"citationItems":[{"id":150,"uris":["http://zotero.org/users/local/bjn5mCLu/items/S6XEDB2D"],"itemData":{"id":150,"type":"webpage","title":"godotengine/godot: Godot Engine – Multi-platform 2D and 3D game engine","URL":"https://github.com/godotengine/godot","accessed":{"date-parts":[["2024",5,24]]}}}],"schema":"https://github.com/citation-style-language/schema/raw/master/csl-citation.json"} </w:instrText>
      </w:r>
      <w:r w:rsidR="00841A04">
        <w:fldChar w:fldCharType="separate"/>
      </w:r>
      <w:r w:rsidR="00841A04" w:rsidRPr="00841A04">
        <w:t>[64]</w:t>
      </w:r>
      <w:r w:rsidR="00841A04">
        <w:fldChar w:fldCharType="end"/>
      </w:r>
      <w:r w:rsidR="00841A04">
        <w:t>.</w:t>
      </w:r>
    </w:p>
    <w:p w14:paraId="09DB52E8" w14:textId="36759440" w:rsidR="00841A04" w:rsidRDefault="00841A04" w:rsidP="005835A6">
      <w:r>
        <w:t xml:space="preserve">Algunos juegos populares creados con Godot </w:t>
      </w:r>
      <w:proofErr w:type="spellStart"/>
      <w:r>
        <w:t>Engine</w:t>
      </w:r>
      <w:proofErr w:type="spellEnd"/>
      <w:r>
        <w:t xml:space="preserve"> son: </w:t>
      </w:r>
      <w:proofErr w:type="spellStart"/>
      <w:r>
        <w:t>Brotato</w:t>
      </w:r>
      <w:proofErr w:type="spellEnd"/>
      <w:r>
        <w:t xml:space="preserve"> (2022), Dome </w:t>
      </w:r>
      <w:proofErr w:type="spellStart"/>
      <w:r>
        <w:t>Keeper</w:t>
      </w:r>
      <w:proofErr w:type="spellEnd"/>
      <w:r>
        <w:t xml:space="preserve"> (2022), </w:t>
      </w:r>
      <w:proofErr w:type="spellStart"/>
      <w:r>
        <w:t>Buckshot</w:t>
      </w:r>
      <w:proofErr w:type="spellEnd"/>
      <w:r>
        <w:t xml:space="preserve"> </w:t>
      </w:r>
      <w:proofErr w:type="spellStart"/>
      <w:r>
        <w:t>Roulette</w:t>
      </w:r>
      <w:proofErr w:type="spellEnd"/>
      <w:r>
        <w:t xml:space="preserve"> (2024) y </w:t>
      </w:r>
      <w:proofErr w:type="spellStart"/>
      <w:r>
        <w:t>Casette</w:t>
      </w:r>
      <w:proofErr w:type="spellEnd"/>
      <w:r>
        <w:t xml:space="preserve"> </w:t>
      </w:r>
      <w:proofErr w:type="spellStart"/>
      <w:r>
        <w:t>Beasts</w:t>
      </w:r>
      <w:proofErr w:type="spellEnd"/>
      <w:r>
        <w:t xml:space="preserve"> (2023).</w:t>
      </w:r>
    </w:p>
    <w:p w14:paraId="449AF921" w14:textId="1B86B155" w:rsidR="00841A04" w:rsidRDefault="00BA2B17" w:rsidP="00841A04">
      <w:pPr>
        <w:pStyle w:val="Epgrafe"/>
        <w:numPr>
          <w:ilvl w:val="2"/>
          <w:numId w:val="12"/>
        </w:numPr>
      </w:pPr>
      <w:bookmarkStart w:id="40" w:name="_Toc168082525"/>
      <w:r w:rsidRPr="00BA2B17">
        <w:t>Comparativa de los</w:t>
      </w:r>
      <w:r>
        <w:t xml:space="preserve"> tres motores de videojuegos</w:t>
      </w:r>
      <w:bookmarkEnd w:id="40"/>
    </w:p>
    <w:p w14:paraId="327B615E" w14:textId="51D155FD" w:rsidR="00646822" w:rsidRDefault="00646822" w:rsidP="00BA2B17">
      <w:r>
        <w:t>A continuación, se presenta una tabla comparativa de las características de los tres motores gráficos mencionados:</w:t>
      </w:r>
    </w:p>
    <w:p w14:paraId="4DA0B913" w14:textId="746784E4" w:rsidR="00646822" w:rsidRPr="00646822" w:rsidRDefault="009003DC" w:rsidP="00646822">
      <w:pPr>
        <w:pStyle w:val="TtuloTablaING"/>
        <w:rPr>
          <w:lang w:val="en-US"/>
        </w:rPr>
      </w:pPr>
      <w:bookmarkStart w:id="41" w:name="_Toc168082552"/>
      <w:r>
        <w:rPr>
          <w:lang w:val="en-US"/>
        </w:rPr>
        <w:t>Tabla 2.3</w:t>
      </w:r>
      <w:r w:rsidR="0073735B">
        <w:rPr>
          <w:lang w:val="en-US"/>
        </w:rPr>
        <w:t>.</w:t>
      </w:r>
      <w:r w:rsidR="00646822" w:rsidRPr="00646822">
        <w:rPr>
          <w:lang w:val="en-US"/>
        </w:rPr>
        <w:br/>
        <w:t>Unity vs Unreal vs Go</w:t>
      </w:r>
      <w:r w:rsidR="00646822">
        <w:rPr>
          <w:lang w:val="en-US"/>
        </w:rPr>
        <w:t>dot</w:t>
      </w:r>
      <w:bookmarkEnd w:id="41"/>
    </w:p>
    <w:tbl>
      <w:tblPr>
        <w:tblStyle w:val="Tablaconcuadrcula"/>
        <w:tblW w:w="0" w:type="auto"/>
        <w:tblLook w:val="04A0" w:firstRow="1" w:lastRow="0" w:firstColumn="1" w:lastColumn="0" w:noHBand="0" w:noVBand="1"/>
      </w:tblPr>
      <w:tblGrid>
        <w:gridCol w:w="1809"/>
        <w:gridCol w:w="2278"/>
        <w:gridCol w:w="2278"/>
        <w:gridCol w:w="2279"/>
      </w:tblGrid>
      <w:tr w:rsidR="00646822" w:rsidRPr="00646822" w14:paraId="1422566A" w14:textId="77777777" w:rsidTr="00C567E2">
        <w:trPr>
          <w:cantSplit/>
          <w:tblHeader/>
        </w:trPr>
        <w:tc>
          <w:tcPr>
            <w:tcW w:w="1809" w:type="dxa"/>
          </w:tcPr>
          <w:p w14:paraId="3AE6FD83" w14:textId="15C643A6" w:rsidR="00646822" w:rsidRPr="00BF0FB6" w:rsidRDefault="00646822" w:rsidP="00BF0FB6">
            <w:pPr>
              <w:rPr>
                <w:b/>
                <w:bCs/>
              </w:rPr>
            </w:pPr>
            <w:r w:rsidRPr="00BF0FB6">
              <w:rPr>
                <w:b/>
                <w:bCs/>
              </w:rPr>
              <w:t>Característica</w:t>
            </w:r>
          </w:p>
        </w:tc>
        <w:tc>
          <w:tcPr>
            <w:tcW w:w="2278" w:type="dxa"/>
          </w:tcPr>
          <w:p w14:paraId="4A986627" w14:textId="55ACAE15" w:rsidR="00646822" w:rsidRPr="00BF0FB6" w:rsidRDefault="00646822" w:rsidP="00BF0FB6">
            <w:pPr>
              <w:rPr>
                <w:b/>
                <w:bCs/>
                <w:lang w:val="en-US"/>
              </w:rPr>
            </w:pPr>
            <w:r w:rsidRPr="00BF0FB6">
              <w:rPr>
                <w:b/>
                <w:bCs/>
                <w:lang w:val="en-US"/>
              </w:rPr>
              <w:t>Unity Engine</w:t>
            </w:r>
          </w:p>
        </w:tc>
        <w:tc>
          <w:tcPr>
            <w:tcW w:w="2278" w:type="dxa"/>
          </w:tcPr>
          <w:p w14:paraId="5393BEA8" w14:textId="78BC1A63" w:rsidR="00646822" w:rsidRPr="00BF0FB6" w:rsidRDefault="00646822" w:rsidP="00BF0FB6">
            <w:pPr>
              <w:rPr>
                <w:b/>
                <w:bCs/>
                <w:lang w:val="en-US"/>
              </w:rPr>
            </w:pPr>
            <w:r w:rsidRPr="00BF0FB6">
              <w:rPr>
                <w:b/>
                <w:bCs/>
                <w:lang w:val="en-US"/>
              </w:rPr>
              <w:t>Unreal Engine</w:t>
            </w:r>
          </w:p>
        </w:tc>
        <w:tc>
          <w:tcPr>
            <w:tcW w:w="2279" w:type="dxa"/>
          </w:tcPr>
          <w:p w14:paraId="660620B9" w14:textId="2DC87CFC" w:rsidR="00646822" w:rsidRPr="00BF0FB6" w:rsidRDefault="00646822" w:rsidP="00BF0FB6">
            <w:pPr>
              <w:rPr>
                <w:b/>
                <w:bCs/>
                <w:lang w:val="en-US"/>
              </w:rPr>
            </w:pPr>
            <w:r w:rsidRPr="00BF0FB6">
              <w:rPr>
                <w:b/>
                <w:bCs/>
                <w:lang w:val="en-US"/>
              </w:rPr>
              <w:t>Godot Engine</w:t>
            </w:r>
          </w:p>
        </w:tc>
      </w:tr>
      <w:tr w:rsidR="00A0475A" w:rsidRPr="00646822" w14:paraId="1EE5DD1D" w14:textId="77777777" w:rsidTr="00C567E2">
        <w:trPr>
          <w:cantSplit/>
        </w:trPr>
        <w:tc>
          <w:tcPr>
            <w:tcW w:w="1809" w:type="dxa"/>
          </w:tcPr>
          <w:p w14:paraId="3F8FF7B3" w14:textId="46EF60C6" w:rsidR="00A0475A" w:rsidRPr="00BF0FB6" w:rsidRDefault="00A0475A" w:rsidP="00BF0FB6">
            <w:pPr>
              <w:rPr>
                <w:b/>
                <w:bCs/>
              </w:rPr>
            </w:pPr>
            <w:r w:rsidRPr="00BF0FB6">
              <w:rPr>
                <w:b/>
                <w:bCs/>
              </w:rPr>
              <w:t>Gráficos objetivo</w:t>
            </w:r>
          </w:p>
        </w:tc>
        <w:tc>
          <w:tcPr>
            <w:tcW w:w="2278" w:type="dxa"/>
          </w:tcPr>
          <w:p w14:paraId="111E7774" w14:textId="7804A998" w:rsidR="00A0475A" w:rsidRPr="00646822" w:rsidRDefault="00297336" w:rsidP="00BF0FB6">
            <w:r>
              <w:t>3D y 2D</w:t>
            </w:r>
          </w:p>
        </w:tc>
        <w:tc>
          <w:tcPr>
            <w:tcW w:w="2278" w:type="dxa"/>
          </w:tcPr>
          <w:p w14:paraId="58D9666B" w14:textId="680A796F" w:rsidR="00A0475A" w:rsidRPr="00646822" w:rsidRDefault="00297336" w:rsidP="00BF0FB6">
            <w:r>
              <w:t>Solo admite 3D</w:t>
            </w:r>
          </w:p>
        </w:tc>
        <w:tc>
          <w:tcPr>
            <w:tcW w:w="2279" w:type="dxa"/>
          </w:tcPr>
          <w:p w14:paraId="273B0970" w14:textId="3670CBE6" w:rsidR="00A0475A" w:rsidRPr="00646822" w:rsidRDefault="00297336" w:rsidP="00BF0FB6">
            <w:r>
              <w:t>3D y 2D</w:t>
            </w:r>
          </w:p>
        </w:tc>
      </w:tr>
      <w:tr w:rsidR="00646822" w:rsidRPr="00646822" w14:paraId="02E5BE7D" w14:textId="77777777" w:rsidTr="00C567E2">
        <w:trPr>
          <w:cantSplit/>
        </w:trPr>
        <w:tc>
          <w:tcPr>
            <w:tcW w:w="1809" w:type="dxa"/>
          </w:tcPr>
          <w:p w14:paraId="3C6EB4A0" w14:textId="6FB0B8D1" w:rsidR="00646822" w:rsidRPr="00BF0FB6" w:rsidRDefault="00297336" w:rsidP="00BF0FB6">
            <w:pPr>
              <w:rPr>
                <w:b/>
                <w:bCs/>
              </w:rPr>
            </w:pPr>
            <w:r w:rsidRPr="00BF0FB6">
              <w:rPr>
                <w:b/>
                <w:bCs/>
              </w:rPr>
              <w:t>Lanzamiento</w:t>
            </w:r>
          </w:p>
        </w:tc>
        <w:tc>
          <w:tcPr>
            <w:tcW w:w="2278" w:type="dxa"/>
          </w:tcPr>
          <w:p w14:paraId="7E143F01" w14:textId="7EBD6DBF" w:rsidR="00646822" w:rsidRPr="00646822" w:rsidRDefault="00297336" w:rsidP="00BF0FB6">
            <w:r>
              <w:t>2005</w:t>
            </w:r>
          </w:p>
        </w:tc>
        <w:tc>
          <w:tcPr>
            <w:tcW w:w="2278" w:type="dxa"/>
          </w:tcPr>
          <w:p w14:paraId="69C2043E" w14:textId="5408D3B5" w:rsidR="00646822" w:rsidRPr="00646822" w:rsidRDefault="00A8683B" w:rsidP="00BF0FB6">
            <w:r>
              <w:t>1998</w:t>
            </w:r>
          </w:p>
        </w:tc>
        <w:tc>
          <w:tcPr>
            <w:tcW w:w="2279" w:type="dxa"/>
          </w:tcPr>
          <w:p w14:paraId="5329BA87" w14:textId="3F4EF633" w:rsidR="00646822" w:rsidRPr="00646822" w:rsidRDefault="00297336" w:rsidP="00BF0FB6">
            <w:r>
              <w:t>2014</w:t>
            </w:r>
          </w:p>
        </w:tc>
      </w:tr>
      <w:tr w:rsidR="00646822" w:rsidRPr="00646822" w14:paraId="4D33C551" w14:textId="77777777" w:rsidTr="00C567E2">
        <w:trPr>
          <w:cantSplit/>
        </w:trPr>
        <w:tc>
          <w:tcPr>
            <w:tcW w:w="1809" w:type="dxa"/>
          </w:tcPr>
          <w:p w14:paraId="5C4F339C" w14:textId="7BC13BD4" w:rsidR="00646822" w:rsidRPr="00BF0FB6" w:rsidRDefault="00A8683B" w:rsidP="00BF0FB6">
            <w:pPr>
              <w:rPr>
                <w:b/>
                <w:bCs/>
              </w:rPr>
            </w:pPr>
            <w:r w:rsidRPr="00BF0FB6">
              <w:rPr>
                <w:b/>
                <w:bCs/>
              </w:rPr>
              <w:t>Precio</w:t>
            </w:r>
          </w:p>
        </w:tc>
        <w:tc>
          <w:tcPr>
            <w:tcW w:w="2278" w:type="dxa"/>
          </w:tcPr>
          <w:p w14:paraId="0F20D299" w14:textId="77777777" w:rsidR="00646822" w:rsidRDefault="00196125" w:rsidP="00BF0FB6">
            <w:r>
              <w:t>Gratis para uso personal, siempre y cuando no se generen unos ingresos superiores a los 100.000 dólares.</w:t>
            </w:r>
          </w:p>
          <w:p w14:paraId="657BCB2D" w14:textId="63D2C987" w:rsidR="00196125" w:rsidRPr="00196125" w:rsidRDefault="00196125" w:rsidP="00BF0FB6">
            <w:r w:rsidRPr="00196125">
              <w:t xml:space="preserve">Planes de pago Unity Pro, Unity Enterprise y Unity </w:t>
            </w:r>
            <w:proofErr w:type="spellStart"/>
            <w:r w:rsidRPr="00196125">
              <w:t>Industry</w:t>
            </w:r>
            <w:proofErr w:type="spellEnd"/>
            <w:r w:rsidRPr="00196125">
              <w:t xml:space="preserve"> dependiendo del sector y tam</w:t>
            </w:r>
            <w:r>
              <w:t>año de los equipos</w:t>
            </w:r>
            <w:r w:rsidR="001E0F14">
              <w:t xml:space="preserve"> de desarrollo.</w:t>
            </w:r>
          </w:p>
        </w:tc>
        <w:tc>
          <w:tcPr>
            <w:tcW w:w="2278" w:type="dxa"/>
          </w:tcPr>
          <w:p w14:paraId="3CA7E4DC" w14:textId="77777777" w:rsidR="00A8683B" w:rsidRDefault="00A8683B" w:rsidP="00BF0FB6">
            <w:r>
              <w:t>Gratis para particulares y pequeñas empresas (con menos de 1 millón de dólares en ingresos anuales).</w:t>
            </w:r>
          </w:p>
          <w:p w14:paraId="592E5F94" w14:textId="232C9764" w:rsidR="00196125" w:rsidRPr="00646822" w:rsidRDefault="00196125" w:rsidP="00BF0FB6">
            <w:r>
              <w:t>Basado en regalías o en puestos si se genera más de 1 millón de dólares en ingresos.</w:t>
            </w:r>
          </w:p>
        </w:tc>
        <w:tc>
          <w:tcPr>
            <w:tcW w:w="2279" w:type="dxa"/>
          </w:tcPr>
          <w:p w14:paraId="63158F9F" w14:textId="36A93D9B" w:rsidR="00646822" w:rsidRPr="00646822" w:rsidRDefault="00A8683B" w:rsidP="00BF0FB6">
            <w:r>
              <w:t>Gratuito (licencia MIT)</w:t>
            </w:r>
          </w:p>
        </w:tc>
      </w:tr>
      <w:tr w:rsidR="001E0F14" w:rsidRPr="00A8683B" w14:paraId="32D8BAF5" w14:textId="77777777" w:rsidTr="00C567E2">
        <w:trPr>
          <w:cantSplit/>
        </w:trPr>
        <w:tc>
          <w:tcPr>
            <w:tcW w:w="1809" w:type="dxa"/>
          </w:tcPr>
          <w:p w14:paraId="24ED6B09" w14:textId="2E7B15E1" w:rsidR="001E0F14" w:rsidRPr="00BF0FB6" w:rsidRDefault="001E0F14" w:rsidP="00BF0FB6">
            <w:pPr>
              <w:rPr>
                <w:b/>
                <w:bCs/>
              </w:rPr>
            </w:pPr>
            <w:r w:rsidRPr="00BF0FB6">
              <w:rPr>
                <w:b/>
                <w:bCs/>
              </w:rPr>
              <w:lastRenderedPageBreak/>
              <w:t>Plataformas objetivo</w:t>
            </w:r>
          </w:p>
        </w:tc>
        <w:tc>
          <w:tcPr>
            <w:tcW w:w="2278" w:type="dxa"/>
          </w:tcPr>
          <w:p w14:paraId="43300226" w14:textId="430316C7" w:rsidR="001E0F14" w:rsidRDefault="001E0F14" w:rsidP="00BF0FB6">
            <w:r w:rsidRPr="00196125">
              <w:t>Más de 24 plataformas distintas</w:t>
            </w:r>
            <w:r>
              <w:t xml:space="preserve"> </w:t>
            </w:r>
            <w:r>
              <w:fldChar w:fldCharType="begin"/>
            </w:r>
            <w:r>
              <w:instrText xml:space="preserve"> ADDIN ZOTERO_ITEM CSL_CITATION {"citationID":"hnKotvZe","properties":{"formattedCitation":"[6]","plainCitation":"[6]","noteIndex":0},"citationItems":[{"id":23,"uris":["http://zotero.org/users/local/bjn5mCLu/items/X575HTKQ"],"itemData":{"id":23,"type":"webpage","abstract":"Symptoms:\n \n\nI would like to know which platforms I can build to with Unity.\nI am a developer and want to build on a specific platform, is this supported by Unity?\nI want to check the system requir...","container-title":"Unity","language":"en-US","title":"What platforms are supported by Unity?","URL":"https://support.unity.com/hc/en-us/articles/206336795-What-platforms-are-supported-by-Unity","accessed":{"date-parts":[["2024",5,15]]},"issued":{"date-parts":[["2024",2,20]]}}}],"schema":"https://github.com/citation-style-language/schema/raw/master/csl-citation.json"} </w:instrText>
            </w:r>
            <w:r>
              <w:fldChar w:fldCharType="separate"/>
            </w:r>
            <w:r w:rsidRPr="009B5480">
              <w:t>[6]</w:t>
            </w:r>
            <w:r>
              <w:fldChar w:fldCharType="end"/>
            </w:r>
          </w:p>
        </w:tc>
        <w:tc>
          <w:tcPr>
            <w:tcW w:w="2278" w:type="dxa"/>
          </w:tcPr>
          <w:p w14:paraId="23CF4964" w14:textId="54688523" w:rsidR="001E0F14" w:rsidRPr="00A8683B" w:rsidRDefault="001E0F14" w:rsidP="00BF0FB6">
            <w:pPr>
              <w:rPr>
                <w:lang w:val="en-US"/>
              </w:rPr>
            </w:pPr>
            <w:r w:rsidRPr="00196125">
              <w:t xml:space="preserve">17 plataformas </w:t>
            </w:r>
            <w:r w:rsidRPr="00196125">
              <w:fldChar w:fldCharType="begin"/>
            </w:r>
            <w:r w:rsidR="00A213FD">
              <w:instrText xml:space="preserve"> ADDIN ZOTERO_ITEM CSL_CITATION {"citationID":"MNiBBpl8","properties":{"formattedCitation":"[65]","plainCitation":"[65]","noteIndex":0},"citationItems":[{"id":158,"uris":["http://zotero.org/users/local/bjn5mCLu/items/2KL68N53"],"itemData":{"id":158,"type":"webpage","abstract":"Unreal Engine 5 permite a todos los creadores de todos los sectores ofrecer contenido y experiencias increíbles en tiempo real.","container-title":"Unreal Engine","language":"es-ES","title":"Unreal Engine 5","URL":"https://www.unrealengine.com/es-ES/unreal-engine-5","accessed":{"date-parts":[["2024",5,24]]}}}],"schema":"https://github.com/citation-style-language/schema/raw/master/csl-citation.json"} </w:instrText>
            </w:r>
            <w:r w:rsidRPr="00196125">
              <w:fldChar w:fldCharType="separate"/>
            </w:r>
            <w:r w:rsidR="00A213FD" w:rsidRPr="00A213FD">
              <w:t>[65]</w:t>
            </w:r>
            <w:r w:rsidRPr="00196125">
              <w:fldChar w:fldCharType="end"/>
            </w:r>
          </w:p>
        </w:tc>
        <w:tc>
          <w:tcPr>
            <w:tcW w:w="2279" w:type="dxa"/>
          </w:tcPr>
          <w:p w14:paraId="623F5625" w14:textId="6DC2972E" w:rsidR="001E0F14" w:rsidRDefault="001E0F14" w:rsidP="00BF0FB6">
            <w:pPr>
              <w:rPr>
                <w:lang w:val="en-US"/>
              </w:rPr>
            </w:pPr>
            <w:r>
              <w:t xml:space="preserve">6 plataformas </w:t>
            </w:r>
            <w:r>
              <w:fldChar w:fldCharType="begin"/>
            </w:r>
            <w:r w:rsidR="00A213FD">
              <w:instrText xml:space="preserve"> ADDIN ZOTERO_ITEM CSL_CITATION {"citationID":"uPJJti0w","properties":{"formattedCitation":"[66]","plainCitation":"[66]","noteIndex":0},"citationItems":[{"id":160,"uris":["http://zotero.org/users/local/bjn5mCLu/items/GVTG4LMA"],"itemData":{"id":160,"type":"webpage","abstract":"¿Qué puedo hacer con Godot? ¿Cuánto cuesta? ¿Dónde están los términos de licencia?: Godot es un Software libre y de código abierto disponible bajo la licencia MIT aprobada por la OSI Licencia MIT. ...","container-title":"Godot Engine documentation","language":"es","title":"Preguntas Frecuentes","URL":"https://docs.godotengine.org/es/4.x/about/about/faq.html","accessed":{"date-parts":[["2024",5,24]]}}}],"schema":"https://github.com/citation-style-language/schema/raw/master/csl-citation.json"} </w:instrText>
            </w:r>
            <w:r>
              <w:fldChar w:fldCharType="separate"/>
            </w:r>
            <w:r w:rsidR="00A213FD" w:rsidRPr="00A213FD">
              <w:t>[66]</w:t>
            </w:r>
            <w:r>
              <w:fldChar w:fldCharType="end"/>
            </w:r>
          </w:p>
        </w:tc>
      </w:tr>
      <w:tr w:rsidR="001E0F14" w:rsidRPr="00A8683B" w14:paraId="6B7436DA" w14:textId="77777777" w:rsidTr="00C567E2">
        <w:trPr>
          <w:cantSplit/>
        </w:trPr>
        <w:tc>
          <w:tcPr>
            <w:tcW w:w="1809" w:type="dxa"/>
          </w:tcPr>
          <w:p w14:paraId="123382AD" w14:textId="31578699" w:rsidR="001E0F14" w:rsidRPr="00BF0FB6" w:rsidRDefault="001E0F14" w:rsidP="00BF0FB6">
            <w:pPr>
              <w:rPr>
                <w:b/>
                <w:bCs/>
              </w:rPr>
            </w:pPr>
            <w:r w:rsidRPr="00BF0FB6">
              <w:rPr>
                <w:b/>
                <w:bCs/>
              </w:rPr>
              <w:t>Programación</w:t>
            </w:r>
          </w:p>
        </w:tc>
        <w:tc>
          <w:tcPr>
            <w:tcW w:w="2278" w:type="dxa"/>
          </w:tcPr>
          <w:p w14:paraId="362CC83B" w14:textId="77777777" w:rsidR="001E0F14" w:rsidRDefault="001E0F14" w:rsidP="00BF0FB6">
            <w:r>
              <w:t>C#</w:t>
            </w:r>
          </w:p>
          <w:p w14:paraId="5D28E603" w14:textId="475FB3A3" w:rsidR="001E0F14" w:rsidRPr="00646822" w:rsidRDefault="001E0F14" w:rsidP="00BF0FB6">
            <w:r>
              <w:t>Unity Visual Scripting</w:t>
            </w:r>
          </w:p>
        </w:tc>
        <w:tc>
          <w:tcPr>
            <w:tcW w:w="2278" w:type="dxa"/>
          </w:tcPr>
          <w:p w14:paraId="0609638C" w14:textId="77777777" w:rsidR="001E0F14" w:rsidRPr="00A8683B" w:rsidRDefault="001E0F14" w:rsidP="00BF0FB6">
            <w:pPr>
              <w:rPr>
                <w:lang w:val="en-US"/>
              </w:rPr>
            </w:pPr>
            <w:r w:rsidRPr="00A8683B">
              <w:rPr>
                <w:lang w:val="en-US"/>
              </w:rPr>
              <w:t>C++</w:t>
            </w:r>
          </w:p>
          <w:p w14:paraId="050CDFA7" w14:textId="2F4BE2E3" w:rsidR="001E0F14" w:rsidRPr="00297336" w:rsidRDefault="001E0F14" w:rsidP="00BF0FB6">
            <w:pPr>
              <w:rPr>
                <w:lang w:val="en-US"/>
              </w:rPr>
            </w:pPr>
            <w:r w:rsidRPr="001E0F14">
              <w:rPr>
                <w:lang w:val="en-US"/>
              </w:rPr>
              <w:t>Visual scripting</w:t>
            </w:r>
            <w:r w:rsidRPr="00297336">
              <w:rPr>
                <w:lang w:val="en-US"/>
              </w:rPr>
              <w:t xml:space="preserve"> con Blueprints </w:t>
            </w:r>
            <w:r>
              <w:fldChar w:fldCharType="begin"/>
            </w:r>
            <w:r w:rsidR="00A213FD">
              <w:rPr>
                <w:lang w:val="en-US"/>
              </w:rPr>
              <w:instrText xml:space="preserve"> ADDIN ZOTERO_ITEM CSL_CITATION {"citationID":"DCdGzlUH","properties":{"formattedCitation":"[67]","plainCitation":"[67]","noteIndex":0},"citationItems":[{"id":154,"uris":["http://zotero.org/users/local/bjn5mCLu/items/U2E2JDH6"],"itemData":{"id":154,"type":"webpage","abstract":"If you are just getting started with Blueprints, this provides a high-level overview of what they are and what they can do.","language":"en-US","title":"Introduction to Blueprints","URL":"https://dev.epicgames.com/documentation/en-us/unreal-engine/introduction-to-blueprints-visual-scripting-in-unreal-engine","accessed":{"date-parts":[["2024",5,24]]}}}],"schema":"https://github.com/citation-style-language/schema/raw/master/csl-citation.json"} </w:instrText>
            </w:r>
            <w:r>
              <w:fldChar w:fldCharType="separate"/>
            </w:r>
            <w:r w:rsidR="00A213FD" w:rsidRPr="00405203">
              <w:rPr>
                <w:lang w:val="en-US"/>
              </w:rPr>
              <w:t>[67]</w:t>
            </w:r>
            <w:r>
              <w:fldChar w:fldCharType="end"/>
            </w:r>
          </w:p>
        </w:tc>
        <w:tc>
          <w:tcPr>
            <w:tcW w:w="2279" w:type="dxa"/>
          </w:tcPr>
          <w:p w14:paraId="4ABFF43A" w14:textId="39F462AD" w:rsidR="001E0F14" w:rsidRPr="00816D34" w:rsidRDefault="001E0F14" w:rsidP="00BF0FB6">
            <w:r w:rsidRPr="00816D34">
              <w:t xml:space="preserve">GDScript </w:t>
            </w:r>
            <w:r>
              <w:rPr>
                <w:lang w:val="en-US"/>
              </w:rPr>
              <w:fldChar w:fldCharType="begin"/>
            </w:r>
            <w:r w:rsidR="00A213FD">
              <w:instrText xml:space="preserve"> ADDIN ZOTERO_ITEM CSL_CITATION {"citationID":"v0x36BdO","properties":{"formattedCitation":"[68]","plainCitation":"[68]","noteIndex":0},"citationItems":[{"id":156,"uris":["http://zotero.org/users/local/bjn5mCLu/items/ZJS7B2F7"],"itemData":{"id":156,"type":"webpage","abstract":"GDScript is a high-level, object-oriented, imperative, and gradually typed programming language built for Godot. It uses an indentation-based syntax similar to languages like Python. Its goal is to...","container-title":"Godot Engine documentation","language":"es","title":"GDScript reference","URL":"https://docs.godotengine.org/es/4.x/tutorials/scripting/gdscript/tutorials/scripting/gdscript/gdscript_basics.html","accessed":{"date-parts":[["2024",5,24]]}}}],"schema":"https://github.com/citation-style-language/schema/raw/master/csl-citation.json"} </w:instrText>
            </w:r>
            <w:r>
              <w:rPr>
                <w:lang w:val="en-US"/>
              </w:rPr>
              <w:fldChar w:fldCharType="separate"/>
            </w:r>
            <w:r w:rsidR="00A213FD" w:rsidRPr="00A213FD">
              <w:t>[68]</w:t>
            </w:r>
            <w:r>
              <w:rPr>
                <w:lang w:val="en-US"/>
              </w:rPr>
              <w:fldChar w:fldCharType="end"/>
            </w:r>
          </w:p>
          <w:p w14:paraId="4CEE653B" w14:textId="77777777" w:rsidR="001E0F14" w:rsidRPr="00816D34" w:rsidRDefault="001E0F14" w:rsidP="00BF0FB6">
            <w:r w:rsidRPr="00816D34">
              <w:t>C#</w:t>
            </w:r>
          </w:p>
          <w:p w14:paraId="46FF1182" w14:textId="77777777" w:rsidR="001E0F14" w:rsidRPr="00816D34" w:rsidRDefault="001E0F14" w:rsidP="00BF0FB6">
            <w:r w:rsidRPr="00816D34">
              <w:t>C++</w:t>
            </w:r>
          </w:p>
          <w:p w14:paraId="3EDE5BB7" w14:textId="77777777" w:rsidR="001E0F14" w:rsidRPr="00816D34" w:rsidRDefault="001E0F14" w:rsidP="00BF0FB6">
            <w:r w:rsidRPr="00816D34">
              <w:t>Visual Scripting</w:t>
            </w:r>
          </w:p>
          <w:p w14:paraId="59ECC5FC" w14:textId="573CFBAF" w:rsidR="001E0F14" w:rsidRPr="00A8683B" w:rsidRDefault="001E0F14" w:rsidP="00BF0FB6">
            <w:r w:rsidRPr="00A8683B">
              <w:t>Con extension</w:t>
            </w:r>
            <w:r>
              <w:t>e</w:t>
            </w:r>
            <w:r w:rsidRPr="00A8683B">
              <w:t>s de la c</w:t>
            </w:r>
            <w:r>
              <w:t xml:space="preserve">omunidad: </w:t>
            </w:r>
            <w:proofErr w:type="spellStart"/>
            <w:r>
              <w:t>Rust</w:t>
            </w:r>
            <w:proofErr w:type="spellEnd"/>
            <w:r>
              <w:t>, Nim, Python y JavaScript</w:t>
            </w:r>
          </w:p>
        </w:tc>
      </w:tr>
    </w:tbl>
    <w:p w14:paraId="56B4F81F" w14:textId="5B52004E" w:rsidR="003D0578" w:rsidRPr="002D52D6" w:rsidRDefault="003D0578">
      <w:pPr>
        <w:jc w:val="left"/>
      </w:pPr>
      <w:r w:rsidRPr="002D52D6">
        <w:br w:type="page"/>
      </w:r>
    </w:p>
    <w:p w14:paraId="4320B356" w14:textId="4298F176" w:rsidR="003D0578" w:rsidRPr="009828E2" w:rsidRDefault="00BE13BF" w:rsidP="003D0578">
      <w:pPr>
        <w:pStyle w:val="Captulo"/>
        <w:numPr>
          <w:ilvl w:val="0"/>
          <w:numId w:val="12"/>
        </w:numPr>
      </w:pPr>
      <w:bookmarkStart w:id="42" w:name="_Toc166609922"/>
      <w:bookmarkStart w:id="43" w:name="_Toc168082526"/>
      <w:r w:rsidRPr="009828E2">
        <w:lastRenderedPageBreak/>
        <w:t>ANÁLISIS</w:t>
      </w:r>
      <w:bookmarkEnd w:id="42"/>
      <w:bookmarkEnd w:id="43"/>
    </w:p>
    <w:p w14:paraId="79CC5AE1" w14:textId="5C2CACE1" w:rsidR="00816D34" w:rsidRDefault="00816D34" w:rsidP="00EC388A">
      <w:bookmarkStart w:id="44" w:name="_Toc166609923"/>
      <w:r>
        <w:t>En esta sección se definen los requisitos y casos de uso a partir de los cuales se ha realizado el diseño de este proyecto</w:t>
      </w:r>
      <w:r w:rsidR="008511F6">
        <w:t>, además de</w:t>
      </w:r>
      <w:r>
        <w:t xml:space="preserve"> la trazabilidad de los anteriores. Asimismo, se justifica la metodología de desarrollo utilizada y se detallan el conjunto de tecnologías empleadas.</w:t>
      </w:r>
    </w:p>
    <w:p w14:paraId="493336B7" w14:textId="22CCF7ED" w:rsidR="00B234DC" w:rsidRDefault="00525067" w:rsidP="00B234DC">
      <w:pPr>
        <w:pStyle w:val="Epgrafe"/>
        <w:numPr>
          <w:ilvl w:val="1"/>
          <w:numId w:val="12"/>
        </w:numPr>
      </w:pPr>
      <w:bookmarkStart w:id="45" w:name="_Toc168082527"/>
      <w:r>
        <w:t>Casos de uso</w:t>
      </w:r>
      <w:bookmarkEnd w:id="45"/>
    </w:p>
    <w:p w14:paraId="4CC6EF69" w14:textId="47323DA0" w:rsidR="00B234DC" w:rsidRDefault="008511F6" w:rsidP="00B234DC">
      <w:r>
        <w:t>Los casos de uso de este proyecto se han desarrollado en base a tres escenarios o flujos distintos</w:t>
      </w:r>
      <w:r w:rsidR="00525067">
        <w:t>, cada uno con su diagrama correspondiente</w:t>
      </w:r>
      <w:r>
        <w:t>:</w:t>
      </w:r>
    </w:p>
    <w:p w14:paraId="28719314" w14:textId="45EC02DC" w:rsidR="00B234DC" w:rsidRDefault="001E397C" w:rsidP="00B234DC">
      <w:pPr>
        <w:pStyle w:val="Prrafodelista"/>
        <w:numPr>
          <w:ilvl w:val="0"/>
          <w:numId w:val="38"/>
        </w:numPr>
      </w:pPr>
      <w:r>
        <w:rPr>
          <w:u w:val="single"/>
        </w:rPr>
        <w:t xml:space="preserve">Escenario </w:t>
      </w:r>
      <w:r w:rsidR="00EF6C74">
        <w:rPr>
          <w:u w:val="single"/>
        </w:rPr>
        <w:t>1</w:t>
      </w:r>
      <w:r>
        <w:rPr>
          <w:u w:val="single"/>
        </w:rPr>
        <w:t xml:space="preserve"> - </w:t>
      </w:r>
      <w:r w:rsidR="008511F6" w:rsidRPr="00525067">
        <w:rPr>
          <w:u w:val="single"/>
        </w:rPr>
        <w:t>Flujo de la partida</w:t>
      </w:r>
      <w:r w:rsidR="008511F6">
        <w:t>.</w:t>
      </w:r>
      <w:r w:rsidR="00525067">
        <w:t xml:space="preserve"> Manifiesta el curso de una partida, representando las acciones que puede tomar el jugador, así como las acciones que pueden ejecutar los enemigos que aparecen por la escena.</w:t>
      </w:r>
      <w:r w:rsidR="00BA2239">
        <w:t xml:space="preserve"> Como las acciones que pueden realizar todos los jugadores son las mismas, se ha representado dicho escenario con un solo jugador.</w:t>
      </w:r>
    </w:p>
    <w:p w14:paraId="5EF9AAB0" w14:textId="77777777" w:rsidR="00EF6C74" w:rsidRDefault="00EF6C74" w:rsidP="00EF6C74">
      <w:pPr>
        <w:pStyle w:val="Prrafodelista"/>
        <w:numPr>
          <w:ilvl w:val="0"/>
          <w:numId w:val="38"/>
        </w:numPr>
      </w:pPr>
      <w:r>
        <w:rPr>
          <w:u w:val="single"/>
        </w:rPr>
        <w:t xml:space="preserve">Escenario 2 - </w:t>
      </w:r>
      <w:r w:rsidRPr="00525067">
        <w:rPr>
          <w:u w:val="single"/>
        </w:rPr>
        <w:t xml:space="preserve">Escenario de conexión para </w:t>
      </w:r>
      <w:r>
        <w:rPr>
          <w:u w:val="single"/>
        </w:rPr>
        <w:t xml:space="preserve">el </w:t>
      </w:r>
      <w:r w:rsidRPr="00525067">
        <w:rPr>
          <w:u w:val="single"/>
        </w:rPr>
        <w:t>modo un jugador</w:t>
      </w:r>
      <w:r w:rsidRPr="00525067">
        <w:t>.</w:t>
      </w:r>
      <w:r>
        <w:t xml:space="preserve"> Representa el flujo de conexión desde que se inicia el juego hasta que se inicia una partida en el modo de un jugador.</w:t>
      </w:r>
    </w:p>
    <w:p w14:paraId="6D1EC784" w14:textId="77777777" w:rsidR="00EF6C74" w:rsidRDefault="00EF6C74" w:rsidP="00EF6C74">
      <w:pPr>
        <w:pStyle w:val="Prrafodelista"/>
        <w:numPr>
          <w:ilvl w:val="0"/>
          <w:numId w:val="38"/>
        </w:numPr>
      </w:pPr>
      <w:r>
        <w:rPr>
          <w:u w:val="single"/>
        </w:rPr>
        <w:t xml:space="preserve">Escenario 3 - </w:t>
      </w:r>
      <w:r w:rsidRPr="00525067">
        <w:rPr>
          <w:u w:val="single"/>
        </w:rPr>
        <w:t>Flujo de conexión para el modo multijugador</w:t>
      </w:r>
      <w:r w:rsidRPr="00525067">
        <w:t>.</w:t>
      </w:r>
      <w:r>
        <w:t xml:space="preserve"> Expresa el proceso de conexión del cliente y el anfitrión para crear una partida del modo multijugador, hasta el momento en el que se inicia dicha partida.</w:t>
      </w:r>
    </w:p>
    <w:p w14:paraId="378254A2" w14:textId="446B4D2A" w:rsidR="00525067" w:rsidRDefault="00525067" w:rsidP="00525067">
      <w:pPr>
        <w:pStyle w:val="Epgrafe"/>
        <w:numPr>
          <w:ilvl w:val="2"/>
          <w:numId w:val="12"/>
        </w:numPr>
      </w:pPr>
      <w:bookmarkStart w:id="46" w:name="_Toc168082528"/>
      <w:r>
        <w:t>Diagramas de los casos de uso</w:t>
      </w:r>
      <w:bookmarkEnd w:id="46"/>
    </w:p>
    <w:p w14:paraId="2ACC8011" w14:textId="1D6EC36E" w:rsidR="00525067" w:rsidRDefault="004861B8" w:rsidP="00525067">
      <w:r>
        <w:t xml:space="preserve">En este epígrafe se muestran los diagramas de casos de uso de cada uno de los escenarios planteados. Posteriormente, se listan los casos de uso nuevos que aparecen en cada uno de estos diagramas, dándoles un identificador </w:t>
      </w:r>
      <w:r w:rsidR="008925DA">
        <w:t>como el siguiente:</w:t>
      </w:r>
    </w:p>
    <w:p w14:paraId="2C4BBE12" w14:textId="6BAA203C" w:rsidR="008925DA" w:rsidRPr="008925DA" w:rsidRDefault="008925DA" w:rsidP="008925DA">
      <w:pPr>
        <w:jc w:val="center"/>
        <w:rPr>
          <w:i/>
          <w:iCs/>
        </w:rPr>
      </w:pPr>
      <w:r w:rsidRPr="008925DA">
        <w:rPr>
          <w:i/>
          <w:iCs/>
        </w:rPr>
        <w:t>CUXX</w:t>
      </w:r>
    </w:p>
    <w:p w14:paraId="36590A1D" w14:textId="359F4E16" w:rsidR="001E397C" w:rsidRDefault="008925DA" w:rsidP="008925DA">
      <w:r>
        <w:t xml:space="preserve">Donde cada </w:t>
      </w:r>
      <w:r w:rsidRPr="008925DA">
        <w:t>CU</w:t>
      </w:r>
      <w:r>
        <w:t xml:space="preserve"> (Caso de Uso) tiene asociado un número identificativo </w:t>
      </w:r>
      <w:r w:rsidRPr="008925DA">
        <w:t>XX</w:t>
      </w:r>
      <w:r>
        <w:t>.</w:t>
      </w:r>
    </w:p>
    <w:p w14:paraId="3B836474" w14:textId="77777777" w:rsidR="001E397C" w:rsidRDefault="001E397C">
      <w:pPr>
        <w:spacing w:before="0"/>
        <w:jc w:val="left"/>
      </w:pPr>
      <w:r>
        <w:br w:type="page"/>
      </w:r>
    </w:p>
    <w:p w14:paraId="18889023" w14:textId="6E063FD8" w:rsidR="00C567E2" w:rsidRDefault="001E397C" w:rsidP="00C567E2">
      <w:pPr>
        <w:pStyle w:val="Epgrafe"/>
        <w:numPr>
          <w:ilvl w:val="3"/>
          <w:numId w:val="12"/>
        </w:numPr>
      </w:pPr>
      <w:bookmarkStart w:id="47" w:name="_Toc168082529"/>
      <w:r>
        <w:lastRenderedPageBreak/>
        <w:t>Diagrama del escenario 1</w:t>
      </w:r>
      <w:bookmarkEnd w:id="47"/>
    </w:p>
    <w:p w14:paraId="11B63F1C" w14:textId="691D8BC0" w:rsidR="00EF6C74" w:rsidRPr="00EF6C74" w:rsidRDefault="00EF6C74" w:rsidP="005D7C18">
      <w:pPr>
        <w:jc w:val="center"/>
      </w:pPr>
      <w:r>
        <w:rPr>
          <w:noProof/>
        </w:rPr>
        <w:drawing>
          <wp:inline distT="0" distB="0" distL="0" distR="0" wp14:anchorId="2D87252F" wp14:editId="6E74C295">
            <wp:extent cx="5400040" cy="7753985"/>
            <wp:effectExtent l="0" t="0" r="0" b="0"/>
            <wp:docPr id="8764607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075" name="Imagen 5" descr="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400040" cy="7753985"/>
                    </a:xfrm>
                    <a:prstGeom prst="rect">
                      <a:avLst/>
                    </a:prstGeom>
                  </pic:spPr>
                </pic:pic>
              </a:graphicData>
            </a:graphic>
          </wp:inline>
        </w:drawing>
      </w:r>
    </w:p>
    <w:p w14:paraId="64FE1FFA" w14:textId="0087859E" w:rsidR="001E397C" w:rsidRDefault="00EF6C74" w:rsidP="00EF6C74">
      <w:pPr>
        <w:pStyle w:val="TtuloFigura"/>
      </w:pPr>
      <w:bookmarkStart w:id="48" w:name="_Toc168082504"/>
      <w:r>
        <w:t>Fig. 3.1. Diagrama de casos de uso del escenario 1</w:t>
      </w:r>
      <w:bookmarkEnd w:id="48"/>
    </w:p>
    <w:p w14:paraId="2E181CEE" w14:textId="6E1A9699" w:rsidR="00EF6C74" w:rsidRDefault="00EF6C74">
      <w:pPr>
        <w:spacing w:before="0"/>
        <w:jc w:val="left"/>
      </w:pPr>
      <w:r>
        <w:br w:type="page"/>
      </w:r>
    </w:p>
    <w:p w14:paraId="5D426799" w14:textId="3B67F802" w:rsidR="00EF6C74" w:rsidRDefault="00EF6C74" w:rsidP="00EF6C74">
      <w:r>
        <w:lastRenderedPageBreak/>
        <w:t>En este primer diagrama, aparecen los siguientes casos de uso:</w:t>
      </w:r>
    </w:p>
    <w:p w14:paraId="149CD558" w14:textId="3B58F9FF" w:rsidR="00EF6C74" w:rsidRDefault="00EF6C74" w:rsidP="00EF6C74">
      <w:pPr>
        <w:pStyle w:val="TtuloTablaING"/>
      </w:pPr>
      <w:bookmarkStart w:id="49" w:name="_Toc168082553"/>
      <w:r>
        <w:t>Tabla 3.1.</w:t>
      </w:r>
      <w:r>
        <w:br/>
        <w:t>Casos de uso del escenario 1</w:t>
      </w:r>
      <w:bookmarkEnd w:id="49"/>
    </w:p>
    <w:tbl>
      <w:tblPr>
        <w:tblStyle w:val="Tablaconcuadrcula"/>
        <w:tblW w:w="0" w:type="auto"/>
        <w:jc w:val="center"/>
        <w:tblLook w:val="0420" w:firstRow="1" w:lastRow="0" w:firstColumn="0" w:lastColumn="0" w:noHBand="0" w:noVBand="1"/>
      </w:tblPr>
      <w:tblGrid>
        <w:gridCol w:w="1630"/>
        <w:gridCol w:w="3402"/>
      </w:tblGrid>
      <w:tr w:rsidR="00EF6C74" w14:paraId="29C9ABA2" w14:textId="77777777" w:rsidTr="005D7C18">
        <w:trPr>
          <w:cantSplit/>
          <w:tblHeader/>
          <w:jc w:val="center"/>
        </w:trPr>
        <w:tc>
          <w:tcPr>
            <w:tcW w:w="1630" w:type="dxa"/>
          </w:tcPr>
          <w:p w14:paraId="595BA2FB" w14:textId="2B179B3C" w:rsidR="00EF6C74" w:rsidRPr="00EF6C74" w:rsidRDefault="00EF6C74" w:rsidP="00EF6C74">
            <w:pPr>
              <w:rPr>
                <w:b/>
                <w:bCs/>
              </w:rPr>
            </w:pPr>
            <w:r>
              <w:rPr>
                <w:b/>
                <w:bCs/>
              </w:rPr>
              <w:t>Identificador</w:t>
            </w:r>
          </w:p>
        </w:tc>
        <w:tc>
          <w:tcPr>
            <w:tcW w:w="3402" w:type="dxa"/>
          </w:tcPr>
          <w:p w14:paraId="2B885FA3" w14:textId="6B6F21C4" w:rsidR="00EF6C74" w:rsidRPr="00EF6C74" w:rsidRDefault="00EF6C74" w:rsidP="00EF6C74">
            <w:pPr>
              <w:rPr>
                <w:b/>
                <w:bCs/>
              </w:rPr>
            </w:pPr>
            <w:r>
              <w:rPr>
                <w:b/>
                <w:bCs/>
              </w:rPr>
              <w:t>Nombre del caso de uso</w:t>
            </w:r>
          </w:p>
        </w:tc>
      </w:tr>
      <w:tr w:rsidR="00EF6C74" w14:paraId="437BEB8D" w14:textId="77777777" w:rsidTr="005D7C18">
        <w:trPr>
          <w:jc w:val="center"/>
        </w:trPr>
        <w:tc>
          <w:tcPr>
            <w:tcW w:w="1630" w:type="dxa"/>
          </w:tcPr>
          <w:p w14:paraId="38CA4144" w14:textId="2993785C" w:rsidR="00EF6C74" w:rsidRDefault="00DD6BF5" w:rsidP="00EF6C74">
            <w:r>
              <w:t>CU</w:t>
            </w:r>
            <w:r w:rsidR="00EF6C74">
              <w:t>01</w:t>
            </w:r>
          </w:p>
        </w:tc>
        <w:tc>
          <w:tcPr>
            <w:tcW w:w="3402" w:type="dxa"/>
          </w:tcPr>
          <w:p w14:paraId="42369842" w14:textId="5DBBC4A4" w:rsidR="00EF6C74" w:rsidRDefault="005D7C18" w:rsidP="00EF6C74">
            <w:r>
              <w:t>Mover el PJ</w:t>
            </w:r>
          </w:p>
        </w:tc>
      </w:tr>
      <w:tr w:rsidR="00EF6C74" w14:paraId="765890FD" w14:textId="77777777" w:rsidTr="005D7C18">
        <w:trPr>
          <w:jc w:val="center"/>
        </w:trPr>
        <w:tc>
          <w:tcPr>
            <w:tcW w:w="1630" w:type="dxa"/>
          </w:tcPr>
          <w:p w14:paraId="324B4052" w14:textId="1E3FCB74" w:rsidR="00EF6C74" w:rsidRDefault="00DD6BF5" w:rsidP="00EF6C74">
            <w:r>
              <w:t>CU</w:t>
            </w:r>
            <w:r w:rsidR="00EF6C74">
              <w:t>02</w:t>
            </w:r>
          </w:p>
        </w:tc>
        <w:tc>
          <w:tcPr>
            <w:tcW w:w="3402" w:type="dxa"/>
          </w:tcPr>
          <w:p w14:paraId="0BEF4C8E" w14:textId="47A03D52" w:rsidR="00EF6C74" w:rsidRDefault="005D7C18" w:rsidP="00EF6C74">
            <w:r>
              <w:t>Evadir</w:t>
            </w:r>
          </w:p>
        </w:tc>
      </w:tr>
      <w:tr w:rsidR="00EF6C74" w14:paraId="350D7B9B" w14:textId="77777777" w:rsidTr="005D7C18">
        <w:trPr>
          <w:jc w:val="center"/>
        </w:trPr>
        <w:tc>
          <w:tcPr>
            <w:tcW w:w="1630" w:type="dxa"/>
          </w:tcPr>
          <w:p w14:paraId="50FB2CB3" w14:textId="1F125EDF" w:rsidR="00EF6C74" w:rsidRDefault="00DD6BF5" w:rsidP="00EF6C74">
            <w:r>
              <w:t>CU</w:t>
            </w:r>
            <w:r w:rsidR="00EF6C74">
              <w:t>03</w:t>
            </w:r>
          </w:p>
        </w:tc>
        <w:tc>
          <w:tcPr>
            <w:tcW w:w="3402" w:type="dxa"/>
          </w:tcPr>
          <w:p w14:paraId="4EEEAA70" w14:textId="6012BD00" w:rsidR="00EF6C74" w:rsidRDefault="005D7C18" w:rsidP="00EF6C74">
            <w:r>
              <w:t>Apuntar el arma del PJ</w:t>
            </w:r>
          </w:p>
        </w:tc>
      </w:tr>
      <w:tr w:rsidR="00EF6C74" w14:paraId="7A786C63" w14:textId="77777777" w:rsidTr="005D7C18">
        <w:trPr>
          <w:jc w:val="center"/>
        </w:trPr>
        <w:tc>
          <w:tcPr>
            <w:tcW w:w="1630" w:type="dxa"/>
          </w:tcPr>
          <w:p w14:paraId="75B18BAF" w14:textId="26FD44AE" w:rsidR="00EF6C74" w:rsidRDefault="00DD6BF5" w:rsidP="00EF6C74">
            <w:r>
              <w:t>CU</w:t>
            </w:r>
            <w:r w:rsidR="00EF6C74">
              <w:t>04</w:t>
            </w:r>
          </w:p>
        </w:tc>
        <w:tc>
          <w:tcPr>
            <w:tcW w:w="3402" w:type="dxa"/>
          </w:tcPr>
          <w:p w14:paraId="3748AF43" w14:textId="09DC8D01" w:rsidR="00EF6C74" w:rsidRDefault="005D7C18" w:rsidP="00EF6C74">
            <w:r>
              <w:t>Disparar proyectil</w:t>
            </w:r>
          </w:p>
        </w:tc>
      </w:tr>
      <w:tr w:rsidR="00EF6C74" w14:paraId="66353E6F" w14:textId="77777777" w:rsidTr="005D7C18">
        <w:trPr>
          <w:jc w:val="center"/>
        </w:trPr>
        <w:tc>
          <w:tcPr>
            <w:tcW w:w="1630" w:type="dxa"/>
          </w:tcPr>
          <w:p w14:paraId="21057A5D" w14:textId="5BDD4F49" w:rsidR="00EF6C74" w:rsidRDefault="00DD6BF5" w:rsidP="00EF6C74">
            <w:r>
              <w:t>CU</w:t>
            </w:r>
            <w:r w:rsidR="00EF6C74">
              <w:t>05</w:t>
            </w:r>
          </w:p>
        </w:tc>
        <w:tc>
          <w:tcPr>
            <w:tcW w:w="3402" w:type="dxa"/>
          </w:tcPr>
          <w:p w14:paraId="6A33F46F" w14:textId="5DF7A8DF" w:rsidR="00EF6C74" w:rsidRDefault="005D7C18" w:rsidP="00EF6C74">
            <w:r>
              <w:t>Curar al PJ</w:t>
            </w:r>
          </w:p>
        </w:tc>
      </w:tr>
      <w:tr w:rsidR="00EF6C74" w14:paraId="64FB6B86" w14:textId="77777777" w:rsidTr="005D7C18">
        <w:trPr>
          <w:jc w:val="center"/>
        </w:trPr>
        <w:tc>
          <w:tcPr>
            <w:tcW w:w="1630" w:type="dxa"/>
          </w:tcPr>
          <w:p w14:paraId="48172A17" w14:textId="71E2ED3C" w:rsidR="00EF6C74" w:rsidRDefault="00DD6BF5" w:rsidP="00EF6C74">
            <w:r>
              <w:t>CU</w:t>
            </w:r>
            <w:r w:rsidR="00EF6C74">
              <w:t>06</w:t>
            </w:r>
          </w:p>
        </w:tc>
        <w:tc>
          <w:tcPr>
            <w:tcW w:w="3402" w:type="dxa"/>
          </w:tcPr>
          <w:p w14:paraId="3BB68AE6" w14:textId="39741C00" w:rsidR="00EF6C74" w:rsidRDefault="005D7C18" w:rsidP="00EF6C74">
            <w:r>
              <w:t>Dañar al PJ</w:t>
            </w:r>
          </w:p>
        </w:tc>
      </w:tr>
      <w:tr w:rsidR="00EF6C74" w14:paraId="513EE2C4" w14:textId="77777777" w:rsidTr="005D7C18">
        <w:trPr>
          <w:jc w:val="center"/>
        </w:trPr>
        <w:tc>
          <w:tcPr>
            <w:tcW w:w="1630" w:type="dxa"/>
          </w:tcPr>
          <w:p w14:paraId="64988455" w14:textId="63DEB71E" w:rsidR="00EF6C74" w:rsidRDefault="00DD6BF5" w:rsidP="00EF6C74">
            <w:r>
              <w:t>CU</w:t>
            </w:r>
            <w:r w:rsidR="00EF6C74">
              <w:t>07</w:t>
            </w:r>
          </w:p>
        </w:tc>
        <w:tc>
          <w:tcPr>
            <w:tcW w:w="3402" w:type="dxa"/>
          </w:tcPr>
          <w:p w14:paraId="4A198CE4" w14:textId="3E7BE46F" w:rsidR="00EF6C74" w:rsidRDefault="005D7C18" w:rsidP="00EF6C74">
            <w:r>
              <w:t>Matar al PJ</w:t>
            </w:r>
          </w:p>
        </w:tc>
      </w:tr>
      <w:tr w:rsidR="00EF6C74" w14:paraId="60480185" w14:textId="77777777" w:rsidTr="005D7C18">
        <w:trPr>
          <w:jc w:val="center"/>
        </w:trPr>
        <w:tc>
          <w:tcPr>
            <w:tcW w:w="1630" w:type="dxa"/>
          </w:tcPr>
          <w:p w14:paraId="3A3F4296" w14:textId="769B64ED" w:rsidR="00EF6C74" w:rsidRDefault="00DD6BF5" w:rsidP="00EF6C74">
            <w:r>
              <w:t>CU</w:t>
            </w:r>
            <w:r w:rsidR="00EF6C74">
              <w:t>08</w:t>
            </w:r>
          </w:p>
        </w:tc>
        <w:tc>
          <w:tcPr>
            <w:tcW w:w="3402" w:type="dxa"/>
          </w:tcPr>
          <w:p w14:paraId="27EA3D8D" w14:textId="0FF40EA8" w:rsidR="00EF6C74" w:rsidRDefault="005D7C18" w:rsidP="00EF6C74">
            <w:r>
              <w:t>Perder la partida</w:t>
            </w:r>
          </w:p>
        </w:tc>
      </w:tr>
      <w:tr w:rsidR="00EF6C74" w14:paraId="6FC1AD2A" w14:textId="77777777" w:rsidTr="005D7C18">
        <w:trPr>
          <w:jc w:val="center"/>
        </w:trPr>
        <w:tc>
          <w:tcPr>
            <w:tcW w:w="1630" w:type="dxa"/>
          </w:tcPr>
          <w:p w14:paraId="2D5A9BF3" w14:textId="2072EEA1" w:rsidR="00EF6C74" w:rsidRDefault="00DD6BF5" w:rsidP="00EF6C74">
            <w:r>
              <w:t>CU</w:t>
            </w:r>
            <w:r w:rsidR="00EF6C74">
              <w:t>09</w:t>
            </w:r>
          </w:p>
        </w:tc>
        <w:tc>
          <w:tcPr>
            <w:tcW w:w="3402" w:type="dxa"/>
          </w:tcPr>
          <w:p w14:paraId="081D869B" w14:textId="749FF8FE" w:rsidR="00EF6C74" w:rsidRDefault="005D7C18" w:rsidP="00EF6C74">
            <w:r>
              <w:t>Ganar la partida</w:t>
            </w:r>
          </w:p>
        </w:tc>
      </w:tr>
      <w:tr w:rsidR="00EF6C74" w14:paraId="77070F3C" w14:textId="77777777" w:rsidTr="005D7C18">
        <w:trPr>
          <w:jc w:val="center"/>
        </w:trPr>
        <w:tc>
          <w:tcPr>
            <w:tcW w:w="1630" w:type="dxa"/>
          </w:tcPr>
          <w:p w14:paraId="7F2A76AC" w14:textId="796A861F" w:rsidR="00EF6C74" w:rsidRDefault="00DD6BF5" w:rsidP="00EF6C74">
            <w:r>
              <w:t>CU</w:t>
            </w:r>
            <w:r w:rsidR="005D7C18">
              <w:t>10</w:t>
            </w:r>
          </w:p>
        </w:tc>
        <w:tc>
          <w:tcPr>
            <w:tcW w:w="3402" w:type="dxa"/>
          </w:tcPr>
          <w:p w14:paraId="1B17B1A7" w14:textId="2FE437DA" w:rsidR="00EF6C74" w:rsidRDefault="005D7C18" w:rsidP="00EF6C74">
            <w:r>
              <w:t>Salir al menú principal</w:t>
            </w:r>
          </w:p>
        </w:tc>
      </w:tr>
      <w:tr w:rsidR="00EF6C74" w14:paraId="03A1A7F4" w14:textId="77777777" w:rsidTr="005D7C18">
        <w:trPr>
          <w:jc w:val="center"/>
        </w:trPr>
        <w:tc>
          <w:tcPr>
            <w:tcW w:w="1630" w:type="dxa"/>
          </w:tcPr>
          <w:p w14:paraId="09FF9890" w14:textId="27B83516" w:rsidR="00EF6C74" w:rsidRDefault="00DD6BF5" w:rsidP="00EF6C74">
            <w:r>
              <w:t>CU</w:t>
            </w:r>
            <w:r w:rsidR="005D7C18">
              <w:t>11</w:t>
            </w:r>
          </w:p>
        </w:tc>
        <w:tc>
          <w:tcPr>
            <w:tcW w:w="3402" w:type="dxa"/>
          </w:tcPr>
          <w:p w14:paraId="2D8C8A48" w14:textId="1483957B" w:rsidR="00EF6C74" w:rsidRDefault="005D7C18" w:rsidP="00EF6C74">
            <w:r>
              <w:t>Matar al enemigo</w:t>
            </w:r>
          </w:p>
        </w:tc>
      </w:tr>
      <w:tr w:rsidR="005D7C18" w14:paraId="292C340D" w14:textId="77777777" w:rsidTr="005D7C18">
        <w:trPr>
          <w:jc w:val="center"/>
        </w:trPr>
        <w:tc>
          <w:tcPr>
            <w:tcW w:w="1630" w:type="dxa"/>
          </w:tcPr>
          <w:p w14:paraId="1A819699" w14:textId="7EA94142" w:rsidR="005D7C18" w:rsidRDefault="00DD6BF5" w:rsidP="00EF6C74">
            <w:r>
              <w:t>CU</w:t>
            </w:r>
            <w:r w:rsidR="005D7C18">
              <w:t>12</w:t>
            </w:r>
          </w:p>
        </w:tc>
        <w:tc>
          <w:tcPr>
            <w:tcW w:w="3402" w:type="dxa"/>
          </w:tcPr>
          <w:p w14:paraId="787B31A3" w14:textId="0728BF64" w:rsidR="005D7C18" w:rsidRDefault="005D7C18" w:rsidP="00EF6C74">
            <w:r>
              <w:t>Dañar al enemigo</w:t>
            </w:r>
          </w:p>
        </w:tc>
      </w:tr>
      <w:tr w:rsidR="005D7C18" w14:paraId="7A0129FA" w14:textId="77777777" w:rsidTr="005D7C18">
        <w:trPr>
          <w:jc w:val="center"/>
        </w:trPr>
        <w:tc>
          <w:tcPr>
            <w:tcW w:w="1630" w:type="dxa"/>
          </w:tcPr>
          <w:p w14:paraId="430D1307" w14:textId="11422B9D" w:rsidR="005D7C18" w:rsidRDefault="00DD6BF5" w:rsidP="00EF6C74">
            <w:r>
              <w:t>CU</w:t>
            </w:r>
            <w:r w:rsidR="005D7C18">
              <w:t>13</w:t>
            </w:r>
          </w:p>
        </w:tc>
        <w:tc>
          <w:tcPr>
            <w:tcW w:w="3402" w:type="dxa"/>
          </w:tcPr>
          <w:p w14:paraId="679FD6D2" w14:textId="4C498CD4" w:rsidR="005D7C18" w:rsidRDefault="005D7C18" w:rsidP="00EF6C74">
            <w:r>
              <w:t>Atacar al PJ</w:t>
            </w:r>
          </w:p>
        </w:tc>
      </w:tr>
      <w:tr w:rsidR="005D7C18" w14:paraId="23A809CE" w14:textId="77777777" w:rsidTr="005D7C18">
        <w:trPr>
          <w:jc w:val="center"/>
        </w:trPr>
        <w:tc>
          <w:tcPr>
            <w:tcW w:w="1630" w:type="dxa"/>
          </w:tcPr>
          <w:p w14:paraId="7A06FC7D" w14:textId="187FC22F" w:rsidR="005D7C18" w:rsidRDefault="00DD6BF5" w:rsidP="00EF6C74">
            <w:r>
              <w:t>CU</w:t>
            </w:r>
            <w:r w:rsidR="005D7C18">
              <w:t>14</w:t>
            </w:r>
          </w:p>
        </w:tc>
        <w:tc>
          <w:tcPr>
            <w:tcW w:w="3402" w:type="dxa"/>
          </w:tcPr>
          <w:p w14:paraId="79113195" w14:textId="20469BD8" w:rsidR="005D7C18" w:rsidRDefault="005D7C18" w:rsidP="00EF6C74">
            <w:r>
              <w:t>Perseguir al PJ</w:t>
            </w:r>
          </w:p>
        </w:tc>
      </w:tr>
    </w:tbl>
    <w:p w14:paraId="528623FE" w14:textId="2193151D" w:rsidR="005D7C18" w:rsidRDefault="005D7C18" w:rsidP="00EF6C74">
      <w:r>
        <w:t>Nótese que, en estos casos de uso, PJ significa Personaje Jugable, es decir, el jugador.</w:t>
      </w:r>
    </w:p>
    <w:p w14:paraId="229DB2DC" w14:textId="77777777" w:rsidR="005D7C18" w:rsidRDefault="005D7C18">
      <w:pPr>
        <w:spacing w:before="0"/>
        <w:jc w:val="left"/>
      </w:pPr>
      <w:r>
        <w:br w:type="page"/>
      </w:r>
    </w:p>
    <w:p w14:paraId="184EDF38" w14:textId="11921410" w:rsidR="001E397C" w:rsidRDefault="001E397C" w:rsidP="00EF6C74">
      <w:pPr>
        <w:pStyle w:val="Epgrafe"/>
        <w:numPr>
          <w:ilvl w:val="3"/>
          <w:numId w:val="12"/>
        </w:numPr>
      </w:pPr>
      <w:bookmarkStart w:id="50" w:name="_Toc168082530"/>
      <w:r>
        <w:lastRenderedPageBreak/>
        <w:t>Diagrama del escenario 2</w:t>
      </w:r>
      <w:bookmarkEnd w:id="50"/>
    </w:p>
    <w:p w14:paraId="14075B66" w14:textId="35B6924D" w:rsidR="005D7C18" w:rsidRPr="005D7C18" w:rsidRDefault="005D7C18" w:rsidP="005D7C18">
      <w:r>
        <w:t>El diagrama para el segundo escenario es el siguiente, del que surgen dos nuevos casos de uso, como se puede apreciar en la tabla que se encuentra inmediatamente después de este.</w:t>
      </w:r>
    </w:p>
    <w:p w14:paraId="2A0DDEB4" w14:textId="3312D510" w:rsidR="005D7C18" w:rsidRPr="005D7C18" w:rsidRDefault="005D7C18" w:rsidP="005D7C18">
      <w:pPr>
        <w:jc w:val="center"/>
      </w:pPr>
      <w:r>
        <w:rPr>
          <w:noProof/>
        </w:rPr>
        <w:drawing>
          <wp:inline distT="0" distB="0" distL="0" distR="0" wp14:anchorId="7484A538" wp14:editId="7E4B951A">
            <wp:extent cx="3838575" cy="3057525"/>
            <wp:effectExtent l="0" t="0" r="0" b="0"/>
            <wp:docPr id="1939342354"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2354" name="Imagen 6"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838575" cy="3057525"/>
                    </a:xfrm>
                    <a:prstGeom prst="rect">
                      <a:avLst/>
                    </a:prstGeom>
                  </pic:spPr>
                </pic:pic>
              </a:graphicData>
            </a:graphic>
          </wp:inline>
        </w:drawing>
      </w:r>
    </w:p>
    <w:p w14:paraId="2970E8C9" w14:textId="58FCD5FE" w:rsidR="001E397C" w:rsidRDefault="001E397C" w:rsidP="001E397C">
      <w:pPr>
        <w:pStyle w:val="TtuloFigura"/>
      </w:pPr>
      <w:bookmarkStart w:id="51" w:name="_Toc168082505"/>
      <w:r>
        <w:t>Fig. 3.2. Diagrama de casos de uso del escenario 2</w:t>
      </w:r>
      <w:bookmarkEnd w:id="51"/>
    </w:p>
    <w:p w14:paraId="72A0BB7A" w14:textId="77777777" w:rsidR="005D7C18" w:rsidRDefault="005D7C18" w:rsidP="005D7C18"/>
    <w:p w14:paraId="39DACFDE" w14:textId="699316A1" w:rsidR="005D7C18" w:rsidRDefault="005D7C18" w:rsidP="005D7C18">
      <w:pPr>
        <w:pStyle w:val="TtuloTablaING"/>
      </w:pPr>
      <w:bookmarkStart w:id="52" w:name="_Toc168082554"/>
      <w:r>
        <w:t>Tabla 3.2.</w:t>
      </w:r>
      <w:r>
        <w:br/>
        <w:t xml:space="preserve">Casos de uso </w:t>
      </w:r>
      <w:r w:rsidR="001663A7">
        <w:t xml:space="preserve">del </w:t>
      </w:r>
      <w:r>
        <w:t>escenario 2</w:t>
      </w:r>
      <w:bookmarkEnd w:id="52"/>
    </w:p>
    <w:tbl>
      <w:tblPr>
        <w:tblStyle w:val="Tablaconcuadrcula"/>
        <w:tblW w:w="0" w:type="auto"/>
        <w:jc w:val="center"/>
        <w:tblLook w:val="0420" w:firstRow="1" w:lastRow="0" w:firstColumn="0" w:lastColumn="0" w:noHBand="0" w:noVBand="1"/>
      </w:tblPr>
      <w:tblGrid>
        <w:gridCol w:w="1630"/>
        <w:gridCol w:w="3402"/>
      </w:tblGrid>
      <w:tr w:rsidR="005D7C18" w:rsidRPr="00EF6C74" w14:paraId="2ED820CE" w14:textId="77777777" w:rsidTr="00FC1949">
        <w:trPr>
          <w:cantSplit/>
          <w:tblHeader/>
          <w:jc w:val="center"/>
        </w:trPr>
        <w:tc>
          <w:tcPr>
            <w:tcW w:w="1630" w:type="dxa"/>
          </w:tcPr>
          <w:p w14:paraId="17AE3905" w14:textId="77777777" w:rsidR="005D7C18" w:rsidRPr="00EF6C74" w:rsidRDefault="005D7C18" w:rsidP="00FC1949">
            <w:pPr>
              <w:rPr>
                <w:b/>
                <w:bCs/>
              </w:rPr>
            </w:pPr>
            <w:r>
              <w:rPr>
                <w:b/>
                <w:bCs/>
              </w:rPr>
              <w:t>Identificador</w:t>
            </w:r>
          </w:p>
        </w:tc>
        <w:tc>
          <w:tcPr>
            <w:tcW w:w="3402" w:type="dxa"/>
          </w:tcPr>
          <w:p w14:paraId="11CE351C" w14:textId="77777777" w:rsidR="005D7C18" w:rsidRPr="00EF6C74" w:rsidRDefault="005D7C18" w:rsidP="00FC1949">
            <w:pPr>
              <w:rPr>
                <w:b/>
                <w:bCs/>
              </w:rPr>
            </w:pPr>
            <w:r>
              <w:rPr>
                <w:b/>
                <w:bCs/>
              </w:rPr>
              <w:t>Nombre del caso de uso</w:t>
            </w:r>
          </w:p>
        </w:tc>
      </w:tr>
      <w:tr w:rsidR="005D7C18" w14:paraId="40293D07" w14:textId="77777777" w:rsidTr="00FC1949">
        <w:trPr>
          <w:jc w:val="center"/>
        </w:trPr>
        <w:tc>
          <w:tcPr>
            <w:tcW w:w="1630" w:type="dxa"/>
          </w:tcPr>
          <w:p w14:paraId="346F4A11" w14:textId="00071B98" w:rsidR="005D7C18" w:rsidRDefault="00DD6BF5" w:rsidP="00FC1949">
            <w:r>
              <w:t>CU</w:t>
            </w:r>
            <w:r w:rsidR="001663A7">
              <w:t>15</w:t>
            </w:r>
          </w:p>
        </w:tc>
        <w:tc>
          <w:tcPr>
            <w:tcW w:w="3402" w:type="dxa"/>
          </w:tcPr>
          <w:p w14:paraId="2C792FBD" w14:textId="7E95C337" w:rsidR="005D7C18" w:rsidRDefault="001663A7" w:rsidP="00FC1949">
            <w:r>
              <w:t>Iniciar modo un jugador</w:t>
            </w:r>
          </w:p>
        </w:tc>
      </w:tr>
      <w:tr w:rsidR="001663A7" w14:paraId="7C4E3EC0" w14:textId="77777777" w:rsidTr="00FC1949">
        <w:trPr>
          <w:jc w:val="center"/>
        </w:trPr>
        <w:tc>
          <w:tcPr>
            <w:tcW w:w="1630" w:type="dxa"/>
          </w:tcPr>
          <w:p w14:paraId="0A4B755D" w14:textId="3A6E7B36" w:rsidR="001663A7" w:rsidRDefault="00DD6BF5" w:rsidP="00FC1949">
            <w:r>
              <w:t>CU</w:t>
            </w:r>
            <w:r w:rsidR="001663A7">
              <w:t>16</w:t>
            </w:r>
          </w:p>
        </w:tc>
        <w:tc>
          <w:tcPr>
            <w:tcW w:w="3402" w:type="dxa"/>
          </w:tcPr>
          <w:p w14:paraId="0BE21BB9" w14:textId="3CA7920E" w:rsidR="001663A7" w:rsidRDefault="001663A7" w:rsidP="00FC1949">
            <w:r>
              <w:t>Salir de la aplicación</w:t>
            </w:r>
          </w:p>
        </w:tc>
      </w:tr>
    </w:tbl>
    <w:p w14:paraId="3A17A439" w14:textId="77777777" w:rsidR="001663A7" w:rsidRDefault="001663A7" w:rsidP="001663A7">
      <w:pPr>
        <w:pStyle w:val="Epgrafe"/>
      </w:pPr>
    </w:p>
    <w:p w14:paraId="0BB0810B" w14:textId="77777777" w:rsidR="001663A7" w:rsidRDefault="001663A7">
      <w:pPr>
        <w:spacing w:before="0"/>
        <w:jc w:val="left"/>
        <w:rPr>
          <w:rFonts w:eastAsiaTheme="majorEastAsia" w:cstheme="majorBidi"/>
          <w:b/>
          <w:iCs/>
          <w:spacing w:val="-10"/>
          <w:kern w:val="28"/>
          <w:szCs w:val="56"/>
        </w:rPr>
      </w:pPr>
      <w:r>
        <w:br w:type="page"/>
      </w:r>
    </w:p>
    <w:p w14:paraId="48FA2BFB" w14:textId="3803FA92" w:rsidR="001E397C" w:rsidRDefault="001E397C" w:rsidP="00EF6C74">
      <w:pPr>
        <w:pStyle w:val="Epgrafe"/>
        <w:numPr>
          <w:ilvl w:val="3"/>
          <w:numId w:val="12"/>
        </w:numPr>
      </w:pPr>
      <w:bookmarkStart w:id="53" w:name="_Toc168082531"/>
      <w:r>
        <w:lastRenderedPageBreak/>
        <w:t>Diagrama del escenario 3</w:t>
      </w:r>
      <w:bookmarkEnd w:id="53"/>
    </w:p>
    <w:p w14:paraId="4CDEEBCF" w14:textId="7C06DA11" w:rsidR="001663A7" w:rsidRPr="001663A7" w:rsidRDefault="001663A7" w:rsidP="001663A7">
      <w:pPr>
        <w:jc w:val="center"/>
      </w:pPr>
      <w:r>
        <w:rPr>
          <w:noProof/>
        </w:rPr>
        <w:drawing>
          <wp:inline distT="0" distB="0" distL="0" distR="0" wp14:anchorId="2DE8BB02" wp14:editId="23D95CC1">
            <wp:extent cx="4981575" cy="6486525"/>
            <wp:effectExtent l="0" t="0" r="0" b="0"/>
            <wp:docPr id="1520993739"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93739" name="Imagen 8" descr="Diagram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4981575" cy="6486525"/>
                    </a:xfrm>
                    <a:prstGeom prst="rect">
                      <a:avLst/>
                    </a:prstGeom>
                  </pic:spPr>
                </pic:pic>
              </a:graphicData>
            </a:graphic>
          </wp:inline>
        </w:drawing>
      </w:r>
    </w:p>
    <w:p w14:paraId="016BE28B" w14:textId="6BEB6955" w:rsidR="001E397C" w:rsidRDefault="001E397C" w:rsidP="001E397C">
      <w:pPr>
        <w:pStyle w:val="TtuloFigura"/>
      </w:pPr>
      <w:bookmarkStart w:id="54" w:name="_Toc168082506"/>
      <w:r>
        <w:t>Fig. 3.3. Diagrama de casos de uso del escenario 3</w:t>
      </w:r>
      <w:bookmarkEnd w:id="54"/>
    </w:p>
    <w:p w14:paraId="6EAFD521" w14:textId="77777777" w:rsidR="001663A7" w:rsidRDefault="001663A7" w:rsidP="001663A7"/>
    <w:p w14:paraId="5050587B" w14:textId="15C3ABC5" w:rsidR="001663A7" w:rsidRDefault="001663A7" w:rsidP="001663A7">
      <w:r>
        <w:t xml:space="preserve">En este diagrama se reutiliza el caso de uso </w:t>
      </w:r>
      <w:r w:rsidRPr="001663A7">
        <w:rPr>
          <w:i/>
          <w:iCs/>
        </w:rPr>
        <w:t>UC16 - Salir de la aplicación</w:t>
      </w:r>
      <w:r>
        <w:t>. Así mismo, se incorporan los siguientes casos de uso nuevos:</w:t>
      </w:r>
    </w:p>
    <w:p w14:paraId="5EA75092" w14:textId="385694F3" w:rsidR="001663A7" w:rsidRDefault="001663A7" w:rsidP="001663A7">
      <w:pPr>
        <w:pStyle w:val="TtuloTablaING"/>
      </w:pPr>
      <w:bookmarkStart w:id="55" w:name="_Toc168082555"/>
      <w:r>
        <w:t>Tabla 3.3.</w:t>
      </w:r>
      <w:r>
        <w:br/>
        <w:t>Casos de uso del escenario 3</w:t>
      </w:r>
      <w:bookmarkEnd w:id="55"/>
    </w:p>
    <w:tbl>
      <w:tblPr>
        <w:tblStyle w:val="Tablaconcuadrcula"/>
        <w:tblW w:w="0" w:type="auto"/>
        <w:jc w:val="center"/>
        <w:tblLook w:val="0420" w:firstRow="1" w:lastRow="0" w:firstColumn="0" w:lastColumn="0" w:noHBand="0" w:noVBand="1"/>
      </w:tblPr>
      <w:tblGrid>
        <w:gridCol w:w="1630"/>
        <w:gridCol w:w="3402"/>
      </w:tblGrid>
      <w:tr w:rsidR="001663A7" w:rsidRPr="00EF6C74" w14:paraId="7F79D694" w14:textId="77777777" w:rsidTr="00FC1949">
        <w:trPr>
          <w:cantSplit/>
          <w:tblHeader/>
          <w:jc w:val="center"/>
        </w:trPr>
        <w:tc>
          <w:tcPr>
            <w:tcW w:w="1630" w:type="dxa"/>
          </w:tcPr>
          <w:p w14:paraId="5D664CCC" w14:textId="77777777" w:rsidR="001663A7" w:rsidRPr="00BF0FB6" w:rsidRDefault="001663A7" w:rsidP="00BF0FB6">
            <w:pPr>
              <w:rPr>
                <w:b/>
                <w:bCs/>
              </w:rPr>
            </w:pPr>
            <w:r w:rsidRPr="00BF0FB6">
              <w:rPr>
                <w:b/>
                <w:bCs/>
              </w:rPr>
              <w:t>Identificador</w:t>
            </w:r>
          </w:p>
        </w:tc>
        <w:tc>
          <w:tcPr>
            <w:tcW w:w="3402" w:type="dxa"/>
          </w:tcPr>
          <w:p w14:paraId="389D23F9" w14:textId="77777777" w:rsidR="001663A7" w:rsidRPr="00BF0FB6" w:rsidRDefault="001663A7" w:rsidP="00BF0FB6">
            <w:pPr>
              <w:rPr>
                <w:b/>
                <w:bCs/>
              </w:rPr>
            </w:pPr>
            <w:r w:rsidRPr="00BF0FB6">
              <w:rPr>
                <w:b/>
                <w:bCs/>
              </w:rPr>
              <w:t>Nombre del caso de uso</w:t>
            </w:r>
          </w:p>
        </w:tc>
      </w:tr>
      <w:tr w:rsidR="001663A7" w14:paraId="759814F5" w14:textId="77777777" w:rsidTr="00FC1949">
        <w:trPr>
          <w:jc w:val="center"/>
        </w:trPr>
        <w:tc>
          <w:tcPr>
            <w:tcW w:w="1630" w:type="dxa"/>
          </w:tcPr>
          <w:p w14:paraId="0029E4C7" w14:textId="43D8A584" w:rsidR="001663A7" w:rsidRDefault="00DD6BF5" w:rsidP="00BF0FB6">
            <w:r>
              <w:t>CU</w:t>
            </w:r>
            <w:r w:rsidR="001663A7">
              <w:t>17</w:t>
            </w:r>
          </w:p>
        </w:tc>
        <w:tc>
          <w:tcPr>
            <w:tcW w:w="3402" w:type="dxa"/>
          </w:tcPr>
          <w:p w14:paraId="623A6741" w14:textId="67226F3E" w:rsidR="001663A7" w:rsidRDefault="001663A7" w:rsidP="00BF0FB6">
            <w:r>
              <w:t>Iniciar modo multijugador</w:t>
            </w:r>
          </w:p>
        </w:tc>
      </w:tr>
      <w:tr w:rsidR="001663A7" w14:paraId="55933747" w14:textId="77777777" w:rsidTr="00FC1949">
        <w:trPr>
          <w:jc w:val="center"/>
        </w:trPr>
        <w:tc>
          <w:tcPr>
            <w:tcW w:w="1630" w:type="dxa"/>
          </w:tcPr>
          <w:p w14:paraId="0DE39677" w14:textId="787BD201" w:rsidR="001663A7" w:rsidRDefault="00DD6BF5" w:rsidP="00BF0FB6">
            <w:r>
              <w:lastRenderedPageBreak/>
              <w:t>CU</w:t>
            </w:r>
            <w:r w:rsidR="001663A7">
              <w:t>18</w:t>
            </w:r>
          </w:p>
        </w:tc>
        <w:tc>
          <w:tcPr>
            <w:tcW w:w="3402" w:type="dxa"/>
          </w:tcPr>
          <w:p w14:paraId="6F100B6D" w14:textId="5F03E902" w:rsidR="001663A7" w:rsidRDefault="001663A7" w:rsidP="00BF0FB6">
            <w:r>
              <w:t>Crear una sala</w:t>
            </w:r>
          </w:p>
        </w:tc>
      </w:tr>
      <w:tr w:rsidR="001663A7" w14:paraId="129BE12D" w14:textId="77777777" w:rsidTr="00FC1949">
        <w:trPr>
          <w:jc w:val="center"/>
        </w:trPr>
        <w:tc>
          <w:tcPr>
            <w:tcW w:w="1630" w:type="dxa"/>
          </w:tcPr>
          <w:p w14:paraId="7818059A" w14:textId="39955AA5" w:rsidR="001663A7" w:rsidRDefault="00DD6BF5" w:rsidP="00BF0FB6">
            <w:r>
              <w:t>CU</w:t>
            </w:r>
            <w:r w:rsidR="001663A7">
              <w:t>19</w:t>
            </w:r>
          </w:p>
        </w:tc>
        <w:tc>
          <w:tcPr>
            <w:tcW w:w="3402" w:type="dxa"/>
          </w:tcPr>
          <w:p w14:paraId="4C9BDDE1" w14:textId="421C2B28" w:rsidR="001663A7" w:rsidRDefault="001663A7" w:rsidP="00BF0FB6">
            <w:r>
              <w:t>Unirse a una sala</w:t>
            </w:r>
          </w:p>
        </w:tc>
      </w:tr>
      <w:tr w:rsidR="001663A7" w14:paraId="2E8ECB0F" w14:textId="77777777" w:rsidTr="00FC1949">
        <w:trPr>
          <w:jc w:val="center"/>
        </w:trPr>
        <w:tc>
          <w:tcPr>
            <w:tcW w:w="1630" w:type="dxa"/>
          </w:tcPr>
          <w:p w14:paraId="6B225DDD" w14:textId="10ED47E2" w:rsidR="001663A7" w:rsidRDefault="00DD6BF5" w:rsidP="00BF0FB6">
            <w:r>
              <w:t>CU</w:t>
            </w:r>
            <w:r w:rsidR="001663A7">
              <w:t>20</w:t>
            </w:r>
          </w:p>
        </w:tc>
        <w:tc>
          <w:tcPr>
            <w:tcW w:w="3402" w:type="dxa"/>
          </w:tcPr>
          <w:p w14:paraId="2077CA0B" w14:textId="30265764" w:rsidR="001663A7" w:rsidRDefault="001663A7" w:rsidP="00BF0FB6">
            <w:r>
              <w:t>Establecerse como listo</w:t>
            </w:r>
          </w:p>
        </w:tc>
      </w:tr>
    </w:tbl>
    <w:p w14:paraId="1B12B2C1" w14:textId="378C03CB" w:rsidR="001663A7" w:rsidRDefault="001663A7" w:rsidP="001663A7">
      <w:pPr>
        <w:pStyle w:val="Epgrafe"/>
      </w:pPr>
    </w:p>
    <w:p w14:paraId="28241F37" w14:textId="49F36FBE" w:rsidR="00B234DC" w:rsidRDefault="00B234DC" w:rsidP="00B234DC">
      <w:pPr>
        <w:pStyle w:val="Epgrafe"/>
        <w:numPr>
          <w:ilvl w:val="2"/>
          <w:numId w:val="12"/>
        </w:numPr>
      </w:pPr>
      <w:bookmarkStart w:id="56" w:name="_Toc168082532"/>
      <w:r>
        <w:t>Descripción de los casos de uso</w:t>
      </w:r>
      <w:bookmarkEnd w:id="56"/>
    </w:p>
    <w:p w14:paraId="30ACA563" w14:textId="206C3B0A" w:rsidR="00DD6BF5" w:rsidRDefault="00DD6BF5" w:rsidP="00BF0FB6">
      <w:r>
        <w:t xml:space="preserve">A continuación, se va a proporcionar una descripción de alto nivel de cada caso de uso, </w:t>
      </w:r>
      <w:r w:rsidR="0073735B">
        <w:t>mediante el uso de una tabla como la siguiente:</w:t>
      </w:r>
    </w:p>
    <w:p w14:paraId="08C64788" w14:textId="3FDD6915" w:rsidR="0073735B" w:rsidRDefault="0073735B" w:rsidP="0073735B">
      <w:pPr>
        <w:pStyle w:val="TtuloTablaING"/>
      </w:pPr>
      <w:bookmarkStart w:id="57" w:name="_Toc168082556"/>
      <w:r>
        <w:t>Tabla 3.4.</w:t>
      </w:r>
      <w:r>
        <w:br/>
      </w:r>
      <w:r w:rsidR="00BF0FB6">
        <w:t>Plantilla de la descripción de los casos de uso</w:t>
      </w:r>
      <w:bookmarkEnd w:id="57"/>
    </w:p>
    <w:tbl>
      <w:tblPr>
        <w:tblStyle w:val="Tablanormal5"/>
        <w:tblW w:w="0" w:type="auto"/>
        <w:tblLook w:val="04A0" w:firstRow="1" w:lastRow="0" w:firstColumn="1" w:lastColumn="0" w:noHBand="0" w:noVBand="1"/>
      </w:tblPr>
      <w:tblGrid>
        <w:gridCol w:w="1668"/>
        <w:gridCol w:w="6976"/>
      </w:tblGrid>
      <w:tr w:rsidR="00BF0FB6" w:rsidRPr="00B66BD3" w14:paraId="38C820DC" w14:textId="77777777" w:rsidTr="00D05DEB">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4142BFE2" w14:textId="3E9A3738" w:rsidR="00BF0FB6" w:rsidRPr="00B66BD3" w:rsidRDefault="00BF0FB6" w:rsidP="00B66BD3">
            <w:pPr>
              <w:jc w:val="center"/>
              <w:rPr>
                <w:b/>
                <w:bCs/>
                <w:i w:val="0"/>
                <w:iCs w:val="0"/>
                <w:sz w:val="24"/>
                <w:szCs w:val="24"/>
              </w:rPr>
            </w:pPr>
            <w:r w:rsidRPr="00B66BD3">
              <w:rPr>
                <w:b/>
                <w:bCs/>
                <w:i w:val="0"/>
                <w:iCs w:val="0"/>
                <w:sz w:val="24"/>
                <w:szCs w:val="24"/>
              </w:rPr>
              <w:t>CUXX</w:t>
            </w:r>
          </w:p>
        </w:tc>
      </w:tr>
      <w:tr w:rsidR="00BF0FB6" w:rsidRPr="00B66BD3" w14:paraId="4C51CA53" w14:textId="77777777" w:rsidTr="00D05DE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70A17701" w14:textId="7779FD69" w:rsidR="00BF0FB6" w:rsidRPr="00B66BD3" w:rsidRDefault="00BF0FB6" w:rsidP="00B66BD3">
            <w:pPr>
              <w:rPr>
                <w:b/>
                <w:bCs/>
                <w:i w:val="0"/>
                <w:iCs w:val="0"/>
                <w:sz w:val="22"/>
              </w:rPr>
            </w:pPr>
            <w:r w:rsidRPr="00B66BD3">
              <w:rPr>
                <w:b/>
                <w:bCs/>
                <w:i w:val="0"/>
                <w:iCs w:val="0"/>
                <w:sz w:val="22"/>
              </w:rPr>
              <w:t>Nombre</w:t>
            </w:r>
          </w:p>
        </w:tc>
        <w:tc>
          <w:tcPr>
            <w:tcW w:w="6976" w:type="dxa"/>
          </w:tcPr>
          <w:p w14:paraId="7D5F4E75" w14:textId="77777777" w:rsidR="00BF0FB6" w:rsidRPr="00B66BD3" w:rsidRDefault="00BF0FB6" w:rsidP="00B66BD3">
            <w:pPr>
              <w:cnfStyle w:val="000000100000" w:firstRow="0" w:lastRow="0" w:firstColumn="0" w:lastColumn="0" w:oddVBand="0" w:evenVBand="0" w:oddHBand="1" w:evenHBand="0" w:firstRowFirstColumn="0" w:firstRowLastColumn="0" w:lastRowFirstColumn="0" w:lastRowLastColumn="0"/>
            </w:pPr>
          </w:p>
        </w:tc>
      </w:tr>
      <w:tr w:rsidR="00BF0FB6" w:rsidRPr="00B66BD3" w14:paraId="36FA19DD" w14:textId="77777777" w:rsidTr="00D05DEB">
        <w:trPr>
          <w:cantSplit/>
        </w:trPr>
        <w:tc>
          <w:tcPr>
            <w:cnfStyle w:val="001000000000" w:firstRow="0" w:lastRow="0" w:firstColumn="1" w:lastColumn="0" w:oddVBand="0" w:evenVBand="0" w:oddHBand="0" w:evenHBand="0" w:firstRowFirstColumn="0" w:firstRowLastColumn="0" w:lastRowFirstColumn="0" w:lastRowLastColumn="0"/>
            <w:tcW w:w="1668" w:type="dxa"/>
          </w:tcPr>
          <w:p w14:paraId="35325A50" w14:textId="18041415" w:rsidR="00BF0FB6" w:rsidRPr="00B66BD3" w:rsidRDefault="00BF0FB6" w:rsidP="00B66BD3">
            <w:pPr>
              <w:rPr>
                <w:b/>
                <w:bCs/>
                <w:i w:val="0"/>
                <w:iCs w:val="0"/>
                <w:sz w:val="22"/>
              </w:rPr>
            </w:pPr>
            <w:r w:rsidRPr="00B66BD3">
              <w:rPr>
                <w:b/>
                <w:bCs/>
                <w:i w:val="0"/>
                <w:iCs w:val="0"/>
                <w:sz w:val="22"/>
              </w:rPr>
              <w:t>Actores</w:t>
            </w:r>
          </w:p>
        </w:tc>
        <w:tc>
          <w:tcPr>
            <w:tcW w:w="6976" w:type="dxa"/>
          </w:tcPr>
          <w:p w14:paraId="67BF750B" w14:textId="77777777" w:rsidR="00BF0FB6" w:rsidRPr="00B66BD3" w:rsidRDefault="00BF0FB6" w:rsidP="00B66BD3">
            <w:pPr>
              <w:cnfStyle w:val="000000000000" w:firstRow="0" w:lastRow="0" w:firstColumn="0" w:lastColumn="0" w:oddVBand="0" w:evenVBand="0" w:oddHBand="0" w:evenHBand="0" w:firstRowFirstColumn="0" w:firstRowLastColumn="0" w:lastRowFirstColumn="0" w:lastRowLastColumn="0"/>
            </w:pPr>
          </w:p>
        </w:tc>
      </w:tr>
      <w:tr w:rsidR="00BF0FB6" w:rsidRPr="00B66BD3" w14:paraId="384B2DE0" w14:textId="77777777" w:rsidTr="00D05DE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3FA91381" w14:textId="6CDC1503" w:rsidR="00BF0FB6" w:rsidRPr="00B66BD3" w:rsidRDefault="00BF0FB6" w:rsidP="00B66BD3">
            <w:pPr>
              <w:rPr>
                <w:b/>
                <w:bCs/>
                <w:i w:val="0"/>
                <w:iCs w:val="0"/>
                <w:sz w:val="22"/>
              </w:rPr>
            </w:pPr>
            <w:r w:rsidRPr="00B66BD3">
              <w:rPr>
                <w:b/>
                <w:bCs/>
                <w:i w:val="0"/>
                <w:iCs w:val="0"/>
                <w:sz w:val="22"/>
              </w:rPr>
              <w:t>Descripción</w:t>
            </w:r>
          </w:p>
        </w:tc>
        <w:tc>
          <w:tcPr>
            <w:tcW w:w="6976" w:type="dxa"/>
          </w:tcPr>
          <w:p w14:paraId="545E14A7" w14:textId="77777777" w:rsidR="00BF0FB6" w:rsidRPr="00B66BD3" w:rsidRDefault="00BF0FB6" w:rsidP="00B66BD3">
            <w:pPr>
              <w:cnfStyle w:val="000000100000" w:firstRow="0" w:lastRow="0" w:firstColumn="0" w:lastColumn="0" w:oddVBand="0" w:evenVBand="0" w:oddHBand="1" w:evenHBand="0" w:firstRowFirstColumn="0" w:firstRowLastColumn="0" w:lastRowFirstColumn="0" w:lastRowLastColumn="0"/>
            </w:pPr>
          </w:p>
        </w:tc>
      </w:tr>
    </w:tbl>
    <w:p w14:paraId="7AA8DE96" w14:textId="02ABB420" w:rsidR="00B66BD3" w:rsidRDefault="00B66BD3" w:rsidP="00BF0FB6">
      <w:r>
        <w:t>En esta plantilla, se presentan los siguientes campos:</w:t>
      </w:r>
    </w:p>
    <w:p w14:paraId="3025A333" w14:textId="22939A88" w:rsidR="00B66BD3" w:rsidRDefault="00B66BD3" w:rsidP="00B66BD3">
      <w:pPr>
        <w:pStyle w:val="Prrafodelista"/>
        <w:numPr>
          <w:ilvl w:val="0"/>
          <w:numId w:val="28"/>
        </w:numPr>
      </w:pPr>
      <w:r w:rsidRPr="005F7AAE">
        <w:rPr>
          <w:b/>
          <w:bCs/>
        </w:rPr>
        <w:t>Nombre</w:t>
      </w:r>
      <w:r>
        <w:t xml:space="preserve"> del caso de uso.</w:t>
      </w:r>
    </w:p>
    <w:p w14:paraId="6CB31FAC" w14:textId="1EFFAC91" w:rsidR="005F7AAE" w:rsidRDefault="005F7AAE" w:rsidP="00B66BD3">
      <w:pPr>
        <w:pStyle w:val="Prrafodelista"/>
        <w:numPr>
          <w:ilvl w:val="0"/>
          <w:numId w:val="28"/>
        </w:numPr>
      </w:pPr>
      <w:r w:rsidRPr="005F7AAE">
        <w:rPr>
          <w:b/>
          <w:bCs/>
        </w:rPr>
        <w:t>Actores</w:t>
      </w:r>
      <w:r>
        <w:t xml:space="preserve"> involucrados.</w:t>
      </w:r>
    </w:p>
    <w:p w14:paraId="63ED148A" w14:textId="4E698D5B" w:rsidR="005F7AAE" w:rsidRDefault="005F7AAE" w:rsidP="00B66BD3">
      <w:pPr>
        <w:pStyle w:val="Prrafodelista"/>
        <w:numPr>
          <w:ilvl w:val="0"/>
          <w:numId w:val="28"/>
        </w:numPr>
      </w:pPr>
      <w:r>
        <w:rPr>
          <w:b/>
          <w:bCs/>
        </w:rPr>
        <w:t>Descripción</w:t>
      </w:r>
      <w:r>
        <w:t xml:space="preserve"> de alto nivel del caso de uso.</w:t>
      </w:r>
    </w:p>
    <w:p w14:paraId="16459221" w14:textId="77777777" w:rsidR="005F7AAE" w:rsidRDefault="005F7AAE" w:rsidP="005F7AAE"/>
    <w:p w14:paraId="16DE99E3" w14:textId="22E170C8" w:rsidR="00D05DEB" w:rsidRDefault="00D05DEB" w:rsidP="00D05DEB">
      <w:pPr>
        <w:pStyle w:val="TtuloTablaING"/>
      </w:pPr>
      <w:bookmarkStart w:id="58" w:name="_Toc168082557"/>
      <w:r>
        <w:t>Tabla 3.5.</w:t>
      </w:r>
      <w:r>
        <w:br/>
        <w:t>Caso de uso CU01</w:t>
      </w:r>
      <w:bookmarkEnd w:id="58"/>
    </w:p>
    <w:tbl>
      <w:tblPr>
        <w:tblStyle w:val="Tablanormal5"/>
        <w:tblW w:w="0" w:type="auto"/>
        <w:tblLook w:val="04A0" w:firstRow="1" w:lastRow="0" w:firstColumn="1" w:lastColumn="0" w:noHBand="0" w:noVBand="1"/>
      </w:tblPr>
      <w:tblGrid>
        <w:gridCol w:w="1668"/>
        <w:gridCol w:w="6976"/>
      </w:tblGrid>
      <w:tr w:rsidR="00D05DEB" w:rsidRPr="00B66BD3" w14:paraId="79FEFADE"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0A0EEF4C" w14:textId="193004F7"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01</w:t>
            </w:r>
          </w:p>
        </w:tc>
      </w:tr>
      <w:tr w:rsidR="00D05DEB" w:rsidRPr="00B66BD3" w14:paraId="39F6EB31"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5EB02B2"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63D33DCE" w14:textId="647766CE"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Mover el PJ</w:t>
            </w:r>
          </w:p>
        </w:tc>
      </w:tr>
      <w:tr w:rsidR="00D05DEB" w:rsidRPr="00B66BD3" w14:paraId="18C195BC"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50A98B18"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1349FED3" w14:textId="4A073AB9"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Jugador</w:t>
            </w:r>
          </w:p>
        </w:tc>
      </w:tr>
      <w:tr w:rsidR="00D05DEB" w:rsidRPr="00B66BD3" w14:paraId="1677F5C2"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599FFCC"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0FF71F49" w14:textId="216E4367" w:rsidR="00D05DEB" w:rsidRPr="00B66BD3" w:rsidRDefault="00070C57" w:rsidP="00FC1949">
            <w:pPr>
              <w:cnfStyle w:val="000000100000" w:firstRow="0" w:lastRow="0" w:firstColumn="0" w:lastColumn="0" w:oddVBand="0" w:evenVBand="0" w:oddHBand="1" w:evenHBand="0" w:firstRowFirstColumn="0" w:firstRowLastColumn="0" w:lastRowFirstColumn="0" w:lastRowLastColumn="0"/>
            </w:pPr>
            <w:r>
              <w:t>El jugador es capaz de mover a su personaje jugable por el escenario mediante una señal de entrada.</w:t>
            </w:r>
          </w:p>
        </w:tc>
      </w:tr>
    </w:tbl>
    <w:p w14:paraId="1CF5A446" w14:textId="77777777" w:rsidR="00D05DEB" w:rsidRDefault="00D05DEB" w:rsidP="00D05DEB"/>
    <w:p w14:paraId="17292F61" w14:textId="50EFDCC7" w:rsidR="00D05DEB" w:rsidRDefault="00D05DEB" w:rsidP="00D05DEB">
      <w:pPr>
        <w:pStyle w:val="TtuloTablaING"/>
      </w:pPr>
      <w:bookmarkStart w:id="59" w:name="_Toc168082558"/>
      <w:r>
        <w:t>Tabla 3.6.</w:t>
      </w:r>
      <w:r>
        <w:br/>
        <w:t>Caso de uso CU02</w:t>
      </w:r>
      <w:bookmarkEnd w:id="59"/>
    </w:p>
    <w:tbl>
      <w:tblPr>
        <w:tblStyle w:val="Tablanormal5"/>
        <w:tblW w:w="0" w:type="auto"/>
        <w:tblLook w:val="04A0" w:firstRow="1" w:lastRow="0" w:firstColumn="1" w:lastColumn="0" w:noHBand="0" w:noVBand="1"/>
      </w:tblPr>
      <w:tblGrid>
        <w:gridCol w:w="1668"/>
        <w:gridCol w:w="6976"/>
      </w:tblGrid>
      <w:tr w:rsidR="00D05DEB" w:rsidRPr="00B66BD3" w14:paraId="31BF9977"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7B8829FC" w14:textId="16E6932D"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02</w:t>
            </w:r>
          </w:p>
        </w:tc>
      </w:tr>
      <w:tr w:rsidR="00D05DEB" w:rsidRPr="00B66BD3" w14:paraId="44D3BB0A"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1E6F456C"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2DC6F5E2" w14:textId="2A560EF6"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Evadir</w:t>
            </w:r>
          </w:p>
        </w:tc>
      </w:tr>
      <w:tr w:rsidR="00D05DEB" w:rsidRPr="00B66BD3" w14:paraId="2DC7E5FC"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09BB439B"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701D4408" w14:textId="568E9C11"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Jugador</w:t>
            </w:r>
          </w:p>
        </w:tc>
      </w:tr>
      <w:tr w:rsidR="00D05DEB" w:rsidRPr="00B66BD3" w14:paraId="023DEC1C"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68CED0C8"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612C797F" w14:textId="435050AC" w:rsidR="00D05DEB" w:rsidRPr="00B66BD3" w:rsidRDefault="00331042" w:rsidP="00FC1949">
            <w:pPr>
              <w:cnfStyle w:val="000000100000" w:firstRow="0" w:lastRow="0" w:firstColumn="0" w:lastColumn="0" w:oddVBand="0" w:evenVBand="0" w:oddHBand="1" w:evenHBand="0" w:firstRowFirstColumn="0" w:firstRowLastColumn="0" w:lastRowFirstColumn="0" w:lastRowLastColumn="0"/>
            </w:pPr>
            <w:r>
              <w:t>El jugador puede realizar una esquiv</w:t>
            </w:r>
            <w:r w:rsidR="00437A8A">
              <w:t>a en la dirección en la que se está moviendo. Por ende, si el jugador está parado, no podrá evadir en ninguna dirección.</w:t>
            </w:r>
          </w:p>
        </w:tc>
      </w:tr>
    </w:tbl>
    <w:p w14:paraId="2BA3C3A7" w14:textId="77777777" w:rsidR="00D05DEB" w:rsidRDefault="00D05DEB" w:rsidP="005F7AAE"/>
    <w:p w14:paraId="201704C1" w14:textId="57B5DDC3" w:rsidR="00D05DEB" w:rsidRDefault="00D05DEB" w:rsidP="00D05DEB">
      <w:pPr>
        <w:pStyle w:val="TtuloTablaING"/>
      </w:pPr>
      <w:bookmarkStart w:id="60" w:name="_Toc168082559"/>
      <w:r>
        <w:lastRenderedPageBreak/>
        <w:t>Tabla 3.7.</w:t>
      </w:r>
      <w:r>
        <w:br/>
        <w:t>Caso de uso CU03</w:t>
      </w:r>
      <w:bookmarkEnd w:id="60"/>
    </w:p>
    <w:tbl>
      <w:tblPr>
        <w:tblStyle w:val="Tablanormal5"/>
        <w:tblW w:w="0" w:type="auto"/>
        <w:tblLook w:val="04A0" w:firstRow="1" w:lastRow="0" w:firstColumn="1" w:lastColumn="0" w:noHBand="0" w:noVBand="1"/>
      </w:tblPr>
      <w:tblGrid>
        <w:gridCol w:w="1668"/>
        <w:gridCol w:w="6976"/>
      </w:tblGrid>
      <w:tr w:rsidR="00D05DEB" w:rsidRPr="00B66BD3" w14:paraId="1843A7D7"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0C544765" w14:textId="6F90CBC2"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03</w:t>
            </w:r>
          </w:p>
        </w:tc>
      </w:tr>
      <w:tr w:rsidR="00D05DEB" w:rsidRPr="00B66BD3" w14:paraId="2561DBA3"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768A94C8"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3D7AA6E8" w14:textId="65A66334"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Apuntar el arma del PJ</w:t>
            </w:r>
          </w:p>
        </w:tc>
      </w:tr>
      <w:tr w:rsidR="00D05DEB" w:rsidRPr="00B66BD3" w14:paraId="4D872399"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3633CF63"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7CA7D444" w14:textId="1695BB23"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Jugador</w:t>
            </w:r>
          </w:p>
        </w:tc>
      </w:tr>
      <w:tr w:rsidR="00D05DEB" w:rsidRPr="00B66BD3" w14:paraId="7C82254A"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46D77D4"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069AD24A" w14:textId="5B57AB55" w:rsidR="00D05DEB" w:rsidRPr="00B66BD3" w:rsidRDefault="00BC0485" w:rsidP="00FC1949">
            <w:pPr>
              <w:cnfStyle w:val="000000100000" w:firstRow="0" w:lastRow="0" w:firstColumn="0" w:lastColumn="0" w:oddVBand="0" w:evenVBand="0" w:oddHBand="1" w:evenHBand="0" w:firstRowFirstColumn="0" w:firstRowLastColumn="0" w:lastRowFirstColumn="0" w:lastRowLastColumn="0"/>
            </w:pPr>
            <w:r>
              <w:t xml:space="preserve">El personaje jugable apunta en </w:t>
            </w:r>
            <w:r w:rsidR="00693792">
              <w:t>la</w:t>
            </w:r>
            <w:r>
              <w:t xml:space="preserve"> dirección designada por una entrada </w:t>
            </w:r>
            <w:r w:rsidR="00693792">
              <w:t>que realiza el jugador.</w:t>
            </w:r>
          </w:p>
        </w:tc>
      </w:tr>
    </w:tbl>
    <w:p w14:paraId="664C6153" w14:textId="77777777" w:rsidR="00D05DEB" w:rsidRDefault="00D05DEB" w:rsidP="005F7AAE"/>
    <w:p w14:paraId="719E124E" w14:textId="16A5D7F4" w:rsidR="00D05DEB" w:rsidRDefault="00D05DEB" w:rsidP="00D05DEB">
      <w:pPr>
        <w:pStyle w:val="TtuloTablaING"/>
      </w:pPr>
      <w:bookmarkStart w:id="61" w:name="_Toc168082560"/>
      <w:r>
        <w:t>Tabla 3.8.</w:t>
      </w:r>
      <w:r>
        <w:br/>
        <w:t>Caso de uso CU04</w:t>
      </w:r>
      <w:bookmarkEnd w:id="61"/>
    </w:p>
    <w:tbl>
      <w:tblPr>
        <w:tblStyle w:val="Tablanormal5"/>
        <w:tblW w:w="0" w:type="auto"/>
        <w:tblLook w:val="04A0" w:firstRow="1" w:lastRow="0" w:firstColumn="1" w:lastColumn="0" w:noHBand="0" w:noVBand="1"/>
      </w:tblPr>
      <w:tblGrid>
        <w:gridCol w:w="1668"/>
        <w:gridCol w:w="6976"/>
      </w:tblGrid>
      <w:tr w:rsidR="00D05DEB" w:rsidRPr="00B66BD3" w14:paraId="219B1D16"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2ED7A329" w14:textId="25B635A9"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04</w:t>
            </w:r>
          </w:p>
        </w:tc>
      </w:tr>
      <w:tr w:rsidR="00D05DEB" w:rsidRPr="00B66BD3" w14:paraId="1D111590"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6B78984"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5A237374" w14:textId="0D8E7D9F"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Disparar proyectil</w:t>
            </w:r>
          </w:p>
        </w:tc>
      </w:tr>
      <w:tr w:rsidR="00D05DEB" w:rsidRPr="00B66BD3" w14:paraId="1CA514CB"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337508C9"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2BDEC7D6" w14:textId="0B865093"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Jugador</w:t>
            </w:r>
          </w:p>
        </w:tc>
      </w:tr>
      <w:tr w:rsidR="00D05DEB" w:rsidRPr="00B66BD3" w14:paraId="21696911"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041B5E21"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28F6DC2D" w14:textId="6F107E2A" w:rsidR="00D05DEB" w:rsidRPr="00B66BD3" w:rsidRDefault="00693792" w:rsidP="00FC1949">
            <w:pPr>
              <w:cnfStyle w:val="000000100000" w:firstRow="0" w:lastRow="0" w:firstColumn="0" w:lastColumn="0" w:oddVBand="0" w:evenVBand="0" w:oddHBand="1" w:evenHBand="0" w:firstRowFirstColumn="0" w:firstRowLastColumn="0" w:lastRowFirstColumn="0" w:lastRowLastColumn="0"/>
            </w:pPr>
            <w:r>
              <w:t xml:space="preserve">El </w:t>
            </w:r>
            <w:r w:rsidR="00C41D42">
              <w:t>PJ</w:t>
            </w:r>
            <w:r>
              <w:t xml:space="preserve"> del jugador dispara </w:t>
            </w:r>
            <w:r w:rsidR="00C41D42">
              <w:t>un proyectil en la dirección en la que está apuntando su arma. Este proyectil sigue una trayectoria recta hasta colisionar con un objeto del entorno o un enemigo.</w:t>
            </w:r>
          </w:p>
        </w:tc>
      </w:tr>
    </w:tbl>
    <w:p w14:paraId="4D5CE7F3" w14:textId="77777777" w:rsidR="00D05DEB" w:rsidRDefault="00D05DEB" w:rsidP="005F7AAE"/>
    <w:p w14:paraId="6BEBDFFC" w14:textId="0A8EF3EA" w:rsidR="00D05DEB" w:rsidRDefault="00D05DEB" w:rsidP="00D05DEB">
      <w:pPr>
        <w:pStyle w:val="TtuloTablaING"/>
      </w:pPr>
      <w:bookmarkStart w:id="62" w:name="_Toc168082561"/>
      <w:r>
        <w:t>Tabla 3.9.</w:t>
      </w:r>
      <w:r>
        <w:br/>
        <w:t>Caso de uso CU05</w:t>
      </w:r>
      <w:bookmarkEnd w:id="62"/>
    </w:p>
    <w:tbl>
      <w:tblPr>
        <w:tblStyle w:val="Tablanormal5"/>
        <w:tblW w:w="0" w:type="auto"/>
        <w:tblLook w:val="04A0" w:firstRow="1" w:lastRow="0" w:firstColumn="1" w:lastColumn="0" w:noHBand="0" w:noVBand="1"/>
      </w:tblPr>
      <w:tblGrid>
        <w:gridCol w:w="1668"/>
        <w:gridCol w:w="6976"/>
      </w:tblGrid>
      <w:tr w:rsidR="00D05DEB" w:rsidRPr="00B66BD3" w14:paraId="38D2723F"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0862292E" w14:textId="63DC0121"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05</w:t>
            </w:r>
          </w:p>
        </w:tc>
      </w:tr>
      <w:tr w:rsidR="00D05DEB" w:rsidRPr="00B66BD3" w14:paraId="71217002"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7C75BEFD"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4C2CE386" w14:textId="7E990D49"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Curar al PJ</w:t>
            </w:r>
          </w:p>
        </w:tc>
      </w:tr>
      <w:tr w:rsidR="00D05DEB" w:rsidRPr="00B66BD3" w14:paraId="5984BB53"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2AD2DEE2"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76BD5C24" w14:textId="3DC3A0CE"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Jugador</w:t>
            </w:r>
          </w:p>
        </w:tc>
      </w:tr>
      <w:tr w:rsidR="00D05DEB" w:rsidRPr="00B66BD3" w14:paraId="4DD29A60"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4134EDF"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03C59430" w14:textId="0B7553FB" w:rsidR="00D05DEB" w:rsidRPr="00B66BD3" w:rsidRDefault="00C41D42" w:rsidP="00FC1949">
            <w:pPr>
              <w:cnfStyle w:val="000000100000" w:firstRow="0" w:lastRow="0" w:firstColumn="0" w:lastColumn="0" w:oddVBand="0" w:evenVBand="0" w:oddHBand="1" w:evenHBand="0" w:firstRowFirstColumn="0" w:firstRowLastColumn="0" w:lastRowFirstColumn="0" w:lastRowLastColumn="0"/>
            </w:pPr>
            <w:r>
              <w:t>El jugador puede restablecer parcial o completamente sus puntos de vida, haciendo uso de algún objeto consumible, que puede ser encontrado por el escenario.</w:t>
            </w:r>
          </w:p>
        </w:tc>
      </w:tr>
    </w:tbl>
    <w:p w14:paraId="5DC92C09" w14:textId="77777777" w:rsidR="00D05DEB" w:rsidRDefault="00D05DEB" w:rsidP="005F7AAE"/>
    <w:p w14:paraId="78481077" w14:textId="405836A4" w:rsidR="001E4774" w:rsidRDefault="001E4774" w:rsidP="001E4774">
      <w:pPr>
        <w:pStyle w:val="TtuloTablaING"/>
      </w:pPr>
      <w:bookmarkStart w:id="63" w:name="_Toc168082562"/>
      <w:r>
        <w:t>Tabla 3.10.</w:t>
      </w:r>
      <w:r>
        <w:br/>
        <w:t>Caso de uso CU06</w:t>
      </w:r>
      <w:bookmarkEnd w:id="63"/>
    </w:p>
    <w:tbl>
      <w:tblPr>
        <w:tblStyle w:val="Tablanormal5"/>
        <w:tblW w:w="0" w:type="auto"/>
        <w:tblLook w:val="04A0" w:firstRow="1" w:lastRow="0" w:firstColumn="1" w:lastColumn="0" w:noHBand="0" w:noVBand="1"/>
      </w:tblPr>
      <w:tblGrid>
        <w:gridCol w:w="1668"/>
        <w:gridCol w:w="6976"/>
      </w:tblGrid>
      <w:tr w:rsidR="00D05DEB" w:rsidRPr="00B66BD3" w14:paraId="23B96256"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55D6925A" w14:textId="7502F804"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06</w:t>
            </w:r>
          </w:p>
        </w:tc>
      </w:tr>
      <w:tr w:rsidR="00D05DEB" w:rsidRPr="00B66BD3" w14:paraId="2849AB25"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19FE3657"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48776AD1" w14:textId="0E40B48C"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Dañar al PJ</w:t>
            </w:r>
          </w:p>
        </w:tc>
      </w:tr>
      <w:tr w:rsidR="00D05DEB" w:rsidRPr="00B66BD3" w14:paraId="247BC955"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2D376E67"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42933597" w14:textId="24FC78A6"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Jugador</w:t>
            </w:r>
          </w:p>
        </w:tc>
      </w:tr>
      <w:tr w:rsidR="00D05DEB" w:rsidRPr="00B66BD3" w14:paraId="1B31FAFC"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3BE795CD"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3E6A9DBC" w14:textId="118CAF03" w:rsidR="00D05DEB" w:rsidRPr="00B66BD3" w:rsidRDefault="00C41D42" w:rsidP="00FC1949">
            <w:pPr>
              <w:cnfStyle w:val="000000100000" w:firstRow="0" w:lastRow="0" w:firstColumn="0" w:lastColumn="0" w:oddVBand="0" w:evenVBand="0" w:oddHBand="1" w:evenHBand="0" w:firstRowFirstColumn="0" w:firstRowLastColumn="0" w:lastRowFirstColumn="0" w:lastRowLastColumn="0"/>
            </w:pPr>
            <w:r>
              <w:t xml:space="preserve">El personaje del jugador puede ser dañado por </w:t>
            </w:r>
            <w:r w:rsidR="007940FA">
              <w:t>alguna fuente externa, como el impacto de un proyectil enemigo. Al ser dañado, se reducen sus puntos de salud una cantidad determinada por el daño ocasionado por la fuente externa.</w:t>
            </w:r>
          </w:p>
        </w:tc>
      </w:tr>
    </w:tbl>
    <w:p w14:paraId="50E9B605" w14:textId="77777777" w:rsidR="00D05DEB" w:rsidRDefault="00D05DEB" w:rsidP="005F7AAE"/>
    <w:p w14:paraId="18555FEE" w14:textId="77777777" w:rsidR="007940FA" w:rsidRDefault="007940FA" w:rsidP="005F7AAE"/>
    <w:p w14:paraId="2B9E95AA" w14:textId="77777777" w:rsidR="007940FA" w:rsidRDefault="007940FA" w:rsidP="005F7AAE"/>
    <w:p w14:paraId="74154446" w14:textId="4C6A4DD6" w:rsidR="001E4774" w:rsidRDefault="001E4774" w:rsidP="001E4774">
      <w:pPr>
        <w:pStyle w:val="TtuloTablaING"/>
      </w:pPr>
      <w:bookmarkStart w:id="64" w:name="_Toc168082563"/>
      <w:r>
        <w:lastRenderedPageBreak/>
        <w:t>Tabla 3.11.</w:t>
      </w:r>
      <w:r>
        <w:br/>
        <w:t>Caso de uso CU07</w:t>
      </w:r>
      <w:bookmarkEnd w:id="64"/>
    </w:p>
    <w:tbl>
      <w:tblPr>
        <w:tblStyle w:val="Tablanormal5"/>
        <w:tblW w:w="0" w:type="auto"/>
        <w:tblLook w:val="04A0" w:firstRow="1" w:lastRow="0" w:firstColumn="1" w:lastColumn="0" w:noHBand="0" w:noVBand="1"/>
      </w:tblPr>
      <w:tblGrid>
        <w:gridCol w:w="1668"/>
        <w:gridCol w:w="6976"/>
      </w:tblGrid>
      <w:tr w:rsidR="00D05DEB" w:rsidRPr="00B66BD3" w14:paraId="26412DDD"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74B0307D" w14:textId="27EA136C"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07</w:t>
            </w:r>
          </w:p>
        </w:tc>
      </w:tr>
      <w:tr w:rsidR="00D05DEB" w:rsidRPr="00B66BD3" w14:paraId="1F248DA4"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2D8933E7"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0398FCBD" w14:textId="7BC1BDA8"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Matar al PJ</w:t>
            </w:r>
          </w:p>
        </w:tc>
      </w:tr>
      <w:tr w:rsidR="00D05DEB" w:rsidRPr="00B66BD3" w14:paraId="5505A21E"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585AA225"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280B4FEB" w14:textId="2808538E"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Jugador</w:t>
            </w:r>
          </w:p>
        </w:tc>
      </w:tr>
      <w:tr w:rsidR="00D05DEB" w:rsidRPr="00B66BD3" w14:paraId="6473B465"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4293822"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4C5B4505" w14:textId="161E279E" w:rsidR="0054786D" w:rsidRPr="00B66BD3" w:rsidRDefault="001D3940" w:rsidP="00FC1949">
            <w:pPr>
              <w:cnfStyle w:val="000000100000" w:firstRow="0" w:lastRow="0" w:firstColumn="0" w:lastColumn="0" w:oddVBand="0" w:evenVBand="0" w:oddHBand="1" w:evenHBand="0" w:firstRowFirstColumn="0" w:firstRowLastColumn="0" w:lastRowFirstColumn="0" w:lastRowLastColumn="0"/>
            </w:pPr>
            <w:r>
              <w:t xml:space="preserve">Cuando el jugador recibe daño y los puntos de salud de su personaje se agotan (sus puntos de vida actuales son inferiores o igual a 0), el jugador pierde el control de su personaje </w:t>
            </w:r>
            <w:r w:rsidR="0054786D">
              <w:t xml:space="preserve">y </w:t>
            </w:r>
            <w:r>
              <w:t>desaparece de la escena.</w:t>
            </w:r>
            <w:r w:rsidR="0054786D">
              <w:t xml:space="preserve"> La ejecución de este caso de uso desencadena también la ejecución del caso de uso CU08.</w:t>
            </w:r>
          </w:p>
        </w:tc>
      </w:tr>
    </w:tbl>
    <w:p w14:paraId="48555773" w14:textId="77777777" w:rsidR="00D05DEB" w:rsidRDefault="00D05DEB" w:rsidP="005F7AAE"/>
    <w:p w14:paraId="7ACB756F" w14:textId="33808FDA" w:rsidR="001E4774" w:rsidRDefault="001E4774" w:rsidP="001E4774">
      <w:pPr>
        <w:pStyle w:val="TtuloTablaING"/>
      </w:pPr>
      <w:bookmarkStart w:id="65" w:name="_Toc168082564"/>
      <w:r>
        <w:t>Tabla 3.12.</w:t>
      </w:r>
      <w:r>
        <w:br/>
        <w:t>Caso de uso CU08</w:t>
      </w:r>
      <w:bookmarkEnd w:id="65"/>
    </w:p>
    <w:p w14:paraId="115B68AD" w14:textId="77777777" w:rsidR="001E4774" w:rsidRDefault="001E4774" w:rsidP="005F7AAE"/>
    <w:tbl>
      <w:tblPr>
        <w:tblStyle w:val="Tablanormal5"/>
        <w:tblW w:w="0" w:type="auto"/>
        <w:tblLook w:val="04A0" w:firstRow="1" w:lastRow="0" w:firstColumn="1" w:lastColumn="0" w:noHBand="0" w:noVBand="1"/>
      </w:tblPr>
      <w:tblGrid>
        <w:gridCol w:w="1668"/>
        <w:gridCol w:w="6976"/>
      </w:tblGrid>
      <w:tr w:rsidR="00D05DEB" w:rsidRPr="00B66BD3" w14:paraId="6BF58390"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0F813C5D" w14:textId="3CF42791"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08</w:t>
            </w:r>
          </w:p>
        </w:tc>
      </w:tr>
      <w:tr w:rsidR="00D05DEB" w:rsidRPr="00B66BD3" w14:paraId="06E986BC"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4C52BF7"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5B3477EC" w14:textId="31BD2ED8"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Perder la partida</w:t>
            </w:r>
          </w:p>
        </w:tc>
      </w:tr>
      <w:tr w:rsidR="00D05DEB" w:rsidRPr="00B66BD3" w14:paraId="24989704"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47E28049"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57604DE1" w14:textId="698C27F2"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Jugador</w:t>
            </w:r>
          </w:p>
        </w:tc>
      </w:tr>
      <w:tr w:rsidR="00D05DEB" w:rsidRPr="00B66BD3" w14:paraId="04E39227"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0CE64BF9"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79FD48EC" w14:textId="47E0AFBD" w:rsidR="00D05DEB" w:rsidRPr="00B66BD3" w:rsidRDefault="0054786D" w:rsidP="00FC1949">
            <w:pPr>
              <w:cnfStyle w:val="000000100000" w:firstRow="0" w:lastRow="0" w:firstColumn="0" w:lastColumn="0" w:oddVBand="0" w:evenVBand="0" w:oddHBand="1" w:evenHBand="0" w:firstRowFirstColumn="0" w:firstRowLastColumn="0" w:lastRowFirstColumn="0" w:lastRowLastColumn="0"/>
            </w:pPr>
            <w:r>
              <w:t xml:space="preserve">Cuando el personaje del jugador fallece (se ejecuta el caso de uso CU07), el </w:t>
            </w:r>
            <w:r w:rsidR="00051D9D">
              <w:t>sistema indica visualmente el fin de la partida, permitiendo al jugador volver al menú de inicio.</w:t>
            </w:r>
          </w:p>
        </w:tc>
      </w:tr>
    </w:tbl>
    <w:p w14:paraId="39D1A8E4" w14:textId="77777777" w:rsidR="00D05DEB" w:rsidRDefault="00D05DEB" w:rsidP="005F7AAE"/>
    <w:p w14:paraId="42C584E1" w14:textId="3F9A5D0B" w:rsidR="001E4774" w:rsidRDefault="001E4774" w:rsidP="001E4774">
      <w:pPr>
        <w:pStyle w:val="TtuloTablaING"/>
      </w:pPr>
      <w:bookmarkStart w:id="66" w:name="_Toc168082565"/>
      <w:r>
        <w:t>Tabla 3.13.</w:t>
      </w:r>
      <w:r>
        <w:br/>
        <w:t>Caso de uso CU09</w:t>
      </w:r>
      <w:bookmarkEnd w:id="66"/>
    </w:p>
    <w:tbl>
      <w:tblPr>
        <w:tblStyle w:val="Tablanormal5"/>
        <w:tblW w:w="0" w:type="auto"/>
        <w:tblLook w:val="04A0" w:firstRow="1" w:lastRow="0" w:firstColumn="1" w:lastColumn="0" w:noHBand="0" w:noVBand="1"/>
      </w:tblPr>
      <w:tblGrid>
        <w:gridCol w:w="1668"/>
        <w:gridCol w:w="6976"/>
      </w:tblGrid>
      <w:tr w:rsidR="00D05DEB" w:rsidRPr="00B66BD3" w14:paraId="5817FA9E"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458345C2" w14:textId="1C76ADAE"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09</w:t>
            </w:r>
          </w:p>
        </w:tc>
      </w:tr>
      <w:tr w:rsidR="00D05DEB" w:rsidRPr="00B66BD3" w14:paraId="6B942EE1"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2AF662C1"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49375A68" w14:textId="322BB7DF"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Ganar la partida</w:t>
            </w:r>
          </w:p>
        </w:tc>
      </w:tr>
      <w:tr w:rsidR="00D05DEB" w:rsidRPr="00B66BD3" w14:paraId="1C296F78"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2ED76B8B"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19458C70" w14:textId="756DDAC9"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Jugador</w:t>
            </w:r>
          </w:p>
        </w:tc>
      </w:tr>
      <w:tr w:rsidR="00D05DEB" w:rsidRPr="00B66BD3" w14:paraId="5430337B"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7CA60CB5"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09426BDA" w14:textId="66F78130" w:rsidR="00D05DEB" w:rsidRPr="00B66BD3" w:rsidRDefault="00051D9D" w:rsidP="00FC1949">
            <w:pPr>
              <w:cnfStyle w:val="000000100000" w:firstRow="0" w:lastRow="0" w:firstColumn="0" w:lastColumn="0" w:oddVBand="0" w:evenVBand="0" w:oddHBand="1" w:evenHBand="0" w:firstRowFirstColumn="0" w:firstRowLastColumn="0" w:lastRowFirstColumn="0" w:lastRowLastColumn="0"/>
            </w:pPr>
            <w:r>
              <w:t>Cuando el jugador llega a un punto específico del escenario, que se considera como la meta o salida, el sistema le muestra de manera visual el fin de la partida, habiendo cumplido el objetivo del juego.</w:t>
            </w:r>
          </w:p>
        </w:tc>
      </w:tr>
    </w:tbl>
    <w:p w14:paraId="15218000" w14:textId="77777777" w:rsidR="00D05DEB" w:rsidRDefault="00D05DEB" w:rsidP="005F7AAE"/>
    <w:p w14:paraId="43972872" w14:textId="17ADF4E4" w:rsidR="001E4774" w:rsidRDefault="001E4774" w:rsidP="001E4774">
      <w:pPr>
        <w:pStyle w:val="TtuloTablaING"/>
      </w:pPr>
      <w:bookmarkStart w:id="67" w:name="_Toc168082566"/>
      <w:r>
        <w:t>Tabla 3.14.</w:t>
      </w:r>
      <w:r>
        <w:br/>
        <w:t>Caso de uso CU10</w:t>
      </w:r>
      <w:bookmarkEnd w:id="67"/>
    </w:p>
    <w:tbl>
      <w:tblPr>
        <w:tblStyle w:val="Tablanormal5"/>
        <w:tblW w:w="0" w:type="auto"/>
        <w:tblLook w:val="04A0" w:firstRow="1" w:lastRow="0" w:firstColumn="1" w:lastColumn="0" w:noHBand="0" w:noVBand="1"/>
      </w:tblPr>
      <w:tblGrid>
        <w:gridCol w:w="1668"/>
        <w:gridCol w:w="6976"/>
      </w:tblGrid>
      <w:tr w:rsidR="00D05DEB" w:rsidRPr="00B66BD3" w14:paraId="1F632B8A"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4FD7A85F" w14:textId="44CA51ED"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10</w:t>
            </w:r>
          </w:p>
        </w:tc>
      </w:tr>
      <w:tr w:rsidR="00D05DEB" w:rsidRPr="00B66BD3" w14:paraId="6378470B"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3A8A1D9B"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5F9EA04B" w14:textId="464573C8"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Salir al menú principal</w:t>
            </w:r>
          </w:p>
        </w:tc>
      </w:tr>
      <w:tr w:rsidR="00D05DEB" w:rsidRPr="00B66BD3" w14:paraId="60303A38"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184A5D1F"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77E325DB" w14:textId="3DCF824E"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Jugador</w:t>
            </w:r>
          </w:p>
        </w:tc>
      </w:tr>
      <w:tr w:rsidR="00D05DEB" w:rsidRPr="00B66BD3" w14:paraId="0C4A9430"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35365355"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0027A752" w14:textId="191EA5BC" w:rsidR="00D05DEB" w:rsidRPr="00B66BD3" w:rsidRDefault="00FD2D94" w:rsidP="00FC1949">
            <w:pPr>
              <w:cnfStyle w:val="000000100000" w:firstRow="0" w:lastRow="0" w:firstColumn="0" w:lastColumn="0" w:oddVBand="0" w:evenVBand="0" w:oddHBand="1" w:evenHBand="0" w:firstRowFirstColumn="0" w:firstRowLastColumn="0" w:lastRowFirstColumn="0" w:lastRowLastColumn="0"/>
            </w:pPr>
            <w:r>
              <w:t>El jugador puede salir al menú principal en cualquier punto de la partid</w:t>
            </w:r>
            <w:r w:rsidR="006E4B81">
              <w:t>a. Esto implica que el flujo de la partida actual termina sin guardarse el progreso actual, por lo que, cuando el jugador acceda nuevamente a alguno de los modos de juego, empezará una partida completamente distinta.</w:t>
            </w:r>
          </w:p>
        </w:tc>
      </w:tr>
    </w:tbl>
    <w:p w14:paraId="61BE6CAA" w14:textId="77777777" w:rsidR="00D05DEB" w:rsidRDefault="00D05DEB" w:rsidP="005F7AAE"/>
    <w:p w14:paraId="65948DFF" w14:textId="3DD411F6" w:rsidR="001E4774" w:rsidRDefault="001E4774" w:rsidP="001E4774">
      <w:pPr>
        <w:pStyle w:val="TtuloTablaING"/>
      </w:pPr>
      <w:bookmarkStart w:id="68" w:name="_Toc168082567"/>
      <w:r>
        <w:lastRenderedPageBreak/>
        <w:t>Tabla 3.15.</w:t>
      </w:r>
      <w:r>
        <w:br/>
        <w:t>Caso de uso CU11</w:t>
      </w:r>
      <w:bookmarkEnd w:id="68"/>
    </w:p>
    <w:tbl>
      <w:tblPr>
        <w:tblStyle w:val="Tablanormal5"/>
        <w:tblW w:w="0" w:type="auto"/>
        <w:tblLook w:val="04A0" w:firstRow="1" w:lastRow="0" w:firstColumn="1" w:lastColumn="0" w:noHBand="0" w:noVBand="1"/>
      </w:tblPr>
      <w:tblGrid>
        <w:gridCol w:w="1668"/>
        <w:gridCol w:w="6976"/>
      </w:tblGrid>
      <w:tr w:rsidR="00D05DEB" w:rsidRPr="00B66BD3" w14:paraId="290FAB82"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6EBB78A1" w14:textId="069691FF"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11</w:t>
            </w:r>
          </w:p>
        </w:tc>
      </w:tr>
      <w:tr w:rsidR="00D05DEB" w:rsidRPr="00B66BD3" w14:paraId="6BA2F7CD"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9335DBC"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229FE864" w14:textId="3D0C734C"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Matar al enemigo</w:t>
            </w:r>
          </w:p>
        </w:tc>
      </w:tr>
      <w:tr w:rsidR="00D05DEB" w:rsidRPr="00B66BD3" w14:paraId="28C4C25E"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66096B81"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126E33C5" w14:textId="5CDF398C"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Enemigo</w:t>
            </w:r>
          </w:p>
        </w:tc>
      </w:tr>
      <w:tr w:rsidR="00D05DEB" w:rsidRPr="00B66BD3" w14:paraId="0B5C4A1B"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1F6153A9"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73D3471E" w14:textId="2AD4FB16" w:rsidR="00D05DEB" w:rsidRPr="00B66BD3" w:rsidRDefault="006E4B81" w:rsidP="00FC1949">
            <w:pPr>
              <w:cnfStyle w:val="000000100000" w:firstRow="0" w:lastRow="0" w:firstColumn="0" w:lastColumn="0" w:oddVBand="0" w:evenVBand="0" w:oddHBand="1" w:evenHBand="0" w:firstRowFirstColumn="0" w:firstRowLastColumn="0" w:lastRowFirstColumn="0" w:lastRowLastColumn="0"/>
            </w:pPr>
            <w:r>
              <w:t>Cuando los puntos de vida de un enemigo se agoten tras ser dañado, el sistema se encargará de eliminarlo de la escena, proporcionando al jugador una respuesta visual y/o sonora</w:t>
            </w:r>
            <w:r w:rsidR="00A96A01">
              <w:t>.</w:t>
            </w:r>
          </w:p>
        </w:tc>
      </w:tr>
    </w:tbl>
    <w:p w14:paraId="5C09D3B7" w14:textId="77777777" w:rsidR="00D05DEB" w:rsidRDefault="00D05DEB" w:rsidP="005F7AAE"/>
    <w:p w14:paraId="3862BAEC" w14:textId="6E48B4E9" w:rsidR="001E4774" w:rsidRDefault="001E4774" w:rsidP="001E4774">
      <w:pPr>
        <w:pStyle w:val="TtuloTablaING"/>
      </w:pPr>
      <w:bookmarkStart w:id="69" w:name="_Toc168082568"/>
      <w:r>
        <w:t>Tabla 3.16.</w:t>
      </w:r>
      <w:r>
        <w:br/>
        <w:t>Caso de uso CU12</w:t>
      </w:r>
      <w:bookmarkEnd w:id="69"/>
    </w:p>
    <w:tbl>
      <w:tblPr>
        <w:tblStyle w:val="Tablanormal5"/>
        <w:tblW w:w="0" w:type="auto"/>
        <w:tblLook w:val="04A0" w:firstRow="1" w:lastRow="0" w:firstColumn="1" w:lastColumn="0" w:noHBand="0" w:noVBand="1"/>
      </w:tblPr>
      <w:tblGrid>
        <w:gridCol w:w="1668"/>
        <w:gridCol w:w="6976"/>
      </w:tblGrid>
      <w:tr w:rsidR="00D05DEB" w:rsidRPr="00B66BD3" w14:paraId="3A9A69B2"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098125F9" w14:textId="4EA81A77"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12</w:t>
            </w:r>
          </w:p>
        </w:tc>
      </w:tr>
      <w:tr w:rsidR="00D05DEB" w:rsidRPr="00B66BD3" w14:paraId="4CD23DDA"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0D599E5"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2D7DC3EE" w14:textId="0EB4F1C0"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Dañar al enemigo</w:t>
            </w:r>
          </w:p>
        </w:tc>
      </w:tr>
      <w:tr w:rsidR="00D05DEB" w:rsidRPr="00B66BD3" w14:paraId="79ED0C6A"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389BBD78"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49C0864D" w14:textId="4370643D"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Enemigo</w:t>
            </w:r>
          </w:p>
        </w:tc>
      </w:tr>
      <w:tr w:rsidR="00D05DEB" w:rsidRPr="00B66BD3" w14:paraId="6EB845CD"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1602338C"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6D805135" w14:textId="678CA314" w:rsidR="00D05DEB" w:rsidRPr="00B66BD3" w:rsidRDefault="00A96A01" w:rsidP="00FC1949">
            <w:pPr>
              <w:cnfStyle w:val="000000100000" w:firstRow="0" w:lastRow="0" w:firstColumn="0" w:lastColumn="0" w:oddVBand="0" w:evenVBand="0" w:oddHBand="1" w:evenHBand="0" w:firstRowFirstColumn="0" w:firstRowLastColumn="0" w:lastRowFirstColumn="0" w:lastRowLastColumn="0"/>
            </w:pPr>
            <w:r>
              <w:t>En el momento en el que un jugador logre impactar uno de los proyectiles disparados por su arma en un enemigo, este último sufrirá una reducción en sus puntos de vida actuales. Esta reducción será igual al daño del jugador.</w:t>
            </w:r>
          </w:p>
        </w:tc>
      </w:tr>
    </w:tbl>
    <w:p w14:paraId="001673BC" w14:textId="77777777" w:rsidR="00D05DEB" w:rsidRDefault="00D05DEB" w:rsidP="005F7AAE"/>
    <w:p w14:paraId="5A1C86ED" w14:textId="48467FD2" w:rsidR="001E4774" w:rsidRDefault="001E4774" w:rsidP="001E4774">
      <w:pPr>
        <w:pStyle w:val="TtuloTablaING"/>
      </w:pPr>
      <w:bookmarkStart w:id="70" w:name="_Toc168082569"/>
      <w:r>
        <w:t>Tabla 3.17.</w:t>
      </w:r>
      <w:r>
        <w:br/>
        <w:t>Caso de uso CU13</w:t>
      </w:r>
      <w:bookmarkEnd w:id="70"/>
    </w:p>
    <w:tbl>
      <w:tblPr>
        <w:tblStyle w:val="Tablanormal5"/>
        <w:tblW w:w="0" w:type="auto"/>
        <w:tblLook w:val="04A0" w:firstRow="1" w:lastRow="0" w:firstColumn="1" w:lastColumn="0" w:noHBand="0" w:noVBand="1"/>
      </w:tblPr>
      <w:tblGrid>
        <w:gridCol w:w="1668"/>
        <w:gridCol w:w="6976"/>
      </w:tblGrid>
      <w:tr w:rsidR="00D05DEB" w:rsidRPr="00B66BD3" w14:paraId="550C31D9"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63447A14" w14:textId="45636B54"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13</w:t>
            </w:r>
          </w:p>
        </w:tc>
      </w:tr>
      <w:tr w:rsidR="00D05DEB" w:rsidRPr="00B66BD3" w14:paraId="752C5D60"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FE130D7"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0D1B8E3C" w14:textId="14174392"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Atacar al PJ</w:t>
            </w:r>
          </w:p>
        </w:tc>
      </w:tr>
      <w:tr w:rsidR="00D05DEB" w:rsidRPr="00B66BD3" w14:paraId="0B5E9BA8"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420713F3"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249536A8" w14:textId="6D74BF1A"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Enemigo</w:t>
            </w:r>
          </w:p>
        </w:tc>
      </w:tr>
      <w:tr w:rsidR="00D05DEB" w:rsidRPr="00B66BD3" w14:paraId="41F72304"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7864097"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0468C26B" w14:textId="4A745C45" w:rsidR="00D05DEB" w:rsidRPr="00B66BD3" w:rsidRDefault="00A96A01" w:rsidP="00FC1949">
            <w:pPr>
              <w:cnfStyle w:val="000000100000" w:firstRow="0" w:lastRow="0" w:firstColumn="0" w:lastColumn="0" w:oddVBand="0" w:evenVBand="0" w:oddHBand="1" w:evenHBand="0" w:firstRowFirstColumn="0" w:firstRowLastColumn="0" w:lastRowFirstColumn="0" w:lastRowLastColumn="0"/>
            </w:pPr>
            <w:r>
              <w:t xml:space="preserve">Un enemigo puede atacar al personaje de un jugador </w:t>
            </w:r>
            <w:r w:rsidR="00B72491">
              <w:t>de diversas formas distintas, ya sea golpeándole directamente o atacándole desde la distancia.</w:t>
            </w:r>
          </w:p>
        </w:tc>
      </w:tr>
    </w:tbl>
    <w:p w14:paraId="0E192BC1" w14:textId="77777777" w:rsidR="00D05DEB" w:rsidRDefault="00D05DEB" w:rsidP="005F7AAE"/>
    <w:p w14:paraId="14851161" w14:textId="05E421BF" w:rsidR="001E4774" w:rsidRDefault="001E4774" w:rsidP="001E4774">
      <w:pPr>
        <w:pStyle w:val="TtuloTablaING"/>
      </w:pPr>
      <w:bookmarkStart w:id="71" w:name="_Toc168082570"/>
      <w:r>
        <w:t>Tabla 3.18.</w:t>
      </w:r>
      <w:r>
        <w:br/>
        <w:t>Caso de uso CU14</w:t>
      </w:r>
      <w:bookmarkEnd w:id="71"/>
    </w:p>
    <w:tbl>
      <w:tblPr>
        <w:tblStyle w:val="Tablanormal5"/>
        <w:tblW w:w="0" w:type="auto"/>
        <w:tblLook w:val="04A0" w:firstRow="1" w:lastRow="0" w:firstColumn="1" w:lastColumn="0" w:noHBand="0" w:noVBand="1"/>
      </w:tblPr>
      <w:tblGrid>
        <w:gridCol w:w="1668"/>
        <w:gridCol w:w="6976"/>
      </w:tblGrid>
      <w:tr w:rsidR="00D05DEB" w:rsidRPr="00B66BD3" w14:paraId="4D338FF8"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2684BC2B" w14:textId="15EF9EF7"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14</w:t>
            </w:r>
          </w:p>
        </w:tc>
      </w:tr>
      <w:tr w:rsidR="00D05DEB" w:rsidRPr="00B66BD3" w14:paraId="3AF60CA1"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E26E879"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45B13975" w14:textId="64C3A52A"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Perseguir al PJ</w:t>
            </w:r>
          </w:p>
        </w:tc>
      </w:tr>
      <w:tr w:rsidR="00D05DEB" w:rsidRPr="00B66BD3" w14:paraId="451FA353"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0C4F4F23"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599BB29A" w14:textId="311387C6"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Enemigo</w:t>
            </w:r>
          </w:p>
        </w:tc>
      </w:tr>
      <w:tr w:rsidR="00D05DEB" w:rsidRPr="00B66BD3" w14:paraId="60F379C0"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69C977C6"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7104D1DA" w14:textId="469B2480" w:rsidR="00D05DEB" w:rsidRPr="00B66BD3" w:rsidRDefault="00F50EA0" w:rsidP="00FC1949">
            <w:pPr>
              <w:cnfStyle w:val="000000100000" w:firstRow="0" w:lastRow="0" w:firstColumn="0" w:lastColumn="0" w:oddVBand="0" w:evenVBand="0" w:oddHBand="1" w:evenHBand="0" w:firstRowFirstColumn="0" w:firstRowLastColumn="0" w:lastRowFirstColumn="0" w:lastRowLastColumn="0"/>
            </w:pPr>
            <w:r>
              <w:t>Cuando un jugador entre en el rango de detección de un enemigo, este empezará a perseguir al primero, hasta que consiga asesinarlo o muera en el intento.</w:t>
            </w:r>
          </w:p>
        </w:tc>
      </w:tr>
    </w:tbl>
    <w:p w14:paraId="48FAF8F2" w14:textId="77777777" w:rsidR="00D05DEB" w:rsidRDefault="00D05DEB" w:rsidP="005F7AAE"/>
    <w:p w14:paraId="0D559B83" w14:textId="77777777" w:rsidR="00F50EA0" w:rsidRDefault="00F50EA0" w:rsidP="005F7AAE"/>
    <w:p w14:paraId="144B43C1" w14:textId="77777777" w:rsidR="00F50EA0" w:rsidRDefault="00F50EA0" w:rsidP="005F7AAE"/>
    <w:p w14:paraId="705200CE" w14:textId="10CCF0FC" w:rsidR="001E4774" w:rsidRDefault="001E4774" w:rsidP="001E4774">
      <w:pPr>
        <w:pStyle w:val="TtuloTablaING"/>
      </w:pPr>
      <w:bookmarkStart w:id="72" w:name="_Toc168082571"/>
      <w:r>
        <w:lastRenderedPageBreak/>
        <w:t>Tabla 3.19.</w:t>
      </w:r>
      <w:r>
        <w:br/>
        <w:t>Caso de uso CU15</w:t>
      </w:r>
      <w:bookmarkEnd w:id="72"/>
    </w:p>
    <w:tbl>
      <w:tblPr>
        <w:tblStyle w:val="Tablanormal5"/>
        <w:tblW w:w="0" w:type="auto"/>
        <w:tblLook w:val="04A0" w:firstRow="1" w:lastRow="0" w:firstColumn="1" w:lastColumn="0" w:noHBand="0" w:noVBand="1"/>
      </w:tblPr>
      <w:tblGrid>
        <w:gridCol w:w="1668"/>
        <w:gridCol w:w="6976"/>
      </w:tblGrid>
      <w:tr w:rsidR="00D05DEB" w:rsidRPr="00B66BD3" w14:paraId="49D91484"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46947F01" w14:textId="18482301"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15</w:t>
            </w:r>
          </w:p>
        </w:tc>
      </w:tr>
      <w:tr w:rsidR="00D05DEB" w:rsidRPr="00B66BD3" w14:paraId="585A23DF"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27F4ECEA"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7A318221" w14:textId="6FC3ED6D"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Iniciar modo un jugador</w:t>
            </w:r>
          </w:p>
        </w:tc>
      </w:tr>
      <w:tr w:rsidR="00D05DEB" w:rsidRPr="00B66BD3" w14:paraId="4CC29A0D"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151F13D5"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6448827B" w14:textId="51BDF150"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Anfitrión</w:t>
            </w:r>
          </w:p>
        </w:tc>
      </w:tr>
      <w:tr w:rsidR="00D05DEB" w:rsidRPr="00B66BD3" w14:paraId="33FED7E3"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609CB7BE"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7741D7C0" w14:textId="182B2A3D" w:rsidR="003F3F55" w:rsidRPr="00B66BD3" w:rsidRDefault="003F3F55" w:rsidP="00FC1949">
            <w:pPr>
              <w:cnfStyle w:val="000000100000" w:firstRow="0" w:lastRow="0" w:firstColumn="0" w:lastColumn="0" w:oddVBand="0" w:evenVBand="0" w:oddHBand="1" w:evenHBand="0" w:firstRowFirstColumn="0" w:firstRowLastColumn="0" w:lastRowFirstColumn="0" w:lastRowLastColumn="0"/>
            </w:pPr>
            <w:r>
              <w:t>Un jugador puede acceder al modo un jugador desde el menú principal del videojuego. Este modo le permite jugar sin conexión a Internet, accediendo directamente a una nueva partida en solitario.</w:t>
            </w:r>
          </w:p>
        </w:tc>
      </w:tr>
    </w:tbl>
    <w:p w14:paraId="56F65AAF" w14:textId="77777777" w:rsidR="00D05DEB" w:rsidRDefault="00D05DEB" w:rsidP="005F7AAE"/>
    <w:p w14:paraId="15993C1D" w14:textId="2A052078" w:rsidR="001E4774" w:rsidRDefault="001E4774" w:rsidP="001E4774">
      <w:pPr>
        <w:pStyle w:val="TtuloTablaING"/>
      </w:pPr>
      <w:bookmarkStart w:id="73" w:name="_Toc168082572"/>
      <w:r>
        <w:t>Tabla 3.20.</w:t>
      </w:r>
      <w:r>
        <w:br/>
        <w:t>Caso de uso CU16</w:t>
      </w:r>
      <w:bookmarkEnd w:id="73"/>
    </w:p>
    <w:tbl>
      <w:tblPr>
        <w:tblStyle w:val="Tablanormal5"/>
        <w:tblW w:w="0" w:type="auto"/>
        <w:tblLook w:val="04A0" w:firstRow="1" w:lastRow="0" w:firstColumn="1" w:lastColumn="0" w:noHBand="0" w:noVBand="1"/>
      </w:tblPr>
      <w:tblGrid>
        <w:gridCol w:w="1668"/>
        <w:gridCol w:w="6976"/>
      </w:tblGrid>
      <w:tr w:rsidR="00D05DEB" w:rsidRPr="00B66BD3" w14:paraId="7940F1C3"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55DC233E" w14:textId="1B4425C1"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16</w:t>
            </w:r>
          </w:p>
        </w:tc>
      </w:tr>
      <w:tr w:rsidR="00D05DEB" w:rsidRPr="00B66BD3" w14:paraId="639DB8EA"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B87C9CA"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33551F47" w14:textId="2D083A41"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Salir de la aplicación</w:t>
            </w:r>
          </w:p>
        </w:tc>
      </w:tr>
      <w:tr w:rsidR="00D05DEB" w:rsidRPr="00B66BD3" w14:paraId="109249E2"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34CBC5D8"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0871CB56" w14:textId="3E089C24"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Anfitrión</w:t>
            </w:r>
            <w:r w:rsidR="003F3F55">
              <w:t>, cliente</w:t>
            </w:r>
          </w:p>
        </w:tc>
      </w:tr>
      <w:tr w:rsidR="00D05DEB" w:rsidRPr="00B66BD3" w14:paraId="398F2828"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72919F3"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5ED5579E" w14:textId="1A53C5A0" w:rsidR="00D05DEB" w:rsidRPr="00B66BD3" w:rsidRDefault="003F3F55" w:rsidP="00FC1949">
            <w:pPr>
              <w:cnfStyle w:val="000000100000" w:firstRow="0" w:lastRow="0" w:firstColumn="0" w:lastColumn="0" w:oddVBand="0" w:evenVBand="0" w:oddHBand="1" w:evenHBand="0" w:firstRowFirstColumn="0" w:firstRowLastColumn="0" w:lastRowFirstColumn="0" w:lastRowLastColumn="0"/>
            </w:pPr>
            <w:r>
              <w:t>Un jugador puede interactuar con el sistema para cerrar la aplicación desde el menú principal, lo que finaliza completamente el proceso.</w:t>
            </w:r>
          </w:p>
        </w:tc>
      </w:tr>
    </w:tbl>
    <w:p w14:paraId="66E7AB78" w14:textId="77777777" w:rsidR="00D05DEB" w:rsidRDefault="00D05DEB" w:rsidP="005F7AAE"/>
    <w:p w14:paraId="12C8839B" w14:textId="31C13C1A" w:rsidR="001E4774" w:rsidRDefault="001E4774" w:rsidP="001E4774">
      <w:pPr>
        <w:pStyle w:val="TtuloTablaING"/>
      </w:pPr>
      <w:bookmarkStart w:id="74" w:name="_Toc168082573"/>
      <w:r>
        <w:t>Tabla 3.21.</w:t>
      </w:r>
      <w:r>
        <w:br/>
        <w:t>Caso de uso CU17</w:t>
      </w:r>
      <w:bookmarkEnd w:id="74"/>
    </w:p>
    <w:tbl>
      <w:tblPr>
        <w:tblStyle w:val="Tablanormal5"/>
        <w:tblW w:w="0" w:type="auto"/>
        <w:tblLook w:val="04A0" w:firstRow="1" w:lastRow="0" w:firstColumn="1" w:lastColumn="0" w:noHBand="0" w:noVBand="1"/>
      </w:tblPr>
      <w:tblGrid>
        <w:gridCol w:w="1668"/>
        <w:gridCol w:w="6976"/>
      </w:tblGrid>
      <w:tr w:rsidR="00D05DEB" w:rsidRPr="00B66BD3" w14:paraId="5CACBF7D"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0170BA6E" w14:textId="192A49E4"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17</w:t>
            </w:r>
          </w:p>
        </w:tc>
      </w:tr>
      <w:tr w:rsidR="00D05DEB" w:rsidRPr="00B66BD3" w14:paraId="77F429BA"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6A3AFAB9"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73B1681E" w14:textId="41ABFA16"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Iniciar modo multijugador</w:t>
            </w:r>
          </w:p>
        </w:tc>
      </w:tr>
      <w:tr w:rsidR="00D05DEB" w:rsidRPr="00B66BD3" w14:paraId="395B6976"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6CF1B4E3"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0FB54D19" w14:textId="6F56FDE1"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Anfitrión, cliente</w:t>
            </w:r>
          </w:p>
        </w:tc>
      </w:tr>
      <w:tr w:rsidR="00D05DEB" w:rsidRPr="00B66BD3" w14:paraId="5F8247B7"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02E9A23F"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5801FE36" w14:textId="377892AE" w:rsidR="00D05DEB" w:rsidRPr="00B66BD3" w:rsidRDefault="00A47311" w:rsidP="00FC1949">
            <w:pPr>
              <w:cnfStyle w:val="000000100000" w:firstRow="0" w:lastRow="0" w:firstColumn="0" w:lastColumn="0" w:oddVBand="0" w:evenVBand="0" w:oddHBand="1" w:evenHBand="0" w:firstRowFirstColumn="0" w:firstRowLastColumn="0" w:lastRowFirstColumn="0" w:lastRowLastColumn="0"/>
            </w:pPr>
            <w:r>
              <w:t>Los jugadores pueden acceder al menú del modo multijugador desde el menú principal. El menú del modo multijugador permitirá a los jugadores crear o unirse a una sala de juego (CU18 y CU19), o regresar al menú principal.</w:t>
            </w:r>
          </w:p>
        </w:tc>
      </w:tr>
    </w:tbl>
    <w:p w14:paraId="4A3911BA" w14:textId="77777777" w:rsidR="00D05DEB" w:rsidRDefault="00D05DEB" w:rsidP="005F7AAE"/>
    <w:p w14:paraId="61251883" w14:textId="3C6CDC03" w:rsidR="001E4774" w:rsidRDefault="001E4774" w:rsidP="001E4774">
      <w:pPr>
        <w:pStyle w:val="TtuloTablaING"/>
      </w:pPr>
      <w:bookmarkStart w:id="75" w:name="_Toc168082574"/>
      <w:r>
        <w:t>Tabla 3.22.</w:t>
      </w:r>
      <w:r>
        <w:br/>
        <w:t>Caso de uso CU18</w:t>
      </w:r>
      <w:bookmarkEnd w:id="75"/>
    </w:p>
    <w:tbl>
      <w:tblPr>
        <w:tblStyle w:val="Tablanormal5"/>
        <w:tblW w:w="0" w:type="auto"/>
        <w:tblLook w:val="04A0" w:firstRow="1" w:lastRow="0" w:firstColumn="1" w:lastColumn="0" w:noHBand="0" w:noVBand="1"/>
      </w:tblPr>
      <w:tblGrid>
        <w:gridCol w:w="1668"/>
        <w:gridCol w:w="6976"/>
      </w:tblGrid>
      <w:tr w:rsidR="00D05DEB" w:rsidRPr="00B66BD3" w14:paraId="2D63749B"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15490577" w14:textId="6B57C230"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18</w:t>
            </w:r>
          </w:p>
        </w:tc>
      </w:tr>
      <w:tr w:rsidR="00D05DEB" w:rsidRPr="00B66BD3" w14:paraId="6366DCED"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B7D37FF"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6DDA1BBC" w14:textId="1F3C77BD"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Crear una sala</w:t>
            </w:r>
          </w:p>
        </w:tc>
      </w:tr>
      <w:tr w:rsidR="00D05DEB" w:rsidRPr="00B66BD3" w14:paraId="32D2BC6A"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7C366402"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4DA7A0DA" w14:textId="50C52531"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Anfitrión</w:t>
            </w:r>
          </w:p>
        </w:tc>
      </w:tr>
      <w:tr w:rsidR="00D05DEB" w:rsidRPr="00B66BD3" w14:paraId="5CA63C0A"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992F397"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7597D3D3" w14:textId="77625A79" w:rsidR="00D05DEB" w:rsidRPr="00B66BD3" w:rsidRDefault="00A47311" w:rsidP="00FC1949">
            <w:pPr>
              <w:cnfStyle w:val="000000100000" w:firstRow="0" w:lastRow="0" w:firstColumn="0" w:lastColumn="0" w:oddVBand="0" w:evenVBand="0" w:oddHBand="1" w:evenHBand="0" w:firstRowFirstColumn="0" w:firstRowLastColumn="0" w:lastRowFirstColumn="0" w:lastRowLastColumn="0"/>
            </w:pPr>
            <w:r>
              <w:t>Un jugador puede, desde el menú del modo multijugador, crear una sala. En este instante, este jugador pasará a ser el anfitrión de una partida. En esta sala el anfitrión tendrá en su poder un código identificador que podrá proporcionar a otro jugador para que se una a su sala de juego.</w:t>
            </w:r>
          </w:p>
        </w:tc>
      </w:tr>
    </w:tbl>
    <w:p w14:paraId="49073497" w14:textId="77777777" w:rsidR="00D05DEB" w:rsidRDefault="00D05DEB" w:rsidP="005F7AAE"/>
    <w:p w14:paraId="0F8403D3" w14:textId="77777777" w:rsidR="00A47311" w:rsidRDefault="00A47311" w:rsidP="005F7AAE"/>
    <w:p w14:paraId="3374EC9C" w14:textId="17E46CE5" w:rsidR="001E4774" w:rsidRDefault="001E4774" w:rsidP="001E4774">
      <w:pPr>
        <w:pStyle w:val="TtuloTablaING"/>
      </w:pPr>
      <w:bookmarkStart w:id="76" w:name="_Toc168082575"/>
      <w:r>
        <w:lastRenderedPageBreak/>
        <w:t>Tabla 3.23.</w:t>
      </w:r>
      <w:r>
        <w:br/>
        <w:t>Caso de uso CU19</w:t>
      </w:r>
      <w:bookmarkEnd w:id="76"/>
    </w:p>
    <w:tbl>
      <w:tblPr>
        <w:tblStyle w:val="Tablanormal5"/>
        <w:tblW w:w="0" w:type="auto"/>
        <w:tblLook w:val="04A0" w:firstRow="1" w:lastRow="0" w:firstColumn="1" w:lastColumn="0" w:noHBand="0" w:noVBand="1"/>
      </w:tblPr>
      <w:tblGrid>
        <w:gridCol w:w="1668"/>
        <w:gridCol w:w="6976"/>
      </w:tblGrid>
      <w:tr w:rsidR="00D05DEB" w:rsidRPr="00B66BD3" w14:paraId="7677A83B"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542DA74A" w14:textId="111F1F5B"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19</w:t>
            </w:r>
          </w:p>
        </w:tc>
      </w:tr>
      <w:tr w:rsidR="00D05DEB" w:rsidRPr="00B66BD3" w14:paraId="4471FFF2"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677DE448"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63AB79F1" w14:textId="62466127"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Unirse a una sala</w:t>
            </w:r>
          </w:p>
        </w:tc>
      </w:tr>
      <w:tr w:rsidR="00D05DEB" w:rsidRPr="00B66BD3" w14:paraId="104EBE7B"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6474C83E"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6F32F0DA" w14:textId="34BA4E3F"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Cliente</w:t>
            </w:r>
          </w:p>
        </w:tc>
      </w:tr>
      <w:tr w:rsidR="00D05DEB" w:rsidRPr="00B66BD3" w14:paraId="5566B037"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37EE1BB9"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44AA5409" w14:textId="07949D81" w:rsidR="00D05DEB" w:rsidRPr="00B66BD3" w:rsidRDefault="00A47311" w:rsidP="00FC1949">
            <w:pPr>
              <w:cnfStyle w:val="000000100000" w:firstRow="0" w:lastRow="0" w:firstColumn="0" w:lastColumn="0" w:oddVBand="0" w:evenVBand="0" w:oddHBand="1" w:evenHBand="0" w:firstRowFirstColumn="0" w:firstRowLastColumn="0" w:lastRowFirstColumn="0" w:lastRowLastColumn="0"/>
            </w:pPr>
            <w:r>
              <w:t>Un jugador podrá unirse a una sala de juego desde el menú del modo multijugador, introduciendo un identificador proporcionado por el jugador que ha creado la sala a la que se está intentando unir.</w:t>
            </w:r>
          </w:p>
        </w:tc>
      </w:tr>
    </w:tbl>
    <w:p w14:paraId="59DEF43F" w14:textId="77777777" w:rsidR="00D05DEB" w:rsidRDefault="00D05DEB" w:rsidP="005F7AAE"/>
    <w:p w14:paraId="7399AA3D" w14:textId="0F982C1B" w:rsidR="001E4774" w:rsidRDefault="001E4774" w:rsidP="001E4774">
      <w:pPr>
        <w:pStyle w:val="TtuloTablaING"/>
      </w:pPr>
      <w:bookmarkStart w:id="77" w:name="_Toc168082576"/>
      <w:r>
        <w:t>Tabla 3.24.</w:t>
      </w:r>
      <w:r>
        <w:br/>
        <w:t>Caso de uso CU20</w:t>
      </w:r>
      <w:bookmarkEnd w:id="77"/>
    </w:p>
    <w:tbl>
      <w:tblPr>
        <w:tblStyle w:val="Tablanormal5"/>
        <w:tblW w:w="0" w:type="auto"/>
        <w:tblLook w:val="04A0" w:firstRow="1" w:lastRow="0" w:firstColumn="1" w:lastColumn="0" w:noHBand="0" w:noVBand="1"/>
      </w:tblPr>
      <w:tblGrid>
        <w:gridCol w:w="1668"/>
        <w:gridCol w:w="6976"/>
      </w:tblGrid>
      <w:tr w:rsidR="00D05DEB" w:rsidRPr="00B66BD3" w14:paraId="7630A0DD"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17280ABD" w14:textId="5FB7A755"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20</w:t>
            </w:r>
          </w:p>
        </w:tc>
      </w:tr>
      <w:tr w:rsidR="00D05DEB" w:rsidRPr="00B66BD3" w14:paraId="216D587D"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29844EE"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66994808" w14:textId="0D10BDF1"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Establecerse como listo</w:t>
            </w:r>
          </w:p>
        </w:tc>
      </w:tr>
      <w:tr w:rsidR="00D05DEB" w:rsidRPr="00B66BD3" w14:paraId="6122EC33"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7AE8775E"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433847AF" w14:textId="58417BCF"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Anfitrión, cliente</w:t>
            </w:r>
          </w:p>
        </w:tc>
      </w:tr>
      <w:tr w:rsidR="00D05DEB" w:rsidRPr="00B66BD3" w14:paraId="21D608FB"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13CC4263"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1E1B8BFC" w14:textId="0A8FC8CF" w:rsidR="00D05DEB" w:rsidRPr="00B66BD3" w:rsidRDefault="00D47213" w:rsidP="00FC1949">
            <w:pPr>
              <w:cnfStyle w:val="000000100000" w:firstRow="0" w:lastRow="0" w:firstColumn="0" w:lastColumn="0" w:oddVBand="0" w:evenVBand="0" w:oddHBand="1" w:evenHBand="0" w:firstRowFirstColumn="0" w:firstRowLastColumn="0" w:lastRowFirstColumn="0" w:lastRowLastColumn="0"/>
            </w:pPr>
            <w:r>
              <w:t>Cuando un jugador se haya unido a una sala, podrá establecer su estado a “listo”. Una vez todos los jugadores de la sala hayan ejecutado esta acción, se cargará la escena de juego y este dará comienzo.</w:t>
            </w:r>
          </w:p>
        </w:tc>
      </w:tr>
    </w:tbl>
    <w:p w14:paraId="464D68AD" w14:textId="77777777" w:rsidR="00D05DEB" w:rsidRPr="001663A7" w:rsidRDefault="00D05DEB" w:rsidP="005F7AAE"/>
    <w:p w14:paraId="6C683A54" w14:textId="339693DA" w:rsidR="00C470E4" w:rsidRPr="009828E2" w:rsidRDefault="004201DA" w:rsidP="00F46D5A">
      <w:pPr>
        <w:pStyle w:val="Epgrafe"/>
        <w:numPr>
          <w:ilvl w:val="1"/>
          <w:numId w:val="12"/>
        </w:numPr>
      </w:pPr>
      <w:bookmarkStart w:id="78" w:name="_Toc168082533"/>
      <w:bookmarkEnd w:id="44"/>
      <w:r>
        <w:t>Especificación de requisitos de software</w:t>
      </w:r>
      <w:bookmarkEnd w:id="78"/>
    </w:p>
    <w:p w14:paraId="2E2C48AC" w14:textId="61BEEAD3" w:rsidR="0053367A" w:rsidRDefault="009003DC" w:rsidP="0053367A">
      <w:r>
        <w:t>Cada requisito se especifica con una tabla como la que se encuentra a continuación:</w:t>
      </w:r>
    </w:p>
    <w:p w14:paraId="5F7C3A61" w14:textId="1840B014" w:rsidR="009003DC" w:rsidRDefault="009003DC" w:rsidP="009003DC">
      <w:pPr>
        <w:pStyle w:val="TtuloTablaING"/>
      </w:pPr>
      <w:bookmarkStart w:id="79" w:name="_Toc168082577"/>
      <w:r>
        <w:t>Tabla 3.</w:t>
      </w:r>
      <w:r w:rsidR="00070C57">
        <w:t>25.</w:t>
      </w:r>
      <w:r>
        <w:br/>
        <w:t>Plantilla de los Requisitos</w:t>
      </w:r>
      <w:bookmarkEnd w:id="79"/>
    </w:p>
    <w:tbl>
      <w:tblPr>
        <w:tblStyle w:val="Tabladelista6concolores"/>
        <w:tblW w:w="0" w:type="auto"/>
        <w:jc w:val="center"/>
        <w:tblLook w:val="0400" w:firstRow="0" w:lastRow="0" w:firstColumn="0" w:lastColumn="0" w:noHBand="0" w:noVBand="1"/>
      </w:tblPr>
      <w:tblGrid>
        <w:gridCol w:w="4322"/>
        <w:gridCol w:w="4322"/>
      </w:tblGrid>
      <w:tr w:rsidR="009003DC" w14:paraId="4900A26E" w14:textId="77777777" w:rsidTr="00034059">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55E18D90" w14:textId="16BB54EF" w:rsidR="009003DC" w:rsidRDefault="009003DC" w:rsidP="009003DC">
            <w:r w:rsidRPr="009003DC">
              <w:rPr>
                <w:b/>
                <w:bCs/>
              </w:rPr>
              <w:t>Identificador:</w:t>
            </w:r>
            <w:r>
              <w:t xml:space="preserve"> </w:t>
            </w:r>
          </w:p>
        </w:tc>
      </w:tr>
      <w:tr w:rsidR="009003DC" w14:paraId="1E5C9F71" w14:textId="77777777" w:rsidTr="00034059">
        <w:trPr>
          <w:jc w:val="center"/>
        </w:trPr>
        <w:tc>
          <w:tcPr>
            <w:tcW w:w="8644" w:type="dxa"/>
            <w:gridSpan w:val="2"/>
          </w:tcPr>
          <w:p w14:paraId="59795271" w14:textId="77E13BAD" w:rsidR="009003DC" w:rsidRPr="009003DC" w:rsidRDefault="009003DC" w:rsidP="009003DC">
            <w:pPr>
              <w:rPr>
                <w:b/>
                <w:bCs/>
              </w:rPr>
            </w:pPr>
            <w:r w:rsidRPr="009003DC">
              <w:rPr>
                <w:b/>
                <w:bCs/>
              </w:rPr>
              <w:t>Descripción:</w:t>
            </w:r>
            <w:r w:rsidRPr="009003DC">
              <w:t xml:space="preserve"> </w:t>
            </w:r>
          </w:p>
        </w:tc>
      </w:tr>
      <w:tr w:rsidR="009003DC" w14:paraId="7195D51A" w14:textId="77777777" w:rsidTr="00034059">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4D7E61F9" w14:textId="4EFA6AD5" w:rsidR="009003DC" w:rsidRDefault="009003DC" w:rsidP="009003DC">
            <w:r w:rsidRPr="009003DC">
              <w:rPr>
                <w:b/>
                <w:bCs/>
              </w:rPr>
              <w:t>Prioridad:</w:t>
            </w:r>
            <w:r>
              <w:t xml:space="preserve"> </w:t>
            </w:r>
          </w:p>
        </w:tc>
        <w:tc>
          <w:tcPr>
            <w:tcW w:w="4322" w:type="dxa"/>
          </w:tcPr>
          <w:p w14:paraId="04815B3D" w14:textId="2BB61CAF" w:rsidR="009003DC" w:rsidRDefault="00034059" w:rsidP="009003DC">
            <w:r>
              <w:rPr>
                <w:b/>
                <w:bCs/>
              </w:rPr>
              <w:t>Necesidad</w:t>
            </w:r>
            <w:r w:rsidR="009003DC" w:rsidRPr="009003DC">
              <w:rPr>
                <w:b/>
                <w:bCs/>
              </w:rPr>
              <w:t>:</w:t>
            </w:r>
            <w:r w:rsidR="009003DC">
              <w:t xml:space="preserve"> </w:t>
            </w:r>
          </w:p>
        </w:tc>
      </w:tr>
      <w:tr w:rsidR="009003DC" w14:paraId="56840210" w14:textId="77777777" w:rsidTr="00034059">
        <w:trPr>
          <w:jc w:val="center"/>
        </w:trPr>
        <w:tc>
          <w:tcPr>
            <w:tcW w:w="4322" w:type="dxa"/>
          </w:tcPr>
          <w:p w14:paraId="78BB1E07" w14:textId="6365AF13" w:rsidR="009003DC" w:rsidRDefault="00034059" w:rsidP="009003DC">
            <w:r>
              <w:rPr>
                <w:b/>
                <w:bCs/>
              </w:rPr>
              <w:t>Verificabilidad</w:t>
            </w:r>
            <w:r w:rsidR="009003DC" w:rsidRPr="009003DC">
              <w:rPr>
                <w:b/>
                <w:bCs/>
              </w:rPr>
              <w:t>:</w:t>
            </w:r>
            <w:r w:rsidR="009003DC">
              <w:t xml:space="preserve"> </w:t>
            </w:r>
          </w:p>
        </w:tc>
        <w:tc>
          <w:tcPr>
            <w:tcW w:w="4322" w:type="dxa"/>
          </w:tcPr>
          <w:p w14:paraId="3D7BEEC6" w14:textId="30A970FA" w:rsidR="009003DC" w:rsidRPr="00917335" w:rsidRDefault="00917335" w:rsidP="009003DC">
            <w:pPr>
              <w:rPr>
                <w:b/>
                <w:bCs/>
              </w:rPr>
            </w:pPr>
            <w:r w:rsidRPr="00917335">
              <w:rPr>
                <w:b/>
                <w:bCs/>
              </w:rPr>
              <w:t>Casos de uso asociados:</w:t>
            </w:r>
            <w:r w:rsidRPr="00917335">
              <w:t xml:space="preserve"> </w:t>
            </w:r>
          </w:p>
        </w:tc>
      </w:tr>
    </w:tbl>
    <w:p w14:paraId="6538A8A5" w14:textId="18A4ADC2" w:rsidR="009003DC" w:rsidRDefault="00034059" w:rsidP="009003DC">
      <w:r>
        <w:t>Donde cada uno de los campos representa lo siguiente:</w:t>
      </w:r>
    </w:p>
    <w:p w14:paraId="0D55DFAF" w14:textId="305A2915" w:rsidR="00F13EB3" w:rsidRPr="00F13EB3" w:rsidRDefault="00034059" w:rsidP="00F13EB3">
      <w:pPr>
        <w:pStyle w:val="Prrafodelista"/>
        <w:numPr>
          <w:ilvl w:val="0"/>
          <w:numId w:val="37"/>
        </w:numPr>
        <w:rPr>
          <w:b/>
          <w:bCs/>
        </w:rPr>
      </w:pPr>
      <w:r w:rsidRPr="00034059">
        <w:rPr>
          <w:b/>
          <w:bCs/>
        </w:rPr>
        <w:t>Identificador:</w:t>
      </w:r>
      <w:r>
        <w:t xml:space="preserve"> representa la identificación del requisito</w:t>
      </w:r>
      <w:r w:rsidR="00F13EB3">
        <w:t xml:space="preserve"> con una cadena de caracteres con el formato </w:t>
      </w:r>
      <w:r w:rsidR="00F13EB3" w:rsidRPr="00F13EB3">
        <w:rPr>
          <w:i/>
          <w:iCs/>
        </w:rPr>
        <w:t>&lt;F/NF&gt;-&lt;U/S&gt;-&lt;C/R&gt;&lt;XXX&gt;</w:t>
      </w:r>
      <w:r w:rsidR="00F13EB3" w:rsidRPr="00F13EB3">
        <w:t>,</w:t>
      </w:r>
      <w:r w:rsidR="00F13EB3">
        <w:t xml:space="preserve"> donde:</w:t>
      </w:r>
    </w:p>
    <w:p w14:paraId="6A11CCB8" w14:textId="7A2DF553" w:rsidR="00F13EB3" w:rsidRPr="00F13EB3" w:rsidRDefault="00F13EB3" w:rsidP="00F13EB3">
      <w:pPr>
        <w:pStyle w:val="Prrafodelista"/>
        <w:numPr>
          <w:ilvl w:val="1"/>
          <w:numId w:val="37"/>
        </w:numPr>
        <w:rPr>
          <w:i/>
          <w:iCs/>
        </w:rPr>
      </w:pPr>
      <w:r w:rsidRPr="00F13EB3">
        <w:rPr>
          <w:i/>
          <w:iCs/>
        </w:rPr>
        <w:t>&lt;F/NF&gt;</w:t>
      </w:r>
    </w:p>
    <w:p w14:paraId="5FA6D08C" w14:textId="180CB45F" w:rsidR="00F13EB3" w:rsidRDefault="00F13EB3" w:rsidP="00F13EB3">
      <w:pPr>
        <w:pStyle w:val="Prrafodelista"/>
        <w:numPr>
          <w:ilvl w:val="2"/>
          <w:numId w:val="37"/>
        </w:numPr>
        <w:rPr>
          <w:b/>
          <w:bCs/>
        </w:rPr>
      </w:pPr>
      <w:r w:rsidRPr="00F13EB3">
        <w:rPr>
          <w:b/>
          <w:bCs/>
        </w:rPr>
        <w:t xml:space="preserve">F: </w:t>
      </w:r>
      <w:r w:rsidRPr="00F13EB3">
        <w:t>requisito funcional.</w:t>
      </w:r>
    </w:p>
    <w:p w14:paraId="37D7FAC6" w14:textId="2B15181E" w:rsidR="00F13EB3" w:rsidRPr="00F13EB3" w:rsidRDefault="00F13EB3" w:rsidP="00F13EB3">
      <w:pPr>
        <w:pStyle w:val="Prrafodelista"/>
        <w:numPr>
          <w:ilvl w:val="2"/>
          <w:numId w:val="37"/>
        </w:numPr>
        <w:rPr>
          <w:b/>
          <w:bCs/>
        </w:rPr>
      </w:pPr>
      <w:r>
        <w:rPr>
          <w:b/>
          <w:bCs/>
        </w:rPr>
        <w:t>NF:</w:t>
      </w:r>
      <w:r w:rsidRPr="00F13EB3">
        <w:t xml:space="preserve"> requisito no funcional.</w:t>
      </w:r>
    </w:p>
    <w:p w14:paraId="73A1F0A1" w14:textId="3593A195" w:rsidR="00F13EB3" w:rsidRPr="00F13EB3" w:rsidRDefault="00F13EB3" w:rsidP="00F13EB3">
      <w:pPr>
        <w:pStyle w:val="Prrafodelista"/>
        <w:numPr>
          <w:ilvl w:val="1"/>
          <w:numId w:val="37"/>
        </w:numPr>
        <w:rPr>
          <w:i/>
          <w:iCs/>
        </w:rPr>
      </w:pPr>
      <w:r w:rsidRPr="00F13EB3">
        <w:rPr>
          <w:i/>
          <w:iCs/>
        </w:rPr>
        <w:t>&lt;U/S&gt;</w:t>
      </w:r>
    </w:p>
    <w:p w14:paraId="5E8D30D5" w14:textId="354EC70E" w:rsidR="00F13EB3" w:rsidRPr="00F13EB3" w:rsidRDefault="00F13EB3" w:rsidP="00F13EB3">
      <w:pPr>
        <w:pStyle w:val="Prrafodelista"/>
        <w:numPr>
          <w:ilvl w:val="2"/>
          <w:numId w:val="37"/>
        </w:numPr>
        <w:rPr>
          <w:b/>
          <w:bCs/>
        </w:rPr>
      </w:pPr>
      <w:r>
        <w:rPr>
          <w:b/>
          <w:bCs/>
        </w:rPr>
        <w:t>U:</w:t>
      </w:r>
      <w:r>
        <w:t xml:space="preserve"> requisito de usuario.</w:t>
      </w:r>
    </w:p>
    <w:p w14:paraId="24639DDE" w14:textId="081118EE" w:rsidR="00F13EB3" w:rsidRPr="00F13EB3" w:rsidRDefault="00F13EB3" w:rsidP="00F13EB3">
      <w:pPr>
        <w:pStyle w:val="Prrafodelista"/>
        <w:numPr>
          <w:ilvl w:val="2"/>
          <w:numId w:val="37"/>
        </w:numPr>
        <w:rPr>
          <w:b/>
          <w:bCs/>
        </w:rPr>
      </w:pPr>
      <w:r>
        <w:rPr>
          <w:b/>
          <w:bCs/>
        </w:rPr>
        <w:t>S:</w:t>
      </w:r>
      <w:r>
        <w:t xml:space="preserve"> requisito d</w:t>
      </w:r>
      <w:r w:rsidR="004201DA">
        <w:t>el sistema</w:t>
      </w:r>
      <w:r>
        <w:t>.</w:t>
      </w:r>
    </w:p>
    <w:p w14:paraId="287568CE" w14:textId="7B569EB2" w:rsidR="00F13EB3" w:rsidRDefault="00F13EB3" w:rsidP="00F13EB3">
      <w:pPr>
        <w:pStyle w:val="Prrafodelista"/>
        <w:numPr>
          <w:ilvl w:val="1"/>
          <w:numId w:val="37"/>
        </w:numPr>
        <w:rPr>
          <w:i/>
          <w:iCs/>
        </w:rPr>
      </w:pPr>
      <w:r w:rsidRPr="00F13EB3">
        <w:rPr>
          <w:i/>
          <w:iCs/>
        </w:rPr>
        <w:t>&lt;C/R&gt;</w:t>
      </w:r>
    </w:p>
    <w:p w14:paraId="1FBD0B61" w14:textId="730EB16C" w:rsidR="00F13EB3" w:rsidRPr="00F13EB3" w:rsidRDefault="00F13EB3" w:rsidP="00F13EB3">
      <w:pPr>
        <w:pStyle w:val="Prrafodelista"/>
        <w:numPr>
          <w:ilvl w:val="2"/>
          <w:numId w:val="37"/>
        </w:numPr>
        <w:rPr>
          <w:i/>
          <w:iCs/>
        </w:rPr>
      </w:pPr>
      <w:r>
        <w:rPr>
          <w:b/>
          <w:bCs/>
        </w:rPr>
        <w:t>C:</w:t>
      </w:r>
      <w:r>
        <w:t xml:space="preserve"> requisito de capacidad.</w:t>
      </w:r>
    </w:p>
    <w:p w14:paraId="04B46B5F" w14:textId="408F6AAA" w:rsidR="00F13EB3" w:rsidRPr="00F13EB3" w:rsidRDefault="00F13EB3" w:rsidP="00F13EB3">
      <w:pPr>
        <w:pStyle w:val="Prrafodelista"/>
        <w:numPr>
          <w:ilvl w:val="2"/>
          <w:numId w:val="37"/>
        </w:numPr>
        <w:rPr>
          <w:i/>
          <w:iCs/>
        </w:rPr>
      </w:pPr>
      <w:r>
        <w:rPr>
          <w:b/>
          <w:bCs/>
        </w:rPr>
        <w:t>R:</w:t>
      </w:r>
      <w:r>
        <w:rPr>
          <w:i/>
          <w:iCs/>
        </w:rPr>
        <w:t xml:space="preserve"> </w:t>
      </w:r>
      <w:r w:rsidRPr="00F13EB3">
        <w:t>requisito de restricción.</w:t>
      </w:r>
    </w:p>
    <w:p w14:paraId="514F33F8" w14:textId="2594292D" w:rsidR="00F13EB3" w:rsidRDefault="00F13EB3" w:rsidP="00F13EB3">
      <w:pPr>
        <w:pStyle w:val="Prrafodelista"/>
        <w:numPr>
          <w:ilvl w:val="1"/>
          <w:numId w:val="37"/>
        </w:numPr>
        <w:rPr>
          <w:i/>
          <w:iCs/>
        </w:rPr>
      </w:pPr>
      <w:r w:rsidRPr="00F13EB3">
        <w:rPr>
          <w:i/>
          <w:iCs/>
        </w:rPr>
        <w:t>&lt;XXX&gt;</w:t>
      </w:r>
    </w:p>
    <w:p w14:paraId="51928C2E" w14:textId="199DABCC" w:rsidR="00F13EB3" w:rsidRPr="00F13EB3" w:rsidRDefault="00F13EB3" w:rsidP="00F13EB3">
      <w:pPr>
        <w:pStyle w:val="Prrafodelista"/>
        <w:numPr>
          <w:ilvl w:val="2"/>
          <w:numId w:val="37"/>
        </w:numPr>
        <w:rPr>
          <w:i/>
          <w:iCs/>
        </w:rPr>
      </w:pPr>
      <w:r>
        <w:lastRenderedPageBreak/>
        <w:t>Número identificador del requisito.</w:t>
      </w:r>
    </w:p>
    <w:p w14:paraId="7EC1E48F" w14:textId="50F68E20" w:rsidR="00F13EB3" w:rsidRPr="001700B3" w:rsidRDefault="001700B3" w:rsidP="00F13EB3">
      <w:pPr>
        <w:pStyle w:val="Prrafodelista"/>
        <w:numPr>
          <w:ilvl w:val="0"/>
          <w:numId w:val="37"/>
        </w:numPr>
        <w:rPr>
          <w:b/>
          <w:bCs/>
          <w:i/>
          <w:iCs/>
        </w:rPr>
      </w:pPr>
      <w:r w:rsidRPr="001700B3">
        <w:rPr>
          <w:b/>
          <w:bCs/>
        </w:rPr>
        <w:t>Descripción:</w:t>
      </w:r>
      <w:r>
        <w:t xml:space="preserve"> breve explicación del requisito.</w:t>
      </w:r>
    </w:p>
    <w:p w14:paraId="1A2BED80" w14:textId="5A408956" w:rsidR="001700B3" w:rsidRPr="003F2824" w:rsidRDefault="001700B3" w:rsidP="00F13EB3">
      <w:pPr>
        <w:pStyle w:val="Prrafodelista"/>
        <w:numPr>
          <w:ilvl w:val="0"/>
          <w:numId w:val="37"/>
        </w:numPr>
        <w:rPr>
          <w:b/>
          <w:bCs/>
          <w:i/>
          <w:iCs/>
        </w:rPr>
      </w:pPr>
      <w:r>
        <w:rPr>
          <w:b/>
          <w:bCs/>
        </w:rPr>
        <w:t>Prioridad:</w:t>
      </w:r>
      <w:r>
        <w:t xml:space="preserve"> indica la </w:t>
      </w:r>
      <w:r w:rsidR="003F2824">
        <w:t>preferencia del requisito sobre el resto. Obtiene los siguientes valores:</w:t>
      </w:r>
    </w:p>
    <w:p w14:paraId="7DACF848" w14:textId="70BAA42F" w:rsidR="003F2824" w:rsidRDefault="003F2824" w:rsidP="003F2824">
      <w:pPr>
        <w:pStyle w:val="Prrafodelista"/>
        <w:numPr>
          <w:ilvl w:val="1"/>
          <w:numId w:val="37"/>
        </w:numPr>
        <w:rPr>
          <w:b/>
          <w:bCs/>
          <w:i/>
          <w:iCs/>
        </w:rPr>
      </w:pPr>
      <w:r>
        <w:rPr>
          <w:b/>
          <w:bCs/>
        </w:rPr>
        <w:t>Alta.</w:t>
      </w:r>
      <w:r>
        <w:t xml:space="preserve"> El requerimiento es esencial para el funcionamiento del sistema y otros requisitos dependen de este.</w:t>
      </w:r>
    </w:p>
    <w:p w14:paraId="05E7C0C2" w14:textId="1CFC3E0E" w:rsidR="003F2824" w:rsidRPr="003F2824" w:rsidRDefault="003F2824" w:rsidP="003F2824">
      <w:pPr>
        <w:pStyle w:val="Prrafodelista"/>
        <w:numPr>
          <w:ilvl w:val="1"/>
          <w:numId w:val="37"/>
        </w:numPr>
        <w:rPr>
          <w:b/>
          <w:bCs/>
        </w:rPr>
      </w:pPr>
      <w:r w:rsidRPr="003F2824">
        <w:rPr>
          <w:b/>
          <w:bCs/>
        </w:rPr>
        <w:t>Media</w:t>
      </w:r>
      <w:r>
        <w:rPr>
          <w:b/>
          <w:bCs/>
        </w:rPr>
        <w:t>.</w:t>
      </w:r>
      <w:r>
        <w:t xml:space="preserve"> El requisito depende de otro de mayor prioridad y otros dependen de él.</w:t>
      </w:r>
    </w:p>
    <w:p w14:paraId="497CF181" w14:textId="44C10613" w:rsidR="003F2824" w:rsidRPr="003F2824" w:rsidRDefault="003F2824" w:rsidP="003F2824">
      <w:pPr>
        <w:pStyle w:val="Prrafodelista"/>
        <w:numPr>
          <w:ilvl w:val="1"/>
          <w:numId w:val="37"/>
        </w:numPr>
        <w:rPr>
          <w:b/>
          <w:bCs/>
        </w:rPr>
      </w:pPr>
      <w:r w:rsidRPr="003F2824">
        <w:rPr>
          <w:b/>
          <w:bCs/>
        </w:rPr>
        <w:t>Baja.</w:t>
      </w:r>
      <w:r>
        <w:t xml:space="preserve"> Nivel de prioridad más bajo. La realización del requisito no es fundamental o depende de otros requisitos de mayor prioridad.</w:t>
      </w:r>
    </w:p>
    <w:p w14:paraId="5549EF86" w14:textId="0666E2CA" w:rsidR="001700B3" w:rsidRPr="00AD7B02" w:rsidRDefault="001700B3" w:rsidP="00F13EB3">
      <w:pPr>
        <w:pStyle w:val="Prrafodelista"/>
        <w:numPr>
          <w:ilvl w:val="0"/>
          <w:numId w:val="37"/>
        </w:numPr>
        <w:rPr>
          <w:b/>
          <w:bCs/>
          <w:i/>
          <w:iCs/>
        </w:rPr>
      </w:pPr>
      <w:r>
        <w:rPr>
          <w:b/>
          <w:bCs/>
        </w:rPr>
        <w:t>Necesidad:</w:t>
      </w:r>
      <w:r>
        <w:t xml:space="preserve"> </w:t>
      </w:r>
      <w:r w:rsidR="003F2824">
        <w:t xml:space="preserve">representa la </w:t>
      </w:r>
      <w:r w:rsidR="00AD7B02">
        <w:t>obligatoriedad del requisito. Obtiene los siguientes valores:</w:t>
      </w:r>
    </w:p>
    <w:p w14:paraId="768004F7" w14:textId="1A13CFA0" w:rsidR="00AD7B02" w:rsidRPr="00AD7B02" w:rsidRDefault="00AD7B02" w:rsidP="00AD7B02">
      <w:pPr>
        <w:pStyle w:val="Prrafodelista"/>
        <w:numPr>
          <w:ilvl w:val="1"/>
          <w:numId w:val="37"/>
        </w:numPr>
        <w:rPr>
          <w:b/>
          <w:bCs/>
          <w:i/>
          <w:iCs/>
        </w:rPr>
      </w:pPr>
      <w:r>
        <w:rPr>
          <w:b/>
          <w:bCs/>
        </w:rPr>
        <w:t>Obligatorio:</w:t>
      </w:r>
      <w:r>
        <w:t xml:space="preserve"> el requisito es indispensable para el sistema.</w:t>
      </w:r>
    </w:p>
    <w:p w14:paraId="125312A5" w14:textId="14AE75EB" w:rsidR="00AD7B02" w:rsidRPr="00AD7B02" w:rsidRDefault="00AD7B02" w:rsidP="00AD7B02">
      <w:pPr>
        <w:pStyle w:val="Prrafodelista"/>
        <w:numPr>
          <w:ilvl w:val="1"/>
          <w:numId w:val="37"/>
        </w:numPr>
        <w:rPr>
          <w:b/>
          <w:bCs/>
          <w:i/>
          <w:iCs/>
        </w:rPr>
      </w:pPr>
      <w:r w:rsidRPr="00AD7B02">
        <w:rPr>
          <w:b/>
          <w:bCs/>
        </w:rPr>
        <w:t>Opcional:</w:t>
      </w:r>
      <w:r w:rsidRPr="00AD7B02">
        <w:t xml:space="preserve"> </w:t>
      </w:r>
      <w:r>
        <w:t>representa una característica optativa del sistema.</w:t>
      </w:r>
    </w:p>
    <w:p w14:paraId="5A41E997" w14:textId="016CD80A" w:rsidR="001700B3" w:rsidRPr="001700B3" w:rsidRDefault="001700B3" w:rsidP="00F13EB3">
      <w:pPr>
        <w:pStyle w:val="Prrafodelista"/>
        <w:numPr>
          <w:ilvl w:val="0"/>
          <w:numId w:val="37"/>
        </w:numPr>
        <w:rPr>
          <w:b/>
          <w:bCs/>
          <w:i/>
          <w:iCs/>
        </w:rPr>
      </w:pPr>
      <w:r>
        <w:rPr>
          <w:b/>
          <w:bCs/>
        </w:rPr>
        <w:t>Verificabilidad:</w:t>
      </w:r>
      <w:r>
        <w:t xml:space="preserve"> indica si el requisito se puede verificar con un plan de pruebas. Puede obtener los siguientes valores:</w:t>
      </w:r>
    </w:p>
    <w:p w14:paraId="2B1575BA" w14:textId="7DFC48A5" w:rsidR="001700B3" w:rsidRPr="001700B3" w:rsidRDefault="001700B3" w:rsidP="001700B3">
      <w:pPr>
        <w:pStyle w:val="Prrafodelista"/>
        <w:numPr>
          <w:ilvl w:val="1"/>
          <w:numId w:val="37"/>
        </w:numPr>
        <w:rPr>
          <w:b/>
          <w:bCs/>
          <w:i/>
          <w:iCs/>
        </w:rPr>
      </w:pPr>
      <w:r>
        <w:rPr>
          <w:b/>
          <w:bCs/>
        </w:rPr>
        <w:t>Total:</w:t>
      </w:r>
      <w:r>
        <w:t xml:space="preserve"> se puede verificar en su totalidad mediante un plan de pruebas.</w:t>
      </w:r>
    </w:p>
    <w:p w14:paraId="2E3211C3" w14:textId="4829958B" w:rsidR="001700B3" w:rsidRPr="001700B3" w:rsidRDefault="001700B3" w:rsidP="001700B3">
      <w:pPr>
        <w:pStyle w:val="Prrafodelista"/>
        <w:numPr>
          <w:ilvl w:val="1"/>
          <w:numId w:val="37"/>
        </w:numPr>
        <w:rPr>
          <w:b/>
          <w:bCs/>
          <w:i/>
          <w:iCs/>
        </w:rPr>
      </w:pPr>
      <w:r>
        <w:rPr>
          <w:b/>
          <w:bCs/>
        </w:rPr>
        <w:t>Parcial:</w:t>
      </w:r>
      <w:r>
        <w:t xml:space="preserve"> no se puede verificar en su totalidad su correcto funcionamiento.</w:t>
      </w:r>
    </w:p>
    <w:p w14:paraId="5707ED82" w14:textId="76D67703" w:rsidR="001700B3" w:rsidRPr="00337D62" w:rsidRDefault="001700B3" w:rsidP="001700B3">
      <w:pPr>
        <w:pStyle w:val="Prrafodelista"/>
        <w:numPr>
          <w:ilvl w:val="1"/>
          <w:numId w:val="37"/>
        </w:numPr>
        <w:rPr>
          <w:b/>
          <w:bCs/>
          <w:i/>
          <w:iCs/>
        </w:rPr>
      </w:pPr>
      <w:r>
        <w:rPr>
          <w:b/>
          <w:bCs/>
        </w:rPr>
        <w:t>Nula:</w:t>
      </w:r>
      <w:r>
        <w:t xml:space="preserve"> no es posible verificar el requisito en base a las pruebas.</w:t>
      </w:r>
    </w:p>
    <w:p w14:paraId="6F71C453" w14:textId="5EE452DD" w:rsidR="00337D62" w:rsidRPr="001700B3" w:rsidRDefault="00337D62" w:rsidP="00337D62">
      <w:pPr>
        <w:pStyle w:val="Prrafodelista"/>
        <w:numPr>
          <w:ilvl w:val="0"/>
          <w:numId w:val="37"/>
        </w:numPr>
        <w:rPr>
          <w:b/>
          <w:bCs/>
          <w:i/>
          <w:iCs/>
        </w:rPr>
      </w:pPr>
      <w:r>
        <w:rPr>
          <w:b/>
          <w:bCs/>
        </w:rPr>
        <w:t>Casos de uso asociados:</w:t>
      </w:r>
      <w:r>
        <w:t xml:space="preserve"> indica el identificador de los casos de uso asociados al requisito.</w:t>
      </w:r>
    </w:p>
    <w:p w14:paraId="62C5249C" w14:textId="48C6AB7C" w:rsidR="00C470E4" w:rsidRPr="009828E2" w:rsidRDefault="00C470E4" w:rsidP="00F46D5A">
      <w:pPr>
        <w:pStyle w:val="Epgrafe"/>
        <w:numPr>
          <w:ilvl w:val="2"/>
          <w:numId w:val="12"/>
        </w:numPr>
      </w:pPr>
      <w:bookmarkStart w:id="80" w:name="_Toc166609924"/>
      <w:bookmarkStart w:id="81" w:name="_Toc168082534"/>
      <w:r w:rsidRPr="009828E2">
        <w:t xml:space="preserve">Requisitos </w:t>
      </w:r>
      <w:bookmarkEnd w:id="80"/>
      <w:r w:rsidR="009003DC">
        <w:t>funcionales</w:t>
      </w:r>
      <w:bookmarkEnd w:id="81"/>
    </w:p>
    <w:p w14:paraId="5B4A06CB" w14:textId="76A682F6" w:rsidR="0053367A" w:rsidRDefault="00835774" w:rsidP="009003DC">
      <w:r>
        <w:t xml:space="preserve">A continuación, se van a listar todos los requisitos funcionales especificados para este proyecto. </w:t>
      </w:r>
    </w:p>
    <w:p w14:paraId="326A586F" w14:textId="6C7CC2E0" w:rsidR="00337D62" w:rsidRDefault="00337D62" w:rsidP="00337D62">
      <w:pPr>
        <w:pStyle w:val="TtuloTablaING"/>
      </w:pPr>
      <w:bookmarkStart w:id="82" w:name="_Toc168082578"/>
      <w:r>
        <w:t>Tabla 3.2</w:t>
      </w:r>
      <w:r>
        <w:t>6</w:t>
      </w:r>
      <w:r>
        <w:t>.</w:t>
      </w:r>
      <w:r>
        <w:br/>
      </w:r>
      <w:r>
        <w:t>Requisito F-U-C01</w:t>
      </w:r>
      <w:bookmarkEnd w:id="82"/>
    </w:p>
    <w:tbl>
      <w:tblPr>
        <w:tblStyle w:val="Tabladelista6concolores"/>
        <w:tblW w:w="0" w:type="auto"/>
        <w:jc w:val="center"/>
        <w:tblLook w:val="0400" w:firstRow="0" w:lastRow="0" w:firstColumn="0" w:lastColumn="0" w:noHBand="0" w:noVBand="1"/>
      </w:tblPr>
      <w:tblGrid>
        <w:gridCol w:w="4322"/>
        <w:gridCol w:w="4322"/>
      </w:tblGrid>
      <w:tr w:rsidR="00337D62" w14:paraId="163DBA35"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4CF780F" w14:textId="094CF4BA" w:rsidR="00337D62" w:rsidRDefault="00337D62" w:rsidP="00133C32">
            <w:r w:rsidRPr="009003DC">
              <w:rPr>
                <w:b/>
                <w:bCs/>
              </w:rPr>
              <w:t>Identificador:</w:t>
            </w:r>
            <w:r>
              <w:t xml:space="preserve"> </w:t>
            </w:r>
            <w:r>
              <w:t>F-U-C01</w:t>
            </w:r>
          </w:p>
        </w:tc>
      </w:tr>
      <w:tr w:rsidR="00337D62" w14:paraId="53199AF7" w14:textId="77777777" w:rsidTr="00133C32">
        <w:trPr>
          <w:jc w:val="center"/>
        </w:trPr>
        <w:tc>
          <w:tcPr>
            <w:tcW w:w="8644" w:type="dxa"/>
            <w:gridSpan w:val="2"/>
          </w:tcPr>
          <w:p w14:paraId="591D462A" w14:textId="649A212D" w:rsidR="00337D62" w:rsidRPr="009003DC" w:rsidRDefault="00337D62" w:rsidP="00133C32">
            <w:pPr>
              <w:rPr>
                <w:b/>
                <w:bCs/>
              </w:rPr>
            </w:pPr>
            <w:r w:rsidRPr="009003DC">
              <w:rPr>
                <w:b/>
                <w:bCs/>
              </w:rPr>
              <w:t>Descripción:</w:t>
            </w:r>
            <w:r w:rsidRPr="009003DC">
              <w:t xml:space="preserve"> </w:t>
            </w:r>
            <w:r>
              <w:t>El jugador deberá poder mover su personaje jugable por el escenario mediante una señal de entrada.</w:t>
            </w:r>
          </w:p>
        </w:tc>
      </w:tr>
      <w:tr w:rsidR="00337D62" w14:paraId="34808861"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85ACA2D" w14:textId="2E928156" w:rsidR="00337D62" w:rsidRDefault="00337D62" w:rsidP="00133C32">
            <w:r w:rsidRPr="009003DC">
              <w:rPr>
                <w:b/>
                <w:bCs/>
              </w:rPr>
              <w:t>Prioridad:</w:t>
            </w:r>
            <w:r>
              <w:t xml:space="preserve"> </w:t>
            </w:r>
            <w:r>
              <w:t>Alta</w:t>
            </w:r>
          </w:p>
        </w:tc>
        <w:tc>
          <w:tcPr>
            <w:tcW w:w="4322" w:type="dxa"/>
          </w:tcPr>
          <w:p w14:paraId="6E0AEF05" w14:textId="6431269A" w:rsidR="00337D62" w:rsidRDefault="00337D62" w:rsidP="00133C32">
            <w:r>
              <w:rPr>
                <w:b/>
                <w:bCs/>
              </w:rPr>
              <w:t>Necesidad</w:t>
            </w:r>
            <w:r w:rsidRPr="009003DC">
              <w:rPr>
                <w:b/>
                <w:bCs/>
              </w:rPr>
              <w:t>:</w:t>
            </w:r>
            <w:r>
              <w:t xml:space="preserve"> </w:t>
            </w:r>
            <w:r>
              <w:t>Obligatorio</w:t>
            </w:r>
          </w:p>
        </w:tc>
      </w:tr>
      <w:tr w:rsidR="00337D62" w14:paraId="529CEFCB" w14:textId="77777777" w:rsidTr="00133C32">
        <w:trPr>
          <w:jc w:val="center"/>
        </w:trPr>
        <w:tc>
          <w:tcPr>
            <w:tcW w:w="4322" w:type="dxa"/>
          </w:tcPr>
          <w:p w14:paraId="41FCCAED" w14:textId="4ACEF43A" w:rsidR="00337D62" w:rsidRDefault="00337D62" w:rsidP="00133C32">
            <w:r>
              <w:rPr>
                <w:b/>
                <w:bCs/>
              </w:rPr>
              <w:t>Verificabilidad</w:t>
            </w:r>
            <w:r w:rsidRPr="009003DC">
              <w:rPr>
                <w:b/>
                <w:bCs/>
              </w:rPr>
              <w:t>:</w:t>
            </w:r>
            <w:r>
              <w:t xml:space="preserve"> </w:t>
            </w:r>
            <w:r>
              <w:t>Total</w:t>
            </w:r>
          </w:p>
        </w:tc>
        <w:tc>
          <w:tcPr>
            <w:tcW w:w="4322" w:type="dxa"/>
          </w:tcPr>
          <w:p w14:paraId="1A01D033" w14:textId="13BA364A" w:rsidR="00337D62" w:rsidRPr="00917335" w:rsidRDefault="00337D62" w:rsidP="00133C32">
            <w:pPr>
              <w:rPr>
                <w:b/>
                <w:bCs/>
              </w:rPr>
            </w:pPr>
            <w:r w:rsidRPr="00917335">
              <w:rPr>
                <w:b/>
                <w:bCs/>
              </w:rPr>
              <w:t>Casos de uso asociados:</w:t>
            </w:r>
            <w:r w:rsidRPr="00917335">
              <w:t xml:space="preserve"> </w:t>
            </w:r>
            <w:r>
              <w:t>CU01</w:t>
            </w:r>
          </w:p>
        </w:tc>
      </w:tr>
    </w:tbl>
    <w:p w14:paraId="4D743E9A" w14:textId="77777777" w:rsidR="004F709C" w:rsidRDefault="004F709C" w:rsidP="009003DC"/>
    <w:p w14:paraId="294E53A2" w14:textId="68554608" w:rsidR="00337D62" w:rsidRDefault="00337D62" w:rsidP="00337D62">
      <w:pPr>
        <w:pStyle w:val="TtuloTablaING"/>
      </w:pPr>
      <w:bookmarkStart w:id="83" w:name="_Toc168082579"/>
      <w:r>
        <w:t>Tabla 3.2</w:t>
      </w:r>
      <w:r>
        <w:t>7</w:t>
      </w:r>
      <w:r>
        <w:t>.</w:t>
      </w:r>
      <w:r>
        <w:br/>
        <w:t>Requisito F-</w:t>
      </w:r>
      <w:r>
        <w:t>S</w:t>
      </w:r>
      <w:r>
        <w:t>-</w:t>
      </w:r>
      <w:r>
        <w:t>R</w:t>
      </w:r>
      <w:r>
        <w:t>0</w:t>
      </w:r>
      <w:r>
        <w:t>2</w:t>
      </w:r>
      <w:bookmarkEnd w:id="83"/>
    </w:p>
    <w:tbl>
      <w:tblPr>
        <w:tblStyle w:val="Tabladelista6concolores"/>
        <w:tblW w:w="0" w:type="auto"/>
        <w:jc w:val="center"/>
        <w:tblLook w:val="0400" w:firstRow="0" w:lastRow="0" w:firstColumn="0" w:lastColumn="0" w:noHBand="0" w:noVBand="1"/>
      </w:tblPr>
      <w:tblGrid>
        <w:gridCol w:w="4322"/>
        <w:gridCol w:w="4322"/>
      </w:tblGrid>
      <w:tr w:rsidR="00337D62" w14:paraId="23FCFE98"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CEB2526" w14:textId="2A6C7F2B" w:rsidR="00337D62" w:rsidRDefault="00337D62" w:rsidP="00133C32">
            <w:r w:rsidRPr="009003DC">
              <w:rPr>
                <w:b/>
                <w:bCs/>
              </w:rPr>
              <w:t>Identificador:</w:t>
            </w:r>
            <w:r>
              <w:t xml:space="preserve"> F-</w:t>
            </w:r>
            <w:r>
              <w:t>S</w:t>
            </w:r>
            <w:r>
              <w:t>-</w:t>
            </w:r>
            <w:r>
              <w:t>R</w:t>
            </w:r>
            <w:r>
              <w:t>0</w:t>
            </w:r>
            <w:r>
              <w:t>2</w:t>
            </w:r>
          </w:p>
        </w:tc>
      </w:tr>
      <w:tr w:rsidR="00337D62" w14:paraId="493E7C95" w14:textId="77777777" w:rsidTr="00133C32">
        <w:trPr>
          <w:jc w:val="center"/>
        </w:trPr>
        <w:tc>
          <w:tcPr>
            <w:tcW w:w="8644" w:type="dxa"/>
            <w:gridSpan w:val="2"/>
          </w:tcPr>
          <w:p w14:paraId="3BBFD440" w14:textId="0B7C7600" w:rsidR="00337D62" w:rsidRPr="009003DC" w:rsidRDefault="00337D62" w:rsidP="00133C32">
            <w:pPr>
              <w:rPr>
                <w:b/>
                <w:bCs/>
              </w:rPr>
            </w:pPr>
            <w:r w:rsidRPr="009003DC">
              <w:rPr>
                <w:b/>
                <w:bCs/>
              </w:rPr>
              <w:t>Descripción:</w:t>
            </w:r>
            <w:r w:rsidRPr="009003DC">
              <w:t xml:space="preserve"> </w:t>
            </w:r>
            <w:r w:rsidRPr="00337D62">
              <w:t>El sistema deberá controlar el movimiento de los personajes del juego, para que nunca realicen movimientos inválidos.</w:t>
            </w:r>
          </w:p>
        </w:tc>
      </w:tr>
      <w:tr w:rsidR="00337D62" w14:paraId="6FA3D166"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7D3E3817" w14:textId="77777777" w:rsidR="00337D62" w:rsidRDefault="00337D62" w:rsidP="00133C32">
            <w:r w:rsidRPr="009003DC">
              <w:rPr>
                <w:b/>
                <w:bCs/>
              </w:rPr>
              <w:t>Prioridad:</w:t>
            </w:r>
            <w:r>
              <w:t xml:space="preserve"> Alta</w:t>
            </w:r>
          </w:p>
        </w:tc>
        <w:tc>
          <w:tcPr>
            <w:tcW w:w="4322" w:type="dxa"/>
          </w:tcPr>
          <w:p w14:paraId="56FAD3FF" w14:textId="77777777" w:rsidR="00337D62" w:rsidRDefault="00337D62" w:rsidP="00133C32">
            <w:r>
              <w:rPr>
                <w:b/>
                <w:bCs/>
              </w:rPr>
              <w:t>Necesidad</w:t>
            </w:r>
            <w:r w:rsidRPr="009003DC">
              <w:rPr>
                <w:b/>
                <w:bCs/>
              </w:rPr>
              <w:t>:</w:t>
            </w:r>
            <w:r>
              <w:t xml:space="preserve"> Obligatorio</w:t>
            </w:r>
          </w:p>
        </w:tc>
      </w:tr>
      <w:tr w:rsidR="00337D62" w14:paraId="52698737" w14:textId="77777777" w:rsidTr="00133C32">
        <w:trPr>
          <w:jc w:val="center"/>
        </w:trPr>
        <w:tc>
          <w:tcPr>
            <w:tcW w:w="4322" w:type="dxa"/>
          </w:tcPr>
          <w:p w14:paraId="7AA5283E" w14:textId="77777777" w:rsidR="00337D62" w:rsidRDefault="00337D62" w:rsidP="00133C32">
            <w:r>
              <w:rPr>
                <w:b/>
                <w:bCs/>
              </w:rPr>
              <w:t>Verificabilidad</w:t>
            </w:r>
            <w:r w:rsidRPr="009003DC">
              <w:rPr>
                <w:b/>
                <w:bCs/>
              </w:rPr>
              <w:t>:</w:t>
            </w:r>
            <w:r>
              <w:t xml:space="preserve"> Total</w:t>
            </w:r>
          </w:p>
        </w:tc>
        <w:tc>
          <w:tcPr>
            <w:tcW w:w="4322" w:type="dxa"/>
          </w:tcPr>
          <w:p w14:paraId="2D05CBD5" w14:textId="77777777" w:rsidR="00337D62" w:rsidRPr="00917335" w:rsidRDefault="00337D62" w:rsidP="00133C32">
            <w:pPr>
              <w:rPr>
                <w:b/>
                <w:bCs/>
              </w:rPr>
            </w:pPr>
            <w:r w:rsidRPr="00917335">
              <w:rPr>
                <w:b/>
                <w:bCs/>
              </w:rPr>
              <w:t>Casos de uso asociados:</w:t>
            </w:r>
            <w:r w:rsidRPr="00917335">
              <w:t xml:space="preserve"> </w:t>
            </w:r>
            <w:r>
              <w:t>CU01</w:t>
            </w:r>
          </w:p>
        </w:tc>
      </w:tr>
    </w:tbl>
    <w:p w14:paraId="4943BF3F" w14:textId="77777777" w:rsidR="004F709C" w:rsidRDefault="004F709C" w:rsidP="00671C12"/>
    <w:p w14:paraId="58C881C9" w14:textId="1F575B6E" w:rsidR="00337D62" w:rsidRDefault="00337D62" w:rsidP="00337D62">
      <w:pPr>
        <w:pStyle w:val="TtuloTablaING"/>
      </w:pPr>
      <w:bookmarkStart w:id="84" w:name="_Toc168082580"/>
      <w:r>
        <w:t>Tabla 3.2</w:t>
      </w:r>
      <w:r>
        <w:t>8</w:t>
      </w:r>
      <w:r>
        <w:t>.</w:t>
      </w:r>
      <w:r>
        <w:br/>
        <w:t xml:space="preserve">Requisito </w:t>
      </w:r>
      <w:r w:rsidRPr="00337D62">
        <w:t>F-U-C</w:t>
      </w:r>
      <w:r>
        <w:t>0</w:t>
      </w:r>
      <w:r w:rsidRPr="00337D62">
        <w:t>3</w:t>
      </w:r>
      <w:bookmarkEnd w:id="84"/>
    </w:p>
    <w:tbl>
      <w:tblPr>
        <w:tblStyle w:val="Tabladelista6concolores"/>
        <w:tblW w:w="0" w:type="auto"/>
        <w:jc w:val="center"/>
        <w:tblLook w:val="0400" w:firstRow="0" w:lastRow="0" w:firstColumn="0" w:lastColumn="0" w:noHBand="0" w:noVBand="1"/>
      </w:tblPr>
      <w:tblGrid>
        <w:gridCol w:w="4322"/>
        <w:gridCol w:w="4322"/>
      </w:tblGrid>
      <w:tr w:rsidR="00337D62" w14:paraId="57805C5E"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1F27DE1A" w14:textId="755B5763" w:rsidR="00337D62" w:rsidRDefault="00337D62" w:rsidP="00133C32">
            <w:r w:rsidRPr="009003DC">
              <w:rPr>
                <w:b/>
                <w:bCs/>
              </w:rPr>
              <w:t>Identificador:</w:t>
            </w:r>
            <w:r>
              <w:t xml:space="preserve"> </w:t>
            </w:r>
            <w:r w:rsidRPr="00337D62">
              <w:t>F-U-C</w:t>
            </w:r>
            <w:r>
              <w:t>0</w:t>
            </w:r>
            <w:r w:rsidRPr="00337D62">
              <w:t>3</w:t>
            </w:r>
          </w:p>
        </w:tc>
      </w:tr>
      <w:tr w:rsidR="00337D62" w14:paraId="1026BF34" w14:textId="77777777" w:rsidTr="00133C32">
        <w:trPr>
          <w:jc w:val="center"/>
        </w:trPr>
        <w:tc>
          <w:tcPr>
            <w:tcW w:w="8644" w:type="dxa"/>
            <w:gridSpan w:val="2"/>
          </w:tcPr>
          <w:p w14:paraId="72646294" w14:textId="173E6AD4" w:rsidR="00337D62" w:rsidRPr="009003DC" w:rsidRDefault="00337D62" w:rsidP="00133C32">
            <w:pPr>
              <w:rPr>
                <w:b/>
                <w:bCs/>
              </w:rPr>
            </w:pPr>
            <w:r w:rsidRPr="009003DC">
              <w:rPr>
                <w:b/>
                <w:bCs/>
              </w:rPr>
              <w:t>Descripción:</w:t>
            </w:r>
            <w:r w:rsidRPr="009003DC">
              <w:t xml:space="preserve"> </w:t>
            </w:r>
            <w:r w:rsidRPr="00337D62">
              <w:t>El jugador deberá poder realizar una evasión en la dirección y sentido del vector de movimiento de su personaje.</w:t>
            </w:r>
          </w:p>
        </w:tc>
      </w:tr>
      <w:tr w:rsidR="00337D62" w14:paraId="3F3D0F8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3981F60C" w14:textId="51618EFD" w:rsidR="00337D62" w:rsidRDefault="00337D62" w:rsidP="00133C32">
            <w:r w:rsidRPr="009003DC">
              <w:rPr>
                <w:b/>
                <w:bCs/>
              </w:rPr>
              <w:t>Prioridad:</w:t>
            </w:r>
            <w:r>
              <w:t xml:space="preserve"> </w:t>
            </w:r>
            <w:r>
              <w:t>Baja</w:t>
            </w:r>
          </w:p>
        </w:tc>
        <w:tc>
          <w:tcPr>
            <w:tcW w:w="4322" w:type="dxa"/>
          </w:tcPr>
          <w:p w14:paraId="49C90120" w14:textId="3EE4833A" w:rsidR="00337D62" w:rsidRDefault="00337D62" w:rsidP="00133C32">
            <w:r>
              <w:rPr>
                <w:b/>
                <w:bCs/>
              </w:rPr>
              <w:t>Necesidad</w:t>
            </w:r>
            <w:r w:rsidRPr="009003DC">
              <w:rPr>
                <w:b/>
                <w:bCs/>
              </w:rPr>
              <w:t>:</w:t>
            </w:r>
            <w:r>
              <w:t xml:space="preserve"> </w:t>
            </w:r>
            <w:r>
              <w:t>Opcional</w:t>
            </w:r>
          </w:p>
        </w:tc>
      </w:tr>
      <w:tr w:rsidR="00337D62" w14:paraId="163EC335" w14:textId="77777777" w:rsidTr="00133C32">
        <w:trPr>
          <w:jc w:val="center"/>
        </w:trPr>
        <w:tc>
          <w:tcPr>
            <w:tcW w:w="4322" w:type="dxa"/>
          </w:tcPr>
          <w:p w14:paraId="24888A67" w14:textId="4738DAE3" w:rsidR="00337D62" w:rsidRDefault="00337D62" w:rsidP="00133C32">
            <w:r>
              <w:rPr>
                <w:b/>
                <w:bCs/>
              </w:rPr>
              <w:t>Verificabilidad</w:t>
            </w:r>
            <w:r w:rsidRPr="009003DC">
              <w:rPr>
                <w:b/>
                <w:bCs/>
              </w:rPr>
              <w:t>:</w:t>
            </w:r>
            <w:r>
              <w:t xml:space="preserve"> </w:t>
            </w:r>
            <w:r>
              <w:t>Total</w:t>
            </w:r>
          </w:p>
        </w:tc>
        <w:tc>
          <w:tcPr>
            <w:tcW w:w="4322" w:type="dxa"/>
          </w:tcPr>
          <w:p w14:paraId="25325049" w14:textId="75B80F4C" w:rsidR="00337D62" w:rsidRPr="00917335" w:rsidRDefault="00337D62" w:rsidP="00133C32">
            <w:pPr>
              <w:rPr>
                <w:b/>
                <w:bCs/>
              </w:rPr>
            </w:pPr>
            <w:r w:rsidRPr="00917335">
              <w:rPr>
                <w:b/>
                <w:bCs/>
              </w:rPr>
              <w:t>Casos de uso asociados:</w:t>
            </w:r>
            <w:r w:rsidRPr="00917335">
              <w:t xml:space="preserve"> </w:t>
            </w:r>
            <w:r>
              <w:t>CU0</w:t>
            </w:r>
            <w:r>
              <w:t>2</w:t>
            </w:r>
          </w:p>
        </w:tc>
      </w:tr>
    </w:tbl>
    <w:p w14:paraId="5FEAC50E" w14:textId="77777777" w:rsidR="004F709C" w:rsidRDefault="004F709C" w:rsidP="009003DC"/>
    <w:p w14:paraId="39B5A4C0" w14:textId="4C34554B" w:rsidR="00337D62" w:rsidRDefault="00337D62" w:rsidP="00337D62">
      <w:pPr>
        <w:pStyle w:val="TtuloTablaING"/>
      </w:pPr>
      <w:bookmarkStart w:id="85" w:name="_Toc168082581"/>
      <w:r>
        <w:t>Tabla 3.2</w:t>
      </w:r>
      <w:r>
        <w:t>9</w:t>
      </w:r>
      <w:r>
        <w:t>.</w:t>
      </w:r>
      <w:r>
        <w:br/>
        <w:t xml:space="preserve">Requisito </w:t>
      </w:r>
      <w:r w:rsidRPr="00337D62">
        <w:t>F-S-R</w:t>
      </w:r>
      <w:r>
        <w:t>0</w:t>
      </w:r>
      <w:r w:rsidRPr="00337D62">
        <w:t>4</w:t>
      </w:r>
      <w:bookmarkEnd w:id="85"/>
    </w:p>
    <w:tbl>
      <w:tblPr>
        <w:tblStyle w:val="Tabladelista6concolores"/>
        <w:tblW w:w="0" w:type="auto"/>
        <w:jc w:val="center"/>
        <w:tblLook w:val="0400" w:firstRow="0" w:lastRow="0" w:firstColumn="0" w:lastColumn="0" w:noHBand="0" w:noVBand="1"/>
      </w:tblPr>
      <w:tblGrid>
        <w:gridCol w:w="4322"/>
        <w:gridCol w:w="4322"/>
      </w:tblGrid>
      <w:tr w:rsidR="00337D62" w14:paraId="6CAD981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87E346B" w14:textId="0EB9007B" w:rsidR="00337D62" w:rsidRDefault="00337D62" w:rsidP="00133C32">
            <w:r w:rsidRPr="009003DC">
              <w:rPr>
                <w:b/>
                <w:bCs/>
              </w:rPr>
              <w:t>Identificador:</w:t>
            </w:r>
            <w:r>
              <w:t xml:space="preserve"> </w:t>
            </w:r>
            <w:bookmarkStart w:id="86" w:name="_Hlk168076612"/>
            <w:r w:rsidRPr="00337D62">
              <w:t>F-S-R</w:t>
            </w:r>
            <w:r>
              <w:t>0</w:t>
            </w:r>
            <w:r w:rsidRPr="00337D62">
              <w:t>4</w:t>
            </w:r>
            <w:bookmarkEnd w:id="86"/>
          </w:p>
        </w:tc>
      </w:tr>
      <w:tr w:rsidR="00337D62" w14:paraId="56AEA7C7" w14:textId="77777777" w:rsidTr="00133C32">
        <w:trPr>
          <w:jc w:val="center"/>
        </w:trPr>
        <w:tc>
          <w:tcPr>
            <w:tcW w:w="8644" w:type="dxa"/>
            <w:gridSpan w:val="2"/>
          </w:tcPr>
          <w:p w14:paraId="5AB1163A" w14:textId="026823E3" w:rsidR="00337D62" w:rsidRPr="009003DC" w:rsidRDefault="00337D62" w:rsidP="00133C32">
            <w:pPr>
              <w:rPr>
                <w:b/>
                <w:bCs/>
              </w:rPr>
            </w:pPr>
            <w:r w:rsidRPr="009003DC">
              <w:rPr>
                <w:b/>
                <w:bCs/>
              </w:rPr>
              <w:t>Descripción:</w:t>
            </w:r>
            <w:r w:rsidRPr="009003DC">
              <w:t xml:space="preserve"> </w:t>
            </w:r>
            <w:r w:rsidRPr="00337D62">
              <w:t>El sistema deberá controlar la frecuencia con la que el usuario puede realizar una evasión.</w:t>
            </w:r>
          </w:p>
        </w:tc>
      </w:tr>
      <w:tr w:rsidR="00337D62" w14:paraId="756803B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05676F0A" w14:textId="77777777" w:rsidR="00337D62" w:rsidRDefault="00337D62" w:rsidP="00133C32">
            <w:r w:rsidRPr="009003DC">
              <w:rPr>
                <w:b/>
                <w:bCs/>
              </w:rPr>
              <w:t>Prioridad:</w:t>
            </w:r>
            <w:r>
              <w:t xml:space="preserve"> Baja</w:t>
            </w:r>
          </w:p>
        </w:tc>
        <w:tc>
          <w:tcPr>
            <w:tcW w:w="4322" w:type="dxa"/>
          </w:tcPr>
          <w:p w14:paraId="6C1B7BC4" w14:textId="77777777" w:rsidR="00337D62" w:rsidRDefault="00337D62" w:rsidP="00133C32">
            <w:r>
              <w:rPr>
                <w:b/>
                <w:bCs/>
              </w:rPr>
              <w:t>Necesidad</w:t>
            </w:r>
            <w:r w:rsidRPr="009003DC">
              <w:rPr>
                <w:b/>
                <w:bCs/>
              </w:rPr>
              <w:t>:</w:t>
            </w:r>
            <w:r>
              <w:t xml:space="preserve"> Opcional</w:t>
            </w:r>
          </w:p>
        </w:tc>
      </w:tr>
      <w:tr w:rsidR="00337D62" w14:paraId="5490D681" w14:textId="77777777" w:rsidTr="00133C32">
        <w:trPr>
          <w:jc w:val="center"/>
        </w:trPr>
        <w:tc>
          <w:tcPr>
            <w:tcW w:w="4322" w:type="dxa"/>
          </w:tcPr>
          <w:p w14:paraId="32626FF3" w14:textId="77777777" w:rsidR="00337D62" w:rsidRDefault="00337D62" w:rsidP="00133C32">
            <w:r>
              <w:rPr>
                <w:b/>
                <w:bCs/>
              </w:rPr>
              <w:t>Verificabilidad</w:t>
            </w:r>
            <w:r w:rsidRPr="009003DC">
              <w:rPr>
                <w:b/>
                <w:bCs/>
              </w:rPr>
              <w:t>:</w:t>
            </w:r>
            <w:r>
              <w:t xml:space="preserve"> Total</w:t>
            </w:r>
          </w:p>
        </w:tc>
        <w:tc>
          <w:tcPr>
            <w:tcW w:w="4322" w:type="dxa"/>
          </w:tcPr>
          <w:p w14:paraId="056D7E3E" w14:textId="77777777" w:rsidR="00337D62" w:rsidRPr="00917335" w:rsidRDefault="00337D62" w:rsidP="00133C32">
            <w:pPr>
              <w:rPr>
                <w:b/>
                <w:bCs/>
              </w:rPr>
            </w:pPr>
            <w:r w:rsidRPr="00917335">
              <w:rPr>
                <w:b/>
                <w:bCs/>
              </w:rPr>
              <w:t>Casos de uso asociados:</w:t>
            </w:r>
            <w:r w:rsidRPr="00917335">
              <w:t xml:space="preserve"> </w:t>
            </w:r>
            <w:r>
              <w:t>CU02</w:t>
            </w:r>
          </w:p>
        </w:tc>
      </w:tr>
    </w:tbl>
    <w:p w14:paraId="04201EE9" w14:textId="77777777" w:rsidR="004F709C" w:rsidRDefault="004F709C" w:rsidP="009003DC"/>
    <w:p w14:paraId="3033F2FE" w14:textId="6A54272D" w:rsidR="00337D62" w:rsidRDefault="00337D62" w:rsidP="00337D62">
      <w:pPr>
        <w:pStyle w:val="TtuloTablaING"/>
      </w:pPr>
      <w:bookmarkStart w:id="87" w:name="_Toc168082582"/>
      <w:r>
        <w:t>Tabla 3.</w:t>
      </w:r>
      <w:r>
        <w:t>30</w:t>
      </w:r>
      <w:r>
        <w:t>.</w:t>
      </w:r>
      <w:r>
        <w:br/>
        <w:t xml:space="preserve">Requisito </w:t>
      </w:r>
      <w:r w:rsidR="003C26B8" w:rsidRPr="003C26B8">
        <w:t>F-U-C</w:t>
      </w:r>
      <w:r w:rsidR="003C26B8">
        <w:t>0</w:t>
      </w:r>
      <w:r w:rsidR="003C26B8" w:rsidRPr="003C26B8">
        <w:t>5</w:t>
      </w:r>
      <w:bookmarkEnd w:id="87"/>
    </w:p>
    <w:tbl>
      <w:tblPr>
        <w:tblStyle w:val="Tabladelista6concolores"/>
        <w:tblW w:w="0" w:type="auto"/>
        <w:jc w:val="center"/>
        <w:tblLook w:val="0400" w:firstRow="0" w:lastRow="0" w:firstColumn="0" w:lastColumn="0" w:noHBand="0" w:noVBand="1"/>
      </w:tblPr>
      <w:tblGrid>
        <w:gridCol w:w="4322"/>
        <w:gridCol w:w="4322"/>
      </w:tblGrid>
      <w:tr w:rsidR="00337D62" w14:paraId="4C858548"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53FDD948" w14:textId="396FE7E7" w:rsidR="00337D62" w:rsidRDefault="00337D62" w:rsidP="00133C32">
            <w:r w:rsidRPr="009003DC">
              <w:rPr>
                <w:b/>
                <w:bCs/>
              </w:rPr>
              <w:t>Identificador:</w:t>
            </w:r>
            <w:r>
              <w:t xml:space="preserve"> </w:t>
            </w:r>
            <w:r w:rsidR="003C26B8" w:rsidRPr="003C26B8">
              <w:t>F-U-C</w:t>
            </w:r>
            <w:r w:rsidR="003C26B8">
              <w:t>0</w:t>
            </w:r>
            <w:r w:rsidR="003C26B8" w:rsidRPr="003C26B8">
              <w:t>5</w:t>
            </w:r>
          </w:p>
        </w:tc>
      </w:tr>
      <w:tr w:rsidR="00337D62" w14:paraId="5B51A628" w14:textId="77777777" w:rsidTr="00133C32">
        <w:trPr>
          <w:jc w:val="center"/>
        </w:trPr>
        <w:tc>
          <w:tcPr>
            <w:tcW w:w="8644" w:type="dxa"/>
            <w:gridSpan w:val="2"/>
          </w:tcPr>
          <w:p w14:paraId="39570B1A" w14:textId="0C491931" w:rsidR="00337D62" w:rsidRPr="009003DC" w:rsidRDefault="00337D62" w:rsidP="00133C32">
            <w:pPr>
              <w:rPr>
                <w:b/>
                <w:bCs/>
              </w:rPr>
            </w:pPr>
            <w:r w:rsidRPr="009003DC">
              <w:rPr>
                <w:b/>
                <w:bCs/>
              </w:rPr>
              <w:t>Descripción:</w:t>
            </w:r>
            <w:r w:rsidRPr="009003DC">
              <w:t xml:space="preserve"> </w:t>
            </w:r>
            <w:r w:rsidR="003C26B8" w:rsidRPr="003C26B8">
              <w:t>El jugador deberá poder apuntar el arma de su personaje, en cualquier dirección, alrededor de este.</w:t>
            </w:r>
          </w:p>
        </w:tc>
      </w:tr>
      <w:tr w:rsidR="00337D62" w14:paraId="179D19BD"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666031D5" w14:textId="58D97568" w:rsidR="00337D62" w:rsidRDefault="00337D62" w:rsidP="00133C32">
            <w:r w:rsidRPr="009003DC">
              <w:rPr>
                <w:b/>
                <w:bCs/>
              </w:rPr>
              <w:t>Prioridad:</w:t>
            </w:r>
            <w:r>
              <w:t xml:space="preserve"> </w:t>
            </w:r>
            <w:r w:rsidR="003C26B8">
              <w:t>Alta</w:t>
            </w:r>
          </w:p>
        </w:tc>
        <w:tc>
          <w:tcPr>
            <w:tcW w:w="4322" w:type="dxa"/>
          </w:tcPr>
          <w:p w14:paraId="1364A866" w14:textId="69A1FF49" w:rsidR="00337D62" w:rsidRDefault="00337D62" w:rsidP="00133C32">
            <w:r>
              <w:rPr>
                <w:b/>
                <w:bCs/>
              </w:rPr>
              <w:t>Necesidad</w:t>
            </w:r>
            <w:r w:rsidRPr="009003DC">
              <w:rPr>
                <w:b/>
                <w:bCs/>
              </w:rPr>
              <w:t>:</w:t>
            </w:r>
            <w:r>
              <w:t xml:space="preserve"> </w:t>
            </w:r>
            <w:r w:rsidR="003C26B8">
              <w:t>Obligatorio</w:t>
            </w:r>
          </w:p>
        </w:tc>
      </w:tr>
      <w:tr w:rsidR="00337D62" w14:paraId="393D3BA4" w14:textId="77777777" w:rsidTr="00133C32">
        <w:trPr>
          <w:jc w:val="center"/>
        </w:trPr>
        <w:tc>
          <w:tcPr>
            <w:tcW w:w="4322" w:type="dxa"/>
          </w:tcPr>
          <w:p w14:paraId="00F1227C" w14:textId="77777777" w:rsidR="00337D62" w:rsidRDefault="00337D62" w:rsidP="00133C32">
            <w:r>
              <w:rPr>
                <w:b/>
                <w:bCs/>
              </w:rPr>
              <w:t>Verificabilidad</w:t>
            </w:r>
            <w:r w:rsidRPr="009003DC">
              <w:rPr>
                <w:b/>
                <w:bCs/>
              </w:rPr>
              <w:t>:</w:t>
            </w:r>
            <w:r>
              <w:t xml:space="preserve"> Total</w:t>
            </w:r>
          </w:p>
        </w:tc>
        <w:tc>
          <w:tcPr>
            <w:tcW w:w="4322" w:type="dxa"/>
          </w:tcPr>
          <w:p w14:paraId="3DC492B7" w14:textId="48D767B0" w:rsidR="00337D62" w:rsidRPr="00917335" w:rsidRDefault="00337D62" w:rsidP="00133C32">
            <w:pPr>
              <w:rPr>
                <w:b/>
                <w:bCs/>
              </w:rPr>
            </w:pPr>
            <w:r w:rsidRPr="00917335">
              <w:rPr>
                <w:b/>
                <w:bCs/>
              </w:rPr>
              <w:t>Casos de uso asociados:</w:t>
            </w:r>
            <w:r w:rsidRPr="00917335">
              <w:t xml:space="preserve"> </w:t>
            </w:r>
            <w:r w:rsidR="003C26B8">
              <w:t>CU03</w:t>
            </w:r>
          </w:p>
        </w:tc>
      </w:tr>
    </w:tbl>
    <w:p w14:paraId="1EE06D13" w14:textId="77777777" w:rsidR="004F709C" w:rsidRDefault="004F709C" w:rsidP="009003DC"/>
    <w:p w14:paraId="4E55B419" w14:textId="15205ABE" w:rsidR="003C26B8" w:rsidRDefault="003C26B8" w:rsidP="003C26B8">
      <w:pPr>
        <w:pStyle w:val="TtuloTablaING"/>
      </w:pPr>
      <w:bookmarkStart w:id="88" w:name="_Toc168082583"/>
      <w:r>
        <w:t>Tabla 3.3</w:t>
      </w:r>
      <w:r>
        <w:t>1</w:t>
      </w:r>
      <w:r>
        <w:t>.</w:t>
      </w:r>
      <w:r>
        <w:br/>
        <w:t xml:space="preserve">Requisito </w:t>
      </w:r>
      <w:r w:rsidRPr="003C26B8">
        <w:t>F-U-C</w:t>
      </w:r>
      <w:r>
        <w:t>0</w:t>
      </w:r>
      <w:r w:rsidRPr="003C26B8">
        <w:t>6</w:t>
      </w:r>
      <w:bookmarkEnd w:id="88"/>
    </w:p>
    <w:tbl>
      <w:tblPr>
        <w:tblStyle w:val="Tabladelista6concolores"/>
        <w:tblW w:w="0" w:type="auto"/>
        <w:jc w:val="center"/>
        <w:tblLook w:val="0400" w:firstRow="0" w:lastRow="0" w:firstColumn="0" w:lastColumn="0" w:noHBand="0" w:noVBand="1"/>
      </w:tblPr>
      <w:tblGrid>
        <w:gridCol w:w="4322"/>
        <w:gridCol w:w="4322"/>
      </w:tblGrid>
      <w:tr w:rsidR="003C26B8" w14:paraId="7840CF1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48EAF188" w14:textId="1545EBFD" w:rsidR="003C26B8" w:rsidRDefault="003C26B8" w:rsidP="00133C32">
            <w:r w:rsidRPr="009003DC">
              <w:rPr>
                <w:b/>
                <w:bCs/>
              </w:rPr>
              <w:t>Identificador:</w:t>
            </w:r>
            <w:r>
              <w:t xml:space="preserve"> </w:t>
            </w:r>
            <w:r w:rsidRPr="003C26B8">
              <w:t>F-U-C</w:t>
            </w:r>
            <w:r>
              <w:t>06</w:t>
            </w:r>
          </w:p>
        </w:tc>
      </w:tr>
      <w:tr w:rsidR="003C26B8" w14:paraId="6990ED76" w14:textId="77777777" w:rsidTr="00133C32">
        <w:trPr>
          <w:jc w:val="center"/>
        </w:trPr>
        <w:tc>
          <w:tcPr>
            <w:tcW w:w="8644" w:type="dxa"/>
            <w:gridSpan w:val="2"/>
          </w:tcPr>
          <w:p w14:paraId="69547ECA" w14:textId="508FF3EA" w:rsidR="003C26B8" w:rsidRPr="009003DC" w:rsidRDefault="003C26B8" w:rsidP="00133C32">
            <w:pPr>
              <w:rPr>
                <w:b/>
                <w:bCs/>
              </w:rPr>
            </w:pPr>
            <w:r w:rsidRPr="009003DC">
              <w:rPr>
                <w:b/>
                <w:bCs/>
              </w:rPr>
              <w:t>Descripción:</w:t>
            </w:r>
            <w:r w:rsidRPr="009003DC">
              <w:t xml:space="preserve"> </w:t>
            </w:r>
            <w:r w:rsidRPr="003C26B8">
              <w:t>El jugador deberá poder disparar un proyectil con su arma en la dirección en la que esté apuntando.</w:t>
            </w:r>
          </w:p>
        </w:tc>
      </w:tr>
      <w:tr w:rsidR="003C26B8" w14:paraId="1DDBB418"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77F2BF26" w14:textId="77777777" w:rsidR="003C26B8" w:rsidRDefault="003C26B8" w:rsidP="00133C32">
            <w:r w:rsidRPr="009003DC">
              <w:rPr>
                <w:b/>
                <w:bCs/>
              </w:rPr>
              <w:t>Prioridad:</w:t>
            </w:r>
            <w:r>
              <w:t xml:space="preserve"> Alta</w:t>
            </w:r>
          </w:p>
        </w:tc>
        <w:tc>
          <w:tcPr>
            <w:tcW w:w="4322" w:type="dxa"/>
          </w:tcPr>
          <w:p w14:paraId="369C1B9A" w14:textId="77777777" w:rsidR="003C26B8" w:rsidRDefault="003C26B8" w:rsidP="00133C32">
            <w:r>
              <w:rPr>
                <w:b/>
                <w:bCs/>
              </w:rPr>
              <w:t>Necesidad</w:t>
            </w:r>
            <w:r w:rsidRPr="009003DC">
              <w:rPr>
                <w:b/>
                <w:bCs/>
              </w:rPr>
              <w:t>:</w:t>
            </w:r>
            <w:r>
              <w:t xml:space="preserve"> Obligatorio</w:t>
            </w:r>
          </w:p>
        </w:tc>
      </w:tr>
      <w:tr w:rsidR="003C26B8" w14:paraId="1E0B9C02" w14:textId="77777777" w:rsidTr="00133C32">
        <w:trPr>
          <w:jc w:val="center"/>
        </w:trPr>
        <w:tc>
          <w:tcPr>
            <w:tcW w:w="4322" w:type="dxa"/>
          </w:tcPr>
          <w:p w14:paraId="1098CBB2" w14:textId="77777777" w:rsidR="003C26B8" w:rsidRDefault="003C26B8" w:rsidP="00133C32">
            <w:r>
              <w:rPr>
                <w:b/>
                <w:bCs/>
              </w:rPr>
              <w:t>Verificabilidad</w:t>
            </w:r>
            <w:r w:rsidRPr="009003DC">
              <w:rPr>
                <w:b/>
                <w:bCs/>
              </w:rPr>
              <w:t>:</w:t>
            </w:r>
            <w:r>
              <w:t xml:space="preserve"> Total</w:t>
            </w:r>
          </w:p>
        </w:tc>
        <w:tc>
          <w:tcPr>
            <w:tcW w:w="4322" w:type="dxa"/>
          </w:tcPr>
          <w:p w14:paraId="50CB305F" w14:textId="6B03776B" w:rsidR="003C26B8" w:rsidRPr="00917335" w:rsidRDefault="003C26B8" w:rsidP="00133C32">
            <w:pPr>
              <w:rPr>
                <w:b/>
                <w:bCs/>
              </w:rPr>
            </w:pPr>
            <w:r w:rsidRPr="00917335">
              <w:rPr>
                <w:b/>
                <w:bCs/>
              </w:rPr>
              <w:t>Casos de uso asociados:</w:t>
            </w:r>
            <w:r w:rsidRPr="00917335">
              <w:t xml:space="preserve"> </w:t>
            </w:r>
            <w:r>
              <w:t>CU0</w:t>
            </w:r>
            <w:r>
              <w:t>4</w:t>
            </w:r>
          </w:p>
        </w:tc>
      </w:tr>
    </w:tbl>
    <w:p w14:paraId="7DDB44C9" w14:textId="77777777" w:rsidR="00671C12" w:rsidRDefault="00671C12" w:rsidP="009003DC"/>
    <w:p w14:paraId="3248227C" w14:textId="77777777" w:rsidR="004F709C" w:rsidRDefault="004F709C" w:rsidP="009003DC"/>
    <w:p w14:paraId="3612A786" w14:textId="77777777" w:rsidR="004F709C" w:rsidRDefault="004F709C" w:rsidP="009003DC"/>
    <w:p w14:paraId="28B23F26" w14:textId="77777777" w:rsidR="004F709C" w:rsidRDefault="004F709C" w:rsidP="009003DC"/>
    <w:p w14:paraId="2DE00F80" w14:textId="367B0EE5" w:rsidR="003C26B8" w:rsidRDefault="003C26B8" w:rsidP="003C26B8">
      <w:pPr>
        <w:pStyle w:val="TtuloTablaING"/>
      </w:pPr>
      <w:bookmarkStart w:id="89" w:name="_Toc168082584"/>
      <w:r>
        <w:lastRenderedPageBreak/>
        <w:t>Tabla 3.3</w:t>
      </w:r>
      <w:r>
        <w:t>2</w:t>
      </w:r>
      <w:r>
        <w:t>.</w:t>
      </w:r>
      <w:r>
        <w:br/>
        <w:t xml:space="preserve">Requisito </w:t>
      </w:r>
      <w:r w:rsidRPr="003C26B8">
        <w:t>F-S-R</w:t>
      </w:r>
      <w:r>
        <w:t>0</w:t>
      </w:r>
      <w:r w:rsidRPr="003C26B8">
        <w:t>7</w:t>
      </w:r>
      <w:bookmarkEnd w:id="89"/>
    </w:p>
    <w:tbl>
      <w:tblPr>
        <w:tblStyle w:val="Tabladelista6concolores"/>
        <w:tblW w:w="0" w:type="auto"/>
        <w:jc w:val="center"/>
        <w:tblLook w:val="0400" w:firstRow="0" w:lastRow="0" w:firstColumn="0" w:lastColumn="0" w:noHBand="0" w:noVBand="1"/>
      </w:tblPr>
      <w:tblGrid>
        <w:gridCol w:w="4322"/>
        <w:gridCol w:w="4322"/>
      </w:tblGrid>
      <w:tr w:rsidR="003C26B8" w14:paraId="54E92CF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7BF6743" w14:textId="29F733B2" w:rsidR="003C26B8" w:rsidRDefault="003C26B8" w:rsidP="00133C32">
            <w:r w:rsidRPr="009003DC">
              <w:rPr>
                <w:b/>
                <w:bCs/>
              </w:rPr>
              <w:t>Identificador:</w:t>
            </w:r>
            <w:r>
              <w:t xml:space="preserve"> </w:t>
            </w:r>
            <w:r w:rsidRPr="003C26B8">
              <w:t>F-S-R</w:t>
            </w:r>
            <w:r>
              <w:t>0</w:t>
            </w:r>
            <w:r w:rsidRPr="003C26B8">
              <w:t>7</w:t>
            </w:r>
          </w:p>
        </w:tc>
      </w:tr>
      <w:tr w:rsidR="003C26B8" w14:paraId="5E17A5F5" w14:textId="77777777" w:rsidTr="00133C32">
        <w:trPr>
          <w:jc w:val="center"/>
        </w:trPr>
        <w:tc>
          <w:tcPr>
            <w:tcW w:w="8644" w:type="dxa"/>
            <w:gridSpan w:val="2"/>
          </w:tcPr>
          <w:p w14:paraId="106DC47D" w14:textId="61676482" w:rsidR="003C26B8" w:rsidRPr="009003DC" w:rsidRDefault="003C26B8" w:rsidP="00133C32">
            <w:pPr>
              <w:rPr>
                <w:b/>
                <w:bCs/>
              </w:rPr>
            </w:pPr>
            <w:r w:rsidRPr="009003DC">
              <w:rPr>
                <w:b/>
                <w:bCs/>
              </w:rPr>
              <w:t>Descripción:</w:t>
            </w:r>
            <w:r w:rsidRPr="009003DC">
              <w:t xml:space="preserve"> </w:t>
            </w:r>
            <w:r w:rsidRPr="003C26B8">
              <w:t>El sistema deberá controlar la cadencia de disparo del jugador.</w:t>
            </w:r>
          </w:p>
        </w:tc>
      </w:tr>
      <w:tr w:rsidR="003C26B8" w14:paraId="10369A5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4C468AD5" w14:textId="77777777" w:rsidR="003C26B8" w:rsidRDefault="003C26B8" w:rsidP="00133C32">
            <w:r w:rsidRPr="009003DC">
              <w:rPr>
                <w:b/>
                <w:bCs/>
              </w:rPr>
              <w:t>Prioridad:</w:t>
            </w:r>
            <w:r>
              <w:t xml:space="preserve"> Alta</w:t>
            </w:r>
          </w:p>
        </w:tc>
        <w:tc>
          <w:tcPr>
            <w:tcW w:w="4322" w:type="dxa"/>
          </w:tcPr>
          <w:p w14:paraId="4948FD9F" w14:textId="77777777" w:rsidR="003C26B8" w:rsidRDefault="003C26B8" w:rsidP="00133C32">
            <w:r>
              <w:rPr>
                <w:b/>
                <w:bCs/>
              </w:rPr>
              <w:t>Necesidad</w:t>
            </w:r>
            <w:r w:rsidRPr="009003DC">
              <w:rPr>
                <w:b/>
                <w:bCs/>
              </w:rPr>
              <w:t>:</w:t>
            </w:r>
            <w:r>
              <w:t xml:space="preserve"> Obligatorio</w:t>
            </w:r>
          </w:p>
        </w:tc>
      </w:tr>
      <w:tr w:rsidR="003C26B8" w14:paraId="4ABC26BF" w14:textId="77777777" w:rsidTr="00133C32">
        <w:trPr>
          <w:jc w:val="center"/>
        </w:trPr>
        <w:tc>
          <w:tcPr>
            <w:tcW w:w="4322" w:type="dxa"/>
          </w:tcPr>
          <w:p w14:paraId="19CC1D27" w14:textId="77777777" w:rsidR="003C26B8" w:rsidRDefault="003C26B8" w:rsidP="00133C32">
            <w:r>
              <w:rPr>
                <w:b/>
                <w:bCs/>
              </w:rPr>
              <w:t>Verificabilidad</w:t>
            </w:r>
            <w:r w:rsidRPr="009003DC">
              <w:rPr>
                <w:b/>
                <w:bCs/>
              </w:rPr>
              <w:t>:</w:t>
            </w:r>
            <w:r>
              <w:t xml:space="preserve"> Total</w:t>
            </w:r>
          </w:p>
        </w:tc>
        <w:tc>
          <w:tcPr>
            <w:tcW w:w="4322" w:type="dxa"/>
          </w:tcPr>
          <w:p w14:paraId="46872C52" w14:textId="77777777" w:rsidR="003C26B8" w:rsidRPr="00917335" w:rsidRDefault="003C26B8" w:rsidP="00133C32">
            <w:pPr>
              <w:rPr>
                <w:b/>
                <w:bCs/>
              </w:rPr>
            </w:pPr>
            <w:r w:rsidRPr="00917335">
              <w:rPr>
                <w:b/>
                <w:bCs/>
              </w:rPr>
              <w:t>Casos de uso asociados:</w:t>
            </w:r>
            <w:r w:rsidRPr="00917335">
              <w:t xml:space="preserve"> </w:t>
            </w:r>
            <w:r>
              <w:t>CU04</w:t>
            </w:r>
          </w:p>
        </w:tc>
      </w:tr>
    </w:tbl>
    <w:p w14:paraId="07FA02F4" w14:textId="77777777" w:rsidR="004F709C" w:rsidRDefault="004F709C" w:rsidP="009003DC"/>
    <w:p w14:paraId="5B038975" w14:textId="0B86F89A" w:rsidR="003C26B8" w:rsidRDefault="003C26B8" w:rsidP="003C26B8">
      <w:pPr>
        <w:pStyle w:val="TtuloTablaING"/>
      </w:pPr>
      <w:bookmarkStart w:id="90" w:name="_Toc168082585"/>
      <w:r>
        <w:t>Tabla 3.3</w:t>
      </w:r>
      <w:r>
        <w:t>3</w:t>
      </w:r>
      <w:r>
        <w:t>.</w:t>
      </w:r>
      <w:r>
        <w:br/>
        <w:t xml:space="preserve">Requisito </w:t>
      </w:r>
      <w:r w:rsidRPr="003C26B8">
        <w:t>F-S-C</w:t>
      </w:r>
      <w:r>
        <w:t>0</w:t>
      </w:r>
      <w:r w:rsidRPr="003C26B8">
        <w:t>8</w:t>
      </w:r>
      <w:bookmarkEnd w:id="90"/>
    </w:p>
    <w:tbl>
      <w:tblPr>
        <w:tblStyle w:val="Tabladelista6concolores"/>
        <w:tblW w:w="0" w:type="auto"/>
        <w:jc w:val="center"/>
        <w:tblLook w:val="0400" w:firstRow="0" w:lastRow="0" w:firstColumn="0" w:lastColumn="0" w:noHBand="0" w:noVBand="1"/>
      </w:tblPr>
      <w:tblGrid>
        <w:gridCol w:w="4322"/>
        <w:gridCol w:w="4322"/>
      </w:tblGrid>
      <w:tr w:rsidR="003C26B8" w14:paraId="3FAC976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1BD2120" w14:textId="53FBE39E" w:rsidR="003C26B8" w:rsidRDefault="003C26B8" w:rsidP="00133C32">
            <w:r w:rsidRPr="009003DC">
              <w:rPr>
                <w:b/>
                <w:bCs/>
              </w:rPr>
              <w:t>Identificador:</w:t>
            </w:r>
            <w:r>
              <w:t xml:space="preserve"> </w:t>
            </w:r>
            <w:r w:rsidRPr="003C26B8">
              <w:t>F-S-C</w:t>
            </w:r>
            <w:r>
              <w:t>0</w:t>
            </w:r>
            <w:r w:rsidRPr="003C26B8">
              <w:t>8</w:t>
            </w:r>
          </w:p>
        </w:tc>
      </w:tr>
      <w:tr w:rsidR="003C26B8" w14:paraId="1165BF7E" w14:textId="77777777" w:rsidTr="00133C32">
        <w:trPr>
          <w:jc w:val="center"/>
        </w:trPr>
        <w:tc>
          <w:tcPr>
            <w:tcW w:w="8644" w:type="dxa"/>
            <w:gridSpan w:val="2"/>
          </w:tcPr>
          <w:p w14:paraId="5B38140B" w14:textId="376BF00B" w:rsidR="003C26B8" w:rsidRPr="009003DC" w:rsidRDefault="003C26B8" w:rsidP="00133C32">
            <w:pPr>
              <w:rPr>
                <w:b/>
                <w:bCs/>
              </w:rPr>
            </w:pPr>
            <w:r w:rsidRPr="009003DC">
              <w:rPr>
                <w:b/>
                <w:bCs/>
              </w:rPr>
              <w:t>Descripción:</w:t>
            </w:r>
            <w:r w:rsidRPr="009003DC">
              <w:t xml:space="preserve"> </w:t>
            </w:r>
            <w:r w:rsidRPr="003C26B8">
              <w:t>El sistema deberá controlar la vida de los jugadores y enemigos, basándose en un sistema de puntos de salud.</w:t>
            </w:r>
          </w:p>
        </w:tc>
      </w:tr>
      <w:tr w:rsidR="003C26B8" w14:paraId="60411305"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077001EB" w14:textId="77777777" w:rsidR="003C26B8" w:rsidRDefault="003C26B8" w:rsidP="00133C32">
            <w:r w:rsidRPr="009003DC">
              <w:rPr>
                <w:b/>
                <w:bCs/>
              </w:rPr>
              <w:t>Prioridad:</w:t>
            </w:r>
            <w:r>
              <w:t xml:space="preserve"> Alta</w:t>
            </w:r>
          </w:p>
        </w:tc>
        <w:tc>
          <w:tcPr>
            <w:tcW w:w="4322" w:type="dxa"/>
          </w:tcPr>
          <w:p w14:paraId="6F06503C" w14:textId="77777777" w:rsidR="003C26B8" w:rsidRDefault="003C26B8" w:rsidP="00133C32">
            <w:r>
              <w:rPr>
                <w:b/>
                <w:bCs/>
              </w:rPr>
              <w:t>Necesidad</w:t>
            </w:r>
            <w:r w:rsidRPr="009003DC">
              <w:rPr>
                <w:b/>
                <w:bCs/>
              </w:rPr>
              <w:t>:</w:t>
            </w:r>
            <w:r>
              <w:t xml:space="preserve"> Obligatorio</w:t>
            </w:r>
          </w:p>
        </w:tc>
      </w:tr>
      <w:tr w:rsidR="003C26B8" w14:paraId="4DE852F7" w14:textId="77777777" w:rsidTr="00133C32">
        <w:trPr>
          <w:jc w:val="center"/>
        </w:trPr>
        <w:tc>
          <w:tcPr>
            <w:tcW w:w="4322" w:type="dxa"/>
          </w:tcPr>
          <w:p w14:paraId="3B837F28" w14:textId="77777777" w:rsidR="003C26B8" w:rsidRDefault="003C26B8" w:rsidP="00133C32">
            <w:r>
              <w:rPr>
                <w:b/>
                <w:bCs/>
              </w:rPr>
              <w:t>Verificabilidad</w:t>
            </w:r>
            <w:r w:rsidRPr="009003DC">
              <w:rPr>
                <w:b/>
                <w:bCs/>
              </w:rPr>
              <w:t>:</w:t>
            </w:r>
            <w:r>
              <w:t xml:space="preserve"> Total</w:t>
            </w:r>
          </w:p>
        </w:tc>
        <w:tc>
          <w:tcPr>
            <w:tcW w:w="4322" w:type="dxa"/>
          </w:tcPr>
          <w:p w14:paraId="3EB2014A" w14:textId="6CCE4B65" w:rsidR="003C26B8" w:rsidRPr="00917335" w:rsidRDefault="003C26B8" w:rsidP="00133C32">
            <w:pPr>
              <w:rPr>
                <w:b/>
                <w:bCs/>
              </w:rPr>
            </w:pPr>
            <w:r w:rsidRPr="00917335">
              <w:rPr>
                <w:b/>
                <w:bCs/>
              </w:rPr>
              <w:t>Casos de uso asociados:</w:t>
            </w:r>
            <w:r w:rsidRPr="00917335">
              <w:t xml:space="preserve"> </w:t>
            </w:r>
            <w:r w:rsidRPr="003C26B8">
              <w:t>CU05, CU06, CU11, CU12</w:t>
            </w:r>
          </w:p>
        </w:tc>
      </w:tr>
    </w:tbl>
    <w:p w14:paraId="3018D335" w14:textId="77777777" w:rsidR="004F709C" w:rsidRDefault="004F709C" w:rsidP="009003DC"/>
    <w:p w14:paraId="2ED1D293" w14:textId="0157FCAB" w:rsidR="003C26B8" w:rsidRDefault="003C26B8" w:rsidP="003C26B8">
      <w:pPr>
        <w:pStyle w:val="TtuloTablaING"/>
      </w:pPr>
      <w:bookmarkStart w:id="91" w:name="_Toc168082586"/>
      <w:r>
        <w:t>Tabla 3.3</w:t>
      </w:r>
      <w:r>
        <w:t>4</w:t>
      </w:r>
      <w:r>
        <w:t>.</w:t>
      </w:r>
      <w:r>
        <w:br/>
        <w:t xml:space="preserve">Requisito </w:t>
      </w:r>
      <w:r w:rsidRPr="003C26B8">
        <w:t>F-U-C</w:t>
      </w:r>
      <w:r>
        <w:t>0</w:t>
      </w:r>
      <w:r w:rsidRPr="003C26B8">
        <w:t>9</w:t>
      </w:r>
      <w:bookmarkEnd w:id="91"/>
    </w:p>
    <w:tbl>
      <w:tblPr>
        <w:tblStyle w:val="Tabladelista6concolores"/>
        <w:tblW w:w="0" w:type="auto"/>
        <w:jc w:val="center"/>
        <w:tblLook w:val="0400" w:firstRow="0" w:lastRow="0" w:firstColumn="0" w:lastColumn="0" w:noHBand="0" w:noVBand="1"/>
      </w:tblPr>
      <w:tblGrid>
        <w:gridCol w:w="4322"/>
        <w:gridCol w:w="4322"/>
      </w:tblGrid>
      <w:tr w:rsidR="003C26B8" w14:paraId="783E314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42880BEC" w14:textId="2784DE8D" w:rsidR="003C26B8" w:rsidRDefault="003C26B8" w:rsidP="00133C32">
            <w:r w:rsidRPr="009003DC">
              <w:rPr>
                <w:b/>
                <w:bCs/>
              </w:rPr>
              <w:t>Identificador:</w:t>
            </w:r>
            <w:r>
              <w:t xml:space="preserve"> </w:t>
            </w:r>
            <w:r w:rsidRPr="003C26B8">
              <w:t>F-U-C</w:t>
            </w:r>
            <w:r>
              <w:t>0</w:t>
            </w:r>
            <w:r w:rsidRPr="003C26B8">
              <w:t>9</w:t>
            </w:r>
          </w:p>
        </w:tc>
      </w:tr>
      <w:tr w:rsidR="003C26B8" w14:paraId="2E1D8F22" w14:textId="77777777" w:rsidTr="00133C32">
        <w:trPr>
          <w:jc w:val="center"/>
        </w:trPr>
        <w:tc>
          <w:tcPr>
            <w:tcW w:w="8644" w:type="dxa"/>
            <w:gridSpan w:val="2"/>
          </w:tcPr>
          <w:p w14:paraId="04F46043" w14:textId="06450FBD" w:rsidR="003C26B8" w:rsidRPr="009003DC" w:rsidRDefault="003C26B8" w:rsidP="00133C32">
            <w:pPr>
              <w:rPr>
                <w:b/>
                <w:bCs/>
              </w:rPr>
            </w:pPr>
            <w:r w:rsidRPr="009003DC">
              <w:rPr>
                <w:b/>
                <w:bCs/>
              </w:rPr>
              <w:t>Descripción:</w:t>
            </w:r>
            <w:r w:rsidRPr="009003DC">
              <w:t xml:space="preserve"> </w:t>
            </w:r>
            <w:r w:rsidRPr="003C26B8">
              <w:t>El usuario deberá poder restablecer los puntos de vida de su personaje haciendo uso de un botiquín que se encontrará por el escenario.</w:t>
            </w:r>
          </w:p>
        </w:tc>
      </w:tr>
      <w:tr w:rsidR="003C26B8" w14:paraId="38E230F1"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3F08C5F2" w14:textId="15A6A998" w:rsidR="003C26B8" w:rsidRDefault="003C26B8" w:rsidP="00133C32">
            <w:r w:rsidRPr="009003DC">
              <w:rPr>
                <w:b/>
                <w:bCs/>
              </w:rPr>
              <w:t>Prioridad:</w:t>
            </w:r>
            <w:r>
              <w:t xml:space="preserve"> </w:t>
            </w:r>
            <w:r>
              <w:t>Media</w:t>
            </w:r>
          </w:p>
        </w:tc>
        <w:tc>
          <w:tcPr>
            <w:tcW w:w="4322" w:type="dxa"/>
          </w:tcPr>
          <w:p w14:paraId="4E9EB067" w14:textId="00EB65F8" w:rsidR="003C26B8" w:rsidRDefault="003C26B8" w:rsidP="00133C32">
            <w:r>
              <w:rPr>
                <w:b/>
                <w:bCs/>
              </w:rPr>
              <w:t>Necesidad</w:t>
            </w:r>
            <w:r w:rsidRPr="009003DC">
              <w:rPr>
                <w:b/>
                <w:bCs/>
              </w:rPr>
              <w:t>:</w:t>
            </w:r>
            <w:r>
              <w:t xml:space="preserve"> </w:t>
            </w:r>
            <w:r>
              <w:t>Opcional</w:t>
            </w:r>
          </w:p>
        </w:tc>
      </w:tr>
      <w:tr w:rsidR="003C26B8" w14:paraId="0AA32363" w14:textId="77777777" w:rsidTr="00133C32">
        <w:trPr>
          <w:jc w:val="center"/>
        </w:trPr>
        <w:tc>
          <w:tcPr>
            <w:tcW w:w="4322" w:type="dxa"/>
          </w:tcPr>
          <w:p w14:paraId="587C5901" w14:textId="77777777" w:rsidR="003C26B8" w:rsidRDefault="003C26B8" w:rsidP="00133C32">
            <w:r>
              <w:rPr>
                <w:b/>
                <w:bCs/>
              </w:rPr>
              <w:t>Verificabilidad</w:t>
            </w:r>
            <w:r w:rsidRPr="009003DC">
              <w:rPr>
                <w:b/>
                <w:bCs/>
              </w:rPr>
              <w:t>:</w:t>
            </w:r>
            <w:r>
              <w:t xml:space="preserve"> Total</w:t>
            </w:r>
          </w:p>
        </w:tc>
        <w:tc>
          <w:tcPr>
            <w:tcW w:w="4322" w:type="dxa"/>
          </w:tcPr>
          <w:p w14:paraId="356F51D5" w14:textId="783C9662" w:rsidR="003C26B8" w:rsidRPr="00917335" w:rsidRDefault="003C26B8" w:rsidP="00133C32">
            <w:pPr>
              <w:rPr>
                <w:b/>
                <w:bCs/>
              </w:rPr>
            </w:pPr>
            <w:r w:rsidRPr="00917335">
              <w:rPr>
                <w:b/>
                <w:bCs/>
              </w:rPr>
              <w:t>Casos de uso asociados:</w:t>
            </w:r>
            <w:r w:rsidRPr="00917335">
              <w:t xml:space="preserve"> </w:t>
            </w:r>
            <w:r w:rsidRPr="003C26B8">
              <w:t>CU05</w:t>
            </w:r>
          </w:p>
        </w:tc>
      </w:tr>
    </w:tbl>
    <w:p w14:paraId="005B39D2" w14:textId="77777777" w:rsidR="004F709C" w:rsidRDefault="004F709C" w:rsidP="009003DC"/>
    <w:p w14:paraId="3A8A993B" w14:textId="2F5A8411" w:rsidR="00671C12" w:rsidRDefault="00671C12" w:rsidP="00671C12">
      <w:pPr>
        <w:pStyle w:val="TtuloTablaING"/>
      </w:pPr>
      <w:bookmarkStart w:id="92" w:name="_Toc168082587"/>
      <w:r>
        <w:t>Tabla 3.3</w:t>
      </w:r>
      <w:r>
        <w:t>5</w:t>
      </w:r>
      <w:r>
        <w:t>.</w:t>
      </w:r>
      <w:r>
        <w:br/>
        <w:t xml:space="preserve">Requisito </w:t>
      </w:r>
      <w:r w:rsidRPr="00671C12">
        <w:t>F-S-R10</w:t>
      </w:r>
      <w:bookmarkEnd w:id="92"/>
    </w:p>
    <w:tbl>
      <w:tblPr>
        <w:tblStyle w:val="Tabladelista6concolores"/>
        <w:tblW w:w="0" w:type="auto"/>
        <w:jc w:val="center"/>
        <w:tblLook w:val="0400" w:firstRow="0" w:lastRow="0" w:firstColumn="0" w:lastColumn="0" w:noHBand="0" w:noVBand="1"/>
      </w:tblPr>
      <w:tblGrid>
        <w:gridCol w:w="4322"/>
        <w:gridCol w:w="4322"/>
      </w:tblGrid>
      <w:tr w:rsidR="00671C12" w14:paraId="195F301D"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72253B41" w14:textId="3E895209" w:rsidR="00671C12" w:rsidRDefault="00671C12" w:rsidP="00133C32">
            <w:r w:rsidRPr="009003DC">
              <w:rPr>
                <w:b/>
                <w:bCs/>
              </w:rPr>
              <w:t>Identificador:</w:t>
            </w:r>
            <w:r>
              <w:t xml:space="preserve"> </w:t>
            </w:r>
            <w:r w:rsidRPr="00671C12">
              <w:t>F-S-R10</w:t>
            </w:r>
          </w:p>
        </w:tc>
      </w:tr>
      <w:tr w:rsidR="00671C12" w14:paraId="7EB11D07" w14:textId="77777777" w:rsidTr="00133C32">
        <w:trPr>
          <w:jc w:val="center"/>
        </w:trPr>
        <w:tc>
          <w:tcPr>
            <w:tcW w:w="8644" w:type="dxa"/>
            <w:gridSpan w:val="2"/>
          </w:tcPr>
          <w:p w14:paraId="73C599FB" w14:textId="2E932553" w:rsidR="00671C12" w:rsidRPr="009003DC" w:rsidRDefault="00671C12" w:rsidP="00133C32">
            <w:pPr>
              <w:rPr>
                <w:b/>
                <w:bCs/>
              </w:rPr>
            </w:pPr>
            <w:r w:rsidRPr="009003DC">
              <w:rPr>
                <w:b/>
                <w:bCs/>
              </w:rPr>
              <w:t>Descripción:</w:t>
            </w:r>
            <w:r w:rsidRPr="009003DC">
              <w:t xml:space="preserve"> </w:t>
            </w:r>
            <w:r w:rsidRPr="00671C12">
              <w:t>El sistema deberá controlar que nunca se sobrepasen los puntos de vida máximos del jugador.</w:t>
            </w:r>
          </w:p>
        </w:tc>
      </w:tr>
      <w:tr w:rsidR="00671C12" w14:paraId="1B33F97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6BB396A4" w14:textId="61C40438" w:rsidR="00671C12" w:rsidRDefault="00671C12" w:rsidP="00133C32">
            <w:r w:rsidRPr="009003DC">
              <w:rPr>
                <w:b/>
                <w:bCs/>
              </w:rPr>
              <w:t>Prioridad:</w:t>
            </w:r>
            <w:r>
              <w:t xml:space="preserve"> </w:t>
            </w:r>
            <w:r>
              <w:t>Media</w:t>
            </w:r>
          </w:p>
        </w:tc>
        <w:tc>
          <w:tcPr>
            <w:tcW w:w="4322" w:type="dxa"/>
          </w:tcPr>
          <w:p w14:paraId="63A71094" w14:textId="2CB7C1BB" w:rsidR="00671C12" w:rsidRDefault="00671C12" w:rsidP="00133C32">
            <w:r>
              <w:rPr>
                <w:b/>
                <w:bCs/>
              </w:rPr>
              <w:t>Necesidad</w:t>
            </w:r>
            <w:r w:rsidRPr="009003DC">
              <w:rPr>
                <w:b/>
                <w:bCs/>
              </w:rPr>
              <w:t>:</w:t>
            </w:r>
            <w:r>
              <w:t xml:space="preserve"> </w:t>
            </w:r>
            <w:r>
              <w:t>Obligatorio</w:t>
            </w:r>
          </w:p>
        </w:tc>
      </w:tr>
      <w:tr w:rsidR="00671C12" w14:paraId="2A202548" w14:textId="77777777" w:rsidTr="00133C32">
        <w:trPr>
          <w:jc w:val="center"/>
        </w:trPr>
        <w:tc>
          <w:tcPr>
            <w:tcW w:w="4322" w:type="dxa"/>
          </w:tcPr>
          <w:p w14:paraId="33F66C87" w14:textId="77C51AB5" w:rsidR="00671C12" w:rsidRDefault="00671C12" w:rsidP="00133C32">
            <w:r>
              <w:rPr>
                <w:b/>
                <w:bCs/>
              </w:rPr>
              <w:t>Verificabilidad</w:t>
            </w:r>
            <w:r w:rsidRPr="009003DC">
              <w:rPr>
                <w:b/>
                <w:bCs/>
              </w:rPr>
              <w:t>:</w:t>
            </w:r>
            <w:r>
              <w:t xml:space="preserve"> </w:t>
            </w:r>
            <w:r>
              <w:t>Total</w:t>
            </w:r>
          </w:p>
        </w:tc>
        <w:tc>
          <w:tcPr>
            <w:tcW w:w="4322" w:type="dxa"/>
          </w:tcPr>
          <w:p w14:paraId="0FAE3B28" w14:textId="722DD9CE" w:rsidR="00671C12" w:rsidRPr="00917335" w:rsidRDefault="00671C12" w:rsidP="00133C32">
            <w:pPr>
              <w:rPr>
                <w:b/>
                <w:bCs/>
              </w:rPr>
            </w:pPr>
            <w:r w:rsidRPr="00917335">
              <w:rPr>
                <w:b/>
                <w:bCs/>
              </w:rPr>
              <w:t>Casos de uso asociados:</w:t>
            </w:r>
            <w:r w:rsidRPr="00917335">
              <w:t xml:space="preserve"> </w:t>
            </w:r>
            <w:r>
              <w:t>CU05</w:t>
            </w:r>
          </w:p>
        </w:tc>
      </w:tr>
    </w:tbl>
    <w:p w14:paraId="2D9865C5" w14:textId="77777777" w:rsidR="00671C12" w:rsidRDefault="00671C12" w:rsidP="009003DC"/>
    <w:p w14:paraId="3F060119" w14:textId="77777777" w:rsidR="004F709C" w:rsidRDefault="004F709C" w:rsidP="009003DC"/>
    <w:p w14:paraId="0DB18DA3" w14:textId="77777777" w:rsidR="004F709C" w:rsidRDefault="004F709C" w:rsidP="009003DC"/>
    <w:p w14:paraId="046B9B63" w14:textId="77777777" w:rsidR="004F709C" w:rsidRDefault="004F709C" w:rsidP="009003DC"/>
    <w:p w14:paraId="1B939F61" w14:textId="77777777" w:rsidR="004F709C" w:rsidRDefault="004F709C" w:rsidP="009003DC"/>
    <w:p w14:paraId="15A81DC8" w14:textId="351CFAE6" w:rsidR="00671C12" w:rsidRDefault="00671C12" w:rsidP="00671C12">
      <w:pPr>
        <w:pStyle w:val="TtuloTablaING"/>
      </w:pPr>
      <w:bookmarkStart w:id="93" w:name="_Toc168082588"/>
      <w:r>
        <w:lastRenderedPageBreak/>
        <w:t>Tabla 3.3</w:t>
      </w:r>
      <w:r>
        <w:t>6</w:t>
      </w:r>
      <w:r>
        <w:t>.</w:t>
      </w:r>
      <w:r>
        <w:br/>
        <w:t xml:space="preserve">Requisito </w:t>
      </w:r>
      <w:r w:rsidRPr="00671C12">
        <w:t>F-S-C11</w:t>
      </w:r>
      <w:bookmarkEnd w:id="93"/>
    </w:p>
    <w:tbl>
      <w:tblPr>
        <w:tblStyle w:val="Tabladelista6concolores"/>
        <w:tblW w:w="0" w:type="auto"/>
        <w:jc w:val="center"/>
        <w:tblLook w:val="0400" w:firstRow="0" w:lastRow="0" w:firstColumn="0" w:lastColumn="0" w:noHBand="0" w:noVBand="1"/>
      </w:tblPr>
      <w:tblGrid>
        <w:gridCol w:w="4322"/>
        <w:gridCol w:w="4322"/>
      </w:tblGrid>
      <w:tr w:rsidR="00671C12" w14:paraId="112323C9"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6D8B3953" w14:textId="33D2209F" w:rsidR="00671C12" w:rsidRDefault="00671C12" w:rsidP="00133C32">
            <w:r w:rsidRPr="009003DC">
              <w:rPr>
                <w:b/>
                <w:bCs/>
              </w:rPr>
              <w:t>Identificador:</w:t>
            </w:r>
            <w:r>
              <w:t xml:space="preserve"> </w:t>
            </w:r>
            <w:r w:rsidRPr="00671C12">
              <w:t>F-S-C11</w:t>
            </w:r>
          </w:p>
        </w:tc>
      </w:tr>
      <w:tr w:rsidR="00671C12" w14:paraId="5725205C" w14:textId="77777777" w:rsidTr="00133C32">
        <w:trPr>
          <w:jc w:val="center"/>
        </w:trPr>
        <w:tc>
          <w:tcPr>
            <w:tcW w:w="8644" w:type="dxa"/>
            <w:gridSpan w:val="2"/>
          </w:tcPr>
          <w:p w14:paraId="0C20889A" w14:textId="608A72FC" w:rsidR="00671C12" w:rsidRPr="009003DC" w:rsidRDefault="00671C12" w:rsidP="00133C32">
            <w:pPr>
              <w:rPr>
                <w:b/>
                <w:bCs/>
              </w:rPr>
            </w:pPr>
            <w:r w:rsidRPr="009003DC">
              <w:rPr>
                <w:b/>
                <w:bCs/>
              </w:rPr>
              <w:t>Descripción:</w:t>
            </w:r>
            <w:r w:rsidRPr="009003DC">
              <w:t xml:space="preserve"> </w:t>
            </w:r>
            <w:r w:rsidRPr="00671C12">
              <w:t>El sistema deberá dañar al personaje del jugador cuando este reciba un golpe proveniente de un enemigo.</w:t>
            </w:r>
          </w:p>
        </w:tc>
      </w:tr>
      <w:tr w:rsidR="00671C12" w14:paraId="260C8FF5"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46574DE7" w14:textId="3475889A" w:rsidR="00671C12" w:rsidRDefault="00671C12" w:rsidP="00133C32">
            <w:r w:rsidRPr="009003DC">
              <w:rPr>
                <w:b/>
                <w:bCs/>
              </w:rPr>
              <w:t>Prioridad:</w:t>
            </w:r>
            <w:r>
              <w:t xml:space="preserve"> </w:t>
            </w:r>
            <w:r>
              <w:t>Alta</w:t>
            </w:r>
          </w:p>
        </w:tc>
        <w:tc>
          <w:tcPr>
            <w:tcW w:w="4322" w:type="dxa"/>
          </w:tcPr>
          <w:p w14:paraId="1E5460A6" w14:textId="0CE0A11E" w:rsidR="00671C12" w:rsidRDefault="00671C12" w:rsidP="00133C32">
            <w:r>
              <w:rPr>
                <w:b/>
                <w:bCs/>
              </w:rPr>
              <w:t>Necesidad</w:t>
            </w:r>
            <w:r w:rsidRPr="009003DC">
              <w:rPr>
                <w:b/>
                <w:bCs/>
              </w:rPr>
              <w:t>:</w:t>
            </w:r>
            <w:r>
              <w:t xml:space="preserve"> </w:t>
            </w:r>
            <w:r>
              <w:t>Obligatorio</w:t>
            </w:r>
          </w:p>
        </w:tc>
      </w:tr>
      <w:tr w:rsidR="00671C12" w14:paraId="74CD8ABE" w14:textId="77777777" w:rsidTr="00133C32">
        <w:trPr>
          <w:jc w:val="center"/>
        </w:trPr>
        <w:tc>
          <w:tcPr>
            <w:tcW w:w="4322" w:type="dxa"/>
          </w:tcPr>
          <w:p w14:paraId="4AFB60B4" w14:textId="5A8CC860" w:rsidR="00671C12" w:rsidRDefault="00671C12" w:rsidP="00133C32">
            <w:r>
              <w:rPr>
                <w:b/>
                <w:bCs/>
              </w:rPr>
              <w:t>Verificabilidad</w:t>
            </w:r>
            <w:r w:rsidRPr="009003DC">
              <w:rPr>
                <w:b/>
                <w:bCs/>
              </w:rPr>
              <w:t>:</w:t>
            </w:r>
            <w:r>
              <w:t xml:space="preserve"> </w:t>
            </w:r>
            <w:r>
              <w:t>Total</w:t>
            </w:r>
          </w:p>
        </w:tc>
        <w:tc>
          <w:tcPr>
            <w:tcW w:w="4322" w:type="dxa"/>
          </w:tcPr>
          <w:p w14:paraId="28B9A3CC" w14:textId="10E5B483" w:rsidR="00671C12" w:rsidRPr="00917335" w:rsidRDefault="00671C12" w:rsidP="00133C32">
            <w:pPr>
              <w:rPr>
                <w:b/>
                <w:bCs/>
              </w:rPr>
            </w:pPr>
            <w:r w:rsidRPr="00917335">
              <w:rPr>
                <w:b/>
                <w:bCs/>
              </w:rPr>
              <w:t>Casos de uso asociados:</w:t>
            </w:r>
            <w:r w:rsidRPr="00917335">
              <w:t xml:space="preserve"> </w:t>
            </w:r>
            <w:r>
              <w:t>CU06</w:t>
            </w:r>
          </w:p>
        </w:tc>
      </w:tr>
    </w:tbl>
    <w:p w14:paraId="4693B0E4" w14:textId="77777777" w:rsidR="004F709C" w:rsidRDefault="004F709C" w:rsidP="009003DC"/>
    <w:p w14:paraId="26149C0B" w14:textId="1F3A5027" w:rsidR="00671C12" w:rsidRDefault="00671C12" w:rsidP="00671C12">
      <w:pPr>
        <w:pStyle w:val="TtuloTablaING"/>
      </w:pPr>
      <w:bookmarkStart w:id="94" w:name="_Toc168082589"/>
      <w:r>
        <w:t>Tabla 3.3</w:t>
      </w:r>
      <w:r>
        <w:t>7</w:t>
      </w:r>
      <w:r>
        <w:t>.</w:t>
      </w:r>
      <w:r>
        <w:br/>
        <w:t xml:space="preserve">Requisito </w:t>
      </w:r>
      <w:r w:rsidRPr="00671C12">
        <w:t>F-S-C12</w:t>
      </w:r>
      <w:bookmarkEnd w:id="94"/>
    </w:p>
    <w:tbl>
      <w:tblPr>
        <w:tblStyle w:val="Tabladelista6concolores"/>
        <w:tblW w:w="0" w:type="auto"/>
        <w:jc w:val="center"/>
        <w:tblLook w:val="0400" w:firstRow="0" w:lastRow="0" w:firstColumn="0" w:lastColumn="0" w:noHBand="0" w:noVBand="1"/>
      </w:tblPr>
      <w:tblGrid>
        <w:gridCol w:w="4322"/>
        <w:gridCol w:w="4322"/>
      </w:tblGrid>
      <w:tr w:rsidR="00671C12" w14:paraId="17692522"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7FB32A42" w14:textId="1B219A39" w:rsidR="00671C12" w:rsidRDefault="00671C12" w:rsidP="00133C32">
            <w:r w:rsidRPr="009003DC">
              <w:rPr>
                <w:b/>
                <w:bCs/>
              </w:rPr>
              <w:t>Identificador:</w:t>
            </w:r>
            <w:r>
              <w:t xml:space="preserve"> </w:t>
            </w:r>
            <w:r w:rsidRPr="00671C12">
              <w:t>F-S-C12</w:t>
            </w:r>
          </w:p>
        </w:tc>
      </w:tr>
      <w:tr w:rsidR="00671C12" w14:paraId="330E9265" w14:textId="77777777" w:rsidTr="00133C32">
        <w:trPr>
          <w:jc w:val="center"/>
        </w:trPr>
        <w:tc>
          <w:tcPr>
            <w:tcW w:w="8644" w:type="dxa"/>
            <w:gridSpan w:val="2"/>
          </w:tcPr>
          <w:p w14:paraId="37C24645" w14:textId="513EF85C" w:rsidR="00671C12" w:rsidRPr="009003DC" w:rsidRDefault="00671C12" w:rsidP="00133C32">
            <w:pPr>
              <w:rPr>
                <w:b/>
                <w:bCs/>
              </w:rPr>
            </w:pPr>
            <w:r w:rsidRPr="009003DC">
              <w:rPr>
                <w:b/>
                <w:bCs/>
              </w:rPr>
              <w:t>Descripción:</w:t>
            </w:r>
            <w:r w:rsidRPr="009003DC">
              <w:t xml:space="preserve"> </w:t>
            </w:r>
            <w:r w:rsidRPr="00671C12">
              <w:t>El sistema deberá eliminar al personaje del jugador cuando los puntos de vida del susodicho alcancen el valor</w:t>
            </w:r>
            <w:r>
              <w:t xml:space="preserve"> de</w:t>
            </w:r>
            <w:r w:rsidRPr="00671C12">
              <w:t xml:space="preserve"> 0.</w:t>
            </w:r>
          </w:p>
        </w:tc>
      </w:tr>
      <w:tr w:rsidR="00671C12" w14:paraId="740B4444"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5112F18D" w14:textId="41AFCBC6" w:rsidR="00671C12" w:rsidRDefault="00671C12" w:rsidP="00133C32">
            <w:r w:rsidRPr="009003DC">
              <w:rPr>
                <w:b/>
                <w:bCs/>
              </w:rPr>
              <w:t>Prioridad:</w:t>
            </w:r>
            <w:r>
              <w:t xml:space="preserve"> </w:t>
            </w:r>
            <w:r>
              <w:t>Media</w:t>
            </w:r>
          </w:p>
        </w:tc>
        <w:tc>
          <w:tcPr>
            <w:tcW w:w="4322" w:type="dxa"/>
          </w:tcPr>
          <w:p w14:paraId="5EC9854A" w14:textId="274C0081" w:rsidR="00671C12" w:rsidRDefault="00671C12" w:rsidP="00133C32">
            <w:r>
              <w:rPr>
                <w:b/>
                <w:bCs/>
              </w:rPr>
              <w:t>Necesidad</w:t>
            </w:r>
            <w:r w:rsidRPr="009003DC">
              <w:rPr>
                <w:b/>
                <w:bCs/>
              </w:rPr>
              <w:t>:</w:t>
            </w:r>
            <w:r>
              <w:t xml:space="preserve"> </w:t>
            </w:r>
            <w:r>
              <w:t>Obligatorio</w:t>
            </w:r>
          </w:p>
        </w:tc>
      </w:tr>
      <w:tr w:rsidR="00671C12" w14:paraId="2D5BB32F" w14:textId="77777777" w:rsidTr="00133C32">
        <w:trPr>
          <w:jc w:val="center"/>
        </w:trPr>
        <w:tc>
          <w:tcPr>
            <w:tcW w:w="4322" w:type="dxa"/>
          </w:tcPr>
          <w:p w14:paraId="6F46E37B" w14:textId="1E32B645" w:rsidR="00671C12" w:rsidRDefault="00671C12" w:rsidP="00133C32">
            <w:r>
              <w:rPr>
                <w:b/>
                <w:bCs/>
              </w:rPr>
              <w:t>Verificabilidad</w:t>
            </w:r>
            <w:r w:rsidRPr="009003DC">
              <w:rPr>
                <w:b/>
                <w:bCs/>
              </w:rPr>
              <w:t>:</w:t>
            </w:r>
            <w:r>
              <w:t xml:space="preserve"> </w:t>
            </w:r>
            <w:r>
              <w:t>Total</w:t>
            </w:r>
          </w:p>
        </w:tc>
        <w:tc>
          <w:tcPr>
            <w:tcW w:w="4322" w:type="dxa"/>
          </w:tcPr>
          <w:p w14:paraId="0D91CC6A" w14:textId="50042038" w:rsidR="00671C12" w:rsidRPr="00917335" w:rsidRDefault="00671C12" w:rsidP="00133C32">
            <w:pPr>
              <w:rPr>
                <w:b/>
                <w:bCs/>
              </w:rPr>
            </w:pPr>
            <w:r w:rsidRPr="00917335">
              <w:rPr>
                <w:b/>
                <w:bCs/>
              </w:rPr>
              <w:t>Casos de uso asociados:</w:t>
            </w:r>
            <w:r w:rsidRPr="00917335">
              <w:t xml:space="preserve"> </w:t>
            </w:r>
            <w:r w:rsidRPr="00671C12">
              <w:t>CU07</w:t>
            </w:r>
          </w:p>
        </w:tc>
      </w:tr>
    </w:tbl>
    <w:p w14:paraId="38E613B9" w14:textId="77777777" w:rsidR="004F709C" w:rsidRDefault="004F709C" w:rsidP="009003DC"/>
    <w:p w14:paraId="5F05E7A2" w14:textId="73263D11" w:rsidR="00671C12" w:rsidRDefault="00671C12" w:rsidP="00671C12">
      <w:pPr>
        <w:pStyle w:val="TtuloTablaING"/>
      </w:pPr>
      <w:bookmarkStart w:id="95" w:name="_Toc168082590"/>
      <w:r>
        <w:t>Tabla 3.3</w:t>
      </w:r>
      <w:r>
        <w:t>8</w:t>
      </w:r>
      <w:r>
        <w:t>.</w:t>
      </w:r>
      <w:r>
        <w:br/>
        <w:t xml:space="preserve">Requisito </w:t>
      </w:r>
      <w:r w:rsidR="004F709C" w:rsidRPr="004F709C">
        <w:t>F-S-R13</w:t>
      </w:r>
      <w:bookmarkEnd w:id="95"/>
    </w:p>
    <w:tbl>
      <w:tblPr>
        <w:tblStyle w:val="Tabladelista6concolores"/>
        <w:tblW w:w="0" w:type="auto"/>
        <w:jc w:val="center"/>
        <w:tblLook w:val="0400" w:firstRow="0" w:lastRow="0" w:firstColumn="0" w:lastColumn="0" w:noHBand="0" w:noVBand="1"/>
      </w:tblPr>
      <w:tblGrid>
        <w:gridCol w:w="4322"/>
        <w:gridCol w:w="4322"/>
      </w:tblGrid>
      <w:tr w:rsidR="00671C12" w14:paraId="4F206277"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0942A1E" w14:textId="1D01B681" w:rsidR="00671C12" w:rsidRDefault="00671C12" w:rsidP="00133C32">
            <w:r w:rsidRPr="009003DC">
              <w:rPr>
                <w:b/>
                <w:bCs/>
              </w:rPr>
              <w:t>Identificador:</w:t>
            </w:r>
            <w:r>
              <w:t xml:space="preserve"> </w:t>
            </w:r>
            <w:r w:rsidR="004F709C" w:rsidRPr="004F709C">
              <w:t>F-S-R13</w:t>
            </w:r>
          </w:p>
        </w:tc>
      </w:tr>
      <w:tr w:rsidR="00671C12" w14:paraId="2C1DFBD9" w14:textId="77777777" w:rsidTr="00133C32">
        <w:trPr>
          <w:jc w:val="center"/>
        </w:trPr>
        <w:tc>
          <w:tcPr>
            <w:tcW w:w="8644" w:type="dxa"/>
            <w:gridSpan w:val="2"/>
          </w:tcPr>
          <w:p w14:paraId="286E5775" w14:textId="1D41F38D" w:rsidR="00671C12" w:rsidRPr="009003DC" w:rsidRDefault="00671C12" w:rsidP="00133C32">
            <w:pPr>
              <w:rPr>
                <w:b/>
                <w:bCs/>
              </w:rPr>
            </w:pPr>
            <w:r w:rsidRPr="009003DC">
              <w:rPr>
                <w:b/>
                <w:bCs/>
              </w:rPr>
              <w:t>Descripción:</w:t>
            </w:r>
            <w:r w:rsidRPr="009003DC">
              <w:t xml:space="preserve"> </w:t>
            </w:r>
            <w:r w:rsidR="004F709C" w:rsidRPr="004F709C">
              <w:t>El sistema deberá controlar que los puntos de vida del jugador nunca alcancen un valor negativo y este pueda seguir jugando.</w:t>
            </w:r>
          </w:p>
        </w:tc>
      </w:tr>
      <w:tr w:rsidR="00671C12" w14:paraId="4E41AA43"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5536D3B" w14:textId="5252B58D" w:rsidR="00671C12" w:rsidRDefault="00671C12" w:rsidP="00133C32">
            <w:r w:rsidRPr="009003DC">
              <w:rPr>
                <w:b/>
                <w:bCs/>
              </w:rPr>
              <w:t>Prioridad:</w:t>
            </w:r>
            <w:r>
              <w:t xml:space="preserve"> </w:t>
            </w:r>
            <w:r w:rsidR="004F709C">
              <w:t>Media</w:t>
            </w:r>
          </w:p>
        </w:tc>
        <w:tc>
          <w:tcPr>
            <w:tcW w:w="4322" w:type="dxa"/>
          </w:tcPr>
          <w:p w14:paraId="3C922928" w14:textId="412A9BA6" w:rsidR="00671C12" w:rsidRDefault="00671C12" w:rsidP="00133C32">
            <w:r>
              <w:rPr>
                <w:b/>
                <w:bCs/>
              </w:rPr>
              <w:t>Necesidad</w:t>
            </w:r>
            <w:r w:rsidRPr="009003DC">
              <w:rPr>
                <w:b/>
                <w:bCs/>
              </w:rPr>
              <w:t>:</w:t>
            </w:r>
            <w:r>
              <w:t xml:space="preserve"> </w:t>
            </w:r>
            <w:r w:rsidR="004F709C">
              <w:t>Obligatorio</w:t>
            </w:r>
          </w:p>
        </w:tc>
      </w:tr>
      <w:tr w:rsidR="00671C12" w14:paraId="79B142BF" w14:textId="77777777" w:rsidTr="00133C32">
        <w:trPr>
          <w:jc w:val="center"/>
        </w:trPr>
        <w:tc>
          <w:tcPr>
            <w:tcW w:w="4322" w:type="dxa"/>
          </w:tcPr>
          <w:p w14:paraId="482DB829" w14:textId="03CABE50" w:rsidR="00671C12" w:rsidRDefault="00671C12" w:rsidP="00133C32">
            <w:r>
              <w:rPr>
                <w:b/>
                <w:bCs/>
              </w:rPr>
              <w:t>Verificabilidad</w:t>
            </w:r>
            <w:r w:rsidRPr="009003DC">
              <w:rPr>
                <w:b/>
                <w:bCs/>
              </w:rPr>
              <w:t>:</w:t>
            </w:r>
            <w:r>
              <w:t xml:space="preserve"> </w:t>
            </w:r>
            <w:r w:rsidR="004F709C">
              <w:t>Total</w:t>
            </w:r>
          </w:p>
        </w:tc>
        <w:tc>
          <w:tcPr>
            <w:tcW w:w="4322" w:type="dxa"/>
          </w:tcPr>
          <w:p w14:paraId="1CFEE559" w14:textId="3EF4A8F9" w:rsidR="00671C12" w:rsidRPr="00917335" w:rsidRDefault="00671C12" w:rsidP="00133C32">
            <w:pPr>
              <w:rPr>
                <w:b/>
                <w:bCs/>
              </w:rPr>
            </w:pPr>
            <w:r w:rsidRPr="00917335">
              <w:rPr>
                <w:b/>
                <w:bCs/>
              </w:rPr>
              <w:t>Casos de uso asociados:</w:t>
            </w:r>
            <w:r w:rsidRPr="00917335">
              <w:t xml:space="preserve"> </w:t>
            </w:r>
            <w:r w:rsidR="004F709C" w:rsidRPr="004F709C">
              <w:t>CU06, CU07, CU08</w:t>
            </w:r>
          </w:p>
        </w:tc>
      </w:tr>
    </w:tbl>
    <w:p w14:paraId="35D69E2F" w14:textId="77777777" w:rsidR="004F709C" w:rsidRDefault="004F709C" w:rsidP="009003DC"/>
    <w:p w14:paraId="03E14F95" w14:textId="65C33A1E" w:rsidR="00671C12" w:rsidRDefault="00671C12" w:rsidP="00671C12">
      <w:pPr>
        <w:pStyle w:val="TtuloTablaING"/>
      </w:pPr>
      <w:bookmarkStart w:id="96" w:name="_Toc168082591"/>
      <w:r>
        <w:t>Tabla 3.3</w:t>
      </w:r>
      <w:r>
        <w:t>9</w:t>
      </w:r>
      <w:r>
        <w:t>.</w:t>
      </w:r>
      <w:r>
        <w:br/>
        <w:t xml:space="preserve">Requisito </w:t>
      </w:r>
      <w:r w:rsidR="004F709C" w:rsidRPr="004F709C">
        <w:t>F-S-C14</w:t>
      </w:r>
      <w:bookmarkEnd w:id="96"/>
    </w:p>
    <w:tbl>
      <w:tblPr>
        <w:tblStyle w:val="Tabladelista6concolores"/>
        <w:tblW w:w="0" w:type="auto"/>
        <w:jc w:val="center"/>
        <w:tblLook w:val="0400" w:firstRow="0" w:lastRow="0" w:firstColumn="0" w:lastColumn="0" w:noHBand="0" w:noVBand="1"/>
      </w:tblPr>
      <w:tblGrid>
        <w:gridCol w:w="4322"/>
        <w:gridCol w:w="4322"/>
      </w:tblGrid>
      <w:tr w:rsidR="00671C12" w14:paraId="009441CB"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75B6CAF0" w14:textId="0D998724" w:rsidR="00671C12" w:rsidRDefault="00671C12" w:rsidP="00133C32">
            <w:r w:rsidRPr="009003DC">
              <w:rPr>
                <w:b/>
                <w:bCs/>
              </w:rPr>
              <w:t>Identificador:</w:t>
            </w:r>
            <w:r>
              <w:t xml:space="preserve"> </w:t>
            </w:r>
            <w:r w:rsidR="004F709C" w:rsidRPr="004F709C">
              <w:t>F-S-C14</w:t>
            </w:r>
          </w:p>
        </w:tc>
      </w:tr>
      <w:tr w:rsidR="00671C12" w14:paraId="454544D5" w14:textId="77777777" w:rsidTr="00133C32">
        <w:trPr>
          <w:jc w:val="center"/>
        </w:trPr>
        <w:tc>
          <w:tcPr>
            <w:tcW w:w="8644" w:type="dxa"/>
            <w:gridSpan w:val="2"/>
          </w:tcPr>
          <w:p w14:paraId="52ACABBD" w14:textId="464407EA" w:rsidR="00671C12" w:rsidRPr="009003DC" w:rsidRDefault="00671C12" w:rsidP="00133C32">
            <w:pPr>
              <w:rPr>
                <w:b/>
                <w:bCs/>
              </w:rPr>
            </w:pPr>
            <w:r w:rsidRPr="009003DC">
              <w:rPr>
                <w:b/>
                <w:bCs/>
              </w:rPr>
              <w:t>Descripción:</w:t>
            </w:r>
            <w:r w:rsidRPr="009003DC">
              <w:t xml:space="preserve"> </w:t>
            </w:r>
            <w:r w:rsidR="004F709C" w:rsidRPr="004F709C">
              <w:t>El sistema deberá terminar el flujo de la partida cuando el personaje del jugador muere.</w:t>
            </w:r>
          </w:p>
        </w:tc>
      </w:tr>
      <w:tr w:rsidR="00671C12" w14:paraId="50911C53"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0D6E7626" w14:textId="440108BB" w:rsidR="00671C12" w:rsidRDefault="00671C12" w:rsidP="00133C32">
            <w:r w:rsidRPr="009003DC">
              <w:rPr>
                <w:b/>
                <w:bCs/>
              </w:rPr>
              <w:t>Prioridad:</w:t>
            </w:r>
            <w:r>
              <w:t xml:space="preserve"> </w:t>
            </w:r>
            <w:r w:rsidR="004F709C">
              <w:t>Alta</w:t>
            </w:r>
          </w:p>
        </w:tc>
        <w:tc>
          <w:tcPr>
            <w:tcW w:w="4322" w:type="dxa"/>
          </w:tcPr>
          <w:p w14:paraId="61B75051" w14:textId="392E7D31" w:rsidR="00671C12" w:rsidRDefault="00671C12" w:rsidP="00133C32">
            <w:r>
              <w:rPr>
                <w:b/>
                <w:bCs/>
              </w:rPr>
              <w:t>Necesidad</w:t>
            </w:r>
            <w:r w:rsidRPr="009003DC">
              <w:rPr>
                <w:b/>
                <w:bCs/>
              </w:rPr>
              <w:t>:</w:t>
            </w:r>
            <w:r>
              <w:t xml:space="preserve"> </w:t>
            </w:r>
            <w:r w:rsidR="004F709C">
              <w:t>Obligatorio</w:t>
            </w:r>
          </w:p>
        </w:tc>
      </w:tr>
      <w:tr w:rsidR="00671C12" w14:paraId="715696AE" w14:textId="77777777" w:rsidTr="00133C32">
        <w:trPr>
          <w:jc w:val="center"/>
        </w:trPr>
        <w:tc>
          <w:tcPr>
            <w:tcW w:w="4322" w:type="dxa"/>
          </w:tcPr>
          <w:p w14:paraId="69F88161" w14:textId="696B8B70" w:rsidR="00671C12" w:rsidRDefault="00671C12" w:rsidP="00133C32">
            <w:r>
              <w:rPr>
                <w:b/>
                <w:bCs/>
              </w:rPr>
              <w:t>Verificabilidad</w:t>
            </w:r>
            <w:r w:rsidRPr="009003DC">
              <w:rPr>
                <w:b/>
                <w:bCs/>
              </w:rPr>
              <w:t>:</w:t>
            </w:r>
            <w:r>
              <w:t xml:space="preserve"> </w:t>
            </w:r>
            <w:r w:rsidR="004F709C">
              <w:t>Total</w:t>
            </w:r>
          </w:p>
        </w:tc>
        <w:tc>
          <w:tcPr>
            <w:tcW w:w="4322" w:type="dxa"/>
          </w:tcPr>
          <w:p w14:paraId="7D884F49" w14:textId="3CB8A103" w:rsidR="00671C12" w:rsidRPr="00917335" w:rsidRDefault="00671C12" w:rsidP="00133C32">
            <w:pPr>
              <w:rPr>
                <w:b/>
                <w:bCs/>
              </w:rPr>
            </w:pPr>
            <w:r w:rsidRPr="00917335">
              <w:rPr>
                <w:b/>
                <w:bCs/>
              </w:rPr>
              <w:t>Casos de uso asociados:</w:t>
            </w:r>
            <w:r w:rsidRPr="00917335">
              <w:t xml:space="preserve"> </w:t>
            </w:r>
            <w:r w:rsidR="004F709C">
              <w:t>CU08</w:t>
            </w:r>
          </w:p>
        </w:tc>
      </w:tr>
    </w:tbl>
    <w:p w14:paraId="0E7333DF" w14:textId="77777777" w:rsidR="004F709C" w:rsidRDefault="004F709C" w:rsidP="009003DC"/>
    <w:p w14:paraId="42DE258D" w14:textId="77777777" w:rsidR="004F709C" w:rsidRDefault="004F709C" w:rsidP="009003DC"/>
    <w:p w14:paraId="1C548B48" w14:textId="77777777" w:rsidR="004F709C" w:rsidRDefault="004F709C" w:rsidP="009003DC"/>
    <w:p w14:paraId="5191329A" w14:textId="77777777" w:rsidR="004F709C" w:rsidRDefault="004F709C" w:rsidP="009003DC"/>
    <w:p w14:paraId="5A52A908" w14:textId="77777777" w:rsidR="004F709C" w:rsidRDefault="004F709C" w:rsidP="009003DC"/>
    <w:p w14:paraId="59420562" w14:textId="5D58A8D4" w:rsidR="00671C12" w:rsidRDefault="00671C12" w:rsidP="00671C12">
      <w:pPr>
        <w:pStyle w:val="TtuloTablaING"/>
      </w:pPr>
      <w:bookmarkStart w:id="97" w:name="_Toc168082592"/>
      <w:r>
        <w:lastRenderedPageBreak/>
        <w:t>Tabla 3.</w:t>
      </w:r>
      <w:r>
        <w:t>40</w:t>
      </w:r>
      <w:r>
        <w:t>.</w:t>
      </w:r>
      <w:r>
        <w:br/>
        <w:t xml:space="preserve">Requisito </w:t>
      </w:r>
      <w:r w:rsidR="006B60FA" w:rsidRPr="006B60FA">
        <w:t>F-U-C15</w:t>
      </w:r>
      <w:bookmarkEnd w:id="97"/>
    </w:p>
    <w:tbl>
      <w:tblPr>
        <w:tblStyle w:val="Tabladelista6concolores"/>
        <w:tblW w:w="0" w:type="auto"/>
        <w:jc w:val="center"/>
        <w:tblLook w:val="0400" w:firstRow="0" w:lastRow="0" w:firstColumn="0" w:lastColumn="0" w:noHBand="0" w:noVBand="1"/>
      </w:tblPr>
      <w:tblGrid>
        <w:gridCol w:w="4322"/>
        <w:gridCol w:w="4322"/>
      </w:tblGrid>
      <w:tr w:rsidR="00671C12" w14:paraId="176BB931"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54D556B1" w14:textId="55E21551" w:rsidR="00671C12" w:rsidRDefault="00671C12" w:rsidP="00133C32">
            <w:r w:rsidRPr="009003DC">
              <w:rPr>
                <w:b/>
                <w:bCs/>
              </w:rPr>
              <w:t>Identificador:</w:t>
            </w:r>
            <w:r>
              <w:t xml:space="preserve"> </w:t>
            </w:r>
            <w:r w:rsidR="006B60FA" w:rsidRPr="006B60FA">
              <w:t>F-U-C15</w:t>
            </w:r>
          </w:p>
        </w:tc>
      </w:tr>
      <w:tr w:rsidR="00671C12" w14:paraId="5F3B9DAB" w14:textId="77777777" w:rsidTr="00133C32">
        <w:trPr>
          <w:jc w:val="center"/>
        </w:trPr>
        <w:tc>
          <w:tcPr>
            <w:tcW w:w="8644" w:type="dxa"/>
            <w:gridSpan w:val="2"/>
          </w:tcPr>
          <w:p w14:paraId="1AAC4E11" w14:textId="17DD0AE3" w:rsidR="00671C12" w:rsidRPr="009003DC" w:rsidRDefault="00671C12" w:rsidP="00133C32">
            <w:pPr>
              <w:rPr>
                <w:b/>
                <w:bCs/>
              </w:rPr>
            </w:pPr>
            <w:r w:rsidRPr="009003DC">
              <w:rPr>
                <w:b/>
                <w:bCs/>
              </w:rPr>
              <w:t>Descripción:</w:t>
            </w:r>
            <w:r w:rsidRPr="009003DC">
              <w:t xml:space="preserve"> </w:t>
            </w:r>
            <w:r w:rsidR="006B60FA" w:rsidRPr="006B60FA">
              <w:t>El jugador deberá percibir el final de la partida mediante estímulos visuales o sonoros, con el motivo por el que ha terminado la partida.</w:t>
            </w:r>
          </w:p>
        </w:tc>
      </w:tr>
      <w:tr w:rsidR="00671C12" w14:paraId="4CCC258F"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0D1C8B81" w14:textId="705E448D" w:rsidR="00671C12" w:rsidRDefault="00671C12" w:rsidP="00133C32">
            <w:r w:rsidRPr="009003DC">
              <w:rPr>
                <w:b/>
                <w:bCs/>
              </w:rPr>
              <w:t>Prioridad:</w:t>
            </w:r>
            <w:r>
              <w:t xml:space="preserve"> </w:t>
            </w:r>
            <w:r w:rsidR="006B60FA">
              <w:t>Alta</w:t>
            </w:r>
          </w:p>
        </w:tc>
        <w:tc>
          <w:tcPr>
            <w:tcW w:w="4322" w:type="dxa"/>
          </w:tcPr>
          <w:p w14:paraId="1B209A4C" w14:textId="15E052BB" w:rsidR="00671C12" w:rsidRDefault="00671C12" w:rsidP="00133C32">
            <w:r>
              <w:rPr>
                <w:b/>
                <w:bCs/>
              </w:rPr>
              <w:t>Necesidad</w:t>
            </w:r>
            <w:r w:rsidRPr="009003DC">
              <w:rPr>
                <w:b/>
                <w:bCs/>
              </w:rPr>
              <w:t>:</w:t>
            </w:r>
            <w:r>
              <w:t xml:space="preserve"> </w:t>
            </w:r>
            <w:r w:rsidR="006B60FA">
              <w:t>Obligatorio</w:t>
            </w:r>
          </w:p>
        </w:tc>
      </w:tr>
      <w:tr w:rsidR="00671C12" w14:paraId="27ABA615" w14:textId="77777777" w:rsidTr="00133C32">
        <w:trPr>
          <w:jc w:val="center"/>
        </w:trPr>
        <w:tc>
          <w:tcPr>
            <w:tcW w:w="4322" w:type="dxa"/>
          </w:tcPr>
          <w:p w14:paraId="4EC9B185" w14:textId="7C936E7C" w:rsidR="00671C12" w:rsidRDefault="00671C12" w:rsidP="00133C32">
            <w:r>
              <w:rPr>
                <w:b/>
                <w:bCs/>
              </w:rPr>
              <w:t>Verificabilidad</w:t>
            </w:r>
            <w:r w:rsidRPr="009003DC">
              <w:rPr>
                <w:b/>
                <w:bCs/>
              </w:rPr>
              <w:t>:</w:t>
            </w:r>
            <w:r>
              <w:t xml:space="preserve"> </w:t>
            </w:r>
            <w:r w:rsidR="006B60FA">
              <w:t>Total</w:t>
            </w:r>
          </w:p>
        </w:tc>
        <w:tc>
          <w:tcPr>
            <w:tcW w:w="4322" w:type="dxa"/>
          </w:tcPr>
          <w:p w14:paraId="2AAC1B9A" w14:textId="6E12FC74" w:rsidR="00671C12" w:rsidRPr="00917335" w:rsidRDefault="00671C12" w:rsidP="00133C32">
            <w:pPr>
              <w:rPr>
                <w:b/>
                <w:bCs/>
              </w:rPr>
            </w:pPr>
            <w:r w:rsidRPr="00917335">
              <w:rPr>
                <w:b/>
                <w:bCs/>
              </w:rPr>
              <w:t>Casos de uso asociados:</w:t>
            </w:r>
            <w:r w:rsidRPr="00917335">
              <w:t xml:space="preserve"> </w:t>
            </w:r>
            <w:r w:rsidR="006B60FA" w:rsidRPr="006B60FA">
              <w:t>CU08, CU09</w:t>
            </w:r>
          </w:p>
        </w:tc>
      </w:tr>
    </w:tbl>
    <w:p w14:paraId="604F321A" w14:textId="77777777" w:rsidR="00671C12" w:rsidRDefault="00671C12" w:rsidP="009003DC"/>
    <w:p w14:paraId="6D74DAE1" w14:textId="32C556D9" w:rsidR="00671C12" w:rsidRDefault="00671C12" w:rsidP="00671C12">
      <w:pPr>
        <w:pStyle w:val="TtuloTablaING"/>
      </w:pPr>
      <w:bookmarkStart w:id="98" w:name="_Toc168082593"/>
      <w:r>
        <w:t>Tabla 3.</w:t>
      </w:r>
      <w:r>
        <w:t>41</w:t>
      </w:r>
      <w:r>
        <w:t>.</w:t>
      </w:r>
      <w:r>
        <w:br/>
        <w:t xml:space="preserve">Requisito </w:t>
      </w:r>
      <w:r w:rsidR="006B60FA" w:rsidRPr="006B60FA">
        <w:t>F-S-C16</w:t>
      </w:r>
      <w:bookmarkEnd w:id="98"/>
    </w:p>
    <w:tbl>
      <w:tblPr>
        <w:tblStyle w:val="Tabladelista6concolores"/>
        <w:tblW w:w="0" w:type="auto"/>
        <w:jc w:val="center"/>
        <w:tblLook w:val="0400" w:firstRow="0" w:lastRow="0" w:firstColumn="0" w:lastColumn="0" w:noHBand="0" w:noVBand="1"/>
      </w:tblPr>
      <w:tblGrid>
        <w:gridCol w:w="4322"/>
        <w:gridCol w:w="4322"/>
      </w:tblGrid>
      <w:tr w:rsidR="00671C12" w14:paraId="459A3928"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6FDE72B" w14:textId="2D51B624" w:rsidR="00671C12" w:rsidRDefault="00671C12" w:rsidP="00133C32">
            <w:r w:rsidRPr="009003DC">
              <w:rPr>
                <w:b/>
                <w:bCs/>
              </w:rPr>
              <w:t>Identificador:</w:t>
            </w:r>
            <w:r>
              <w:t xml:space="preserve"> </w:t>
            </w:r>
            <w:r w:rsidR="006B60FA" w:rsidRPr="006B60FA">
              <w:t>F-S-C16</w:t>
            </w:r>
          </w:p>
        </w:tc>
      </w:tr>
      <w:tr w:rsidR="00671C12" w14:paraId="480F5196" w14:textId="77777777" w:rsidTr="00133C32">
        <w:trPr>
          <w:jc w:val="center"/>
        </w:trPr>
        <w:tc>
          <w:tcPr>
            <w:tcW w:w="8644" w:type="dxa"/>
            <w:gridSpan w:val="2"/>
          </w:tcPr>
          <w:p w14:paraId="488F99E2" w14:textId="2B1DFCBE" w:rsidR="00671C12" w:rsidRPr="009003DC" w:rsidRDefault="00671C12" w:rsidP="00133C32">
            <w:pPr>
              <w:rPr>
                <w:b/>
                <w:bCs/>
              </w:rPr>
            </w:pPr>
            <w:r w:rsidRPr="009003DC">
              <w:rPr>
                <w:b/>
                <w:bCs/>
              </w:rPr>
              <w:t>Descripción:</w:t>
            </w:r>
            <w:r w:rsidRPr="009003DC">
              <w:t xml:space="preserve"> </w:t>
            </w:r>
            <w:r w:rsidR="006B60FA" w:rsidRPr="006B60FA">
              <w:t>El sistema deberá terminar el flujo de la partida cuando un personaje jugable alcance la meta establecida.</w:t>
            </w:r>
          </w:p>
        </w:tc>
      </w:tr>
      <w:tr w:rsidR="00671C12" w14:paraId="35B470E1"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0EB9C335" w14:textId="292E23CE" w:rsidR="00671C12" w:rsidRDefault="00671C12" w:rsidP="00133C32">
            <w:r w:rsidRPr="009003DC">
              <w:rPr>
                <w:b/>
                <w:bCs/>
              </w:rPr>
              <w:t>Prioridad:</w:t>
            </w:r>
            <w:r>
              <w:t xml:space="preserve"> </w:t>
            </w:r>
            <w:r w:rsidR="006B60FA">
              <w:t>Baja</w:t>
            </w:r>
          </w:p>
        </w:tc>
        <w:tc>
          <w:tcPr>
            <w:tcW w:w="4322" w:type="dxa"/>
          </w:tcPr>
          <w:p w14:paraId="07828852" w14:textId="57EFCC84" w:rsidR="00671C12" w:rsidRDefault="00671C12" w:rsidP="00133C32">
            <w:r>
              <w:rPr>
                <w:b/>
                <w:bCs/>
              </w:rPr>
              <w:t>Necesidad</w:t>
            </w:r>
            <w:r w:rsidRPr="009003DC">
              <w:rPr>
                <w:b/>
                <w:bCs/>
              </w:rPr>
              <w:t>:</w:t>
            </w:r>
            <w:r>
              <w:t xml:space="preserve"> </w:t>
            </w:r>
            <w:r w:rsidR="006B60FA">
              <w:t>Obligatorio</w:t>
            </w:r>
          </w:p>
        </w:tc>
      </w:tr>
      <w:tr w:rsidR="00671C12" w14:paraId="7810E55B" w14:textId="77777777" w:rsidTr="00133C32">
        <w:trPr>
          <w:jc w:val="center"/>
        </w:trPr>
        <w:tc>
          <w:tcPr>
            <w:tcW w:w="4322" w:type="dxa"/>
          </w:tcPr>
          <w:p w14:paraId="665B3F54" w14:textId="640F054F" w:rsidR="00671C12" w:rsidRDefault="00671C12" w:rsidP="00133C32">
            <w:r>
              <w:rPr>
                <w:b/>
                <w:bCs/>
              </w:rPr>
              <w:t>Verificabilidad</w:t>
            </w:r>
            <w:r w:rsidRPr="009003DC">
              <w:rPr>
                <w:b/>
                <w:bCs/>
              </w:rPr>
              <w:t>:</w:t>
            </w:r>
            <w:r>
              <w:t xml:space="preserve"> </w:t>
            </w:r>
            <w:r w:rsidR="006B60FA">
              <w:t>Total</w:t>
            </w:r>
          </w:p>
        </w:tc>
        <w:tc>
          <w:tcPr>
            <w:tcW w:w="4322" w:type="dxa"/>
          </w:tcPr>
          <w:p w14:paraId="55996051" w14:textId="406EB3FA" w:rsidR="00671C12" w:rsidRPr="00917335" w:rsidRDefault="00671C12" w:rsidP="00133C32">
            <w:pPr>
              <w:rPr>
                <w:b/>
                <w:bCs/>
              </w:rPr>
            </w:pPr>
            <w:r w:rsidRPr="00917335">
              <w:rPr>
                <w:b/>
                <w:bCs/>
              </w:rPr>
              <w:t>Casos de uso asociados:</w:t>
            </w:r>
            <w:r w:rsidRPr="00917335">
              <w:t xml:space="preserve"> </w:t>
            </w:r>
            <w:r w:rsidR="006B60FA">
              <w:t>CU09</w:t>
            </w:r>
          </w:p>
        </w:tc>
      </w:tr>
    </w:tbl>
    <w:p w14:paraId="05E641BE" w14:textId="77777777" w:rsidR="00671C12" w:rsidRDefault="00671C12" w:rsidP="009003DC"/>
    <w:p w14:paraId="0B51612A" w14:textId="57A19F84" w:rsidR="00671C12" w:rsidRDefault="00671C12" w:rsidP="00671C12">
      <w:pPr>
        <w:pStyle w:val="TtuloTablaING"/>
      </w:pPr>
      <w:bookmarkStart w:id="99" w:name="_Toc168082594"/>
      <w:r>
        <w:t>Tabla 3.</w:t>
      </w:r>
      <w:r>
        <w:t>42</w:t>
      </w:r>
      <w:r>
        <w:t>.</w:t>
      </w:r>
      <w:r>
        <w:br/>
        <w:t xml:space="preserve">Requisito </w:t>
      </w:r>
      <w:r w:rsidR="006B60FA" w:rsidRPr="006B60FA">
        <w:t>F-U-C17</w:t>
      </w:r>
      <w:bookmarkEnd w:id="99"/>
    </w:p>
    <w:tbl>
      <w:tblPr>
        <w:tblStyle w:val="Tabladelista6concolores"/>
        <w:tblW w:w="0" w:type="auto"/>
        <w:jc w:val="center"/>
        <w:tblLook w:val="0400" w:firstRow="0" w:lastRow="0" w:firstColumn="0" w:lastColumn="0" w:noHBand="0" w:noVBand="1"/>
      </w:tblPr>
      <w:tblGrid>
        <w:gridCol w:w="4322"/>
        <w:gridCol w:w="4322"/>
      </w:tblGrid>
      <w:tr w:rsidR="00671C12" w14:paraId="17F7FBF9"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4C09330B" w14:textId="6E717F3D" w:rsidR="00671C12" w:rsidRDefault="00671C12" w:rsidP="00133C32">
            <w:r w:rsidRPr="009003DC">
              <w:rPr>
                <w:b/>
                <w:bCs/>
              </w:rPr>
              <w:t>Identificador:</w:t>
            </w:r>
            <w:r>
              <w:t xml:space="preserve"> </w:t>
            </w:r>
            <w:r w:rsidR="006B60FA" w:rsidRPr="006B60FA">
              <w:t>F-U-C17</w:t>
            </w:r>
          </w:p>
        </w:tc>
      </w:tr>
      <w:tr w:rsidR="00671C12" w14:paraId="1665EEC1" w14:textId="77777777" w:rsidTr="00133C32">
        <w:trPr>
          <w:jc w:val="center"/>
        </w:trPr>
        <w:tc>
          <w:tcPr>
            <w:tcW w:w="8644" w:type="dxa"/>
            <w:gridSpan w:val="2"/>
          </w:tcPr>
          <w:p w14:paraId="1F8A442B" w14:textId="27DC7D62" w:rsidR="00671C12" w:rsidRPr="009003DC" w:rsidRDefault="00671C12" w:rsidP="00133C32">
            <w:pPr>
              <w:rPr>
                <w:b/>
                <w:bCs/>
              </w:rPr>
            </w:pPr>
            <w:r w:rsidRPr="009003DC">
              <w:rPr>
                <w:b/>
                <w:bCs/>
              </w:rPr>
              <w:t>Descripción:</w:t>
            </w:r>
            <w:r w:rsidRPr="009003DC">
              <w:t xml:space="preserve"> </w:t>
            </w:r>
            <w:r w:rsidR="006B60FA" w:rsidRPr="006B60FA">
              <w:t>El usuario deberá poder volver al menú principal en cualquier momento, sin tener que cerrar y volver a abrir la aplicación.</w:t>
            </w:r>
          </w:p>
        </w:tc>
      </w:tr>
      <w:tr w:rsidR="00671C12" w14:paraId="2C878BB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5F852061" w14:textId="3B69829A" w:rsidR="00671C12" w:rsidRDefault="00671C12" w:rsidP="00133C32">
            <w:r w:rsidRPr="009003DC">
              <w:rPr>
                <w:b/>
                <w:bCs/>
              </w:rPr>
              <w:t>Prioridad:</w:t>
            </w:r>
            <w:r>
              <w:t xml:space="preserve"> </w:t>
            </w:r>
            <w:r w:rsidR="006B60FA">
              <w:t>Media</w:t>
            </w:r>
          </w:p>
        </w:tc>
        <w:tc>
          <w:tcPr>
            <w:tcW w:w="4322" w:type="dxa"/>
          </w:tcPr>
          <w:p w14:paraId="113800E8" w14:textId="6CC2CF0B" w:rsidR="00671C12" w:rsidRDefault="00671C12" w:rsidP="00133C32">
            <w:r>
              <w:rPr>
                <w:b/>
                <w:bCs/>
              </w:rPr>
              <w:t>Necesidad</w:t>
            </w:r>
            <w:r w:rsidRPr="009003DC">
              <w:rPr>
                <w:b/>
                <w:bCs/>
              </w:rPr>
              <w:t>:</w:t>
            </w:r>
            <w:r>
              <w:t xml:space="preserve"> </w:t>
            </w:r>
            <w:r w:rsidR="006B60FA">
              <w:t>Obligatorio</w:t>
            </w:r>
          </w:p>
        </w:tc>
      </w:tr>
      <w:tr w:rsidR="00671C12" w14:paraId="44937853" w14:textId="77777777" w:rsidTr="00133C32">
        <w:trPr>
          <w:jc w:val="center"/>
        </w:trPr>
        <w:tc>
          <w:tcPr>
            <w:tcW w:w="4322" w:type="dxa"/>
          </w:tcPr>
          <w:p w14:paraId="6706BCBF" w14:textId="4312FE9D" w:rsidR="00671C12" w:rsidRDefault="00671C12" w:rsidP="00133C32">
            <w:r>
              <w:rPr>
                <w:b/>
                <w:bCs/>
              </w:rPr>
              <w:t>Verificabilidad</w:t>
            </w:r>
            <w:r w:rsidRPr="009003DC">
              <w:rPr>
                <w:b/>
                <w:bCs/>
              </w:rPr>
              <w:t>:</w:t>
            </w:r>
            <w:r>
              <w:t xml:space="preserve"> </w:t>
            </w:r>
            <w:r w:rsidR="006B60FA">
              <w:t>Total</w:t>
            </w:r>
          </w:p>
        </w:tc>
        <w:tc>
          <w:tcPr>
            <w:tcW w:w="4322" w:type="dxa"/>
          </w:tcPr>
          <w:p w14:paraId="0883D51D" w14:textId="26864EF1" w:rsidR="00671C12" w:rsidRPr="00917335" w:rsidRDefault="00671C12" w:rsidP="00133C32">
            <w:pPr>
              <w:rPr>
                <w:b/>
                <w:bCs/>
              </w:rPr>
            </w:pPr>
            <w:r w:rsidRPr="00917335">
              <w:rPr>
                <w:b/>
                <w:bCs/>
              </w:rPr>
              <w:t>Casos de uso asociados:</w:t>
            </w:r>
            <w:r w:rsidRPr="00917335">
              <w:t xml:space="preserve"> </w:t>
            </w:r>
            <w:r w:rsidR="006B60FA" w:rsidRPr="006B60FA">
              <w:t>CU08, CU09, CU10</w:t>
            </w:r>
          </w:p>
        </w:tc>
      </w:tr>
    </w:tbl>
    <w:p w14:paraId="07AF35DD" w14:textId="77777777" w:rsidR="00671C12" w:rsidRDefault="00671C12" w:rsidP="009003DC"/>
    <w:p w14:paraId="71966FF7" w14:textId="132B43C5" w:rsidR="00671C12" w:rsidRDefault="00671C12" w:rsidP="00671C12">
      <w:pPr>
        <w:pStyle w:val="TtuloTablaING"/>
      </w:pPr>
      <w:bookmarkStart w:id="100" w:name="_Toc168082595"/>
      <w:r>
        <w:t>Tabla 3.</w:t>
      </w:r>
      <w:r>
        <w:t>43</w:t>
      </w:r>
      <w:r>
        <w:t>.</w:t>
      </w:r>
      <w:r>
        <w:br/>
        <w:t xml:space="preserve">Requisito </w:t>
      </w:r>
      <w:r w:rsidR="006B60FA" w:rsidRPr="006B60FA">
        <w:t>F-S-R18</w:t>
      </w:r>
      <w:bookmarkEnd w:id="100"/>
    </w:p>
    <w:tbl>
      <w:tblPr>
        <w:tblStyle w:val="Tabladelista6concolores"/>
        <w:tblW w:w="0" w:type="auto"/>
        <w:jc w:val="center"/>
        <w:tblLook w:val="0400" w:firstRow="0" w:lastRow="0" w:firstColumn="0" w:lastColumn="0" w:noHBand="0" w:noVBand="1"/>
      </w:tblPr>
      <w:tblGrid>
        <w:gridCol w:w="4322"/>
        <w:gridCol w:w="4322"/>
      </w:tblGrid>
      <w:tr w:rsidR="00671C12" w14:paraId="7562C8A9"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3523FB5" w14:textId="7DD392BC" w:rsidR="00671C12" w:rsidRDefault="00671C12" w:rsidP="00133C32">
            <w:r w:rsidRPr="009003DC">
              <w:rPr>
                <w:b/>
                <w:bCs/>
              </w:rPr>
              <w:t>Identificador:</w:t>
            </w:r>
            <w:r>
              <w:t xml:space="preserve"> </w:t>
            </w:r>
            <w:r w:rsidR="006B60FA" w:rsidRPr="006B60FA">
              <w:t>F-S-R18</w:t>
            </w:r>
          </w:p>
        </w:tc>
      </w:tr>
      <w:tr w:rsidR="00671C12" w14:paraId="758DF14C" w14:textId="77777777" w:rsidTr="00133C32">
        <w:trPr>
          <w:jc w:val="center"/>
        </w:trPr>
        <w:tc>
          <w:tcPr>
            <w:tcW w:w="8644" w:type="dxa"/>
            <w:gridSpan w:val="2"/>
          </w:tcPr>
          <w:p w14:paraId="69B8E74A" w14:textId="331950DF" w:rsidR="00671C12" w:rsidRPr="009003DC" w:rsidRDefault="00671C12" w:rsidP="00133C32">
            <w:pPr>
              <w:rPr>
                <w:b/>
                <w:bCs/>
              </w:rPr>
            </w:pPr>
            <w:r w:rsidRPr="009003DC">
              <w:rPr>
                <w:b/>
                <w:bCs/>
              </w:rPr>
              <w:t>Descripción:</w:t>
            </w:r>
            <w:r w:rsidRPr="009003DC">
              <w:t xml:space="preserve"> </w:t>
            </w:r>
            <w:r w:rsidR="006B60FA" w:rsidRPr="006B60FA">
              <w:t>El sistema no deberá guardar el progreso actual del jugador, una vez este vuelva al menú principal.</w:t>
            </w:r>
          </w:p>
        </w:tc>
      </w:tr>
      <w:tr w:rsidR="00671C12" w14:paraId="70F60859"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616EF4A2" w14:textId="4A64DBB7" w:rsidR="00671C12" w:rsidRDefault="00671C12" w:rsidP="00133C32">
            <w:r w:rsidRPr="009003DC">
              <w:rPr>
                <w:b/>
                <w:bCs/>
              </w:rPr>
              <w:t>Prioridad:</w:t>
            </w:r>
            <w:r>
              <w:t xml:space="preserve"> </w:t>
            </w:r>
            <w:r w:rsidR="006B60FA">
              <w:t>Media</w:t>
            </w:r>
          </w:p>
        </w:tc>
        <w:tc>
          <w:tcPr>
            <w:tcW w:w="4322" w:type="dxa"/>
          </w:tcPr>
          <w:p w14:paraId="78ABC6C9" w14:textId="71430A27" w:rsidR="00671C12" w:rsidRDefault="00671C12" w:rsidP="00133C32">
            <w:r>
              <w:rPr>
                <w:b/>
                <w:bCs/>
              </w:rPr>
              <w:t>Necesidad</w:t>
            </w:r>
            <w:r w:rsidRPr="009003DC">
              <w:rPr>
                <w:b/>
                <w:bCs/>
              </w:rPr>
              <w:t>:</w:t>
            </w:r>
            <w:r>
              <w:t xml:space="preserve"> </w:t>
            </w:r>
            <w:r w:rsidR="006B60FA">
              <w:t>Obligatorio</w:t>
            </w:r>
          </w:p>
        </w:tc>
      </w:tr>
      <w:tr w:rsidR="00671C12" w14:paraId="5D7A5C2F" w14:textId="77777777" w:rsidTr="00133C32">
        <w:trPr>
          <w:jc w:val="center"/>
        </w:trPr>
        <w:tc>
          <w:tcPr>
            <w:tcW w:w="4322" w:type="dxa"/>
          </w:tcPr>
          <w:p w14:paraId="29AB3DF0" w14:textId="20D38AB0" w:rsidR="00671C12" w:rsidRDefault="00671C12" w:rsidP="00133C32">
            <w:r>
              <w:rPr>
                <w:b/>
                <w:bCs/>
              </w:rPr>
              <w:t>Verificabilidad</w:t>
            </w:r>
            <w:r w:rsidRPr="009003DC">
              <w:rPr>
                <w:b/>
                <w:bCs/>
              </w:rPr>
              <w:t>:</w:t>
            </w:r>
            <w:r>
              <w:t xml:space="preserve"> </w:t>
            </w:r>
            <w:r w:rsidR="006B60FA">
              <w:t>Total</w:t>
            </w:r>
          </w:p>
        </w:tc>
        <w:tc>
          <w:tcPr>
            <w:tcW w:w="4322" w:type="dxa"/>
          </w:tcPr>
          <w:p w14:paraId="2973E08D" w14:textId="13FD6A4E" w:rsidR="00671C12" w:rsidRPr="00917335" w:rsidRDefault="00671C12" w:rsidP="00133C32">
            <w:pPr>
              <w:rPr>
                <w:b/>
                <w:bCs/>
              </w:rPr>
            </w:pPr>
            <w:r w:rsidRPr="00917335">
              <w:rPr>
                <w:b/>
                <w:bCs/>
              </w:rPr>
              <w:t>Casos de uso asociados:</w:t>
            </w:r>
            <w:r w:rsidRPr="00917335">
              <w:t xml:space="preserve"> </w:t>
            </w:r>
            <w:r w:rsidR="006B60FA" w:rsidRPr="006B60FA">
              <w:t>CU10</w:t>
            </w:r>
          </w:p>
        </w:tc>
      </w:tr>
    </w:tbl>
    <w:p w14:paraId="7F300E02" w14:textId="77777777" w:rsidR="00671C12" w:rsidRDefault="00671C12" w:rsidP="009003DC"/>
    <w:p w14:paraId="423FD4D6" w14:textId="77777777" w:rsidR="006B60FA" w:rsidRDefault="006B60FA" w:rsidP="009003DC"/>
    <w:p w14:paraId="77875B50" w14:textId="77777777" w:rsidR="006B60FA" w:rsidRDefault="006B60FA" w:rsidP="009003DC"/>
    <w:p w14:paraId="5248BFD1" w14:textId="77777777" w:rsidR="006B60FA" w:rsidRDefault="006B60FA" w:rsidP="009003DC"/>
    <w:p w14:paraId="590F2E81" w14:textId="77777777" w:rsidR="006B60FA" w:rsidRDefault="006B60FA" w:rsidP="009003DC"/>
    <w:p w14:paraId="59C78F3D" w14:textId="38B14303" w:rsidR="00671C12" w:rsidRDefault="00671C12" w:rsidP="00671C12">
      <w:pPr>
        <w:pStyle w:val="TtuloTablaING"/>
      </w:pPr>
      <w:bookmarkStart w:id="101" w:name="_Toc168082596"/>
      <w:r>
        <w:lastRenderedPageBreak/>
        <w:t>Tabla 3.</w:t>
      </w:r>
      <w:r>
        <w:t>44</w:t>
      </w:r>
      <w:r>
        <w:t>.</w:t>
      </w:r>
      <w:r>
        <w:br/>
        <w:t xml:space="preserve">Requisito </w:t>
      </w:r>
      <w:r w:rsidR="006B60FA" w:rsidRPr="006B60FA">
        <w:t>F-S-C19</w:t>
      </w:r>
      <w:bookmarkEnd w:id="101"/>
    </w:p>
    <w:tbl>
      <w:tblPr>
        <w:tblStyle w:val="Tabladelista6concolores"/>
        <w:tblW w:w="0" w:type="auto"/>
        <w:jc w:val="center"/>
        <w:tblLook w:val="0400" w:firstRow="0" w:lastRow="0" w:firstColumn="0" w:lastColumn="0" w:noHBand="0" w:noVBand="1"/>
      </w:tblPr>
      <w:tblGrid>
        <w:gridCol w:w="4322"/>
        <w:gridCol w:w="4322"/>
      </w:tblGrid>
      <w:tr w:rsidR="00671C12" w14:paraId="3D72AB76"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57CF0EAB" w14:textId="0364A8BA" w:rsidR="00671C12" w:rsidRDefault="00671C12" w:rsidP="00133C32">
            <w:r w:rsidRPr="009003DC">
              <w:rPr>
                <w:b/>
                <w:bCs/>
              </w:rPr>
              <w:t>Identificador:</w:t>
            </w:r>
            <w:r>
              <w:t xml:space="preserve"> </w:t>
            </w:r>
            <w:r w:rsidR="006B60FA" w:rsidRPr="006B60FA">
              <w:t>F-S-C19</w:t>
            </w:r>
          </w:p>
        </w:tc>
      </w:tr>
      <w:tr w:rsidR="00671C12" w14:paraId="768C00E5" w14:textId="77777777" w:rsidTr="00133C32">
        <w:trPr>
          <w:jc w:val="center"/>
        </w:trPr>
        <w:tc>
          <w:tcPr>
            <w:tcW w:w="8644" w:type="dxa"/>
            <w:gridSpan w:val="2"/>
          </w:tcPr>
          <w:p w14:paraId="73289293" w14:textId="6F6AF0C4" w:rsidR="00671C12" w:rsidRPr="009003DC" w:rsidRDefault="00671C12" w:rsidP="00133C32">
            <w:pPr>
              <w:rPr>
                <w:b/>
                <w:bCs/>
              </w:rPr>
            </w:pPr>
            <w:r w:rsidRPr="009003DC">
              <w:rPr>
                <w:b/>
                <w:bCs/>
              </w:rPr>
              <w:t>Descripción:</w:t>
            </w:r>
            <w:r w:rsidRPr="009003DC">
              <w:t xml:space="preserve"> </w:t>
            </w:r>
            <w:r w:rsidR="006B60FA" w:rsidRPr="006B60FA">
              <w:t>El sistema deberá eliminar de la escena a un enemigo cuando sus puntos de vida se reduzcan a 0.</w:t>
            </w:r>
          </w:p>
        </w:tc>
      </w:tr>
      <w:tr w:rsidR="00671C12" w14:paraId="7BF4AE5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740B35D1" w14:textId="2855A4FB" w:rsidR="00671C12" w:rsidRDefault="00671C12" w:rsidP="00133C32">
            <w:r w:rsidRPr="009003DC">
              <w:rPr>
                <w:b/>
                <w:bCs/>
              </w:rPr>
              <w:t>Prioridad:</w:t>
            </w:r>
            <w:r>
              <w:t xml:space="preserve"> </w:t>
            </w:r>
            <w:r w:rsidR="006B60FA">
              <w:t>Alta</w:t>
            </w:r>
          </w:p>
        </w:tc>
        <w:tc>
          <w:tcPr>
            <w:tcW w:w="4322" w:type="dxa"/>
          </w:tcPr>
          <w:p w14:paraId="6D1C9107" w14:textId="7AF6632D" w:rsidR="00671C12" w:rsidRDefault="00671C12" w:rsidP="00133C32">
            <w:r>
              <w:rPr>
                <w:b/>
                <w:bCs/>
              </w:rPr>
              <w:t>Necesidad</w:t>
            </w:r>
            <w:r w:rsidRPr="009003DC">
              <w:rPr>
                <w:b/>
                <w:bCs/>
              </w:rPr>
              <w:t>:</w:t>
            </w:r>
            <w:r>
              <w:t xml:space="preserve"> </w:t>
            </w:r>
            <w:r w:rsidR="006B60FA">
              <w:t>Obligatorio</w:t>
            </w:r>
          </w:p>
        </w:tc>
      </w:tr>
      <w:tr w:rsidR="00671C12" w14:paraId="7878BF58" w14:textId="77777777" w:rsidTr="00133C32">
        <w:trPr>
          <w:jc w:val="center"/>
        </w:trPr>
        <w:tc>
          <w:tcPr>
            <w:tcW w:w="4322" w:type="dxa"/>
          </w:tcPr>
          <w:p w14:paraId="74D1B9CA" w14:textId="605AC90C" w:rsidR="00671C12" w:rsidRDefault="00671C12" w:rsidP="00133C32">
            <w:r>
              <w:rPr>
                <w:b/>
                <w:bCs/>
              </w:rPr>
              <w:t>Verificabilidad</w:t>
            </w:r>
            <w:r w:rsidRPr="009003DC">
              <w:rPr>
                <w:b/>
                <w:bCs/>
              </w:rPr>
              <w:t>:</w:t>
            </w:r>
            <w:r>
              <w:t xml:space="preserve"> </w:t>
            </w:r>
            <w:r w:rsidR="006B60FA">
              <w:t>Total</w:t>
            </w:r>
          </w:p>
        </w:tc>
        <w:tc>
          <w:tcPr>
            <w:tcW w:w="4322" w:type="dxa"/>
          </w:tcPr>
          <w:p w14:paraId="2CD16768" w14:textId="34C2FD84" w:rsidR="00671C12" w:rsidRPr="00917335" w:rsidRDefault="00671C12" w:rsidP="00133C32">
            <w:pPr>
              <w:rPr>
                <w:b/>
                <w:bCs/>
              </w:rPr>
            </w:pPr>
            <w:r w:rsidRPr="00917335">
              <w:rPr>
                <w:b/>
                <w:bCs/>
              </w:rPr>
              <w:t>Casos de uso asociados:</w:t>
            </w:r>
            <w:r w:rsidRPr="00917335">
              <w:t xml:space="preserve"> </w:t>
            </w:r>
            <w:r w:rsidR="006B60FA">
              <w:t>CU11</w:t>
            </w:r>
          </w:p>
        </w:tc>
      </w:tr>
    </w:tbl>
    <w:p w14:paraId="7280FF1A" w14:textId="77777777" w:rsidR="00671C12" w:rsidRDefault="00671C12" w:rsidP="009003DC"/>
    <w:p w14:paraId="138ECF7D" w14:textId="47A9AADB" w:rsidR="00671C12" w:rsidRDefault="00671C12" w:rsidP="00671C12">
      <w:pPr>
        <w:pStyle w:val="TtuloTablaING"/>
      </w:pPr>
      <w:bookmarkStart w:id="102" w:name="_Toc168082597"/>
      <w:r>
        <w:t>Tabla 3.</w:t>
      </w:r>
      <w:r>
        <w:t>45</w:t>
      </w:r>
      <w:r>
        <w:t>.</w:t>
      </w:r>
      <w:r>
        <w:br/>
        <w:t xml:space="preserve">Requisito </w:t>
      </w:r>
      <w:r w:rsidR="006B60FA" w:rsidRPr="006B60FA">
        <w:t>F-U-C20</w:t>
      </w:r>
      <w:bookmarkEnd w:id="102"/>
    </w:p>
    <w:tbl>
      <w:tblPr>
        <w:tblStyle w:val="Tabladelista6concolores"/>
        <w:tblW w:w="0" w:type="auto"/>
        <w:jc w:val="center"/>
        <w:tblLook w:val="0400" w:firstRow="0" w:lastRow="0" w:firstColumn="0" w:lastColumn="0" w:noHBand="0" w:noVBand="1"/>
      </w:tblPr>
      <w:tblGrid>
        <w:gridCol w:w="4322"/>
        <w:gridCol w:w="4322"/>
      </w:tblGrid>
      <w:tr w:rsidR="00671C12" w14:paraId="5DB5BE0C"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68BAB4C4" w14:textId="530C71BE" w:rsidR="00671C12" w:rsidRDefault="00671C12" w:rsidP="00133C32">
            <w:r w:rsidRPr="009003DC">
              <w:rPr>
                <w:b/>
                <w:bCs/>
              </w:rPr>
              <w:t>Identificador:</w:t>
            </w:r>
            <w:r>
              <w:t xml:space="preserve"> </w:t>
            </w:r>
            <w:r w:rsidR="006B60FA" w:rsidRPr="006B60FA">
              <w:t>F-U-C20</w:t>
            </w:r>
          </w:p>
        </w:tc>
      </w:tr>
      <w:tr w:rsidR="00671C12" w14:paraId="20BABE6A" w14:textId="77777777" w:rsidTr="00133C32">
        <w:trPr>
          <w:jc w:val="center"/>
        </w:trPr>
        <w:tc>
          <w:tcPr>
            <w:tcW w:w="8644" w:type="dxa"/>
            <w:gridSpan w:val="2"/>
          </w:tcPr>
          <w:p w14:paraId="2048B7AA" w14:textId="2D9377DF" w:rsidR="00671C12" w:rsidRPr="009003DC" w:rsidRDefault="00671C12" w:rsidP="00133C32">
            <w:pPr>
              <w:rPr>
                <w:b/>
                <w:bCs/>
              </w:rPr>
            </w:pPr>
            <w:r w:rsidRPr="009003DC">
              <w:rPr>
                <w:b/>
                <w:bCs/>
              </w:rPr>
              <w:t>Descripción:</w:t>
            </w:r>
            <w:r w:rsidRPr="009003DC">
              <w:t xml:space="preserve"> </w:t>
            </w:r>
            <w:r w:rsidR="006B60FA" w:rsidRPr="006B60FA">
              <w:t>El usuario deberá recibir una respuesta visual y sonora cuando un enemigo muera.</w:t>
            </w:r>
          </w:p>
        </w:tc>
      </w:tr>
      <w:tr w:rsidR="00671C12" w14:paraId="16F220CB"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3727B130" w14:textId="3A30FA82" w:rsidR="00671C12" w:rsidRDefault="00671C12" w:rsidP="00133C32">
            <w:r w:rsidRPr="009003DC">
              <w:rPr>
                <w:b/>
                <w:bCs/>
              </w:rPr>
              <w:t>Prioridad:</w:t>
            </w:r>
            <w:r>
              <w:t xml:space="preserve"> </w:t>
            </w:r>
            <w:r w:rsidR="006B60FA">
              <w:t>Media</w:t>
            </w:r>
          </w:p>
        </w:tc>
        <w:tc>
          <w:tcPr>
            <w:tcW w:w="4322" w:type="dxa"/>
          </w:tcPr>
          <w:p w14:paraId="08C55FA0" w14:textId="1BB0FD1B" w:rsidR="00671C12" w:rsidRDefault="00671C12" w:rsidP="00133C32">
            <w:r>
              <w:rPr>
                <w:b/>
                <w:bCs/>
              </w:rPr>
              <w:t>Necesidad</w:t>
            </w:r>
            <w:r w:rsidRPr="009003DC">
              <w:rPr>
                <w:b/>
                <w:bCs/>
              </w:rPr>
              <w:t>:</w:t>
            </w:r>
            <w:r>
              <w:t xml:space="preserve"> </w:t>
            </w:r>
            <w:r w:rsidR="006B60FA">
              <w:t>Opcional</w:t>
            </w:r>
          </w:p>
        </w:tc>
      </w:tr>
      <w:tr w:rsidR="00671C12" w14:paraId="0DE863D4" w14:textId="77777777" w:rsidTr="00133C32">
        <w:trPr>
          <w:jc w:val="center"/>
        </w:trPr>
        <w:tc>
          <w:tcPr>
            <w:tcW w:w="4322" w:type="dxa"/>
          </w:tcPr>
          <w:p w14:paraId="61E0D0E7" w14:textId="43AA5F4F" w:rsidR="00671C12" w:rsidRDefault="00671C12" w:rsidP="00133C32">
            <w:r>
              <w:rPr>
                <w:b/>
                <w:bCs/>
              </w:rPr>
              <w:t>Verificabilidad</w:t>
            </w:r>
            <w:r w:rsidRPr="009003DC">
              <w:rPr>
                <w:b/>
                <w:bCs/>
              </w:rPr>
              <w:t>:</w:t>
            </w:r>
            <w:r>
              <w:t xml:space="preserve"> </w:t>
            </w:r>
            <w:r w:rsidR="006B60FA">
              <w:t>Total</w:t>
            </w:r>
          </w:p>
        </w:tc>
        <w:tc>
          <w:tcPr>
            <w:tcW w:w="4322" w:type="dxa"/>
          </w:tcPr>
          <w:p w14:paraId="08BB20DD" w14:textId="58C64737" w:rsidR="00671C12" w:rsidRPr="00917335" w:rsidRDefault="00671C12" w:rsidP="00133C32">
            <w:pPr>
              <w:rPr>
                <w:b/>
                <w:bCs/>
              </w:rPr>
            </w:pPr>
            <w:r w:rsidRPr="00917335">
              <w:rPr>
                <w:b/>
                <w:bCs/>
              </w:rPr>
              <w:t>Casos de uso asociados:</w:t>
            </w:r>
            <w:r w:rsidRPr="00917335">
              <w:t xml:space="preserve"> </w:t>
            </w:r>
            <w:r w:rsidR="0095460B">
              <w:t>CU11</w:t>
            </w:r>
          </w:p>
        </w:tc>
      </w:tr>
    </w:tbl>
    <w:p w14:paraId="009948E9" w14:textId="77777777" w:rsidR="00671C12" w:rsidRDefault="00671C12" w:rsidP="009003DC"/>
    <w:p w14:paraId="37E46B18" w14:textId="1F746C3A" w:rsidR="00671C12" w:rsidRDefault="00671C12" w:rsidP="00671C12">
      <w:pPr>
        <w:pStyle w:val="TtuloTablaING"/>
      </w:pPr>
      <w:bookmarkStart w:id="103" w:name="_Toc168082598"/>
      <w:r>
        <w:t>Tabla 3.</w:t>
      </w:r>
      <w:r>
        <w:t>46</w:t>
      </w:r>
      <w:r>
        <w:t>.</w:t>
      </w:r>
      <w:r>
        <w:br/>
        <w:t xml:space="preserve">Requisito </w:t>
      </w:r>
      <w:r w:rsidR="0095460B" w:rsidRPr="0095460B">
        <w:t>F-S-C21</w:t>
      </w:r>
      <w:bookmarkEnd w:id="103"/>
    </w:p>
    <w:tbl>
      <w:tblPr>
        <w:tblStyle w:val="Tabladelista6concolores"/>
        <w:tblW w:w="0" w:type="auto"/>
        <w:jc w:val="center"/>
        <w:tblLook w:val="0400" w:firstRow="0" w:lastRow="0" w:firstColumn="0" w:lastColumn="0" w:noHBand="0" w:noVBand="1"/>
      </w:tblPr>
      <w:tblGrid>
        <w:gridCol w:w="4322"/>
        <w:gridCol w:w="4322"/>
      </w:tblGrid>
      <w:tr w:rsidR="00671C12" w14:paraId="374B3B91"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50ED365C" w14:textId="5068BD9E" w:rsidR="00671C12" w:rsidRDefault="00671C12" w:rsidP="00133C32">
            <w:r w:rsidRPr="009003DC">
              <w:rPr>
                <w:b/>
                <w:bCs/>
              </w:rPr>
              <w:t>Identificador:</w:t>
            </w:r>
            <w:r>
              <w:t xml:space="preserve"> </w:t>
            </w:r>
            <w:r w:rsidR="0095460B" w:rsidRPr="0095460B">
              <w:t>F-S-C21</w:t>
            </w:r>
          </w:p>
        </w:tc>
      </w:tr>
      <w:tr w:rsidR="00671C12" w14:paraId="122ED1CB" w14:textId="77777777" w:rsidTr="00133C32">
        <w:trPr>
          <w:jc w:val="center"/>
        </w:trPr>
        <w:tc>
          <w:tcPr>
            <w:tcW w:w="8644" w:type="dxa"/>
            <w:gridSpan w:val="2"/>
          </w:tcPr>
          <w:p w14:paraId="5C3902D7" w14:textId="1DBD6757" w:rsidR="00671C12" w:rsidRPr="009003DC" w:rsidRDefault="00671C12" w:rsidP="00133C32">
            <w:pPr>
              <w:rPr>
                <w:b/>
                <w:bCs/>
              </w:rPr>
            </w:pPr>
            <w:r w:rsidRPr="009003DC">
              <w:rPr>
                <w:b/>
                <w:bCs/>
              </w:rPr>
              <w:t>Descripción:</w:t>
            </w:r>
            <w:r w:rsidRPr="009003DC">
              <w:t xml:space="preserve"> </w:t>
            </w:r>
            <w:r w:rsidR="0095460B" w:rsidRPr="0095460B">
              <w:t>El sistema deberá reducir los puntos de vida de un enemigo cuando el proyectil de un jugador lo alcance, reduciendo los puntos de vida en base al daño del proyectil.</w:t>
            </w:r>
          </w:p>
        </w:tc>
      </w:tr>
      <w:tr w:rsidR="00671C12" w14:paraId="3222B725"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29330A80" w14:textId="0941493B" w:rsidR="00671C12" w:rsidRDefault="00671C12" w:rsidP="00133C32">
            <w:r w:rsidRPr="009003DC">
              <w:rPr>
                <w:b/>
                <w:bCs/>
              </w:rPr>
              <w:t>Prioridad:</w:t>
            </w:r>
            <w:r>
              <w:t xml:space="preserve"> </w:t>
            </w:r>
            <w:r w:rsidR="0095460B">
              <w:t>Alta</w:t>
            </w:r>
          </w:p>
        </w:tc>
        <w:tc>
          <w:tcPr>
            <w:tcW w:w="4322" w:type="dxa"/>
          </w:tcPr>
          <w:p w14:paraId="26269B5B" w14:textId="74E341CD" w:rsidR="00671C12" w:rsidRDefault="00671C12" w:rsidP="00133C32">
            <w:r>
              <w:rPr>
                <w:b/>
                <w:bCs/>
              </w:rPr>
              <w:t>Necesidad</w:t>
            </w:r>
            <w:r w:rsidRPr="009003DC">
              <w:rPr>
                <w:b/>
                <w:bCs/>
              </w:rPr>
              <w:t>:</w:t>
            </w:r>
            <w:r>
              <w:t xml:space="preserve"> </w:t>
            </w:r>
            <w:r w:rsidR="0095460B">
              <w:t>Obligatorio</w:t>
            </w:r>
          </w:p>
        </w:tc>
      </w:tr>
      <w:tr w:rsidR="00671C12" w14:paraId="45261EED" w14:textId="77777777" w:rsidTr="00133C32">
        <w:trPr>
          <w:jc w:val="center"/>
        </w:trPr>
        <w:tc>
          <w:tcPr>
            <w:tcW w:w="4322" w:type="dxa"/>
          </w:tcPr>
          <w:p w14:paraId="78D8CC0C" w14:textId="548CE0F0" w:rsidR="00671C12" w:rsidRDefault="00671C12" w:rsidP="00133C32">
            <w:r>
              <w:rPr>
                <w:b/>
                <w:bCs/>
              </w:rPr>
              <w:t>Verificabilidad</w:t>
            </w:r>
            <w:r w:rsidRPr="009003DC">
              <w:rPr>
                <w:b/>
                <w:bCs/>
              </w:rPr>
              <w:t>:</w:t>
            </w:r>
            <w:r>
              <w:t xml:space="preserve"> </w:t>
            </w:r>
            <w:r w:rsidR="0095460B">
              <w:t>Total</w:t>
            </w:r>
          </w:p>
        </w:tc>
        <w:tc>
          <w:tcPr>
            <w:tcW w:w="4322" w:type="dxa"/>
          </w:tcPr>
          <w:p w14:paraId="3018DEBF" w14:textId="4ADD609B" w:rsidR="00671C12" w:rsidRPr="00917335" w:rsidRDefault="00671C12" w:rsidP="00133C32">
            <w:pPr>
              <w:rPr>
                <w:b/>
                <w:bCs/>
              </w:rPr>
            </w:pPr>
            <w:r w:rsidRPr="00917335">
              <w:rPr>
                <w:b/>
                <w:bCs/>
              </w:rPr>
              <w:t>Casos de uso asociados:</w:t>
            </w:r>
            <w:r w:rsidRPr="00917335">
              <w:t xml:space="preserve"> </w:t>
            </w:r>
            <w:r w:rsidR="0095460B">
              <w:t>CU12</w:t>
            </w:r>
          </w:p>
        </w:tc>
      </w:tr>
    </w:tbl>
    <w:p w14:paraId="0C371319" w14:textId="77777777" w:rsidR="00671C12" w:rsidRDefault="00671C12" w:rsidP="009003DC"/>
    <w:p w14:paraId="5B67FDB3" w14:textId="5D3F3A5A" w:rsidR="00671C12" w:rsidRDefault="00671C12" w:rsidP="00671C12">
      <w:pPr>
        <w:pStyle w:val="TtuloTablaING"/>
      </w:pPr>
      <w:bookmarkStart w:id="104" w:name="_Toc168082599"/>
      <w:r>
        <w:t>Tabla 3.</w:t>
      </w:r>
      <w:r>
        <w:t>47</w:t>
      </w:r>
      <w:r>
        <w:t>.</w:t>
      </w:r>
      <w:r>
        <w:br/>
        <w:t xml:space="preserve">Requisito </w:t>
      </w:r>
      <w:r w:rsidR="0095460B" w:rsidRPr="0095460B">
        <w:t>F-S-R22</w:t>
      </w:r>
      <w:bookmarkEnd w:id="104"/>
    </w:p>
    <w:tbl>
      <w:tblPr>
        <w:tblStyle w:val="Tabladelista6concolores"/>
        <w:tblW w:w="0" w:type="auto"/>
        <w:jc w:val="center"/>
        <w:tblLook w:val="0400" w:firstRow="0" w:lastRow="0" w:firstColumn="0" w:lastColumn="0" w:noHBand="0" w:noVBand="1"/>
      </w:tblPr>
      <w:tblGrid>
        <w:gridCol w:w="4322"/>
        <w:gridCol w:w="4322"/>
      </w:tblGrid>
      <w:tr w:rsidR="00671C12" w14:paraId="2A548E66"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F7C9B09" w14:textId="5DAE745F" w:rsidR="00671C12" w:rsidRDefault="00671C12" w:rsidP="00133C32">
            <w:r w:rsidRPr="009003DC">
              <w:rPr>
                <w:b/>
                <w:bCs/>
              </w:rPr>
              <w:t>Identificador:</w:t>
            </w:r>
            <w:r>
              <w:t xml:space="preserve"> </w:t>
            </w:r>
            <w:r w:rsidR="0095460B" w:rsidRPr="0095460B">
              <w:t>F-S-R22</w:t>
            </w:r>
          </w:p>
        </w:tc>
      </w:tr>
      <w:tr w:rsidR="00671C12" w14:paraId="3A3D36ED" w14:textId="77777777" w:rsidTr="00133C32">
        <w:trPr>
          <w:jc w:val="center"/>
        </w:trPr>
        <w:tc>
          <w:tcPr>
            <w:tcW w:w="8644" w:type="dxa"/>
            <w:gridSpan w:val="2"/>
          </w:tcPr>
          <w:p w14:paraId="08E7A8A3" w14:textId="319D1E09" w:rsidR="00671C12" w:rsidRPr="009003DC" w:rsidRDefault="00671C12" w:rsidP="00133C32">
            <w:pPr>
              <w:rPr>
                <w:b/>
                <w:bCs/>
              </w:rPr>
            </w:pPr>
            <w:r w:rsidRPr="009003DC">
              <w:rPr>
                <w:b/>
                <w:bCs/>
              </w:rPr>
              <w:t>Descripción:</w:t>
            </w:r>
            <w:r w:rsidRPr="009003DC">
              <w:t xml:space="preserve"> </w:t>
            </w:r>
            <w:r w:rsidR="0095460B" w:rsidRPr="0095460B">
              <w:t>El sistema deberá controlar que la vida de un enemigo no alcance un valor negativo.</w:t>
            </w:r>
          </w:p>
        </w:tc>
      </w:tr>
      <w:tr w:rsidR="00671C12" w14:paraId="09AFD596"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59710766" w14:textId="062096C8" w:rsidR="00671C12" w:rsidRDefault="00671C12" w:rsidP="00133C32">
            <w:r w:rsidRPr="009003DC">
              <w:rPr>
                <w:b/>
                <w:bCs/>
              </w:rPr>
              <w:t>Prioridad:</w:t>
            </w:r>
            <w:r>
              <w:t xml:space="preserve"> </w:t>
            </w:r>
            <w:r w:rsidR="0095460B" w:rsidRPr="0095460B">
              <w:t>Alta</w:t>
            </w:r>
          </w:p>
        </w:tc>
        <w:tc>
          <w:tcPr>
            <w:tcW w:w="4322" w:type="dxa"/>
          </w:tcPr>
          <w:p w14:paraId="6035C412" w14:textId="529204DF" w:rsidR="00671C12" w:rsidRDefault="00671C12" w:rsidP="00133C32">
            <w:r>
              <w:rPr>
                <w:b/>
                <w:bCs/>
              </w:rPr>
              <w:t>Necesidad</w:t>
            </w:r>
            <w:r w:rsidRPr="009003DC">
              <w:rPr>
                <w:b/>
                <w:bCs/>
              </w:rPr>
              <w:t>:</w:t>
            </w:r>
            <w:r>
              <w:t xml:space="preserve"> </w:t>
            </w:r>
            <w:r w:rsidR="0095460B">
              <w:t>Obligatorio</w:t>
            </w:r>
          </w:p>
        </w:tc>
      </w:tr>
      <w:tr w:rsidR="00671C12" w14:paraId="16376EE1" w14:textId="77777777" w:rsidTr="00133C32">
        <w:trPr>
          <w:jc w:val="center"/>
        </w:trPr>
        <w:tc>
          <w:tcPr>
            <w:tcW w:w="4322" w:type="dxa"/>
          </w:tcPr>
          <w:p w14:paraId="39A19650" w14:textId="7500FEE0" w:rsidR="00671C12" w:rsidRDefault="00671C12" w:rsidP="00133C32">
            <w:r>
              <w:rPr>
                <w:b/>
                <w:bCs/>
              </w:rPr>
              <w:t>Verificabilidad</w:t>
            </w:r>
            <w:r w:rsidRPr="009003DC">
              <w:rPr>
                <w:b/>
                <w:bCs/>
              </w:rPr>
              <w:t>:</w:t>
            </w:r>
            <w:r>
              <w:t xml:space="preserve"> </w:t>
            </w:r>
            <w:r w:rsidR="0095460B">
              <w:t>Total</w:t>
            </w:r>
          </w:p>
        </w:tc>
        <w:tc>
          <w:tcPr>
            <w:tcW w:w="4322" w:type="dxa"/>
          </w:tcPr>
          <w:p w14:paraId="07104518" w14:textId="66D682C4" w:rsidR="00671C12" w:rsidRPr="00917335" w:rsidRDefault="00671C12" w:rsidP="00133C32">
            <w:pPr>
              <w:rPr>
                <w:b/>
                <w:bCs/>
              </w:rPr>
            </w:pPr>
            <w:r w:rsidRPr="00917335">
              <w:rPr>
                <w:b/>
                <w:bCs/>
              </w:rPr>
              <w:t>Casos de uso asociados:</w:t>
            </w:r>
            <w:r w:rsidRPr="00917335">
              <w:t xml:space="preserve"> </w:t>
            </w:r>
            <w:r w:rsidR="0095460B">
              <w:t>CU11, CU12</w:t>
            </w:r>
          </w:p>
        </w:tc>
      </w:tr>
    </w:tbl>
    <w:p w14:paraId="10B3C3B7" w14:textId="77777777" w:rsidR="00671C12" w:rsidRDefault="00671C12" w:rsidP="009003DC"/>
    <w:p w14:paraId="5DBEDF6D" w14:textId="77777777" w:rsidR="0095460B" w:rsidRDefault="0095460B" w:rsidP="009003DC"/>
    <w:p w14:paraId="32D545F8" w14:textId="77777777" w:rsidR="0095460B" w:rsidRDefault="0095460B" w:rsidP="009003DC"/>
    <w:p w14:paraId="3FBC374F" w14:textId="77777777" w:rsidR="0095460B" w:rsidRDefault="0095460B" w:rsidP="009003DC"/>
    <w:p w14:paraId="2556A1E9" w14:textId="77777777" w:rsidR="0095460B" w:rsidRDefault="0095460B" w:rsidP="009003DC"/>
    <w:p w14:paraId="3E55B2FC" w14:textId="08B34D03" w:rsidR="00671C12" w:rsidRDefault="00671C12" w:rsidP="00671C12">
      <w:pPr>
        <w:pStyle w:val="TtuloTablaING"/>
      </w:pPr>
      <w:bookmarkStart w:id="105" w:name="_Toc168082600"/>
      <w:r>
        <w:lastRenderedPageBreak/>
        <w:t>Tabla 3.</w:t>
      </w:r>
      <w:r>
        <w:t>48</w:t>
      </w:r>
      <w:r>
        <w:t>.</w:t>
      </w:r>
      <w:r>
        <w:br/>
        <w:t xml:space="preserve">Requisito </w:t>
      </w:r>
      <w:r w:rsidR="0095460B" w:rsidRPr="0095460B">
        <w:t>F-S-C23</w:t>
      </w:r>
      <w:bookmarkEnd w:id="105"/>
    </w:p>
    <w:tbl>
      <w:tblPr>
        <w:tblStyle w:val="Tabladelista6concolores"/>
        <w:tblW w:w="0" w:type="auto"/>
        <w:jc w:val="center"/>
        <w:tblLook w:val="0400" w:firstRow="0" w:lastRow="0" w:firstColumn="0" w:lastColumn="0" w:noHBand="0" w:noVBand="1"/>
      </w:tblPr>
      <w:tblGrid>
        <w:gridCol w:w="4322"/>
        <w:gridCol w:w="4322"/>
      </w:tblGrid>
      <w:tr w:rsidR="00671C12" w14:paraId="032EF643"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78C04549" w14:textId="619E202A" w:rsidR="00671C12" w:rsidRDefault="00671C12" w:rsidP="00133C32">
            <w:r w:rsidRPr="009003DC">
              <w:rPr>
                <w:b/>
                <w:bCs/>
              </w:rPr>
              <w:t>Identificador:</w:t>
            </w:r>
            <w:r>
              <w:t xml:space="preserve"> </w:t>
            </w:r>
            <w:r w:rsidR="0095460B" w:rsidRPr="0095460B">
              <w:t>F-S-C23</w:t>
            </w:r>
          </w:p>
        </w:tc>
      </w:tr>
      <w:tr w:rsidR="00671C12" w14:paraId="07F9F29B" w14:textId="77777777" w:rsidTr="00133C32">
        <w:trPr>
          <w:jc w:val="center"/>
        </w:trPr>
        <w:tc>
          <w:tcPr>
            <w:tcW w:w="8644" w:type="dxa"/>
            <w:gridSpan w:val="2"/>
          </w:tcPr>
          <w:p w14:paraId="3BAA1BD1" w14:textId="59398412" w:rsidR="00671C12" w:rsidRPr="009003DC" w:rsidRDefault="00671C12" w:rsidP="00133C32">
            <w:pPr>
              <w:rPr>
                <w:b/>
                <w:bCs/>
              </w:rPr>
            </w:pPr>
            <w:r w:rsidRPr="009003DC">
              <w:rPr>
                <w:b/>
                <w:bCs/>
              </w:rPr>
              <w:t>Descripción:</w:t>
            </w:r>
            <w:r w:rsidRPr="009003DC">
              <w:t xml:space="preserve"> </w:t>
            </w:r>
            <w:r w:rsidR="0095460B" w:rsidRPr="0095460B">
              <w:t>El sistema deberá permitir a un enemigo atacar al personaje de un jugador, mediante el uso de proyectiles o de su propio cuerpo.</w:t>
            </w:r>
          </w:p>
        </w:tc>
      </w:tr>
      <w:tr w:rsidR="00671C12" w14:paraId="007717C4"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ADCC7FA" w14:textId="752FF88D" w:rsidR="00671C12" w:rsidRDefault="00671C12" w:rsidP="00133C32">
            <w:r w:rsidRPr="009003DC">
              <w:rPr>
                <w:b/>
                <w:bCs/>
              </w:rPr>
              <w:t>Prioridad:</w:t>
            </w:r>
            <w:r>
              <w:t xml:space="preserve"> </w:t>
            </w:r>
            <w:r w:rsidR="0095460B">
              <w:t>Alta</w:t>
            </w:r>
          </w:p>
        </w:tc>
        <w:tc>
          <w:tcPr>
            <w:tcW w:w="4322" w:type="dxa"/>
          </w:tcPr>
          <w:p w14:paraId="22F086FB" w14:textId="11853CED" w:rsidR="00671C12" w:rsidRDefault="00671C12" w:rsidP="00133C32">
            <w:r>
              <w:rPr>
                <w:b/>
                <w:bCs/>
              </w:rPr>
              <w:t>Necesidad</w:t>
            </w:r>
            <w:r w:rsidRPr="009003DC">
              <w:rPr>
                <w:b/>
                <w:bCs/>
              </w:rPr>
              <w:t>:</w:t>
            </w:r>
            <w:r>
              <w:t xml:space="preserve"> </w:t>
            </w:r>
            <w:r w:rsidR="0095460B">
              <w:t>Obligatorio</w:t>
            </w:r>
          </w:p>
        </w:tc>
      </w:tr>
      <w:tr w:rsidR="00671C12" w14:paraId="719C3C5D" w14:textId="77777777" w:rsidTr="00133C32">
        <w:trPr>
          <w:jc w:val="center"/>
        </w:trPr>
        <w:tc>
          <w:tcPr>
            <w:tcW w:w="4322" w:type="dxa"/>
          </w:tcPr>
          <w:p w14:paraId="73D75FBD" w14:textId="397A1D41" w:rsidR="00671C12" w:rsidRDefault="00671C12" w:rsidP="00133C32">
            <w:r>
              <w:rPr>
                <w:b/>
                <w:bCs/>
              </w:rPr>
              <w:t>Verificabilidad</w:t>
            </w:r>
            <w:r w:rsidRPr="009003DC">
              <w:rPr>
                <w:b/>
                <w:bCs/>
              </w:rPr>
              <w:t>:</w:t>
            </w:r>
            <w:r>
              <w:t xml:space="preserve"> </w:t>
            </w:r>
            <w:r w:rsidR="0095460B">
              <w:t>Total</w:t>
            </w:r>
          </w:p>
        </w:tc>
        <w:tc>
          <w:tcPr>
            <w:tcW w:w="4322" w:type="dxa"/>
          </w:tcPr>
          <w:p w14:paraId="2880D5F1" w14:textId="49888B99" w:rsidR="00671C12" w:rsidRPr="00917335" w:rsidRDefault="00671C12" w:rsidP="00133C32">
            <w:pPr>
              <w:rPr>
                <w:b/>
                <w:bCs/>
              </w:rPr>
            </w:pPr>
            <w:r w:rsidRPr="00917335">
              <w:rPr>
                <w:b/>
                <w:bCs/>
              </w:rPr>
              <w:t>Casos de uso asociados:</w:t>
            </w:r>
            <w:r w:rsidRPr="00917335">
              <w:t xml:space="preserve"> </w:t>
            </w:r>
            <w:r w:rsidR="0095460B">
              <w:t>CU13</w:t>
            </w:r>
          </w:p>
        </w:tc>
      </w:tr>
    </w:tbl>
    <w:p w14:paraId="20F6FD07" w14:textId="77777777" w:rsidR="00671C12" w:rsidRDefault="00671C12" w:rsidP="009003DC"/>
    <w:p w14:paraId="235178D8" w14:textId="0A44CE51" w:rsidR="00671C12" w:rsidRDefault="00671C12" w:rsidP="00671C12">
      <w:pPr>
        <w:pStyle w:val="TtuloTablaING"/>
      </w:pPr>
      <w:bookmarkStart w:id="106" w:name="_Toc168082601"/>
      <w:r>
        <w:t>Tabla 3.</w:t>
      </w:r>
      <w:r>
        <w:t>49</w:t>
      </w:r>
      <w:r>
        <w:t>.</w:t>
      </w:r>
      <w:r>
        <w:br/>
        <w:t xml:space="preserve">Requisito </w:t>
      </w:r>
      <w:r w:rsidR="0095460B" w:rsidRPr="0095460B">
        <w:t>F-U-C24</w:t>
      </w:r>
      <w:bookmarkEnd w:id="106"/>
    </w:p>
    <w:tbl>
      <w:tblPr>
        <w:tblStyle w:val="Tabladelista6concolores"/>
        <w:tblW w:w="0" w:type="auto"/>
        <w:jc w:val="center"/>
        <w:tblLook w:val="0400" w:firstRow="0" w:lastRow="0" w:firstColumn="0" w:lastColumn="0" w:noHBand="0" w:noVBand="1"/>
      </w:tblPr>
      <w:tblGrid>
        <w:gridCol w:w="4322"/>
        <w:gridCol w:w="4322"/>
      </w:tblGrid>
      <w:tr w:rsidR="00671C12" w14:paraId="14940FDB"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795B02B" w14:textId="0CABB1DA" w:rsidR="00671C12" w:rsidRDefault="00671C12" w:rsidP="00133C32">
            <w:r w:rsidRPr="009003DC">
              <w:rPr>
                <w:b/>
                <w:bCs/>
              </w:rPr>
              <w:t>Identificador:</w:t>
            </w:r>
            <w:r>
              <w:t xml:space="preserve"> </w:t>
            </w:r>
            <w:r w:rsidR="0095460B" w:rsidRPr="0095460B">
              <w:t>F-U-C24</w:t>
            </w:r>
          </w:p>
        </w:tc>
      </w:tr>
      <w:tr w:rsidR="00671C12" w14:paraId="65129E28" w14:textId="77777777" w:rsidTr="00133C32">
        <w:trPr>
          <w:jc w:val="center"/>
        </w:trPr>
        <w:tc>
          <w:tcPr>
            <w:tcW w:w="8644" w:type="dxa"/>
            <w:gridSpan w:val="2"/>
          </w:tcPr>
          <w:p w14:paraId="0F30FACF" w14:textId="6A76C407" w:rsidR="00671C12" w:rsidRPr="009003DC" w:rsidRDefault="00671C12" w:rsidP="00133C32">
            <w:pPr>
              <w:rPr>
                <w:b/>
                <w:bCs/>
              </w:rPr>
            </w:pPr>
            <w:r w:rsidRPr="009003DC">
              <w:rPr>
                <w:b/>
                <w:bCs/>
              </w:rPr>
              <w:t>Descripción:</w:t>
            </w:r>
            <w:r w:rsidRPr="009003DC">
              <w:t xml:space="preserve"> </w:t>
            </w:r>
            <w:r w:rsidR="0095460B" w:rsidRPr="0095460B">
              <w:t>El usuario deberá recibir un estímulo visual y sonoro cuando su personaje jugable reciba daño.</w:t>
            </w:r>
          </w:p>
        </w:tc>
      </w:tr>
      <w:tr w:rsidR="00671C12" w14:paraId="0DF98DB4"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64A3EE6" w14:textId="1968215F" w:rsidR="00671C12" w:rsidRDefault="00671C12" w:rsidP="00133C32">
            <w:r w:rsidRPr="009003DC">
              <w:rPr>
                <w:b/>
                <w:bCs/>
              </w:rPr>
              <w:t>Prioridad:</w:t>
            </w:r>
            <w:r>
              <w:t xml:space="preserve"> </w:t>
            </w:r>
            <w:r w:rsidR="0095460B">
              <w:t>Media</w:t>
            </w:r>
          </w:p>
        </w:tc>
        <w:tc>
          <w:tcPr>
            <w:tcW w:w="4322" w:type="dxa"/>
          </w:tcPr>
          <w:p w14:paraId="395BB347" w14:textId="1B051766" w:rsidR="00671C12" w:rsidRDefault="00671C12" w:rsidP="00133C32">
            <w:r>
              <w:rPr>
                <w:b/>
                <w:bCs/>
              </w:rPr>
              <w:t>Necesidad</w:t>
            </w:r>
            <w:r w:rsidRPr="009003DC">
              <w:rPr>
                <w:b/>
                <w:bCs/>
              </w:rPr>
              <w:t>:</w:t>
            </w:r>
            <w:r>
              <w:t xml:space="preserve"> </w:t>
            </w:r>
            <w:r w:rsidR="0095460B">
              <w:t>Opcional</w:t>
            </w:r>
          </w:p>
        </w:tc>
      </w:tr>
      <w:tr w:rsidR="00671C12" w14:paraId="04434B4E" w14:textId="77777777" w:rsidTr="00133C32">
        <w:trPr>
          <w:jc w:val="center"/>
        </w:trPr>
        <w:tc>
          <w:tcPr>
            <w:tcW w:w="4322" w:type="dxa"/>
          </w:tcPr>
          <w:p w14:paraId="39BDDCE0" w14:textId="50309227" w:rsidR="00671C12" w:rsidRDefault="00671C12" w:rsidP="00133C32">
            <w:r>
              <w:rPr>
                <w:b/>
                <w:bCs/>
              </w:rPr>
              <w:t>Verificabilidad</w:t>
            </w:r>
            <w:r w:rsidRPr="009003DC">
              <w:rPr>
                <w:b/>
                <w:bCs/>
              </w:rPr>
              <w:t>:</w:t>
            </w:r>
            <w:r>
              <w:t xml:space="preserve"> </w:t>
            </w:r>
            <w:r w:rsidR="0095460B">
              <w:t>Total</w:t>
            </w:r>
          </w:p>
        </w:tc>
        <w:tc>
          <w:tcPr>
            <w:tcW w:w="4322" w:type="dxa"/>
          </w:tcPr>
          <w:p w14:paraId="43CF56D7" w14:textId="6D0374F0" w:rsidR="00671C12" w:rsidRPr="00917335" w:rsidRDefault="00671C12" w:rsidP="00133C32">
            <w:pPr>
              <w:rPr>
                <w:b/>
                <w:bCs/>
              </w:rPr>
            </w:pPr>
            <w:r w:rsidRPr="00917335">
              <w:rPr>
                <w:b/>
                <w:bCs/>
              </w:rPr>
              <w:t>Casos de uso asociados:</w:t>
            </w:r>
            <w:r w:rsidRPr="00917335">
              <w:t xml:space="preserve"> </w:t>
            </w:r>
            <w:r w:rsidR="0095460B" w:rsidRPr="0095460B">
              <w:t>CU06, CU13</w:t>
            </w:r>
          </w:p>
        </w:tc>
      </w:tr>
    </w:tbl>
    <w:p w14:paraId="4563DE3C" w14:textId="77777777" w:rsidR="00671C12" w:rsidRDefault="00671C12" w:rsidP="009003DC"/>
    <w:p w14:paraId="1C31DA1C" w14:textId="31D2A30E" w:rsidR="00671C12" w:rsidRDefault="00671C12" w:rsidP="00671C12">
      <w:pPr>
        <w:pStyle w:val="TtuloTablaING"/>
      </w:pPr>
      <w:bookmarkStart w:id="107" w:name="_Toc168082602"/>
      <w:r>
        <w:t>Tabla 3.</w:t>
      </w:r>
      <w:r>
        <w:t>50</w:t>
      </w:r>
      <w:r>
        <w:t>.</w:t>
      </w:r>
      <w:r>
        <w:br/>
        <w:t xml:space="preserve">Requisito </w:t>
      </w:r>
      <w:r w:rsidR="0095460B" w:rsidRPr="0095460B">
        <w:t>F-S-C25</w:t>
      </w:r>
      <w:bookmarkEnd w:id="107"/>
    </w:p>
    <w:tbl>
      <w:tblPr>
        <w:tblStyle w:val="Tabladelista6concolores"/>
        <w:tblW w:w="0" w:type="auto"/>
        <w:jc w:val="center"/>
        <w:tblLook w:val="0400" w:firstRow="0" w:lastRow="0" w:firstColumn="0" w:lastColumn="0" w:noHBand="0" w:noVBand="1"/>
      </w:tblPr>
      <w:tblGrid>
        <w:gridCol w:w="4322"/>
        <w:gridCol w:w="4322"/>
      </w:tblGrid>
      <w:tr w:rsidR="00671C12" w14:paraId="0C5F6A52"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F892BBB" w14:textId="78C62607" w:rsidR="00671C12" w:rsidRDefault="00671C12" w:rsidP="00133C32">
            <w:r w:rsidRPr="009003DC">
              <w:rPr>
                <w:b/>
                <w:bCs/>
              </w:rPr>
              <w:t>Identificador:</w:t>
            </w:r>
            <w:r>
              <w:t xml:space="preserve"> </w:t>
            </w:r>
            <w:r w:rsidR="0095460B" w:rsidRPr="0095460B">
              <w:t>F-S-C25</w:t>
            </w:r>
          </w:p>
        </w:tc>
      </w:tr>
      <w:tr w:rsidR="00671C12" w14:paraId="680A582E" w14:textId="77777777" w:rsidTr="00133C32">
        <w:trPr>
          <w:jc w:val="center"/>
        </w:trPr>
        <w:tc>
          <w:tcPr>
            <w:tcW w:w="8644" w:type="dxa"/>
            <w:gridSpan w:val="2"/>
          </w:tcPr>
          <w:p w14:paraId="437E86E8" w14:textId="19DFE6F7" w:rsidR="00671C12" w:rsidRPr="009003DC" w:rsidRDefault="00671C12" w:rsidP="00133C32">
            <w:pPr>
              <w:rPr>
                <w:b/>
                <w:bCs/>
              </w:rPr>
            </w:pPr>
            <w:r w:rsidRPr="009003DC">
              <w:rPr>
                <w:b/>
                <w:bCs/>
              </w:rPr>
              <w:t>Descripción:</w:t>
            </w:r>
            <w:r w:rsidRPr="009003DC">
              <w:t xml:space="preserve"> </w:t>
            </w:r>
            <w:r w:rsidR="0095460B" w:rsidRPr="0095460B">
              <w:t>El sistema deberá permitir a un enemigo perseguir a un jugador a través del escenario.</w:t>
            </w:r>
          </w:p>
        </w:tc>
      </w:tr>
      <w:tr w:rsidR="00671C12" w14:paraId="2E646101"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6FE5DE1C" w14:textId="7C215498" w:rsidR="00671C12" w:rsidRDefault="00671C12" w:rsidP="00133C32">
            <w:r w:rsidRPr="009003DC">
              <w:rPr>
                <w:b/>
                <w:bCs/>
              </w:rPr>
              <w:t>Prioridad:</w:t>
            </w:r>
            <w:r>
              <w:t xml:space="preserve"> </w:t>
            </w:r>
            <w:r w:rsidR="0095460B">
              <w:t>Alta</w:t>
            </w:r>
          </w:p>
        </w:tc>
        <w:tc>
          <w:tcPr>
            <w:tcW w:w="4322" w:type="dxa"/>
          </w:tcPr>
          <w:p w14:paraId="6086CC9C" w14:textId="6B8A4628" w:rsidR="00671C12" w:rsidRDefault="00671C12" w:rsidP="00133C32">
            <w:r>
              <w:rPr>
                <w:b/>
                <w:bCs/>
              </w:rPr>
              <w:t>Necesidad</w:t>
            </w:r>
            <w:r w:rsidRPr="009003DC">
              <w:rPr>
                <w:b/>
                <w:bCs/>
              </w:rPr>
              <w:t>:</w:t>
            </w:r>
            <w:r>
              <w:t xml:space="preserve"> </w:t>
            </w:r>
            <w:r w:rsidR="0095460B">
              <w:t>Obligatorio</w:t>
            </w:r>
          </w:p>
        </w:tc>
      </w:tr>
      <w:tr w:rsidR="00671C12" w14:paraId="616E208B" w14:textId="77777777" w:rsidTr="00133C32">
        <w:trPr>
          <w:jc w:val="center"/>
        </w:trPr>
        <w:tc>
          <w:tcPr>
            <w:tcW w:w="4322" w:type="dxa"/>
          </w:tcPr>
          <w:p w14:paraId="5BEA1F28" w14:textId="059F503E" w:rsidR="00671C12" w:rsidRDefault="00671C12" w:rsidP="00133C32">
            <w:r>
              <w:rPr>
                <w:b/>
                <w:bCs/>
              </w:rPr>
              <w:t>Verificabilidad</w:t>
            </w:r>
            <w:r w:rsidRPr="009003DC">
              <w:rPr>
                <w:b/>
                <w:bCs/>
              </w:rPr>
              <w:t>:</w:t>
            </w:r>
            <w:r>
              <w:t xml:space="preserve"> </w:t>
            </w:r>
            <w:r w:rsidR="0095460B">
              <w:t>Total</w:t>
            </w:r>
          </w:p>
        </w:tc>
        <w:tc>
          <w:tcPr>
            <w:tcW w:w="4322" w:type="dxa"/>
          </w:tcPr>
          <w:p w14:paraId="3FBA196C" w14:textId="5ACF9110" w:rsidR="00671C12" w:rsidRPr="00917335" w:rsidRDefault="00671C12" w:rsidP="00133C32">
            <w:pPr>
              <w:rPr>
                <w:b/>
                <w:bCs/>
              </w:rPr>
            </w:pPr>
            <w:r w:rsidRPr="00917335">
              <w:rPr>
                <w:b/>
                <w:bCs/>
              </w:rPr>
              <w:t>Casos de uso asociados:</w:t>
            </w:r>
            <w:r w:rsidRPr="00917335">
              <w:t xml:space="preserve"> </w:t>
            </w:r>
            <w:r w:rsidR="0095460B">
              <w:t>CU14</w:t>
            </w:r>
          </w:p>
        </w:tc>
      </w:tr>
    </w:tbl>
    <w:p w14:paraId="1A2BC504" w14:textId="77777777" w:rsidR="00671C12" w:rsidRDefault="00671C12" w:rsidP="009003DC"/>
    <w:p w14:paraId="18D3C5EE" w14:textId="64ADC17E" w:rsidR="00671C12" w:rsidRDefault="00671C12" w:rsidP="00671C12">
      <w:pPr>
        <w:pStyle w:val="TtuloTablaING"/>
      </w:pPr>
      <w:bookmarkStart w:id="108" w:name="_Toc168082603"/>
      <w:r>
        <w:t>Tabla 3.</w:t>
      </w:r>
      <w:r>
        <w:t>51</w:t>
      </w:r>
      <w:r>
        <w:t>.</w:t>
      </w:r>
      <w:r>
        <w:br/>
        <w:t xml:space="preserve">Requisito </w:t>
      </w:r>
      <w:r w:rsidR="0095460B" w:rsidRPr="0095460B">
        <w:t>F-S-R26</w:t>
      </w:r>
      <w:bookmarkEnd w:id="108"/>
    </w:p>
    <w:tbl>
      <w:tblPr>
        <w:tblStyle w:val="Tabladelista6concolores"/>
        <w:tblW w:w="0" w:type="auto"/>
        <w:jc w:val="center"/>
        <w:tblLook w:val="0400" w:firstRow="0" w:lastRow="0" w:firstColumn="0" w:lastColumn="0" w:noHBand="0" w:noVBand="1"/>
      </w:tblPr>
      <w:tblGrid>
        <w:gridCol w:w="4322"/>
        <w:gridCol w:w="4322"/>
      </w:tblGrid>
      <w:tr w:rsidR="00671C12" w14:paraId="7D3B685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F5CFBFA" w14:textId="78E4EECA" w:rsidR="00671C12" w:rsidRDefault="00671C12" w:rsidP="00133C32">
            <w:r w:rsidRPr="009003DC">
              <w:rPr>
                <w:b/>
                <w:bCs/>
              </w:rPr>
              <w:t>Identificador:</w:t>
            </w:r>
            <w:r>
              <w:t xml:space="preserve"> </w:t>
            </w:r>
            <w:r w:rsidR="0095460B" w:rsidRPr="0095460B">
              <w:t>F-S-R26</w:t>
            </w:r>
          </w:p>
        </w:tc>
      </w:tr>
      <w:tr w:rsidR="00671C12" w14:paraId="2B57E9A5" w14:textId="77777777" w:rsidTr="00133C32">
        <w:trPr>
          <w:jc w:val="center"/>
        </w:trPr>
        <w:tc>
          <w:tcPr>
            <w:tcW w:w="8644" w:type="dxa"/>
            <w:gridSpan w:val="2"/>
          </w:tcPr>
          <w:p w14:paraId="6B1F5049" w14:textId="10D89C4E" w:rsidR="00671C12" w:rsidRPr="009003DC" w:rsidRDefault="00671C12" w:rsidP="00133C32">
            <w:pPr>
              <w:rPr>
                <w:b/>
                <w:bCs/>
              </w:rPr>
            </w:pPr>
            <w:r w:rsidRPr="009003DC">
              <w:rPr>
                <w:b/>
                <w:bCs/>
              </w:rPr>
              <w:t>Descripción:</w:t>
            </w:r>
            <w:r w:rsidRPr="009003DC">
              <w:t xml:space="preserve"> </w:t>
            </w:r>
            <w:r w:rsidR="0095460B" w:rsidRPr="0095460B">
              <w:t>El sistema deberá controlar que un enemigo no persiga a un jugador si este está fuera de su rango de detección.</w:t>
            </w:r>
          </w:p>
        </w:tc>
      </w:tr>
      <w:tr w:rsidR="00671C12" w14:paraId="2A66B2A7"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66AB32C9" w14:textId="42EC8036" w:rsidR="00671C12" w:rsidRDefault="00671C12" w:rsidP="00133C32">
            <w:r w:rsidRPr="009003DC">
              <w:rPr>
                <w:b/>
                <w:bCs/>
              </w:rPr>
              <w:t>Prioridad:</w:t>
            </w:r>
            <w:r>
              <w:t xml:space="preserve"> </w:t>
            </w:r>
            <w:r w:rsidR="0095460B">
              <w:t>Baja</w:t>
            </w:r>
          </w:p>
        </w:tc>
        <w:tc>
          <w:tcPr>
            <w:tcW w:w="4322" w:type="dxa"/>
          </w:tcPr>
          <w:p w14:paraId="50C82CAC" w14:textId="7D8C1404" w:rsidR="00671C12" w:rsidRDefault="00671C12" w:rsidP="00133C32">
            <w:r>
              <w:rPr>
                <w:b/>
                <w:bCs/>
              </w:rPr>
              <w:t>Necesidad</w:t>
            </w:r>
            <w:r w:rsidRPr="009003DC">
              <w:rPr>
                <w:b/>
                <w:bCs/>
              </w:rPr>
              <w:t>:</w:t>
            </w:r>
            <w:r>
              <w:t xml:space="preserve"> </w:t>
            </w:r>
            <w:r w:rsidR="0095460B">
              <w:t>Opcional</w:t>
            </w:r>
          </w:p>
        </w:tc>
      </w:tr>
      <w:tr w:rsidR="00671C12" w14:paraId="678D7DA5" w14:textId="77777777" w:rsidTr="00133C32">
        <w:trPr>
          <w:jc w:val="center"/>
        </w:trPr>
        <w:tc>
          <w:tcPr>
            <w:tcW w:w="4322" w:type="dxa"/>
          </w:tcPr>
          <w:p w14:paraId="40E08749" w14:textId="78587094" w:rsidR="00671C12" w:rsidRDefault="00671C12" w:rsidP="00133C32">
            <w:r>
              <w:rPr>
                <w:b/>
                <w:bCs/>
              </w:rPr>
              <w:t>Verificabilidad</w:t>
            </w:r>
            <w:r w:rsidRPr="009003DC">
              <w:rPr>
                <w:b/>
                <w:bCs/>
              </w:rPr>
              <w:t>:</w:t>
            </w:r>
            <w:r>
              <w:t xml:space="preserve"> </w:t>
            </w:r>
            <w:r w:rsidR="0095460B">
              <w:t>Total</w:t>
            </w:r>
          </w:p>
        </w:tc>
        <w:tc>
          <w:tcPr>
            <w:tcW w:w="4322" w:type="dxa"/>
          </w:tcPr>
          <w:p w14:paraId="00B2D477" w14:textId="0D215D60" w:rsidR="00671C12" w:rsidRPr="00917335" w:rsidRDefault="00671C12" w:rsidP="00133C32">
            <w:pPr>
              <w:rPr>
                <w:b/>
                <w:bCs/>
              </w:rPr>
            </w:pPr>
            <w:r w:rsidRPr="00917335">
              <w:rPr>
                <w:b/>
                <w:bCs/>
              </w:rPr>
              <w:t>Casos de uso asociados:</w:t>
            </w:r>
            <w:r w:rsidRPr="00917335">
              <w:t xml:space="preserve"> </w:t>
            </w:r>
            <w:r w:rsidR="0095460B">
              <w:t>CU14</w:t>
            </w:r>
          </w:p>
        </w:tc>
      </w:tr>
    </w:tbl>
    <w:p w14:paraId="76B8564D" w14:textId="77777777" w:rsidR="00671C12" w:rsidRDefault="00671C12" w:rsidP="009003DC"/>
    <w:p w14:paraId="2EFD6CCC" w14:textId="77777777" w:rsidR="0095460B" w:rsidRDefault="0095460B" w:rsidP="009003DC"/>
    <w:p w14:paraId="7D35CAF4" w14:textId="77777777" w:rsidR="0095460B" w:rsidRDefault="0095460B" w:rsidP="009003DC"/>
    <w:p w14:paraId="14C0A537" w14:textId="77777777" w:rsidR="0095460B" w:rsidRDefault="0095460B" w:rsidP="009003DC"/>
    <w:p w14:paraId="2CA99EA7" w14:textId="77777777" w:rsidR="0095460B" w:rsidRDefault="0095460B" w:rsidP="009003DC"/>
    <w:p w14:paraId="2E6C7C73" w14:textId="01A9AA6E" w:rsidR="00671C12" w:rsidRDefault="00671C12" w:rsidP="00671C12">
      <w:pPr>
        <w:pStyle w:val="TtuloTablaING"/>
      </w:pPr>
      <w:bookmarkStart w:id="109" w:name="_Toc168082604"/>
      <w:r>
        <w:lastRenderedPageBreak/>
        <w:t>Tabla 3.</w:t>
      </w:r>
      <w:r>
        <w:t>52</w:t>
      </w:r>
      <w:r>
        <w:t>.</w:t>
      </w:r>
      <w:r>
        <w:br/>
        <w:t xml:space="preserve">Requisito </w:t>
      </w:r>
      <w:r w:rsidR="0095460B" w:rsidRPr="0095460B">
        <w:t>F-U-C27</w:t>
      </w:r>
      <w:bookmarkEnd w:id="109"/>
    </w:p>
    <w:tbl>
      <w:tblPr>
        <w:tblStyle w:val="Tabladelista6concolores"/>
        <w:tblW w:w="0" w:type="auto"/>
        <w:jc w:val="center"/>
        <w:tblLook w:val="0400" w:firstRow="0" w:lastRow="0" w:firstColumn="0" w:lastColumn="0" w:noHBand="0" w:noVBand="1"/>
      </w:tblPr>
      <w:tblGrid>
        <w:gridCol w:w="4322"/>
        <w:gridCol w:w="4322"/>
      </w:tblGrid>
      <w:tr w:rsidR="00671C12" w14:paraId="78CD1461"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12EF1388" w14:textId="64FBF8ED" w:rsidR="00671C12" w:rsidRDefault="00671C12" w:rsidP="00133C32">
            <w:r w:rsidRPr="009003DC">
              <w:rPr>
                <w:b/>
                <w:bCs/>
              </w:rPr>
              <w:t>Identificador:</w:t>
            </w:r>
            <w:r>
              <w:t xml:space="preserve"> </w:t>
            </w:r>
            <w:r w:rsidR="0095460B" w:rsidRPr="0095460B">
              <w:t>F-U-C27</w:t>
            </w:r>
          </w:p>
        </w:tc>
      </w:tr>
      <w:tr w:rsidR="00671C12" w14:paraId="384B6DA4" w14:textId="77777777" w:rsidTr="00133C32">
        <w:trPr>
          <w:jc w:val="center"/>
        </w:trPr>
        <w:tc>
          <w:tcPr>
            <w:tcW w:w="8644" w:type="dxa"/>
            <w:gridSpan w:val="2"/>
          </w:tcPr>
          <w:p w14:paraId="6E93D47B" w14:textId="321324C9" w:rsidR="00671C12" w:rsidRPr="009003DC" w:rsidRDefault="00671C12" w:rsidP="00133C32">
            <w:pPr>
              <w:rPr>
                <w:b/>
                <w:bCs/>
              </w:rPr>
            </w:pPr>
            <w:r w:rsidRPr="009003DC">
              <w:rPr>
                <w:b/>
                <w:bCs/>
              </w:rPr>
              <w:t>Descripción:</w:t>
            </w:r>
            <w:r w:rsidRPr="009003DC">
              <w:t xml:space="preserve"> </w:t>
            </w:r>
            <w:r w:rsidR="0095460B" w:rsidRPr="0095460B">
              <w:t>Un jugador deberá poder iniciar una partida en el modo un jugador desde el menú principal del juego.</w:t>
            </w:r>
          </w:p>
        </w:tc>
      </w:tr>
      <w:tr w:rsidR="00671C12" w14:paraId="3DE94DBB"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40BA0944" w14:textId="2642564C" w:rsidR="00671C12" w:rsidRDefault="00671C12" w:rsidP="00133C32">
            <w:r w:rsidRPr="009003DC">
              <w:rPr>
                <w:b/>
                <w:bCs/>
              </w:rPr>
              <w:t>Prioridad:</w:t>
            </w:r>
            <w:r>
              <w:t xml:space="preserve"> </w:t>
            </w:r>
            <w:r w:rsidR="0095460B">
              <w:t>Media</w:t>
            </w:r>
          </w:p>
        </w:tc>
        <w:tc>
          <w:tcPr>
            <w:tcW w:w="4322" w:type="dxa"/>
          </w:tcPr>
          <w:p w14:paraId="3C0243A1" w14:textId="1A0C2AE2" w:rsidR="00671C12" w:rsidRDefault="00671C12" w:rsidP="00133C32">
            <w:r>
              <w:rPr>
                <w:b/>
                <w:bCs/>
              </w:rPr>
              <w:t>Necesidad</w:t>
            </w:r>
            <w:r w:rsidRPr="009003DC">
              <w:rPr>
                <w:b/>
                <w:bCs/>
              </w:rPr>
              <w:t>:</w:t>
            </w:r>
            <w:r>
              <w:t xml:space="preserve"> </w:t>
            </w:r>
            <w:r w:rsidR="0095460B">
              <w:t>Opcional</w:t>
            </w:r>
          </w:p>
        </w:tc>
      </w:tr>
      <w:tr w:rsidR="00671C12" w14:paraId="2D326882" w14:textId="77777777" w:rsidTr="00133C32">
        <w:trPr>
          <w:jc w:val="center"/>
        </w:trPr>
        <w:tc>
          <w:tcPr>
            <w:tcW w:w="4322" w:type="dxa"/>
          </w:tcPr>
          <w:p w14:paraId="3A57DB65" w14:textId="5FE71E1D" w:rsidR="00671C12" w:rsidRDefault="00671C12" w:rsidP="00133C32">
            <w:r>
              <w:rPr>
                <w:b/>
                <w:bCs/>
              </w:rPr>
              <w:t>Verificabilidad</w:t>
            </w:r>
            <w:r w:rsidRPr="009003DC">
              <w:rPr>
                <w:b/>
                <w:bCs/>
              </w:rPr>
              <w:t>:</w:t>
            </w:r>
            <w:r>
              <w:t xml:space="preserve"> </w:t>
            </w:r>
            <w:r w:rsidR="0095460B">
              <w:t>Total</w:t>
            </w:r>
          </w:p>
        </w:tc>
        <w:tc>
          <w:tcPr>
            <w:tcW w:w="4322" w:type="dxa"/>
          </w:tcPr>
          <w:p w14:paraId="57889113" w14:textId="5ABFB579" w:rsidR="00671C12" w:rsidRPr="00917335" w:rsidRDefault="00671C12" w:rsidP="00133C32">
            <w:pPr>
              <w:rPr>
                <w:b/>
                <w:bCs/>
              </w:rPr>
            </w:pPr>
            <w:r w:rsidRPr="00917335">
              <w:rPr>
                <w:b/>
                <w:bCs/>
              </w:rPr>
              <w:t>Casos de uso asociados:</w:t>
            </w:r>
            <w:r w:rsidRPr="00917335">
              <w:t xml:space="preserve"> </w:t>
            </w:r>
            <w:r w:rsidR="0095460B">
              <w:t>CU15</w:t>
            </w:r>
          </w:p>
        </w:tc>
      </w:tr>
    </w:tbl>
    <w:p w14:paraId="78BE0FAE" w14:textId="77777777" w:rsidR="00671C12" w:rsidRDefault="00671C12" w:rsidP="009003DC"/>
    <w:p w14:paraId="2837ECB5" w14:textId="31899A6E" w:rsidR="00671C12" w:rsidRDefault="00671C12" w:rsidP="00671C12">
      <w:pPr>
        <w:pStyle w:val="TtuloTablaING"/>
      </w:pPr>
      <w:bookmarkStart w:id="110" w:name="_Toc168082605"/>
      <w:r>
        <w:t>Tabla 3.</w:t>
      </w:r>
      <w:r>
        <w:t>53</w:t>
      </w:r>
      <w:r>
        <w:t>.</w:t>
      </w:r>
      <w:r>
        <w:br/>
        <w:t xml:space="preserve">Requisito </w:t>
      </w:r>
      <w:r w:rsidR="0095460B" w:rsidRPr="0095460B">
        <w:t>F-U-C28</w:t>
      </w:r>
      <w:bookmarkEnd w:id="110"/>
    </w:p>
    <w:tbl>
      <w:tblPr>
        <w:tblStyle w:val="Tabladelista6concolores"/>
        <w:tblW w:w="0" w:type="auto"/>
        <w:jc w:val="center"/>
        <w:tblLook w:val="0400" w:firstRow="0" w:lastRow="0" w:firstColumn="0" w:lastColumn="0" w:noHBand="0" w:noVBand="1"/>
      </w:tblPr>
      <w:tblGrid>
        <w:gridCol w:w="4322"/>
        <w:gridCol w:w="4322"/>
      </w:tblGrid>
      <w:tr w:rsidR="00671C12" w14:paraId="58FCD74E"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480B718" w14:textId="06F63658" w:rsidR="00671C12" w:rsidRDefault="00671C12" w:rsidP="00133C32">
            <w:r w:rsidRPr="009003DC">
              <w:rPr>
                <w:b/>
                <w:bCs/>
              </w:rPr>
              <w:t>Identificador:</w:t>
            </w:r>
            <w:r>
              <w:t xml:space="preserve"> </w:t>
            </w:r>
            <w:r w:rsidR="0095460B" w:rsidRPr="0095460B">
              <w:t>F-U-C28</w:t>
            </w:r>
          </w:p>
        </w:tc>
      </w:tr>
      <w:tr w:rsidR="00671C12" w14:paraId="08CDCBA1" w14:textId="77777777" w:rsidTr="00133C32">
        <w:trPr>
          <w:jc w:val="center"/>
        </w:trPr>
        <w:tc>
          <w:tcPr>
            <w:tcW w:w="8644" w:type="dxa"/>
            <w:gridSpan w:val="2"/>
          </w:tcPr>
          <w:p w14:paraId="76DC9F07" w14:textId="215D589A" w:rsidR="00671C12" w:rsidRPr="009003DC" w:rsidRDefault="00671C12" w:rsidP="00133C32">
            <w:pPr>
              <w:rPr>
                <w:b/>
                <w:bCs/>
              </w:rPr>
            </w:pPr>
            <w:r w:rsidRPr="009003DC">
              <w:rPr>
                <w:b/>
                <w:bCs/>
              </w:rPr>
              <w:t>Descripción:</w:t>
            </w:r>
            <w:r w:rsidRPr="009003DC">
              <w:t xml:space="preserve"> </w:t>
            </w:r>
            <w:r w:rsidR="0095460B" w:rsidRPr="0095460B">
              <w:t>El jugador deberá poder jugar al modo un jugador sin una conexión a Internet.</w:t>
            </w:r>
          </w:p>
        </w:tc>
      </w:tr>
      <w:tr w:rsidR="00671C12" w14:paraId="4587472E"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5A098B2C" w14:textId="2303C20A" w:rsidR="00671C12" w:rsidRDefault="00671C12" w:rsidP="00133C32">
            <w:r w:rsidRPr="009003DC">
              <w:rPr>
                <w:b/>
                <w:bCs/>
              </w:rPr>
              <w:t>Prioridad:</w:t>
            </w:r>
            <w:r>
              <w:t xml:space="preserve"> </w:t>
            </w:r>
            <w:r w:rsidR="0095460B">
              <w:t>Baja</w:t>
            </w:r>
          </w:p>
        </w:tc>
        <w:tc>
          <w:tcPr>
            <w:tcW w:w="4322" w:type="dxa"/>
          </w:tcPr>
          <w:p w14:paraId="3B2CECDA" w14:textId="22122851" w:rsidR="00671C12" w:rsidRDefault="00671C12" w:rsidP="00133C32">
            <w:r>
              <w:rPr>
                <w:b/>
                <w:bCs/>
              </w:rPr>
              <w:t>Necesidad</w:t>
            </w:r>
            <w:r w:rsidRPr="009003DC">
              <w:rPr>
                <w:b/>
                <w:bCs/>
              </w:rPr>
              <w:t>:</w:t>
            </w:r>
            <w:r>
              <w:t xml:space="preserve"> </w:t>
            </w:r>
            <w:r w:rsidR="0095460B">
              <w:t>Opcional</w:t>
            </w:r>
          </w:p>
        </w:tc>
      </w:tr>
      <w:tr w:rsidR="00671C12" w14:paraId="717D397A" w14:textId="77777777" w:rsidTr="00133C32">
        <w:trPr>
          <w:jc w:val="center"/>
        </w:trPr>
        <w:tc>
          <w:tcPr>
            <w:tcW w:w="4322" w:type="dxa"/>
          </w:tcPr>
          <w:p w14:paraId="71C27D55" w14:textId="41066EBE" w:rsidR="00671C12" w:rsidRDefault="00671C12" w:rsidP="00133C32">
            <w:r>
              <w:rPr>
                <w:b/>
                <w:bCs/>
              </w:rPr>
              <w:t>Verificabilidad</w:t>
            </w:r>
            <w:r w:rsidRPr="009003DC">
              <w:rPr>
                <w:b/>
                <w:bCs/>
              </w:rPr>
              <w:t>:</w:t>
            </w:r>
            <w:r>
              <w:t xml:space="preserve"> </w:t>
            </w:r>
            <w:r w:rsidR="0095460B">
              <w:t>Total</w:t>
            </w:r>
          </w:p>
        </w:tc>
        <w:tc>
          <w:tcPr>
            <w:tcW w:w="4322" w:type="dxa"/>
          </w:tcPr>
          <w:p w14:paraId="4D4F2CF9" w14:textId="19C5F5FC" w:rsidR="00671C12" w:rsidRPr="00917335" w:rsidRDefault="00671C12" w:rsidP="00133C32">
            <w:pPr>
              <w:rPr>
                <w:b/>
                <w:bCs/>
              </w:rPr>
            </w:pPr>
            <w:r w:rsidRPr="00917335">
              <w:rPr>
                <w:b/>
                <w:bCs/>
              </w:rPr>
              <w:t>Casos de uso asociados:</w:t>
            </w:r>
            <w:r w:rsidRPr="00917335">
              <w:t xml:space="preserve"> </w:t>
            </w:r>
            <w:r w:rsidR="0095460B">
              <w:t>CU15</w:t>
            </w:r>
          </w:p>
        </w:tc>
      </w:tr>
    </w:tbl>
    <w:p w14:paraId="7F2E246A" w14:textId="77777777" w:rsidR="00671C12" w:rsidRDefault="00671C12" w:rsidP="009003DC"/>
    <w:p w14:paraId="0010DD9C" w14:textId="3645999E" w:rsidR="00671C12" w:rsidRDefault="00671C12" w:rsidP="00671C12">
      <w:pPr>
        <w:pStyle w:val="TtuloTablaING"/>
      </w:pPr>
      <w:bookmarkStart w:id="111" w:name="_Toc168082606"/>
      <w:commentRangeStart w:id="112"/>
      <w:r>
        <w:t>Tabla 3.</w:t>
      </w:r>
      <w:r>
        <w:t>54</w:t>
      </w:r>
      <w:r>
        <w:t>.</w:t>
      </w:r>
      <w:r>
        <w:br/>
        <w:t>Requisito</w:t>
      </w:r>
      <w:bookmarkEnd w:id="111"/>
      <w:r>
        <w:t xml:space="preserve"> </w:t>
      </w:r>
    </w:p>
    <w:tbl>
      <w:tblPr>
        <w:tblStyle w:val="Tabladelista6concolores"/>
        <w:tblW w:w="0" w:type="auto"/>
        <w:jc w:val="center"/>
        <w:tblLook w:val="0400" w:firstRow="0" w:lastRow="0" w:firstColumn="0" w:lastColumn="0" w:noHBand="0" w:noVBand="1"/>
      </w:tblPr>
      <w:tblGrid>
        <w:gridCol w:w="4322"/>
        <w:gridCol w:w="4322"/>
      </w:tblGrid>
      <w:tr w:rsidR="00671C12" w14:paraId="3495179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221256B5" w14:textId="77777777" w:rsidR="00671C12" w:rsidRDefault="00671C12" w:rsidP="00133C32">
            <w:r w:rsidRPr="009003DC">
              <w:rPr>
                <w:b/>
                <w:bCs/>
              </w:rPr>
              <w:t>Identificador:</w:t>
            </w:r>
            <w:r>
              <w:t xml:space="preserve"> </w:t>
            </w:r>
          </w:p>
        </w:tc>
      </w:tr>
      <w:tr w:rsidR="00671C12" w14:paraId="4E08F45E" w14:textId="77777777" w:rsidTr="00133C32">
        <w:trPr>
          <w:jc w:val="center"/>
        </w:trPr>
        <w:tc>
          <w:tcPr>
            <w:tcW w:w="8644" w:type="dxa"/>
            <w:gridSpan w:val="2"/>
          </w:tcPr>
          <w:p w14:paraId="56B738C0" w14:textId="77777777" w:rsidR="00671C12" w:rsidRPr="009003DC" w:rsidRDefault="00671C12" w:rsidP="00133C32">
            <w:pPr>
              <w:rPr>
                <w:b/>
                <w:bCs/>
              </w:rPr>
            </w:pPr>
            <w:r w:rsidRPr="009003DC">
              <w:rPr>
                <w:b/>
                <w:bCs/>
              </w:rPr>
              <w:t>Descripción:</w:t>
            </w:r>
            <w:r w:rsidRPr="009003DC">
              <w:t xml:space="preserve"> </w:t>
            </w:r>
          </w:p>
        </w:tc>
      </w:tr>
      <w:tr w:rsidR="00671C12" w14:paraId="756B90D4"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48939317" w14:textId="77777777" w:rsidR="00671C12" w:rsidRDefault="00671C12" w:rsidP="00133C32">
            <w:r w:rsidRPr="009003DC">
              <w:rPr>
                <w:b/>
                <w:bCs/>
              </w:rPr>
              <w:t>Prioridad:</w:t>
            </w:r>
            <w:r>
              <w:t xml:space="preserve"> </w:t>
            </w:r>
          </w:p>
        </w:tc>
        <w:tc>
          <w:tcPr>
            <w:tcW w:w="4322" w:type="dxa"/>
          </w:tcPr>
          <w:p w14:paraId="607EA422" w14:textId="77777777" w:rsidR="00671C12" w:rsidRDefault="00671C12" w:rsidP="00133C32">
            <w:r>
              <w:rPr>
                <w:b/>
                <w:bCs/>
              </w:rPr>
              <w:t>Necesidad</w:t>
            </w:r>
            <w:r w:rsidRPr="009003DC">
              <w:rPr>
                <w:b/>
                <w:bCs/>
              </w:rPr>
              <w:t>:</w:t>
            </w:r>
            <w:r>
              <w:t xml:space="preserve"> </w:t>
            </w:r>
          </w:p>
        </w:tc>
      </w:tr>
      <w:tr w:rsidR="00671C12" w14:paraId="5CD49F59" w14:textId="77777777" w:rsidTr="00133C32">
        <w:trPr>
          <w:jc w:val="center"/>
        </w:trPr>
        <w:tc>
          <w:tcPr>
            <w:tcW w:w="4322" w:type="dxa"/>
          </w:tcPr>
          <w:p w14:paraId="3AA0051C" w14:textId="77777777" w:rsidR="00671C12" w:rsidRDefault="00671C12" w:rsidP="00133C32">
            <w:r>
              <w:rPr>
                <w:b/>
                <w:bCs/>
              </w:rPr>
              <w:t>Verificabilidad</w:t>
            </w:r>
            <w:r w:rsidRPr="009003DC">
              <w:rPr>
                <w:b/>
                <w:bCs/>
              </w:rPr>
              <w:t>:</w:t>
            </w:r>
            <w:r>
              <w:t xml:space="preserve"> </w:t>
            </w:r>
          </w:p>
        </w:tc>
        <w:tc>
          <w:tcPr>
            <w:tcW w:w="4322" w:type="dxa"/>
          </w:tcPr>
          <w:p w14:paraId="27F0D2D3" w14:textId="77777777" w:rsidR="00671C12" w:rsidRPr="00917335" w:rsidRDefault="00671C12" w:rsidP="00133C32">
            <w:pPr>
              <w:rPr>
                <w:b/>
                <w:bCs/>
              </w:rPr>
            </w:pPr>
            <w:r w:rsidRPr="00917335">
              <w:rPr>
                <w:b/>
                <w:bCs/>
              </w:rPr>
              <w:t>Casos de uso asociados:</w:t>
            </w:r>
            <w:r w:rsidRPr="00917335">
              <w:t xml:space="preserve"> </w:t>
            </w:r>
          </w:p>
        </w:tc>
      </w:tr>
    </w:tbl>
    <w:commentRangeEnd w:id="112"/>
    <w:p w14:paraId="2820740D" w14:textId="77777777" w:rsidR="00671C12" w:rsidRDefault="001D3F3E" w:rsidP="009003DC">
      <w:r>
        <w:rPr>
          <w:rStyle w:val="Refdecomentario"/>
        </w:rPr>
        <w:commentReference w:id="112"/>
      </w:r>
    </w:p>
    <w:p w14:paraId="62D8B929" w14:textId="2FF5319B" w:rsidR="00671C12" w:rsidRDefault="00671C12" w:rsidP="00671C12">
      <w:pPr>
        <w:pStyle w:val="TtuloTablaING"/>
      </w:pPr>
      <w:bookmarkStart w:id="113" w:name="_Toc168082607"/>
      <w:r>
        <w:t>Tabla 3.</w:t>
      </w:r>
      <w:r>
        <w:t>55</w:t>
      </w:r>
      <w:r>
        <w:t>.</w:t>
      </w:r>
      <w:r>
        <w:br/>
        <w:t xml:space="preserve">Requisito </w:t>
      </w:r>
      <w:r w:rsidR="0095460B" w:rsidRPr="0095460B">
        <w:t>F-U-C29</w:t>
      </w:r>
      <w:bookmarkEnd w:id="113"/>
    </w:p>
    <w:tbl>
      <w:tblPr>
        <w:tblStyle w:val="Tabladelista6concolores"/>
        <w:tblW w:w="0" w:type="auto"/>
        <w:jc w:val="center"/>
        <w:tblLook w:val="0400" w:firstRow="0" w:lastRow="0" w:firstColumn="0" w:lastColumn="0" w:noHBand="0" w:noVBand="1"/>
      </w:tblPr>
      <w:tblGrid>
        <w:gridCol w:w="4322"/>
        <w:gridCol w:w="4322"/>
      </w:tblGrid>
      <w:tr w:rsidR="00671C12" w14:paraId="69D73E8F"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2F4449FD" w14:textId="79BBAD53" w:rsidR="00671C12" w:rsidRDefault="00671C12" w:rsidP="00133C32">
            <w:r w:rsidRPr="009003DC">
              <w:rPr>
                <w:b/>
                <w:bCs/>
              </w:rPr>
              <w:t>Identificador:</w:t>
            </w:r>
            <w:r>
              <w:t xml:space="preserve"> </w:t>
            </w:r>
            <w:r w:rsidR="0095460B" w:rsidRPr="0095460B">
              <w:t>F-U-C29</w:t>
            </w:r>
          </w:p>
        </w:tc>
      </w:tr>
      <w:tr w:rsidR="00671C12" w14:paraId="526A2A7E" w14:textId="77777777" w:rsidTr="00133C32">
        <w:trPr>
          <w:jc w:val="center"/>
        </w:trPr>
        <w:tc>
          <w:tcPr>
            <w:tcW w:w="8644" w:type="dxa"/>
            <w:gridSpan w:val="2"/>
          </w:tcPr>
          <w:p w14:paraId="0187D104" w14:textId="5160A4AD" w:rsidR="00671C12" w:rsidRPr="009003DC" w:rsidRDefault="00671C12" w:rsidP="00133C32">
            <w:pPr>
              <w:rPr>
                <w:b/>
                <w:bCs/>
              </w:rPr>
            </w:pPr>
            <w:r w:rsidRPr="009003DC">
              <w:rPr>
                <w:b/>
                <w:bCs/>
              </w:rPr>
              <w:t>Descripción:</w:t>
            </w:r>
            <w:r w:rsidRPr="009003DC">
              <w:t xml:space="preserve"> </w:t>
            </w:r>
            <w:r w:rsidR="0095460B" w:rsidRPr="0095460B">
              <w:t>Un jugador deberá ser capaz de salir de la aplicación desde el menú principal, finalizando por completo el proceso.</w:t>
            </w:r>
          </w:p>
        </w:tc>
      </w:tr>
      <w:tr w:rsidR="00671C12" w14:paraId="30FB8FB1"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4DED0BC6" w14:textId="684D1332" w:rsidR="00671C12" w:rsidRDefault="00671C12" w:rsidP="00133C32">
            <w:r w:rsidRPr="009003DC">
              <w:rPr>
                <w:b/>
                <w:bCs/>
              </w:rPr>
              <w:t>Prioridad:</w:t>
            </w:r>
            <w:r>
              <w:t xml:space="preserve"> </w:t>
            </w:r>
            <w:r w:rsidR="0095460B">
              <w:t>Media</w:t>
            </w:r>
          </w:p>
        </w:tc>
        <w:tc>
          <w:tcPr>
            <w:tcW w:w="4322" w:type="dxa"/>
          </w:tcPr>
          <w:p w14:paraId="19E994BB" w14:textId="24BC7FE4" w:rsidR="00671C12" w:rsidRDefault="00671C12" w:rsidP="00133C32">
            <w:r>
              <w:rPr>
                <w:b/>
                <w:bCs/>
              </w:rPr>
              <w:t>Necesidad</w:t>
            </w:r>
            <w:r w:rsidRPr="009003DC">
              <w:rPr>
                <w:b/>
                <w:bCs/>
              </w:rPr>
              <w:t>:</w:t>
            </w:r>
            <w:r>
              <w:t xml:space="preserve"> </w:t>
            </w:r>
            <w:r w:rsidR="0095460B">
              <w:t>Obligatorio</w:t>
            </w:r>
          </w:p>
        </w:tc>
      </w:tr>
      <w:tr w:rsidR="00671C12" w14:paraId="33582821" w14:textId="77777777" w:rsidTr="00133C32">
        <w:trPr>
          <w:jc w:val="center"/>
        </w:trPr>
        <w:tc>
          <w:tcPr>
            <w:tcW w:w="4322" w:type="dxa"/>
          </w:tcPr>
          <w:p w14:paraId="3DC45743" w14:textId="08069632" w:rsidR="00671C12" w:rsidRDefault="00671C12" w:rsidP="00133C32">
            <w:r>
              <w:rPr>
                <w:b/>
                <w:bCs/>
              </w:rPr>
              <w:t>Verificabilidad</w:t>
            </w:r>
            <w:r w:rsidRPr="009003DC">
              <w:rPr>
                <w:b/>
                <w:bCs/>
              </w:rPr>
              <w:t>:</w:t>
            </w:r>
            <w:r>
              <w:t xml:space="preserve"> </w:t>
            </w:r>
            <w:r w:rsidR="0095460B">
              <w:t>Total</w:t>
            </w:r>
          </w:p>
        </w:tc>
        <w:tc>
          <w:tcPr>
            <w:tcW w:w="4322" w:type="dxa"/>
          </w:tcPr>
          <w:p w14:paraId="305476A3" w14:textId="7FFB28C2" w:rsidR="00671C12" w:rsidRPr="00917335" w:rsidRDefault="00671C12" w:rsidP="00133C32">
            <w:pPr>
              <w:rPr>
                <w:b/>
                <w:bCs/>
              </w:rPr>
            </w:pPr>
            <w:r w:rsidRPr="00917335">
              <w:rPr>
                <w:b/>
                <w:bCs/>
              </w:rPr>
              <w:t>Casos de uso asociados:</w:t>
            </w:r>
            <w:r w:rsidRPr="00917335">
              <w:t xml:space="preserve"> </w:t>
            </w:r>
            <w:r w:rsidR="0095460B">
              <w:t>CU16</w:t>
            </w:r>
          </w:p>
        </w:tc>
      </w:tr>
    </w:tbl>
    <w:p w14:paraId="577C9E7B" w14:textId="77777777" w:rsidR="00671C12" w:rsidRDefault="00671C12" w:rsidP="009003DC"/>
    <w:p w14:paraId="5ED155A9" w14:textId="5FAC8D75" w:rsidR="00671C12" w:rsidRDefault="00671C12" w:rsidP="00671C12">
      <w:pPr>
        <w:pStyle w:val="TtuloTablaING"/>
      </w:pPr>
      <w:bookmarkStart w:id="114" w:name="_Toc168082608"/>
      <w:r>
        <w:t>Tabla 3.</w:t>
      </w:r>
      <w:r>
        <w:t>56</w:t>
      </w:r>
      <w:r>
        <w:t>.</w:t>
      </w:r>
      <w:r>
        <w:br/>
        <w:t xml:space="preserve">Requisito </w:t>
      </w:r>
      <w:r w:rsidR="0095460B" w:rsidRPr="0095460B">
        <w:t>F-U-C30</w:t>
      </w:r>
      <w:bookmarkEnd w:id="114"/>
    </w:p>
    <w:tbl>
      <w:tblPr>
        <w:tblStyle w:val="Tabladelista6concolores"/>
        <w:tblW w:w="0" w:type="auto"/>
        <w:jc w:val="center"/>
        <w:tblLook w:val="0400" w:firstRow="0" w:lastRow="0" w:firstColumn="0" w:lastColumn="0" w:noHBand="0" w:noVBand="1"/>
      </w:tblPr>
      <w:tblGrid>
        <w:gridCol w:w="4322"/>
        <w:gridCol w:w="4322"/>
      </w:tblGrid>
      <w:tr w:rsidR="00671C12" w14:paraId="1039D1DF"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1FD02C22" w14:textId="12F1C202" w:rsidR="00671C12" w:rsidRDefault="00671C12" w:rsidP="00133C32">
            <w:r w:rsidRPr="009003DC">
              <w:rPr>
                <w:b/>
                <w:bCs/>
              </w:rPr>
              <w:t>Identificador:</w:t>
            </w:r>
            <w:r>
              <w:t xml:space="preserve"> </w:t>
            </w:r>
            <w:r w:rsidR="0095460B" w:rsidRPr="0095460B">
              <w:t>F-U-C30</w:t>
            </w:r>
          </w:p>
        </w:tc>
      </w:tr>
      <w:tr w:rsidR="00671C12" w14:paraId="2FC163AD" w14:textId="77777777" w:rsidTr="00133C32">
        <w:trPr>
          <w:jc w:val="center"/>
        </w:trPr>
        <w:tc>
          <w:tcPr>
            <w:tcW w:w="8644" w:type="dxa"/>
            <w:gridSpan w:val="2"/>
          </w:tcPr>
          <w:p w14:paraId="1535105C" w14:textId="7E540B92" w:rsidR="00671C12" w:rsidRPr="009003DC" w:rsidRDefault="00671C12" w:rsidP="00133C32">
            <w:pPr>
              <w:rPr>
                <w:b/>
                <w:bCs/>
              </w:rPr>
            </w:pPr>
            <w:r w:rsidRPr="009003DC">
              <w:rPr>
                <w:b/>
                <w:bCs/>
              </w:rPr>
              <w:t>Descripción:</w:t>
            </w:r>
            <w:r w:rsidRPr="009003DC">
              <w:t xml:space="preserve"> </w:t>
            </w:r>
            <w:r w:rsidR="0095460B" w:rsidRPr="0095460B">
              <w:t>Un jugador deberá poder acceder al modo multijugador desde el menú principal.</w:t>
            </w:r>
          </w:p>
        </w:tc>
      </w:tr>
      <w:tr w:rsidR="00671C12" w14:paraId="5D38A9BB"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2919BDEA" w14:textId="2F3C0559" w:rsidR="00671C12" w:rsidRDefault="00671C12" w:rsidP="00133C32">
            <w:r w:rsidRPr="009003DC">
              <w:rPr>
                <w:b/>
                <w:bCs/>
              </w:rPr>
              <w:t>Prioridad:</w:t>
            </w:r>
            <w:r>
              <w:t xml:space="preserve"> </w:t>
            </w:r>
            <w:r w:rsidR="0095460B">
              <w:t>Alta</w:t>
            </w:r>
          </w:p>
        </w:tc>
        <w:tc>
          <w:tcPr>
            <w:tcW w:w="4322" w:type="dxa"/>
          </w:tcPr>
          <w:p w14:paraId="5B977A38" w14:textId="3754F565" w:rsidR="00671C12" w:rsidRDefault="00671C12" w:rsidP="00133C32">
            <w:r>
              <w:rPr>
                <w:b/>
                <w:bCs/>
              </w:rPr>
              <w:t>Necesidad</w:t>
            </w:r>
            <w:r w:rsidRPr="009003DC">
              <w:rPr>
                <w:b/>
                <w:bCs/>
              </w:rPr>
              <w:t>:</w:t>
            </w:r>
            <w:r>
              <w:t xml:space="preserve"> </w:t>
            </w:r>
            <w:r w:rsidR="0095460B">
              <w:t>Obligatorio</w:t>
            </w:r>
          </w:p>
        </w:tc>
      </w:tr>
      <w:tr w:rsidR="00671C12" w14:paraId="485099A9" w14:textId="77777777" w:rsidTr="00133C32">
        <w:trPr>
          <w:jc w:val="center"/>
        </w:trPr>
        <w:tc>
          <w:tcPr>
            <w:tcW w:w="4322" w:type="dxa"/>
          </w:tcPr>
          <w:p w14:paraId="61D460A5" w14:textId="3357C52B" w:rsidR="00671C12" w:rsidRDefault="00671C12" w:rsidP="00133C32">
            <w:r>
              <w:rPr>
                <w:b/>
                <w:bCs/>
              </w:rPr>
              <w:t>Verificabilidad</w:t>
            </w:r>
            <w:r w:rsidRPr="009003DC">
              <w:rPr>
                <w:b/>
                <w:bCs/>
              </w:rPr>
              <w:t>:</w:t>
            </w:r>
            <w:r>
              <w:t xml:space="preserve"> </w:t>
            </w:r>
            <w:r w:rsidR="0095460B">
              <w:t>Total</w:t>
            </w:r>
          </w:p>
        </w:tc>
        <w:tc>
          <w:tcPr>
            <w:tcW w:w="4322" w:type="dxa"/>
          </w:tcPr>
          <w:p w14:paraId="2B8C817E" w14:textId="3F56EE7F" w:rsidR="00671C12" w:rsidRPr="00917335" w:rsidRDefault="00671C12" w:rsidP="00133C32">
            <w:pPr>
              <w:rPr>
                <w:b/>
                <w:bCs/>
              </w:rPr>
            </w:pPr>
            <w:r w:rsidRPr="00917335">
              <w:rPr>
                <w:b/>
                <w:bCs/>
              </w:rPr>
              <w:t>Casos de uso asociados:</w:t>
            </w:r>
            <w:r w:rsidRPr="00917335">
              <w:t xml:space="preserve"> </w:t>
            </w:r>
            <w:r w:rsidR="0095460B">
              <w:t>CU17</w:t>
            </w:r>
          </w:p>
        </w:tc>
      </w:tr>
    </w:tbl>
    <w:p w14:paraId="2ABAE434" w14:textId="77777777" w:rsidR="00671C12" w:rsidRDefault="00671C12" w:rsidP="009003DC"/>
    <w:p w14:paraId="4E85A678" w14:textId="4B5EE7DC" w:rsidR="00671C12" w:rsidRDefault="00671C12" w:rsidP="00671C12">
      <w:pPr>
        <w:pStyle w:val="TtuloTablaING"/>
      </w:pPr>
      <w:bookmarkStart w:id="115" w:name="_Toc168082609"/>
      <w:r>
        <w:t>Tabla 3.</w:t>
      </w:r>
      <w:r>
        <w:t>57</w:t>
      </w:r>
      <w:r>
        <w:t>.</w:t>
      </w:r>
      <w:r>
        <w:br/>
        <w:t xml:space="preserve">Requisito </w:t>
      </w:r>
      <w:r w:rsidR="0095460B" w:rsidRPr="0095460B">
        <w:t>F-S-C31</w:t>
      </w:r>
      <w:bookmarkEnd w:id="115"/>
    </w:p>
    <w:tbl>
      <w:tblPr>
        <w:tblStyle w:val="Tabladelista6concolores"/>
        <w:tblW w:w="0" w:type="auto"/>
        <w:jc w:val="center"/>
        <w:tblLook w:val="0400" w:firstRow="0" w:lastRow="0" w:firstColumn="0" w:lastColumn="0" w:noHBand="0" w:noVBand="1"/>
      </w:tblPr>
      <w:tblGrid>
        <w:gridCol w:w="4322"/>
        <w:gridCol w:w="4322"/>
      </w:tblGrid>
      <w:tr w:rsidR="00671C12" w14:paraId="388B470B"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78503842" w14:textId="1C5A32E3" w:rsidR="00671C12" w:rsidRDefault="00671C12" w:rsidP="00133C32">
            <w:r w:rsidRPr="009003DC">
              <w:rPr>
                <w:b/>
                <w:bCs/>
              </w:rPr>
              <w:t>Identificador:</w:t>
            </w:r>
            <w:r>
              <w:t xml:space="preserve"> </w:t>
            </w:r>
            <w:r w:rsidR="0095460B" w:rsidRPr="0095460B">
              <w:t>F-S-C31</w:t>
            </w:r>
          </w:p>
        </w:tc>
      </w:tr>
      <w:tr w:rsidR="00671C12" w14:paraId="48C8BD23" w14:textId="77777777" w:rsidTr="00133C32">
        <w:trPr>
          <w:jc w:val="center"/>
        </w:trPr>
        <w:tc>
          <w:tcPr>
            <w:tcW w:w="8644" w:type="dxa"/>
            <w:gridSpan w:val="2"/>
          </w:tcPr>
          <w:p w14:paraId="52314FA1" w14:textId="323D27AA" w:rsidR="00671C12" w:rsidRPr="009003DC" w:rsidRDefault="00671C12" w:rsidP="00133C32">
            <w:pPr>
              <w:rPr>
                <w:b/>
                <w:bCs/>
              </w:rPr>
            </w:pPr>
            <w:r w:rsidRPr="009003DC">
              <w:rPr>
                <w:b/>
                <w:bCs/>
              </w:rPr>
              <w:t>Descripción:</w:t>
            </w:r>
            <w:r w:rsidRPr="009003DC">
              <w:t xml:space="preserve"> </w:t>
            </w:r>
            <w:r w:rsidR="00180706" w:rsidRPr="00180706">
              <w:t>El sistema deberá mostrar al usuario un menú para el modo multijugador, que permita al usuario elegir entre crear una sala de juego o unirse a una.</w:t>
            </w:r>
          </w:p>
        </w:tc>
      </w:tr>
      <w:tr w:rsidR="00671C12" w14:paraId="0DA45907"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580CC5E6" w14:textId="3502D2AC" w:rsidR="00671C12" w:rsidRDefault="00671C12" w:rsidP="00133C32">
            <w:r w:rsidRPr="009003DC">
              <w:rPr>
                <w:b/>
                <w:bCs/>
              </w:rPr>
              <w:t>Prioridad:</w:t>
            </w:r>
            <w:r>
              <w:t xml:space="preserve"> </w:t>
            </w:r>
            <w:r w:rsidR="00180706">
              <w:t>Alta</w:t>
            </w:r>
          </w:p>
        </w:tc>
        <w:tc>
          <w:tcPr>
            <w:tcW w:w="4322" w:type="dxa"/>
          </w:tcPr>
          <w:p w14:paraId="7D10EEC1" w14:textId="7CDA6DA8" w:rsidR="00671C12" w:rsidRDefault="00671C12" w:rsidP="00133C32">
            <w:r>
              <w:rPr>
                <w:b/>
                <w:bCs/>
              </w:rPr>
              <w:t>Necesidad</w:t>
            </w:r>
            <w:r w:rsidRPr="009003DC">
              <w:rPr>
                <w:b/>
                <w:bCs/>
              </w:rPr>
              <w:t>:</w:t>
            </w:r>
            <w:r>
              <w:t xml:space="preserve"> </w:t>
            </w:r>
            <w:r w:rsidR="00180706">
              <w:t>Obligatorio</w:t>
            </w:r>
          </w:p>
        </w:tc>
      </w:tr>
      <w:tr w:rsidR="00671C12" w14:paraId="31450015" w14:textId="77777777" w:rsidTr="00133C32">
        <w:trPr>
          <w:jc w:val="center"/>
        </w:trPr>
        <w:tc>
          <w:tcPr>
            <w:tcW w:w="4322" w:type="dxa"/>
          </w:tcPr>
          <w:p w14:paraId="74F81F35" w14:textId="3DD42C09" w:rsidR="00671C12" w:rsidRDefault="00671C12" w:rsidP="00133C32">
            <w:r>
              <w:rPr>
                <w:b/>
                <w:bCs/>
              </w:rPr>
              <w:t>Verificabilidad</w:t>
            </w:r>
            <w:r w:rsidRPr="009003DC">
              <w:rPr>
                <w:b/>
                <w:bCs/>
              </w:rPr>
              <w:t>:</w:t>
            </w:r>
            <w:r>
              <w:t xml:space="preserve"> </w:t>
            </w:r>
            <w:r w:rsidR="00180706">
              <w:t>Total</w:t>
            </w:r>
          </w:p>
        </w:tc>
        <w:tc>
          <w:tcPr>
            <w:tcW w:w="4322" w:type="dxa"/>
          </w:tcPr>
          <w:p w14:paraId="6DD220E6" w14:textId="37244E5F" w:rsidR="00671C12" w:rsidRPr="00917335" w:rsidRDefault="00671C12" w:rsidP="00133C32">
            <w:pPr>
              <w:rPr>
                <w:b/>
                <w:bCs/>
              </w:rPr>
            </w:pPr>
            <w:r w:rsidRPr="00917335">
              <w:rPr>
                <w:b/>
                <w:bCs/>
              </w:rPr>
              <w:t>Casos de uso asociados:</w:t>
            </w:r>
            <w:r w:rsidRPr="00917335">
              <w:t xml:space="preserve"> </w:t>
            </w:r>
            <w:r w:rsidR="00180706" w:rsidRPr="00180706">
              <w:t>CU17, CU18, CU19</w:t>
            </w:r>
          </w:p>
        </w:tc>
      </w:tr>
    </w:tbl>
    <w:p w14:paraId="402B0C5A" w14:textId="77777777" w:rsidR="00671C12" w:rsidRDefault="00671C12" w:rsidP="009003DC"/>
    <w:p w14:paraId="3D17526C" w14:textId="2B5CA607" w:rsidR="00671C12" w:rsidRDefault="00671C12" w:rsidP="00671C12">
      <w:pPr>
        <w:pStyle w:val="TtuloTablaING"/>
      </w:pPr>
      <w:bookmarkStart w:id="116" w:name="_Toc168082610"/>
      <w:r>
        <w:t>Tabla 3.</w:t>
      </w:r>
      <w:r>
        <w:t>58</w:t>
      </w:r>
      <w:r>
        <w:t>.</w:t>
      </w:r>
      <w:r>
        <w:br/>
        <w:t xml:space="preserve">Requisito </w:t>
      </w:r>
      <w:r w:rsidR="00180706" w:rsidRPr="00180706">
        <w:t>F-S-C32</w:t>
      </w:r>
      <w:bookmarkEnd w:id="116"/>
    </w:p>
    <w:tbl>
      <w:tblPr>
        <w:tblStyle w:val="Tabladelista6concolores"/>
        <w:tblW w:w="0" w:type="auto"/>
        <w:jc w:val="center"/>
        <w:tblLook w:val="0400" w:firstRow="0" w:lastRow="0" w:firstColumn="0" w:lastColumn="0" w:noHBand="0" w:noVBand="1"/>
      </w:tblPr>
      <w:tblGrid>
        <w:gridCol w:w="4322"/>
        <w:gridCol w:w="4322"/>
      </w:tblGrid>
      <w:tr w:rsidR="00671C12" w14:paraId="208654AE"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42C1D146" w14:textId="3F689D05" w:rsidR="00671C12" w:rsidRDefault="00671C12" w:rsidP="00133C32">
            <w:r w:rsidRPr="009003DC">
              <w:rPr>
                <w:b/>
                <w:bCs/>
              </w:rPr>
              <w:t>Identificador:</w:t>
            </w:r>
            <w:r>
              <w:t xml:space="preserve"> </w:t>
            </w:r>
            <w:r w:rsidR="00180706" w:rsidRPr="00180706">
              <w:t>F-S-C32</w:t>
            </w:r>
          </w:p>
        </w:tc>
      </w:tr>
      <w:tr w:rsidR="00671C12" w14:paraId="1E5EAE1B" w14:textId="77777777" w:rsidTr="00133C32">
        <w:trPr>
          <w:jc w:val="center"/>
        </w:trPr>
        <w:tc>
          <w:tcPr>
            <w:tcW w:w="8644" w:type="dxa"/>
            <w:gridSpan w:val="2"/>
          </w:tcPr>
          <w:p w14:paraId="5C6B606A" w14:textId="1BF98C0B" w:rsidR="00671C12" w:rsidRPr="009003DC" w:rsidRDefault="00671C12" w:rsidP="00133C32">
            <w:pPr>
              <w:rPr>
                <w:b/>
                <w:bCs/>
              </w:rPr>
            </w:pPr>
            <w:r w:rsidRPr="009003DC">
              <w:rPr>
                <w:b/>
                <w:bCs/>
              </w:rPr>
              <w:t>Descripción:</w:t>
            </w:r>
            <w:r w:rsidRPr="009003DC">
              <w:t xml:space="preserve"> </w:t>
            </w:r>
            <w:r w:rsidR="00180706" w:rsidRPr="00180706">
              <w:t>El sistema deberá crear una sala de juego cuando un usuario seleccione dicha opción desde un menú contextual, haciendo que el usuario se convierta en el anfitrión de una sesión multijugador.</w:t>
            </w:r>
          </w:p>
        </w:tc>
      </w:tr>
      <w:tr w:rsidR="00671C12" w14:paraId="6F2D1164"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314A155B" w14:textId="2B08060B" w:rsidR="00671C12" w:rsidRDefault="00671C12" w:rsidP="00133C32">
            <w:r w:rsidRPr="009003DC">
              <w:rPr>
                <w:b/>
                <w:bCs/>
              </w:rPr>
              <w:t>Prioridad:</w:t>
            </w:r>
            <w:r>
              <w:t xml:space="preserve"> </w:t>
            </w:r>
            <w:r w:rsidR="00180706">
              <w:t>Alta</w:t>
            </w:r>
          </w:p>
        </w:tc>
        <w:tc>
          <w:tcPr>
            <w:tcW w:w="4322" w:type="dxa"/>
          </w:tcPr>
          <w:p w14:paraId="02220BD8" w14:textId="0D42FC0C" w:rsidR="00671C12" w:rsidRDefault="00671C12" w:rsidP="00133C32">
            <w:r>
              <w:rPr>
                <w:b/>
                <w:bCs/>
              </w:rPr>
              <w:t>Necesidad</w:t>
            </w:r>
            <w:r w:rsidRPr="009003DC">
              <w:rPr>
                <w:b/>
                <w:bCs/>
              </w:rPr>
              <w:t>:</w:t>
            </w:r>
            <w:r>
              <w:t xml:space="preserve"> </w:t>
            </w:r>
            <w:r w:rsidR="00180706">
              <w:t>Obligatorio</w:t>
            </w:r>
          </w:p>
        </w:tc>
      </w:tr>
      <w:tr w:rsidR="00671C12" w14:paraId="1E00D9B7" w14:textId="77777777" w:rsidTr="00133C32">
        <w:trPr>
          <w:jc w:val="center"/>
        </w:trPr>
        <w:tc>
          <w:tcPr>
            <w:tcW w:w="4322" w:type="dxa"/>
          </w:tcPr>
          <w:p w14:paraId="2F0124D0" w14:textId="70183413" w:rsidR="00671C12" w:rsidRDefault="00671C12" w:rsidP="00133C32">
            <w:r>
              <w:rPr>
                <w:b/>
                <w:bCs/>
              </w:rPr>
              <w:t>Verificabilidad</w:t>
            </w:r>
            <w:r w:rsidRPr="009003DC">
              <w:rPr>
                <w:b/>
                <w:bCs/>
              </w:rPr>
              <w:t>:</w:t>
            </w:r>
            <w:r>
              <w:t xml:space="preserve"> </w:t>
            </w:r>
            <w:r w:rsidR="00180706">
              <w:t>Total</w:t>
            </w:r>
          </w:p>
        </w:tc>
        <w:tc>
          <w:tcPr>
            <w:tcW w:w="4322" w:type="dxa"/>
          </w:tcPr>
          <w:p w14:paraId="59EE174D" w14:textId="5C03DA51" w:rsidR="00671C12" w:rsidRPr="00917335" w:rsidRDefault="00671C12" w:rsidP="00133C32">
            <w:pPr>
              <w:rPr>
                <w:b/>
                <w:bCs/>
              </w:rPr>
            </w:pPr>
            <w:r w:rsidRPr="00917335">
              <w:rPr>
                <w:b/>
                <w:bCs/>
              </w:rPr>
              <w:t>Casos de uso asociados:</w:t>
            </w:r>
            <w:r w:rsidRPr="00917335">
              <w:t xml:space="preserve"> </w:t>
            </w:r>
            <w:r w:rsidR="00180706">
              <w:t>CU18</w:t>
            </w:r>
          </w:p>
        </w:tc>
      </w:tr>
    </w:tbl>
    <w:p w14:paraId="150006F3" w14:textId="77777777" w:rsidR="00671C12" w:rsidRDefault="00671C12" w:rsidP="009003DC"/>
    <w:p w14:paraId="4B52943F" w14:textId="1FF970C9" w:rsidR="00671C12" w:rsidRDefault="00671C12" w:rsidP="00671C12">
      <w:pPr>
        <w:pStyle w:val="TtuloTablaING"/>
      </w:pPr>
      <w:bookmarkStart w:id="117" w:name="_Toc168082611"/>
      <w:r>
        <w:t>Tabla 3.</w:t>
      </w:r>
      <w:r>
        <w:t>59</w:t>
      </w:r>
      <w:r>
        <w:t>.</w:t>
      </w:r>
      <w:r>
        <w:br/>
        <w:t xml:space="preserve">Requisito </w:t>
      </w:r>
      <w:r w:rsidR="00180706" w:rsidRPr="00180706">
        <w:t>F-S-C33</w:t>
      </w:r>
      <w:bookmarkEnd w:id="117"/>
    </w:p>
    <w:tbl>
      <w:tblPr>
        <w:tblStyle w:val="Tabladelista6concolores"/>
        <w:tblW w:w="0" w:type="auto"/>
        <w:jc w:val="center"/>
        <w:tblLook w:val="0400" w:firstRow="0" w:lastRow="0" w:firstColumn="0" w:lastColumn="0" w:noHBand="0" w:noVBand="1"/>
      </w:tblPr>
      <w:tblGrid>
        <w:gridCol w:w="4322"/>
        <w:gridCol w:w="4322"/>
      </w:tblGrid>
      <w:tr w:rsidR="00671C12" w14:paraId="47215536"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A0E06A2" w14:textId="5A6641DC" w:rsidR="00671C12" w:rsidRDefault="00671C12" w:rsidP="00133C32">
            <w:r w:rsidRPr="009003DC">
              <w:rPr>
                <w:b/>
                <w:bCs/>
              </w:rPr>
              <w:t>Identificador:</w:t>
            </w:r>
            <w:r>
              <w:t xml:space="preserve"> </w:t>
            </w:r>
            <w:r w:rsidR="00180706" w:rsidRPr="00180706">
              <w:t>F-S-C33</w:t>
            </w:r>
          </w:p>
        </w:tc>
      </w:tr>
      <w:tr w:rsidR="00671C12" w14:paraId="6B10FF55" w14:textId="77777777" w:rsidTr="00133C32">
        <w:trPr>
          <w:jc w:val="center"/>
        </w:trPr>
        <w:tc>
          <w:tcPr>
            <w:tcW w:w="8644" w:type="dxa"/>
            <w:gridSpan w:val="2"/>
          </w:tcPr>
          <w:p w14:paraId="64CEC2B8" w14:textId="45B73F88" w:rsidR="00671C12" w:rsidRPr="009003DC" w:rsidRDefault="00671C12" w:rsidP="00133C32">
            <w:pPr>
              <w:rPr>
                <w:b/>
                <w:bCs/>
              </w:rPr>
            </w:pPr>
            <w:r w:rsidRPr="009003DC">
              <w:rPr>
                <w:b/>
                <w:bCs/>
              </w:rPr>
              <w:t>Descripción:</w:t>
            </w:r>
            <w:r w:rsidRPr="009003DC">
              <w:t xml:space="preserve"> </w:t>
            </w:r>
            <w:r w:rsidR="00180706" w:rsidRPr="00180706">
              <w:t>El sistema deberá mostrar al usuario un código de acceso que permita a otro usuario unirse a la sala que ha creado.</w:t>
            </w:r>
          </w:p>
        </w:tc>
      </w:tr>
      <w:tr w:rsidR="00671C12" w14:paraId="350D679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06204EB4" w14:textId="25BE5A5B" w:rsidR="00671C12" w:rsidRDefault="00671C12" w:rsidP="00133C32">
            <w:r w:rsidRPr="009003DC">
              <w:rPr>
                <w:b/>
                <w:bCs/>
              </w:rPr>
              <w:t>Prioridad:</w:t>
            </w:r>
            <w:r>
              <w:t xml:space="preserve"> </w:t>
            </w:r>
            <w:r w:rsidR="00180706">
              <w:t>Alta</w:t>
            </w:r>
          </w:p>
        </w:tc>
        <w:tc>
          <w:tcPr>
            <w:tcW w:w="4322" w:type="dxa"/>
          </w:tcPr>
          <w:p w14:paraId="2077F562" w14:textId="3DCA4A27" w:rsidR="00671C12" w:rsidRDefault="00671C12" w:rsidP="00133C32">
            <w:r>
              <w:rPr>
                <w:b/>
                <w:bCs/>
              </w:rPr>
              <w:t>Necesidad</w:t>
            </w:r>
            <w:r w:rsidRPr="009003DC">
              <w:rPr>
                <w:b/>
                <w:bCs/>
              </w:rPr>
              <w:t>:</w:t>
            </w:r>
            <w:r>
              <w:t xml:space="preserve"> </w:t>
            </w:r>
            <w:r w:rsidR="00180706">
              <w:t>Obligatorio</w:t>
            </w:r>
          </w:p>
        </w:tc>
      </w:tr>
      <w:tr w:rsidR="00671C12" w14:paraId="5D1E8985" w14:textId="77777777" w:rsidTr="00133C32">
        <w:trPr>
          <w:jc w:val="center"/>
        </w:trPr>
        <w:tc>
          <w:tcPr>
            <w:tcW w:w="4322" w:type="dxa"/>
          </w:tcPr>
          <w:p w14:paraId="5E4C3EDC" w14:textId="43068D20" w:rsidR="00671C12" w:rsidRDefault="00671C12" w:rsidP="00133C32">
            <w:r>
              <w:rPr>
                <w:b/>
                <w:bCs/>
              </w:rPr>
              <w:t>Verificabilidad</w:t>
            </w:r>
            <w:r w:rsidRPr="009003DC">
              <w:rPr>
                <w:b/>
                <w:bCs/>
              </w:rPr>
              <w:t>:</w:t>
            </w:r>
            <w:r>
              <w:t xml:space="preserve"> </w:t>
            </w:r>
            <w:r w:rsidR="00180706">
              <w:t>Total</w:t>
            </w:r>
          </w:p>
        </w:tc>
        <w:tc>
          <w:tcPr>
            <w:tcW w:w="4322" w:type="dxa"/>
          </w:tcPr>
          <w:p w14:paraId="2E145571" w14:textId="77A3E051" w:rsidR="00671C12" w:rsidRPr="00917335" w:rsidRDefault="00671C12" w:rsidP="00133C32">
            <w:pPr>
              <w:rPr>
                <w:b/>
                <w:bCs/>
              </w:rPr>
            </w:pPr>
            <w:r w:rsidRPr="00917335">
              <w:rPr>
                <w:b/>
                <w:bCs/>
              </w:rPr>
              <w:t>Casos de uso asociados:</w:t>
            </w:r>
            <w:r w:rsidRPr="00917335">
              <w:t xml:space="preserve"> </w:t>
            </w:r>
            <w:r w:rsidR="00180706" w:rsidRPr="00180706">
              <w:t>CU18, CU19</w:t>
            </w:r>
          </w:p>
        </w:tc>
      </w:tr>
    </w:tbl>
    <w:p w14:paraId="15391E78" w14:textId="77777777" w:rsidR="00671C12" w:rsidRDefault="00671C12" w:rsidP="009003DC"/>
    <w:p w14:paraId="4671E3AD" w14:textId="0909DCBF" w:rsidR="00671C12" w:rsidRDefault="00671C12" w:rsidP="00671C12">
      <w:pPr>
        <w:pStyle w:val="TtuloTablaING"/>
      </w:pPr>
      <w:bookmarkStart w:id="118" w:name="_Toc168082612"/>
      <w:r>
        <w:t>Tabla 3.</w:t>
      </w:r>
      <w:r>
        <w:t>60</w:t>
      </w:r>
      <w:r>
        <w:t>.</w:t>
      </w:r>
      <w:r>
        <w:br/>
        <w:t xml:space="preserve">Requisito </w:t>
      </w:r>
      <w:r w:rsidR="00180706" w:rsidRPr="00180706">
        <w:t>F-S-C34</w:t>
      </w:r>
      <w:bookmarkEnd w:id="118"/>
    </w:p>
    <w:tbl>
      <w:tblPr>
        <w:tblStyle w:val="Tabladelista6concolores"/>
        <w:tblW w:w="0" w:type="auto"/>
        <w:jc w:val="center"/>
        <w:tblLook w:val="0400" w:firstRow="0" w:lastRow="0" w:firstColumn="0" w:lastColumn="0" w:noHBand="0" w:noVBand="1"/>
      </w:tblPr>
      <w:tblGrid>
        <w:gridCol w:w="4322"/>
        <w:gridCol w:w="4322"/>
      </w:tblGrid>
      <w:tr w:rsidR="00671C12" w14:paraId="7D88F93D"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1A385105" w14:textId="18156D2C" w:rsidR="00671C12" w:rsidRDefault="00671C12" w:rsidP="00133C32">
            <w:r w:rsidRPr="009003DC">
              <w:rPr>
                <w:b/>
                <w:bCs/>
              </w:rPr>
              <w:t>Identificador:</w:t>
            </w:r>
            <w:r>
              <w:t xml:space="preserve"> </w:t>
            </w:r>
            <w:r w:rsidR="00180706" w:rsidRPr="00180706">
              <w:t>F-S-C34</w:t>
            </w:r>
          </w:p>
        </w:tc>
      </w:tr>
      <w:tr w:rsidR="00671C12" w14:paraId="3470C46D" w14:textId="77777777" w:rsidTr="00133C32">
        <w:trPr>
          <w:jc w:val="center"/>
        </w:trPr>
        <w:tc>
          <w:tcPr>
            <w:tcW w:w="8644" w:type="dxa"/>
            <w:gridSpan w:val="2"/>
          </w:tcPr>
          <w:p w14:paraId="0ACEA3DB" w14:textId="76D4EF9E" w:rsidR="00671C12" w:rsidRPr="009003DC" w:rsidRDefault="00671C12" w:rsidP="00133C32">
            <w:pPr>
              <w:rPr>
                <w:b/>
                <w:bCs/>
              </w:rPr>
            </w:pPr>
            <w:r w:rsidRPr="009003DC">
              <w:rPr>
                <w:b/>
                <w:bCs/>
              </w:rPr>
              <w:t>Descripción:</w:t>
            </w:r>
            <w:r w:rsidRPr="009003DC">
              <w:t xml:space="preserve"> </w:t>
            </w:r>
            <w:r w:rsidR="00180706" w:rsidRPr="00180706">
              <w:t>El sistema deberá permitir a un jugador unirse a una sala creada por otro usuario, siempre y cuando este disponga del código de la sala.</w:t>
            </w:r>
          </w:p>
        </w:tc>
      </w:tr>
      <w:tr w:rsidR="00671C12" w14:paraId="4816067C"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652C6874" w14:textId="43730089" w:rsidR="00671C12" w:rsidRDefault="00671C12" w:rsidP="00133C32">
            <w:r w:rsidRPr="009003DC">
              <w:rPr>
                <w:b/>
                <w:bCs/>
              </w:rPr>
              <w:t>Prioridad:</w:t>
            </w:r>
            <w:r>
              <w:t xml:space="preserve"> </w:t>
            </w:r>
            <w:r w:rsidR="00180706">
              <w:t>Alta</w:t>
            </w:r>
          </w:p>
        </w:tc>
        <w:tc>
          <w:tcPr>
            <w:tcW w:w="4322" w:type="dxa"/>
          </w:tcPr>
          <w:p w14:paraId="73B028B1" w14:textId="15A66C20" w:rsidR="00671C12" w:rsidRDefault="00671C12" w:rsidP="00133C32">
            <w:r>
              <w:rPr>
                <w:b/>
                <w:bCs/>
              </w:rPr>
              <w:t>Necesidad</w:t>
            </w:r>
            <w:r w:rsidRPr="009003DC">
              <w:rPr>
                <w:b/>
                <w:bCs/>
              </w:rPr>
              <w:t>:</w:t>
            </w:r>
            <w:r>
              <w:t xml:space="preserve"> </w:t>
            </w:r>
            <w:r w:rsidR="00180706">
              <w:t>Obligatorio</w:t>
            </w:r>
          </w:p>
        </w:tc>
      </w:tr>
      <w:tr w:rsidR="00671C12" w14:paraId="195DC66D" w14:textId="77777777" w:rsidTr="00133C32">
        <w:trPr>
          <w:jc w:val="center"/>
        </w:trPr>
        <w:tc>
          <w:tcPr>
            <w:tcW w:w="4322" w:type="dxa"/>
          </w:tcPr>
          <w:p w14:paraId="1003AA60" w14:textId="06CBA614" w:rsidR="00671C12" w:rsidRDefault="00671C12" w:rsidP="00133C32">
            <w:r>
              <w:rPr>
                <w:b/>
                <w:bCs/>
              </w:rPr>
              <w:t>Verificabilidad</w:t>
            </w:r>
            <w:r w:rsidRPr="009003DC">
              <w:rPr>
                <w:b/>
                <w:bCs/>
              </w:rPr>
              <w:t>:</w:t>
            </w:r>
            <w:r>
              <w:t xml:space="preserve"> </w:t>
            </w:r>
            <w:r w:rsidR="00180706">
              <w:t>Total</w:t>
            </w:r>
          </w:p>
        </w:tc>
        <w:tc>
          <w:tcPr>
            <w:tcW w:w="4322" w:type="dxa"/>
          </w:tcPr>
          <w:p w14:paraId="77ABEADB" w14:textId="0B60DF13" w:rsidR="00671C12" w:rsidRPr="00917335" w:rsidRDefault="00671C12" w:rsidP="00133C32">
            <w:pPr>
              <w:rPr>
                <w:b/>
                <w:bCs/>
              </w:rPr>
            </w:pPr>
            <w:r w:rsidRPr="00917335">
              <w:rPr>
                <w:b/>
                <w:bCs/>
              </w:rPr>
              <w:t>Casos de uso asociados:</w:t>
            </w:r>
            <w:r w:rsidRPr="00917335">
              <w:t xml:space="preserve"> </w:t>
            </w:r>
            <w:r w:rsidR="00180706">
              <w:t>CU19</w:t>
            </w:r>
          </w:p>
        </w:tc>
      </w:tr>
    </w:tbl>
    <w:p w14:paraId="31668E67" w14:textId="77777777" w:rsidR="00671C12" w:rsidRDefault="00671C12" w:rsidP="009003DC"/>
    <w:p w14:paraId="148B9EC8" w14:textId="77777777" w:rsidR="00180706" w:rsidRDefault="00180706" w:rsidP="009003DC"/>
    <w:p w14:paraId="68C97837" w14:textId="77777777" w:rsidR="00180706" w:rsidRDefault="00180706" w:rsidP="009003DC"/>
    <w:p w14:paraId="45A4E12B" w14:textId="1C3428FF" w:rsidR="00671C12" w:rsidRDefault="00671C12" w:rsidP="00671C12">
      <w:pPr>
        <w:pStyle w:val="TtuloTablaING"/>
      </w:pPr>
      <w:bookmarkStart w:id="119" w:name="_Toc168082613"/>
      <w:r>
        <w:lastRenderedPageBreak/>
        <w:t>Tabla 3.</w:t>
      </w:r>
      <w:r>
        <w:t>61</w:t>
      </w:r>
      <w:r>
        <w:t>.</w:t>
      </w:r>
      <w:r>
        <w:br/>
        <w:t xml:space="preserve">Requisito </w:t>
      </w:r>
      <w:r w:rsidR="00180706" w:rsidRPr="00180706">
        <w:t>F-U-C35</w:t>
      </w:r>
      <w:bookmarkEnd w:id="119"/>
    </w:p>
    <w:tbl>
      <w:tblPr>
        <w:tblStyle w:val="Tabladelista6concolores"/>
        <w:tblW w:w="0" w:type="auto"/>
        <w:jc w:val="center"/>
        <w:tblLook w:val="0400" w:firstRow="0" w:lastRow="0" w:firstColumn="0" w:lastColumn="0" w:noHBand="0" w:noVBand="1"/>
      </w:tblPr>
      <w:tblGrid>
        <w:gridCol w:w="4322"/>
        <w:gridCol w:w="4322"/>
      </w:tblGrid>
      <w:tr w:rsidR="00671C12" w14:paraId="1780B546"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615F139F" w14:textId="2845E378" w:rsidR="00671C12" w:rsidRDefault="00671C12" w:rsidP="00133C32">
            <w:r w:rsidRPr="009003DC">
              <w:rPr>
                <w:b/>
                <w:bCs/>
              </w:rPr>
              <w:t>Identificador:</w:t>
            </w:r>
            <w:r>
              <w:t xml:space="preserve"> </w:t>
            </w:r>
            <w:r w:rsidR="00180706" w:rsidRPr="00180706">
              <w:t>F-U-C35</w:t>
            </w:r>
          </w:p>
        </w:tc>
      </w:tr>
      <w:tr w:rsidR="00671C12" w14:paraId="6851441D" w14:textId="77777777" w:rsidTr="00133C32">
        <w:trPr>
          <w:jc w:val="center"/>
        </w:trPr>
        <w:tc>
          <w:tcPr>
            <w:tcW w:w="8644" w:type="dxa"/>
            <w:gridSpan w:val="2"/>
          </w:tcPr>
          <w:p w14:paraId="3FB6F13B" w14:textId="4ACAB2C3" w:rsidR="00671C12" w:rsidRPr="009003DC" w:rsidRDefault="00671C12" w:rsidP="00133C32">
            <w:pPr>
              <w:rPr>
                <w:b/>
                <w:bCs/>
              </w:rPr>
            </w:pPr>
            <w:r w:rsidRPr="009003DC">
              <w:rPr>
                <w:b/>
                <w:bCs/>
              </w:rPr>
              <w:t>Descripción:</w:t>
            </w:r>
            <w:r w:rsidRPr="009003DC">
              <w:t xml:space="preserve"> </w:t>
            </w:r>
            <w:r w:rsidR="00180706" w:rsidRPr="00180706">
              <w:t>Un usuario deberá poder establecer su estado a listo una vez se haya unido a una sala.</w:t>
            </w:r>
          </w:p>
        </w:tc>
      </w:tr>
      <w:tr w:rsidR="00671C12" w14:paraId="755C92C8"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0AF0B04" w14:textId="435E0458" w:rsidR="00671C12" w:rsidRDefault="00671C12" w:rsidP="00133C32">
            <w:r w:rsidRPr="009003DC">
              <w:rPr>
                <w:b/>
                <w:bCs/>
              </w:rPr>
              <w:t>Prioridad:</w:t>
            </w:r>
            <w:r>
              <w:t xml:space="preserve"> </w:t>
            </w:r>
            <w:r w:rsidR="00180706">
              <w:t>Baja</w:t>
            </w:r>
          </w:p>
        </w:tc>
        <w:tc>
          <w:tcPr>
            <w:tcW w:w="4322" w:type="dxa"/>
          </w:tcPr>
          <w:p w14:paraId="2646634F" w14:textId="4B1FC415" w:rsidR="00671C12" w:rsidRDefault="00671C12" w:rsidP="00133C32">
            <w:r>
              <w:rPr>
                <w:b/>
                <w:bCs/>
              </w:rPr>
              <w:t>Necesidad</w:t>
            </w:r>
            <w:r w:rsidRPr="009003DC">
              <w:rPr>
                <w:b/>
                <w:bCs/>
              </w:rPr>
              <w:t>:</w:t>
            </w:r>
            <w:r>
              <w:t xml:space="preserve"> </w:t>
            </w:r>
            <w:r w:rsidR="00180706">
              <w:t>Opcional</w:t>
            </w:r>
          </w:p>
        </w:tc>
      </w:tr>
      <w:tr w:rsidR="00671C12" w14:paraId="010E6914" w14:textId="77777777" w:rsidTr="00133C32">
        <w:trPr>
          <w:jc w:val="center"/>
        </w:trPr>
        <w:tc>
          <w:tcPr>
            <w:tcW w:w="4322" w:type="dxa"/>
          </w:tcPr>
          <w:p w14:paraId="7B77EEA0" w14:textId="4A64C5E9" w:rsidR="00671C12" w:rsidRDefault="00671C12" w:rsidP="00133C32">
            <w:r>
              <w:rPr>
                <w:b/>
                <w:bCs/>
              </w:rPr>
              <w:t>Verificabilidad</w:t>
            </w:r>
            <w:r w:rsidRPr="009003DC">
              <w:rPr>
                <w:b/>
                <w:bCs/>
              </w:rPr>
              <w:t>:</w:t>
            </w:r>
            <w:r>
              <w:t xml:space="preserve"> </w:t>
            </w:r>
            <w:r w:rsidR="00180706">
              <w:t>Parcial</w:t>
            </w:r>
          </w:p>
        </w:tc>
        <w:tc>
          <w:tcPr>
            <w:tcW w:w="4322" w:type="dxa"/>
          </w:tcPr>
          <w:p w14:paraId="430A6696" w14:textId="54A0CE57" w:rsidR="00671C12" w:rsidRPr="00917335" w:rsidRDefault="00671C12" w:rsidP="00133C32">
            <w:pPr>
              <w:rPr>
                <w:b/>
                <w:bCs/>
              </w:rPr>
            </w:pPr>
            <w:r w:rsidRPr="00917335">
              <w:rPr>
                <w:b/>
                <w:bCs/>
              </w:rPr>
              <w:t>Casos de uso asociados:</w:t>
            </w:r>
            <w:r w:rsidRPr="00917335">
              <w:t xml:space="preserve"> </w:t>
            </w:r>
            <w:r w:rsidR="00180706">
              <w:t>CU20</w:t>
            </w:r>
          </w:p>
        </w:tc>
      </w:tr>
    </w:tbl>
    <w:p w14:paraId="1EEB583D" w14:textId="77777777" w:rsidR="00671C12" w:rsidRDefault="00671C12" w:rsidP="009003DC"/>
    <w:p w14:paraId="02549107" w14:textId="0EC4A04A" w:rsidR="00671C12" w:rsidRDefault="00671C12" w:rsidP="00671C12">
      <w:pPr>
        <w:pStyle w:val="TtuloTablaING"/>
      </w:pPr>
      <w:bookmarkStart w:id="120" w:name="_Toc168082614"/>
      <w:r>
        <w:t>Tabla 3.</w:t>
      </w:r>
      <w:r>
        <w:t>62</w:t>
      </w:r>
      <w:r>
        <w:t>.</w:t>
      </w:r>
      <w:r>
        <w:br/>
        <w:t xml:space="preserve">Requisito </w:t>
      </w:r>
      <w:r w:rsidR="00180706" w:rsidRPr="00180706">
        <w:t>F-S-R36</w:t>
      </w:r>
      <w:bookmarkEnd w:id="120"/>
    </w:p>
    <w:tbl>
      <w:tblPr>
        <w:tblStyle w:val="Tabladelista6concolores"/>
        <w:tblW w:w="0" w:type="auto"/>
        <w:jc w:val="center"/>
        <w:tblLook w:val="0400" w:firstRow="0" w:lastRow="0" w:firstColumn="0" w:lastColumn="0" w:noHBand="0" w:noVBand="1"/>
      </w:tblPr>
      <w:tblGrid>
        <w:gridCol w:w="4322"/>
        <w:gridCol w:w="4322"/>
      </w:tblGrid>
      <w:tr w:rsidR="00671C12" w14:paraId="6CE24045"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14C72F1" w14:textId="1B2C54F9" w:rsidR="00671C12" w:rsidRDefault="00671C12" w:rsidP="00133C32">
            <w:r w:rsidRPr="009003DC">
              <w:rPr>
                <w:b/>
                <w:bCs/>
              </w:rPr>
              <w:t>Identificador:</w:t>
            </w:r>
            <w:r>
              <w:t xml:space="preserve"> </w:t>
            </w:r>
            <w:r w:rsidR="00180706" w:rsidRPr="00180706">
              <w:t>F-S-R36</w:t>
            </w:r>
          </w:p>
        </w:tc>
      </w:tr>
      <w:tr w:rsidR="00671C12" w14:paraId="30F5438B" w14:textId="77777777" w:rsidTr="00133C32">
        <w:trPr>
          <w:jc w:val="center"/>
        </w:trPr>
        <w:tc>
          <w:tcPr>
            <w:tcW w:w="8644" w:type="dxa"/>
            <w:gridSpan w:val="2"/>
          </w:tcPr>
          <w:p w14:paraId="3EC89B29" w14:textId="5FAD374B" w:rsidR="00671C12" w:rsidRPr="009003DC" w:rsidRDefault="00671C12" w:rsidP="00133C32">
            <w:pPr>
              <w:rPr>
                <w:b/>
                <w:bCs/>
              </w:rPr>
            </w:pPr>
            <w:r w:rsidRPr="009003DC">
              <w:rPr>
                <w:b/>
                <w:bCs/>
              </w:rPr>
              <w:t>Descripción:</w:t>
            </w:r>
            <w:r w:rsidRPr="009003DC">
              <w:t xml:space="preserve"> </w:t>
            </w:r>
            <w:r w:rsidR="00180706" w:rsidRPr="00180706">
              <w:t>El sistema deberá comenzar la partida solo si todos los usuarios de la sala han establecido su estado a listo.</w:t>
            </w:r>
          </w:p>
        </w:tc>
      </w:tr>
      <w:tr w:rsidR="00671C12" w14:paraId="111C04B3"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4C2D088E" w14:textId="64F7B50D" w:rsidR="00671C12" w:rsidRDefault="00671C12" w:rsidP="00133C32">
            <w:r w:rsidRPr="009003DC">
              <w:rPr>
                <w:b/>
                <w:bCs/>
              </w:rPr>
              <w:t>Prioridad:</w:t>
            </w:r>
            <w:r>
              <w:t xml:space="preserve"> </w:t>
            </w:r>
            <w:r w:rsidR="00180706">
              <w:t>Baja</w:t>
            </w:r>
          </w:p>
        </w:tc>
        <w:tc>
          <w:tcPr>
            <w:tcW w:w="4322" w:type="dxa"/>
          </w:tcPr>
          <w:p w14:paraId="76AE205A" w14:textId="75463911" w:rsidR="00671C12" w:rsidRDefault="00671C12" w:rsidP="00133C32">
            <w:r>
              <w:rPr>
                <w:b/>
                <w:bCs/>
              </w:rPr>
              <w:t>Necesidad</w:t>
            </w:r>
            <w:r w:rsidRPr="009003DC">
              <w:rPr>
                <w:b/>
                <w:bCs/>
              </w:rPr>
              <w:t>:</w:t>
            </w:r>
            <w:r>
              <w:t xml:space="preserve"> </w:t>
            </w:r>
            <w:r w:rsidR="00180706">
              <w:t>Opcional</w:t>
            </w:r>
          </w:p>
        </w:tc>
      </w:tr>
      <w:tr w:rsidR="00671C12" w14:paraId="12964AC0" w14:textId="77777777" w:rsidTr="00133C32">
        <w:trPr>
          <w:jc w:val="center"/>
        </w:trPr>
        <w:tc>
          <w:tcPr>
            <w:tcW w:w="4322" w:type="dxa"/>
          </w:tcPr>
          <w:p w14:paraId="7AECFEFF" w14:textId="3488524F" w:rsidR="00671C12" w:rsidRDefault="00671C12" w:rsidP="00133C32">
            <w:r>
              <w:rPr>
                <w:b/>
                <w:bCs/>
              </w:rPr>
              <w:t>Verificabilidad</w:t>
            </w:r>
            <w:r w:rsidRPr="009003DC">
              <w:rPr>
                <w:b/>
                <w:bCs/>
              </w:rPr>
              <w:t>:</w:t>
            </w:r>
            <w:r>
              <w:t xml:space="preserve"> </w:t>
            </w:r>
            <w:r w:rsidR="00180706">
              <w:t>Total</w:t>
            </w:r>
          </w:p>
        </w:tc>
        <w:tc>
          <w:tcPr>
            <w:tcW w:w="4322" w:type="dxa"/>
          </w:tcPr>
          <w:p w14:paraId="70FF70C6" w14:textId="22F960A1" w:rsidR="00671C12" w:rsidRPr="00917335" w:rsidRDefault="00671C12" w:rsidP="00133C32">
            <w:pPr>
              <w:rPr>
                <w:b/>
                <w:bCs/>
              </w:rPr>
            </w:pPr>
            <w:r w:rsidRPr="00917335">
              <w:rPr>
                <w:b/>
                <w:bCs/>
              </w:rPr>
              <w:t>Casos de uso asociados:</w:t>
            </w:r>
            <w:r w:rsidRPr="00917335">
              <w:t xml:space="preserve"> </w:t>
            </w:r>
            <w:r w:rsidR="00180706">
              <w:t>CU20</w:t>
            </w:r>
          </w:p>
        </w:tc>
      </w:tr>
    </w:tbl>
    <w:p w14:paraId="50E1D27B" w14:textId="77777777" w:rsidR="00671C12" w:rsidRDefault="00671C12" w:rsidP="009003DC"/>
    <w:p w14:paraId="1F61E978" w14:textId="5387C8B9" w:rsidR="00671C12" w:rsidRDefault="00671C12" w:rsidP="00671C12">
      <w:pPr>
        <w:pStyle w:val="TtuloTablaING"/>
      </w:pPr>
      <w:bookmarkStart w:id="121" w:name="_Toc168082615"/>
      <w:r>
        <w:t>Tabla 3.</w:t>
      </w:r>
      <w:r>
        <w:t>63</w:t>
      </w:r>
      <w:r>
        <w:t>.</w:t>
      </w:r>
      <w:r>
        <w:br/>
        <w:t xml:space="preserve">Requisito </w:t>
      </w:r>
      <w:r w:rsidR="00180706" w:rsidRPr="00180706">
        <w:t>F-S-C37</w:t>
      </w:r>
      <w:bookmarkEnd w:id="121"/>
    </w:p>
    <w:tbl>
      <w:tblPr>
        <w:tblStyle w:val="Tabladelista6concolores"/>
        <w:tblW w:w="0" w:type="auto"/>
        <w:jc w:val="center"/>
        <w:tblLook w:val="0400" w:firstRow="0" w:lastRow="0" w:firstColumn="0" w:lastColumn="0" w:noHBand="0" w:noVBand="1"/>
      </w:tblPr>
      <w:tblGrid>
        <w:gridCol w:w="4322"/>
        <w:gridCol w:w="4322"/>
      </w:tblGrid>
      <w:tr w:rsidR="00671C12" w14:paraId="4C18EE67"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A467591" w14:textId="680CF109" w:rsidR="00671C12" w:rsidRDefault="00671C12" w:rsidP="00133C32">
            <w:r w:rsidRPr="009003DC">
              <w:rPr>
                <w:b/>
                <w:bCs/>
              </w:rPr>
              <w:t>Identificador:</w:t>
            </w:r>
            <w:r>
              <w:t xml:space="preserve"> </w:t>
            </w:r>
            <w:r w:rsidR="00180706" w:rsidRPr="00180706">
              <w:t>F-S-C37</w:t>
            </w:r>
          </w:p>
        </w:tc>
      </w:tr>
      <w:tr w:rsidR="00671C12" w14:paraId="6050FA96" w14:textId="77777777" w:rsidTr="00133C32">
        <w:trPr>
          <w:jc w:val="center"/>
        </w:trPr>
        <w:tc>
          <w:tcPr>
            <w:tcW w:w="8644" w:type="dxa"/>
            <w:gridSpan w:val="2"/>
          </w:tcPr>
          <w:p w14:paraId="737EBE21" w14:textId="1AC544A9" w:rsidR="00671C12" w:rsidRPr="009003DC" w:rsidRDefault="00671C12" w:rsidP="00133C32">
            <w:pPr>
              <w:rPr>
                <w:b/>
                <w:bCs/>
              </w:rPr>
            </w:pPr>
            <w:r w:rsidRPr="009003DC">
              <w:rPr>
                <w:b/>
                <w:bCs/>
              </w:rPr>
              <w:t>Descripción:</w:t>
            </w:r>
            <w:r w:rsidRPr="009003DC">
              <w:t xml:space="preserve"> </w:t>
            </w:r>
            <w:r w:rsidR="00180706" w:rsidRPr="00180706">
              <w:t>El sistema deberá mostrar en todo momento al jugador los puntos de vida actuales de su personaje, así como cualquier otra estadística relevante para su supervivencia.</w:t>
            </w:r>
          </w:p>
        </w:tc>
      </w:tr>
      <w:tr w:rsidR="00671C12" w14:paraId="2DDBCCF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DAA3D69" w14:textId="13B5CE16" w:rsidR="00671C12" w:rsidRDefault="00671C12" w:rsidP="00133C32">
            <w:r w:rsidRPr="009003DC">
              <w:rPr>
                <w:b/>
                <w:bCs/>
              </w:rPr>
              <w:t>Prioridad:</w:t>
            </w:r>
            <w:r>
              <w:t xml:space="preserve"> </w:t>
            </w:r>
            <w:r w:rsidR="00180706">
              <w:t>Media</w:t>
            </w:r>
          </w:p>
        </w:tc>
        <w:tc>
          <w:tcPr>
            <w:tcW w:w="4322" w:type="dxa"/>
          </w:tcPr>
          <w:p w14:paraId="2702B4B8" w14:textId="3853ECE5" w:rsidR="00671C12" w:rsidRDefault="00671C12" w:rsidP="00133C32">
            <w:r>
              <w:rPr>
                <w:b/>
                <w:bCs/>
              </w:rPr>
              <w:t>Necesidad</w:t>
            </w:r>
            <w:r w:rsidRPr="009003DC">
              <w:rPr>
                <w:b/>
                <w:bCs/>
              </w:rPr>
              <w:t>:</w:t>
            </w:r>
            <w:r>
              <w:t xml:space="preserve"> </w:t>
            </w:r>
            <w:r w:rsidR="00180706">
              <w:t>Obligatorio</w:t>
            </w:r>
          </w:p>
        </w:tc>
      </w:tr>
      <w:tr w:rsidR="00671C12" w14:paraId="05D65CE2" w14:textId="77777777" w:rsidTr="00133C32">
        <w:trPr>
          <w:jc w:val="center"/>
        </w:trPr>
        <w:tc>
          <w:tcPr>
            <w:tcW w:w="4322" w:type="dxa"/>
          </w:tcPr>
          <w:p w14:paraId="6451E1B6" w14:textId="0790D5BA" w:rsidR="00671C12" w:rsidRDefault="00671C12" w:rsidP="00133C32">
            <w:r>
              <w:rPr>
                <w:b/>
                <w:bCs/>
              </w:rPr>
              <w:t>Verificabilidad</w:t>
            </w:r>
            <w:r w:rsidRPr="009003DC">
              <w:rPr>
                <w:b/>
                <w:bCs/>
              </w:rPr>
              <w:t>:</w:t>
            </w:r>
            <w:r>
              <w:t xml:space="preserve"> </w:t>
            </w:r>
            <w:r w:rsidR="00180706">
              <w:t>Total</w:t>
            </w:r>
          </w:p>
        </w:tc>
        <w:tc>
          <w:tcPr>
            <w:tcW w:w="4322" w:type="dxa"/>
          </w:tcPr>
          <w:p w14:paraId="344CEABE" w14:textId="6A52B86C" w:rsidR="00671C12" w:rsidRPr="00917335" w:rsidRDefault="00671C12" w:rsidP="00133C32">
            <w:pPr>
              <w:rPr>
                <w:b/>
                <w:bCs/>
              </w:rPr>
            </w:pPr>
            <w:r w:rsidRPr="00917335">
              <w:rPr>
                <w:b/>
                <w:bCs/>
              </w:rPr>
              <w:t>Casos de uso asociados:</w:t>
            </w:r>
            <w:r w:rsidRPr="00917335">
              <w:t xml:space="preserve"> </w:t>
            </w:r>
            <w:r w:rsidR="00180706" w:rsidRPr="00180706">
              <w:t>CU05, CU06, CU07</w:t>
            </w:r>
          </w:p>
        </w:tc>
      </w:tr>
    </w:tbl>
    <w:p w14:paraId="0E9C5B29" w14:textId="77777777" w:rsidR="00671C12" w:rsidRDefault="00671C12" w:rsidP="009003DC"/>
    <w:p w14:paraId="00BBFD6F" w14:textId="22C12DF6" w:rsidR="00671C12" w:rsidRDefault="00671C12" w:rsidP="00671C12">
      <w:pPr>
        <w:pStyle w:val="TtuloTablaING"/>
      </w:pPr>
      <w:bookmarkStart w:id="122" w:name="_Toc168082616"/>
      <w:r>
        <w:t>Tabla 3.</w:t>
      </w:r>
      <w:r>
        <w:t>64</w:t>
      </w:r>
      <w:r>
        <w:t>.</w:t>
      </w:r>
      <w:r>
        <w:br/>
        <w:t xml:space="preserve">Requisito </w:t>
      </w:r>
      <w:r w:rsidR="00180706" w:rsidRPr="00180706">
        <w:t>F-U-C38</w:t>
      </w:r>
      <w:bookmarkEnd w:id="122"/>
    </w:p>
    <w:tbl>
      <w:tblPr>
        <w:tblStyle w:val="Tabladelista6concolores"/>
        <w:tblW w:w="0" w:type="auto"/>
        <w:jc w:val="center"/>
        <w:tblLook w:val="0400" w:firstRow="0" w:lastRow="0" w:firstColumn="0" w:lastColumn="0" w:noHBand="0" w:noVBand="1"/>
      </w:tblPr>
      <w:tblGrid>
        <w:gridCol w:w="4322"/>
        <w:gridCol w:w="4322"/>
      </w:tblGrid>
      <w:tr w:rsidR="00671C12" w14:paraId="6D952A02"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46F62FD0" w14:textId="5D265614" w:rsidR="00671C12" w:rsidRDefault="00671C12" w:rsidP="00133C32">
            <w:r w:rsidRPr="009003DC">
              <w:rPr>
                <w:b/>
                <w:bCs/>
              </w:rPr>
              <w:t>Identificador:</w:t>
            </w:r>
            <w:r>
              <w:t xml:space="preserve"> </w:t>
            </w:r>
            <w:r w:rsidR="00180706" w:rsidRPr="00180706">
              <w:t>F-U-C38</w:t>
            </w:r>
          </w:p>
        </w:tc>
      </w:tr>
      <w:tr w:rsidR="00671C12" w14:paraId="671CC169" w14:textId="77777777" w:rsidTr="00133C32">
        <w:trPr>
          <w:jc w:val="center"/>
        </w:trPr>
        <w:tc>
          <w:tcPr>
            <w:tcW w:w="8644" w:type="dxa"/>
            <w:gridSpan w:val="2"/>
          </w:tcPr>
          <w:p w14:paraId="0E79862A" w14:textId="2BE35DE2" w:rsidR="00671C12" w:rsidRPr="009003DC" w:rsidRDefault="00671C12" w:rsidP="00133C32">
            <w:pPr>
              <w:rPr>
                <w:b/>
                <w:bCs/>
              </w:rPr>
            </w:pPr>
            <w:r w:rsidRPr="009003DC">
              <w:rPr>
                <w:b/>
                <w:bCs/>
              </w:rPr>
              <w:t>Descripción:</w:t>
            </w:r>
            <w:r w:rsidRPr="009003DC">
              <w:t xml:space="preserve"> </w:t>
            </w:r>
            <w:r w:rsidR="00180706" w:rsidRPr="00180706">
              <w:t>El jugador deberá obtener un breve periodo de invulnerabilidad tras recibir daño.</w:t>
            </w:r>
          </w:p>
        </w:tc>
      </w:tr>
      <w:tr w:rsidR="00671C12" w14:paraId="7DE9F33B"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5534D646" w14:textId="527C38AB" w:rsidR="00671C12" w:rsidRDefault="00671C12" w:rsidP="00133C32">
            <w:r w:rsidRPr="009003DC">
              <w:rPr>
                <w:b/>
                <w:bCs/>
              </w:rPr>
              <w:t>Prioridad:</w:t>
            </w:r>
            <w:r>
              <w:t xml:space="preserve"> </w:t>
            </w:r>
            <w:r w:rsidR="00180706">
              <w:t>Baja</w:t>
            </w:r>
          </w:p>
        </w:tc>
        <w:tc>
          <w:tcPr>
            <w:tcW w:w="4322" w:type="dxa"/>
          </w:tcPr>
          <w:p w14:paraId="670D224E" w14:textId="6068D4E9" w:rsidR="00671C12" w:rsidRDefault="00671C12" w:rsidP="00133C32">
            <w:r>
              <w:rPr>
                <w:b/>
                <w:bCs/>
              </w:rPr>
              <w:t>Necesidad</w:t>
            </w:r>
            <w:r w:rsidRPr="009003DC">
              <w:rPr>
                <w:b/>
                <w:bCs/>
              </w:rPr>
              <w:t>:</w:t>
            </w:r>
            <w:r>
              <w:t xml:space="preserve"> </w:t>
            </w:r>
            <w:r w:rsidR="00180706">
              <w:t>Opcional</w:t>
            </w:r>
          </w:p>
        </w:tc>
      </w:tr>
      <w:tr w:rsidR="00671C12" w14:paraId="4A06B11B" w14:textId="77777777" w:rsidTr="00133C32">
        <w:trPr>
          <w:jc w:val="center"/>
        </w:trPr>
        <w:tc>
          <w:tcPr>
            <w:tcW w:w="4322" w:type="dxa"/>
          </w:tcPr>
          <w:p w14:paraId="13252A07" w14:textId="309F3EE4" w:rsidR="00671C12" w:rsidRDefault="00671C12" w:rsidP="00133C32">
            <w:r>
              <w:rPr>
                <w:b/>
                <w:bCs/>
              </w:rPr>
              <w:t>Verificabilidad</w:t>
            </w:r>
            <w:r w:rsidRPr="009003DC">
              <w:rPr>
                <w:b/>
                <w:bCs/>
              </w:rPr>
              <w:t>:</w:t>
            </w:r>
            <w:r>
              <w:t xml:space="preserve"> </w:t>
            </w:r>
            <w:r w:rsidR="00180706">
              <w:t>Total</w:t>
            </w:r>
          </w:p>
        </w:tc>
        <w:tc>
          <w:tcPr>
            <w:tcW w:w="4322" w:type="dxa"/>
          </w:tcPr>
          <w:p w14:paraId="13CA114F" w14:textId="6FA86154" w:rsidR="00671C12" w:rsidRPr="00917335" w:rsidRDefault="00671C12" w:rsidP="00133C32">
            <w:pPr>
              <w:rPr>
                <w:b/>
                <w:bCs/>
              </w:rPr>
            </w:pPr>
            <w:r w:rsidRPr="00917335">
              <w:rPr>
                <w:b/>
                <w:bCs/>
              </w:rPr>
              <w:t>Casos de uso asociados:</w:t>
            </w:r>
            <w:r w:rsidRPr="00917335">
              <w:t xml:space="preserve"> </w:t>
            </w:r>
            <w:r w:rsidR="00180706">
              <w:t>CU06</w:t>
            </w:r>
          </w:p>
        </w:tc>
      </w:tr>
    </w:tbl>
    <w:p w14:paraId="3F24C590" w14:textId="77777777" w:rsidR="00671C12" w:rsidRDefault="00671C12" w:rsidP="009003DC"/>
    <w:p w14:paraId="1746CFC3" w14:textId="77777777" w:rsidR="00180706" w:rsidRDefault="00180706" w:rsidP="009003DC"/>
    <w:p w14:paraId="309D89F9" w14:textId="77777777" w:rsidR="00180706" w:rsidRDefault="00180706" w:rsidP="009003DC"/>
    <w:p w14:paraId="1FA6953F" w14:textId="77777777" w:rsidR="00180706" w:rsidRDefault="00180706" w:rsidP="009003DC"/>
    <w:p w14:paraId="3C14A4DA" w14:textId="77777777" w:rsidR="00180706" w:rsidRDefault="00180706" w:rsidP="009003DC"/>
    <w:p w14:paraId="7E9902BA" w14:textId="77777777" w:rsidR="00180706" w:rsidRDefault="00180706" w:rsidP="009003DC"/>
    <w:p w14:paraId="3FBC2764" w14:textId="191531DB" w:rsidR="00671C12" w:rsidRDefault="00671C12" w:rsidP="00671C12">
      <w:pPr>
        <w:pStyle w:val="TtuloTablaING"/>
      </w:pPr>
      <w:bookmarkStart w:id="123" w:name="_Toc168082617"/>
      <w:r>
        <w:lastRenderedPageBreak/>
        <w:t>Tabla 3.</w:t>
      </w:r>
      <w:r>
        <w:t>65</w:t>
      </w:r>
      <w:r>
        <w:t>.</w:t>
      </w:r>
      <w:r>
        <w:br/>
        <w:t xml:space="preserve">Requisito </w:t>
      </w:r>
      <w:r w:rsidR="00180706" w:rsidRPr="00180706">
        <w:t>F-U-C39</w:t>
      </w:r>
      <w:bookmarkEnd w:id="123"/>
    </w:p>
    <w:tbl>
      <w:tblPr>
        <w:tblStyle w:val="Tabladelista6concolores"/>
        <w:tblW w:w="0" w:type="auto"/>
        <w:jc w:val="center"/>
        <w:tblLook w:val="0400" w:firstRow="0" w:lastRow="0" w:firstColumn="0" w:lastColumn="0" w:noHBand="0" w:noVBand="1"/>
      </w:tblPr>
      <w:tblGrid>
        <w:gridCol w:w="4322"/>
        <w:gridCol w:w="4322"/>
      </w:tblGrid>
      <w:tr w:rsidR="00671C12" w14:paraId="206B97F6"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03FF375" w14:textId="094E3A09" w:rsidR="00671C12" w:rsidRDefault="00671C12" w:rsidP="00133C32">
            <w:r w:rsidRPr="009003DC">
              <w:rPr>
                <w:b/>
                <w:bCs/>
              </w:rPr>
              <w:t>Identificador:</w:t>
            </w:r>
            <w:r>
              <w:t xml:space="preserve"> </w:t>
            </w:r>
            <w:r w:rsidR="00180706" w:rsidRPr="00180706">
              <w:t>F-U-C39</w:t>
            </w:r>
          </w:p>
        </w:tc>
      </w:tr>
      <w:tr w:rsidR="00671C12" w14:paraId="673A8455" w14:textId="77777777" w:rsidTr="00133C32">
        <w:trPr>
          <w:jc w:val="center"/>
        </w:trPr>
        <w:tc>
          <w:tcPr>
            <w:tcW w:w="8644" w:type="dxa"/>
            <w:gridSpan w:val="2"/>
          </w:tcPr>
          <w:p w14:paraId="5AB184A5" w14:textId="008FC5D2" w:rsidR="00671C12" w:rsidRPr="009003DC" w:rsidRDefault="00671C12" w:rsidP="00133C32">
            <w:pPr>
              <w:rPr>
                <w:b/>
                <w:bCs/>
              </w:rPr>
            </w:pPr>
            <w:r w:rsidRPr="009003DC">
              <w:rPr>
                <w:b/>
                <w:bCs/>
              </w:rPr>
              <w:t>Descripción:</w:t>
            </w:r>
            <w:r w:rsidRPr="009003DC">
              <w:t xml:space="preserve"> </w:t>
            </w:r>
            <w:r w:rsidR="00180706" w:rsidRPr="00180706">
              <w:t>El jugador deberá obtener por pantalla la razón por la que ha finalizado la partida.</w:t>
            </w:r>
          </w:p>
        </w:tc>
      </w:tr>
      <w:tr w:rsidR="00671C12" w14:paraId="4687B92E"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4AF39B47" w14:textId="1A760826" w:rsidR="00671C12" w:rsidRDefault="00671C12" w:rsidP="00133C32">
            <w:r w:rsidRPr="009003DC">
              <w:rPr>
                <w:b/>
                <w:bCs/>
              </w:rPr>
              <w:t>Prioridad:</w:t>
            </w:r>
            <w:r>
              <w:t xml:space="preserve"> </w:t>
            </w:r>
            <w:r w:rsidR="00180706">
              <w:t>Media</w:t>
            </w:r>
          </w:p>
        </w:tc>
        <w:tc>
          <w:tcPr>
            <w:tcW w:w="4322" w:type="dxa"/>
          </w:tcPr>
          <w:p w14:paraId="7E98C9EE" w14:textId="7DF27EA2" w:rsidR="00671C12" w:rsidRDefault="00671C12" w:rsidP="00133C32">
            <w:r>
              <w:rPr>
                <w:b/>
                <w:bCs/>
              </w:rPr>
              <w:t>Necesidad</w:t>
            </w:r>
            <w:r w:rsidRPr="009003DC">
              <w:rPr>
                <w:b/>
                <w:bCs/>
              </w:rPr>
              <w:t>:</w:t>
            </w:r>
            <w:r>
              <w:t xml:space="preserve"> </w:t>
            </w:r>
            <w:r w:rsidR="00180706">
              <w:t>Obligatorio</w:t>
            </w:r>
          </w:p>
        </w:tc>
      </w:tr>
      <w:tr w:rsidR="00671C12" w14:paraId="78971773" w14:textId="77777777" w:rsidTr="00133C32">
        <w:trPr>
          <w:jc w:val="center"/>
        </w:trPr>
        <w:tc>
          <w:tcPr>
            <w:tcW w:w="4322" w:type="dxa"/>
          </w:tcPr>
          <w:p w14:paraId="5FD7EE27" w14:textId="41DAD463" w:rsidR="00671C12" w:rsidRDefault="00671C12" w:rsidP="00133C32">
            <w:r>
              <w:rPr>
                <w:b/>
                <w:bCs/>
              </w:rPr>
              <w:t>Verificabilidad</w:t>
            </w:r>
            <w:r w:rsidRPr="009003DC">
              <w:rPr>
                <w:b/>
                <w:bCs/>
              </w:rPr>
              <w:t>:</w:t>
            </w:r>
            <w:r>
              <w:t xml:space="preserve"> </w:t>
            </w:r>
            <w:r w:rsidR="00180706">
              <w:t>Total</w:t>
            </w:r>
          </w:p>
        </w:tc>
        <w:tc>
          <w:tcPr>
            <w:tcW w:w="4322" w:type="dxa"/>
          </w:tcPr>
          <w:p w14:paraId="79D84334" w14:textId="1133C3F9" w:rsidR="00671C12" w:rsidRPr="00917335" w:rsidRDefault="00671C12" w:rsidP="00133C32">
            <w:pPr>
              <w:rPr>
                <w:b/>
                <w:bCs/>
              </w:rPr>
            </w:pPr>
            <w:r w:rsidRPr="00917335">
              <w:rPr>
                <w:b/>
                <w:bCs/>
              </w:rPr>
              <w:t>Casos de uso asociados:</w:t>
            </w:r>
            <w:r w:rsidRPr="00917335">
              <w:t xml:space="preserve"> </w:t>
            </w:r>
            <w:r w:rsidR="00180706" w:rsidRPr="00180706">
              <w:t>CU08, CU09</w:t>
            </w:r>
          </w:p>
        </w:tc>
      </w:tr>
    </w:tbl>
    <w:p w14:paraId="27854BDD" w14:textId="77777777" w:rsidR="00671C12" w:rsidRDefault="00671C12" w:rsidP="009003DC"/>
    <w:p w14:paraId="4F644A14" w14:textId="624EEFB1" w:rsidR="00671C12" w:rsidRDefault="00671C12" w:rsidP="00671C12">
      <w:pPr>
        <w:pStyle w:val="TtuloTablaING"/>
      </w:pPr>
      <w:bookmarkStart w:id="124" w:name="_Toc168082618"/>
      <w:r>
        <w:t>Tabla 3.</w:t>
      </w:r>
      <w:r>
        <w:t>66</w:t>
      </w:r>
      <w:r>
        <w:t>.</w:t>
      </w:r>
      <w:r>
        <w:br/>
        <w:t xml:space="preserve">Requisito </w:t>
      </w:r>
      <w:r w:rsidR="00180706" w:rsidRPr="00180706">
        <w:t>F-S-C40</w:t>
      </w:r>
      <w:bookmarkEnd w:id="124"/>
    </w:p>
    <w:tbl>
      <w:tblPr>
        <w:tblStyle w:val="Tabladelista6concolores"/>
        <w:tblW w:w="0" w:type="auto"/>
        <w:jc w:val="center"/>
        <w:tblLook w:val="0400" w:firstRow="0" w:lastRow="0" w:firstColumn="0" w:lastColumn="0" w:noHBand="0" w:noVBand="1"/>
      </w:tblPr>
      <w:tblGrid>
        <w:gridCol w:w="4322"/>
        <w:gridCol w:w="4322"/>
      </w:tblGrid>
      <w:tr w:rsidR="00671C12" w14:paraId="635FAA56"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557ACEE2" w14:textId="77506566" w:rsidR="00671C12" w:rsidRDefault="00671C12" w:rsidP="00133C32">
            <w:r w:rsidRPr="009003DC">
              <w:rPr>
                <w:b/>
                <w:bCs/>
              </w:rPr>
              <w:t>Identificador:</w:t>
            </w:r>
            <w:r>
              <w:t xml:space="preserve"> </w:t>
            </w:r>
            <w:r w:rsidR="00180706" w:rsidRPr="00180706">
              <w:t>F-S-C40</w:t>
            </w:r>
          </w:p>
        </w:tc>
      </w:tr>
      <w:tr w:rsidR="00671C12" w14:paraId="45B3B0A8" w14:textId="77777777" w:rsidTr="00133C32">
        <w:trPr>
          <w:jc w:val="center"/>
        </w:trPr>
        <w:tc>
          <w:tcPr>
            <w:tcW w:w="8644" w:type="dxa"/>
            <w:gridSpan w:val="2"/>
          </w:tcPr>
          <w:p w14:paraId="68169735" w14:textId="1B396F3C" w:rsidR="00671C12" w:rsidRPr="009003DC" w:rsidRDefault="00671C12" w:rsidP="00133C32">
            <w:pPr>
              <w:rPr>
                <w:b/>
                <w:bCs/>
              </w:rPr>
            </w:pPr>
            <w:r w:rsidRPr="009003DC">
              <w:rPr>
                <w:b/>
                <w:bCs/>
              </w:rPr>
              <w:t>Descripción:</w:t>
            </w:r>
            <w:r w:rsidRPr="009003DC">
              <w:t xml:space="preserve"> </w:t>
            </w:r>
            <w:r w:rsidR="00180706" w:rsidRPr="00180706">
              <w:t>El sistema deberá mostrar al jugador un mensaje cuando se produzca un error o comportamiento inesperado en el flujo de la partida.</w:t>
            </w:r>
          </w:p>
        </w:tc>
      </w:tr>
      <w:tr w:rsidR="00671C12" w14:paraId="634266A8"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98D0629" w14:textId="31FEA099" w:rsidR="00671C12" w:rsidRDefault="00671C12" w:rsidP="00133C32">
            <w:r w:rsidRPr="009003DC">
              <w:rPr>
                <w:b/>
                <w:bCs/>
              </w:rPr>
              <w:t>Prioridad:</w:t>
            </w:r>
            <w:r>
              <w:t xml:space="preserve"> </w:t>
            </w:r>
            <w:r w:rsidR="00180706">
              <w:t>Media</w:t>
            </w:r>
          </w:p>
        </w:tc>
        <w:tc>
          <w:tcPr>
            <w:tcW w:w="4322" w:type="dxa"/>
          </w:tcPr>
          <w:p w14:paraId="5232004D" w14:textId="59E05EDB" w:rsidR="00671C12" w:rsidRDefault="00671C12" w:rsidP="00133C32">
            <w:r>
              <w:rPr>
                <w:b/>
                <w:bCs/>
              </w:rPr>
              <w:t>Necesidad</w:t>
            </w:r>
            <w:r w:rsidRPr="009003DC">
              <w:rPr>
                <w:b/>
                <w:bCs/>
              </w:rPr>
              <w:t>:</w:t>
            </w:r>
            <w:r>
              <w:t xml:space="preserve"> </w:t>
            </w:r>
            <w:r w:rsidR="00180706">
              <w:t>Obligatorio</w:t>
            </w:r>
          </w:p>
        </w:tc>
      </w:tr>
      <w:tr w:rsidR="00671C12" w14:paraId="2637965F" w14:textId="77777777" w:rsidTr="00133C32">
        <w:trPr>
          <w:jc w:val="center"/>
        </w:trPr>
        <w:tc>
          <w:tcPr>
            <w:tcW w:w="4322" w:type="dxa"/>
          </w:tcPr>
          <w:p w14:paraId="05692F53" w14:textId="33747873" w:rsidR="00671C12" w:rsidRDefault="00671C12" w:rsidP="00133C32">
            <w:r>
              <w:rPr>
                <w:b/>
                <w:bCs/>
              </w:rPr>
              <w:t>Verificabilidad</w:t>
            </w:r>
            <w:r w:rsidRPr="009003DC">
              <w:rPr>
                <w:b/>
                <w:bCs/>
              </w:rPr>
              <w:t>:</w:t>
            </w:r>
            <w:r>
              <w:t xml:space="preserve"> </w:t>
            </w:r>
            <w:r w:rsidR="00180706">
              <w:t>Parcial</w:t>
            </w:r>
          </w:p>
        </w:tc>
        <w:tc>
          <w:tcPr>
            <w:tcW w:w="4322" w:type="dxa"/>
          </w:tcPr>
          <w:p w14:paraId="2F493308" w14:textId="1D05EE13" w:rsidR="00671C12" w:rsidRPr="00917335" w:rsidRDefault="00671C12" w:rsidP="00133C32">
            <w:pPr>
              <w:rPr>
                <w:b/>
                <w:bCs/>
              </w:rPr>
            </w:pPr>
            <w:r w:rsidRPr="00917335">
              <w:rPr>
                <w:b/>
                <w:bCs/>
              </w:rPr>
              <w:t>Casos de uso asociados:</w:t>
            </w:r>
            <w:r w:rsidRPr="00917335">
              <w:t xml:space="preserve"> </w:t>
            </w:r>
            <w:r w:rsidR="00180706" w:rsidRPr="00180706">
              <w:t>CU17, CU18, CU19</w:t>
            </w:r>
          </w:p>
        </w:tc>
      </w:tr>
    </w:tbl>
    <w:p w14:paraId="75F83DB5" w14:textId="77777777" w:rsidR="00671C12" w:rsidRDefault="00671C12" w:rsidP="009003DC"/>
    <w:p w14:paraId="387EBD56" w14:textId="7CF9A667" w:rsidR="00671C12" w:rsidRDefault="00671C12" w:rsidP="00671C12">
      <w:pPr>
        <w:pStyle w:val="TtuloTablaING"/>
      </w:pPr>
      <w:bookmarkStart w:id="125" w:name="_Toc168082619"/>
      <w:r>
        <w:t>Tabla 3.</w:t>
      </w:r>
      <w:r>
        <w:t>67</w:t>
      </w:r>
      <w:r>
        <w:t>.</w:t>
      </w:r>
      <w:r>
        <w:br/>
        <w:t xml:space="preserve">Requisito </w:t>
      </w:r>
      <w:r w:rsidR="00180706" w:rsidRPr="00180706">
        <w:t>F-S-R41</w:t>
      </w:r>
      <w:bookmarkEnd w:id="125"/>
    </w:p>
    <w:tbl>
      <w:tblPr>
        <w:tblStyle w:val="Tabladelista6concolores"/>
        <w:tblW w:w="0" w:type="auto"/>
        <w:jc w:val="center"/>
        <w:tblLook w:val="0400" w:firstRow="0" w:lastRow="0" w:firstColumn="0" w:lastColumn="0" w:noHBand="0" w:noVBand="1"/>
      </w:tblPr>
      <w:tblGrid>
        <w:gridCol w:w="4322"/>
        <w:gridCol w:w="4322"/>
      </w:tblGrid>
      <w:tr w:rsidR="00671C12" w14:paraId="33D0F8D4"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71325AC4" w14:textId="1071C2F2" w:rsidR="00671C12" w:rsidRDefault="00671C12" w:rsidP="00133C32">
            <w:r w:rsidRPr="009003DC">
              <w:rPr>
                <w:b/>
                <w:bCs/>
              </w:rPr>
              <w:t>Identificador:</w:t>
            </w:r>
            <w:r>
              <w:t xml:space="preserve"> </w:t>
            </w:r>
            <w:r w:rsidR="00180706" w:rsidRPr="00180706">
              <w:t>F-S-R41</w:t>
            </w:r>
          </w:p>
        </w:tc>
      </w:tr>
      <w:tr w:rsidR="00671C12" w14:paraId="19383344" w14:textId="77777777" w:rsidTr="00133C32">
        <w:trPr>
          <w:jc w:val="center"/>
        </w:trPr>
        <w:tc>
          <w:tcPr>
            <w:tcW w:w="8644" w:type="dxa"/>
            <w:gridSpan w:val="2"/>
          </w:tcPr>
          <w:p w14:paraId="72E6BEF2" w14:textId="0B80DFD4" w:rsidR="00671C12" w:rsidRPr="009003DC" w:rsidRDefault="00671C12" w:rsidP="00133C32">
            <w:pPr>
              <w:rPr>
                <w:b/>
                <w:bCs/>
              </w:rPr>
            </w:pPr>
            <w:r w:rsidRPr="009003DC">
              <w:rPr>
                <w:b/>
                <w:bCs/>
              </w:rPr>
              <w:t>Descripción:</w:t>
            </w:r>
            <w:r w:rsidRPr="009003DC">
              <w:t xml:space="preserve"> </w:t>
            </w:r>
            <w:r w:rsidR="00180706" w:rsidRPr="00180706">
              <w:t>El sistema deberá terminar la partida cuando uno de los jugadores sufra una desconexión en el modo multijugador.</w:t>
            </w:r>
          </w:p>
        </w:tc>
      </w:tr>
      <w:tr w:rsidR="00671C12" w14:paraId="3B89642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C137A2B" w14:textId="2338FB01" w:rsidR="00671C12" w:rsidRDefault="00671C12" w:rsidP="00133C32">
            <w:r w:rsidRPr="009003DC">
              <w:rPr>
                <w:b/>
                <w:bCs/>
              </w:rPr>
              <w:t>Prioridad:</w:t>
            </w:r>
            <w:r>
              <w:t xml:space="preserve"> </w:t>
            </w:r>
            <w:r w:rsidR="00180706">
              <w:t>Alta</w:t>
            </w:r>
          </w:p>
        </w:tc>
        <w:tc>
          <w:tcPr>
            <w:tcW w:w="4322" w:type="dxa"/>
          </w:tcPr>
          <w:p w14:paraId="32427B85" w14:textId="3FED8350" w:rsidR="00671C12" w:rsidRDefault="00671C12" w:rsidP="00133C32">
            <w:r>
              <w:rPr>
                <w:b/>
                <w:bCs/>
              </w:rPr>
              <w:t>Necesidad</w:t>
            </w:r>
            <w:r w:rsidRPr="009003DC">
              <w:rPr>
                <w:b/>
                <w:bCs/>
              </w:rPr>
              <w:t>:</w:t>
            </w:r>
            <w:r>
              <w:t xml:space="preserve"> </w:t>
            </w:r>
            <w:r w:rsidR="00180706">
              <w:t>Obligatorio</w:t>
            </w:r>
          </w:p>
        </w:tc>
      </w:tr>
      <w:tr w:rsidR="00671C12" w14:paraId="35343BE1" w14:textId="77777777" w:rsidTr="00133C32">
        <w:trPr>
          <w:jc w:val="center"/>
        </w:trPr>
        <w:tc>
          <w:tcPr>
            <w:tcW w:w="4322" w:type="dxa"/>
          </w:tcPr>
          <w:p w14:paraId="20D2EC0E" w14:textId="4BC67B29" w:rsidR="00671C12" w:rsidRDefault="00671C12" w:rsidP="00133C32">
            <w:r>
              <w:rPr>
                <w:b/>
                <w:bCs/>
              </w:rPr>
              <w:t>Verificabilidad</w:t>
            </w:r>
            <w:r w:rsidRPr="009003DC">
              <w:rPr>
                <w:b/>
                <w:bCs/>
              </w:rPr>
              <w:t>:</w:t>
            </w:r>
            <w:r>
              <w:t xml:space="preserve"> </w:t>
            </w:r>
            <w:r w:rsidR="00180706">
              <w:t>Total</w:t>
            </w:r>
          </w:p>
        </w:tc>
        <w:tc>
          <w:tcPr>
            <w:tcW w:w="4322" w:type="dxa"/>
          </w:tcPr>
          <w:p w14:paraId="56B6930D" w14:textId="4B1481E0" w:rsidR="00671C12" w:rsidRPr="00917335" w:rsidRDefault="00671C12" w:rsidP="00133C32">
            <w:pPr>
              <w:rPr>
                <w:b/>
                <w:bCs/>
              </w:rPr>
            </w:pPr>
            <w:r w:rsidRPr="00917335">
              <w:rPr>
                <w:b/>
                <w:bCs/>
              </w:rPr>
              <w:t>Casos de uso asociados:</w:t>
            </w:r>
            <w:r w:rsidRPr="00917335">
              <w:t xml:space="preserve"> </w:t>
            </w:r>
            <w:r w:rsidR="00180706" w:rsidRPr="00180706">
              <w:t>CU17, CU18, CU19</w:t>
            </w:r>
          </w:p>
        </w:tc>
      </w:tr>
    </w:tbl>
    <w:p w14:paraId="5A20D456" w14:textId="77777777" w:rsidR="00671C12" w:rsidRDefault="00671C12" w:rsidP="009003DC"/>
    <w:p w14:paraId="243C9C10" w14:textId="2C275BCE" w:rsidR="00671C12" w:rsidRDefault="00671C12" w:rsidP="00671C12">
      <w:pPr>
        <w:pStyle w:val="TtuloTablaING"/>
      </w:pPr>
      <w:bookmarkStart w:id="126" w:name="_Toc168082620"/>
      <w:r>
        <w:t>Tabla 3.</w:t>
      </w:r>
      <w:r>
        <w:t>68</w:t>
      </w:r>
      <w:r>
        <w:t>.</w:t>
      </w:r>
      <w:r>
        <w:br/>
        <w:t xml:space="preserve">Requisito </w:t>
      </w:r>
      <w:r w:rsidR="00666A12" w:rsidRPr="00666A12">
        <w:t>F-S-R42</w:t>
      </w:r>
      <w:bookmarkEnd w:id="126"/>
    </w:p>
    <w:tbl>
      <w:tblPr>
        <w:tblStyle w:val="Tabladelista6concolores"/>
        <w:tblW w:w="0" w:type="auto"/>
        <w:jc w:val="center"/>
        <w:tblLook w:val="0400" w:firstRow="0" w:lastRow="0" w:firstColumn="0" w:lastColumn="0" w:noHBand="0" w:noVBand="1"/>
      </w:tblPr>
      <w:tblGrid>
        <w:gridCol w:w="4322"/>
        <w:gridCol w:w="4322"/>
      </w:tblGrid>
      <w:tr w:rsidR="00671C12" w14:paraId="4975FB38"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443BE967" w14:textId="0BC553AA" w:rsidR="00671C12" w:rsidRDefault="00671C12" w:rsidP="00133C32">
            <w:r w:rsidRPr="009003DC">
              <w:rPr>
                <w:b/>
                <w:bCs/>
              </w:rPr>
              <w:t>Identificador:</w:t>
            </w:r>
            <w:r>
              <w:t xml:space="preserve"> </w:t>
            </w:r>
            <w:r w:rsidR="00666A12" w:rsidRPr="00666A12">
              <w:t>F-S-R42</w:t>
            </w:r>
          </w:p>
        </w:tc>
      </w:tr>
      <w:tr w:rsidR="00671C12" w14:paraId="2726E7C8" w14:textId="77777777" w:rsidTr="00133C32">
        <w:trPr>
          <w:jc w:val="center"/>
        </w:trPr>
        <w:tc>
          <w:tcPr>
            <w:tcW w:w="8644" w:type="dxa"/>
            <w:gridSpan w:val="2"/>
          </w:tcPr>
          <w:p w14:paraId="4E337546" w14:textId="07BB7A25" w:rsidR="00671C12" w:rsidRPr="009003DC" w:rsidRDefault="00671C12" w:rsidP="00133C32">
            <w:pPr>
              <w:rPr>
                <w:b/>
                <w:bCs/>
              </w:rPr>
            </w:pPr>
            <w:r w:rsidRPr="009003DC">
              <w:rPr>
                <w:b/>
                <w:bCs/>
              </w:rPr>
              <w:t>Descripción:</w:t>
            </w:r>
            <w:r w:rsidRPr="009003DC">
              <w:t xml:space="preserve"> </w:t>
            </w:r>
            <w:r w:rsidR="00666A12" w:rsidRPr="00666A12">
              <w:t>El sistema deberá limitar la cantidad máxima de jugadores en el modo multijugador a 2 por sala de juego.</w:t>
            </w:r>
          </w:p>
        </w:tc>
      </w:tr>
      <w:tr w:rsidR="00671C12" w14:paraId="1A7936EC"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A96A5F8" w14:textId="671B8732" w:rsidR="00671C12" w:rsidRDefault="00671C12" w:rsidP="00133C32">
            <w:r w:rsidRPr="009003DC">
              <w:rPr>
                <w:b/>
                <w:bCs/>
              </w:rPr>
              <w:t>Prioridad:</w:t>
            </w:r>
            <w:r>
              <w:t xml:space="preserve"> </w:t>
            </w:r>
            <w:r w:rsidR="00666A12">
              <w:t>Media</w:t>
            </w:r>
          </w:p>
        </w:tc>
        <w:tc>
          <w:tcPr>
            <w:tcW w:w="4322" w:type="dxa"/>
          </w:tcPr>
          <w:p w14:paraId="2069EB6B" w14:textId="1D2FE5E2" w:rsidR="00671C12" w:rsidRDefault="00671C12" w:rsidP="00133C32">
            <w:r>
              <w:rPr>
                <w:b/>
                <w:bCs/>
              </w:rPr>
              <w:t>Necesidad</w:t>
            </w:r>
            <w:r w:rsidRPr="009003DC">
              <w:rPr>
                <w:b/>
                <w:bCs/>
              </w:rPr>
              <w:t>:</w:t>
            </w:r>
            <w:r>
              <w:t xml:space="preserve"> </w:t>
            </w:r>
            <w:r w:rsidR="00666A12">
              <w:t>Obligatorio</w:t>
            </w:r>
          </w:p>
        </w:tc>
      </w:tr>
      <w:tr w:rsidR="00671C12" w14:paraId="6BF696F4" w14:textId="77777777" w:rsidTr="00133C32">
        <w:trPr>
          <w:jc w:val="center"/>
        </w:trPr>
        <w:tc>
          <w:tcPr>
            <w:tcW w:w="4322" w:type="dxa"/>
          </w:tcPr>
          <w:p w14:paraId="373CC76A" w14:textId="257F4915" w:rsidR="00671C12" w:rsidRDefault="00671C12" w:rsidP="00133C32">
            <w:r>
              <w:rPr>
                <w:b/>
                <w:bCs/>
              </w:rPr>
              <w:t>Verificabilidad</w:t>
            </w:r>
            <w:r w:rsidRPr="009003DC">
              <w:rPr>
                <w:b/>
                <w:bCs/>
              </w:rPr>
              <w:t>:</w:t>
            </w:r>
            <w:r>
              <w:t xml:space="preserve"> </w:t>
            </w:r>
            <w:r w:rsidR="00666A12">
              <w:t>Total</w:t>
            </w:r>
          </w:p>
        </w:tc>
        <w:tc>
          <w:tcPr>
            <w:tcW w:w="4322" w:type="dxa"/>
          </w:tcPr>
          <w:p w14:paraId="31BAF285" w14:textId="41FA18CF" w:rsidR="00671C12" w:rsidRPr="00917335" w:rsidRDefault="00671C12" w:rsidP="00133C32">
            <w:pPr>
              <w:rPr>
                <w:b/>
                <w:bCs/>
              </w:rPr>
            </w:pPr>
            <w:r w:rsidRPr="00917335">
              <w:rPr>
                <w:b/>
                <w:bCs/>
              </w:rPr>
              <w:t>Casos de uso asociados:</w:t>
            </w:r>
            <w:r w:rsidRPr="00917335">
              <w:t xml:space="preserve"> </w:t>
            </w:r>
            <w:r w:rsidR="00666A12" w:rsidRPr="00666A12">
              <w:t>CU17, CU18, CU19</w:t>
            </w:r>
          </w:p>
        </w:tc>
      </w:tr>
    </w:tbl>
    <w:p w14:paraId="6B407E5D" w14:textId="77777777" w:rsidR="00671C12" w:rsidRPr="009828E2" w:rsidRDefault="00671C12" w:rsidP="009003DC"/>
    <w:p w14:paraId="19469A9C" w14:textId="4A8492A2" w:rsidR="00C470E4" w:rsidRPr="009828E2" w:rsidRDefault="00C470E4" w:rsidP="00F46D5A">
      <w:pPr>
        <w:pStyle w:val="Epgrafe"/>
        <w:numPr>
          <w:ilvl w:val="2"/>
          <w:numId w:val="12"/>
        </w:numPr>
      </w:pPr>
      <w:bookmarkStart w:id="127" w:name="_Toc166609925"/>
      <w:bookmarkStart w:id="128" w:name="_Toc168082535"/>
      <w:r w:rsidRPr="009828E2">
        <w:t xml:space="preserve">Requisitos </w:t>
      </w:r>
      <w:bookmarkEnd w:id="127"/>
      <w:r w:rsidR="009003DC">
        <w:t>no funcionales</w:t>
      </w:r>
      <w:bookmarkEnd w:id="128"/>
    </w:p>
    <w:p w14:paraId="7B367334" w14:textId="27459D38" w:rsidR="0053367A" w:rsidRDefault="0048062C" w:rsidP="0053367A">
      <w:r>
        <w:t>Los requisitos no funcionales especificados para este proyecto son los siguientes:</w:t>
      </w:r>
    </w:p>
    <w:p w14:paraId="6E5F75B9" w14:textId="77777777" w:rsidR="0048062C" w:rsidRDefault="0048062C" w:rsidP="0053367A"/>
    <w:p w14:paraId="70DA0983" w14:textId="77777777" w:rsidR="0048062C" w:rsidRDefault="0048062C" w:rsidP="0053367A"/>
    <w:p w14:paraId="56EE4C64" w14:textId="21B08404" w:rsidR="0048062C" w:rsidRDefault="0048062C" w:rsidP="0048062C">
      <w:pPr>
        <w:pStyle w:val="TtuloTablaING"/>
      </w:pPr>
      <w:bookmarkStart w:id="129" w:name="_Toc168082621"/>
      <w:r>
        <w:lastRenderedPageBreak/>
        <w:t>Tabla 3.</w:t>
      </w:r>
      <w:r>
        <w:t>69</w:t>
      </w:r>
      <w:r>
        <w:t>.</w:t>
      </w:r>
      <w:r>
        <w:br/>
      </w:r>
      <w:r>
        <w:t xml:space="preserve">Requisito </w:t>
      </w:r>
      <w:r w:rsidRPr="0048062C">
        <w:t>NF-S-C43</w:t>
      </w:r>
      <w:bookmarkEnd w:id="129"/>
    </w:p>
    <w:tbl>
      <w:tblPr>
        <w:tblStyle w:val="Tabladelista6concolores"/>
        <w:tblW w:w="0" w:type="auto"/>
        <w:jc w:val="center"/>
        <w:tblLook w:val="0400" w:firstRow="0" w:lastRow="0" w:firstColumn="0" w:lastColumn="0" w:noHBand="0" w:noVBand="1"/>
      </w:tblPr>
      <w:tblGrid>
        <w:gridCol w:w="4322"/>
        <w:gridCol w:w="4322"/>
      </w:tblGrid>
      <w:tr w:rsidR="0048062C" w14:paraId="7CF261B5"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EF58B6C" w14:textId="4906B73D" w:rsidR="0048062C" w:rsidRDefault="0048062C" w:rsidP="00133C32">
            <w:r w:rsidRPr="009003DC">
              <w:rPr>
                <w:b/>
                <w:bCs/>
              </w:rPr>
              <w:t>Identificador:</w:t>
            </w:r>
            <w:r>
              <w:t xml:space="preserve"> </w:t>
            </w:r>
            <w:r w:rsidRPr="0048062C">
              <w:t>NF-S-C43</w:t>
            </w:r>
          </w:p>
        </w:tc>
      </w:tr>
      <w:tr w:rsidR="0048062C" w14:paraId="5710A2EC" w14:textId="77777777" w:rsidTr="00133C32">
        <w:trPr>
          <w:jc w:val="center"/>
        </w:trPr>
        <w:tc>
          <w:tcPr>
            <w:tcW w:w="8644" w:type="dxa"/>
            <w:gridSpan w:val="2"/>
          </w:tcPr>
          <w:p w14:paraId="799B54C9" w14:textId="21E7415E" w:rsidR="0048062C" w:rsidRPr="009003DC" w:rsidRDefault="0048062C" w:rsidP="00133C32">
            <w:pPr>
              <w:rPr>
                <w:b/>
                <w:bCs/>
              </w:rPr>
            </w:pPr>
            <w:r w:rsidRPr="009003DC">
              <w:rPr>
                <w:b/>
                <w:bCs/>
              </w:rPr>
              <w:t>Descripción:</w:t>
            </w:r>
            <w:r w:rsidRPr="009003DC">
              <w:t xml:space="preserve"> </w:t>
            </w:r>
            <w:r w:rsidRPr="0048062C">
              <w:t>La aplicación deberá estar disponible para el sistema operativo Microsoft Windows</w:t>
            </w:r>
            <w:r>
              <w:t xml:space="preserve"> 10/11</w:t>
            </w:r>
            <w:r w:rsidRPr="0048062C">
              <w:t xml:space="preserve"> x64.</w:t>
            </w:r>
          </w:p>
        </w:tc>
      </w:tr>
      <w:tr w:rsidR="0048062C" w14:paraId="1E151CCC"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344713F9" w14:textId="18EE08E5" w:rsidR="0048062C" w:rsidRDefault="0048062C" w:rsidP="00133C32">
            <w:r w:rsidRPr="009003DC">
              <w:rPr>
                <w:b/>
                <w:bCs/>
              </w:rPr>
              <w:t>Prioridad:</w:t>
            </w:r>
            <w:r>
              <w:t xml:space="preserve"> </w:t>
            </w:r>
            <w:r>
              <w:t>Alta</w:t>
            </w:r>
          </w:p>
        </w:tc>
        <w:tc>
          <w:tcPr>
            <w:tcW w:w="4322" w:type="dxa"/>
          </w:tcPr>
          <w:p w14:paraId="25D601F0" w14:textId="18F499E9" w:rsidR="0048062C" w:rsidRDefault="0048062C" w:rsidP="00133C32">
            <w:r>
              <w:rPr>
                <w:b/>
                <w:bCs/>
              </w:rPr>
              <w:t>Necesidad</w:t>
            </w:r>
            <w:r w:rsidRPr="009003DC">
              <w:rPr>
                <w:b/>
                <w:bCs/>
              </w:rPr>
              <w:t>:</w:t>
            </w:r>
            <w:r>
              <w:t xml:space="preserve"> </w:t>
            </w:r>
            <w:r>
              <w:t>Obligatorio</w:t>
            </w:r>
          </w:p>
        </w:tc>
      </w:tr>
      <w:tr w:rsidR="0048062C" w14:paraId="45C18B1A" w14:textId="77777777" w:rsidTr="00133C32">
        <w:trPr>
          <w:jc w:val="center"/>
        </w:trPr>
        <w:tc>
          <w:tcPr>
            <w:tcW w:w="4322" w:type="dxa"/>
          </w:tcPr>
          <w:p w14:paraId="2AFE71F6" w14:textId="209D6E4E" w:rsidR="0048062C" w:rsidRDefault="0048062C" w:rsidP="00133C32">
            <w:r>
              <w:rPr>
                <w:b/>
                <w:bCs/>
              </w:rPr>
              <w:t>Verificabilidad</w:t>
            </w:r>
            <w:r w:rsidRPr="009003DC">
              <w:rPr>
                <w:b/>
                <w:bCs/>
              </w:rPr>
              <w:t>:</w:t>
            </w:r>
            <w:r>
              <w:t xml:space="preserve"> </w:t>
            </w:r>
            <w:r>
              <w:t>Parcial</w:t>
            </w:r>
          </w:p>
        </w:tc>
        <w:tc>
          <w:tcPr>
            <w:tcW w:w="4322" w:type="dxa"/>
          </w:tcPr>
          <w:p w14:paraId="7E66B884" w14:textId="529D655A" w:rsidR="0048062C" w:rsidRPr="00917335" w:rsidRDefault="0048062C" w:rsidP="00133C32">
            <w:pPr>
              <w:rPr>
                <w:b/>
                <w:bCs/>
              </w:rPr>
            </w:pPr>
            <w:r w:rsidRPr="00917335">
              <w:rPr>
                <w:b/>
                <w:bCs/>
              </w:rPr>
              <w:t>Casos de uso asociados:</w:t>
            </w:r>
            <w:r w:rsidRPr="00917335">
              <w:t xml:space="preserve"> </w:t>
            </w:r>
            <w:r>
              <w:t>-</w:t>
            </w:r>
          </w:p>
        </w:tc>
      </w:tr>
    </w:tbl>
    <w:p w14:paraId="563EB32C" w14:textId="77777777" w:rsidR="0048062C" w:rsidRDefault="0048062C" w:rsidP="0053367A"/>
    <w:p w14:paraId="3BE307C0" w14:textId="25C60A9B" w:rsidR="0048062C" w:rsidRDefault="0048062C" w:rsidP="0048062C">
      <w:pPr>
        <w:pStyle w:val="TtuloTablaING"/>
      </w:pPr>
      <w:bookmarkStart w:id="130" w:name="_Toc168082622"/>
      <w:r>
        <w:t>Tabla 3.</w:t>
      </w:r>
      <w:r>
        <w:t>70</w:t>
      </w:r>
      <w:r>
        <w:t>.</w:t>
      </w:r>
      <w:r>
        <w:br/>
        <w:t xml:space="preserve">Requisito </w:t>
      </w:r>
      <w:r w:rsidRPr="0048062C">
        <w:t>NF-S-C44</w:t>
      </w:r>
      <w:bookmarkEnd w:id="130"/>
    </w:p>
    <w:tbl>
      <w:tblPr>
        <w:tblStyle w:val="Tabladelista6concolores"/>
        <w:tblW w:w="0" w:type="auto"/>
        <w:jc w:val="center"/>
        <w:tblLook w:val="0400" w:firstRow="0" w:lastRow="0" w:firstColumn="0" w:lastColumn="0" w:noHBand="0" w:noVBand="1"/>
      </w:tblPr>
      <w:tblGrid>
        <w:gridCol w:w="4322"/>
        <w:gridCol w:w="4322"/>
      </w:tblGrid>
      <w:tr w:rsidR="0048062C" w14:paraId="02AC247F"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FAD33E2" w14:textId="3BC593DB" w:rsidR="0048062C" w:rsidRDefault="0048062C" w:rsidP="00133C32">
            <w:r w:rsidRPr="009003DC">
              <w:rPr>
                <w:b/>
                <w:bCs/>
              </w:rPr>
              <w:t>Identificador:</w:t>
            </w:r>
            <w:r>
              <w:t xml:space="preserve"> </w:t>
            </w:r>
            <w:r w:rsidRPr="0048062C">
              <w:t>NF-S-C44</w:t>
            </w:r>
          </w:p>
        </w:tc>
      </w:tr>
      <w:tr w:rsidR="0048062C" w14:paraId="3540E1B2" w14:textId="77777777" w:rsidTr="00133C32">
        <w:trPr>
          <w:jc w:val="center"/>
        </w:trPr>
        <w:tc>
          <w:tcPr>
            <w:tcW w:w="8644" w:type="dxa"/>
            <w:gridSpan w:val="2"/>
          </w:tcPr>
          <w:p w14:paraId="2100C2E0" w14:textId="17DCDCAF" w:rsidR="0048062C" w:rsidRPr="009003DC" w:rsidRDefault="0048062C" w:rsidP="00133C32">
            <w:pPr>
              <w:rPr>
                <w:b/>
                <w:bCs/>
              </w:rPr>
            </w:pPr>
            <w:r w:rsidRPr="009003DC">
              <w:rPr>
                <w:b/>
                <w:bCs/>
              </w:rPr>
              <w:t>Descripción:</w:t>
            </w:r>
            <w:r w:rsidRPr="009003DC">
              <w:t xml:space="preserve"> </w:t>
            </w:r>
            <w:r w:rsidRPr="0048062C">
              <w:t>El sistema deberá estar traducido completamente al idioma inglés.</w:t>
            </w:r>
          </w:p>
        </w:tc>
      </w:tr>
      <w:tr w:rsidR="0048062C" w14:paraId="3747F094"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51F3DBD" w14:textId="73C8E03D" w:rsidR="0048062C" w:rsidRDefault="0048062C" w:rsidP="00133C32">
            <w:r w:rsidRPr="009003DC">
              <w:rPr>
                <w:b/>
                <w:bCs/>
              </w:rPr>
              <w:t>Prioridad:</w:t>
            </w:r>
            <w:r>
              <w:t xml:space="preserve"> </w:t>
            </w:r>
            <w:r w:rsidR="00A213FD">
              <w:t>Media</w:t>
            </w:r>
          </w:p>
        </w:tc>
        <w:tc>
          <w:tcPr>
            <w:tcW w:w="4322" w:type="dxa"/>
          </w:tcPr>
          <w:p w14:paraId="6A90277E" w14:textId="77777777" w:rsidR="0048062C" w:rsidRDefault="0048062C" w:rsidP="00133C32">
            <w:r>
              <w:rPr>
                <w:b/>
                <w:bCs/>
              </w:rPr>
              <w:t>Necesidad</w:t>
            </w:r>
            <w:r w:rsidRPr="009003DC">
              <w:rPr>
                <w:b/>
                <w:bCs/>
              </w:rPr>
              <w:t>:</w:t>
            </w:r>
            <w:r>
              <w:t xml:space="preserve"> Obligatorio</w:t>
            </w:r>
          </w:p>
        </w:tc>
      </w:tr>
      <w:tr w:rsidR="0048062C" w14:paraId="3CCC0FA3" w14:textId="77777777" w:rsidTr="00133C32">
        <w:trPr>
          <w:jc w:val="center"/>
        </w:trPr>
        <w:tc>
          <w:tcPr>
            <w:tcW w:w="4322" w:type="dxa"/>
          </w:tcPr>
          <w:p w14:paraId="5DE53581" w14:textId="0C8E4D16" w:rsidR="0048062C" w:rsidRDefault="0048062C" w:rsidP="00133C32">
            <w:r>
              <w:rPr>
                <w:b/>
                <w:bCs/>
              </w:rPr>
              <w:t>Verificabilidad</w:t>
            </w:r>
            <w:r w:rsidRPr="009003DC">
              <w:rPr>
                <w:b/>
                <w:bCs/>
              </w:rPr>
              <w:t>:</w:t>
            </w:r>
            <w:r>
              <w:t xml:space="preserve"> </w:t>
            </w:r>
            <w:r w:rsidR="00A213FD">
              <w:t>Total</w:t>
            </w:r>
          </w:p>
        </w:tc>
        <w:tc>
          <w:tcPr>
            <w:tcW w:w="4322" w:type="dxa"/>
          </w:tcPr>
          <w:p w14:paraId="3D428A9A" w14:textId="77777777" w:rsidR="0048062C" w:rsidRPr="00917335" w:rsidRDefault="0048062C" w:rsidP="00133C32">
            <w:pPr>
              <w:rPr>
                <w:b/>
                <w:bCs/>
              </w:rPr>
            </w:pPr>
            <w:r w:rsidRPr="00917335">
              <w:rPr>
                <w:b/>
                <w:bCs/>
              </w:rPr>
              <w:t>Casos de uso asociados:</w:t>
            </w:r>
            <w:r w:rsidRPr="00917335">
              <w:t xml:space="preserve"> </w:t>
            </w:r>
            <w:r>
              <w:t>-</w:t>
            </w:r>
          </w:p>
        </w:tc>
      </w:tr>
    </w:tbl>
    <w:p w14:paraId="48F39076" w14:textId="77777777" w:rsidR="0048062C" w:rsidRDefault="0048062C" w:rsidP="0053367A"/>
    <w:p w14:paraId="4B7D142F" w14:textId="0FAEDF32" w:rsidR="0048062C" w:rsidRDefault="0048062C" w:rsidP="0048062C">
      <w:pPr>
        <w:pStyle w:val="TtuloTablaING"/>
      </w:pPr>
      <w:bookmarkStart w:id="131" w:name="_Toc168082623"/>
      <w:r>
        <w:t>Tabla 3.</w:t>
      </w:r>
      <w:r>
        <w:t>71</w:t>
      </w:r>
      <w:r>
        <w:t>.</w:t>
      </w:r>
      <w:r>
        <w:br/>
        <w:t xml:space="preserve">Requisito </w:t>
      </w:r>
      <w:r w:rsidR="00A213FD" w:rsidRPr="00A213FD">
        <w:t>NF-S-C45</w:t>
      </w:r>
      <w:bookmarkEnd w:id="131"/>
    </w:p>
    <w:tbl>
      <w:tblPr>
        <w:tblStyle w:val="Tabladelista6concolores"/>
        <w:tblW w:w="0" w:type="auto"/>
        <w:jc w:val="center"/>
        <w:tblLook w:val="0400" w:firstRow="0" w:lastRow="0" w:firstColumn="0" w:lastColumn="0" w:noHBand="0" w:noVBand="1"/>
      </w:tblPr>
      <w:tblGrid>
        <w:gridCol w:w="4322"/>
        <w:gridCol w:w="4322"/>
      </w:tblGrid>
      <w:tr w:rsidR="0048062C" w14:paraId="6D6E53DC"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187C2399" w14:textId="42B52E7F" w:rsidR="0048062C" w:rsidRDefault="0048062C" w:rsidP="00133C32">
            <w:r w:rsidRPr="009003DC">
              <w:rPr>
                <w:b/>
                <w:bCs/>
              </w:rPr>
              <w:t>Identificador:</w:t>
            </w:r>
            <w:r>
              <w:t xml:space="preserve"> </w:t>
            </w:r>
            <w:r w:rsidR="00A213FD" w:rsidRPr="00A213FD">
              <w:t>NF-S-C45</w:t>
            </w:r>
          </w:p>
        </w:tc>
      </w:tr>
      <w:tr w:rsidR="0048062C" w14:paraId="174499ED" w14:textId="77777777" w:rsidTr="00133C32">
        <w:trPr>
          <w:jc w:val="center"/>
        </w:trPr>
        <w:tc>
          <w:tcPr>
            <w:tcW w:w="8644" w:type="dxa"/>
            <w:gridSpan w:val="2"/>
          </w:tcPr>
          <w:p w14:paraId="3C94105D" w14:textId="255D6EB7" w:rsidR="0048062C" w:rsidRPr="009003DC" w:rsidRDefault="0048062C" w:rsidP="00133C32">
            <w:pPr>
              <w:rPr>
                <w:b/>
                <w:bCs/>
              </w:rPr>
            </w:pPr>
            <w:r w:rsidRPr="009003DC">
              <w:rPr>
                <w:b/>
                <w:bCs/>
              </w:rPr>
              <w:t>Descripción:</w:t>
            </w:r>
            <w:r w:rsidRPr="009003DC">
              <w:t xml:space="preserve"> </w:t>
            </w:r>
            <w:r w:rsidR="00A213FD" w:rsidRPr="00A213FD">
              <w:t>El sistema deberá proporcionar al jugador, antes de comenzar la partida, un tutorial con las acciones que puede realizar y los controles asociados.</w:t>
            </w:r>
          </w:p>
        </w:tc>
      </w:tr>
      <w:tr w:rsidR="0048062C" w14:paraId="0E9A7C8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3DD1E048" w14:textId="2AFB3997" w:rsidR="0048062C" w:rsidRDefault="0048062C" w:rsidP="00133C32">
            <w:r w:rsidRPr="009003DC">
              <w:rPr>
                <w:b/>
                <w:bCs/>
              </w:rPr>
              <w:t>Prioridad:</w:t>
            </w:r>
            <w:r>
              <w:t xml:space="preserve"> </w:t>
            </w:r>
            <w:r w:rsidR="00A213FD">
              <w:t>Baja</w:t>
            </w:r>
          </w:p>
        </w:tc>
        <w:tc>
          <w:tcPr>
            <w:tcW w:w="4322" w:type="dxa"/>
          </w:tcPr>
          <w:p w14:paraId="3795F310" w14:textId="18C2447F" w:rsidR="0048062C" w:rsidRDefault="0048062C" w:rsidP="00133C32">
            <w:r>
              <w:rPr>
                <w:b/>
                <w:bCs/>
              </w:rPr>
              <w:t>Necesidad</w:t>
            </w:r>
            <w:r w:rsidRPr="009003DC">
              <w:rPr>
                <w:b/>
                <w:bCs/>
              </w:rPr>
              <w:t>:</w:t>
            </w:r>
            <w:r>
              <w:t xml:space="preserve"> </w:t>
            </w:r>
            <w:r w:rsidR="00A213FD">
              <w:t>Opcional</w:t>
            </w:r>
          </w:p>
        </w:tc>
      </w:tr>
      <w:tr w:rsidR="0048062C" w14:paraId="6ACB097C" w14:textId="77777777" w:rsidTr="00133C32">
        <w:trPr>
          <w:jc w:val="center"/>
        </w:trPr>
        <w:tc>
          <w:tcPr>
            <w:tcW w:w="4322" w:type="dxa"/>
          </w:tcPr>
          <w:p w14:paraId="57A877CC" w14:textId="0C4C9608" w:rsidR="0048062C" w:rsidRDefault="0048062C" w:rsidP="00133C32">
            <w:r>
              <w:rPr>
                <w:b/>
                <w:bCs/>
              </w:rPr>
              <w:t>Verificabilidad</w:t>
            </w:r>
            <w:r w:rsidRPr="009003DC">
              <w:rPr>
                <w:b/>
                <w:bCs/>
              </w:rPr>
              <w:t>:</w:t>
            </w:r>
            <w:r>
              <w:t xml:space="preserve"> </w:t>
            </w:r>
            <w:r w:rsidR="00A213FD">
              <w:t>Total</w:t>
            </w:r>
          </w:p>
        </w:tc>
        <w:tc>
          <w:tcPr>
            <w:tcW w:w="4322" w:type="dxa"/>
          </w:tcPr>
          <w:p w14:paraId="7508B9C1" w14:textId="298B2A0A" w:rsidR="0048062C" w:rsidRPr="00917335" w:rsidRDefault="0048062C" w:rsidP="00133C32">
            <w:pPr>
              <w:rPr>
                <w:b/>
                <w:bCs/>
              </w:rPr>
            </w:pPr>
            <w:r w:rsidRPr="00917335">
              <w:rPr>
                <w:b/>
                <w:bCs/>
              </w:rPr>
              <w:t>Casos de uso asociados:</w:t>
            </w:r>
            <w:r w:rsidRPr="00917335">
              <w:t xml:space="preserve"> </w:t>
            </w:r>
            <w:r w:rsidR="00A213FD" w:rsidRPr="00A213FD">
              <w:t>CU01, CU02, CU03, CU04</w:t>
            </w:r>
          </w:p>
        </w:tc>
      </w:tr>
    </w:tbl>
    <w:p w14:paraId="455791B1" w14:textId="77777777" w:rsidR="0048062C" w:rsidRDefault="0048062C" w:rsidP="0053367A"/>
    <w:p w14:paraId="74DE007D" w14:textId="720A4967" w:rsidR="0048062C" w:rsidRDefault="0048062C" w:rsidP="0048062C">
      <w:pPr>
        <w:pStyle w:val="TtuloTablaING"/>
      </w:pPr>
      <w:bookmarkStart w:id="132" w:name="_Toc168082624"/>
      <w:r>
        <w:t>Tabla 3.</w:t>
      </w:r>
      <w:r>
        <w:t>72</w:t>
      </w:r>
      <w:r>
        <w:t>.</w:t>
      </w:r>
      <w:r>
        <w:br/>
        <w:t xml:space="preserve">Requisito </w:t>
      </w:r>
      <w:r w:rsidR="00A213FD" w:rsidRPr="00A213FD">
        <w:t>NF-S-R46</w:t>
      </w:r>
      <w:bookmarkEnd w:id="132"/>
    </w:p>
    <w:tbl>
      <w:tblPr>
        <w:tblStyle w:val="Tabladelista6concolores"/>
        <w:tblW w:w="0" w:type="auto"/>
        <w:jc w:val="center"/>
        <w:tblLook w:val="0400" w:firstRow="0" w:lastRow="0" w:firstColumn="0" w:lastColumn="0" w:noHBand="0" w:noVBand="1"/>
      </w:tblPr>
      <w:tblGrid>
        <w:gridCol w:w="4322"/>
        <w:gridCol w:w="4322"/>
      </w:tblGrid>
      <w:tr w:rsidR="0048062C" w14:paraId="54847EB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3C5C0DD" w14:textId="49592F20" w:rsidR="0048062C" w:rsidRDefault="0048062C" w:rsidP="00133C32">
            <w:r w:rsidRPr="009003DC">
              <w:rPr>
                <w:b/>
                <w:bCs/>
              </w:rPr>
              <w:t>Identificador:</w:t>
            </w:r>
            <w:r>
              <w:t xml:space="preserve"> </w:t>
            </w:r>
            <w:r w:rsidR="00A213FD" w:rsidRPr="00A213FD">
              <w:t>NF-S-R46</w:t>
            </w:r>
          </w:p>
        </w:tc>
      </w:tr>
      <w:tr w:rsidR="0048062C" w14:paraId="3727E5C0" w14:textId="77777777" w:rsidTr="00133C32">
        <w:trPr>
          <w:jc w:val="center"/>
        </w:trPr>
        <w:tc>
          <w:tcPr>
            <w:tcW w:w="8644" w:type="dxa"/>
            <w:gridSpan w:val="2"/>
          </w:tcPr>
          <w:p w14:paraId="79FE985B" w14:textId="6EC9AC33" w:rsidR="0048062C" w:rsidRPr="009003DC" w:rsidRDefault="0048062C" w:rsidP="00133C32">
            <w:pPr>
              <w:rPr>
                <w:b/>
                <w:bCs/>
              </w:rPr>
            </w:pPr>
            <w:r w:rsidRPr="009003DC">
              <w:rPr>
                <w:b/>
                <w:bCs/>
              </w:rPr>
              <w:t>Descripción:</w:t>
            </w:r>
            <w:r w:rsidRPr="009003DC">
              <w:t xml:space="preserve"> </w:t>
            </w:r>
            <w:r w:rsidR="00A213FD" w:rsidRPr="00A213FD">
              <w:t>El sistema deberá respetar la privacidad de los jugadores en todo momento, ocultando la IP pública de los jugadores cuando se conecten a una sesión multijugador.</w:t>
            </w:r>
          </w:p>
        </w:tc>
      </w:tr>
      <w:tr w:rsidR="0048062C" w14:paraId="257C223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0A5D8FC" w14:textId="565C1C3D" w:rsidR="0048062C" w:rsidRDefault="0048062C" w:rsidP="00133C32">
            <w:r w:rsidRPr="009003DC">
              <w:rPr>
                <w:b/>
                <w:bCs/>
              </w:rPr>
              <w:t>Prioridad:</w:t>
            </w:r>
            <w:r>
              <w:t xml:space="preserve"> </w:t>
            </w:r>
            <w:r w:rsidR="00A213FD" w:rsidRPr="00A213FD">
              <w:t>Media</w:t>
            </w:r>
          </w:p>
        </w:tc>
        <w:tc>
          <w:tcPr>
            <w:tcW w:w="4322" w:type="dxa"/>
          </w:tcPr>
          <w:p w14:paraId="4581F40B" w14:textId="7DD9E988" w:rsidR="0048062C" w:rsidRDefault="0048062C" w:rsidP="00133C32">
            <w:r>
              <w:rPr>
                <w:b/>
                <w:bCs/>
              </w:rPr>
              <w:t>Necesidad</w:t>
            </w:r>
            <w:r w:rsidRPr="009003DC">
              <w:rPr>
                <w:b/>
                <w:bCs/>
              </w:rPr>
              <w:t>:</w:t>
            </w:r>
            <w:r>
              <w:t xml:space="preserve"> </w:t>
            </w:r>
            <w:r w:rsidR="00A213FD" w:rsidRPr="00A213FD">
              <w:t>Obligatorio</w:t>
            </w:r>
          </w:p>
        </w:tc>
      </w:tr>
      <w:tr w:rsidR="0048062C" w14:paraId="566C3A51" w14:textId="77777777" w:rsidTr="00133C32">
        <w:trPr>
          <w:jc w:val="center"/>
        </w:trPr>
        <w:tc>
          <w:tcPr>
            <w:tcW w:w="4322" w:type="dxa"/>
          </w:tcPr>
          <w:p w14:paraId="26385D43" w14:textId="0A7C7DB9" w:rsidR="0048062C" w:rsidRDefault="0048062C" w:rsidP="00133C32">
            <w:r>
              <w:rPr>
                <w:b/>
                <w:bCs/>
              </w:rPr>
              <w:t>Verificabilidad</w:t>
            </w:r>
            <w:r w:rsidRPr="009003DC">
              <w:rPr>
                <w:b/>
                <w:bCs/>
              </w:rPr>
              <w:t>:</w:t>
            </w:r>
            <w:r>
              <w:t xml:space="preserve"> </w:t>
            </w:r>
            <w:r w:rsidR="00A213FD">
              <w:t>Parcial</w:t>
            </w:r>
          </w:p>
        </w:tc>
        <w:tc>
          <w:tcPr>
            <w:tcW w:w="4322" w:type="dxa"/>
          </w:tcPr>
          <w:p w14:paraId="5B5E944D" w14:textId="3B6B49B9" w:rsidR="0048062C" w:rsidRPr="00917335" w:rsidRDefault="0048062C" w:rsidP="00133C32">
            <w:pPr>
              <w:rPr>
                <w:b/>
                <w:bCs/>
              </w:rPr>
            </w:pPr>
            <w:r w:rsidRPr="00917335">
              <w:rPr>
                <w:b/>
                <w:bCs/>
              </w:rPr>
              <w:t>Casos de uso asociados:</w:t>
            </w:r>
            <w:r w:rsidRPr="00917335">
              <w:t xml:space="preserve"> </w:t>
            </w:r>
            <w:r w:rsidR="00A213FD" w:rsidRPr="00A213FD">
              <w:t>CU17, CU18, CU19</w:t>
            </w:r>
          </w:p>
        </w:tc>
      </w:tr>
    </w:tbl>
    <w:p w14:paraId="37A29FEC" w14:textId="77777777" w:rsidR="0048062C" w:rsidRDefault="0048062C" w:rsidP="0053367A"/>
    <w:p w14:paraId="24F8D1BA" w14:textId="77777777" w:rsidR="00A213FD" w:rsidRDefault="00A213FD" w:rsidP="0053367A"/>
    <w:p w14:paraId="28C28CF6" w14:textId="77777777" w:rsidR="00A213FD" w:rsidRDefault="00A213FD" w:rsidP="0053367A"/>
    <w:p w14:paraId="72563657" w14:textId="77777777" w:rsidR="00A213FD" w:rsidRDefault="00A213FD" w:rsidP="0053367A"/>
    <w:p w14:paraId="02807040" w14:textId="77777777" w:rsidR="00A213FD" w:rsidRDefault="00A213FD" w:rsidP="0053367A"/>
    <w:p w14:paraId="02C7C68A" w14:textId="3F69651F" w:rsidR="0048062C" w:rsidRDefault="0048062C" w:rsidP="0048062C">
      <w:pPr>
        <w:pStyle w:val="TtuloTablaING"/>
      </w:pPr>
      <w:bookmarkStart w:id="133" w:name="_Toc168082625"/>
      <w:r>
        <w:lastRenderedPageBreak/>
        <w:t>Tabla 3.</w:t>
      </w:r>
      <w:r>
        <w:t>73</w:t>
      </w:r>
      <w:r>
        <w:t>.</w:t>
      </w:r>
      <w:r>
        <w:br/>
        <w:t xml:space="preserve">Requisito </w:t>
      </w:r>
      <w:r w:rsidR="00A213FD" w:rsidRPr="00A213FD">
        <w:t>NF-S-R47</w:t>
      </w:r>
      <w:bookmarkEnd w:id="133"/>
    </w:p>
    <w:tbl>
      <w:tblPr>
        <w:tblStyle w:val="Tabladelista6concolores"/>
        <w:tblW w:w="0" w:type="auto"/>
        <w:jc w:val="center"/>
        <w:tblLook w:val="0400" w:firstRow="0" w:lastRow="0" w:firstColumn="0" w:lastColumn="0" w:noHBand="0" w:noVBand="1"/>
      </w:tblPr>
      <w:tblGrid>
        <w:gridCol w:w="4322"/>
        <w:gridCol w:w="4322"/>
      </w:tblGrid>
      <w:tr w:rsidR="0048062C" w14:paraId="4F235752"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45184532" w14:textId="22D0CD86" w:rsidR="0048062C" w:rsidRDefault="0048062C" w:rsidP="00133C32">
            <w:r w:rsidRPr="009003DC">
              <w:rPr>
                <w:b/>
                <w:bCs/>
              </w:rPr>
              <w:t>Identificador:</w:t>
            </w:r>
            <w:r>
              <w:t xml:space="preserve"> </w:t>
            </w:r>
            <w:r w:rsidR="00A213FD" w:rsidRPr="00A213FD">
              <w:t>NF-S-R47</w:t>
            </w:r>
          </w:p>
        </w:tc>
      </w:tr>
      <w:tr w:rsidR="0048062C" w14:paraId="546F95C2" w14:textId="77777777" w:rsidTr="00133C32">
        <w:trPr>
          <w:jc w:val="center"/>
        </w:trPr>
        <w:tc>
          <w:tcPr>
            <w:tcW w:w="8644" w:type="dxa"/>
            <w:gridSpan w:val="2"/>
          </w:tcPr>
          <w:p w14:paraId="19D9D290" w14:textId="48C87C36" w:rsidR="0048062C" w:rsidRPr="009003DC" w:rsidRDefault="0048062C" w:rsidP="00133C32">
            <w:pPr>
              <w:rPr>
                <w:b/>
                <w:bCs/>
              </w:rPr>
            </w:pPr>
            <w:r w:rsidRPr="009003DC">
              <w:rPr>
                <w:b/>
                <w:bCs/>
              </w:rPr>
              <w:t>Descripción:</w:t>
            </w:r>
            <w:r w:rsidRPr="009003DC">
              <w:t xml:space="preserve"> </w:t>
            </w:r>
            <w:r w:rsidR="00A213FD" w:rsidRPr="00A213FD">
              <w:t>El código de la aplicación deberá seguir las convenciones de codificación y nombramiento de C#</w:t>
            </w:r>
            <w:r w:rsidR="00A213FD">
              <w:t xml:space="preserve"> </w:t>
            </w:r>
            <w:r w:rsidR="00A213FD">
              <w:fldChar w:fldCharType="begin"/>
            </w:r>
            <w:r w:rsidR="00A213FD">
              <w:instrText xml:space="preserve"> ADDIN ZOTERO_ITEM CSL_CITATION {"citationID":"2GH3VO0K","properties":{"formattedCitation":"[11]","plainCitation":"[11]","noteIndex":0},"citationItems":[{"id":32,"uris":["http://zotero.org/users/local/bjn5mCLu/items/PFNWP49U"],"itemData":{"id":32,"type":"webpage","abstract":"Learn the rules for valid identifier names in the C# programming language. In addition, learn the common naming conventions used by the .NET runtime team and the .NET docs team.","language":"en-us","title":"C# identifier names - rules and conventions - C#","URL":"https://learn.microsoft.com/en-us/dotnet/csharp/fundamentals/coding-style/identifier-names","author":[{"family":"BillWagner","given":""}],"accessed":{"date-parts":[["2024",5,15]]},"issued":{"date-parts":[["2023",12,15]]}}}],"schema":"https://github.com/citation-style-language/schema/raw/master/csl-citation.json"} </w:instrText>
            </w:r>
            <w:r w:rsidR="00A213FD">
              <w:fldChar w:fldCharType="separate"/>
            </w:r>
            <w:r w:rsidR="00A213FD" w:rsidRPr="00A213FD">
              <w:t>[11]</w:t>
            </w:r>
            <w:r w:rsidR="00A213FD">
              <w:fldChar w:fldCharType="end"/>
            </w:r>
            <w:r w:rsidR="00A213FD">
              <w:t>.</w:t>
            </w:r>
          </w:p>
        </w:tc>
      </w:tr>
      <w:tr w:rsidR="0048062C" w14:paraId="768B7F4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57D11D33" w14:textId="57F59118" w:rsidR="0048062C" w:rsidRDefault="0048062C" w:rsidP="00133C32">
            <w:r w:rsidRPr="009003DC">
              <w:rPr>
                <w:b/>
                <w:bCs/>
              </w:rPr>
              <w:t>Prioridad:</w:t>
            </w:r>
            <w:r>
              <w:t xml:space="preserve"> </w:t>
            </w:r>
            <w:r w:rsidR="00A213FD">
              <w:t>Media</w:t>
            </w:r>
          </w:p>
        </w:tc>
        <w:tc>
          <w:tcPr>
            <w:tcW w:w="4322" w:type="dxa"/>
          </w:tcPr>
          <w:p w14:paraId="0C5A12AF" w14:textId="23958FE5" w:rsidR="0048062C" w:rsidRDefault="0048062C" w:rsidP="00133C32">
            <w:r>
              <w:rPr>
                <w:b/>
                <w:bCs/>
              </w:rPr>
              <w:t>Necesidad</w:t>
            </w:r>
            <w:r w:rsidRPr="009003DC">
              <w:rPr>
                <w:b/>
                <w:bCs/>
              </w:rPr>
              <w:t>:</w:t>
            </w:r>
            <w:r>
              <w:t xml:space="preserve"> </w:t>
            </w:r>
            <w:r w:rsidR="00A213FD">
              <w:t>Obligatorio</w:t>
            </w:r>
          </w:p>
        </w:tc>
      </w:tr>
      <w:tr w:rsidR="0048062C" w14:paraId="426A2D29" w14:textId="77777777" w:rsidTr="00133C32">
        <w:trPr>
          <w:jc w:val="center"/>
        </w:trPr>
        <w:tc>
          <w:tcPr>
            <w:tcW w:w="4322" w:type="dxa"/>
          </w:tcPr>
          <w:p w14:paraId="609F312B" w14:textId="17712E65" w:rsidR="0048062C" w:rsidRDefault="0048062C" w:rsidP="00133C32">
            <w:r>
              <w:rPr>
                <w:b/>
                <w:bCs/>
              </w:rPr>
              <w:t>Verificabilidad</w:t>
            </w:r>
            <w:r w:rsidRPr="009003DC">
              <w:rPr>
                <w:b/>
                <w:bCs/>
              </w:rPr>
              <w:t>:</w:t>
            </w:r>
            <w:r>
              <w:t xml:space="preserve"> </w:t>
            </w:r>
            <w:r w:rsidR="00A213FD">
              <w:t>Total</w:t>
            </w:r>
          </w:p>
        </w:tc>
        <w:tc>
          <w:tcPr>
            <w:tcW w:w="4322" w:type="dxa"/>
          </w:tcPr>
          <w:p w14:paraId="562E1F0E" w14:textId="77777777" w:rsidR="0048062C" w:rsidRPr="00917335" w:rsidRDefault="0048062C" w:rsidP="00133C32">
            <w:pPr>
              <w:rPr>
                <w:b/>
                <w:bCs/>
              </w:rPr>
            </w:pPr>
            <w:r w:rsidRPr="00917335">
              <w:rPr>
                <w:b/>
                <w:bCs/>
              </w:rPr>
              <w:t>Casos de uso asociados:</w:t>
            </w:r>
            <w:r w:rsidRPr="00917335">
              <w:t xml:space="preserve"> </w:t>
            </w:r>
            <w:r>
              <w:t>-</w:t>
            </w:r>
          </w:p>
        </w:tc>
      </w:tr>
    </w:tbl>
    <w:p w14:paraId="43C1F459" w14:textId="77777777" w:rsidR="0048062C" w:rsidRPr="009828E2" w:rsidRDefault="0048062C" w:rsidP="0053367A"/>
    <w:p w14:paraId="78B3C5CC" w14:textId="3743F459" w:rsidR="00C470E4" w:rsidRPr="009828E2" w:rsidRDefault="00C470E4" w:rsidP="00F46D5A">
      <w:pPr>
        <w:pStyle w:val="Epgrafe"/>
        <w:numPr>
          <w:ilvl w:val="1"/>
          <w:numId w:val="12"/>
        </w:numPr>
      </w:pPr>
      <w:bookmarkStart w:id="134" w:name="_Toc166609927"/>
      <w:bookmarkStart w:id="135" w:name="_Toc168082536"/>
      <w:r w:rsidRPr="009828E2">
        <w:t>Matriz de trazabilidad</w:t>
      </w:r>
      <w:bookmarkEnd w:id="134"/>
      <w:bookmarkEnd w:id="135"/>
    </w:p>
    <w:p w14:paraId="670E91AE" w14:textId="73F76912" w:rsidR="001B41A1" w:rsidRDefault="001B41A1" w:rsidP="0053367A">
      <w:r>
        <w:t>Acto seguido a la especificación de los casos de uso y requisitos, se presenta la tabla 3.74, que representa la matriz de trazabilidad de los casos de uso y los requisitos funcionales del proyecto. Como se puede observar en esta tabla, todos los casos de uso son cubiertos por uno o más requisitos.</w:t>
      </w:r>
    </w:p>
    <w:p w14:paraId="533077B7" w14:textId="77D0D634" w:rsidR="00BA1EFF" w:rsidRDefault="00BA1EFF" w:rsidP="0053367A">
      <w:r>
        <w:t xml:space="preserve">Para facilitar la visualización de la matriz de trazabilidad, en el caso de los requisitos solo se ha especificado su número identificador, puesto que este es único para cada requisito. Además, los otros caracteres del identificador del requisito no ofrecen ninguna funcionalidad en esta </w:t>
      </w:r>
      <w:r w:rsidR="00ED7DA3">
        <w:t>tabla</w:t>
      </w:r>
      <w:r>
        <w:t>.</w:t>
      </w:r>
    </w:p>
    <w:p w14:paraId="1468BD51" w14:textId="0F2AEC42" w:rsidR="001B41A1" w:rsidRDefault="001B41A1" w:rsidP="001B41A1">
      <w:pPr>
        <w:pStyle w:val="TtuloTablaING"/>
      </w:pPr>
      <w:bookmarkStart w:id="136" w:name="_Toc168082626"/>
      <w:r>
        <w:t>Tabla 3.74.</w:t>
      </w:r>
      <w:r>
        <w:br/>
        <w:t>Matriz de trazabilidad</w:t>
      </w:r>
      <w:bookmarkEnd w:id="136"/>
    </w:p>
    <w:tbl>
      <w:tblPr>
        <w:tblStyle w:val="Tablaconcuadrcula"/>
        <w:tblW w:w="0" w:type="auto"/>
        <w:jc w:val="center"/>
        <w:tblCellMar>
          <w:left w:w="28" w:type="dxa"/>
          <w:right w:w="28" w:type="dxa"/>
        </w:tblCellMar>
        <w:tblLook w:val="04A0" w:firstRow="1" w:lastRow="0" w:firstColumn="1" w:lastColumn="0" w:noHBand="0" w:noVBand="1"/>
      </w:tblPr>
      <w:tblGrid>
        <w:gridCol w:w="203"/>
        <w:gridCol w:w="417"/>
        <w:gridCol w:w="417"/>
        <w:gridCol w:w="417"/>
        <w:gridCol w:w="418"/>
        <w:gridCol w:w="418"/>
        <w:gridCol w:w="418"/>
        <w:gridCol w:w="418"/>
        <w:gridCol w:w="418"/>
        <w:gridCol w:w="418"/>
        <w:gridCol w:w="418"/>
        <w:gridCol w:w="418"/>
        <w:gridCol w:w="418"/>
        <w:gridCol w:w="418"/>
        <w:gridCol w:w="418"/>
        <w:gridCol w:w="418"/>
        <w:gridCol w:w="418"/>
        <w:gridCol w:w="418"/>
        <w:gridCol w:w="418"/>
        <w:gridCol w:w="418"/>
        <w:gridCol w:w="418"/>
      </w:tblGrid>
      <w:tr w:rsidR="00BA1EFF" w14:paraId="345641F0" w14:textId="77777777" w:rsidTr="00ED7DA3">
        <w:trPr>
          <w:cantSplit/>
          <w:trHeight w:val="794"/>
          <w:tblHeader/>
          <w:jc w:val="center"/>
        </w:trPr>
        <w:tc>
          <w:tcPr>
            <w:tcW w:w="411" w:type="dxa"/>
            <w:vAlign w:val="center"/>
          </w:tcPr>
          <w:p w14:paraId="387A15EF" w14:textId="77777777" w:rsidR="001B41A1" w:rsidRPr="00BA1EFF" w:rsidRDefault="001B41A1" w:rsidP="00BA1EFF">
            <w:pPr>
              <w:pStyle w:val="TextoTabla"/>
              <w:jc w:val="center"/>
              <w:rPr>
                <w:b/>
                <w:bCs/>
              </w:rPr>
            </w:pPr>
          </w:p>
        </w:tc>
        <w:tc>
          <w:tcPr>
            <w:tcW w:w="411" w:type="dxa"/>
            <w:vAlign w:val="center"/>
          </w:tcPr>
          <w:p w14:paraId="3EA83855" w14:textId="76EA1A30" w:rsidR="001B41A1" w:rsidRPr="00BA1EFF" w:rsidRDefault="001B41A1" w:rsidP="00BA1EFF">
            <w:pPr>
              <w:pStyle w:val="TextoTabla"/>
              <w:jc w:val="center"/>
              <w:rPr>
                <w:b/>
                <w:bCs/>
              </w:rPr>
            </w:pPr>
            <w:r w:rsidRPr="00BA1EFF">
              <w:rPr>
                <w:b/>
                <w:bCs/>
              </w:rPr>
              <w:t>CU01</w:t>
            </w:r>
          </w:p>
        </w:tc>
        <w:tc>
          <w:tcPr>
            <w:tcW w:w="411" w:type="dxa"/>
            <w:vAlign w:val="center"/>
          </w:tcPr>
          <w:p w14:paraId="5685EBCB" w14:textId="7FAF5CEB" w:rsidR="001B41A1" w:rsidRPr="00BA1EFF" w:rsidRDefault="001B41A1" w:rsidP="00BA1EFF">
            <w:pPr>
              <w:pStyle w:val="TextoTabla"/>
              <w:jc w:val="center"/>
              <w:rPr>
                <w:b/>
                <w:bCs/>
              </w:rPr>
            </w:pPr>
            <w:r w:rsidRPr="00BA1EFF">
              <w:rPr>
                <w:b/>
                <w:bCs/>
              </w:rPr>
              <w:t>CU02</w:t>
            </w:r>
          </w:p>
        </w:tc>
        <w:tc>
          <w:tcPr>
            <w:tcW w:w="411" w:type="dxa"/>
            <w:vAlign w:val="center"/>
          </w:tcPr>
          <w:p w14:paraId="6AB3BF8F" w14:textId="0E0CBC3A" w:rsidR="001B41A1" w:rsidRPr="00BA1EFF" w:rsidRDefault="001B41A1" w:rsidP="00BA1EFF">
            <w:pPr>
              <w:pStyle w:val="TextoTabla"/>
              <w:jc w:val="center"/>
              <w:rPr>
                <w:b/>
                <w:bCs/>
              </w:rPr>
            </w:pPr>
            <w:r w:rsidRPr="00BA1EFF">
              <w:rPr>
                <w:b/>
                <w:bCs/>
              </w:rPr>
              <w:t>CU03</w:t>
            </w:r>
          </w:p>
        </w:tc>
        <w:tc>
          <w:tcPr>
            <w:tcW w:w="411" w:type="dxa"/>
            <w:vAlign w:val="center"/>
          </w:tcPr>
          <w:p w14:paraId="0CC8B19C" w14:textId="01308CB7" w:rsidR="001B41A1" w:rsidRPr="00BA1EFF" w:rsidRDefault="001B41A1" w:rsidP="00BA1EFF">
            <w:pPr>
              <w:pStyle w:val="TextoTabla"/>
              <w:jc w:val="center"/>
              <w:rPr>
                <w:b/>
                <w:bCs/>
              </w:rPr>
            </w:pPr>
            <w:r w:rsidRPr="00BA1EFF">
              <w:rPr>
                <w:b/>
                <w:bCs/>
              </w:rPr>
              <w:t>CU04</w:t>
            </w:r>
          </w:p>
        </w:tc>
        <w:tc>
          <w:tcPr>
            <w:tcW w:w="411" w:type="dxa"/>
            <w:vAlign w:val="center"/>
          </w:tcPr>
          <w:p w14:paraId="0A526D4A" w14:textId="789541B7" w:rsidR="001B41A1" w:rsidRPr="00BA1EFF" w:rsidRDefault="001B41A1" w:rsidP="00BA1EFF">
            <w:pPr>
              <w:pStyle w:val="TextoTabla"/>
              <w:jc w:val="center"/>
              <w:rPr>
                <w:b/>
                <w:bCs/>
              </w:rPr>
            </w:pPr>
            <w:r w:rsidRPr="00BA1EFF">
              <w:rPr>
                <w:b/>
                <w:bCs/>
              </w:rPr>
              <w:t>CU05</w:t>
            </w:r>
          </w:p>
        </w:tc>
        <w:tc>
          <w:tcPr>
            <w:tcW w:w="411" w:type="dxa"/>
            <w:vAlign w:val="center"/>
          </w:tcPr>
          <w:p w14:paraId="17376B87" w14:textId="73E06DBB" w:rsidR="001B41A1" w:rsidRPr="00BA1EFF" w:rsidRDefault="001B41A1" w:rsidP="00BA1EFF">
            <w:pPr>
              <w:pStyle w:val="TextoTabla"/>
              <w:jc w:val="center"/>
              <w:rPr>
                <w:b/>
                <w:bCs/>
              </w:rPr>
            </w:pPr>
            <w:r w:rsidRPr="00BA1EFF">
              <w:rPr>
                <w:b/>
                <w:bCs/>
              </w:rPr>
              <w:t>CU06</w:t>
            </w:r>
          </w:p>
        </w:tc>
        <w:tc>
          <w:tcPr>
            <w:tcW w:w="411" w:type="dxa"/>
            <w:vAlign w:val="center"/>
          </w:tcPr>
          <w:p w14:paraId="4424E3FF" w14:textId="331B0925" w:rsidR="001B41A1" w:rsidRPr="00BA1EFF" w:rsidRDefault="001B41A1" w:rsidP="00BA1EFF">
            <w:pPr>
              <w:pStyle w:val="TextoTabla"/>
              <w:jc w:val="center"/>
              <w:rPr>
                <w:b/>
                <w:bCs/>
              </w:rPr>
            </w:pPr>
            <w:r w:rsidRPr="00BA1EFF">
              <w:rPr>
                <w:b/>
                <w:bCs/>
              </w:rPr>
              <w:t>CU07</w:t>
            </w:r>
          </w:p>
        </w:tc>
        <w:tc>
          <w:tcPr>
            <w:tcW w:w="412" w:type="dxa"/>
            <w:vAlign w:val="center"/>
          </w:tcPr>
          <w:p w14:paraId="564B9230" w14:textId="4175ADF5" w:rsidR="001B41A1" w:rsidRPr="00BA1EFF" w:rsidRDefault="001B41A1" w:rsidP="00BA1EFF">
            <w:pPr>
              <w:pStyle w:val="TextoTabla"/>
              <w:jc w:val="center"/>
              <w:rPr>
                <w:b/>
                <w:bCs/>
              </w:rPr>
            </w:pPr>
            <w:r w:rsidRPr="00BA1EFF">
              <w:rPr>
                <w:b/>
                <w:bCs/>
              </w:rPr>
              <w:t>CU08</w:t>
            </w:r>
          </w:p>
        </w:tc>
        <w:tc>
          <w:tcPr>
            <w:tcW w:w="412" w:type="dxa"/>
            <w:vAlign w:val="center"/>
          </w:tcPr>
          <w:p w14:paraId="2C343280" w14:textId="51CD08FF" w:rsidR="001B41A1" w:rsidRPr="00BA1EFF" w:rsidRDefault="001B41A1" w:rsidP="00BA1EFF">
            <w:pPr>
              <w:pStyle w:val="TextoTabla"/>
              <w:jc w:val="center"/>
              <w:rPr>
                <w:b/>
                <w:bCs/>
              </w:rPr>
            </w:pPr>
            <w:r w:rsidRPr="00BA1EFF">
              <w:rPr>
                <w:b/>
                <w:bCs/>
              </w:rPr>
              <w:t>CU09</w:t>
            </w:r>
          </w:p>
        </w:tc>
        <w:tc>
          <w:tcPr>
            <w:tcW w:w="412" w:type="dxa"/>
            <w:vAlign w:val="center"/>
          </w:tcPr>
          <w:p w14:paraId="69822407" w14:textId="4EFC8DAB" w:rsidR="001B41A1" w:rsidRPr="00BA1EFF" w:rsidRDefault="001B41A1" w:rsidP="00BA1EFF">
            <w:pPr>
              <w:pStyle w:val="TextoTabla"/>
              <w:jc w:val="center"/>
              <w:rPr>
                <w:b/>
                <w:bCs/>
              </w:rPr>
            </w:pPr>
            <w:r w:rsidRPr="00BA1EFF">
              <w:rPr>
                <w:b/>
                <w:bCs/>
              </w:rPr>
              <w:t>CU10</w:t>
            </w:r>
          </w:p>
        </w:tc>
        <w:tc>
          <w:tcPr>
            <w:tcW w:w="412" w:type="dxa"/>
            <w:vAlign w:val="center"/>
          </w:tcPr>
          <w:p w14:paraId="40ACFDFB" w14:textId="51658391" w:rsidR="001B41A1" w:rsidRPr="00BA1EFF" w:rsidRDefault="001B41A1" w:rsidP="00BA1EFF">
            <w:pPr>
              <w:pStyle w:val="TextoTabla"/>
              <w:jc w:val="center"/>
              <w:rPr>
                <w:b/>
                <w:bCs/>
              </w:rPr>
            </w:pPr>
            <w:r w:rsidRPr="00BA1EFF">
              <w:rPr>
                <w:b/>
                <w:bCs/>
              </w:rPr>
              <w:t>CU11</w:t>
            </w:r>
          </w:p>
        </w:tc>
        <w:tc>
          <w:tcPr>
            <w:tcW w:w="412" w:type="dxa"/>
            <w:vAlign w:val="center"/>
          </w:tcPr>
          <w:p w14:paraId="47984D11" w14:textId="22F5E4FA" w:rsidR="001B41A1" w:rsidRPr="00BA1EFF" w:rsidRDefault="001B41A1" w:rsidP="00BA1EFF">
            <w:pPr>
              <w:pStyle w:val="TextoTabla"/>
              <w:jc w:val="center"/>
              <w:rPr>
                <w:b/>
                <w:bCs/>
              </w:rPr>
            </w:pPr>
            <w:r w:rsidRPr="00BA1EFF">
              <w:rPr>
                <w:b/>
                <w:bCs/>
              </w:rPr>
              <w:t>CU12</w:t>
            </w:r>
          </w:p>
        </w:tc>
        <w:tc>
          <w:tcPr>
            <w:tcW w:w="412" w:type="dxa"/>
            <w:vAlign w:val="center"/>
          </w:tcPr>
          <w:p w14:paraId="38D15892" w14:textId="40371E84" w:rsidR="001B41A1" w:rsidRPr="00BA1EFF" w:rsidRDefault="001B41A1" w:rsidP="00BA1EFF">
            <w:pPr>
              <w:pStyle w:val="TextoTabla"/>
              <w:jc w:val="center"/>
              <w:rPr>
                <w:b/>
                <w:bCs/>
              </w:rPr>
            </w:pPr>
            <w:r w:rsidRPr="00BA1EFF">
              <w:rPr>
                <w:b/>
                <w:bCs/>
              </w:rPr>
              <w:t>CU13</w:t>
            </w:r>
          </w:p>
        </w:tc>
        <w:tc>
          <w:tcPr>
            <w:tcW w:w="412" w:type="dxa"/>
            <w:vAlign w:val="center"/>
          </w:tcPr>
          <w:p w14:paraId="523FB93F" w14:textId="2DE6C509" w:rsidR="001B41A1" w:rsidRPr="00BA1EFF" w:rsidRDefault="001B41A1" w:rsidP="00BA1EFF">
            <w:pPr>
              <w:pStyle w:val="TextoTabla"/>
              <w:jc w:val="center"/>
              <w:rPr>
                <w:b/>
                <w:bCs/>
              </w:rPr>
            </w:pPr>
            <w:r w:rsidRPr="00BA1EFF">
              <w:rPr>
                <w:b/>
                <w:bCs/>
              </w:rPr>
              <w:t>CU14</w:t>
            </w:r>
          </w:p>
        </w:tc>
        <w:tc>
          <w:tcPr>
            <w:tcW w:w="412" w:type="dxa"/>
            <w:vAlign w:val="center"/>
          </w:tcPr>
          <w:p w14:paraId="71B2886A" w14:textId="77DAA26E" w:rsidR="001B41A1" w:rsidRPr="00BA1EFF" w:rsidRDefault="001B41A1" w:rsidP="00BA1EFF">
            <w:pPr>
              <w:pStyle w:val="TextoTabla"/>
              <w:jc w:val="center"/>
              <w:rPr>
                <w:b/>
                <w:bCs/>
              </w:rPr>
            </w:pPr>
            <w:r w:rsidRPr="00BA1EFF">
              <w:rPr>
                <w:b/>
                <w:bCs/>
              </w:rPr>
              <w:t>CU15</w:t>
            </w:r>
          </w:p>
        </w:tc>
        <w:tc>
          <w:tcPr>
            <w:tcW w:w="412" w:type="dxa"/>
            <w:vAlign w:val="center"/>
          </w:tcPr>
          <w:p w14:paraId="6928453D" w14:textId="7C0C8376" w:rsidR="001B41A1" w:rsidRPr="00BA1EFF" w:rsidRDefault="001B41A1" w:rsidP="00BA1EFF">
            <w:pPr>
              <w:pStyle w:val="TextoTabla"/>
              <w:jc w:val="center"/>
              <w:rPr>
                <w:b/>
                <w:bCs/>
              </w:rPr>
            </w:pPr>
            <w:r w:rsidRPr="00BA1EFF">
              <w:rPr>
                <w:b/>
                <w:bCs/>
              </w:rPr>
              <w:t>CU16</w:t>
            </w:r>
          </w:p>
        </w:tc>
        <w:tc>
          <w:tcPr>
            <w:tcW w:w="412" w:type="dxa"/>
            <w:vAlign w:val="center"/>
          </w:tcPr>
          <w:p w14:paraId="48F52361" w14:textId="0EAB3731" w:rsidR="001B41A1" w:rsidRPr="00BA1EFF" w:rsidRDefault="001B41A1" w:rsidP="00BA1EFF">
            <w:pPr>
              <w:pStyle w:val="TextoTabla"/>
              <w:jc w:val="center"/>
              <w:rPr>
                <w:b/>
                <w:bCs/>
              </w:rPr>
            </w:pPr>
            <w:r w:rsidRPr="00BA1EFF">
              <w:rPr>
                <w:b/>
                <w:bCs/>
              </w:rPr>
              <w:t>CU17</w:t>
            </w:r>
          </w:p>
        </w:tc>
        <w:tc>
          <w:tcPr>
            <w:tcW w:w="412" w:type="dxa"/>
            <w:vAlign w:val="center"/>
          </w:tcPr>
          <w:p w14:paraId="7F5B217E" w14:textId="2A9246E1" w:rsidR="001B41A1" w:rsidRPr="00BA1EFF" w:rsidRDefault="001B41A1" w:rsidP="00BA1EFF">
            <w:pPr>
              <w:pStyle w:val="TextoTabla"/>
              <w:jc w:val="center"/>
              <w:rPr>
                <w:b/>
                <w:bCs/>
              </w:rPr>
            </w:pPr>
            <w:r w:rsidRPr="00BA1EFF">
              <w:rPr>
                <w:b/>
                <w:bCs/>
              </w:rPr>
              <w:t>CU18</w:t>
            </w:r>
          </w:p>
        </w:tc>
        <w:tc>
          <w:tcPr>
            <w:tcW w:w="412" w:type="dxa"/>
            <w:vAlign w:val="center"/>
          </w:tcPr>
          <w:p w14:paraId="6620D622" w14:textId="797C299E" w:rsidR="001B41A1" w:rsidRPr="00BA1EFF" w:rsidRDefault="001B41A1" w:rsidP="00BA1EFF">
            <w:pPr>
              <w:pStyle w:val="TextoTabla"/>
              <w:jc w:val="center"/>
              <w:rPr>
                <w:b/>
                <w:bCs/>
              </w:rPr>
            </w:pPr>
            <w:r w:rsidRPr="00BA1EFF">
              <w:rPr>
                <w:b/>
                <w:bCs/>
              </w:rPr>
              <w:t>CU19</w:t>
            </w:r>
          </w:p>
        </w:tc>
        <w:tc>
          <w:tcPr>
            <w:tcW w:w="412" w:type="dxa"/>
            <w:vAlign w:val="center"/>
          </w:tcPr>
          <w:p w14:paraId="14C3BDD5" w14:textId="1C7309C5" w:rsidR="001B41A1" w:rsidRPr="00BA1EFF" w:rsidRDefault="001B41A1" w:rsidP="00BA1EFF">
            <w:pPr>
              <w:pStyle w:val="TextoTabla"/>
              <w:jc w:val="center"/>
              <w:rPr>
                <w:b/>
                <w:bCs/>
              </w:rPr>
            </w:pPr>
            <w:r w:rsidRPr="00BA1EFF">
              <w:rPr>
                <w:b/>
                <w:bCs/>
              </w:rPr>
              <w:t>CU20</w:t>
            </w:r>
          </w:p>
        </w:tc>
      </w:tr>
      <w:tr w:rsidR="00BA1EFF" w14:paraId="4F38EFC1" w14:textId="77777777" w:rsidTr="00ED7DA3">
        <w:trPr>
          <w:cantSplit/>
          <w:trHeight w:val="567"/>
          <w:jc w:val="center"/>
        </w:trPr>
        <w:tc>
          <w:tcPr>
            <w:tcW w:w="411" w:type="dxa"/>
            <w:vAlign w:val="center"/>
          </w:tcPr>
          <w:p w14:paraId="6C2C5872" w14:textId="7228D06D" w:rsidR="001B41A1" w:rsidRPr="00BA1EFF" w:rsidRDefault="00BA1EFF" w:rsidP="00ED7DA3">
            <w:pPr>
              <w:pStyle w:val="TextoTabla"/>
              <w:jc w:val="center"/>
              <w:rPr>
                <w:b/>
                <w:bCs/>
              </w:rPr>
            </w:pPr>
            <w:r>
              <w:rPr>
                <w:b/>
                <w:bCs/>
              </w:rPr>
              <w:t>01</w:t>
            </w:r>
          </w:p>
        </w:tc>
        <w:tc>
          <w:tcPr>
            <w:tcW w:w="411" w:type="dxa"/>
            <w:vAlign w:val="center"/>
          </w:tcPr>
          <w:p w14:paraId="7C49F975" w14:textId="77777777" w:rsidR="001B41A1" w:rsidRDefault="001B41A1" w:rsidP="00ED7DA3">
            <w:pPr>
              <w:pStyle w:val="TextoTabla"/>
              <w:jc w:val="center"/>
            </w:pPr>
          </w:p>
        </w:tc>
        <w:tc>
          <w:tcPr>
            <w:tcW w:w="411" w:type="dxa"/>
            <w:vAlign w:val="center"/>
          </w:tcPr>
          <w:p w14:paraId="3CF3FB02" w14:textId="77777777" w:rsidR="001B41A1" w:rsidRDefault="001B41A1" w:rsidP="00ED7DA3">
            <w:pPr>
              <w:pStyle w:val="TextoTabla"/>
              <w:jc w:val="center"/>
            </w:pPr>
          </w:p>
        </w:tc>
        <w:tc>
          <w:tcPr>
            <w:tcW w:w="411" w:type="dxa"/>
            <w:vAlign w:val="center"/>
          </w:tcPr>
          <w:p w14:paraId="76F15F27" w14:textId="77777777" w:rsidR="001B41A1" w:rsidRDefault="001B41A1" w:rsidP="00ED7DA3">
            <w:pPr>
              <w:pStyle w:val="TextoTabla"/>
              <w:jc w:val="center"/>
            </w:pPr>
          </w:p>
        </w:tc>
        <w:tc>
          <w:tcPr>
            <w:tcW w:w="411" w:type="dxa"/>
            <w:vAlign w:val="center"/>
          </w:tcPr>
          <w:p w14:paraId="24DC5CCC" w14:textId="77777777" w:rsidR="001B41A1" w:rsidRDefault="001B41A1" w:rsidP="00ED7DA3">
            <w:pPr>
              <w:pStyle w:val="TextoTabla"/>
              <w:jc w:val="center"/>
            </w:pPr>
          </w:p>
        </w:tc>
        <w:tc>
          <w:tcPr>
            <w:tcW w:w="411" w:type="dxa"/>
            <w:vAlign w:val="center"/>
          </w:tcPr>
          <w:p w14:paraId="34E0BAE1" w14:textId="77777777" w:rsidR="001B41A1" w:rsidRDefault="001B41A1" w:rsidP="00ED7DA3">
            <w:pPr>
              <w:pStyle w:val="TextoTabla"/>
              <w:jc w:val="center"/>
            </w:pPr>
          </w:p>
        </w:tc>
        <w:tc>
          <w:tcPr>
            <w:tcW w:w="411" w:type="dxa"/>
            <w:vAlign w:val="center"/>
          </w:tcPr>
          <w:p w14:paraId="2C6E0921" w14:textId="77777777" w:rsidR="001B41A1" w:rsidRDefault="001B41A1" w:rsidP="00ED7DA3">
            <w:pPr>
              <w:pStyle w:val="TextoTabla"/>
              <w:jc w:val="center"/>
            </w:pPr>
          </w:p>
        </w:tc>
        <w:tc>
          <w:tcPr>
            <w:tcW w:w="411" w:type="dxa"/>
            <w:vAlign w:val="center"/>
          </w:tcPr>
          <w:p w14:paraId="14610418" w14:textId="77777777" w:rsidR="001B41A1" w:rsidRDefault="001B41A1" w:rsidP="00ED7DA3">
            <w:pPr>
              <w:pStyle w:val="TextoTabla"/>
              <w:jc w:val="center"/>
            </w:pPr>
          </w:p>
        </w:tc>
        <w:tc>
          <w:tcPr>
            <w:tcW w:w="412" w:type="dxa"/>
            <w:vAlign w:val="center"/>
          </w:tcPr>
          <w:p w14:paraId="68E6BCAC" w14:textId="77777777" w:rsidR="001B41A1" w:rsidRDefault="001B41A1" w:rsidP="00ED7DA3">
            <w:pPr>
              <w:pStyle w:val="TextoTabla"/>
              <w:jc w:val="center"/>
            </w:pPr>
          </w:p>
        </w:tc>
        <w:tc>
          <w:tcPr>
            <w:tcW w:w="412" w:type="dxa"/>
            <w:vAlign w:val="center"/>
          </w:tcPr>
          <w:p w14:paraId="76E0F5E9" w14:textId="77777777" w:rsidR="001B41A1" w:rsidRDefault="001B41A1" w:rsidP="00ED7DA3">
            <w:pPr>
              <w:pStyle w:val="TextoTabla"/>
              <w:jc w:val="center"/>
            </w:pPr>
          </w:p>
        </w:tc>
        <w:tc>
          <w:tcPr>
            <w:tcW w:w="412" w:type="dxa"/>
            <w:vAlign w:val="center"/>
          </w:tcPr>
          <w:p w14:paraId="2F46ED46" w14:textId="77777777" w:rsidR="001B41A1" w:rsidRDefault="001B41A1" w:rsidP="00ED7DA3">
            <w:pPr>
              <w:pStyle w:val="TextoTabla"/>
              <w:jc w:val="center"/>
            </w:pPr>
          </w:p>
        </w:tc>
        <w:tc>
          <w:tcPr>
            <w:tcW w:w="412" w:type="dxa"/>
            <w:vAlign w:val="center"/>
          </w:tcPr>
          <w:p w14:paraId="4F095332" w14:textId="77777777" w:rsidR="001B41A1" w:rsidRDefault="001B41A1" w:rsidP="00ED7DA3">
            <w:pPr>
              <w:pStyle w:val="TextoTabla"/>
              <w:jc w:val="center"/>
            </w:pPr>
          </w:p>
        </w:tc>
        <w:tc>
          <w:tcPr>
            <w:tcW w:w="412" w:type="dxa"/>
            <w:vAlign w:val="center"/>
          </w:tcPr>
          <w:p w14:paraId="33C98AEB" w14:textId="77777777" w:rsidR="001B41A1" w:rsidRDefault="001B41A1" w:rsidP="00ED7DA3">
            <w:pPr>
              <w:pStyle w:val="TextoTabla"/>
              <w:jc w:val="center"/>
            </w:pPr>
          </w:p>
        </w:tc>
        <w:tc>
          <w:tcPr>
            <w:tcW w:w="412" w:type="dxa"/>
            <w:vAlign w:val="center"/>
          </w:tcPr>
          <w:p w14:paraId="55E32679" w14:textId="77777777" w:rsidR="001B41A1" w:rsidRDefault="001B41A1" w:rsidP="00ED7DA3">
            <w:pPr>
              <w:pStyle w:val="TextoTabla"/>
              <w:jc w:val="center"/>
            </w:pPr>
          </w:p>
        </w:tc>
        <w:tc>
          <w:tcPr>
            <w:tcW w:w="412" w:type="dxa"/>
            <w:vAlign w:val="center"/>
          </w:tcPr>
          <w:p w14:paraId="0647C647" w14:textId="77777777" w:rsidR="001B41A1" w:rsidRDefault="001B41A1" w:rsidP="00ED7DA3">
            <w:pPr>
              <w:pStyle w:val="TextoTabla"/>
              <w:jc w:val="center"/>
            </w:pPr>
          </w:p>
        </w:tc>
        <w:tc>
          <w:tcPr>
            <w:tcW w:w="412" w:type="dxa"/>
            <w:vAlign w:val="center"/>
          </w:tcPr>
          <w:p w14:paraId="0A8E4EDD" w14:textId="77777777" w:rsidR="001B41A1" w:rsidRDefault="001B41A1" w:rsidP="00ED7DA3">
            <w:pPr>
              <w:pStyle w:val="TextoTabla"/>
              <w:jc w:val="center"/>
            </w:pPr>
          </w:p>
        </w:tc>
        <w:tc>
          <w:tcPr>
            <w:tcW w:w="412" w:type="dxa"/>
            <w:vAlign w:val="center"/>
          </w:tcPr>
          <w:p w14:paraId="10742930" w14:textId="77777777" w:rsidR="001B41A1" w:rsidRDefault="001B41A1" w:rsidP="00ED7DA3">
            <w:pPr>
              <w:pStyle w:val="TextoTabla"/>
              <w:jc w:val="center"/>
            </w:pPr>
          </w:p>
        </w:tc>
        <w:tc>
          <w:tcPr>
            <w:tcW w:w="412" w:type="dxa"/>
            <w:vAlign w:val="center"/>
          </w:tcPr>
          <w:p w14:paraId="535CD30E" w14:textId="77777777" w:rsidR="001B41A1" w:rsidRDefault="001B41A1" w:rsidP="00ED7DA3">
            <w:pPr>
              <w:pStyle w:val="TextoTabla"/>
              <w:jc w:val="center"/>
            </w:pPr>
          </w:p>
        </w:tc>
        <w:tc>
          <w:tcPr>
            <w:tcW w:w="412" w:type="dxa"/>
            <w:vAlign w:val="center"/>
          </w:tcPr>
          <w:p w14:paraId="2B1997E7" w14:textId="77777777" w:rsidR="001B41A1" w:rsidRDefault="001B41A1" w:rsidP="00ED7DA3">
            <w:pPr>
              <w:pStyle w:val="TextoTabla"/>
              <w:jc w:val="center"/>
            </w:pPr>
          </w:p>
        </w:tc>
        <w:tc>
          <w:tcPr>
            <w:tcW w:w="412" w:type="dxa"/>
            <w:vAlign w:val="center"/>
          </w:tcPr>
          <w:p w14:paraId="0FE54E44" w14:textId="77777777" w:rsidR="001B41A1" w:rsidRDefault="001B41A1" w:rsidP="00ED7DA3">
            <w:pPr>
              <w:pStyle w:val="TextoTabla"/>
              <w:jc w:val="center"/>
            </w:pPr>
          </w:p>
        </w:tc>
        <w:tc>
          <w:tcPr>
            <w:tcW w:w="412" w:type="dxa"/>
            <w:vAlign w:val="center"/>
          </w:tcPr>
          <w:p w14:paraId="6AF835E8" w14:textId="77777777" w:rsidR="001B41A1" w:rsidRDefault="001B41A1" w:rsidP="00ED7DA3">
            <w:pPr>
              <w:pStyle w:val="TextoTabla"/>
              <w:jc w:val="center"/>
            </w:pPr>
          </w:p>
        </w:tc>
      </w:tr>
      <w:tr w:rsidR="00BA1EFF" w14:paraId="2076B25A" w14:textId="77777777" w:rsidTr="00ED7DA3">
        <w:trPr>
          <w:cantSplit/>
          <w:trHeight w:val="567"/>
          <w:jc w:val="center"/>
        </w:trPr>
        <w:tc>
          <w:tcPr>
            <w:tcW w:w="411" w:type="dxa"/>
            <w:vAlign w:val="center"/>
          </w:tcPr>
          <w:p w14:paraId="56529D4C" w14:textId="292100CF" w:rsidR="001B41A1" w:rsidRPr="00BA1EFF" w:rsidRDefault="00BA1EFF" w:rsidP="00ED7DA3">
            <w:pPr>
              <w:pStyle w:val="TextoTabla"/>
              <w:jc w:val="center"/>
              <w:rPr>
                <w:b/>
                <w:bCs/>
              </w:rPr>
            </w:pPr>
            <w:r>
              <w:rPr>
                <w:b/>
                <w:bCs/>
              </w:rPr>
              <w:t>02</w:t>
            </w:r>
          </w:p>
        </w:tc>
        <w:tc>
          <w:tcPr>
            <w:tcW w:w="411" w:type="dxa"/>
            <w:vAlign w:val="center"/>
          </w:tcPr>
          <w:p w14:paraId="3A6952D0" w14:textId="77777777" w:rsidR="001B41A1" w:rsidRDefault="001B41A1" w:rsidP="00ED7DA3">
            <w:pPr>
              <w:pStyle w:val="TextoTabla"/>
              <w:jc w:val="center"/>
            </w:pPr>
          </w:p>
        </w:tc>
        <w:tc>
          <w:tcPr>
            <w:tcW w:w="411" w:type="dxa"/>
            <w:vAlign w:val="center"/>
          </w:tcPr>
          <w:p w14:paraId="759AC61C" w14:textId="77777777" w:rsidR="001B41A1" w:rsidRDefault="001B41A1" w:rsidP="00ED7DA3">
            <w:pPr>
              <w:pStyle w:val="TextoTabla"/>
              <w:jc w:val="center"/>
            </w:pPr>
          </w:p>
        </w:tc>
        <w:tc>
          <w:tcPr>
            <w:tcW w:w="411" w:type="dxa"/>
            <w:vAlign w:val="center"/>
          </w:tcPr>
          <w:p w14:paraId="4DAF0420" w14:textId="77777777" w:rsidR="001B41A1" w:rsidRDefault="001B41A1" w:rsidP="00ED7DA3">
            <w:pPr>
              <w:pStyle w:val="TextoTabla"/>
              <w:jc w:val="center"/>
            </w:pPr>
          </w:p>
        </w:tc>
        <w:tc>
          <w:tcPr>
            <w:tcW w:w="411" w:type="dxa"/>
            <w:vAlign w:val="center"/>
          </w:tcPr>
          <w:p w14:paraId="4E3E2574" w14:textId="77777777" w:rsidR="001B41A1" w:rsidRDefault="001B41A1" w:rsidP="00ED7DA3">
            <w:pPr>
              <w:pStyle w:val="TextoTabla"/>
              <w:jc w:val="center"/>
            </w:pPr>
          </w:p>
        </w:tc>
        <w:tc>
          <w:tcPr>
            <w:tcW w:w="411" w:type="dxa"/>
            <w:vAlign w:val="center"/>
          </w:tcPr>
          <w:p w14:paraId="412FA736" w14:textId="77777777" w:rsidR="001B41A1" w:rsidRDefault="001B41A1" w:rsidP="00ED7DA3">
            <w:pPr>
              <w:pStyle w:val="TextoTabla"/>
              <w:jc w:val="center"/>
            </w:pPr>
          </w:p>
        </w:tc>
        <w:tc>
          <w:tcPr>
            <w:tcW w:w="411" w:type="dxa"/>
            <w:vAlign w:val="center"/>
          </w:tcPr>
          <w:p w14:paraId="5C2E94D0" w14:textId="77777777" w:rsidR="001B41A1" w:rsidRDefault="001B41A1" w:rsidP="00ED7DA3">
            <w:pPr>
              <w:pStyle w:val="TextoTabla"/>
              <w:jc w:val="center"/>
            </w:pPr>
          </w:p>
        </w:tc>
        <w:tc>
          <w:tcPr>
            <w:tcW w:w="411" w:type="dxa"/>
            <w:vAlign w:val="center"/>
          </w:tcPr>
          <w:p w14:paraId="020FD35F" w14:textId="77777777" w:rsidR="001B41A1" w:rsidRDefault="001B41A1" w:rsidP="00ED7DA3">
            <w:pPr>
              <w:pStyle w:val="TextoTabla"/>
              <w:jc w:val="center"/>
            </w:pPr>
          </w:p>
        </w:tc>
        <w:tc>
          <w:tcPr>
            <w:tcW w:w="412" w:type="dxa"/>
            <w:vAlign w:val="center"/>
          </w:tcPr>
          <w:p w14:paraId="342C94E4" w14:textId="77777777" w:rsidR="001B41A1" w:rsidRDefault="001B41A1" w:rsidP="00ED7DA3">
            <w:pPr>
              <w:pStyle w:val="TextoTabla"/>
              <w:jc w:val="center"/>
            </w:pPr>
          </w:p>
        </w:tc>
        <w:tc>
          <w:tcPr>
            <w:tcW w:w="412" w:type="dxa"/>
            <w:vAlign w:val="center"/>
          </w:tcPr>
          <w:p w14:paraId="2D58BD35" w14:textId="77777777" w:rsidR="001B41A1" w:rsidRDefault="001B41A1" w:rsidP="00ED7DA3">
            <w:pPr>
              <w:pStyle w:val="TextoTabla"/>
              <w:jc w:val="center"/>
            </w:pPr>
          </w:p>
        </w:tc>
        <w:tc>
          <w:tcPr>
            <w:tcW w:w="412" w:type="dxa"/>
            <w:vAlign w:val="center"/>
          </w:tcPr>
          <w:p w14:paraId="405F6495" w14:textId="77777777" w:rsidR="001B41A1" w:rsidRDefault="001B41A1" w:rsidP="00ED7DA3">
            <w:pPr>
              <w:pStyle w:val="TextoTabla"/>
              <w:jc w:val="center"/>
            </w:pPr>
          </w:p>
        </w:tc>
        <w:tc>
          <w:tcPr>
            <w:tcW w:w="412" w:type="dxa"/>
            <w:vAlign w:val="center"/>
          </w:tcPr>
          <w:p w14:paraId="26A2892A" w14:textId="77777777" w:rsidR="001B41A1" w:rsidRDefault="001B41A1" w:rsidP="00ED7DA3">
            <w:pPr>
              <w:pStyle w:val="TextoTabla"/>
              <w:jc w:val="center"/>
            </w:pPr>
          </w:p>
        </w:tc>
        <w:tc>
          <w:tcPr>
            <w:tcW w:w="412" w:type="dxa"/>
            <w:vAlign w:val="center"/>
          </w:tcPr>
          <w:p w14:paraId="4474CC5A" w14:textId="77777777" w:rsidR="001B41A1" w:rsidRDefault="001B41A1" w:rsidP="00ED7DA3">
            <w:pPr>
              <w:pStyle w:val="TextoTabla"/>
              <w:jc w:val="center"/>
            </w:pPr>
          </w:p>
        </w:tc>
        <w:tc>
          <w:tcPr>
            <w:tcW w:w="412" w:type="dxa"/>
            <w:vAlign w:val="center"/>
          </w:tcPr>
          <w:p w14:paraId="4FD06618" w14:textId="77777777" w:rsidR="001B41A1" w:rsidRDefault="001B41A1" w:rsidP="00ED7DA3">
            <w:pPr>
              <w:pStyle w:val="TextoTabla"/>
              <w:jc w:val="center"/>
            </w:pPr>
          </w:p>
        </w:tc>
        <w:tc>
          <w:tcPr>
            <w:tcW w:w="412" w:type="dxa"/>
            <w:vAlign w:val="center"/>
          </w:tcPr>
          <w:p w14:paraId="08E998EA" w14:textId="77777777" w:rsidR="001B41A1" w:rsidRDefault="001B41A1" w:rsidP="00ED7DA3">
            <w:pPr>
              <w:pStyle w:val="TextoTabla"/>
              <w:jc w:val="center"/>
            </w:pPr>
          </w:p>
        </w:tc>
        <w:tc>
          <w:tcPr>
            <w:tcW w:w="412" w:type="dxa"/>
            <w:vAlign w:val="center"/>
          </w:tcPr>
          <w:p w14:paraId="049BF598" w14:textId="77777777" w:rsidR="001B41A1" w:rsidRDefault="001B41A1" w:rsidP="00ED7DA3">
            <w:pPr>
              <w:pStyle w:val="TextoTabla"/>
              <w:jc w:val="center"/>
            </w:pPr>
          </w:p>
        </w:tc>
        <w:tc>
          <w:tcPr>
            <w:tcW w:w="412" w:type="dxa"/>
            <w:vAlign w:val="center"/>
          </w:tcPr>
          <w:p w14:paraId="6E297E9D" w14:textId="77777777" w:rsidR="001B41A1" w:rsidRDefault="001B41A1" w:rsidP="00ED7DA3">
            <w:pPr>
              <w:pStyle w:val="TextoTabla"/>
              <w:jc w:val="center"/>
            </w:pPr>
          </w:p>
        </w:tc>
        <w:tc>
          <w:tcPr>
            <w:tcW w:w="412" w:type="dxa"/>
            <w:vAlign w:val="center"/>
          </w:tcPr>
          <w:p w14:paraId="48EB484B" w14:textId="77777777" w:rsidR="001B41A1" w:rsidRDefault="001B41A1" w:rsidP="00ED7DA3">
            <w:pPr>
              <w:pStyle w:val="TextoTabla"/>
              <w:jc w:val="center"/>
            </w:pPr>
          </w:p>
        </w:tc>
        <w:tc>
          <w:tcPr>
            <w:tcW w:w="412" w:type="dxa"/>
            <w:vAlign w:val="center"/>
          </w:tcPr>
          <w:p w14:paraId="05413772" w14:textId="77777777" w:rsidR="001B41A1" w:rsidRDefault="001B41A1" w:rsidP="00ED7DA3">
            <w:pPr>
              <w:pStyle w:val="TextoTabla"/>
              <w:jc w:val="center"/>
            </w:pPr>
          </w:p>
        </w:tc>
        <w:tc>
          <w:tcPr>
            <w:tcW w:w="412" w:type="dxa"/>
            <w:vAlign w:val="center"/>
          </w:tcPr>
          <w:p w14:paraId="31F8CDDB" w14:textId="77777777" w:rsidR="001B41A1" w:rsidRDefault="001B41A1" w:rsidP="00ED7DA3">
            <w:pPr>
              <w:pStyle w:val="TextoTabla"/>
              <w:jc w:val="center"/>
            </w:pPr>
          </w:p>
        </w:tc>
        <w:tc>
          <w:tcPr>
            <w:tcW w:w="412" w:type="dxa"/>
            <w:vAlign w:val="center"/>
          </w:tcPr>
          <w:p w14:paraId="30FE224D" w14:textId="77777777" w:rsidR="001B41A1" w:rsidRDefault="001B41A1" w:rsidP="00ED7DA3">
            <w:pPr>
              <w:pStyle w:val="TextoTabla"/>
              <w:jc w:val="center"/>
            </w:pPr>
          </w:p>
        </w:tc>
      </w:tr>
      <w:tr w:rsidR="00BA1EFF" w14:paraId="77B4EE94" w14:textId="77777777" w:rsidTr="00ED7DA3">
        <w:trPr>
          <w:cantSplit/>
          <w:trHeight w:val="567"/>
          <w:jc w:val="center"/>
        </w:trPr>
        <w:tc>
          <w:tcPr>
            <w:tcW w:w="411" w:type="dxa"/>
            <w:vAlign w:val="center"/>
          </w:tcPr>
          <w:p w14:paraId="04A4DA06" w14:textId="36CE7310" w:rsidR="001B41A1" w:rsidRPr="00BA1EFF" w:rsidRDefault="00BA1EFF" w:rsidP="00ED7DA3">
            <w:pPr>
              <w:pStyle w:val="TextoTabla"/>
              <w:jc w:val="center"/>
              <w:rPr>
                <w:b/>
                <w:bCs/>
              </w:rPr>
            </w:pPr>
            <w:r>
              <w:rPr>
                <w:b/>
                <w:bCs/>
              </w:rPr>
              <w:t>03</w:t>
            </w:r>
          </w:p>
        </w:tc>
        <w:tc>
          <w:tcPr>
            <w:tcW w:w="411" w:type="dxa"/>
            <w:vAlign w:val="center"/>
          </w:tcPr>
          <w:p w14:paraId="434CDBEA" w14:textId="77777777" w:rsidR="001B41A1" w:rsidRDefault="001B41A1" w:rsidP="00ED7DA3">
            <w:pPr>
              <w:pStyle w:val="TextoTabla"/>
              <w:jc w:val="center"/>
            </w:pPr>
          </w:p>
        </w:tc>
        <w:tc>
          <w:tcPr>
            <w:tcW w:w="411" w:type="dxa"/>
            <w:vAlign w:val="center"/>
          </w:tcPr>
          <w:p w14:paraId="769D81A3" w14:textId="77777777" w:rsidR="001B41A1" w:rsidRDefault="001B41A1" w:rsidP="00ED7DA3">
            <w:pPr>
              <w:pStyle w:val="TextoTabla"/>
              <w:jc w:val="center"/>
            </w:pPr>
          </w:p>
        </w:tc>
        <w:tc>
          <w:tcPr>
            <w:tcW w:w="411" w:type="dxa"/>
            <w:vAlign w:val="center"/>
          </w:tcPr>
          <w:p w14:paraId="13833E0F" w14:textId="77777777" w:rsidR="001B41A1" w:rsidRDefault="001B41A1" w:rsidP="00ED7DA3">
            <w:pPr>
              <w:pStyle w:val="TextoTabla"/>
              <w:jc w:val="center"/>
            </w:pPr>
          </w:p>
        </w:tc>
        <w:tc>
          <w:tcPr>
            <w:tcW w:w="411" w:type="dxa"/>
            <w:vAlign w:val="center"/>
          </w:tcPr>
          <w:p w14:paraId="2CF07208" w14:textId="77777777" w:rsidR="001B41A1" w:rsidRDefault="001B41A1" w:rsidP="00ED7DA3">
            <w:pPr>
              <w:pStyle w:val="TextoTabla"/>
              <w:jc w:val="center"/>
            </w:pPr>
          </w:p>
        </w:tc>
        <w:tc>
          <w:tcPr>
            <w:tcW w:w="411" w:type="dxa"/>
            <w:vAlign w:val="center"/>
          </w:tcPr>
          <w:p w14:paraId="1F5379AB" w14:textId="77777777" w:rsidR="001B41A1" w:rsidRDefault="001B41A1" w:rsidP="00ED7DA3">
            <w:pPr>
              <w:pStyle w:val="TextoTabla"/>
              <w:jc w:val="center"/>
            </w:pPr>
          </w:p>
        </w:tc>
        <w:tc>
          <w:tcPr>
            <w:tcW w:w="411" w:type="dxa"/>
            <w:vAlign w:val="center"/>
          </w:tcPr>
          <w:p w14:paraId="606F6A03" w14:textId="77777777" w:rsidR="001B41A1" w:rsidRDefault="001B41A1" w:rsidP="00ED7DA3">
            <w:pPr>
              <w:pStyle w:val="TextoTabla"/>
              <w:jc w:val="center"/>
            </w:pPr>
          </w:p>
        </w:tc>
        <w:tc>
          <w:tcPr>
            <w:tcW w:w="411" w:type="dxa"/>
            <w:vAlign w:val="center"/>
          </w:tcPr>
          <w:p w14:paraId="2D42ED93" w14:textId="77777777" w:rsidR="001B41A1" w:rsidRDefault="001B41A1" w:rsidP="00ED7DA3">
            <w:pPr>
              <w:pStyle w:val="TextoTabla"/>
              <w:jc w:val="center"/>
            </w:pPr>
          </w:p>
        </w:tc>
        <w:tc>
          <w:tcPr>
            <w:tcW w:w="412" w:type="dxa"/>
            <w:vAlign w:val="center"/>
          </w:tcPr>
          <w:p w14:paraId="7BA0FD3C" w14:textId="77777777" w:rsidR="001B41A1" w:rsidRDefault="001B41A1" w:rsidP="00ED7DA3">
            <w:pPr>
              <w:pStyle w:val="TextoTabla"/>
              <w:jc w:val="center"/>
            </w:pPr>
          </w:p>
        </w:tc>
        <w:tc>
          <w:tcPr>
            <w:tcW w:w="412" w:type="dxa"/>
            <w:vAlign w:val="center"/>
          </w:tcPr>
          <w:p w14:paraId="6A1FE905" w14:textId="77777777" w:rsidR="001B41A1" w:rsidRDefault="001B41A1" w:rsidP="00ED7DA3">
            <w:pPr>
              <w:pStyle w:val="TextoTabla"/>
              <w:jc w:val="center"/>
            </w:pPr>
          </w:p>
        </w:tc>
        <w:tc>
          <w:tcPr>
            <w:tcW w:w="412" w:type="dxa"/>
            <w:vAlign w:val="center"/>
          </w:tcPr>
          <w:p w14:paraId="653B5954" w14:textId="77777777" w:rsidR="001B41A1" w:rsidRDefault="001B41A1" w:rsidP="00ED7DA3">
            <w:pPr>
              <w:pStyle w:val="TextoTabla"/>
              <w:jc w:val="center"/>
            </w:pPr>
          </w:p>
        </w:tc>
        <w:tc>
          <w:tcPr>
            <w:tcW w:w="412" w:type="dxa"/>
            <w:vAlign w:val="center"/>
          </w:tcPr>
          <w:p w14:paraId="30DED6AA" w14:textId="77777777" w:rsidR="001B41A1" w:rsidRDefault="001B41A1" w:rsidP="00ED7DA3">
            <w:pPr>
              <w:pStyle w:val="TextoTabla"/>
              <w:jc w:val="center"/>
            </w:pPr>
          </w:p>
        </w:tc>
        <w:tc>
          <w:tcPr>
            <w:tcW w:w="412" w:type="dxa"/>
            <w:vAlign w:val="center"/>
          </w:tcPr>
          <w:p w14:paraId="6FDE07DB" w14:textId="77777777" w:rsidR="001B41A1" w:rsidRDefault="001B41A1" w:rsidP="00ED7DA3">
            <w:pPr>
              <w:pStyle w:val="TextoTabla"/>
              <w:jc w:val="center"/>
            </w:pPr>
          </w:p>
        </w:tc>
        <w:tc>
          <w:tcPr>
            <w:tcW w:w="412" w:type="dxa"/>
            <w:vAlign w:val="center"/>
          </w:tcPr>
          <w:p w14:paraId="33E03D11" w14:textId="77777777" w:rsidR="001B41A1" w:rsidRDefault="001B41A1" w:rsidP="00ED7DA3">
            <w:pPr>
              <w:pStyle w:val="TextoTabla"/>
              <w:jc w:val="center"/>
            </w:pPr>
          </w:p>
        </w:tc>
        <w:tc>
          <w:tcPr>
            <w:tcW w:w="412" w:type="dxa"/>
            <w:vAlign w:val="center"/>
          </w:tcPr>
          <w:p w14:paraId="3C938D38" w14:textId="77777777" w:rsidR="001B41A1" w:rsidRDefault="001B41A1" w:rsidP="00ED7DA3">
            <w:pPr>
              <w:pStyle w:val="TextoTabla"/>
              <w:jc w:val="center"/>
            </w:pPr>
          </w:p>
        </w:tc>
        <w:tc>
          <w:tcPr>
            <w:tcW w:w="412" w:type="dxa"/>
            <w:vAlign w:val="center"/>
          </w:tcPr>
          <w:p w14:paraId="039D613C" w14:textId="77777777" w:rsidR="001B41A1" w:rsidRDefault="001B41A1" w:rsidP="00ED7DA3">
            <w:pPr>
              <w:pStyle w:val="TextoTabla"/>
              <w:jc w:val="center"/>
            </w:pPr>
          </w:p>
        </w:tc>
        <w:tc>
          <w:tcPr>
            <w:tcW w:w="412" w:type="dxa"/>
            <w:vAlign w:val="center"/>
          </w:tcPr>
          <w:p w14:paraId="47A7DDA3" w14:textId="77777777" w:rsidR="001B41A1" w:rsidRDefault="001B41A1" w:rsidP="00ED7DA3">
            <w:pPr>
              <w:pStyle w:val="TextoTabla"/>
              <w:jc w:val="center"/>
            </w:pPr>
          </w:p>
        </w:tc>
        <w:tc>
          <w:tcPr>
            <w:tcW w:w="412" w:type="dxa"/>
            <w:vAlign w:val="center"/>
          </w:tcPr>
          <w:p w14:paraId="0DEEA1D1" w14:textId="77777777" w:rsidR="001B41A1" w:rsidRDefault="001B41A1" w:rsidP="00ED7DA3">
            <w:pPr>
              <w:pStyle w:val="TextoTabla"/>
              <w:jc w:val="center"/>
            </w:pPr>
          </w:p>
        </w:tc>
        <w:tc>
          <w:tcPr>
            <w:tcW w:w="412" w:type="dxa"/>
            <w:vAlign w:val="center"/>
          </w:tcPr>
          <w:p w14:paraId="16C27C1C" w14:textId="77777777" w:rsidR="001B41A1" w:rsidRDefault="001B41A1" w:rsidP="00ED7DA3">
            <w:pPr>
              <w:pStyle w:val="TextoTabla"/>
              <w:jc w:val="center"/>
            </w:pPr>
          </w:p>
        </w:tc>
        <w:tc>
          <w:tcPr>
            <w:tcW w:w="412" w:type="dxa"/>
            <w:vAlign w:val="center"/>
          </w:tcPr>
          <w:p w14:paraId="3E2005F4" w14:textId="77777777" w:rsidR="001B41A1" w:rsidRDefault="001B41A1" w:rsidP="00ED7DA3">
            <w:pPr>
              <w:pStyle w:val="TextoTabla"/>
              <w:jc w:val="center"/>
            </w:pPr>
          </w:p>
        </w:tc>
        <w:tc>
          <w:tcPr>
            <w:tcW w:w="412" w:type="dxa"/>
            <w:vAlign w:val="center"/>
          </w:tcPr>
          <w:p w14:paraId="6D913BED" w14:textId="77777777" w:rsidR="001B41A1" w:rsidRDefault="001B41A1" w:rsidP="00ED7DA3">
            <w:pPr>
              <w:pStyle w:val="TextoTabla"/>
              <w:jc w:val="center"/>
            </w:pPr>
          </w:p>
        </w:tc>
      </w:tr>
      <w:tr w:rsidR="00BA1EFF" w14:paraId="60F26F61" w14:textId="77777777" w:rsidTr="00ED7DA3">
        <w:trPr>
          <w:cantSplit/>
          <w:trHeight w:val="567"/>
          <w:jc w:val="center"/>
        </w:trPr>
        <w:tc>
          <w:tcPr>
            <w:tcW w:w="411" w:type="dxa"/>
            <w:vAlign w:val="center"/>
          </w:tcPr>
          <w:p w14:paraId="73318ACA" w14:textId="19BB057E" w:rsidR="001B41A1" w:rsidRPr="00BA1EFF" w:rsidRDefault="00BA1EFF" w:rsidP="00ED7DA3">
            <w:pPr>
              <w:pStyle w:val="TextoTabla"/>
              <w:jc w:val="center"/>
              <w:rPr>
                <w:b/>
                <w:bCs/>
              </w:rPr>
            </w:pPr>
            <w:r>
              <w:rPr>
                <w:b/>
                <w:bCs/>
              </w:rPr>
              <w:t>04</w:t>
            </w:r>
          </w:p>
        </w:tc>
        <w:tc>
          <w:tcPr>
            <w:tcW w:w="411" w:type="dxa"/>
            <w:vAlign w:val="center"/>
          </w:tcPr>
          <w:p w14:paraId="4EA65E4B" w14:textId="77777777" w:rsidR="001B41A1" w:rsidRDefault="001B41A1" w:rsidP="00ED7DA3">
            <w:pPr>
              <w:pStyle w:val="TextoTabla"/>
              <w:jc w:val="center"/>
            </w:pPr>
          </w:p>
        </w:tc>
        <w:tc>
          <w:tcPr>
            <w:tcW w:w="411" w:type="dxa"/>
            <w:vAlign w:val="center"/>
          </w:tcPr>
          <w:p w14:paraId="5F7C4746" w14:textId="77777777" w:rsidR="001B41A1" w:rsidRDefault="001B41A1" w:rsidP="00ED7DA3">
            <w:pPr>
              <w:pStyle w:val="TextoTabla"/>
              <w:jc w:val="center"/>
            </w:pPr>
          </w:p>
        </w:tc>
        <w:tc>
          <w:tcPr>
            <w:tcW w:w="411" w:type="dxa"/>
            <w:vAlign w:val="center"/>
          </w:tcPr>
          <w:p w14:paraId="3DC73513" w14:textId="77777777" w:rsidR="001B41A1" w:rsidRDefault="001B41A1" w:rsidP="00ED7DA3">
            <w:pPr>
              <w:pStyle w:val="TextoTabla"/>
              <w:jc w:val="center"/>
            </w:pPr>
          </w:p>
        </w:tc>
        <w:tc>
          <w:tcPr>
            <w:tcW w:w="411" w:type="dxa"/>
            <w:vAlign w:val="center"/>
          </w:tcPr>
          <w:p w14:paraId="1E4C0248" w14:textId="77777777" w:rsidR="001B41A1" w:rsidRDefault="001B41A1" w:rsidP="00ED7DA3">
            <w:pPr>
              <w:pStyle w:val="TextoTabla"/>
              <w:jc w:val="center"/>
            </w:pPr>
          </w:p>
        </w:tc>
        <w:tc>
          <w:tcPr>
            <w:tcW w:w="411" w:type="dxa"/>
            <w:vAlign w:val="center"/>
          </w:tcPr>
          <w:p w14:paraId="6500389B" w14:textId="77777777" w:rsidR="001B41A1" w:rsidRDefault="001B41A1" w:rsidP="00ED7DA3">
            <w:pPr>
              <w:pStyle w:val="TextoTabla"/>
              <w:jc w:val="center"/>
            </w:pPr>
          </w:p>
        </w:tc>
        <w:tc>
          <w:tcPr>
            <w:tcW w:w="411" w:type="dxa"/>
            <w:vAlign w:val="center"/>
          </w:tcPr>
          <w:p w14:paraId="548871D7" w14:textId="77777777" w:rsidR="001B41A1" w:rsidRDefault="001B41A1" w:rsidP="00ED7DA3">
            <w:pPr>
              <w:pStyle w:val="TextoTabla"/>
              <w:jc w:val="center"/>
            </w:pPr>
          </w:p>
        </w:tc>
        <w:tc>
          <w:tcPr>
            <w:tcW w:w="411" w:type="dxa"/>
            <w:vAlign w:val="center"/>
          </w:tcPr>
          <w:p w14:paraId="118435A7" w14:textId="77777777" w:rsidR="001B41A1" w:rsidRDefault="001B41A1" w:rsidP="00ED7DA3">
            <w:pPr>
              <w:pStyle w:val="TextoTabla"/>
              <w:jc w:val="center"/>
            </w:pPr>
          </w:p>
        </w:tc>
        <w:tc>
          <w:tcPr>
            <w:tcW w:w="412" w:type="dxa"/>
            <w:vAlign w:val="center"/>
          </w:tcPr>
          <w:p w14:paraId="180AF467" w14:textId="77777777" w:rsidR="001B41A1" w:rsidRDefault="001B41A1" w:rsidP="00ED7DA3">
            <w:pPr>
              <w:pStyle w:val="TextoTabla"/>
              <w:jc w:val="center"/>
            </w:pPr>
          </w:p>
        </w:tc>
        <w:tc>
          <w:tcPr>
            <w:tcW w:w="412" w:type="dxa"/>
            <w:vAlign w:val="center"/>
          </w:tcPr>
          <w:p w14:paraId="774ED7C0" w14:textId="77777777" w:rsidR="001B41A1" w:rsidRDefault="001B41A1" w:rsidP="00ED7DA3">
            <w:pPr>
              <w:pStyle w:val="TextoTabla"/>
              <w:jc w:val="center"/>
            </w:pPr>
          </w:p>
        </w:tc>
        <w:tc>
          <w:tcPr>
            <w:tcW w:w="412" w:type="dxa"/>
            <w:vAlign w:val="center"/>
          </w:tcPr>
          <w:p w14:paraId="26B7D3C4" w14:textId="77777777" w:rsidR="001B41A1" w:rsidRDefault="001B41A1" w:rsidP="00ED7DA3">
            <w:pPr>
              <w:pStyle w:val="TextoTabla"/>
              <w:jc w:val="center"/>
            </w:pPr>
          </w:p>
        </w:tc>
        <w:tc>
          <w:tcPr>
            <w:tcW w:w="412" w:type="dxa"/>
            <w:vAlign w:val="center"/>
          </w:tcPr>
          <w:p w14:paraId="7543D925" w14:textId="77777777" w:rsidR="001B41A1" w:rsidRDefault="001B41A1" w:rsidP="00ED7DA3">
            <w:pPr>
              <w:pStyle w:val="TextoTabla"/>
              <w:jc w:val="center"/>
            </w:pPr>
          </w:p>
        </w:tc>
        <w:tc>
          <w:tcPr>
            <w:tcW w:w="412" w:type="dxa"/>
            <w:vAlign w:val="center"/>
          </w:tcPr>
          <w:p w14:paraId="46EE6391" w14:textId="77777777" w:rsidR="001B41A1" w:rsidRDefault="001B41A1" w:rsidP="00ED7DA3">
            <w:pPr>
              <w:pStyle w:val="TextoTabla"/>
              <w:jc w:val="center"/>
            </w:pPr>
          </w:p>
        </w:tc>
        <w:tc>
          <w:tcPr>
            <w:tcW w:w="412" w:type="dxa"/>
            <w:vAlign w:val="center"/>
          </w:tcPr>
          <w:p w14:paraId="426E86B8" w14:textId="77777777" w:rsidR="001B41A1" w:rsidRDefault="001B41A1" w:rsidP="00ED7DA3">
            <w:pPr>
              <w:pStyle w:val="TextoTabla"/>
              <w:jc w:val="center"/>
            </w:pPr>
          </w:p>
        </w:tc>
        <w:tc>
          <w:tcPr>
            <w:tcW w:w="412" w:type="dxa"/>
            <w:vAlign w:val="center"/>
          </w:tcPr>
          <w:p w14:paraId="253320E7" w14:textId="77777777" w:rsidR="001B41A1" w:rsidRDefault="001B41A1" w:rsidP="00ED7DA3">
            <w:pPr>
              <w:pStyle w:val="TextoTabla"/>
              <w:jc w:val="center"/>
            </w:pPr>
          </w:p>
        </w:tc>
        <w:tc>
          <w:tcPr>
            <w:tcW w:w="412" w:type="dxa"/>
            <w:vAlign w:val="center"/>
          </w:tcPr>
          <w:p w14:paraId="35821283" w14:textId="77777777" w:rsidR="001B41A1" w:rsidRDefault="001B41A1" w:rsidP="00ED7DA3">
            <w:pPr>
              <w:pStyle w:val="TextoTabla"/>
              <w:jc w:val="center"/>
            </w:pPr>
          </w:p>
        </w:tc>
        <w:tc>
          <w:tcPr>
            <w:tcW w:w="412" w:type="dxa"/>
            <w:vAlign w:val="center"/>
          </w:tcPr>
          <w:p w14:paraId="5A0D0833" w14:textId="77777777" w:rsidR="001B41A1" w:rsidRDefault="001B41A1" w:rsidP="00ED7DA3">
            <w:pPr>
              <w:pStyle w:val="TextoTabla"/>
              <w:jc w:val="center"/>
            </w:pPr>
          </w:p>
        </w:tc>
        <w:tc>
          <w:tcPr>
            <w:tcW w:w="412" w:type="dxa"/>
            <w:vAlign w:val="center"/>
          </w:tcPr>
          <w:p w14:paraId="410079D9" w14:textId="77777777" w:rsidR="001B41A1" w:rsidRDefault="001B41A1" w:rsidP="00ED7DA3">
            <w:pPr>
              <w:pStyle w:val="TextoTabla"/>
              <w:jc w:val="center"/>
            </w:pPr>
          </w:p>
        </w:tc>
        <w:tc>
          <w:tcPr>
            <w:tcW w:w="412" w:type="dxa"/>
            <w:vAlign w:val="center"/>
          </w:tcPr>
          <w:p w14:paraId="4A4F5432" w14:textId="77777777" w:rsidR="001B41A1" w:rsidRDefault="001B41A1" w:rsidP="00ED7DA3">
            <w:pPr>
              <w:pStyle w:val="TextoTabla"/>
              <w:jc w:val="center"/>
            </w:pPr>
          </w:p>
        </w:tc>
        <w:tc>
          <w:tcPr>
            <w:tcW w:w="412" w:type="dxa"/>
            <w:vAlign w:val="center"/>
          </w:tcPr>
          <w:p w14:paraId="605DDE40" w14:textId="77777777" w:rsidR="001B41A1" w:rsidRDefault="001B41A1" w:rsidP="00ED7DA3">
            <w:pPr>
              <w:pStyle w:val="TextoTabla"/>
              <w:jc w:val="center"/>
            </w:pPr>
          </w:p>
        </w:tc>
        <w:tc>
          <w:tcPr>
            <w:tcW w:w="412" w:type="dxa"/>
            <w:vAlign w:val="center"/>
          </w:tcPr>
          <w:p w14:paraId="0C242029" w14:textId="77777777" w:rsidR="001B41A1" w:rsidRDefault="001B41A1" w:rsidP="00ED7DA3">
            <w:pPr>
              <w:pStyle w:val="TextoTabla"/>
              <w:jc w:val="center"/>
            </w:pPr>
          </w:p>
        </w:tc>
      </w:tr>
      <w:tr w:rsidR="00BA1EFF" w14:paraId="15E04C39" w14:textId="77777777" w:rsidTr="00ED7DA3">
        <w:trPr>
          <w:cantSplit/>
          <w:trHeight w:val="567"/>
          <w:jc w:val="center"/>
        </w:trPr>
        <w:tc>
          <w:tcPr>
            <w:tcW w:w="411" w:type="dxa"/>
            <w:vAlign w:val="center"/>
          </w:tcPr>
          <w:p w14:paraId="4FA7B5B4" w14:textId="3D239940" w:rsidR="001B41A1" w:rsidRPr="00BA1EFF" w:rsidRDefault="00BA1EFF" w:rsidP="00ED7DA3">
            <w:pPr>
              <w:pStyle w:val="TextoTabla"/>
              <w:jc w:val="center"/>
              <w:rPr>
                <w:b/>
                <w:bCs/>
              </w:rPr>
            </w:pPr>
            <w:r>
              <w:rPr>
                <w:b/>
                <w:bCs/>
              </w:rPr>
              <w:t>05</w:t>
            </w:r>
          </w:p>
        </w:tc>
        <w:tc>
          <w:tcPr>
            <w:tcW w:w="411" w:type="dxa"/>
            <w:vAlign w:val="center"/>
          </w:tcPr>
          <w:p w14:paraId="6FF28F95" w14:textId="77777777" w:rsidR="001B41A1" w:rsidRDefault="001B41A1" w:rsidP="00ED7DA3">
            <w:pPr>
              <w:pStyle w:val="TextoTabla"/>
              <w:jc w:val="center"/>
            </w:pPr>
          </w:p>
        </w:tc>
        <w:tc>
          <w:tcPr>
            <w:tcW w:w="411" w:type="dxa"/>
            <w:vAlign w:val="center"/>
          </w:tcPr>
          <w:p w14:paraId="477B3520" w14:textId="77777777" w:rsidR="001B41A1" w:rsidRDefault="001B41A1" w:rsidP="00ED7DA3">
            <w:pPr>
              <w:pStyle w:val="TextoTabla"/>
              <w:jc w:val="center"/>
            </w:pPr>
          </w:p>
        </w:tc>
        <w:tc>
          <w:tcPr>
            <w:tcW w:w="411" w:type="dxa"/>
            <w:vAlign w:val="center"/>
          </w:tcPr>
          <w:p w14:paraId="5CB1D8FA" w14:textId="77777777" w:rsidR="001B41A1" w:rsidRDefault="001B41A1" w:rsidP="00ED7DA3">
            <w:pPr>
              <w:pStyle w:val="TextoTabla"/>
              <w:jc w:val="center"/>
            </w:pPr>
          </w:p>
        </w:tc>
        <w:tc>
          <w:tcPr>
            <w:tcW w:w="411" w:type="dxa"/>
            <w:vAlign w:val="center"/>
          </w:tcPr>
          <w:p w14:paraId="2DDDCC2F" w14:textId="77777777" w:rsidR="001B41A1" w:rsidRDefault="001B41A1" w:rsidP="00ED7DA3">
            <w:pPr>
              <w:pStyle w:val="TextoTabla"/>
              <w:jc w:val="center"/>
            </w:pPr>
          </w:p>
        </w:tc>
        <w:tc>
          <w:tcPr>
            <w:tcW w:w="411" w:type="dxa"/>
            <w:vAlign w:val="center"/>
          </w:tcPr>
          <w:p w14:paraId="30EEE6FD" w14:textId="77777777" w:rsidR="001B41A1" w:rsidRDefault="001B41A1" w:rsidP="00ED7DA3">
            <w:pPr>
              <w:pStyle w:val="TextoTabla"/>
              <w:jc w:val="center"/>
            </w:pPr>
          </w:p>
        </w:tc>
        <w:tc>
          <w:tcPr>
            <w:tcW w:w="411" w:type="dxa"/>
            <w:vAlign w:val="center"/>
          </w:tcPr>
          <w:p w14:paraId="58204F6D" w14:textId="77777777" w:rsidR="001B41A1" w:rsidRDefault="001B41A1" w:rsidP="00ED7DA3">
            <w:pPr>
              <w:pStyle w:val="TextoTabla"/>
              <w:jc w:val="center"/>
            </w:pPr>
          </w:p>
        </w:tc>
        <w:tc>
          <w:tcPr>
            <w:tcW w:w="411" w:type="dxa"/>
            <w:vAlign w:val="center"/>
          </w:tcPr>
          <w:p w14:paraId="6A93E86E" w14:textId="77777777" w:rsidR="001B41A1" w:rsidRDefault="001B41A1" w:rsidP="00ED7DA3">
            <w:pPr>
              <w:pStyle w:val="TextoTabla"/>
              <w:jc w:val="center"/>
            </w:pPr>
          </w:p>
        </w:tc>
        <w:tc>
          <w:tcPr>
            <w:tcW w:w="412" w:type="dxa"/>
            <w:vAlign w:val="center"/>
          </w:tcPr>
          <w:p w14:paraId="4748AA03" w14:textId="77777777" w:rsidR="001B41A1" w:rsidRDefault="001B41A1" w:rsidP="00ED7DA3">
            <w:pPr>
              <w:pStyle w:val="TextoTabla"/>
              <w:jc w:val="center"/>
            </w:pPr>
          </w:p>
        </w:tc>
        <w:tc>
          <w:tcPr>
            <w:tcW w:w="412" w:type="dxa"/>
            <w:vAlign w:val="center"/>
          </w:tcPr>
          <w:p w14:paraId="49AF1E10" w14:textId="77777777" w:rsidR="001B41A1" w:rsidRDefault="001B41A1" w:rsidP="00ED7DA3">
            <w:pPr>
              <w:pStyle w:val="TextoTabla"/>
              <w:jc w:val="center"/>
            </w:pPr>
          </w:p>
        </w:tc>
        <w:tc>
          <w:tcPr>
            <w:tcW w:w="412" w:type="dxa"/>
            <w:vAlign w:val="center"/>
          </w:tcPr>
          <w:p w14:paraId="5E213802" w14:textId="77777777" w:rsidR="001B41A1" w:rsidRDefault="001B41A1" w:rsidP="00ED7DA3">
            <w:pPr>
              <w:pStyle w:val="TextoTabla"/>
              <w:jc w:val="center"/>
            </w:pPr>
          </w:p>
        </w:tc>
        <w:tc>
          <w:tcPr>
            <w:tcW w:w="412" w:type="dxa"/>
            <w:vAlign w:val="center"/>
          </w:tcPr>
          <w:p w14:paraId="3B6E89A8" w14:textId="77777777" w:rsidR="001B41A1" w:rsidRDefault="001B41A1" w:rsidP="00ED7DA3">
            <w:pPr>
              <w:pStyle w:val="TextoTabla"/>
              <w:jc w:val="center"/>
            </w:pPr>
          </w:p>
        </w:tc>
        <w:tc>
          <w:tcPr>
            <w:tcW w:w="412" w:type="dxa"/>
            <w:vAlign w:val="center"/>
          </w:tcPr>
          <w:p w14:paraId="1AA3BF36" w14:textId="77777777" w:rsidR="001B41A1" w:rsidRDefault="001B41A1" w:rsidP="00ED7DA3">
            <w:pPr>
              <w:pStyle w:val="TextoTabla"/>
              <w:jc w:val="center"/>
            </w:pPr>
          </w:p>
        </w:tc>
        <w:tc>
          <w:tcPr>
            <w:tcW w:w="412" w:type="dxa"/>
            <w:vAlign w:val="center"/>
          </w:tcPr>
          <w:p w14:paraId="16EB318B" w14:textId="77777777" w:rsidR="001B41A1" w:rsidRDefault="001B41A1" w:rsidP="00ED7DA3">
            <w:pPr>
              <w:pStyle w:val="TextoTabla"/>
              <w:jc w:val="center"/>
            </w:pPr>
          </w:p>
        </w:tc>
        <w:tc>
          <w:tcPr>
            <w:tcW w:w="412" w:type="dxa"/>
            <w:vAlign w:val="center"/>
          </w:tcPr>
          <w:p w14:paraId="57D85A71" w14:textId="77777777" w:rsidR="001B41A1" w:rsidRDefault="001B41A1" w:rsidP="00ED7DA3">
            <w:pPr>
              <w:pStyle w:val="TextoTabla"/>
              <w:jc w:val="center"/>
            </w:pPr>
          </w:p>
        </w:tc>
        <w:tc>
          <w:tcPr>
            <w:tcW w:w="412" w:type="dxa"/>
            <w:vAlign w:val="center"/>
          </w:tcPr>
          <w:p w14:paraId="22127CB1" w14:textId="77777777" w:rsidR="001B41A1" w:rsidRDefault="001B41A1" w:rsidP="00ED7DA3">
            <w:pPr>
              <w:pStyle w:val="TextoTabla"/>
              <w:jc w:val="center"/>
            </w:pPr>
          </w:p>
        </w:tc>
        <w:tc>
          <w:tcPr>
            <w:tcW w:w="412" w:type="dxa"/>
            <w:vAlign w:val="center"/>
          </w:tcPr>
          <w:p w14:paraId="3A464B66" w14:textId="77777777" w:rsidR="001B41A1" w:rsidRDefault="001B41A1" w:rsidP="00ED7DA3">
            <w:pPr>
              <w:pStyle w:val="TextoTabla"/>
              <w:jc w:val="center"/>
            </w:pPr>
          </w:p>
        </w:tc>
        <w:tc>
          <w:tcPr>
            <w:tcW w:w="412" w:type="dxa"/>
            <w:vAlign w:val="center"/>
          </w:tcPr>
          <w:p w14:paraId="35C74B44" w14:textId="77777777" w:rsidR="001B41A1" w:rsidRDefault="001B41A1" w:rsidP="00ED7DA3">
            <w:pPr>
              <w:pStyle w:val="TextoTabla"/>
              <w:jc w:val="center"/>
            </w:pPr>
          </w:p>
        </w:tc>
        <w:tc>
          <w:tcPr>
            <w:tcW w:w="412" w:type="dxa"/>
            <w:vAlign w:val="center"/>
          </w:tcPr>
          <w:p w14:paraId="399F46EC" w14:textId="77777777" w:rsidR="001B41A1" w:rsidRDefault="001B41A1" w:rsidP="00ED7DA3">
            <w:pPr>
              <w:pStyle w:val="TextoTabla"/>
              <w:jc w:val="center"/>
            </w:pPr>
          </w:p>
        </w:tc>
        <w:tc>
          <w:tcPr>
            <w:tcW w:w="412" w:type="dxa"/>
            <w:vAlign w:val="center"/>
          </w:tcPr>
          <w:p w14:paraId="2E708FB2" w14:textId="77777777" w:rsidR="001B41A1" w:rsidRDefault="001B41A1" w:rsidP="00ED7DA3">
            <w:pPr>
              <w:pStyle w:val="TextoTabla"/>
              <w:jc w:val="center"/>
            </w:pPr>
          </w:p>
        </w:tc>
        <w:tc>
          <w:tcPr>
            <w:tcW w:w="412" w:type="dxa"/>
            <w:vAlign w:val="center"/>
          </w:tcPr>
          <w:p w14:paraId="2F456FD7" w14:textId="77777777" w:rsidR="001B41A1" w:rsidRDefault="001B41A1" w:rsidP="00ED7DA3">
            <w:pPr>
              <w:pStyle w:val="TextoTabla"/>
              <w:jc w:val="center"/>
            </w:pPr>
          </w:p>
        </w:tc>
      </w:tr>
      <w:tr w:rsidR="00BA1EFF" w14:paraId="3EEF6A86" w14:textId="77777777" w:rsidTr="00ED7DA3">
        <w:trPr>
          <w:cantSplit/>
          <w:trHeight w:val="567"/>
          <w:jc w:val="center"/>
        </w:trPr>
        <w:tc>
          <w:tcPr>
            <w:tcW w:w="411" w:type="dxa"/>
            <w:vAlign w:val="center"/>
          </w:tcPr>
          <w:p w14:paraId="58D8D443" w14:textId="16F8167E" w:rsidR="001B41A1" w:rsidRPr="00BA1EFF" w:rsidRDefault="00BA1EFF" w:rsidP="00ED7DA3">
            <w:pPr>
              <w:pStyle w:val="TextoTabla"/>
              <w:jc w:val="center"/>
              <w:rPr>
                <w:b/>
                <w:bCs/>
              </w:rPr>
            </w:pPr>
            <w:r>
              <w:rPr>
                <w:b/>
                <w:bCs/>
              </w:rPr>
              <w:t>0</w:t>
            </w:r>
            <w:r w:rsidR="00405203">
              <w:rPr>
                <w:b/>
                <w:bCs/>
              </w:rPr>
              <w:t>6</w:t>
            </w:r>
          </w:p>
        </w:tc>
        <w:tc>
          <w:tcPr>
            <w:tcW w:w="411" w:type="dxa"/>
            <w:vAlign w:val="center"/>
          </w:tcPr>
          <w:p w14:paraId="1153F8F7" w14:textId="77777777" w:rsidR="001B41A1" w:rsidRDefault="001B41A1" w:rsidP="00ED7DA3">
            <w:pPr>
              <w:pStyle w:val="TextoTabla"/>
              <w:jc w:val="center"/>
            </w:pPr>
          </w:p>
        </w:tc>
        <w:tc>
          <w:tcPr>
            <w:tcW w:w="411" w:type="dxa"/>
            <w:vAlign w:val="center"/>
          </w:tcPr>
          <w:p w14:paraId="5D82E16A" w14:textId="77777777" w:rsidR="001B41A1" w:rsidRDefault="001B41A1" w:rsidP="00ED7DA3">
            <w:pPr>
              <w:pStyle w:val="TextoTabla"/>
              <w:jc w:val="center"/>
            </w:pPr>
          </w:p>
        </w:tc>
        <w:tc>
          <w:tcPr>
            <w:tcW w:w="411" w:type="dxa"/>
            <w:vAlign w:val="center"/>
          </w:tcPr>
          <w:p w14:paraId="010E7681" w14:textId="77777777" w:rsidR="001B41A1" w:rsidRDefault="001B41A1" w:rsidP="00ED7DA3">
            <w:pPr>
              <w:pStyle w:val="TextoTabla"/>
              <w:jc w:val="center"/>
            </w:pPr>
          </w:p>
        </w:tc>
        <w:tc>
          <w:tcPr>
            <w:tcW w:w="411" w:type="dxa"/>
            <w:vAlign w:val="center"/>
          </w:tcPr>
          <w:p w14:paraId="22E4E1EC" w14:textId="77777777" w:rsidR="001B41A1" w:rsidRDefault="001B41A1" w:rsidP="00ED7DA3">
            <w:pPr>
              <w:pStyle w:val="TextoTabla"/>
              <w:jc w:val="center"/>
            </w:pPr>
          </w:p>
        </w:tc>
        <w:tc>
          <w:tcPr>
            <w:tcW w:w="411" w:type="dxa"/>
            <w:vAlign w:val="center"/>
          </w:tcPr>
          <w:p w14:paraId="41BBD0E9" w14:textId="77777777" w:rsidR="001B41A1" w:rsidRDefault="001B41A1" w:rsidP="00ED7DA3">
            <w:pPr>
              <w:pStyle w:val="TextoTabla"/>
              <w:jc w:val="center"/>
            </w:pPr>
          </w:p>
        </w:tc>
        <w:tc>
          <w:tcPr>
            <w:tcW w:w="411" w:type="dxa"/>
            <w:vAlign w:val="center"/>
          </w:tcPr>
          <w:p w14:paraId="5D4A4622" w14:textId="77777777" w:rsidR="001B41A1" w:rsidRDefault="001B41A1" w:rsidP="00ED7DA3">
            <w:pPr>
              <w:pStyle w:val="TextoTabla"/>
              <w:jc w:val="center"/>
            </w:pPr>
          </w:p>
        </w:tc>
        <w:tc>
          <w:tcPr>
            <w:tcW w:w="411" w:type="dxa"/>
            <w:vAlign w:val="center"/>
          </w:tcPr>
          <w:p w14:paraId="05717373" w14:textId="77777777" w:rsidR="001B41A1" w:rsidRDefault="001B41A1" w:rsidP="00ED7DA3">
            <w:pPr>
              <w:pStyle w:val="TextoTabla"/>
              <w:jc w:val="center"/>
            </w:pPr>
          </w:p>
        </w:tc>
        <w:tc>
          <w:tcPr>
            <w:tcW w:w="412" w:type="dxa"/>
            <w:vAlign w:val="center"/>
          </w:tcPr>
          <w:p w14:paraId="6C66C83C" w14:textId="77777777" w:rsidR="001B41A1" w:rsidRDefault="001B41A1" w:rsidP="00ED7DA3">
            <w:pPr>
              <w:pStyle w:val="TextoTabla"/>
              <w:jc w:val="center"/>
            </w:pPr>
          </w:p>
        </w:tc>
        <w:tc>
          <w:tcPr>
            <w:tcW w:w="412" w:type="dxa"/>
            <w:vAlign w:val="center"/>
          </w:tcPr>
          <w:p w14:paraId="3E1C8E3F" w14:textId="77777777" w:rsidR="001B41A1" w:rsidRDefault="001B41A1" w:rsidP="00ED7DA3">
            <w:pPr>
              <w:pStyle w:val="TextoTabla"/>
              <w:jc w:val="center"/>
            </w:pPr>
          </w:p>
        </w:tc>
        <w:tc>
          <w:tcPr>
            <w:tcW w:w="412" w:type="dxa"/>
            <w:vAlign w:val="center"/>
          </w:tcPr>
          <w:p w14:paraId="6889E8D1" w14:textId="77777777" w:rsidR="001B41A1" w:rsidRDefault="001B41A1" w:rsidP="00ED7DA3">
            <w:pPr>
              <w:pStyle w:val="TextoTabla"/>
              <w:jc w:val="center"/>
            </w:pPr>
          </w:p>
        </w:tc>
        <w:tc>
          <w:tcPr>
            <w:tcW w:w="412" w:type="dxa"/>
            <w:vAlign w:val="center"/>
          </w:tcPr>
          <w:p w14:paraId="0DB58347" w14:textId="77777777" w:rsidR="001B41A1" w:rsidRDefault="001B41A1" w:rsidP="00ED7DA3">
            <w:pPr>
              <w:pStyle w:val="TextoTabla"/>
              <w:jc w:val="center"/>
            </w:pPr>
          </w:p>
        </w:tc>
        <w:tc>
          <w:tcPr>
            <w:tcW w:w="412" w:type="dxa"/>
            <w:vAlign w:val="center"/>
          </w:tcPr>
          <w:p w14:paraId="0779FD1C" w14:textId="77777777" w:rsidR="001B41A1" w:rsidRDefault="001B41A1" w:rsidP="00ED7DA3">
            <w:pPr>
              <w:pStyle w:val="TextoTabla"/>
              <w:jc w:val="center"/>
            </w:pPr>
          </w:p>
        </w:tc>
        <w:tc>
          <w:tcPr>
            <w:tcW w:w="412" w:type="dxa"/>
            <w:vAlign w:val="center"/>
          </w:tcPr>
          <w:p w14:paraId="6DEFC521" w14:textId="77777777" w:rsidR="001B41A1" w:rsidRDefault="001B41A1" w:rsidP="00ED7DA3">
            <w:pPr>
              <w:pStyle w:val="TextoTabla"/>
              <w:jc w:val="center"/>
            </w:pPr>
          </w:p>
        </w:tc>
        <w:tc>
          <w:tcPr>
            <w:tcW w:w="412" w:type="dxa"/>
            <w:vAlign w:val="center"/>
          </w:tcPr>
          <w:p w14:paraId="226A7867" w14:textId="77777777" w:rsidR="001B41A1" w:rsidRDefault="001B41A1" w:rsidP="00ED7DA3">
            <w:pPr>
              <w:pStyle w:val="TextoTabla"/>
              <w:jc w:val="center"/>
            </w:pPr>
          </w:p>
        </w:tc>
        <w:tc>
          <w:tcPr>
            <w:tcW w:w="412" w:type="dxa"/>
            <w:vAlign w:val="center"/>
          </w:tcPr>
          <w:p w14:paraId="6999D32B" w14:textId="77777777" w:rsidR="001B41A1" w:rsidRDefault="001B41A1" w:rsidP="00ED7DA3">
            <w:pPr>
              <w:pStyle w:val="TextoTabla"/>
              <w:jc w:val="center"/>
            </w:pPr>
          </w:p>
        </w:tc>
        <w:tc>
          <w:tcPr>
            <w:tcW w:w="412" w:type="dxa"/>
            <w:vAlign w:val="center"/>
          </w:tcPr>
          <w:p w14:paraId="4D470AF6" w14:textId="77777777" w:rsidR="001B41A1" w:rsidRDefault="001B41A1" w:rsidP="00ED7DA3">
            <w:pPr>
              <w:pStyle w:val="TextoTabla"/>
              <w:jc w:val="center"/>
            </w:pPr>
          </w:p>
        </w:tc>
        <w:tc>
          <w:tcPr>
            <w:tcW w:w="412" w:type="dxa"/>
            <w:vAlign w:val="center"/>
          </w:tcPr>
          <w:p w14:paraId="397C6040" w14:textId="77777777" w:rsidR="001B41A1" w:rsidRDefault="001B41A1" w:rsidP="00ED7DA3">
            <w:pPr>
              <w:pStyle w:val="TextoTabla"/>
              <w:jc w:val="center"/>
            </w:pPr>
          </w:p>
        </w:tc>
        <w:tc>
          <w:tcPr>
            <w:tcW w:w="412" w:type="dxa"/>
            <w:vAlign w:val="center"/>
          </w:tcPr>
          <w:p w14:paraId="73854BC4" w14:textId="77777777" w:rsidR="001B41A1" w:rsidRDefault="001B41A1" w:rsidP="00ED7DA3">
            <w:pPr>
              <w:pStyle w:val="TextoTabla"/>
              <w:jc w:val="center"/>
            </w:pPr>
          </w:p>
        </w:tc>
        <w:tc>
          <w:tcPr>
            <w:tcW w:w="412" w:type="dxa"/>
            <w:vAlign w:val="center"/>
          </w:tcPr>
          <w:p w14:paraId="5BB89A35" w14:textId="77777777" w:rsidR="001B41A1" w:rsidRDefault="001B41A1" w:rsidP="00ED7DA3">
            <w:pPr>
              <w:pStyle w:val="TextoTabla"/>
              <w:jc w:val="center"/>
            </w:pPr>
          </w:p>
        </w:tc>
        <w:tc>
          <w:tcPr>
            <w:tcW w:w="412" w:type="dxa"/>
            <w:vAlign w:val="center"/>
          </w:tcPr>
          <w:p w14:paraId="5400D4C5" w14:textId="77777777" w:rsidR="001B41A1" w:rsidRDefault="001B41A1" w:rsidP="00ED7DA3">
            <w:pPr>
              <w:pStyle w:val="TextoTabla"/>
              <w:jc w:val="center"/>
            </w:pPr>
          </w:p>
        </w:tc>
      </w:tr>
      <w:tr w:rsidR="00BA1EFF" w14:paraId="50449F33" w14:textId="77777777" w:rsidTr="00ED7DA3">
        <w:trPr>
          <w:cantSplit/>
          <w:trHeight w:val="567"/>
          <w:jc w:val="center"/>
        </w:trPr>
        <w:tc>
          <w:tcPr>
            <w:tcW w:w="411" w:type="dxa"/>
            <w:vAlign w:val="center"/>
          </w:tcPr>
          <w:p w14:paraId="01D6722C" w14:textId="442A2817" w:rsidR="001B41A1" w:rsidRPr="00BA1EFF" w:rsidRDefault="00BA1EFF" w:rsidP="00ED7DA3">
            <w:pPr>
              <w:pStyle w:val="TextoTabla"/>
              <w:jc w:val="center"/>
              <w:rPr>
                <w:b/>
                <w:bCs/>
              </w:rPr>
            </w:pPr>
            <w:r>
              <w:rPr>
                <w:b/>
                <w:bCs/>
              </w:rPr>
              <w:t>0</w:t>
            </w:r>
            <w:r w:rsidR="00405203">
              <w:rPr>
                <w:b/>
                <w:bCs/>
              </w:rPr>
              <w:t>7</w:t>
            </w:r>
          </w:p>
        </w:tc>
        <w:tc>
          <w:tcPr>
            <w:tcW w:w="411" w:type="dxa"/>
            <w:vAlign w:val="center"/>
          </w:tcPr>
          <w:p w14:paraId="1AE6AD25" w14:textId="77777777" w:rsidR="001B41A1" w:rsidRDefault="001B41A1" w:rsidP="00ED7DA3">
            <w:pPr>
              <w:pStyle w:val="TextoTabla"/>
              <w:jc w:val="center"/>
            </w:pPr>
          </w:p>
        </w:tc>
        <w:tc>
          <w:tcPr>
            <w:tcW w:w="411" w:type="dxa"/>
            <w:vAlign w:val="center"/>
          </w:tcPr>
          <w:p w14:paraId="1E8D2FE6" w14:textId="77777777" w:rsidR="001B41A1" w:rsidRDefault="001B41A1" w:rsidP="00ED7DA3">
            <w:pPr>
              <w:pStyle w:val="TextoTabla"/>
              <w:jc w:val="center"/>
            </w:pPr>
          </w:p>
        </w:tc>
        <w:tc>
          <w:tcPr>
            <w:tcW w:w="411" w:type="dxa"/>
            <w:vAlign w:val="center"/>
          </w:tcPr>
          <w:p w14:paraId="297351AA" w14:textId="77777777" w:rsidR="001B41A1" w:rsidRDefault="001B41A1" w:rsidP="00ED7DA3">
            <w:pPr>
              <w:pStyle w:val="TextoTabla"/>
              <w:jc w:val="center"/>
            </w:pPr>
          </w:p>
        </w:tc>
        <w:tc>
          <w:tcPr>
            <w:tcW w:w="411" w:type="dxa"/>
            <w:vAlign w:val="center"/>
          </w:tcPr>
          <w:p w14:paraId="4810A8B2" w14:textId="77777777" w:rsidR="001B41A1" w:rsidRDefault="001B41A1" w:rsidP="00ED7DA3">
            <w:pPr>
              <w:pStyle w:val="TextoTabla"/>
              <w:jc w:val="center"/>
            </w:pPr>
          </w:p>
        </w:tc>
        <w:tc>
          <w:tcPr>
            <w:tcW w:w="411" w:type="dxa"/>
            <w:vAlign w:val="center"/>
          </w:tcPr>
          <w:p w14:paraId="42248882" w14:textId="77777777" w:rsidR="001B41A1" w:rsidRDefault="001B41A1" w:rsidP="00ED7DA3">
            <w:pPr>
              <w:pStyle w:val="TextoTabla"/>
              <w:jc w:val="center"/>
            </w:pPr>
          </w:p>
        </w:tc>
        <w:tc>
          <w:tcPr>
            <w:tcW w:w="411" w:type="dxa"/>
            <w:vAlign w:val="center"/>
          </w:tcPr>
          <w:p w14:paraId="0E95C6E2" w14:textId="77777777" w:rsidR="001B41A1" w:rsidRDefault="001B41A1" w:rsidP="00ED7DA3">
            <w:pPr>
              <w:pStyle w:val="TextoTabla"/>
              <w:jc w:val="center"/>
            </w:pPr>
          </w:p>
        </w:tc>
        <w:tc>
          <w:tcPr>
            <w:tcW w:w="411" w:type="dxa"/>
            <w:vAlign w:val="center"/>
          </w:tcPr>
          <w:p w14:paraId="22FB95E8" w14:textId="77777777" w:rsidR="001B41A1" w:rsidRDefault="001B41A1" w:rsidP="00ED7DA3">
            <w:pPr>
              <w:pStyle w:val="TextoTabla"/>
              <w:jc w:val="center"/>
            </w:pPr>
          </w:p>
        </w:tc>
        <w:tc>
          <w:tcPr>
            <w:tcW w:w="412" w:type="dxa"/>
            <w:vAlign w:val="center"/>
          </w:tcPr>
          <w:p w14:paraId="28B2BBE6" w14:textId="77777777" w:rsidR="001B41A1" w:rsidRDefault="001B41A1" w:rsidP="00ED7DA3">
            <w:pPr>
              <w:pStyle w:val="TextoTabla"/>
              <w:jc w:val="center"/>
            </w:pPr>
          </w:p>
        </w:tc>
        <w:tc>
          <w:tcPr>
            <w:tcW w:w="412" w:type="dxa"/>
            <w:vAlign w:val="center"/>
          </w:tcPr>
          <w:p w14:paraId="6BDF3F7E" w14:textId="77777777" w:rsidR="001B41A1" w:rsidRDefault="001B41A1" w:rsidP="00ED7DA3">
            <w:pPr>
              <w:pStyle w:val="TextoTabla"/>
              <w:jc w:val="center"/>
            </w:pPr>
          </w:p>
        </w:tc>
        <w:tc>
          <w:tcPr>
            <w:tcW w:w="412" w:type="dxa"/>
            <w:vAlign w:val="center"/>
          </w:tcPr>
          <w:p w14:paraId="6E93B5EA" w14:textId="77777777" w:rsidR="001B41A1" w:rsidRDefault="001B41A1" w:rsidP="00ED7DA3">
            <w:pPr>
              <w:pStyle w:val="TextoTabla"/>
              <w:jc w:val="center"/>
            </w:pPr>
          </w:p>
        </w:tc>
        <w:tc>
          <w:tcPr>
            <w:tcW w:w="412" w:type="dxa"/>
            <w:vAlign w:val="center"/>
          </w:tcPr>
          <w:p w14:paraId="33B6B6A3" w14:textId="77777777" w:rsidR="001B41A1" w:rsidRDefault="001B41A1" w:rsidP="00ED7DA3">
            <w:pPr>
              <w:pStyle w:val="TextoTabla"/>
              <w:jc w:val="center"/>
            </w:pPr>
          </w:p>
        </w:tc>
        <w:tc>
          <w:tcPr>
            <w:tcW w:w="412" w:type="dxa"/>
            <w:vAlign w:val="center"/>
          </w:tcPr>
          <w:p w14:paraId="038962F6" w14:textId="77777777" w:rsidR="001B41A1" w:rsidRDefault="001B41A1" w:rsidP="00ED7DA3">
            <w:pPr>
              <w:pStyle w:val="TextoTabla"/>
              <w:jc w:val="center"/>
            </w:pPr>
          </w:p>
        </w:tc>
        <w:tc>
          <w:tcPr>
            <w:tcW w:w="412" w:type="dxa"/>
            <w:vAlign w:val="center"/>
          </w:tcPr>
          <w:p w14:paraId="48A61F61" w14:textId="77777777" w:rsidR="001B41A1" w:rsidRDefault="001B41A1" w:rsidP="00ED7DA3">
            <w:pPr>
              <w:pStyle w:val="TextoTabla"/>
              <w:jc w:val="center"/>
            </w:pPr>
          </w:p>
        </w:tc>
        <w:tc>
          <w:tcPr>
            <w:tcW w:w="412" w:type="dxa"/>
            <w:vAlign w:val="center"/>
          </w:tcPr>
          <w:p w14:paraId="280EA5EE" w14:textId="77777777" w:rsidR="001B41A1" w:rsidRDefault="001B41A1" w:rsidP="00ED7DA3">
            <w:pPr>
              <w:pStyle w:val="TextoTabla"/>
              <w:jc w:val="center"/>
            </w:pPr>
          </w:p>
        </w:tc>
        <w:tc>
          <w:tcPr>
            <w:tcW w:w="412" w:type="dxa"/>
            <w:vAlign w:val="center"/>
          </w:tcPr>
          <w:p w14:paraId="55005F32" w14:textId="77777777" w:rsidR="001B41A1" w:rsidRDefault="001B41A1" w:rsidP="00ED7DA3">
            <w:pPr>
              <w:pStyle w:val="TextoTabla"/>
              <w:jc w:val="center"/>
            </w:pPr>
          </w:p>
        </w:tc>
        <w:tc>
          <w:tcPr>
            <w:tcW w:w="412" w:type="dxa"/>
            <w:vAlign w:val="center"/>
          </w:tcPr>
          <w:p w14:paraId="0A50E2CD" w14:textId="77777777" w:rsidR="001B41A1" w:rsidRDefault="001B41A1" w:rsidP="00ED7DA3">
            <w:pPr>
              <w:pStyle w:val="TextoTabla"/>
              <w:jc w:val="center"/>
            </w:pPr>
          </w:p>
        </w:tc>
        <w:tc>
          <w:tcPr>
            <w:tcW w:w="412" w:type="dxa"/>
            <w:vAlign w:val="center"/>
          </w:tcPr>
          <w:p w14:paraId="5C197995" w14:textId="77777777" w:rsidR="001B41A1" w:rsidRDefault="001B41A1" w:rsidP="00ED7DA3">
            <w:pPr>
              <w:pStyle w:val="TextoTabla"/>
              <w:jc w:val="center"/>
            </w:pPr>
          </w:p>
        </w:tc>
        <w:tc>
          <w:tcPr>
            <w:tcW w:w="412" w:type="dxa"/>
            <w:vAlign w:val="center"/>
          </w:tcPr>
          <w:p w14:paraId="585A4249" w14:textId="77777777" w:rsidR="001B41A1" w:rsidRDefault="001B41A1" w:rsidP="00ED7DA3">
            <w:pPr>
              <w:pStyle w:val="TextoTabla"/>
              <w:jc w:val="center"/>
            </w:pPr>
          </w:p>
        </w:tc>
        <w:tc>
          <w:tcPr>
            <w:tcW w:w="412" w:type="dxa"/>
            <w:vAlign w:val="center"/>
          </w:tcPr>
          <w:p w14:paraId="19ADDFB6" w14:textId="77777777" w:rsidR="001B41A1" w:rsidRDefault="001B41A1" w:rsidP="00ED7DA3">
            <w:pPr>
              <w:pStyle w:val="TextoTabla"/>
              <w:jc w:val="center"/>
            </w:pPr>
          </w:p>
        </w:tc>
        <w:tc>
          <w:tcPr>
            <w:tcW w:w="412" w:type="dxa"/>
            <w:vAlign w:val="center"/>
          </w:tcPr>
          <w:p w14:paraId="3E6BFFE4" w14:textId="77777777" w:rsidR="001B41A1" w:rsidRDefault="001B41A1" w:rsidP="00ED7DA3">
            <w:pPr>
              <w:pStyle w:val="TextoTabla"/>
              <w:jc w:val="center"/>
            </w:pPr>
          </w:p>
        </w:tc>
      </w:tr>
      <w:tr w:rsidR="00BA1EFF" w14:paraId="28146B5D" w14:textId="77777777" w:rsidTr="00ED7DA3">
        <w:trPr>
          <w:cantSplit/>
          <w:trHeight w:val="567"/>
          <w:jc w:val="center"/>
        </w:trPr>
        <w:tc>
          <w:tcPr>
            <w:tcW w:w="411" w:type="dxa"/>
            <w:vAlign w:val="center"/>
          </w:tcPr>
          <w:p w14:paraId="739C4B67" w14:textId="57599A4D" w:rsidR="001B41A1" w:rsidRPr="00BA1EFF" w:rsidRDefault="00BA1EFF" w:rsidP="00ED7DA3">
            <w:pPr>
              <w:pStyle w:val="TextoTabla"/>
              <w:jc w:val="center"/>
              <w:rPr>
                <w:b/>
                <w:bCs/>
              </w:rPr>
            </w:pPr>
            <w:r>
              <w:rPr>
                <w:b/>
                <w:bCs/>
              </w:rPr>
              <w:t>0</w:t>
            </w:r>
            <w:r w:rsidR="00405203">
              <w:rPr>
                <w:b/>
                <w:bCs/>
              </w:rPr>
              <w:t>8</w:t>
            </w:r>
          </w:p>
        </w:tc>
        <w:tc>
          <w:tcPr>
            <w:tcW w:w="411" w:type="dxa"/>
            <w:vAlign w:val="center"/>
          </w:tcPr>
          <w:p w14:paraId="4E05B37D" w14:textId="77777777" w:rsidR="001B41A1" w:rsidRDefault="001B41A1" w:rsidP="00ED7DA3">
            <w:pPr>
              <w:pStyle w:val="TextoTabla"/>
              <w:jc w:val="center"/>
            </w:pPr>
          </w:p>
        </w:tc>
        <w:tc>
          <w:tcPr>
            <w:tcW w:w="411" w:type="dxa"/>
            <w:vAlign w:val="center"/>
          </w:tcPr>
          <w:p w14:paraId="4BC3B307" w14:textId="77777777" w:rsidR="001B41A1" w:rsidRDefault="001B41A1" w:rsidP="00ED7DA3">
            <w:pPr>
              <w:pStyle w:val="TextoTabla"/>
              <w:jc w:val="center"/>
            </w:pPr>
          </w:p>
        </w:tc>
        <w:tc>
          <w:tcPr>
            <w:tcW w:w="411" w:type="dxa"/>
            <w:vAlign w:val="center"/>
          </w:tcPr>
          <w:p w14:paraId="2DB7ED9C" w14:textId="77777777" w:rsidR="001B41A1" w:rsidRDefault="001B41A1" w:rsidP="00ED7DA3">
            <w:pPr>
              <w:pStyle w:val="TextoTabla"/>
              <w:jc w:val="center"/>
            </w:pPr>
          </w:p>
        </w:tc>
        <w:tc>
          <w:tcPr>
            <w:tcW w:w="411" w:type="dxa"/>
            <w:vAlign w:val="center"/>
          </w:tcPr>
          <w:p w14:paraId="042339E4" w14:textId="77777777" w:rsidR="001B41A1" w:rsidRDefault="001B41A1" w:rsidP="00ED7DA3">
            <w:pPr>
              <w:pStyle w:val="TextoTabla"/>
              <w:jc w:val="center"/>
            </w:pPr>
          </w:p>
        </w:tc>
        <w:tc>
          <w:tcPr>
            <w:tcW w:w="411" w:type="dxa"/>
            <w:vAlign w:val="center"/>
          </w:tcPr>
          <w:p w14:paraId="5670867D" w14:textId="77777777" w:rsidR="001B41A1" w:rsidRDefault="001B41A1" w:rsidP="00ED7DA3">
            <w:pPr>
              <w:pStyle w:val="TextoTabla"/>
              <w:jc w:val="center"/>
            </w:pPr>
          </w:p>
        </w:tc>
        <w:tc>
          <w:tcPr>
            <w:tcW w:w="411" w:type="dxa"/>
            <w:vAlign w:val="center"/>
          </w:tcPr>
          <w:p w14:paraId="35E45F20" w14:textId="77777777" w:rsidR="001B41A1" w:rsidRDefault="001B41A1" w:rsidP="00ED7DA3">
            <w:pPr>
              <w:pStyle w:val="TextoTabla"/>
              <w:jc w:val="center"/>
            </w:pPr>
          </w:p>
        </w:tc>
        <w:tc>
          <w:tcPr>
            <w:tcW w:w="411" w:type="dxa"/>
            <w:vAlign w:val="center"/>
          </w:tcPr>
          <w:p w14:paraId="15220FD1" w14:textId="77777777" w:rsidR="001B41A1" w:rsidRDefault="001B41A1" w:rsidP="00ED7DA3">
            <w:pPr>
              <w:pStyle w:val="TextoTabla"/>
              <w:jc w:val="center"/>
            </w:pPr>
          </w:p>
        </w:tc>
        <w:tc>
          <w:tcPr>
            <w:tcW w:w="412" w:type="dxa"/>
            <w:vAlign w:val="center"/>
          </w:tcPr>
          <w:p w14:paraId="56C57973" w14:textId="77777777" w:rsidR="001B41A1" w:rsidRDefault="001B41A1" w:rsidP="00ED7DA3">
            <w:pPr>
              <w:pStyle w:val="TextoTabla"/>
              <w:jc w:val="center"/>
            </w:pPr>
          </w:p>
        </w:tc>
        <w:tc>
          <w:tcPr>
            <w:tcW w:w="412" w:type="dxa"/>
            <w:vAlign w:val="center"/>
          </w:tcPr>
          <w:p w14:paraId="70D11747" w14:textId="77777777" w:rsidR="001B41A1" w:rsidRDefault="001B41A1" w:rsidP="00ED7DA3">
            <w:pPr>
              <w:pStyle w:val="TextoTabla"/>
              <w:jc w:val="center"/>
            </w:pPr>
          </w:p>
        </w:tc>
        <w:tc>
          <w:tcPr>
            <w:tcW w:w="412" w:type="dxa"/>
            <w:vAlign w:val="center"/>
          </w:tcPr>
          <w:p w14:paraId="2076EB37" w14:textId="77777777" w:rsidR="001B41A1" w:rsidRDefault="001B41A1" w:rsidP="00ED7DA3">
            <w:pPr>
              <w:pStyle w:val="TextoTabla"/>
              <w:jc w:val="center"/>
            </w:pPr>
          </w:p>
        </w:tc>
        <w:tc>
          <w:tcPr>
            <w:tcW w:w="412" w:type="dxa"/>
            <w:vAlign w:val="center"/>
          </w:tcPr>
          <w:p w14:paraId="0D2A7087" w14:textId="77777777" w:rsidR="001B41A1" w:rsidRDefault="001B41A1" w:rsidP="00ED7DA3">
            <w:pPr>
              <w:pStyle w:val="TextoTabla"/>
              <w:jc w:val="center"/>
            </w:pPr>
          </w:p>
        </w:tc>
        <w:tc>
          <w:tcPr>
            <w:tcW w:w="412" w:type="dxa"/>
            <w:vAlign w:val="center"/>
          </w:tcPr>
          <w:p w14:paraId="302BB2D3" w14:textId="77777777" w:rsidR="001B41A1" w:rsidRDefault="001B41A1" w:rsidP="00ED7DA3">
            <w:pPr>
              <w:pStyle w:val="TextoTabla"/>
              <w:jc w:val="center"/>
            </w:pPr>
          </w:p>
        </w:tc>
        <w:tc>
          <w:tcPr>
            <w:tcW w:w="412" w:type="dxa"/>
            <w:vAlign w:val="center"/>
          </w:tcPr>
          <w:p w14:paraId="177822F2" w14:textId="77777777" w:rsidR="001B41A1" w:rsidRDefault="001B41A1" w:rsidP="00ED7DA3">
            <w:pPr>
              <w:pStyle w:val="TextoTabla"/>
              <w:jc w:val="center"/>
            </w:pPr>
          </w:p>
        </w:tc>
        <w:tc>
          <w:tcPr>
            <w:tcW w:w="412" w:type="dxa"/>
            <w:vAlign w:val="center"/>
          </w:tcPr>
          <w:p w14:paraId="76E14CAB" w14:textId="77777777" w:rsidR="001B41A1" w:rsidRDefault="001B41A1" w:rsidP="00ED7DA3">
            <w:pPr>
              <w:pStyle w:val="TextoTabla"/>
              <w:jc w:val="center"/>
            </w:pPr>
          </w:p>
        </w:tc>
        <w:tc>
          <w:tcPr>
            <w:tcW w:w="412" w:type="dxa"/>
            <w:vAlign w:val="center"/>
          </w:tcPr>
          <w:p w14:paraId="3C472326" w14:textId="77777777" w:rsidR="001B41A1" w:rsidRDefault="001B41A1" w:rsidP="00ED7DA3">
            <w:pPr>
              <w:pStyle w:val="TextoTabla"/>
              <w:jc w:val="center"/>
            </w:pPr>
          </w:p>
        </w:tc>
        <w:tc>
          <w:tcPr>
            <w:tcW w:w="412" w:type="dxa"/>
            <w:vAlign w:val="center"/>
          </w:tcPr>
          <w:p w14:paraId="101C395B" w14:textId="77777777" w:rsidR="001B41A1" w:rsidRDefault="001B41A1" w:rsidP="00ED7DA3">
            <w:pPr>
              <w:pStyle w:val="TextoTabla"/>
              <w:jc w:val="center"/>
            </w:pPr>
          </w:p>
        </w:tc>
        <w:tc>
          <w:tcPr>
            <w:tcW w:w="412" w:type="dxa"/>
            <w:vAlign w:val="center"/>
          </w:tcPr>
          <w:p w14:paraId="25D115A7" w14:textId="77777777" w:rsidR="001B41A1" w:rsidRDefault="001B41A1" w:rsidP="00ED7DA3">
            <w:pPr>
              <w:pStyle w:val="TextoTabla"/>
              <w:jc w:val="center"/>
            </w:pPr>
          </w:p>
        </w:tc>
        <w:tc>
          <w:tcPr>
            <w:tcW w:w="412" w:type="dxa"/>
            <w:vAlign w:val="center"/>
          </w:tcPr>
          <w:p w14:paraId="613866FB" w14:textId="77777777" w:rsidR="001B41A1" w:rsidRDefault="001B41A1" w:rsidP="00ED7DA3">
            <w:pPr>
              <w:pStyle w:val="TextoTabla"/>
              <w:jc w:val="center"/>
            </w:pPr>
          </w:p>
        </w:tc>
        <w:tc>
          <w:tcPr>
            <w:tcW w:w="412" w:type="dxa"/>
            <w:vAlign w:val="center"/>
          </w:tcPr>
          <w:p w14:paraId="4BD397AE" w14:textId="77777777" w:rsidR="001B41A1" w:rsidRDefault="001B41A1" w:rsidP="00ED7DA3">
            <w:pPr>
              <w:pStyle w:val="TextoTabla"/>
              <w:jc w:val="center"/>
            </w:pPr>
          </w:p>
        </w:tc>
        <w:tc>
          <w:tcPr>
            <w:tcW w:w="412" w:type="dxa"/>
            <w:vAlign w:val="center"/>
          </w:tcPr>
          <w:p w14:paraId="0F6EC8A7" w14:textId="77777777" w:rsidR="001B41A1" w:rsidRDefault="001B41A1" w:rsidP="00ED7DA3">
            <w:pPr>
              <w:pStyle w:val="TextoTabla"/>
              <w:jc w:val="center"/>
            </w:pPr>
          </w:p>
        </w:tc>
      </w:tr>
      <w:tr w:rsidR="00BA1EFF" w14:paraId="73A63451" w14:textId="77777777" w:rsidTr="00ED7DA3">
        <w:trPr>
          <w:cantSplit/>
          <w:trHeight w:val="567"/>
          <w:jc w:val="center"/>
        </w:trPr>
        <w:tc>
          <w:tcPr>
            <w:tcW w:w="411" w:type="dxa"/>
            <w:vAlign w:val="center"/>
          </w:tcPr>
          <w:p w14:paraId="32678735" w14:textId="35D6C670" w:rsidR="001B41A1" w:rsidRPr="00BA1EFF" w:rsidRDefault="00BA1EFF" w:rsidP="00ED7DA3">
            <w:pPr>
              <w:pStyle w:val="TextoTabla"/>
              <w:jc w:val="center"/>
              <w:rPr>
                <w:b/>
                <w:bCs/>
              </w:rPr>
            </w:pPr>
            <w:r>
              <w:rPr>
                <w:b/>
                <w:bCs/>
              </w:rPr>
              <w:t>0</w:t>
            </w:r>
            <w:r w:rsidR="00405203">
              <w:rPr>
                <w:b/>
                <w:bCs/>
              </w:rPr>
              <w:t>9</w:t>
            </w:r>
          </w:p>
        </w:tc>
        <w:tc>
          <w:tcPr>
            <w:tcW w:w="411" w:type="dxa"/>
            <w:vAlign w:val="center"/>
          </w:tcPr>
          <w:p w14:paraId="48BACD7A" w14:textId="77777777" w:rsidR="001B41A1" w:rsidRDefault="001B41A1" w:rsidP="00ED7DA3">
            <w:pPr>
              <w:pStyle w:val="TextoTabla"/>
              <w:jc w:val="center"/>
            </w:pPr>
          </w:p>
        </w:tc>
        <w:tc>
          <w:tcPr>
            <w:tcW w:w="411" w:type="dxa"/>
            <w:vAlign w:val="center"/>
          </w:tcPr>
          <w:p w14:paraId="41699743" w14:textId="77777777" w:rsidR="001B41A1" w:rsidRDefault="001B41A1" w:rsidP="00ED7DA3">
            <w:pPr>
              <w:pStyle w:val="TextoTabla"/>
              <w:jc w:val="center"/>
            </w:pPr>
          </w:p>
        </w:tc>
        <w:tc>
          <w:tcPr>
            <w:tcW w:w="411" w:type="dxa"/>
            <w:vAlign w:val="center"/>
          </w:tcPr>
          <w:p w14:paraId="0ADCCC4B" w14:textId="77777777" w:rsidR="001B41A1" w:rsidRDefault="001B41A1" w:rsidP="00ED7DA3">
            <w:pPr>
              <w:pStyle w:val="TextoTabla"/>
              <w:jc w:val="center"/>
            </w:pPr>
          </w:p>
        </w:tc>
        <w:tc>
          <w:tcPr>
            <w:tcW w:w="411" w:type="dxa"/>
            <w:vAlign w:val="center"/>
          </w:tcPr>
          <w:p w14:paraId="539622C0" w14:textId="77777777" w:rsidR="001B41A1" w:rsidRDefault="001B41A1" w:rsidP="00ED7DA3">
            <w:pPr>
              <w:pStyle w:val="TextoTabla"/>
              <w:jc w:val="center"/>
            </w:pPr>
          </w:p>
        </w:tc>
        <w:tc>
          <w:tcPr>
            <w:tcW w:w="411" w:type="dxa"/>
            <w:vAlign w:val="center"/>
          </w:tcPr>
          <w:p w14:paraId="41C000DB" w14:textId="77777777" w:rsidR="001B41A1" w:rsidRDefault="001B41A1" w:rsidP="00ED7DA3">
            <w:pPr>
              <w:pStyle w:val="TextoTabla"/>
              <w:jc w:val="center"/>
            </w:pPr>
          </w:p>
        </w:tc>
        <w:tc>
          <w:tcPr>
            <w:tcW w:w="411" w:type="dxa"/>
            <w:vAlign w:val="center"/>
          </w:tcPr>
          <w:p w14:paraId="7DEDBAFB" w14:textId="77777777" w:rsidR="001B41A1" w:rsidRDefault="001B41A1" w:rsidP="00ED7DA3">
            <w:pPr>
              <w:pStyle w:val="TextoTabla"/>
              <w:jc w:val="center"/>
            </w:pPr>
          </w:p>
        </w:tc>
        <w:tc>
          <w:tcPr>
            <w:tcW w:w="411" w:type="dxa"/>
            <w:vAlign w:val="center"/>
          </w:tcPr>
          <w:p w14:paraId="242B1ED4" w14:textId="77777777" w:rsidR="001B41A1" w:rsidRDefault="001B41A1" w:rsidP="00ED7DA3">
            <w:pPr>
              <w:pStyle w:val="TextoTabla"/>
              <w:jc w:val="center"/>
            </w:pPr>
          </w:p>
        </w:tc>
        <w:tc>
          <w:tcPr>
            <w:tcW w:w="412" w:type="dxa"/>
            <w:vAlign w:val="center"/>
          </w:tcPr>
          <w:p w14:paraId="254A775F" w14:textId="77777777" w:rsidR="001B41A1" w:rsidRDefault="001B41A1" w:rsidP="00ED7DA3">
            <w:pPr>
              <w:pStyle w:val="TextoTabla"/>
              <w:jc w:val="center"/>
            </w:pPr>
          </w:p>
        </w:tc>
        <w:tc>
          <w:tcPr>
            <w:tcW w:w="412" w:type="dxa"/>
            <w:vAlign w:val="center"/>
          </w:tcPr>
          <w:p w14:paraId="34D22E83" w14:textId="77777777" w:rsidR="001B41A1" w:rsidRDefault="001B41A1" w:rsidP="00ED7DA3">
            <w:pPr>
              <w:pStyle w:val="TextoTabla"/>
              <w:jc w:val="center"/>
            </w:pPr>
          </w:p>
        </w:tc>
        <w:tc>
          <w:tcPr>
            <w:tcW w:w="412" w:type="dxa"/>
            <w:vAlign w:val="center"/>
          </w:tcPr>
          <w:p w14:paraId="7E4F1780" w14:textId="77777777" w:rsidR="001B41A1" w:rsidRDefault="001B41A1" w:rsidP="00ED7DA3">
            <w:pPr>
              <w:pStyle w:val="TextoTabla"/>
              <w:jc w:val="center"/>
            </w:pPr>
          </w:p>
        </w:tc>
        <w:tc>
          <w:tcPr>
            <w:tcW w:w="412" w:type="dxa"/>
            <w:vAlign w:val="center"/>
          </w:tcPr>
          <w:p w14:paraId="3B458761" w14:textId="77777777" w:rsidR="001B41A1" w:rsidRDefault="001B41A1" w:rsidP="00ED7DA3">
            <w:pPr>
              <w:pStyle w:val="TextoTabla"/>
              <w:jc w:val="center"/>
            </w:pPr>
          </w:p>
        </w:tc>
        <w:tc>
          <w:tcPr>
            <w:tcW w:w="412" w:type="dxa"/>
            <w:vAlign w:val="center"/>
          </w:tcPr>
          <w:p w14:paraId="75677412" w14:textId="77777777" w:rsidR="001B41A1" w:rsidRDefault="001B41A1" w:rsidP="00ED7DA3">
            <w:pPr>
              <w:pStyle w:val="TextoTabla"/>
              <w:jc w:val="center"/>
            </w:pPr>
          </w:p>
        </w:tc>
        <w:tc>
          <w:tcPr>
            <w:tcW w:w="412" w:type="dxa"/>
            <w:vAlign w:val="center"/>
          </w:tcPr>
          <w:p w14:paraId="1CDCBC98" w14:textId="77777777" w:rsidR="001B41A1" w:rsidRDefault="001B41A1" w:rsidP="00ED7DA3">
            <w:pPr>
              <w:pStyle w:val="TextoTabla"/>
              <w:jc w:val="center"/>
            </w:pPr>
          </w:p>
        </w:tc>
        <w:tc>
          <w:tcPr>
            <w:tcW w:w="412" w:type="dxa"/>
            <w:vAlign w:val="center"/>
          </w:tcPr>
          <w:p w14:paraId="5B3BD5FB" w14:textId="77777777" w:rsidR="001B41A1" w:rsidRDefault="001B41A1" w:rsidP="00ED7DA3">
            <w:pPr>
              <w:pStyle w:val="TextoTabla"/>
              <w:jc w:val="center"/>
            </w:pPr>
          </w:p>
        </w:tc>
        <w:tc>
          <w:tcPr>
            <w:tcW w:w="412" w:type="dxa"/>
            <w:vAlign w:val="center"/>
          </w:tcPr>
          <w:p w14:paraId="218CD1F5" w14:textId="77777777" w:rsidR="001B41A1" w:rsidRDefault="001B41A1" w:rsidP="00ED7DA3">
            <w:pPr>
              <w:pStyle w:val="TextoTabla"/>
              <w:jc w:val="center"/>
            </w:pPr>
          </w:p>
        </w:tc>
        <w:tc>
          <w:tcPr>
            <w:tcW w:w="412" w:type="dxa"/>
            <w:vAlign w:val="center"/>
          </w:tcPr>
          <w:p w14:paraId="325F5A54" w14:textId="77777777" w:rsidR="001B41A1" w:rsidRDefault="001B41A1" w:rsidP="00ED7DA3">
            <w:pPr>
              <w:pStyle w:val="TextoTabla"/>
              <w:jc w:val="center"/>
            </w:pPr>
          </w:p>
        </w:tc>
        <w:tc>
          <w:tcPr>
            <w:tcW w:w="412" w:type="dxa"/>
            <w:vAlign w:val="center"/>
          </w:tcPr>
          <w:p w14:paraId="0F191672" w14:textId="77777777" w:rsidR="001B41A1" w:rsidRDefault="001B41A1" w:rsidP="00ED7DA3">
            <w:pPr>
              <w:pStyle w:val="TextoTabla"/>
              <w:jc w:val="center"/>
            </w:pPr>
          </w:p>
        </w:tc>
        <w:tc>
          <w:tcPr>
            <w:tcW w:w="412" w:type="dxa"/>
            <w:vAlign w:val="center"/>
          </w:tcPr>
          <w:p w14:paraId="507EC34B" w14:textId="77777777" w:rsidR="001B41A1" w:rsidRDefault="001B41A1" w:rsidP="00ED7DA3">
            <w:pPr>
              <w:pStyle w:val="TextoTabla"/>
              <w:jc w:val="center"/>
            </w:pPr>
          </w:p>
        </w:tc>
        <w:tc>
          <w:tcPr>
            <w:tcW w:w="412" w:type="dxa"/>
            <w:vAlign w:val="center"/>
          </w:tcPr>
          <w:p w14:paraId="2A16F0B6" w14:textId="77777777" w:rsidR="001B41A1" w:rsidRDefault="001B41A1" w:rsidP="00ED7DA3">
            <w:pPr>
              <w:pStyle w:val="TextoTabla"/>
              <w:jc w:val="center"/>
            </w:pPr>
          </w:p>
        </w:tc>
        <w:tc>
          <w:tcPr>
            <w:tcW w:w="412" w:type="dxa"/>
            <w:vAlign w:val="center"/>
          </w:tcPr>
          <w:p w14:paraId="4D1D2F23" w14:textId="77777777" w:rsidR="001B41A1" w:rsidRDefault="001B41A1" w:rsidP="00ED7DA3">
            <w:pPr>
              <w:pStyle w:val="TextoTabla"/>
              <w:jc w:val="center"/>
            </w:pPr>
          </w:p>
        </w:tc>
      </w:tr>
      <w:tr w:rsidR="00BA1EFF" w14:paraId="4017B3D8" w14:textId="77777777" w:rsidTr="00ED7DA3">
        <w:trPr>
          <w:cantSplit/>
          <w:trHeight w:val="567"/>
          <w:jc w:val="center"/>
        </w:trPr>
        <w:tc>
          <w:tcPr>
            <w:tcW w:w="411" w:type="dxa"/>
            <w:vAlign w:val="center"/>
          </w:tcPr>
          <w:p w14:paraId="4A320920" w14:textId="77C48A14" w:rsidR="001B41A1" w:rsidRPr="00BA1EFF" w:rsidRDefault="00405203" w:rsidP="00ED7DA3">
            <w:pPr>
              <w:pStyle w:val="TextoTabla"/>
              <w:jc w:val="center"/>
              <w:rPr>
                <w:b/>
                <w:bCs/>
              </w:rPr>
            </w:pPr>
            <w:r>
              <w:rPr>
                <w:b/>
                <w:bCs/>
              </w:rPr>
              <w:t>10</w:t>
            </w:r>
          </w:p>
        </w:tc>
        <w:tc>
          <w:tcPr>
            <w:tcW w:w="411" w:type="dxa"/>
            <w:vAlign w:val="center"/>
          </w:tcPr>
          <w:p w14:paraId="7C94FAA5" w14:textId="77777777" w:rsidR="001B41A1" w:rsidRDefault="001B41A1" w:rsidP="00ED7DA3">
            <w:pPr>
              <w:pStyle w:val="TextoTabla"/>
              <w:jc w:val="center"/>
            </w:pPr>
          </w:p>
        </w:tc>
        <w:tc>
          <w:tcPr>
            <w:tcW w:w="411" w:type="dxa"/>
            <w:vAlign w:val="center"/>
          </w:tcPr>
          <w:p w14:paraId="7A608CF7" w14:textId="77777777" w:rsidR="001B41A1" w:rsidRDefault="001B41A1" w:rsidP="00ED7DA3">
            <w:pPr>
              <w:pStyle w:val="TextoTabla"/>
              <w:jc w:val="center"/>
            </w:pPr>
          </w:p>
        </w:tc>
        <w:tc>
          <w:tcPr>
            <w:tcW w:w="411" w:type="dxa"/>
            <w:vAlign w:val="center"/>
          </w:tcPr>
          <w:p w14:paraId="650CD7D7" w14:textId="77777777" w:rsidR="001B41A1" w:rsidRDefault="001B41A1" w:rsidP="00ED7DA3">
            <w:pPr>
              <w:pStyle w:val="TextoTabla"/>
              <w:jc w:val="center"/>
            </w:pPr>
          </w:p>
        </w:tc>
        <w:tc>
          <w:tcPr>
            <w:tcW w:w="411" w:type="dxa"/>
            <w:vAlign w:val="center"/>
          </w:tcPr>
          <w:p w14:paraId="38C1338A" w14:textId="77777777" w:rsidR="001B41A1" w:rsidRDefault="001B41A1" w:rsidP="00ED7DA3">
            <w:pPr>
              <w:pStyle w:val="TextoTabla"/>
              <w:jc w:val="center"/>
            </w:pPr>
          </w:p>
        </w:tc>
        <w:tc>
          <w:tcPr>
            <w:tcW w:w="411" w:type="dxa"/>
            <w:vAlign w:val="center"/>
          </w:tcPr>
          <w:p w14:paraId="66E30634" w14:textId="77777777" w:rsidR="001B41A1" w:rsidRDefault="001B41A1" w:rsidP="00ED7DA3">
            <w:pPr>
              <w:pStyle w:val="TextoTabla"/>
              <w:jc w:val="center"/>
            </w:pPr>
          </w:p>
        </w:tc>
        <w:tc>
          <w:tcPr>
            <w:tcW w:w="411" w:type="dxa"/>
            <w:vAlign w:val="center"/>
          </w:tcPr>
          <w:p w14:paraId="2E71E743" w14:textId="77777777" w:rsidR="001B41A1" w:rsidRDefault="001B41A1" w:rsidP="00ED7DA3">
            <w:pPr>
              <w:pStyle w:val="TextoTabla"/>
              <w:jc w:val="center"/>
            </w:pPr>
          </w:p>
        </w:tc>
        <w:tc>
          <w:tcPr>
            <w:tcW w:w="411" w:type="dxa"/>
            <w:vAlign w:val="center"/>
          </w:tcPr>
          <w:p w14:paraId="62C1BE2B" w14:textId="77777777" w:rsidR="001B41A1" w:rsidRDefault="001B41A1" w:rsidP="00ED7DA3">
            <w:pPr>
              <w:pStyle w:val="TextoTabla"/>
              <w:jc w:val="center"/>
            </w:pPr>
          </w:p>
        </w:tc>
        <w:tc>
          <w:tcPr>
            <w:tcW w:w="412" w:type="dxa"/>
            <w:vAlign w:val="center"/>
          </w:tcPr>
          <w:p w14:paraId="3DA966BD" w14:textId="77777777" w:rsidR="001B41A1" w:rsidRDefault="001B41A1" w:rsidP="00ED7DA3">
            <w:pPr>
              <w:pStyle w:val="TextoTabla"/>
              <w:jc w:val="center"/>
            </w:pPr>
          </w:p>
        </w:tc>
        <w:tc>
          <w:tcPr>
            <w:tcW w:w="412" w:type="dxa"/>
            <w:vAlign w:val="center"/>
          </w:tcPr>
          <w:p w14:paraId="26D748D0" w14:textId="77777777" w:rsidR="001B41A1" w:rsidRDefault="001B41A1" w:rsidP="00ED7DA3">
            <w:pPr>
              <w:pStyle w:val="TextoTabla"/>
              <w:jc w:val="center"/>
            </w:pPr>
          </w:p>
        </w:tc>
        <w:tc>
          <w:tcPr>
            <w:tcW w:w="412" w:type="dxa"/>
            <w:vAlign w:val="center"/>
          </w:tcPr>
          <w:p w14:paraId="2C111979" w14:textId="77777777" w:rsidR="001B41A1" w:rsidRDefault="001B41A1" w:rsidP="00ED7DA3">
            <w:pPr>
              <w:pStyle w:val="TextoTabla"/>
              <w:jc w:val="center"/>
            </w:pPr>
          </w:p>
        </w:tc>
        <w:tc>
          <w:tcPr>
            <w:tcW w:w="412" w:type="dxa"/>
            <w:vAlign w:val="center"/>
          </w:tcPr>
          <w:p w14:paraId="270AFC7E" w14:textId="77777777" w:rsidR="001B41A1" w:rsidRDefault="001B41A1" w:rsidP="00ED7DA3">
            <w:pPr>
              <w:pStyle w:val="TextoTabla"/>
              <w:jc w:val="center"/>
            </w:pPr>
          </w:p>
        </w:tc>
        <w:tc>
          <w:tcPr>
            <w:tcW w:w="412" w:type="dxa"/>
            <w:vAlign w:val="center"/>
          </w:tcPr>
          <w:p w14:paraId="6B8536D4" w14:textId="77777777" w:rsidR="001B41A1" w:rsidRDefault="001B41A1" w:rsidP="00ED7DA3">
            <w:pPr>
              <w:pStyle w:val="TextoTabla"/>
              <w:jc w:val="center"/>
            </w:pPr>
          </w:p>
        </w:tc>
        <w:tc>
          <w:tcPr>
            <w:tcW w:w="412" w:type="dxa"/>
            <w:vAlign w:val="center"/>
          </w:tcPr>
          <w:p w14:paraId="709540AC" w14:textId="77777777" w:rsidR="001B41A1" w:rsidRDefault="001B41A1" w:rsidP="00ED7DA3">
            <w:pPr>
              <w:pStyle w:val="TextoTabla"/>
              <w:jc w:val="center"/>
            </w:pPr>
          </w:p>
        </w:tc>
        <w:tc>
          <w:tcPr>
            <w:tcW w:w="412" w:type="dxa"/>
            <w:vAlign w:val="center"/>
          </w:tcPr>
          <w:p w14:paraId="28DF08C9" w14:textId="77777777" w:rsidR="001B41A1" w:rsidRDefault="001B41A1" w:rsidP="00ED7DA3">
            <w:pPr>
              <w:pStyle w:val="TextoTabla"/>
              <w:jc w:val="center"/>
            </w:pPr>
          </w:p>
        </w:tc>
        <w:tc>
          <w:tcPr>
            <w:tcW w:w="412" w:type="dxa"/>
            <w:vAlign w:val="center"/>
          </w:tcPr>
          <w:p w14:paraId="0F60DC11" w14:textId="77777777" w:rsidR="001B41A1" w:rsidRDefault="001B41A1" w:rsidP="00ED7DA3">
            <w:pPr>
              <w:pStyle w:val="TextoTabla"/>
              <w:jc w:val="center"/>
            </w:pPr>
          </w:p>
        </w:tc>
        <w:tc>
          <w:tcPr>
            <w:tcW w:w="412" w:type="dxa"/>
            <w:vAlign w:val="center"/>
          </w:tcPr>
          <w:p w14:paraId="11E731E0" w14:textId="77777777" w:rsidR="001B41A1" w:rsidRDefault="001B41A1" w:rsidP="00ED7DA3">
            <w:pPr>
              <w:pStyle w:val="TextoTabla"/>
              <w:jc w:val="center"/>
            </w:pPr>
          </w:p>
        </w:tc>
        <w:tc>
          <w:tcPr>
            <w:tcW w:w="412" w:type="dxa"/>
            <w:vAlign w:val="center"/>
          </w:tcPr>
          <w:p w14:paraId="6D710C9A" w14:textId="77777777" w:rsidR="001B41A1" w:rsidRDefault="001B41A1" w:rsidP="00ED7DA3">
            <w:pPr>
              <w:pStyle w:val="TextoTabla"/>
              <w:jc w:val="center"/>
            </w:pPr>
          </w:p>
        </w:tc>
        <w:tc>
          <w:tcPr>
            <w:tcW w:w="412" w:type="dxa"/>
            <w:vAlign w:val="center"/>
          </w:tcPr>
          <w:p w14:paraId="24FD72EC" w14:textId="77777777" w:rsidR="001B41A1" w:rsidRDefault="001B41A1" w:rsidP="00ED7DA3">
            <w:pPr>
              <w:pStyle w:val="TextoTabla"/>
              <w:jc w:val="center"/>
            </w:pPr>
          </w:p>
        </w:tc>
        <w:tc>
          <w:tcPr>
            <w:tcW w:w="412" w:type="dxa"/>
            <w:vAlign w:val="center"/>
          </w:tcPr>
          <w:p w14:paraId="2A2E8EB1" w14:textId="77777777" w:rsidR="001B41A1" w:rsidRDefault="001B41A1" w:rsidP="00ED7DA3">
            <w:pPr>
              <w:pStyle w:val="TextoTabla"/>
              <w:jc w:val="center"/>
            </w:pPr>
          </w:p>
        </w:tc>
        <w:tc>
          <w:tcPr>
            <w:tcW w:w="412" w:type="dxa"/>
            <w:vAlign w:val="center"/>
          </w:tcPr>
          <w:p w14:paraId="5724F6AA" w14:textId="77777777" w:rsidR="001B41A1" w:rsidRDefault="001B41A1" w:rsidP="00ED7DA3">
            <w:pPr>
              <w:pStyle w:val="TextoTabla"/>
              <w:jc w:val="center"/>
            </w:pPr>
          </w:p>
        </w:tc>
      </w:tr>
      <w:tr w:rsidR="00BA1EFF" w14:paraId="11AC7969" w14:textId="77777777" w:rsidTr="00ED7DA3">
        <w:trPr>
          <w:cantSplit/>
          <w:trHeight w:val="567"/>
          <w:jc w:val="center"/>
        </w:trPr>
        <w:tc>
          <w:tcPr>
            <w:tcW w:w="411" w:type="dxa"/>
            <w:vAlign w:val="center"/>
          </w:tcPr>
          <w:p w14:paraId="685B485F" w14:textId="6A25BCE3" w:rsidR="001B41A1" w:rsidRPr="00BA1EFF" w:rsidRDefault="00BA1EFF" w:rsidP="00ED7DA3">
            <w:pPr>
              <w:pStyle w:val="TextoTabla"/>
              <w:jc w:val="center"/>
              <w:rPr>
                <w:b/>
                <w:bCs/>
              </w:rPr>
            </w:pPr>
            <w:r>
              <w:rPr>
                <w:b/>
                <w:bCs/>
              </w:rPr>
              <w:lastRenderedPageBreak/>
              <w:t>1</w:t>
            </w:r>
            <w:r w:rsidR="00405203">
              <w:rPr>
                <w:b/>
                <w:bCs/>
              </w:rPr>
              <w:t>1</w:t>
            </w:r>
          </w:p>
        </w:tc>
        <w:tc>
          <w:tcPr>
            <w:tcW w:w="411" w:type="dxa"/>
            <w:vAlign w:val="center"/>
          </w:tcPr>
          <w:p w14:paraId="10F45BBA" w14:textId="77777777" w:rsidR="001B41A1" w:rsidRDefault="001B41A1" w:rsidP="00ED7DA3">
            <w:pPr>
              <w:pStyle w:val="TextoTabla"/>
              <w:jc w:val="center"/>
            </w:pPr>
          </w:p>
        </w:tc>
        <w:tc>
          <w:tcPr>
            <w:tcW w:w="411" w:type="dxa"/>
            <w:vAlign w:val="center"/>
          </w:tcPr>
          <w:p w14:paraId="096FA1AD" w14:textId="77777777" w:rsidR="001B41A1" w:rsidRDefault="001B41A1" w:rsidP="00ED7DA3">
            <w:pPr>
              <w:pStyle w:val="TextoTabla"/>
              <w:jc w:val="center"/>
            </w:pPr>
          </w:p>
        </w:tc>
        <w:tc>
          <w:tcPr>
            <w:tcW w:w="411" w:type="dxa"/>
            <w:vAlign w:val="center"/>
          </w:tcPr>
          <w:p w14:paraId="1A9A18AE" w14:textId="77777777" w:rsidR="001B41A1" w:rsidRDefault="001B41A1" w:rsidP="00ED7DA3">
            <w:pPr>
              <w:pStyle w:val="TextoTabla"/>
              <w:jc w:val="center"/>
            </w:pPr>
          </w:p>
        </w:tc>
        <w:tc>
          <w:tcPr>
            <w:tcW w:w="411" w:type="dxa"/>
            <w:vAlign w:val="center"/>
          </w:tcPr>
          <w:p w14:paraId="24B192D8" w14:textId="77777777" w:rsidR="001B41A1" w:rsidRDefault="001B41A1" w:rsidP="00ED7DA3">
            <w:pPr>
              <w:pStyle w:val="TextoTabla"/>
              <w:jc w:val="center"/>
            </w:pPr>
          </w:p>
        </w:tc>
        <w:tc>
          <w:tcPr>
            <w:tcW w:w="411" w:type="dxa"/>
            <w:vAlign w:val="center"/>
          </w:tcPr>
          <w:p w14:paraId="4B5B34D2" w14:textId="77777777" w:rsidR="001B41A1" w:rsidRDefault="001B41A1" w:rsidP="00ED7DA3">
            <w:pPr>
              <w:pStyle w:val="TextoTabla"/>
              <w:jc w:val="center"/>
            </w:pPr>
          </w:p>
        </w:tc>
        <w:tc>
          <w:tcPr>
            <w:tcW w:w="411" w:type="dxa"/>
            <w:vAlign w:val="center"/>
          </w:tcPr>
          <w:p w14:paraId="050639A7" w14:textId="77777777" w:rsidR="001B41A1" w:rsidRDefault="001B41A1" w:rsidP="00ED7DA3">
            <w:pPr>
              <w:pStyle w:val="TextoTabla"/>
              <w:jc w:val="center"/>
            </w:pPr>
          </w:p>
        </w:tc>
        <w:tc>
          <w:tcPr>
            <w:tcW w:w="411" w:type="dxa"/>
            <w:vAlign w:val="center"/>
          </w:tcPr>
          <w:p w14:paraId="5ADE7B95" w14:textId="77777777" w:rsidR="001B41A1" w:rsidRDefault="001B41A1" w:rsidP="00ED7DA3">
            <w:pPr>
              <w:pStyle w:val="TextoTabla"/>
              <w:jc w:val="center"/>
            </w:pPr>
          </w:p>
        </w:tc>
        <w:tc>
          <w:tcPr>
            <w:tcW w:w="412" w:type="dxa"/>
            <w:vAlign w:val="center"/>
          </w:tcPr>
          <w:p w14:paraId="2437DAA6" w14:textId="77777777" w:rsidR="001B41A1" w:rsidRDefault="001B41A1" w:rsidP="00ED7DA3">
            <w:pPr>
              <w:pStyle w:val="TextoTabla"/>
              <w:jc w:val="center"/>
            </w:pPr>
          </w:p>
        </w:tc>
        <w:tc>
          <w:tcPr>
            <w:tcW w:w="412" w:type="dxa"/>
            <w:vAlign w:val="center"/>
          </w:tcPr>
          <w:p w14:paraId="0DCBCBC7" w14:textId="77777777" w:rsidR="001B41A1" w:rsidRDefault="001B41A1" w:rsidP="00ED7DA3">
            <w:pPr>
              <w:pStyle w:val="TextoTabla"/>
              <w:jc w:val="center"/>
            </w:pPr>
          </w:p>
        </w:tc>
        <w:tc>
          <w:tcPr>
            <w:tcW w:w="412" w:type="dxa"/>
            <w:vAlign w:val="center"/>
          </w:tcPr>
          <w:p w14:paraId="5E5550FB" w14:textId="77777777" w:rsidR="001B41A1" w:rsidRDefault="001B41A1" w:rsidP="00ED7DA3">
            <w:pPr>
              <w:pStyle w:val="TextoTabla"/>
              <w:jc w:val="center"/>
            </w:pPr>
          </w:p>
        </w:tc>
        <w:tc>
          <w:tcPr>
            <w:tcW w:w="412" w:type="dxa"/>
            <w:vAlign w:val="center"/>
          </w:tcPr>
          <w:p w14:paraId="0A109629" w14:textId="77777777" w:rsidR="001B41A1" w:rsidRDefault="001B41A1" w:rsidP="00ED7DA3">
            <w:pPr>
              <w:pStyle w:val="TextoTabla"/>
              <w:jc w:val="center"/>
            </w:pPr>
          </w:p>
        </w:tc>
        <w:tc>
          <w:tcPr>
            <w:tcW w:w="412" w:type="dxa"/>
            <w:vAlign w:val="center"/>
          </w:tcPr>
          <w:p w14:paraId="395D68BA" w14:textId="77777777" w:rsidR="001B41A1" w:rsidRDefault="001B41A1" w:rsidP="00ED7DA3">
            <w:pPr>
              <w:pStyle w:val="TextoTabla"/>
              <w:jc w:val="center"/>
            </w:pPr>
          </w:p>
        </w:tc>
        <w:tc>
          <w:tcPr>
            <w:tcW w:w="412" w:type="dxa"/>
            <w:vAlign w:val="center"/>
          </w:tcPr>
          <w:p w14:paraId="4F878C80" w14:textId="77777777" w:rsidR="001B41A1" w:rsidRDefault="001B41A1" w:rsidP="00ED7DA3">
            <w:pPr>
              <w:pStyle w:val="TextoTabla"/>
              <w:jc w:val="center"/>
            </w:pPr>
          </w:p>
        </w:tc>
        <w:tc>
          <w:tcPr>
            <w:tcW w:w="412" w:type="dxa"/>
            <w:vAlign w:val="center"/>
          </w:tcPr>
          <w:p w14:paraId="1E25D7AE" w14:textId="77777777" w:rsidR="001B41A1" w:rsidRDefault="001B41A1" w:rsidP="00ED7DA3">
            <w:pPr>
              <w:pStyle w:val="TextoTabla"/>
              <w:jc w:val="center"/>
            </w:pPr>
          </w:p>
        </w:tc>
        <w:tc>
          <w:tcPr>
            <w:tcW w:w="412" w:type="dxa"/>
            <w:vAlign w:val="center"/>
          </w:tcPr>
          <w:p w14:paraId="2CCFE523" w14:textId="77777777" w:rsidR="001B41A1" w:rsidRDefault="001B41A1" w:rsidP="00ED7DA3">
            <w:pPr>
              <w:pStyle w:val="TextoTabla"/>
              <w:jc w:val="center"/>
            </w:pPr>
          </w:p>
        </w:tc>
        <w:tc>
          <w:tcPr>
            <w:tcW w:w="412" w:type="dxa"/>
            <w:vAlign w:val="center"/>
          </w:tcPr>
          <w:p w14:paraId="3E9628A9" w14:textId="77777777" w:rsidR="001B41A1" w:rsidRDefault="001B41A1" w:rsidP="00ED7DA3">
            <w:pPr>
              <w:pStyle w:val="TextoTabla"/>
              <w:jc w:val="center"/>
            </w:pPr>
          </w:p>
        </w:tc>
        <w:tc>
          <w:tcPr>
            <w:tcW w:w="412" w:type="dxa"/>
            <w:vAlign w:val="center"/>
          </w:tcPr>
          <w:p w14:paraId="21A2B709" w14:textId="77777777" w:rsidR="001B41A1" w:rsidRDefault="001B41A1" w:rsidP="00ED7DA3">
            <w:pPr>
              <w:pStyle w:val="TextoTabla"/>
              <w:jc w:val="center"/>
            </w:pPr>
          </w:p>
        </w:tc>
        <w:tc>
          <w:tcPr>
            <w:tcW w:w="412" w:type="dxa"/>
            <w:vAlign w:val="center"/>
          </w:tcPr>
          <w:p w14:paraId="7A548D5D" w14:textId="77777777" w:rsidR="001B41A1" w:rsidRDefault="001B41A1" w:rsidP="00ED7DA3">
            <w:pPr>
              <w:pStyle w:val="TextoTabla"/>
              <w:jc w:val="center"/>
            </w:pPr>
          </w:p>
        </w:tc>
        <w:tc>
          <w:tcPr>
            <w:tcW w:w="412" w:type="dxa"/>
            <w:vAlign w:val="center"/>
          </w:tcPr>
          <w:p w14:paraId="18C0125D" w14:textId="77777777" w:rsidR="001B41A1" w:rsidRDefault="001B41A1" w:rsidP="00ED7DA3">
            <w:pPr>
              <w:pStyle w:val="TextoTabla"/>
              <w:jc w:val="center"/>
            </w:pPr>
          </w:p>
        </w:tc>
        <w:tc>
          <w:tcPr>
            <w:tcW w:w="412" w:type="dxa"/>
            <w:vAlign w:val="center"/>
          </w:tcPr>
          <w:p w14:paraId="1B8D2AB7" w14:textId="77777777" w:rsidR="001B41A1" w:rsidRDefault="001B41A1" w:rsidP="00ED7DA3">
            <w:pPr>
              <w:pStyle w:val="TextoTabla"/>
              <w:jc w:val="center"/>
            </w:pPr>
          </w:p>
        </w:tc>
      </w:tr>
      <w:tr w:rsidR="00BA1EFF" w14:paraId="5332A3CF" w14:textId="77777777" w:rsidTr="00ED7DA3">
        <w:trPr>
          <w:cantSplit/>
          <w:trHeight w:val="567"/>
          <w:jc w:val="center"/>
        </w:trPr>
        <w:tc>
          <w:tcPr>
            <w:tcW w:w="411" w:type="dxa"/>
            <w:vAlign w:val="center"/>
          </w:tcPr>
          <w:p w14:paraId="20BA7D33" w14:textId="6D3CA1EB" w:rsidR="001B41A1" w:rsidRPr="00BA1EFF" w:rsidRDefault="00BA1EFF" w:rsidP="00ED7DA3">
            <w:pPr>
              <w:pStyle w:val="TextoTabla"/>
              <w:jc w:val="center"/>
              <w:rPr>
                <w:b/>
                <w:bCs/>
              </w:rPr>
            </w:pPr>
            <w:r>
              <w:rPr>
                <w:b/>
                <w:bCs/>
              </w:rPr>
              <w:t>1</w:t>
            </w:r>
            <w:r w:rsidR="00405203">
              <w:rPr>
                <w:b/>
                <w:bCs/>
              </w:rPr>
              <w:t>2</w:t>
            </w:r>
          </w:p>
        </w:tc>
        <w:tc>
          <w:tcPr>
            <w:tcW w:w="411" w:type="dxa"/>
            <w:vAlign w:val="center"/>
          </w:tcPr>
          <w:p w14:paraId="2D61CF04" w14:textId="77777777" w:rsidR="001B41A1" w:rsidRDefault="001B41A1" w:rsidP="00ED7DA3">
            <w:pPr>
              <w:pStyle w:val="TextoTabla"/>
              <w:jc w:val="center"/>
            </w:pPr>
          </w:p>
        </w:tc>
        <w:tc>
          <w:tcPr>
            <w:tcW w:w="411" w:type="dxa"/>
            <w:vAlign w:val="center"/>
          </w:tcPr>
          <w:p w14:paraId="1C4F9CDB" w14:textId="77777777" w:rsidR="001B41A1" w:rsidRDefault="001B41A1" w:rsidP="00ED7DA3">
            <w:pPr>
              <w:pStyle w:val="TextoTabla"/>
              <w:jc w:val="center"/>
            </w:pPr>
          </w:p>
        </w:tc>
        <w:tc>
          <w:tcPr>
            <w:tcW w:w="411" w:type="dxa"/>
            <w:vAlign w:val="center"/>
          </w:tcPr>
          <w:p w14:paraId="35412D37" w14:textId="77777777" w:rsidR="001B41A1" w:rsidRDefault="001B41A1" w:rsidP="00ED7DA3">
            <w:pPr>
              <w:pStyle w:val="TextoTabla"/>
              <w:jc w:val="center"/>
            </w:pPr>
          </w:p>
        </w:tc>
        <w:tc>
          <w:tcPr>
            <w:tcW w:w="411" w:type="dxa"/>
            <w:vAlign w:val="center"/>
          </w:tcPr>
          <w:p w14:paraId="20705E8A" w14:textId="77777777" w:rsidR="001B41A1" w:rsidRDefault="001B41A1" w:rsidP="00ED7DA3">
            <w:pPr>
              <w:pStyle w:val="TextoTabla"/>
              <w:jc w:val="center"/>
            </w:pPr>
          </w:p>
        </w:tc>
        <w:tc>
          <w:tcPr>
            <w:tcW w:w="411" w:type="dxa"/>
            <w:vAlign w:val="center"/>
          </w:tcPr>
          <w:p w14:paraId="11E79985" w14:textId="77777777" w:rsidR="001B41A1" w:rsidRDefault="001B41A1" w:rsidP="00ED7DA3">
            <w:pPr>
              <w:pStyle w:val="TextoTabla"/>
              <w:jc w:val="center"/>
            </w:pPr>
          </w:p>
        </w:tc>
        <w:tc>
          <w:tcPr>
            <w:tcW w:w="411" w:type="dxa"/>
            <w:vAlign w:val="center"/>
          </w:tcPr>
          <w:p w14:paraId="7CF93E6E" w14:textId="77777777" w:rsidR="001B41A1" w:rsidRDefault="001B41A1" w:rsidP="00ED7DA3">
            <w:pPr>
              <w:pStyle w:val="TextoTabla"/>
              <w:jc w:val="center"/>
            </w:pPr>
          </w:p>
        </w:tc>
        <w:tc>
          <w:tcPr>
            <w:tcW w:w="411" w:type="dxa"/>
            <w:vAlign w:val="center"/>
          </w:tcPr>
          <w:p w14:paraId="00DD0E3B" w14:textId="77777777" w:rsidR="001B41A1" w:rsidRDefault="001B41A1" w:rsidP="00ED7DA3">
            <w:pPr>
              <w:pStyle w:val="TextoTabla"/>
              <w:jc w:val="center"/>
            </w:pPr>
          </w:p>
        </w:tc>
        <w:tc>
          <w:tcPr>
            <w:tcW w:w="412" w:type="dxa"/>
            <w:vAlign w:val="center"/>
          </w:tcPr>
          <w:p w14:paraId="3B77A21C" w14:textId="77777777" w:rsidR="001B41A1" w:rsidRDefault="001B41A1" w:rsidP="00ED7DA3">
            <w:pPr>
              <w:pStyle w:val="TextoTabla"/>
              <w:jc w:val="center"/>
            </w:pPr>
          </w:p>
        </w:tc>
        <w:tc>
          <w:tcPr>
            <w:tcW w:w="412" w:type="dxa"/>
            <w:vAlign w:val="center"/>
          </w:tcPr>
          <w:p w14:paraId="7792DA3F" w14:textId="77777777" w:rsidR="001B41A1" w:rsidRDefault="001B41A1" w:rsidP="00ED7DA3">
            <w:pPr>
              <w:pStyle w:val="TextoTabla"/>
              <w:jc w:val="center"/>
            </w:pPr>
          </w:p>
        </w:tc>
        <w:tc>
          <w:tcPr>
            <w:tcW w:w="412" w:type="dxa"/>
            <w:vAlign w:val="center"/>
          </w:tcPr>
          <w:p w14:paraId="57CB9287" w14:textId="77777777" w:rsidR="001B41A1" w:rsidRDefault="001B41A1" w:rsidP="00ED7DA3">
            <w:pPr>
              <w:pStyle w:val="TextoTabla"/>
              <w:jc w:val="center"/>
            </w:pPr>
          </w:p>
        </w:tc>
        <w:tc>
          <w:tcPr>
            <w:tcW w:w="412" w:type="dxa"/>
            <w:vAlign w:val="center"/>
          </w:tcPr>
          <w:p w14:paraId="37C137C2" w14:textId="77777777" w:rsidR="001B41A1" w:rsidRDefault="001B41A1" w:rsidP="00ED7DA3">
            <w:pPr>
              <w:pStyle w:val="TextoTabla"/>
              <w:jc w:val="center"/>
            </w:pPr>
          </w:p>
        </w:tc>
        <w:tc>
          <w:tcPr>
            <w:tcW w:w="412" w:type="dxa"/>
            <w:vAlign w:val="center"/>
          </w:tcPr>
          <w:p w14:paraId="0A84EAD7" w14:textId="77777777" w:rsidR="001B41A1" w:rsidRDefault="001B41A1" w:rsidP="00ED7DA3">
            <w:pPr>
              <w:pStyle w:val="TextoTabla"/>
              <w:jc w:val="center"/>
            </w:pPr>
          </w:p>
        </w:tc>
        <w:tc>
          <w:tcPr>
            <w:tcW w:w="412" w:type="dxa"/>
            <w:vAlign w:val="center"/>
          </w:tcPr>
          <w:p w14:paraId="2831FA05" w14:textId="77777777" w:rsidR="001B41A1" w:rsidRDefault="001B41A1" w:rsidP="00ED7DA3">
            <w:pPr>
              <w:pStyle w:val="TextoTabla"/>
              <w:jc w:val="center"/>
            </w:pPr>
          </w:p>
        </w:tc>
        <w:tc>
          <w:tcPr>
            <w:tcW w:w="412" w:type="dxa"/>
            <w:vAlign w:val="center"/>
          </w:tcPr>
          <w:p w14:paraId="20516956" w14:textId="77777777" w:rsidR="001B41A1" w:rsidRDefault="001B41A1" w:rsidP="00ED7DA3">
            <w:pPr>
              <w:pStyle w:val="TextoTabla"/>
              <w:jc w:val="center"/>
            </w:pPr>
          </w:p>
        </w:tc>
        <w:tc>
          <w:tcPr>
            <w:tcW w:w="412" w:type="dxa"/>
            <w:vAlign w:val="center"/>
          </w:tcPr>
          <w:p w14:paraId="6E42C1B6" w14:textId="77777777" w:rsidR="001B41A1" w:rsidRDefault="001B41A1" w:rsidP="00ED7DA3">
            <w:pPr>
              <w:pStyle w:val="TextoTabla"/>
              <w:jc w:val="center"/>
            </w:pPr>
          </w:p>
        </w:tc>
        <w:tc>
          <w:tcPr>
            <w:tcW w:w="412" w:type="dxa"/>
            <w:vAlign w:val="center"/>
          </w:tcPr>
          <w:p w14:paraId="120E492C" w14:textId="77777777" w:rsidR="001B41A1" w:rsidRDefault="001B41A1" w:rsidP="00ED7DA3">
            <w:pPr>
              <w:pStyle w:val="TextoTabla"/>
              <w:jc w:val="center"/>
            </w:pPr>
          </w:p>
        </w:tc>
        <w:tc>
          <w:tcPr>
            <w:tcW w:w="412" w:type="dxa"/>
            <w:vAlign w:val="center"/>
          </w:tcPr>
          <w:p w14:paraId="4919DFBF" w14:textId="77777777" w:rsidR="001B41A1" w:rsidRDefault="001B41A1" w:rsidP="00ED7DA3">
            <w:pPr>
              <w:pStyle w:val="TextoTabla"/>
              <w:jc w:val="center"/>
            </w:pPr>
          </w:p>
        </w:tc>
        <w:tc>
          <w:tcPr>
            <w:tcW w:w="412" w:type="dxa"/>
            <w:vAlign w:val="center"/>
          </w:tcPr>
          <w:p w14:paraId="00A97629" w14:textId="77777777" w:rsidR="001B41A1" w:rsidRDefault="001B41A1" w:rsidP="00ED7DA3">
            <w:pPr>
              <w:pStyle w:val="TextoTabla"/>
              <w:jc w:val="center"/>
            </w:pPr>
          </w:p>
        </w:tc>
        <w:tc>
          <w:tcPr>
            <w:tcW w:w="412" w:type="dxa"/>
            <w:vAlign w:val="center"/>
          </w:tcPr>
          <w:p w14:paraId="0026B939" w14:textId="77777777" w:rsidR="001B41A1" w:rsidRDefault="001B41A1" w:rsidP="00ED7DA3">
            <w:pPr>
              <w:pStyle w:val="TextoTabla"/>
              <w:jc w:val="center"/>
            </w:pPr>
          </w:p>
        </w:tc>
        <w:tc>
          <w:tcPr>
            <w:tcW w:w="412" w:type="dxa"/>
            <w:vAlign w:val="center"/>
          </w:tcPr>
          <w:p w14:paraId="689C6745" w14:textId="77777777" w:rsidR="001B41A1" w:rsidRDefault="001B41A1" w:rsidP="00ED7DA3">
            <w:pPr>
              <w:pStyle w:val="TextoTabla"/>
              <w:jc w:val="center"/>
            </w:pPr>
          </w:p>
        </w:tc>
      </w:tr>
      <w:tr w:rsidR="00BA1EFF" w14:paraId="2E48B8A5" w14:textId="77777777" w:rsidTr="00ED7DA3">
        <w:trPr>
          <w:cantSplit/>
          <w:trHeight w:val="567"/>
          <w:jc w:val="center"/>
        </w:trPr>
        <w:tc>
          <w:tcPr>
            <w:tcW w:w="411" w:type="dxa"/>
            <w:vAlign w:val="center"/>
          </w:tcPr>
          <w:p w14:paraId="58C31331" w14:textId="1093F469" w:rsidR="001B41A1" w:rsidRPr="00BA1EFF" w:rsidRDefault="00405203" w:rsidP="00ED7DA3">
            <w:pPr>
              <w:pStyle w:val="TextoTabla"/>
              <w:jc w:val="center"/>
              <w:rPr>
                <w:b/>
                <w:bCs/>
              </w:rPr>
            </w:pPr>
            <w:r>
              <w:rPr>
                <w:b/>
                <w:bCs/>
              </w:rPr>
              <w:t>13</w:t>
            </w:r>
          </w:p>
        </w:tc>
        <w:tc>
          <w:tcPr>
            <w:tcW w:w="411" w:type="dxa"/>
            <w:vAlign w:val="center"/>
          </w:tcPr>
          <w:p w14:paraId="4EC41438" w14:textId="77777777" w:rsidR="001B41A1" w:rsidRDefault="001B41A1" w:rsidP="00ED7DA3">
            <w:pPr>
              <w:pStyle w:val="TextoTabla"/>
              <w:jc w:val="center"/>
            </w:pPr>
          </w:p>
        </w:tc>
        <w:tc>
          <w:tcPr>
            <w:tcW w:w="411" w:type="dxa"/>
            <w:vAlign w:val="center"/>
          </w:tcPr>
          <w:p w14:paraId="534884E1" w14:textId="77777777" w:rsidR="001B41A1" w:rsidRDefault="001B41A1" w:rsidP="00ED7DA3">
            <w:pPr>
              <w:pStyle w:val="TextoTabla"/>
              <w:jc w:val="center"/>
            </w:pPr>
          </w:p>
        </w:tc>
        <w:tc>
          <w:tcPr>
            <w:tcW w:w="411" w:type="dxa"/>
            <w:vAlign w:val="center"/>
          </w:tcPr>
          <w:p w14:paraId="201E9218" w14:textId="77777777" w:rsidR="001B41A1" w:rsidRDefault="001B41A1" w:rsidP="00ED7DA3">
            <w:pPr>
              <w:pStyle w:val="TextoTabla"/>
              <w:jc w:val="center"/>
            </w:pPr>
          </w:p>
        </w:tc>
        <w:tc>
          <w:tcPr>
            <w:tcW w:w="411" w:type="dxa"/>
            <w:vAlign w:val="center"/>
          </w:tcPr>
          <w:p w14:paraId="4FD75AD7" w14:textId="77777777" w:rsidR="001B41A1" w:rsidRDefault="001B41A1" w:rsidP="00ED7DA3">
            <w:pPr>
              <w:pStyle w:val="TextoTabla"/>
              <w:jc w:val="center"/>
            </w:pPr>
          </w:p>
        </w:tc>
        <w:tc>
          <w:tcPr>
            <w:tcW w:w="411" w:type="dxa"/>
            <w:vAlign w:val="center"/>
          </w:tcPr>
          <w:p w14:paraId="13C4C5D2" w14:textId="77777777" w:rsidR="001B41A1" w:rsidRDefault="001B41A1" w:rsidP="00ED7DA3">
            <w:pPr>
              <w:pStyle w:val="TextoTabla"/>
              <w:jc w:val="center"/>
            </w:pPr>
          </w:p>
        </w:tc>
        <w:tc>
          <w:tcPr>
            <w:tcW w:w="411" w:type="dxa"/>
            <w:vAlign w:val="center"/>
          </w:tcPr>
          <w:p w14:paraId="7EE5C959" w14:textId="77777777" w:rsidR="001B41A1" w:rsidRDefault="001B41A1" w:rsidP="00ED7DA3">
            <w:pPr>
              <w:pStyle w:val="TextoTabla"/>
              <w:jc w:val="center"/>
            </w:pPr>
          </w:p>
        </w:tc>
        <w:tc>
          <w:tcPr>
            <w:tcW w:w="411" w:type="dxa"/>
            <w:vAlign w:val="center"/>
          </w:tcPr>
          <w:p w14:paraId="506A6726" w14:textId="77777777" w:rsidR="001B41A1" w:rsidRDefault="001B41A1" w:rsidP="00ED7DA3">
            <w:pPr>
              <w:pStyle w:val="TextoTabla"/>
              <w:jc w:val="center"/>
            </w:pPr>
          </w:p>
        </w:tc>
        <w:tc>
          <w:tcPr>
            <w:tcW w:w="412" w:type="dxa"/>
            <w:vAlign w:val="center"/>
          </w:tcPr>
          <w:p w14:paraId="1D03F48C" w14:textId="77777777" w:rsidR="001B41A1" w:rsidRDefault="001B41A1" w:rsidP="00ED7DA3">
            <w:pPr>
              <w:pStyle w:val="TextoTabla"/>
              <w:jc w:val="center"/>
            </w:pPr>
          </w:p>
        </w:tc>
        <w:tc>
          <w:tcPr>
            <w:tcW w:w="412" w:type="dxa"/>
            <w:vAlign w:val="center"/>
          </w:tcPr>
          <w:p w14:paraId="3BC96D3C" w14:textId="77777777" w:rsidR="001B41A1" w:rsidRDefault="001B41A1" w:rsidP="00ED7DA3">
            <w:pPr>
              <w:pStyle w:val="TextoTabla"/>
              <w:jc w:val="center"/>
            </w:pPr>
          </w:p>
        </w:tc>
        <w:tc>
          <w:tcPr>
            <w:tcW w:w="412" w:type="dxa"/>
            <w:vAlign w:val="center"/>
          </w:tcPr>
          <w:p w14:paraId="3970707D" w14:textId="77777777" w:rsidR="001B41A1" w:rsidRDefault="001B41A1" w:rsidP="00ED7DA3">
            <w:pPr>
              <w:pStyle w:val="TextoTabla"/>
              <w:jc w:val="center"/>
            </w:pPr>
          </w:p>
        </w:tc>
        <w:tc>
          <w:tcPr>
            <w:tcW w:w="412" w:type="dxa"/>
            <w:vAlign w:val="center"/>
          </w:tcPr>
          <w:p w14:paraId="29982F26" w14:textId="77777777" w:rsidR="001B41A1" w:rsidRDefault="001B41A1" w:rsidP="00ED7DA3">
            <w:pPr>
              <w:pStyle w:val="TextoTabla"/>
              <w:jc w:val="center"/>
            </w:pPr>
          </w:p>
        </w:tc>
        <w:tc>
          <w:tcPr>
            <w:tcW w:w="412" w:type="dxa"/>
            <w:vAlign w:val="center"/>
          </w:tcPr>
          <w:p w14:paraId="4E558013" w14:textId="77777777" w:rsidR="001B41A1" w:rsidRDefault="001B41A1" w:rsidP="00ED7DA3">
            <w:pPr>
              <w:pStyle w:val="TextoTabla"/>
              <w:jc w:val="center"/>
            </w:pPr>
          </w:p>
        </w:tc>
        <w:tc>
          <w:tcPr>
            <w:tcW w:w="412" w:type="dxa"/>
            <w:vAlign w:val="center"/>
          </w:tcPr>
          <w:p w14:paraId="411F2661" w14:textId="77777777" w:rsidR="001B41A1" w:rsidRDefault="001B41A1" w:rsidP="00ED7DA3">
            <w:pPr>
              <w:pStyle w:val="TextoTabla"/>
              <w:jc w:val="center"/>
            </w:pPr>
          </w:p>
        </w:tc>
        <w:tc>
          <w:tcPr>
            <w:tcW w:w="412" w:type="dxa"/>
            <w:vAlign w:val="center"/>
          </w:tcPr>
          <w:p w14:paraId="63102A08" w14:textId="77777777" w:rsidR="001B41A1" w:rsidRDefault="001B41A1" w:rsidP="00ED7DA3">
            <w:pPr>
              <w:pStyle w:val="TextoTabla"/>
              <w:jc w:val="center"/>
            </w:pPr>
          </w:p>
        </w:tc>
        <w:tc>
          <w:tcPr>
            <w:tcW w:w="412" w:type="dxa"/>
            <w:vAlign w:val="center"/>
          </w:tcPr>
          <w:p w14:paraId="7E296A17" w14:textId="77777777" w:rsidR="001B41A1" w:rsidRDefault="001B41A1" w:rsidP="00ED7DA3">
            <w:pPr>
              <w:pStyle w:val="TextoTabla"/>
              <w:jc w:val="center"/>
            </w:pPr>
          </w:p>
        </w:tc>
        <w:tc>
          <w:tcPr>
            <w:tcW w:w="412" w:type="dxa"/>
            <w:vAlign w:val="center"/>
          </w:tcPr>
          <w:p w14:paraId="15D7F7DC" w14:textId="77777777" w:rsidR="001B41A1" w:rsidRDefault="001B41A1" w:rsidP="00ED7DA3">
            <w:pPr>
              <w:pStyle w:val="TextoTabla"/>
              <w:jc w:val="center"/>
            </w:pPr>
          </w:p>
        </w:tc>
        <w:tc>
          <w:tcPr>
            <w:tcW w:w="412" w:type="dxa"/>
            <w:vAlign w:val="center"/>
          </w:tcPr>
          <w:p w14:paraId="194C5E02" w14:textId="77777777" w:rsidR="001B41A1" w:rsidRDefault="001B41A1" w:rsidP="00ED7DA3">
            <w:pPr>
              <w:pStyle w:val="TextoTabla"/>
              <w:jc w:val="center"/>
            </w:pPr>
          </w:p>
        </w:tc>
        <w:tc>
          <w:tcPr>
            <w:tcW w:w="412" w:type="dxa"/>
            <w:vAlign w:val="center"/>
          </w:tcPr>
          <w:p w14:paraId="21BF3737" w14:textId="77777777" w:rsidR="001B41A1" w:rsidRDefault="001B41A1" w:rsidP="00ED7DA3">
            <w:pPr>
              <w:pStyle w:val="TextoTabla"/>
              <w:jc w:val="center"/>
            </w:pPr>
          </w:p>
        </w:tc>
        <w:tc>
          <w:tcPr>
            <w:tcW w:w="412" w:type="dxa"/>
            <w:vAlign w:val="center"/>
          </w:tcPr>
          <w:p w14:paraId="3FB5ED35" w14:textId="77777777" w:rsidR="001B41A1" w:rsidRDefault="001B41A1" w:rsidP="00ED7DA3">
            <w:pPr>
              <w:pStyle w:val="TextoTabla"/>
              <w:jc w:val="center"/>
            </w:pPr>
          </w:p>
        </w:tc>
        <w:tc>
          <w:tcPr>
            <w:tcW w:w="412" w:type="dxa"/>
            <w:vAlign w:val="center"/>
          </w:tcPr>
          <w:p w14:paraId="4159D4E2" w14:textId="77777777" w:rsidR="001B41A1" w:rsidRDefault="001B41A1" w:rsidP="00ED7DA3">
            <w:pPr>
              <w:pStyle w:val="TextoTabla"/>
              <w:jc w:val="center"/>
            </w:pPr>
          </w:p>
        </w:tc>
      </w:tr>
      <w:tr w:rsidR="00BA1EFF" w14:paraId="097C8413" w14:textId="77777777" w:rsidTr="00ED7DA3">
        <w:trPr>
          <w:cantSplit/>
          <w:trHeight w:val="567"/>
          <w:jc w:val="center"/>
        </w:trPr>
        <w:tc>
          <w:tcPr>
            <w:tcW w:w="411" w:type="dxa"/>
            <w:vAlign w:val="center"/>
          </w:tcPr>
          <w:p w14:paraId="36E063EA" w14:textId="790AC361" w:rsidR="001B41A1" w:rsidRPr="00BA1EFF" w:rsidRDefault="00BA1EFF" w:rsidP="00ED7DA3">
            <w:pPr>
              <w:pStyle w:val="TextoTabla"/>
              <w:jc w:val="center"/>
              <w:rPr>
                <w:b/>
                <w:bCs/>
              </w:rPr>
            </w:pPr>
            <w:r>
              <w:rPr>
                <w:b/>
                <w:bCs/>
              </w:rPr>
              <w:t>1</w:t>
            </w:r>
            <w:r w:rsidR="00405203">
              <w:rPr>
                <w:b/>
                <w:bCs/>
              </w:rPr>
              <w:t>4</w:t>
            </w:r>
          </w:p>
        </w:tc>
        <w:tc>
          <w:tcPr>
            <w:tcW w:w="411" w:type="dxa"/>
            <w:vAlign w:val="center"/>
          </w:tcPr>
          <w:p w14:paraId="5965D6E8" w14:textId="77777777" w:rsidR="001B41A1" w:rsidRDefault="001B41A1" w:rsidP="00ED7DA3">
            <w:pPr>
              <w:pStyle w:val="TextoTabla"/>
              <w:jc w:val="center"/>
            </w:pPr>
          </w:p>
        </w:tc>
        <w:tc>
          <w:tcPr>
            <w:tcW w:w="411" w:type="dxa"/>
            <w:vAlign w:val="center"/>
          </w:tcPr>
          <w:p w14:paraId="32F26663" w14:textId="77777777" w:rsidR="001B41A1" w:rsidRDefault="001B41A1" w:rsidP="00ED7DA3">
            <w:pPr>
              <w:pStyle w:val="TextoTabla"/>
              <w:jc w:val="center"/>
            </w:pPr>
          </w:p>
        </w:tc>
        <w:tc>
          <w:tcPr>
            <w:tcW w:w="411" w:type="dxa"/>
            <w:vAlign w:val="center"/>
          </w:tcPr>
          <w:p w14:paraId="184EB138" w14:textId="77777777" w:rsidR="001B41A1" w:rsidRDefault="001B41A1" w:rsidP="00ED7DA3">
            <w:pPr>
              <w:pStyle w:val="TextoTabla"/>
              <w:jc w:val="center"/>
            </w:pPr>
          </w:p>
        </w:tc>
        <w:tc>
          <w:tcPr>
            <w:tcW w:w="411" w:type="dxa"/>
            <w:vAlign w:val="center"/>
          </w:tcPr>
          <w:p w14:paraId="1DF16F3D" w14:textId="77777777" w:rsidR="001B41A1" w:rsidRDefault="001B41A1" w:rsidP="00ED7DA3">
            <w:pPr>
              <w:pStyle w:val="TextoTabla"/>
              <w:jc w:val="center"/>
            </w:pPr>
          </w:p>
        </w:tc>
        <w:tc>
          <w:tcPr>
            <w:tcW w:w="411" w:type="dxa"/>
            <w:vAlign w:val="center"/>
          </w:tcPr>
          <w:p w14:paraId="52452BFC" w14:textId="77777777" w:rsidR="001B41A1" w:rsidRDefault="001B41A1" w:rsidP="00ED7DA3">
            <w:pPr>
              <w:pStyle w:val="TextoTabla"/>
              <w:jc w:val="center"/>
            </w:pPr>
          </w:p>
        </w:tc>
        <w:tc>
          <w:tcPr>
            <w:tcW w:w="411" w:type="dxa"/>
            <w:vAlign w:val="center"/>
          </w:tcPr>
          <w:p w14:paraId="42B53E8F" w14:textId="77777777" w:rsidR="001B41A1" w:rsidRDefault="001B41A1" w:rsidP="00ED7DA3">
            <w:pPr>
              <w:pStyle w:val="TextoTabla"/>
              <w:jc w:val="center"/>
            </w:pPr>
          </w:p>
        </w:tc>
        <w:tc>
          <w:tcPr>
            <w:tcW w:w="411" w:type="dxa"/>
            <w:vAlign w:val="center"/>
          </w:tcPr>
          <w:p w14:paraId="3E2DCFE3" w14:textId="77777777" w:rsidR="001B41A1" w:rsidRDefault="001B41A1" w:rsidP="00ED7DA3">
            <w:pPr>
              <w:pStyle w:val="TextoTabla"/>
              <w:jc w:val="center"/>
            </w:pPr>
          </w:p>
        </w:tc>
        <w:tc>
          <w:tcPr>
            <w:tcW w:w="412" w:type="dxa"/>
            <w:vAlign w:val="center"/>
          </w:tcPr>
          <w:p w14:paraId="7E8D0C6E" w14:textId="77777777" w:rsidR="001B41A1" w:rsidRDefault="001B41A1" w:rsidP="00ED7DA3">
            <w:pPr>
              <w:pStyle w:val="TextoTabla"/>
              <w:jc w:val="center"/>
            </w:pPr>
          </w:p>
        </w:tc>
        <w:tc>
          <w:tcPr>
            <w:tcW w:w="412" w:type="dxa"/>
            <w:vAlign w:val="center"/>
          </w:tcPr>
          <w:p w14:paraId="0422D76B" w14:textId="77777777" w:rsidR="001B41A1" w:rsidRDefault="001B41A1" w:rsidP="00ED7DA3">
            <w:pPr>
              <w:pStyle w:val="TextoTabla"/>
              <w:jc w:val="center"/>
            </w:pPr>
          </w:p>
        </w:tc>
        <w:tc>
          <w:tcPr>
            <w:tcW w:w="412" w:type="dxa"/>
            <w:vAlign w:val="center"/>
          </w:tcPr>
          <w:p w14:paraId="47AED64C" w14:textId="77777777" w:rsidR="001B41A1" w:rsidRDefault="001B41A1" w:rsidP="00ED7DA3">
            <w:pPr>
              <w:pStyle w:val="TextoTabla"/>
              <w:jc w:val="center"/>
            </w:pPr>
          </w:p>
        </w:tc>
        <w:tc>
          <w:tcPr>
            <w:tcW w:w="412" w:type="dxa"/>
            <w:vAlign w:val="center"/>
          </w:tcPr>
          <w:p w14:paraId="196004D1" w14:textId="77777777" w:rsidR="001B41A1" w:rsidRDefault="001B41A1" w:rsidP="00ED7DA3">
            <w:pPr>
              <w:pStyle w:val="TextoTabla"/>
              <w:jc w:val="center"/>
            </w:pPr>
          </w:p>
        </w:tc>
        <w:tc>
          <w:tcPr>
            <w:tcW w:w="412" w:type="dxa"/>
            <w:vAlign w:val="center"/>
          </w:tcPr>
          <w:p w14:paraId="13A58C49" w14:textId="77777777" w:rsidR="001B41A1" w:rsidRDefault="001B41A1" w:rsidP="00ED7DA3">
            <w:pPr>
              <w:pStyle w:val="TextoTabla"/>
              <w:jc w:val="center"/>
            </w:pPr>
          </w:p>
        </w:tc>
        <w:tc>
          <w:tcPr>
            <w:tcW w:w="412" w:type="dxa"/>
            <w:vAlign w:val="center"/>
          </w:tcPr>
          <w:p w14:paraId="51039580" w14:textId="77777777" w:rsidR="001B41A1" w:rsidRDefault="001B41A1" w:rsidP="00ED7DA3">
            <w:pPr>
              <w:pStyle w:val="TextoTabla"/>
              <w:jc w:val="center"/>
            </w:pPr>
          </w:p>
        </w:tc>
        <w:tc>
          <w:tcPr>
            <w:tcW w:w="412" w:type="dxa"/>
            <w:vAlign w:val="center"/>
          </w:tcPr>
          <w:p w14:paraId="118B2632" w14:textId="77777777" w:rsidR="001B41A1" w:rsidRDefault="001B41A1" w:rsidP="00ED7DA3">
            <w:pPr>
              <w:pStyle w:val="TextoTabla"/>
              <w:jc w:val="center"/>
            </w:pPr>
          </w:p>
        </w:tc>
        <w:tc>
          <w:tcPr>
            <w:tcW w:w="412" w:type="dxa"/>
            <w:vAlign w:val="center"/>
          </w:tcPr>
          <w:p w14:paraId="224505B6" w14:textId="77777777" w:rsidR="001B41A1" w:rsidRDefault="001B41A1" w:rsidP="00ED7DA3">
            <w:pPr>
              <w:pStyle w:val="TextoTabla"/>
              <w:jc w:val="center"/>
            </w:pPr>
          </w:p>
        </w:tc>
        <w:tc>
          <w:tcPr>
            <w:tcW w:w="412" w:type="dxa"/>
            <w:vAlign w:val="center"/>
          </w:tcPr>
          <w:p w14:paraId="4CF8DDC6" w14:textId="77777777" w:rsidR="001B41A1" w:rsidRDefault="001B41A1" w:rsidP="00ED7DA3">
            <w:pPr>
              <w:pStyle w:val="TextoTabla"/>
              <w:jc w:val="center"/>
            </w:pPr>
          </w:p>
        </w:tc>
        <w:tc>
          <w:tcPr>
            <w:tcW w:w="412" w:type="dxa"/>
            <w:vAlign w:val="center"/>
          </w:tcPr>
          <w:p w14:paraId="0260D9CA" w14:textId="77777777" w:rsidR="001B41A1" w:rsidRDefault="001B41A1" w:rsidP="00ED7DA3">
            <w:pPr>
              <w:pStyle w:val="TextoTabla"/>
              <w:jc w:val="center"/>
            </w:pPr>
          </w:p>
        </w:tc>
        <w:tc>
          <w:tcPr>
            <w:tcW w:w="412" w:type="dxa"/>
            <w:vAlign w:val="center"/>
          </w:tcPr>
          <w:p w14:paraId="588FBA3A" w14:textId="77777777" w:rsidR="001B41A1" w:rsidRDefault="001B41A1" w:rsidP="00ED7DA3">
            <w:pPr>
              <w:pStyle w:val="TextoTabla"/>
              <w:jc w:val="center"/>
            </w:pPr>
          </w:p>
        </w:tc>
        <w:tc>
          <w:tcPr>
            <w:tcW w:w="412" w:type="dxa"/>
            <w:vAlign w:val="center"/>
          </w:tcPr>
          <w:p w14:paraId="1CE8247B" w14:textId="77777777" w:rsidR="001B41A1" w:rsidRDefault="001B41A1" w:rsidP="00ED7DA3">
            <w:pPr>
              <w:pStyle w:val="TextoTabla"/>
              <w:jc w:val="center"/>
            </w:pPr>
          </w:p>
        </w:tc>
        <w:tc>
          <w:tcPr>
            <w:tcW w:w="412" w:type="dxa"/>
            <w:vAlign w:val="center"/>
          </w:tcPr>
          <w:p w14:paraId="10CC5243" w14:textId="77777777" w:rsidR="001B41A1" w:rsidRDefault="001B41A1" w:rsidP="00ED7DA3">
            <w:pPr>
              <w:pStyle w:val="TextoTabla"/>
              <w:jc w:val="center"/>
            </w:pPr>
          </w:p>
        </w:tc>
      </w:tr>
      <w:tr w:rsidR="00BA1EFF" w14:paraId="73348647" w14:textId="77777777" w:rsidTr="00ED7DA3">
        <w:trPr>
          <w:cantSplit/>
          <w:trHeight w:val="567"/>
          <w:jc w:val="center"/>
        </w:trPr>
        <w:tc>
          <w:tcPr>
            <w:tcW w:w="411" w:type="dxa"/>
            <w:vAlign w:val="center"/>
          </w:tcPr>
          <w:p w14:paraId="08E37511" w14:textId="7FD0C3F8" w:rsidR="001B41A1" w:rsidRPr="00BA1EFF" w:rsidRDefault="00BA1EFF" w:rsidP="00ED7DA3">
            <w:pPr>
              <w:pStyle w:val="TextoTabla"/>
              <w:jc w:val="center"/>
              <w:rPr>
                <w:b/>
                <w:bCs/>
              </w:rPr>
            </w:pPr>
            <w:r>
              <w:rPr>
                <w:b/>
                <w:bCs/>
              </w:rPr>
              <w:t>1</w:t>
            </w:r>
            <w:r w:rsidR="00405203">
              <w:rPr>
                <w:b/>
                <w:bCs/>
              </w:rPr>
              <w:t>5</w:t>
            </w:r>
          </w:p>
        </w:tc>
        <w:tc>
          <w:tcPr>
            <w:tcW w:w="411" w:type="dxa"/>
            <w:vAlign w:val="center"/>
          </w:tcPr>
          <w:p w14:paraId="190ECE71" w14:textId="77777777" w:rsidR="001B41A1" w:rsidRDefault="001B41A1" w:rsidP="00ED7DA3">
            <w:pPr>
              <w:pStyle w:val="TextoTabla"/>
              <w:jc w:val="center"/>
            </w:pPr>
          </w:p>
        </w:tc>
        <w:tc>
          <w:tcPr>
            <w:tcW w:w="411" w:type="dxa"/>
            <w:vAlign w:val="center"/>
          </w:tcPr>
          <w:p w14:paraId="6812808B" w14:textId="77777777" w:rsidR="001B41A1" w:rsidRDefault="001B41A1" w:rsidP="00ED7DA3">
            <w:pPr>
              <w:pStyle w:val="TextoTabla"/>
              <w:jc w:val="center"/>
            </w:pPr>
          </w:p>
        </w:tc>
        <w:tc>
          <w:tcPr>
            <w:tcW w:w="411" w:type="dxa"/>
            <w:vAlign w:val="center"/>
          </w:tcPr>
          <w:p w14:paraId="28DA36E1" w14:textId="77777777" w:rsidR="001B41A1" w:rsidRDefault="001B41A1" w:rsidP="00ED7DA3">
            <w:pPr>
              <w:pStyle w:val="TextoTabla"/>
              <w:jc w:val="center"/>
            </w:pPr>
          </w:p>
        </w:tc>
        <w:tc>
          <w:tcPr>
            <w:tcW w:w="411" w:type="dxa"/>
            <w:vAlign w:val="center"/>
          </w:tcPr>
          <w:p w14:paraId="56781C2B" w14:textId="77777777" w:rsidR="001B41A1" w:rsidRDefault="001B41A1" w:rsidP="00ED7DA3">
            <w:pPr>
              <w:pStyle w:val="TextoTabla"/>
              <w:jc w:val="center"/>
            </w:pPr>
          </w:p>
        </w:tc>
        <w:tc>
          <w:tcPr>
            <w:tcW w:w="411" w:type="dxa"/>
            <w:vAlign w:val="center"/>
          </w:tcPr>
          <w:p w14:paraId="58DD93EF" w14:textId="77777777" w:rsidR="001B41A1" w:rsidRDefault="001B41A1" w:rsidP="00ED7DA3">
            <w:pPr>
              <w:pStyle w:val="TextoTabla"/>
              <w:jc w:val="center"/>
            </w:pPr>
          </w:p>
        </w:tc>
        <w:tc>
          <w:tcPr>
            <w:tcW w:w="411" w:type="dxa"/>
            <w:vAlign w:val="center"/>
          </w:tcPr>
          <w:p w14:paraId="47810A65" w14:textId="77777777" w:rsidR="001B41A1" w:rsidRDefault="001B41A1" w:rsidP="00ED7DA3">
            <w:pPr>
              <w:pStyle w:val="TextoTabla"/>
              <w:jc w:val="center"/>
            </w:pPr>
          </w:p>
        </w:tc>
        <w:tc>
          <w:tcPr>
            <w:tcW w:w="411" w:type="dxa"/>
            <w:vAlign w:val="center"/>
          </w:tcPr>
          <w:p w14:paraId="3C78A4FA" w14:textId="77777777" w:rsidR="001B41A1" w:rsidRDefault="001B41A1" w:rsidP="00ED7DA3">
            <w:pPr>
              <w:pStyle w:val="TextoTabla"/>
              <w:jc w:val="center"/>
            </w:pPr>
          </w:p>
        </w:tc>
        <w:tc>
          <w:tcPr>
            <w:tcW w:w="412" w:type="dxa"/>
            <w:vAlign w:val="center"/>
          </w:tcPr>
          <w:p w14:paraId="7B5DCDF4" w14:textId="77777777" w:rsidR="001B41A1" w:rsidRDefault="001B41A1" w:rsidP="00ED7DA3">
            <w:pPr>
              <w:pStyle w:val="TextoTabla"/>
              <w:jc w:val="center"/>
            </w:pPr>
          </w:p>
        </w:tc>
        <w:tc>
          <w:tcPr>
            <w:tcW w:w="412" w:type="dxa"/>
            <w:vAlign w:val="center"/>
          </w:tcPr>
          <w:p w14:paraId="58B30040" w14:textId="77777777" w:rsidR="001B41A1" w:rsidRDefault="001B41A1" w:rsidP="00ED7DA3">
            <w:pPr>
              <w:pStyle w:val="TextoTabla"/>
              <w:jc w:val="center"/>
            </w:pPr>
          </w:p>
        </w:tc>
        <w:tc>
          <w:tcPr>
            <w:tcW w:w="412" w:type="dxa"/>
            <w:vAlign w:val="center"/>
          </w:tcPr>
          <w:p w14:paraId="661D85C4" w14:textId="77777777" w:rsidR="001B41A1" w:rsidRDefault="001B41A1" w:rsidP="00ED7DA3">
            <w:pPr>
              <w:pStyle w:val="TextoTabla"/>
              <w:jc w:val="center"/>
            </w:pPr>
          </w:p>
        </w:tc>
        <w:tc>
          <w:tcPr>
            <w:tcW w:w="412" w:type="dxa"/>
            <w:vAlign w:val="center"/>
          </w:tcPr>
          <w:p w14:paraId="15A1AD56" w14:textId="77777777" w:rsidR="001B41A1" w:rsidRDefault="001B41A1" w:rsidP="00ED7DA3">
            <w:pPr>
              <w:pStyle w:val="TextoTabla"/>
              <w:jc w:val="center"/>
            </w:pPr>
          </w:p>
        </w:tc>
        <w:tc>
          <w:tcPr>
            <w:tcW w:w="412" w:type="dxa"/>
            <w:vAlign w:val="center"/>
          </w:tcPr>
          <w:p w14:paraId="76837CC1" w14:textId="77777777" w:rsidR="001B41A1" w:rsidRDefault="001B41A1" w:rsidP="00ED7DA3">
            <w:pPr>
              <w:pStyle w:val="TextoTabla"/>
              <w:jc w:val="center"/>
            </w:pPr>
          </w:p>
        </w:tc>
        <w:tc>
          <w:tcPr>
            <w:tcW w:w="412" w:type="dxa"/>
            <w:vAlign w:val="center"/>
          </w:tcPr>
          <w:p w14:paraId="2D55E104" w14:textId="77777777" w:rsidR="001B41A1" w:rsidRDefault="001B41A1" w:rsidP="00ED7DA3">
            <w:pPr>
              <w:pStyle w:val="TextoTabla"/>
              <w:jc w:val="center"/>
            </w:pPr>
          </w:p>
        </w:tc>
        <w:tc>
          <w:tcPr>
            <w:tcW w:w="412" w:type="dxa"/>
            <w:vAlign w:val="center"/>
          </w:tcPr>
          <w:p w14:paraId="52A61551" w14:textId="77777777" w:rsidR="001B41A1" w:rsidRDefault="001B41A1" w:rsidP="00ED7DA3">
            <w:pPr>
              <w:pStyle w:val="TextoTabla"/>
              <w:jc w:val="center"/>
            </w:pPr>
          </w:p>
        </w:tc>
        <w:tc>
          <w:tcPr>
            <w:tcW w:w="412" w:type="dxa"/>
            <w:vAlign w:val="center"/>
          </w:tcPr>
          <w:p w14:paraId="488CAD7A" w14:textId="77777777" w:rsidR="001B41A1" w:rsidRDefault="001B41A1" w:rsidP="00ED7DA3">
            <w:pPr>
              <w:pStyle w:val="TextoTabla"/>
              <w:jc w:val="center"/>
            </w:pPr>
          </w:p>
        </w:tc>
        <w:tc>
          <w:tcPr>
            <w:tcW w:w="412" w:type="dxa"/>
            <w:vAlign w:val="center"/>
          </w:tcPr>
          <w:p w14:paraId="57E7EE1F" w14:textId="77777777" w:rsidR="001B41A1" w:rsidRDefault="001B41A1" w:rsidP="00ED7DA3">
            <w:pPr>
              <w:pStyle w:val="TextoTabla"/>
              <w:jc w:val="center"/>
            </w:pPr>
          </w:p>
        </w:tc>
        <w:tc>
          <w:tcPr>
            <w:tcW w:w="412" w:type="dxa"/>
            <w:vAlign w:val="center"/>
          </w:tcPr>
          <w:p w14:paraId="77A6FC11" w14:textId="77777777" w:rsidR="001B41A1" w:rsidRDefault="001B41A1" w:rsidP="00ED7DA3">
            <w:pPr>
              <w:pStyle w:val="TextoTabla"/>
              <w:jc w:val="center"/>
            </w:pPr>
          </w:p>
        </w:tc>
        <w:tc>
          <w:tcPr>
            <w:tcW w:w="412" w:type="dxa"/>
            <w:vAlign w:val="center"/>
          </w:tcPr>
          <w:p w14:paraId="5C210C17" w14:textId="77777777" w:rsidR="001B41A1" w:rsidRDefault="001B41A1" w:rsidP="00ED7DA3">
            <w:pPr>
              <w:pStyle w:val="TextoTabla"/>
              <w:jc w:val="center"/>
            </w:pPr>
          </w:p>
        </w:tc>
        <w:tc>
          <w:tcPr>
            <w:tcW w:w="412" w:type="dxa"/>
            <w:vAlign w:val="center"/>
          </w:tcPr>
          <w:p w14:paraId="7AD9A831" w14:textId="77777777" w:rsidR="001B41A1" w:rsidRDefault="001B41A1" w:rsidP="00ED7DA3">
            <w:pPr>
              <w:pStyle w:val="TextoTabla"/>
              <w:jc w:val="center"/>
            </w:pPr>
          </w:p>
        </w:tc>
        <w:tc>
          <w:tcPr>
            <w:tcW w:w="412" w:type="dxa"/>
            <w:vAlign w:val="center"/>
          </w:tcPr>
          <w:p w14:paraId="0B1657D7" w14:textId="77777777" w:rsidR="001B41A1" w:rsidRDefault="001B41A1" w:rsidP="00ED7DA3">
            <w:pPr>
              <w:pStyle w:val="TextoTabla"/>
              <w:jc w:val="center"/>
            </w:pPr>
          </w:p>
        </w:tc>
      </w:tr>
      <w:tr w:rsidR="00BA1EFF" w14:paraId="08B82B79" w14:textId="77777777" w:rsidTr="00ED7DA3">
        <w:trPr>
          <w:cantSplit/>
          <w:trHeight w:val="567"/>
          <w:jc w:val="center"/>
        </w:trPr>
        <w:tc>
          <w:tcPr>
            <w:tcW w:w="411" w:type="dxa"/>
            <w:vAlign w:val="center"/>
          </w:tcPr>
          <w:p w14:paraId="41105451" w14:textId="68A998B1" w:rsidR="001B41A1" w:rsidRPr="00BA1EFF" w:rsidRDefault="00BA1EFF" w:rsidP="00ED7DA3">
            <w:pPr>
              <w:pStyle w:val="TextoTabla"/>
              <w:jc w:val="center"/>
              <w:rPr>
                <w:b/>
                <w:bCs/>
              </w:rPr>
            </w:pPr>
            <w:r>
              <w:rPr>
                <w:b/>
                <w:bCs/>
              </w:rPr>
              <w:t>1</w:t>
            </w:r>
            <w:r w:rsidR="00405203">
              <w:rPr>
                <w:b/>
                <w:bCs/>
              </w:rPr>
              <w:t>6</w:t>
            </w:r>
          </w:p>
        </w:tc>
        <w:tc>
          <w:tcPr>
            <w:tcW w:w="411" w:type="dxa"/>
            <w:vAlign w:val="center"/>
          </w:tcPr>
          <w:p w14:paraId="2A7F9173" w14:textId="77777777" w:rsidR="001B41A1" w:rsidRDefault="001B41A1" w:rsidP="00ED7DA3">
            <w:pPr>
              <w:pStyle w:val="TextoTabla"/>
              <w:jc w:val="center"/>
            </w:pPr>
          </w:p>
        </w:tc>
        <w:tc>
          <w:tcPr>
            <w:tcW w:w="411" w:type="dxa"/>
            <w:vAlign w:val="center"/>
          </w:tcPr>
          <w:p w14:paraId="7AFBC370" w14:textId="77777777" w:rsidR="001B41A1" w:rsidRDefault="001B41A1" w:rsidP="00ED7DA3">
            <w:pPr>
              <w:pStyle w:val="TextoTabla"/>
              <w:jc w:val="center"/>
            </w:pPr>
          </w:p>
        </w:tc>
        <w:tc>
          <w:tcPr>
            <w:tcW w:w="411" w:type="dxa"/>
            <w:vAlign w:val="center"/>
          </w:tcPr>
          <w:p w14:paraId="278597A6" w14:textId="77777777" w:rsidR="001B41A1" w:rsidRDefault="001B41A1" w:rsidP="00ED7DA3">
            <w:pPr>
              <w:pStyle w:val="TextoTabla"/>
              <w:jc w:val="center"/>
            </w:pPr>
          </w:p>
        </w:tc>
        <w:tc>
          <w:tcPr>
            <w:tcW w:w="411" w:type="dxa"/>
            <w:vAlign w:val="center"/>
          </w:tcPr>
          <w:p w14:paraId="4B178DCD" w14:textId="77777777" w:rsidR="001B41A1" w:rsidRDefault="001B41A1" w:rsidP="00ED7DA3">
            <w:pPr>
              <w:pStyle w:val="TextoTabla"/>
              <w:jc w:val="center"/>
            </w:pPr>
          </w:p>
        </w:tc>
        <w:tc>
          <w:tcPr>
            <w:tcW w:w="411" w:type="dxa"/>
            <w:vAlign w:val="center"/>
          </w:tcPr>
          <w:p w14:paraId="61A7CAC9" w14:textId="77777777" w:rsidR="001B41A1" w:rsidRDefault="001B41A1" w:rsidP="00ED7DA3">
            <w:pPr>
              <w:pStyle w:val="TextoTabla"/>
              <w:jc w:val="center"/>
            </w:pPr>
          </w:p>
        </w:tc>
        <w:tc>
          <w:tcPr>
            <w:tcW w:w="411" w:type="dxa"/>
            <w:vAlign w:val="center"/>
          </w:tcPr>
          <w:p w14:paraId="7D1B6EA3" w14:textId="77777777" w:rsidR="001B41A1" w:rsidRDefault="001B41A1" w:rsidP="00ED7DA3">
            <w:pPr>
              <w:pStyle w:val="TextoTabla"/>
              <w:jc w:val="center"/>
            </w:pPr>
          </w:p>
        </w:tc>
        <w:tc>
          <w:tcPr>
            <w:tcW w:w="411" w:type="dxa"/>
            <w:vAlign w:val="center"/>
          </w:tcPr>
          <w:p w14:paraId="20705974" w14:textId="77777777" w:rsidR="001B41A1" w:rsidRDefault="001B41A1" w:rsidP="00ED7DA3">
            <w:pPr>
              <w:pStyle w:val="TextoTabla"/>
              <w:jc w:val="center"/>
            </w:pPr>
          </w:p>
        </w:tc>
        <w:tc>
          <w:tcPr>
            <w:tcW w:w="412" w:type="dxa"/>
            <w:vAlign w:val="center"/>
          </w:tcPr>
          <w:p w14:paraId="112482E5" w14:textId="77777777" w:rsidR="001B41A1" w:rsidRDefault="001B41A1" w:rsidP="00ED7DA3">
            <w:pPr>
              <w:pStyle w:val="TextoTabla"/>
              <w:jc w:val="center"/>
            </w:pPr>
          </w:p>
        </w:tc>
        <w:tc>
          <w:tcPr>
            <w:tcW w:w="412" w:type="dxa"/>
            <w:vAlign w:val="center"/>
          </w:tcPr>
          <w:p w14:paraId="40BE572B" w14:textId="77777777" w:rsidR="001B41A1" w:rsidRDefault="001B41A1" w:rsidP="00ED7DA3">
            <w:pPr>
              <w:pStyle w:val="TextoTabla"/>
              <w:jc w:val="center"/>
            </w:pPr>
          </w:p>
        </w:tc>
        <w:tc>
          <w:tcPr>
            <w:tcW w:w="412" w:type="dxa"/>
            <w:vAlign w:val="center"/>
          </w:tcPr>
          <w:p w14:paraId="6122ED80" w14:textId="77777777" w:rsidR="001B41A1" w:rsidRDefault="001B41A1" w:rsidP="00ED7DA3">
            <w:pPr>
              <w:pStyle w:val="TextoTabla"/>
              <w:jc w:val="center"/>
            </w:pPr>
          </w:p>
        </w:tc>
        <w:tc>
          <w:tcPr>
            <w:tcW w:w="412" w:type="dxa"/>
            <w:vAlign w:val="center"/>
          </w:tcPr>
          <w:p w14:paraId="13FE4263" w14:textId="77777777" w:rsidR="001B41A1" w:rsidRDefault="001B41A1" w:rsidP="00ED7DA3">
            <w:pPr>
              <w:pStyle w:val="TextoTabla"/>
              <w:jc w:val="center"/>
            </w:pPr>
          </w:p>
        </w:tc>
        <w:tc>
          <w:tcPr>
            <w:tcW w:w="412" w:type="dxa"/>
            <w:vAlign w:val="center"/>
          </w:tcPr>
          <w:p w14:paraId="1C457F3F" w14:textId="77777777" w:rsidR="001B41A1" w:rsidRDefault="001B41A1" w:rsidP="00ED7DA3">
            <w:pPr>
              <w:pStyle w:val="TextoTabla"/>
              <w:jc w:val="center"/>
            </w:pPr>
          </w:p>
        </w:tc>
        <w:tc>
          <w:tcPr>
            <w:tcW w:w="412" w:type="dxa"/>
            <w:vAlign w:val="center"/>
          </w:tcPr>
          <w:p w14:paraId="312F5EF7" w14:textId="77777777" w:rsidR="001B41A1" w:rsidRDefault="001B41A1" w:rsidP="00ED7DA3">
            <w:pPr>
              <w:pStyle w:val="TextoTabla"/>
              <w:jc w:val="center"/>
            </w:pPr>
          </w:p>
        </w:tc>
        <w:tc>
          <w:tcPr>
            <w:tcW w:w="412" w:type="dxa"/>
            <w:vAlign w:val="center"/>
          </w:tcPr>
          <w:p w14:paraId="015B03B9" w14:textId="77777777" w:rsidR="001B41A1" w:rsidRDefault="001B41A1" w:rsidP="00ED7DA3">
            <w:pPr>
              <w:pStyle w:val="TextoTabla"/>
              <w:jc w:val="center"/>
            </w:pPr>
          </w:p>
        </w:tc>
        <w:tc>
          <w:tcPr>
            <w:tcW w:w="412" w:type="dxa"/>
            <w:vAlign w:val="center"/>
          </w:tcPr>
          <w:p w14:paraId="1BAA8974" w14:textId="77777777" w:rsidR="001B41A1" w:rsidRDefault="001B41A1" w:rsidP="00ED7DA3">
            <w:pPr>
              <w:pStyle w:val="TextoTabla"/>
              <w:jc w:val="center"/>
            </w:pPr>
          </w:p>
        </w:tc>
        <w:tc>
          <w:tcPr>
            <w:tcW w:w="412" w:type="dxa"/>
            <w:vAlign w:val="center"/>
          </w:tcPr>
          <w:p w14:paraId="7867F849" w14:textId="77777777" w:rsidR="001B41A1" w:rsidRDefault="001B41A1" w:rsidP="00ED7DA3">
            <w:pPr>
              <w:pStyle w:val="TextoTabla"/>
              <w:jc w:val="center"/>
            </w:pPr>
          </w:p>
        </w:tc>
        <w:tc>
          <w:tcPr>
            <w:tcW w:w="412" w:type="dxa"/>
            <w:vAlign w:val="center"/>
          </w:tcPr>
          <w:p w14:paraId="47AD095C" w14:textId="77777777" w:rsidR="001B41A1" w:rsidRDefault="001B41A1" w:rsidP="00ED7DA3">
            <w:pPr>
              <w:pStyle w:val="TextoTabla"/>
              <w:jc w:val="center"/>
            </w:pPr>
          </w:p>
        </w:tc>
        <w:tc>
          <w:tcPr>
            <w:tcW w:w="412" w:type="dxa"/>
            <w:vAlign w:val="center"/>
          </w:tcPr>
          <w:p w14:paraId="544CE1D1" w14:textId="77777777" w:rsidR="001B41A1" w:rsidRDefault="001B41A1" w:rsidP="00ED7DA3">
            <w:pPr>
              <w:pStyle w:val="TextoTabla"/>
              <w:jc w:val="center"/>
            </w:pPr>
          </w:p>
        </w:tc>
        <w:tc>
          <w:tcPr>
            <w:tcW w:w="412" w:type="dxa"/>
            <w:vAlign w:val="center"/>
          </w:tcPr>
          <w:p w14:paraId="247FEF23" w14:textId="77777777" w:rsidR="001B41A1" w:rsidRDefault="001B41A1" w:rsidP="00ED7DA3">
            <w:pPr>
              <w:pStyle w:val="TextoTabla"/>
              <w:jc w:val="center"/>
            </w:pPr>
          </w:p>
        </w:tc>
        <w:tc>
          <w:tcPr>
            <w:tcW w:w="412" w:type="dxa"/>
            <w:vAlign w:val="center"/>
          </w:tcPr>
          <w:p w14:paraId="5B05CDE2" w14:textId="77777777" w:rsidR="001B41A1" w:rsidRDefault="001B41A1" w:rsidP="00ED7DA3">
            <w:pPr>
              <w:pStyle w:val="TextoTabla"/>
              <w:jc w:val="center"/>
            </w:pPr>
          </w:p>
        </w:tc>
      </w:tr>
      <w:tr w:rsidR="00BA1EFF" w14:paraId="14B405EB" w14:textId="77777777" w:rsidTr="00ED7DA3">
        <w:trPr>
          <w:cantSplit/>
          <w:trHeight w:val="567"/>
          <w:jc w:val="center"/>
        </w:trPr>
        <w:tc>
          <w:tcPr>
            <w:tcW w:w="411" w:type="dxa"/>
            <w:vAlign w:val="center"/>
          </w:tcPr>
          <w:p w14:paraId="1C6888AA" w14:textId="209ACE38" w:rsidR="001B41A1" w:rsidRPr="00BA1EFF" w:rsidRDefault="00BA1EFF" w:rsidP="00ED7DA3">
            <w:pPr>
              <w:pStyle w:val="TextoTabla"/>
              <w:jc w:val="center"/>
              <w:rPr>
                <w:b/>
                <w:bCs/>
              </w:rPr>
            </w:pPr>
            <w:r>
              <w:rPr>
                <w:b/>
                <w:bCs/>
              </w:rPr>
              <w:t>1</w:t>
            </w:r>
            <w:r w:rsidR="00405203">
              <w:rPr>
                <w:b/>
                <w:bCs/>
              </w:rPr>
              <w:t>7</w:t>
            </w:r>
          </w:p>
        </w:tc>
        <w:tc>
          <w:tcPr>
            <w:tcW w:w="411" w:type="dxa"/>
            <w:vAlign w:val="center"/>
          </w:tcPr>
          <w:p w14:paraId="714FB513" w14:textId="77777777" w:rsidR="001B41A1" w:rsidRDefault="001B41A1" w:rsidP="00ED7DA3">
            <w:pPr>
              <w:pStyle w:val="TextoTabla"/>
              <w:jc w:val="center"/>
            </w:pPr>
          </w:p>
        </w:tc>
        <w:tc>
          <w:tcPr>
            <w:tcW w:w="411" w:type="dxa"/>
            <w:vAlign w:val="center"/>
          </w:tcPr>
          <w:p w14:paraId="19E29982" w14:textId="77777777" w:rsidR="001B41A1" w:rsidRDefault="001B41A1" w:rsidP="00ED7DA3">
            <w:pPr>
              <w:pStyle w:val="TextoTabla"/>
              <w:jc w:val="center"/>
            </w:pPr>
          </w:p>
        </w:tc>
        <w:tc>
          <w:tcPr>
            <w:tcW w:w="411" w:type="dxa"/>
            <w:vAlign w:val="center"/>
          </w:tcPr>
          <w:p w14:paraId="2527D098" w14:textId="77777777" w:rsidR="001B41A1" w:rsidRDefault="001B41A1" w:rsidP="00ED7DA3">
            <w:pPr>
              <w:pStyle w:val="TextoTabla"/>
              <w:jc w:val="center"/>
            </w:pPr>
          </w:p>
        </w:tc>
        <w:tc>
          <w:tcPr>
            <w:tcW w:w="411" w:type="dxa"/>
            <w:vAlign w:val="center"/>
          </w:tcPr>
          <w:p w14:paraId="037A0BD3" w14:textId="77777777" w:rsidR="001B41A1" w:rsidRDefault="001B41A1" w:rsidP="00ED7DA3">
            <w:pPr>
              <w:pStyle w:val="TextoTabla"/>
              <w:jc w:val="center"/>
            </w:pPr>
          </w:p>
        </w:tc>
        <w:tc>
          <w:tcPr>
            <w:tcW w:w="411" w:type="dxa"/>
            <w:vAlign w:val="center"/>
          </w:tcPr>
          <w:p w14:paraId="7C243E65" w14:textId="77777777" w:rsidR="001B41A1" w:rsidRDefault="001B41A1" w:rsidP="00ED7DA3">
            <w:pPr>
              <w:pStyle w:val="TextoTabla"/>
              <w:jc w:val="center"/>
            </w:pPr>
          </w:p>
        </w:tc>
        <w:tc>
          <w:tcPr>
            <w:tcW w:w="411" w:type="dxa"/>
            <w:vAlign w:val="center"/>
          </w:tcPr>
          <w:p w14:paraId="157A90FF" w14:textId="77777777" w:rsidR="001B41A1" w:rsidRDefault="001B41A1" w:rsidP="00ED7DA3">
            <w:pPr>
              <w:pStyle w:val="TextoTabla"/>
              <w:jc w:val="center"/>
            </w:pPr>
          </w:p>
        </w:tc>
        <w:tc>
          <w:tcPr>
            <w:tcW w:w="411" w:type="dxa"/>
            <w:vAlign w:val="center"/>
          </w:tcPr>
          <w:p w14:paraId="1A19341F" w14:textId="77777777" w:rsidR="001B41A1" w:rsidRDefault="001B41A1" w:rsidP="00ED7DA3">
            <w:pPr>
              <w:pStyle w:val="TextoTabla"/>
              <w:jc w:val="center"/>
            </w:pPr>
          </w:p>
        </w:tc>
        <w:tc>
          <w:tcPr>
            <w:tcW w:w="412" w:type="dxa"/>
            <w:vAlign w:val="center"/>
          </w:tcPr>
          <w:p w14:paraId="53F1468D" w14:textId="77777777" w:rsidR="001B41A1" w:rsidRDefault="001B41A1" w:rsidP="00ED7DA3">
            <w:pPr>
              <w:pStyle w:val="TextoTabla"/>
              <w:jc w:val="center"/>
            </w:pPr>
          </w:p>
        </w:tc>
        <w:tc>
          <w:tcPr>
            <w:tcW w:w="412" w:type="dxa"/>
            <w:vAlign w:val="center"/>
          </w:tcPr>
          <w:p w14:paraId="6A2C7F63" w14:textId="77777777" w:rsidR="001B41A1" w:rsidRDefault="001B41A1" w:rsidP="00ED7DA3">
            <w:pPr>
              <w:pStyle w:val="TextoTabla"/>
              <w:jc w:val="center"/>
            </w:pPr>
          </w:p>
        </w:tc>
        <w:tc>
          <w:tcPr>
            <w:tcW w:w="412" w:type="dxa"/>
            <w:vAlign w:val="center"/>
          </w:tcPr>
          <w:p w14:paraId="481FF5F2" w14:textId="77777777" w:rsidR="001B41A1" w:rsidRDefault="001B41A1" w:rsidP="00ED7DA3">
            <w:pPr>
              <w:pStyle w:val="TextoTabla"/>
              <w:jc w:val="center"/>
            </w:pPr>
          </w:p>
        </w:tc>
        <w:tc>
          <w:tcPr>
            <w:tcW w:w="412" w:type="dxa"/>
            <w:vAlign w:val="center"/>
          </w:tcPr>
          <w:p w14:paraId="0D2B1DDB" w14:textId="77777777" w:rsidR="001B41A1" w:rsidRDefault="001B41A1" w:rsidP="00ED7DA3">
            <w:pPr>
              <w:pStyle w:val="TextoTabla"/>
              <w:jc w:val="center"/>
            </w:pPr>
          </w:p>
        </w:tc>
        <w:tc>
          <w:tcPr>
            <w:tcW w:w="412" w:type="dxa"/>
            <w:vAlign w:val="center"/>
          </w:tcPr>
          <w:p w14:paraId="4A252556" w14:textId="77777777" w:rsidR="001B41A1" w:rsidRDefault="001B41A1" w:rsidP="00ED7DA3">
            <w:pPr>
              <w:pStyle w:val="TextoTabla"/>
              <w:jc w:val="center"/>
            </w:pPr>
          </w:p>
        </w:tc>
        <w:tc>
          <w:tcPr>
            <w:tcW w:w="412" w:type="dxa"/>
            <w:vAlign w:val="center"/>
          </w:tcPr>
          <w:p w14:paraId="0E1638B9" w14:textId="77777777" w:rsidR="001B41A1" w:rsidRDefault="001B41A1" w:rsidP="00ED7DA3">
            <w:pPr>
              <w:pStyle w:val="TextoTabla"/>
              <w:jc w:val="center"/>
            </w:pPr>
          </w:p>
        </w:tc>
        <w:tc>
          <w:tcPr>
            <w:tcW w:w="412" w:type="dxa"/>
            <w:vAlign w:val="center"/>
          </w:tcPr>
          <w:p w14:paraId="058ADAF1" w14:textId="77777777" w:rsidR="001B41A1" w:rsidRDefault="001B41A1" w:rsidP="00ED7DA3">
            <w:pPr>
              <w:pStyle w:val="TextoTabla"/>
              <w:jc w:val="center"/>
            </w:pPr>
          </w:p>
        </w:tc>
        <w:tc>
          <w:tcPr>
            <w:tcW w:w="412" w:type="dxa"/>
            <w:vAlign w:val="center"/>
          </w:tcPr>
          <w:p w14:paraId="3AFDF8D6" w14:textId="77777777" w:rsidR="001B41A1" w:rsidRDefault="001B41A1" w:rsidP="00ED7DA3">
            <w:pPr>
              <w:pStyle w:val="TextoTabla"/>
              <w:jc w:val="center"/>
            </w:pPr>
          </w:p>
        </w:tc>
        <w:tc>
          <w:tcPr>
            <w:tcW w:w="412" w:type="dxa"/>
            <w:vAlign w:val="center"/>
          </w:tcPr>
          <w:p w14:paraId="3C4006CE" w14:textId="77777777" w:rsidR="001B41A1" w:rsidRDefault="001B41A1" w:rsidP="00ED7DA3">
            <w:pPr>
              <w:pStyle w:val="TextoTabla"/>
              <w:jc w:val="center"/>
            </w:pPr>
          </w:p>
        </w:tc>
        <w:tc>
          <w:tcPr>
            <w:tcW w:w="412" w:type="dxa"/>
            <w:vAlign w:val="center"/>
          </w:tcPr>
          <w:p w14:paraId="7F51D73C" w14:textId="77777777" w:rsidR="001B41A1" w:rsidRDefault="001B41A1" w:rsidP="00ED7DA3">
            <w:pPr>
              <w:pStyle w:val="TextoTabla"/>
              <w:jc w:val="center"/>
            </w:pPr>
          </w:p>
        </w:tc>
        <w:tc>
          <w:tcPr>
            <w:tcW w:w="412" w:type="dxa"/>
            <w:vAlign w:val="center"/>
          </w:tcPr>
          <w:p w14:paraId="01BB272A" w14:textId="77777777" w:rsidR="001B41A1" w:rsidRDefault="001B41A1" w:rsidP="00ED7DA3">
            <w:pPr>
              <w:pStyle w:val="TextoTabla"/>
              <w:jc w:val="center"/>
            </w:pPr>
          </w:p>
        </w:tc>
        <w:tc>
          <w:tcPr>
            <w:tcW w:w="412" w:type="dxa"/>
            <w:vAlign w:val="center"/>
          </w:tcPr>
          <w:p w14:paraId="03DA2E3C" w14:textId="77777777" w:rsidR="001B41A1" w:rsidRDefault="001B41A1" w:rsidP="00ED7DA3">
            <w:pPr>
              <w:pStyle w:val="TextoTabla"/>
              <w:jc w:val="center"/>
            </w:pPr>
          </w:p>
        </w:tc>
        <w:tc>
          <w:tcPr>
            <w:tcW w:w="412" w:type="dxa"/>
            <w:vAlign w:val="center"/>
          </w:tcPr>
          <w:p w14:paraId="642C5B36" w14:textId="77777777" w:rsidR="001B41A1" w:rsidRDefault="001B41A1" w:rsidP="00ED7DA3">
            <w:pPr>
              <w:pStyle w:val="TextoTabla"/>
              <w:jc w:val="center"/>
            </w:pPr>
          </w:p>
        </w:tc>
      </w:tr>
      <w:tr w:rsidR="00BA1EFF" w14:paraId="0FE7E760" w14:textId="77777777" w:rsidTr="00ED7DA3">
        <w:trPr>
          <w:cantSplit/>
          <w:trHeight w:val="567"/>
          <w:jc w:val="center"/>
        </w:trPr>
        <w:tc>
          <w:tcPr>
            <w:tcW w:w="411" w:type="dxa"/>
            <w:vAlign w:val="center"/>
          </w:tcPr>
          <w:p w14:paraId="5953D4B9" w14:textId="2B17A97C" w:rsidR="001B41A1" w:rsidRPr="00BA1EFF" w:rsidRDefault="00BA1EFF" w:rsidP="00ED7DA3">
            <w:pPr>
              <w:pStyle w:val="TextoTabla"/>
              <w:jc w:val="center"/>
              <w:rPr>
                <w:b/>
                <w:bCs/>
              </w:rPr>
            </w:pPr>
            <w:r>
              <w:rPr>
                <w:b/>
                <w:bCs/>
              </w:rPr>
              <w:t>1</w:t>
            </w:r>
            <w:r w:rsidR="00405203">
              <w:rPr>
                <w:b/>
                <w:bCs/>
              </w:rPr>
              <w:t>8</w:t>
            </w:r>
          </w:p>
        </w:tc>
        <w:tc>
          <w:tcPr>
            <w:tcW w:w="411" w:type="dxa"/>
            <w:vAlign w:val="center"/>
          </w:tcPr>
          <w:p w14:paraId="00149A92" w14:textId="77777777" w:rsidR="001B41A1" w:rsidRDefault="001B41A1" w:rsidP="00ED7DA3">
            <w:pPr>
              <w:pStyle w:val="TextoTabla"/>
              <w:jc w:val="center"/>
            </w:pPr>
          </w:p>
        </w:tc>
        <w:tc>
          <w:tcPr>
            <w:tcW w:w="411" w:type="dxa"/>
            <w:vAlign w:val="center"/>
          </w:tcPr>
          <w:p w14:paraId="317A92F4" w14:textId="77777777" w:rsidR="001B41A1" w:rsidRDefault="001B41A1" w:rsidP="00ED7DA3">
            <w:pPr>
              <w:pStyle w:val="TextoTabla"/>
              <w:jc w:val="center"/>
            </w:pPr>
          </w:p>
        </w:tc>
        <w:tc>
          <w:tcPr>
            <w:tcW w:w="411" w:type="dxa"/>
            <w:vAlign w:val="center"/>
          </w:tcPr>
          <w:p w14:paraId="46647228" w14:textId="77777777" w:rsidR="001B41A1" w:rsidRDefault="001B41A1" w:rsidP="00ED7DA3">
            <w:pPr>
              <w:pStyle w:val="TextoTabla"/>
              <w:jc w:val="center"/>
            </w:pPr>
          </w:p>
        </w:tc>
        <w:tc>
          <w:tcPr>
            <w:tcW w:w="411" w:type="dxa"/>
            <w:vAlign w:val="center"/>
          </w:tcPr>
          <w:p w14:paraId="167C5601" w14:textId="77777777" w:rsidR="001B41A1" w:rsidRDefault="001B41A1" w:rsidP="00ED7DA3">
            <w:pPr>
              <w:pStyle w:val="TextoTabla"/>
              <w:jc w:val="center"/>
            </w:pPr>
          </w:p>
        </w:tc>
        <w:tc>
          <w:tcPr>
            <w:tcW w:w="411" w:type="dxa"/>
            <w:vAlign w:val="center"/>
          </w:tcPr>
          <w:p w14:paraId="3AFC264D" w14:textId="77777777" w:rsidR="001B41A1" w:rsidRDefault="001B41A1" w:rsidP="00ED7DA3">
            <w:pPr>
              <w:pStyle w:val="TextoTabla"/>
              <w:jc w:val="center"/>
            </w:pPr>
          </w:p>
        </w:tc>
        <w:tc>
          <w:tcPr>
            <w:tcW w:w="411" w:type="dxa"/>
            <w:vAlign w:val="center"/>
          </w:tcPr>
          <w:p w14:paraId="76562BD0" w14:textId="77777777" w:rsidR="001B41A1" w:rsidRDefault="001B41A1" w:rsidP="00ED7DA3">
            <w:pPr>
              <w:pStyle w:val="TextoTabla"/>
              <w:jc w:val="center"/>
            </w:pPr>
          </w:p>
        </w:tc>
        <w:tc>
          <w:tcPr>
            <w:tcW w:w="411" w:type="dxa"/>
            <w:vAlign w:val="center"/>
          </w:tcPr>
          <w:p w14:paraId="62DBD494" w14:textId="77777777" w:rsidR="001B41A1" w:rsidRDefault="001B41A1" w:rsidP="00ED7DA3">
            <w:pPr>
              <w:pStyle w:val="TextoTabla"/>
              <w:jc w:val="center"/>
            </w:pPr>
          </w:p>
        </w:tc>
        <w:tc>
          <w:tcPr>
            <w:tcW w:w="412" w:type="dxa"/>
            <w:vAlign w:val="center"/>
          </w:tcPr>
          <w:p w14:paraId="26772216" w14:textId="77777777" w:rsidR="001B41A1" w:rsidRDefault="001B41A1" w:rsidP="00ED7DA3">
            <w:pPr>
              <w:pStyle w:val="TextoTabla"/>
              <w:jc w:val="center"/>
            </w:pPr>
          </w:p>
        </w:tc>
        <w:tc>
          <w:tcPr>
            <w:tcW w:w="412" w:type="dxa"/>
            <w:vAlign w:val="center"/>
          </w:tcPr>
          <w:p w14:paraId="4363642F" w14:textId="77777777" w:rsidR="001B41A1" w:rsidRDefault="001B41A1" w:rsidP="00ED7DA3">
            <w:pPr>
              <w:pStyle w:val="TextoTabla"/>
              <w:jc w:val="center"/>
            </w:pPr>
          </w:p>
        </w:tc>
        <w:tc>
          <w:tcPr>
            <w:tcW w:w="412" w:type="dxa"/>
            <w:vAlign w:val="center"/>
          </w:tcPr>
          <w:p w14:paraId="57072FC5" w14:textId="77777777" w:rsidR="001B41A1" w:rsidRDefault="001B41A1" w:rsidP="00ED7DA3">
            <w:pPr>
              <w:pStyle w:val="TextoTabla"/>
              <w:jc w:val="center"/>
            </w:pPr>
          </w:p>
        </w:tc>
        <w:tc>
          <w:tcPr>
            <w:tcW w:w="412" w:type="dxa"/>
            <w:vAlign w:val="center"/>
          </w:tcPr>
          <w:p w14:paraId="49C08A75" w14:textId="77777777" w:rsidR="001B41A1" w:rsidRDefault="001B41A1" w:rsidP="00ED7DA3">
            <w:pPr>
              <w:pStyle w:val="TextoTabla"/>
              <w:jc w:val="center"/>
            </w:pPr>
          </w:p>
        </w:tc>
        <w:tc>
          <w:tcPr>
            <w:tcW w:w="412" w:type="dxa"/>
            <w:vAlign w:val="center"/>
          </w:tcPr>
          <w:p w14:paraId="7A8C87F0" w14:textId="77777777" w:rsidR="001B41A1" w:rsidRDefault="001B41A1" w:rsidP="00ED7DA3">
            <w:pPr>
              <w:pStyle w:val="TextoTabla"/>
              <w:jc w:val="center"/>
            </w:pPr>
          </w:p>
        </w:tc>
        <w:tc>
          <w:tcPr>
            <w:tcW w:w="412" w:type="dxa"/>
            <w:vAlign w:val="center"/>
          </w:tcPr>
          <w:p w14:paraId="7C47EF6E" w14:textId="77777777" w:rsidR="001B41A1" w:rsidRDefault="001B41A1" w:rsidP="00ED7DA3">
            <w:pPr>
              <w:pStyle w:val="TextoTabla"/>
              <w:jc w:val="center"/>
            </w:pPr>
          </w:p>
        </w:tc>
        <w:tc>
          <w:tcPr>
            <w:tcW w:w="412" w:type="dxa"/>
            <w:vAlign w:val="center"/>
          </w:tcPr>
          <w:p w14:paraId="6EB948DE" w14:textId="77777777" w:rsidR="001B41A1" w:rsidRDefault="001B41A1" w:rsidP="00ED7DA3">
            <w:pPr>
              <w:pStyle w:val="TextoTabla"/>
              <w:jc w:val="center"/>
            </w:pPr>
          </w:p>
        </w:tc>
        <w:tc>
          <w:tcPr>
            <w:tcW w:w="412" w:type="dxa"/>
            <w:vAlign w:val="center"/>
          </w:tcPr>
          <w:p w14:paraId="552D5ADE" w14:textId="77777777" w:rsidR="001B41A1" w:rsidRDefault="001B41A1" w:rsidP="00ED7DA3">
            <w:pPr>
              <w:pStyle w:val="TextoTabla"/>
              <w:jc w:val="center"/>
            </w:pPr>
          </w:p>
        </w:tc>
        <w:tc>
          <w:tcPr>
            <w:tcW w:w="412" w:type="dxa"/>
            <w:vAlign w:val="center"/>
          </w:tcPr>
          <w:p w14:paraId="4803D7FB" w14:textId="77777777" w:rsidR="001B41A1" w:rsidRDefault="001B41A1" w:rsidP="00ED7DA3">
            <w:pPr>
              <w:pStyle w:val="TextoTabla"/>
              <w:jc w:val="center"/>
            </w:pPr>
          </w:p>
        </w:tc>
        <w:tc>
          <w:tcPr>
            <w:tcW w:w="412" w:type="dxa"/>
            <w:vAlign w:val="center"/>
          </w:tcPr>
          <w:p w14:paraId="56819026" w14:textId="77777777" w:rsidR="001B41A1" w:rsidRDefault="001B41A1" w:rsidP="00ED7DA3">
            <w:pPr>
              <w:pStyle w:val="TextoTabla"/>
              <w:jc w:val="center"/>
            </w:pPr>
          </w:p>
        </w:tc>
        <w:tc>
          <w:tcPr>
            <w:tcW w:w="412" w:type="dxa"/>
            <w:vAlign w:val="center"/>
          </w:tcPr>
          <w:p w14:paraId="4383E516" w14:textId="77777777" w:rsidR="001B41A1" w:rsidRDefault="001B41A1" w:rsidP="00ED7DA3">
            <w:pPr>
              <w:pStyle w:val="TextoTabla"/>
              <w:jc w:val="center"/>
            </w:pPr>
          </w:p>
        </w:tc>
        <w:tc>
          <w:tcPr>
            <w:tcW w:w="412" w:type="dxa"/>
            <w:vAlign w:val="center"/>
          </w:tcPr>
          <w:p w14:paraId="35F84A52" w14:textId="77777777" w:rsidR="001B41A1" w:rsidRDefault="001B41A1" w:rsidP="00ED7DA3">
            <w:pPr>
              <w:pStyle w:val="TextoTabla"/>
              <w:jc w:val="center"/>
            </w:pPr>
          </w:p>
        </w:tc>
        <w:tc>
          <w:tcPr>
            <w:tcW w:w="412" w:type="dxa"/>
            <w:vAlign w:val="center"/>
          </w:tcPr>
          <w:p w14:paraId="1147F0A7" w14:textId="77777777" w:rsidR="001B41A1" w:rsidRDefault="001B41A1" w:rsidP="00ED7DA3">
            <w:pPr>
              <w:pStyle w:val="TextoTabla"/>
              <w:jc w:val="center"/>
            </w:pPr>
          </w:p>
        </w:tc>
      </w:tr>
      <w:tr w:rsidR="00BA1EFF" w14:paraId="033AB64A" w14:textId="77777777" w:rsidTr="00ED7DA3">
        <w:trPr>
          <w:cantSplit/>
          <w:trHeight w:val="567"/>
          <w:jc w:val="center"/>
        </w:trPr>
        <w:tc>
          <w:tcPr>
            <w:tcW w:w="411" w:type="dxa"/>
            <w:vAlign w:val="center"/>
          </w:tcPr>
          <w:p w14:paraId="4EA403E6" w14:textId="03498885" w:rsidR="001B41A1" w:rsidRPr="00BA1EFF" w:rsidRDefault="00BA1EFF" w:rsidP="00ED7DA3">
            <w:pPr>
              <w:pStyle w:val="TextoTabla"/>
              <w:jc w:val="center"/>
              <w:rPr>
                <w:b/>
                <w:bCs/>
              </w:rPr>
            </w:pPr>
            <w:r>
              <w:rPr>
                <w:b/>
                <w:bCs/>
              </w:rPr>
              <w:t>1</w:t>
            </w:r>
            <w:r w:rsidR="00405203">
              <w:rPr>
                <w:b/>
                <w:bCs/>
              </w:rPr>
              <w:t>9</w:t>
            </w:r>
          </w:p>
        </w:tc>
        <w:tc>
          <w:tcPr>
            <w:tcW w:w="411" w:type="dxa"/>
            <w:vAlign w:val="center"/>
          </w:tcPr>
          <w:p w14:paraId="053666F9" w14:textId="77777777" w:rsidR="001B41A1" w:rsidRDefault="001B41A1" w:rsidP="00ED7DA3">
            <w:pPr>
              <w:pStyle w:val="TextoTabla"/>
              <w:jc w:val="center"/>
            </w:pPr>
          </w:p>
        </w:tc>
        <w:tc>
          <w:tcPr>
            <w:tcW w:w="411" w:type="dxa"/>
            <w:vAlign w:val="center"/>
          </w:tcPr>
          <w:p w14:paraId="13191ED3" w14:textId="77777777" w:rsidR="001B41A1" w:rsidRDefault="001B41A1" w:rsidP="00ED7DA3">
            <w:pPr>
              <w:pStyle w:val="TextoTabla"/>
              <w:jc w:val="center"/>
            </w:pPr>
          </w:p>
        </w:tc>
        <w:tc>
          <w:tcPr>
            <w:tcW w:w="411" w:type="dxa"/>
            <w:vAlign w:val="center"/>
          </w:tcPr>
          <w:p w14:paraId="45C03941" w14:textId="77777777" w:rsidR="001B41A1" w:rsidRDefault="001B41A1" w:rsidP="00ED7DA3">
            <w:pPr>
              <w:pStyle w:val="TextoTabla"/>
              <w:jc w:val="center"/>
            </w:pPr>
          </w:p>
        </w:tc>
        <w:tc>
          <w:tcPr>
            <w:tcW w:w="411" w:type="dxa"/>
            <w:vAlign w:val="center"/>
          </w:tcPr>
          <w:p w14:paraId="7A6139B8" w14:textId="77777777" w:rsidR="001B41A1" w:rsidRDefault="001B41A1" w:rsidP="00ED7DA3">
            <w:pPr>
              <w:pStyle w:val="TextoTabla"/>
              <w:jc w:val="center"/>
            </w:pPr>
          </w:p>
        </w:tc>
        <w:tc>
          <w:tcPr>
            <w:tcW w:w="411" w:type="dxa"/>
            <w:vAlign w:val="center"/>
          </w:tcPr>
          <w:p w14:paraId="7EF03024" w14:textId="77777777" w:rsidR="001B41A1" w:rsidRDefault="001B41A1" w:rsidP="00ED7DA3">
            <w:pPr>
              <w:pStyle w:val="TextoTabla"/>
              <w:jc w:val="center"/>
            </w:pPr>
          </w:p>
        </w:tc>
        <w:tc>
          <w:tcPr>
            <w:tcW w:w="411" w:type="dxa"/>
            <w:vAlign w:val="center"/>
          </w:tcPr>
          <w:p w14:paraId="5F73CF49" w14:textId="77777777" w:rsidR="001B41A1" w:rsidRDefault="001B41A1" w:rsidP="00ED7DA3">
            <w:pPr>
              <w:pStyle w:val="TextoTabla"/>
              <w:jc w:val="center"/>
            </w:pPr>
          </w:p>
        </w:tc>
        <w:tc>
          <w:tcPr>
            <w:tcW w:w="411" w:type="dxa"/>
            <w:vAlign w:val="center"/>
          </w:tcPr>
          <w:p w14:paraId="78E4073F" w14:textId="77777777" w:rsidR="001B41A1" w:rsidRDefault="001B41A1" w:rsidP="00ED7DA3">
            <w:pPr>
              <w:pStyle w:val="TextoTabla"/>
              <w:jc w:val="center"/>
            </w:pPr>
          </w:p>
        </w:tc>
        <w:tc>
          <w:tcPr>
            <w:tcW w:w="412" w:type="dxa"/>
            <w:vAlign w:val="center"/>
          </w:tcPr>
          <w:p w14:paraId="5EF6F305" w14:textId="77777777" w:rsidR="001B41A1" w:rsidRDefault="001B41A1" w:rsidP="00ED7DA3">
            <w:pPr>
              <w:pStyle w:val="TextoTabla"/>
              <w:jc w:val="center"/>
            </w:pPr>
          </w:p>
        </w:tc>
        <w:tc>
          <w:tcPr>
            <w:tcW w:w="412" w:type="dxa"/>
            <w:vAlign w:val="center"/>
          </w:tcPr>
          <w:p w14:paraId="42D5FFD3" w14:textId="77777777" w:rsidR="001B41A1" w:rsidRDefault="001B41A1" w:rsidP="00ED7DA3">
            <w:pPr>
              <w:pStyle w:val="TextoTabla"/>
              <w:jc w:val="center"/>
            </w:pPr>
          </w:p>
        </w:tc>
        <w:tc>
          <w:tcPr>
            <w:tcW w:w="412" w:type="dxa"/>
            <w:vAlign w:val="center"/>
          </w:tcPr>
          <w:p w14:paraId="26C428E8" w14:textId="77777777" w:rsidR="001B41A1" w:rsidRDefault="001B41A1" w:rsidP="00ED7DA3">
            <w:pPr>
              <w:pStyle w:val="TextoTabla"/>
              <w:jc w:val="center"/>
            </w:pPr>
          </w:p>
        </w:tc>
        <w:tc>
          <w:tcPr>
            <w:tcW w:w="412" w:type="dxa"/>
            <w:vAlign w:val="center"/>
          </w:tcPr>
          <w:p w14:paraId="4E620B4C" w14:textId="77777777" w:rsidR="001B41A1" w:rsidRDefault="001B41A1" w:rsidP="00ED7DA3">
            <w:pPr>
              <w:pStyle w:val="TextoTabla"/>
              <w:jc w:val="center"/>
            </w:pPr>
          </w:p>
        </w:tc>
        <w:tc>
          <w:tcPr>
            <w:tcW w:w="412" w:type="dxa"/>
            <w:vAlign w:val="center"/>
          </w:tcPr>
          <w:p w14:paraId="2258333C" w14:textId="77777777" w:rsidR="001B41A1" w:rsidRDefault="001B41A1" w:rsidP="00ED7DA3">
            <w:pPr>
              <w:pStyle w:val="TextoTabla"/>
              <w:jc w:val="center"/>
            </w:pPr>
          </w:p>
        </w:tc>
        <w:tc>
          <w:tcPr>
            <w:tcW w:w="412" w:type="dxa"/>
            <w:vAlign w:val="center"/>
          </w:tcPr>
          <w:p w14:paraId="2CB2495C" w14:textId="77777777" w:rsidR="001B41A1" w:rsidRDefault="001B41A1" w:rsidP="00ED7DA3">
            <w:pPr>
              <w:pStyle w:val="TextoTabla"/>
              <w:jc w:val="center"/>
            </w:pPr>
          </w:p>
        </w:tc>
        <w:tc>
          <w:tcPr>
            <w:tcW w:w="412" w:type="dxa"/>
            <w:vAlign w:val="center"/>
          </w:tcPr>
          <w:p w14:paraId="4EB5099D" w14:textId="77777777" w:rsidR="001B41A1" w:rsidRDefault="001B41A1" w:rsidP="00ED7DA3">
            <w:pPr>
              <w:pStyle w:val="TextoTabla"/>
              <w:jc w:val="center"/>
            </w:pPr>
          </w:p>
        </w:tc>
        <w:tc>
          <w:tcPr>
            <w:tcW w:w="412" w:type="dxa"/>
            <w:vAlign w:val="center"/>
          </w:tcPr>
          <w:p w14:paraId="123EB8E9" w14:textId="77777777" w:rsidR="001B41A1" w:rsidRDefault="001B41A1" w:rsidP="00ED7DA3">
            <w:pPr>
              <w:pStyle w:val="TextoTabla"/>
              <w:jc w:val="center"/>
            </w:pPr>
          </w:p>
        </w:tc>
        <w:tc>
          <w:tcPr>
            <w:tcW w:w="412" w:type="dxa"/>
            <w:vAlign w:val="center"/>
          </w:tcPr>
          <w:p w14:paraId="0B487334" w14:textId="77777777" w:rsidR="001B41A1" w:rsidRDefault="001B41A1" w:rsidP="00ED7DA3">
            <w:pPr>
              <w:pStyle w:val="TextoTabla"/>
              <w:jc w:val="center"/>
            </w:pPr>
          </w:p>
        </w:tc>
        <w:tc>
          <w:tcPr>
            <w:tcW w:w="412" w:type="dxa"/>
            <w:vAlign w:val="center"/>
          </w:tcPr>
          <w:p w14:paraId="757839F9" w14:textId="77777777" w:rsidR="001B41A1" w:rsidRDefault="001B41A1" w:rsidP="00ED7DA3">
            <w:pPr>
              <w:pStyle w:val="TextoTabla"/>
              <w:jc w:val="center"/>
            </w:pPr>
          </w:p>
        </w:tc>
        <w:tc>
          <w:tcPr>
            <w:tcW w:w="412" w:type="dxa"/>
            <w:vAlign w:val="center"/>
          </w:tcPr>
          <w:p w14:paraId="20550C7B" w14:textId="77777777" w:rsidR="001B41A1" w:rsidRDefault="001B41A1" w:rsidP="00ED7DA3">
            <w:pPr>
              <w:pStyle w:val="TextoTabla"/>
              <w:jc w:val="center"/>
            </w:pPr>
          </w:p>
        </w:tc>
        <w:tc>
          <w:tcPr>
            <w:tcW w:w="412" w:type="dxa"/>
            <w:vAlign w:val="center"/>
          </w:tcPr>
          <w:p w14:paraId="79CC8A72" w14:textId="77777777" w:rsidR="001B41A1" w:rsidRDefault="001B41A1" w:rsidP="00ED7DA3">
            <w:pPr>
              <w:pStyle w:val="TextoTabla"/>
              <w:jc w:val="center"/>
            </w:pPr>
          </w:p>
        </w:tc>
        <w:tc>
          <w:tcPr>
            <w:tcW w:w="412" w:type="dxa"/>
            <w:vAlign w:val="center"/>
          </w:tcPr>
          <w:p w14:paraId="36E8275C" w14:textId="77777777" w:rsidR="001B41A1" w:rsidRDefault="001B41A1" w:rsidP="00ED7DA3">
            <w:pPr>
              <w:pStyle w:val="TextoTabla"/>
              <w:jc w:val="center"/>
            </w:pPr>
          </w:p>
        </w:tc>
      </w:tr>
      <w:tr w:rsidR="00BA1EFF" w14:paraId="0A2AE7B2" w14:textId="77777777" w:rsidTr="00ED7DA3">
        <w:trPr>
          <w:cantSplit/>
          <w:trHeight w:val="567"/>
          <w:jc w:val="center"/>
        </w:trPr>
        <w:tc>
          <w:tcPr>
            <w:tcW w:w="411" w:type="dxa"/>
            <w:vAlign w:val="center"/>
          </w:tcPr>
          <w:p w14:paraId="7E6FDB64" w14:textId="6C194AAF" w:rsidR="001B41A1" w:rsidRPr="00BA1EFF" w:rsidRDefault="00405203" w:rsidP="00ED7DA3">
            <w:pPr>
              <w:pStyle w:val="TextoTabla"/>
              <w:jc w:val="center"/>
              <w:rPr>
                <w:b/>
                <w:bCs/>
              </w:rPr>
            </w:pPr>
            <w:r>
              <w:rPr>
                <w:b/>
                <w:bCs/>
              </w:rPr>
              <w:t>20</w:t>
            </w:r>
          </w:p>
        </w:tc>
        <w:tc>
          <w:tcPr>
            <w:tcW w:w="411" w:type="dxa"/>
            <w:vAlign w:val="center"/>
          </w:tcPr>
          <w:p w14:paraId="24409979" w14:textId="77777777" w:rsidR="001B41A1" w:rsidRDefault="001B41A1" w:rsidP="00ED7DA3">
            <w:pPr>
              <w:pStyle w:val="TextoTabla"/>
              <w:jc w:val="center"/>
            </w:pPr>
          </w:p>
        </w:tc>
        <w:tc>
          <w:tcPr>
            <w:tcW w:w="411" w:type="dxa"/>
            <w:vAlign w:val="center"/>
          </w:tcPr>
          <w:p w14:paraId="5D4C7106" w14:textId="77777777" w:rsidR="001B41A1" w:rsidRDefault="001B41A1" w:rsidP="00ED7DA3">
            <w:pPr>
              <w:pStyle w:val="TextoTabla"/>
              <w:jc w:val="center"/>
            </w:pPr>
          </w:p>
        </w:tc>
        <w:tc>
          <w:tcPr>
            <w:tcW w:w="411" w:type="dxa"/>
            <w:vAlign w:val="center"/>
          </w:tcPr>
          <w:p w14:paraId="5898EA9D" w14:textId="77777777" w:rsidR="001B41A1" w:rsidRDefault="001B41A1" w:rsidP="00ED7DA3">
            <w:pPr>
              <w:pStyle w:val="TextoTabla"/>
              <w:jc w:val="center"/>
            </w:pPr>
          </w:p>
        </w:tc>
        <w:tc>
          <w:tcPr>
            <w:tcW w:w="411" w:type="dxa"/>
            <w:vAlign w:val="center"/>
          </w:tcPr>
          <w:p w14:paraId="7D6D7767" w14:textId="77777777" w:rsidR="001B41A1" w:rsidRDefault="001B41A1" w:rsidP="00ED7DA3">
            <w:pPr>
              <w:pStyle w:val="TextoTabla"/>
              <w:jc w:val="center"/>
            </w:pPr>
          </w:p>
        </w:tc>
        <w:tc>
          <w:tcPr>
            <w:tcW w:w="411" w:type="dxa"/>
            <w:vAlign w:val="center"/>
          </w:tcPr>
          <w:p w14:paraId="6B8A999C" w14:textId="77777777" w:rsidR="001B41A1" w:rsidRDefault="001B41A1" w:rsidP="00ED7DA3">
            <w:pPr>
              <w:pStyle w:val="TextoTabla"/>
              <w:jc w:val="center"/>
            </w:pPr>
          </w:p>
        </w:tc>
        <w:tc>
          <w:tcPr>
            <w:tcW w:w="411" w:type="dxa"/>
            <w:vAlign w:val="center"/>
          </w:tcPr>
          <w:p w14:paraId="3F33E4CA" w14:textId="77777777" w:rsidR="001B41A1" w:rsidRDefault="001B41A1" w:rsidP="00ED7DA3">
            <w:pPr>
              <w:pStyle w:val="TextoTabla"/>
              <w:jc w:val="center"/>
            </w:pPr>
          </w:p>
        </w:tc>
        <w:tc>
          <w:tcPr>
            <w:tcW w:w="411" w:type="dxa"/>
            <w:vAlign w:val="center"/>
          </w:tcPr>
          <w:p w14:paraId="44DD019C" w14:textId="77777777" w:rsidR="001B41A1" w:rsidRDefault="001B41A1" w:rsidP="00ED7DA3">
            <w:pPr>
              <w:pStyle w:val="TextoTabla"/>
              <w:jc w:val="center"/>
            </w:pPr>
          </w:p>
        </w:tc>
        <w:tc>
          <w:tcPr>
            <w:tcW w:w="412" w:type="dxa"/>
            <w:vAlign w:val="center"/>
          </w:tcPr>
          <w:p w14:paraId="6D938A8C" w14:textId="77777777" w:rsidR="001B41A1" w:rsidRDefault="001B41A1" w:rsidP="00ED7DA3">
            <w:pPr>
              <w:pStyle w:val="TextoTabla"/>
              <w:jc w:val="center"/>
            </w:pPr>
          </w:p>
        </w:tc>
        <w:tc>
          <w:tcPr>
            <w:tcW w:w="412" w:type="dxa"/>
            <w:vAlign w:val="center"/>
          </w:tcPr>
          <w:p w14:paraId="503704A2" w14:textId="77777777" w:rsidR="001B41A1" w:rsidRDefault="001B41A1" w:rsidP="00ED7DA3">
            <w:pPr>
              <w:pStyle w:val="TextoTabla"/>
              <w:jc w:val="center"/>
            </w:pPr>
          </w:p>
        </w:tc>
        <w:tc>
          <w:tcPr>
            <w:tcW w:w="412" w:type="dxa"/>
            <w:vAlign w:val="center"/>
          </w:tcPr>
          <w:p w14:paraId="69B9AAB8" w14:textId="77777777" w:rsidR="001B41A1" w:rsidRDefault="001B41A1" w:rsidP="00ED7DA3">
            <w:pPr>
              <w:pStyle w:val="TextoTabla"/>
              <w:jc w:val="center"/>
            </w:pPr>
          </w:p>
        </w:tc>
        <w:tc>
          <w:tcPr>
            <w:tcW w:w="412" w:type="dxa"/>
            <w:vAlign w:val="center"/>
          </w:tcPr>
          <w:p w14:paraId="12D735F4" w14:textId="77777777" w:rsidR="001B41A1" w:rsidRDefault="001B41A1" w:rsidP="00ED7DA3">
            <w:pPr>
              <w:pStyle w:val="TextoTabla"/>
              <w:jc w:val="center"/>
            </w:pPr>
          </w:p>
        </w:tc>
        <w:tc>
          <w:tcPr>
            <w:tcW w:w="412" w:type="dxa"/>
            <w:vAlign w:val="center"/>
          </w:tcPr>
          <w:p w14:paraId="653D94B3" w14:textId="77777777" w:rsidR="001B41A1" w:rsidRDefault="001B41A1" w:rsidP="00ED7DA3">
            <w:pPr>
              <w:pStyle w:val="TextoTabla"/>
              <w:jc w:val="center"/>
            </w:pPr>
          </w:p>
        </w:tc>
        <w:tc>
          <w:tcPr>
            <w:tcW w:w="412" w:type="dxa"/>
            <w:vAlign w:val="center"/>
          </w:tcPr>
          <w:p w14:paraId="067E86AD" w14:textId="77777777" w:rsidR="001B41A1" w:rsidRDefault="001B41A1" w:rsidP="00ED7DA3">
            <w:pPr>
              <w:pStyle w:val="TextoTabla"/>
              <w:jc w:val="center"/>
            </w:pPr>
          </w:p>
        </w:tc>
        <w:tc>
          <w:tcPr>
            <w:tcW w:w="412" w:type="dxa"/>
            <w:vAlign w:val="center"/>
          </w:tcPr>
          <w:p w14:paraId="3F0140B0" w14:textId="77777777" w:rsidR="001B41A1" w:rsidRDefault="001B41A1" w:rsidP="00ED7DA3">
            <w:pPr>
              <w:pStyle w:val="TextoTabla"/>
              <w:jc w:val="center"/>
            </w:pPr>
          </w:p>
        </w:tc>
        <w:tc>
          <w:tcPr>
            <w:tcW w:w="412" w:type="dxa"/>
            <w:vAlign w:val="center"/>
          </w:tcPr>
          <w:p w14:paraId="2E1B6F5D" w14:textId="77777777" w:rsidR="001B41A1" w:rsidRDefault="001B41A1" w:rsidP="00ED7DA3">
            <w:pPr>
              <w:pStyle w:val="TextoTabla"/>
              <w:jc w:val="center"/>
            </w:pPr>
          </w:p>
        </w:tc>
        <w:tc>
          <w:tcPr>
            <w:tcW w:w="412" w:type="dxa"/>
            <w:vAlign w:val="center"/>
          </w:tcPr>
          <w:p w14:paraId="6D8C0AF0" w14:textId="77777777" w:rsidR="001B41A1" w:rsidRDefault="001B41A1" w:rsidP="00ED7DA3">
            <w:pPr>
              <w:pStyle w:val="TextoTabla"/>
              <w:jc w:val="center"/>
            </w:pPr>
          </w:p>
        </w:tc>
        <w:tc>
          <w:tcPr>
            <w:tcW w:w="412" w:type="dxa"/>
            <w:vAlign w:val="center"/>
          </w:tcPr>
          <w:p w14:paraId="308C9652" w14:textId="77777777" w:rsidR="001B41A1" w:rsidRDefault="001B41A1" w:rsidP="00ED7DA3">
            <w:pPr>
              <w:pStyle w:val="TextoTabla"/>
              <w:jc w:val="center"/>
            </w:pPr>
          </w:p>
        </w:tc>
        <w:tc>
          <w:tcPr>
            <w:tcW w:w="412" w:type="dxa"/>
            <w:vAlign w:val="center"/>
          </w:tcPr>
          <w:p w14:paraId="1C6F8874" w14:textId="77777777" w:rsidR="001B41A1" w:rsidRDefault="001B41A1" w:rsidP="00ED7DA3">
            <w:pPr>
              <w:pStyle w:val="TextoTabla"/>
              <w:jc w:val="center"/>
            </w:pPr>
          </w:p>
        </w:tc>
        <w:tc>
          <w:tcPr>
            <w:tcW w:w="412" w:type="dxa"/>
            <w:vAlign w:val="center"/>
          </w:tcPr>
          <w:p w14:paraId="7DD29A9C" w14:textId="77777777" w:rsidR="001B41A1" w:rsidRDefault="001B41A1" w:rsidP="00ED7DA3">
            <w:pPr>
              <w:pStyle w:val="TextoTabla"/>
              <w:jc w:val="center"/>
            </w:pPr>
          </w:p>
        </w:tc>
        <w:tc>
          <w:tcPr>
            <w:tcW w:w="412" w:type="dxa"/>
            <w:vAlign w:val="center"/>
          </w:tcPr>
          <w:p w14:paraId="13825606" w14:textId="77777777" w:rsidR="001B41A1" w:rsidRDefault="001B41A1" w:rsidP="00ED7DA3">
            <w:pPr>
              <w:pStyle w:val="TextoTabla"/>
              <w:jc w:val="center"/>
            </w:pPr>
          </w:p>
        </w:tc>
      </w:tr>
      <w:tr w:rsidR="00BA1EFF" w14:paraId="37727885" w14:textId="77777777" w:rsidTr="00ED7DA3">
        <w:trPr>
          <w:cantSplit/>
          <w:trHeight w:val="567"/>
          <w:jc w:val="center"/>
        </w:trPr>
        <w:tc>
          <w:tcPr>
            <w:tcW w:w="411" w:type="dxa"/>
            <w:vAlign w:val="center"/>
          </w:tcPr>
          <w:p w14:paraId="2B073E07" w14:textId="0BD6590C" w:rsidR="001B41A1" w:rsidRPr="00BA1EFF" w:rsidRDefault="00BA1EFF" w:rsidP="00ED7DA3">
            <w:pPr>
              <w:pStyle w:val="TextoTabla"/>
              <w:jc w:val="center"/>
              <w:rPr>
                <w:b/>
                <w:bCs/>
              </w:rPr>
            </w:pPr>
            <w:r>
              <w:rPr>
                <w:b/>
                <w:bCs/>
              </w:rPr>
              <w:t>2</w:t>
            </w:r>
            <w:r w:rsidR="00405203">
              <w:rPr>
                <w:b/>
                <w:bCs/>
              </w:rPr>
              <w:t>1</w:t>
            </w:r>
          </w:p>
        </w:tc>
        <w:tc>
          <w:tcPr>
            <w:tcW w:w="411" w:type="dxa"/>
            <w:vAlign w:val="center"/>
          </w:tcPr>
          <w:p w14:paraId="4FE36C62" w14:textId="77777777" w:rsidR="001B41A1" w:rsidRDefault="001B41A1" w:rsidP="00ED7DA3">
            <w:pPr>
              <w:pStyle w:val="TextoTabla"/>
              <w:jc w:val="center"/>
            </w:pPr>
          </w:p>
        </w:tc>
        <w:tc>
          <w:tcPr>
            <w:tcW w:w="411" w:type="dxa"/>
            <w:vAlign w:val="center"/>
          </w:tcPr>
          <w:p w14:paraId="62C1BD46" w14:textId="77777777" w:rsidR="001B41A1" w:rsidRDefault="001B41A1" w:rsidP="00ED7DA3">
            <w:pPr>
              <w:pStyle w:val="TextoTabla"/>
              <w:jc w:val="center"/>
            </w:pPr>
          </w:p>
        </w:tc>
        <w:tc>
          <w:tcPr>
            <w:tcW w:w="411" w:type="dxa"/>
            <w:vAlign w:val="center"/>
          </w:tcPr>
          <w:p w14:paraId="3D86FFD2" w14:textId="77777777" w:rsidR="001B41A1" w:rsidRDefault="001B41A1" w:rsidP="00ED7DA3">
            <w:pPr>
              <w:pStyle w:val="TextoTabla"/>
              <w:jc w:val="center"/>
            </w:pPr>
          </w:p>
        </w:tc>
        <w:tc>
          <w:tcPr>
            <w:tcW w:w="411" w:type="dxa"/>
            <w:vAlign w:val="center"/>
          </w:tcPr>
          <w:p w14:paraId="7F10E983" w14:textId="77777777" w:rsidR="001B41A1" w:rsidRDefault="001B41A1" w:rsidP="00ED7DA3">
            <w:pPr>
              <w:pStyle w:val="TextoTabla"/>
              <w:jc w:val="center"/>
            </w:pPr>
          </w:p>
        </w:tc>
        <w:tc>
          <w:tcPr>
            <w:tcW w:w="411" w:type="dxa"/>
            <w:vAlign w:val="center"/>
          </w:tcPr>
          <w:p w14:paraId="46DB38B5" w14:textId="77777777" w:rsidR="001B41A1" w:rsidRDefault="001B41A1" w:rsidP="00ED7DA3">
            <w:pPr>
              <w:pStyle w:val="TextoTabla"/>
              <w:jc w:val="center"/>
            </w:pPr>
          </w:p>
        </w:tc>
        <w:tc>
          <w:tcPr>
            <w:tcW w:w="411" w:type="dxa"/>
            <w:vAlign w:val="center"/>
          </w:tcPr>
          <w:p w14:paraId="631B43CE" w14:textId="77777777" w:rsidR="001B41A1" w:rsidRDefault="001B41A1" w:rsidP="00ED7DA3">
            <w:pPr>
              <w:pStyle w:val="TextoTabla"/>
              <w:jc w:val="center"/>
            </w:pPr>
          </w:p>
        </w:tc>
        <w:tc>
          <w:tcPr>
            <w:tcW w:w="411" w:type="dxa"/>
            <w:vAlign w:val="center"/>
          </w:tcPr>
          <w:p w14:paraId="28051DB0" w14:textId="77777777" w:rsidR="001B41A1" w:rsidRDefault="001B41A1" w:rsidP="00ED7DA3">
            <w:pPr>
              <w:pStyle w:val="TextoTabla"/>
              <w:jc w:val="center"/>
            </w:pPr>
          </w:p>
        </w:tc>
        <w:tc>
          <w:tcPr>
            <w:tcW w:w="412" w:type="dxa"/>
            <w:vAlign w:val="center"/>
          </w:tcPr>
          <w:p w14:paraId="6750B955" w14:textId="77777777" w:rsidR="001B41A1" w:rsidRDefault="001B41A1" w:rsidP="00ED7DA3">
            <w:pPr>
              <w:pStyle w:val="TextoTabla"/>
              <w:jc w:val="center"/>
            </w:pPr>
          </w:p>
        </w:tc>
        <w:tc>
          <w:tcPr>
            <w:tcW w:w="412" w:type="dxa"/>
            <w:vAlign w:val="center"/>
          </w:tcPr>
          <w:p w14:paraId="1EE2EE43" w14:textId="77777777" w:rsidR="001B41A1" w:rsidRDefault="001B41A1" w:rsidP="00ED7DA3">
            <w:pPr>
              <w:pStyle w:val="TextoTabla"/>
              <w:jc w:val="center"/>
            </w:pPr>
          </w:p>
        </w:tc>
        <w:tc>
          <w:tcPr>
            <w:tcW w:w="412" w:type="dxa"/>
            <w:vAlign w:val="center"/>
          </w:tcPr>
          <w:p w14:paraId="02DB47E7" w14:textId="77777777" w:rsidR="001B41A1" w:rsidRDefault="001B41A1" w:rsidP="00ED7DA3">
            <w:pPr>
              <w:pStyle w:val="TextoTabla"/>
              <w:jc w:val="center"/>
            </w:pPr>
          </w:p>
        </w:tc>
        <w:tc>
          <w:tcPr>
            <w:tcW w:w="412" w:type="dxa"/>
            <w:vAlign w:val="center"/>
          </w:tcPr>
          <w:p w14:paraId="316207F1" w14:textId="77777777" w:rsidR="001B41A1" w:rsidRDefault="001B41A1" w:rsidP="00ED7DA3">
            <w:pPr>
              <w:pStyle w:val="TextoTabla"/>
              <w:jc w:val="center"/>
            </w:pPr>
          </w:p>
        </w:tc>
        <w:tc>
          <w:tcPr>
            <w:tcW w:w="412" w:type="dxa"/>
            <w:vAlign w:val="center"/>
          </w:tcPr>
          <w:p w14:paraId="18D763AD" w14:textId="77777777" w:rsidR="001B41A1" w:rsidRDefault="001B41A1" w:rsidP="00ED7DA3">
            <w:pPr>
              <w:pStyle w:val="TextoTabla"/>
              <w:jc w:val="center"/>
            </w:pPr>
          </w:p>
        </w:tc>
        <w:tc>
          <w:tcPr>
            <w:tcW w:w="412" w:type="dxa"/>
            <w:vAlign w:val="center"/>
          </w:tcPr>
          <w:p w14:paraId="1A179407" w14:textId="77777777" w:rsidR="001B41A1" w:rsidRDefault="001B41A1" w:rsidP="00ED7DA3">
            <w:pPr>
              <w:pStyle w:val="TextoTabla"/>
              <w:jc w:val="center"/>
            </w:pPr>
          </w:p>
        </w:tc>
        <w:tc>
          <w:tcPr>
            <w:tcW w:w="412" w:type="dxa"/>
            <w:vAlign w:val="center"/>
          </w:tcPr>
          <w:p w14:paraId="1596A284" w14:textId="77777777" w:rsidR="001B41A1" w:rsidRDefault="001B41A1" w:rsidP="00ED7DA3">
            <w:pPr>
              <w:pStyle w:val="TextoTabla"/>
              <w:jc w:val="center"/>
            </w:pPr>
          </w:p>
        </w:tc>
        <w:tc>
          <w:tcPr>
            <w:tcW w:w="412" w:type="dxa"/>
            <w:vAlign w:val="center"/>
          </w:tcPr>
          <w:p w14:paraId="4EE570DA" w14:textId="77777777" w:rsidR="001B41A1" w:rsidRDefault="001B41A1" w:rsidP="00ED7DA3">
            <w:pPr>
              <w:pStyle w:val="TextoTabla"/>
              <w:jc w:val="center"/>
            </w:pPr>
          </w:p>
        </w:tc>
        <w:tc>
          <w:tcPr>
            <w:tcW w:w="412" w:type="dxa"/>
            <w:vAlign w:val="center"/>
          </w:tcPr>
          <w:p w14:paraId="53273F4C" w14:textId="77777777" w:rsidR="001B41A1" w:rsidRDefault="001B41A1" w:rsidP="00ED7DA3">
            <w:pPr>
              <w:pStyle w:val="TextoTabla"/>
              <w:jc w:val="center"/>
            </w:pPr>
          </w:p>
        </w:tc>
        <w:tc>
          <w:tcPr>
            <w:tcW w:w="412" w:type="dxa"/>
            <w:vAlign w:val="center"/>
          </w:tcPr>
          <w:p w14:paraId="23B43A3A" w14:textId="77777777" w:rsidR="001B41A1" w:rsidRDefault="001B41A1" w:rsidP="00ED7DA3">
            <w:pPr>
              <w:pStyle w:val="TextoTabla"/>
              <w:jc w:val="center"/>
            </w:pPr>
          </w:p>
        </w:tc>
        <w:tc>
          <w:tcPr>
            <w:tcW w:w="412" w:type="dxa"/>
            <w:vAlign w:val="center"/>
          </w:tcPr>
          <w:p w14:paraId="542A80F6" w14:textId="77777777" w:rsidR="001B41A1" w:rsidRDefault="001B41A1" w:rsidP="00ED7DA3">
            <w:pPr>
              <w:pStyle w:val="TextoTabla"/>
              <w:jc w:val="center"/>
            </w:pPr>
          </w:p>
        </w:tc>
        <w:tc>
          <w:tcPr>
            <w:tcW w:w="412" w:type="dxa"/>
            <w:vAlign w:val="center"/>
          </w:tcPr>
          <w:p w14:paraId="7DA2388D" w14:textId="77777777" w:rsidR="001B41A1" w:rsidRDefault="001B41A1" w:rsidP="00ED7DA3">
            <w:pPr>
              <w:pStyle w:val="TextoTabla"/>
              <w:jc w:val="center"/>
            </w:pPr>
          </w:p>
        </w:tc>
        <w:tc>
          <w:tcPr>
            <w:tcW w:w="412" w:type="dxa"/>
            <w:vAlign w:val="center"/>
          </w:tcPr>
          <w:p w14:paraId="53607B99" w14:textId="77777777" w:rsidR="001B41A1" w:rsidRDefault="001B41A1" w:rsidP="00ED7DA3">
            <w:pPr>
              <w:pStyle w:val="TextoTabla"/>
              <w:jc w:val="center"/>
            </w:pPr>
          </w:p>
        </w:tc>
      </w:tr>
      <w:tr w:rsidR="00BA1EFF" w14:paraId="634D5C13" w14:textId="77777777" w:rsidTr="00ED7DA3">
        <w:trPr>
          <w:cantSplit/>
          <w:trHeight w:val="567"/>
          <w:jc w:val="center"/>
        </w:trPr>
        <w:tc>
          <w:tcPr>
            <w:tcW w:w="411" w:type="dxa"/>
            <w:vAlign w:val="center"/>
          </w:tcPr>
          <w:p w14:paraId="3D865B49" w14:textId="088284F6" w:rsidR="001B41A1" w:rsidRPr="00BA1EFF" w:rsidRDefault="00BA1EFF" w:rsidP="00ED7DA3">
            <w:pPr>
              <w:pStyle w:val="TextoTabla"/>
              <w:jc w:val="center"/>
              <w:rPr>
                <w:b/>
                <w:bCs/>
              </w:rPr>
            </w:pPr>
            <w:r>
              <w:rPr>
                <w:b/>
                <w:bCs/>
              </w:rPr>
              <w:t>2</w:t>
            </w:r>
            <w:r w:rsidR="00405203">
              <w:rPr>
                <w:b/>
                <w:bCs/>
              </w:rPr>
              <w:t>2</w:t>
            </w:r>
          </w:p>
        </w:tc>
        <w:tc>
          <w:tcPr>
            <w:tcW w:w="411" w:type="dxa"/>
            <w:vAlign w:val="center"/>
          </w:tcPr>
          <w:p w14:paraId="6668D89B" w14:textId="77777777" w:rsidR="001B41A1" w:rsidRDefault="001B41A1" w:rsidP="00ED7DA3">
            <w:pPr>
              <w:pStyle w:val="TextoTabla"/>
              <w:jc w:val="center"/>
            </w:pPr>
          </w:p>
        </w:tc>
        <w:tc>
          <w:tcPr>
            <w:tcW w:w="411" w:type="dxa"/>
            <w:vAlign w:val="center"/>
          </w:tcPr>
          <w:p w14:paraId="5F4AB163" w14:textId="77777777" w:rsidR="001B41A1" w:rsidRDefault="001B41A1" w:rsidP="00ED7DA3">
            <w:pPr>
              <w:pStyle w:val="TextoTabla"/>
              <w:jc w:val="center"/>
            </w:pPr>
          </w:p>
        </w:tc>
        <w:tc>
          <w:tcPr>
            <w:tcW w:w="411" w:type="dxa"/>
            <w:vAlign w:val="center"/>
          </w:tcPr>
          <w:p w14:paraId="4F83FF33" w14:textId="77777777" w:rsidR="001B41A1" w:rsidRDefault="001B41A1" w:rsidP="00ED7DA3">
            <w:pPr>
              <w:pStyle w:val="TextoTabla"/>
              <w:jc w:val="center"/>
            </w:pPr>
          </w:p>
        </w:tc>
        <w:tc>
          <w:tcPr>
            <w:tcW w:w="411" w:type="dxa"/>
            <w:vAlign w:val="center"/>
          </w:tcPr>
          <w:p w14:paraId="15E2385F" w14:textId="77777777" w:rsidR="001B41A1" w:rsidRDefault="001B41A1" w:rsidP="00ED7DA3">
            <w:pPr>
              <w:pStyle w:val="TextoTabla"/>
              <w:jc w:val="center"/>
            </w:pPr>
          </w:p>
        </w:tc>
        <w:tc>
          <w:tcPr>
            <w:tcW w:w="411" w:type="dxa"/>
            <w:vAlign w:val="center"/>
          </w:tcPr>
          <w:p w14:paraId="22995D1F" w14:textId="77777777" w:rsidR="001B41A1" w:rsidRDefault="001B41A1" w:rsidP="00ED7DA3">
            <w:pPr>
              <w:pStyle w:val="TextoTabla"/>
              <w:jc w:val="center"/>
            </w:pPr>
          </w:p>
        </w:tc>
        <w:tc>
          <w:tcPr>
            <w:tcW w:w="411" w:type="dxa"/>
            <w:vAlign w:val="center"/>
          </w:tcPr>
          <w:p w14:paraId="7096221C" w14:textId="77777777" w:rsidR="001B41A1" w:rsidRDefault="001B41A1" w:rsidP="00ED7DA3">
            <w:pPr>
              <w:pStyle w:val="TextoTabla"/>
              <w:jc w:val="center"/>
            </w:pPr>
          </w:p>
        </w:tc>
        <w:tc>
          <w:tcPr>
            <w:tcW w:w="411" w:type="dxa"/>
            <w:vAlign w:val="center"/>
          </w:tcPr>
          <w:p w14:paraId="4AA780AF" w14:textId="77777777" w:rsidR="001B41A1" w:rsidRDefault="001B41A1" w:rsidP="00ED7DA3">
            <w:pPr>
              <w:pStyle w:val="TextoTabla"/>
              <w:jc w:val="center"/>
            </w:pPr>
          </w:p>
        </w:tc>
        <w:tc>
          <w:tcPr>
            <w:tcW w:w="412" w:type="dxa"/>
            <w:vAlign w:val="center"/>
          </w:tcPr>
          <w:p w14:paraId="1700A4CD" w14:textId="77777777" w:rsidR="001B41A1" w:rsidRDefault="001B41A1" w:rsidP="00ED7DA3">
            <w:pPr>
              <w:pStyle w:val="TextoTabla"/>
              <w:jc w:val="center"/>
            </w:pPr>
          </w:p>
        </w:tc>
        <w:tc>
          <w:tcPr>
            <w:tcW w:w="412" w:type="dxa"/>
            <w:vAlign w:val="center"/>
          </w:tcPr>
          <w:p w14:paraId="0EBEFD2E" w14:textId="77777777" w:rsidR="001B41A1" w:rsidRDefault="001B41A1" w:rsidP="00ED7DA3">
            <w:pPr>
              <w:pStyle w:val="TextoTabla"/>
              <w:jc w:val="center"/>
            </w:pPr>
          </w:p>
        </w:tc>
        <w:tc>
          <w:tcPr>
            <w:tcW w:w="412" w:type="dxa"/>
            <w:vAlign w:val="center"/>
          </w:tcPr>
          <w:p w14:paraId="500383BC" w14:textId="77777777" w:rsidR="001B41A1" w:rsidRDefault="001B41A1" w:rsidP="00ED7DA3">
            <w:pPr>
              <w:pStyle w:val="TextoTabla"/>
              <w:jc w:val="center"/>
            </w:pPr>
          </w:p>
        </w:tc>
        <w:tc>
          <w:tcPr>
            <w:tcW w:w="412" w:type="dxa"/>
            <w:vAlign w:val="center"/>
          </w:tcPr>
          <w:p w14:paraId="31E19BB7" w14:textId="77777777" w:rsidR="001B41A1" w:rsidRDefault="001B41A1" w:rsidP="00ED7DA3">
            <w:pPr>
              <w:pStyle w:val="TextoTabla"/>
              <w:jc w:val="center"/>
            </w:pPr>
          </w:p>
        </w:tc>
        <w:tc>
          <w:tcPr>
            <w:tcW w:w="412" w:type="dxa"/>
            <w:vAlign w:val="center"/>
          </w:tcPr>
          <w:p w14:paraId="371F7BD8" w14:textId="77777777" w:rsidR="001B41A1" w:rsidRDefault="001B41A1" w:rsidP="00ED7DA3">
            <w:pPr>
              <w:pStyle w:val="TextoTabla"/>
              <w:jc w:val="center"/>
            </w:pPr>
          </w:p>
        </w:tc>
        <w:tc>
          <w:tcPr>
            <w:tcW w:w="412" w:type="dxa"/>
            <w:vAlign w:val="center"/>
          </w:tcPr>
          <w:p w14:paraId="4DDEE86E" w14:textId="77777777" w:rsidR="001B41A1" w:rsidRDefault="001B41A1" w:rsidP="00ED7DA3">
            <w:pPr>
              <w:pStyle w:val="TextoTabla"/>
              <w:jc w:val="center"/>
            </w:pPr>
          </w:p>
        </w:tc>
        <w:tc>
          <w:tcPr>
            <w:tcW w:w="412" w:type="dxa"/>
            <w:vAlign w:val="center"/>
          </w:tcPr>
          <w:p w14:paraId="7B87B16E" w14:textId="77777777" w:rsidR="001B41A1" w:rsidRDefault="001B41A1" w:rsidP="00ED7DA3">
            <w:pPr>
              <w:pStyle w:val="TextoTabla"/>
              <w:jc w:val="center"/>
            </w:pPr>
          </w:p>
        </w:tc>
        <w:tc>
          <w:tcPr>
            <w:tcW w:w="412" w:type="dxa"/>
            <w:vAlign w:val="center"/>
          </w:tcPr>
          <w:p w14:paraId="1FAEB143" w14:textId="77777777" w:rsidR="001B41A1" w:rsidRDefault="001B41A1" w:rsidP="00ED7DA3">
            <w:pPr>
              <w:pStyle w:val="TextoTabla"/>
              <w:jc w:val="center"/>
            </w:pPr>
          </w:p>
        </w:tc>
        <w:tc>
          <w:tcPr>
            <w:tcW w:w="412" w:type="dxa"/>
            <w:vAlign w:val="center"/>
          </w:tcPr>
          <w:p w14:paraId="0BD32B30" w14:textId="77777777" w:rsidR="001B41A1" w:rsidRDefault="001B41A1" w:rsidP="00ED7DA3">
            <w:pPr>
              <w:pStyle w:val="TextoTabla"/>
              <w:jc w:val="center"/>
            </w:pPr>
          </w:p>
        </w:tc>
        <w:tc>
          <w:tcPr>
            <w:tcW w:w="412" w:type="dxa"/>
            <w:vAlign w:val="center"/>
          </w:tcPr>
          <w:p w14:paraId="3F2C8DBB" w14:textId="77777777" w:rsidR="001B41A1" w:rsidRDefault="001B41A1" w:rsidP="00ED7DA3">
            <w:pPr>
              <w:pStyle w:val="TextoTabla"/>
              <w:jc w:val="center"/>
            </w:pPr>
          </w:p>
        </w:tc>
        <w:tc>
          <w:tcPr>
            <w:tcW w:w="412" w:type="dxa"/>
            <w:vAlign w:val="center"/>
          </w:tcPr>
          <w:p w14:paraId="2B4608BD" w14:textId="77777777" w:rsidR="001B41A1" w:rsidRDefault="001B41A1" w:rsidP="00ED7DA3">
            <w:pPr>
              <w:pStyle w:val="TextoTabla"/>
              <w:jc w:val="center"/>
            </w:pPr>
          </w:p>
        </w:tc>
        <w:tc>
          <w:tcPr>
            <w:tcW w:w="412" w:type="dxa"/>
            <w:vAlign w:val="center"/>
          </w:tcPr>
          <w:p w14:paraId="38CA1147" w14:textId="77777777" w:rsidR="001B41A1" w:rsidRDefault="001B41A1" w:rsidP="00ED7DA3">
            <w:pPr>
              <w:pStyle w:val="TextoTabla"/>
              <w:jc w:val="center"/>
            </w:pPr>
          </w:p>
        </w:tc>
        <w:tc>
          <w:tcPr>
            <w:tcW w:w="412" w:type="dxa"/>
            <w:vAlign w:val="center"/>
          </w:tcPr>
          <w:p w14:paraId="3B05A9BC" w14:textId="77777777" w:rsidR="001B41A1" w:rsidRDefault="001B41A1" w:rsidP="00ED7DA3">
            <w:pPr>
              <w:pStyle w:val="TextoTabla"/>
              <w:jc w:val="center"/>
            </w:pPr>
          </w:p>
        </w:tc>
      </w:tr>
      <w:tr w:rsidR="00BA1EFF" w14:paraId="2832D4CE" w14:textId="77777777" w:rsidTr="00ED7DA3">
        <w:trPr>
          <w:cantSplit/>
          <w:trHeight w:val="567"/>
          <w:jc w:val="center"/>
        </w:trPr>
        <w:tc>
          <w:tcPr>
            <w:tcW w:w="411" w:type="dxa"/>
            <w:vAlign w:val="center"/>
          </w:tcPr>
          <w:p w14:paraId="29D22962" w14:textId="5D2E87A2" w:rsidR="001B41A1" w:rsidRPr="00BA1EFF" w:rsidRDefault="00BA1EFF" w:rsidP="00ED7DA3">
            <w:pPr>
              <w:pStyle w:val="TextoTabla"/>
              <w:jc w:val="center"/>
              <w:rPr>
                <w:b/>
                <w:bCs/>
              </w:rPr>
            </w:pPr>
            <w:r>
              <w:rPr>
                <w:b/>
                <w:bCs/>
              </w:rPr>
              <w:t>2</w:t>
            </w:r>
            <w:r w:rsidR="00405203">
              <w:rPr>
                <w:b/>
                <w:bCs/>
              </w:rPr>
              <w:t>3</w:t>
            </w:r>
          </w:p>
        </w:tc>
        <w:tc>
          <w:tcPr>
            <w:tcW w:w="411" w:type="dxa"/>
            <w:vAlign w:val="center"/>
          </w:tcPr>
          <w:p w14:paraId="7E8A5E54" w14:textId="77777777" w:rsidR="001B41A1" w:rsidRDefault="001B41A1" w:rsidP="00ED7DA3">
            <w:pPr>
              <w:pStyle w:val="TextoTabla"/>
              <w:jc w:val="center"/>
            </w:pPr>
          </w:p>
        </w:tc>
        <w:tc>
          <w:tcPr>
            <w:tcW w:w="411" w:type="dxa"/>
            <w:vAlign w:val="center"/>
          </w:tcPr>
          <w:p w14:paraId="1D51B288" w14:textId="77777777" w:rsidR="001B41A1" w:rsidRDefault="001B41A1" w:rsidP="00ED7DA3">
            <w:pPr>
              <w:pStyle w:val="TextoTabla"/>
              <w:jc w:val="center"/>
            </w:pPr>
          </w:p>
        </w:tc>
        <w:tc>
          <w:tcPr>
            <w:tcW w:w="411" w:type="dxa"/>
            <w:vAlign w:val="center"/>
          </w:tcPr>
          <w:p w14:paraId="623AC22D" w14:textId="77777777" w:rsidR="001B41A1" w:rsidRDefault="001B41A1" w:rsidP="00ED7DA3">
            <w:pPr>
              <w:pStyle w:val="TextoTabla"/>
              <w:jc w:val="center"/>
            </w:pPr>
          </w:p>
        </w:tc>
        <w:tc>
          <w:tcPr>
            <w:tcW w:w="411" w:type="dxa"/>
            <w:vAlign w:val="center"/>
          </w:tcPr>
          <w:p w14:paraId="03383016" w14:textId="77777777" w:rsidR="001B41A1" w:rsidRDefault="001B41A1" w:rsidP="00ED7DA3">
            <w:pPr>
              <w:pStyle w:val="TextoTabla"/>
              <w:jc w:val="center"/>
            </w:pPr>
          </w:p>
        </w:tc>
        <w:tc>
          <w:tcPr>
            <w:tcW w:w="411" w:type="dxa"/>
            <w:vAlign w:val="center"/>
          </w:tcPr>
          <w:p w14:paraId="1D997983" w14:textId="77777777" w:rsidR="001B41A1" w:rsidRDefault="001B41A1" w:rsidP="00ED7DA3">
            <w:pPr>
              <w:pStyle w:val="TextoTabla"/>
              <w:jc w:val="center"/>
            </w:pPr>
          </w:p>
        </w:tc>
        <w:tc>
          <w:tcPr>
            <w:tcW w:w="411" w:type="dxa"/>
            <w:vAlign w:val="center"/>
          </w:tcPr>
          <w:p w14:paraId="23D74EF1" w14:textId="77777777" w:rsidR="001B41A1" w:rsidRDefault="001B41A1" w:rsidP="00ED7DA3">
            <w:pPr>
              <w:pStyle w:val="TextoTabla"/>
              <w:jc w:val="center"/>
            </w:pPr>
          </w:p>
        </w:tc>
        <w:tc>
          <w:tcPr>
            <w:tcW w:w="411" w:type="dxa"/>
            <w:vAlign w:val="center"/>
          </w:tcPr>
          <w:p w14:paraId="15FC2E73" w14:textId="77777777" w:rsidR="001B41A1" w:rsidRDefault="001B41A1" w:rsidP="00ED7DA3">
            <w:pPr>
              <w:pStyle w:val="TextoTabla"/>
              <w:jc w:val="center"/>
            </w:pPr>
          </w:p>
        </w:tc>
        <w:tc>
          <w:tcPr>
            <w:tcW w:w="412" w:type="dxa"/>
            <w:vAlign w:val="center"/>
          </w:tcPr>
          <w:p w14:paraId="068E9C6A" w14:textId="77777777" w:rsidR="001B41A1" w:rsidRDefault="001B41A1" w:rsidP="00ED7DA3">
            <w:pPr>
              <w:pStyle w:val="TextoTabla"/>
              <w:jc w:val="center"/>
            </w:pPr>
          </w:p>
        </w:tc>
        <w:tc>
          <w:tcPr>
            <w:tcW w:w="412" w:type="dxa"/>
            <w:vAlign w:val="center"/>
          </w:tcPr>
          <w:p w14:paraId="28134F8C" w14:textId="77777777" w:rsidR="001B41A1" w:rsidRDefault="001B41A1" w:rsidP="00ED7DA3">
            <w:pPr>
              <w:pStyle w:val="TextoTabla"/>
              <w:jc w:val="center"/>
            </w:pPr>
          </w:p>
        </w:tc>
        <w:tc>
          <w:tcPr>
            <w:tcW w:w="412" w:type="dxa"/>
            <w:vAlign w:val="center"/>
          </w:tcPr>
          <w:p w14:paraId="07DF7AD1" w14:textId="77777777" w:rsidR="001B41A1" w:rsidRDefault="001B41A1" w:rsidP="00ED7DA3">
            <w:pPr>
              <w:pStyle w:val="TextoTabla"/>
              <w:jc w:val="center"/>
            </w:pPr>
          </w:p>
        </w:tc>
        <w:tc>
          <w:tcPr>
            <w:tcW w:w="412" w:type="dxa"/>
            <w:vAlign w:val="center"/>
          </w:tcPr>
          <w:p w14:paraId="237745F2" w14:textId="77777777" w:rsidR="001B41A1" w:rsidRDefault="001B41A1" w:rsidP="00ED7DA3">
            <w:pPr>
              <w:pStyle w:val="TextoTabla"/>
              <w:jc w:val="center"/>
            </w:pPr>
          </w:p>
        </w:tc>
        <w:tc>
          <w:tcPr>
            <w:tcW w:w="412" w:type="dxa"/>
            <w:vAlign w:val="center"/>
          </w:tcPr>
          <w:p w14:paraId="31C31A39" w14:textId="77777777" w:rsidR="001B41A1" w:rsidRDefault="001B41A1" w:rsidP="00ED7DA3">
            <w:pPr>
              <w:pStyle w:val="TextoTabla"/>
              <w:jc w:val="center"/>
            </w:pPr>
          </w:p>
        </w:tc>
        <w:tc>
          <w:tcPr>
            <w:tcW w:w="412" w:type="dxa"/>
            <w:vAlign w:val="center"/>
          </w:tcPr>
          <w:p w14:paraId="24D1D739" w14:textId="77777777" w:rsidR="001B41A1" w:rsidRDefault="001B41A1" w:rsidP="00ED7DA3">
            <w:pPr>
              <w:pStyle w:val="TextoTabla"/>
              <w:jc w:val="center"/>
            </w:pPr>
          </w:p>
        </w:tc>
        <w:tc>
          <w:tcPr>
            <w:tcW w:w="412" w:type="dxa"/>
            <w:vAlign w:val="center"/>
          </w:tcPr>
          <w:p w14:paraId="213A695F" w14:textId="77777777" w:rsidR="001B41A1" w:rsidRDefault="001B41A1" w:rsidP="00ED7DA3">
            <w:pPr>
              <w:pStyle w:val="TextoTabla"/>
              <w:jc w:val="center"/>
            </w:pPr>
          </w:p>
        </w:tc>
        <w:tc>
          <w:tcPr>
            <w:tcW w:w="412" w:type="dxa"/>
            <w:vAlign w:val="center"/>
          </w:tcPr>
          <w:p w14:paraId="58E915CF" w14:textId="77777777" w:rsidR="001B41A1" w:rsidRDefault="001B41A1" w:rsidP="00ED7DA3">
            <w:pPr>
              <w:pStyle w:val="TextoTabla"/>
              <w:jc w:val="center"/>
            </w:pPr>
          </w:p>
        </w:tc>
        <w:tc>
          <w:tcPr>
            <w:tcW w:w="412" w:type="dxa"/>
            <w:vAlign w:val="center"/>
          </w:tcPr>
          <w:p w14:paraId="00F69E2A" w14:textId="77777777" w:rsidR="001B41A1" w:rsidRDefault="001B41A1" w:rsidP="00ED7DA3">
            <w:pPr>
              <w:pStyle w:val="TextoTabla"/>
              <w:jc w:val="center"/>
            </w:pPr>
          </w:p>
        </w:tc>
        <w:tc>
          <w:tcPr>
            <w:tcW w:w="412" w:type="dxa"/>
            <w:vAlign w:val="center"/>
          </w:tcPr>
          <w:p w14:paraId="101E5D52" w14:textId="77777777" w:rsidR="001B41A1" w:rsidRDefault="001B41A1" w:rsidP="00ED7DA3">
            <w:pPr>
              <w:pStyle w:val="TextoTabla"/>
              <w:jc w:val="center"/>
            </w:pPr>
          </w:p>
        </w:tc>
        <w:tc>
          <w:tcPr>
            <w:tcW w:w="412" w:type="dxa"/>
            <w:vAlign w:val="center"/>
          </w:tcPr>
          <w:p w14:paraId="77EEBEC5" w14:textId="77777777" w:rsidR="001B41A1" w:rsidRDefault="001B41A1" w:rsidP="00ED7DA3">
            <w:pPr>
              <w:pStyle w:val="TextoTabla"/>
              <w:jc w:val="center"/>
            </w:pPr>
          </w:p>
        </w:tc>
        <w:tc>
          <w:tcPr>
            <w:tcW w:w="412" w:type="dxa"/>
            <w:vAlign w:val="center"/>
          </w:tcPr>
          <w:p w14:paraId="1D1988D0" w14:textId="77777777" w:rsidR="001B41A1" w:rsidRDefault="001B41A1" w:rsidP="00ED7DA3">
            <w:pPr>
              <w:pStyle w:val="TextoTabla"/>
              <w:jc w:val="center"/>
            </w:pPr>
          </w:p>
        </w:tc>
        <w:tc>
          <w:tcPr>
            <w:tcW w:w="412" w:type="dxa"/>
            <w:vAlign w:val="center"/>
          </w:tcPr>
          <w:p w14:paraId="77A24B62" w14:textId="77777777" w:rsidR="001B41A1" w:rsidRDefault="001B41A1" w:rsidP="00ED7DA3">
            <w:pPr>
              <w:pStyle w:val="TextoTabla"/>
              <w:jc w:val="center"/>
            </w:pPr>
          </w:p>
        </w:tc>
      </w:tr>
      <w:tr w:rsidR="00BA1EFF" w14:paraId="1200DEA3" w14:textId="77777777" w:rsidTr="00ED7DA3">
        <w:trPr>
          <w:cantSplit/>
          <w:trHeight w:val="567"/>
          <w:jc w:val="center"/>
        </w:trPr>
        <w:tc>
          <w:tcPr>
            <w:tcW w:w="411" w:type="dxa"/>
            <w:vAlign w:val="center"/>
          </w:tcPr>
          <w:p w14:paraId="411AB362" w14:textId="35F31E58" w:rsidR="001B41A1" w:rsidRPr="00BA1EFF" w:rsidRDefault="00BA1EFF" w:rsidP="00ED7DA3">
            <w:pPr>
              <w:pStyle w:val="TextoTabla"/>
              <w:jc w:val="center"/>
              <w:rPr>
                <w:b/>
                <w:bCs/>
              </w:rPr>
            </w:pPr>
            <w:r>
              <w:rPr>
                <w:b/>
                <w:bCs/>
              </w:rPr>
              <w:t>2</w:t>
            </w:r>
            <w:r w:rsidR="00405203">
              <w:rPr>
                <w:b/>
                <w:bCs/>
              </w:rPr>
              <w:t>4</w:t>
            </w:r>
          </w:p>
        </w:tc>
        <w:tc>
          <w:tcPr>
            <w:tcW w:w="411" w:type="dxa"/>
            <w:vAlign w:val="center"/>
          </w:tcPr>
          <w:p w14:paraId="38609A8F" w14:textId="77777777" w:rsidR="001B41A1" w:rsidRDefault="001B41A1" w:rsidP="00ED7DA3">
            <w:pPr>
              <w:pStyle w:val="TextoTabla"/>
              <w:jc w:val="center"/>
            </w:pPr>
          </w:p>
        </w:tc>
        <w:tc>
          <w:tcPr>
            <w:tcW w:w="411" w:type="dxa"/>
            <w:vAlign w:val="center"/>
          </w:tcPr>
          <w:p w14:paraId="6D161F43" w14:textId="77777777" w:rsidR="001B41A1" w:rsidRDefault="001B41A1" w:rsidP="00ED7DA3">
            <w:pPr>
              <w:pStyle w:val="TextoTabla"/>
              <w:jc w:val="center"/>
            </w:pPr>
          </w:p>
        </w:tc>
        <w:tc>
          <w:tcPr>
            <w:tcW w:w="411" w:type="dxa"/>
            <w:vAlign w:val="center"/>
          </w:tcPr>
          <w:p w14:paraId="04BA39D7" w14:textId="77777777" w:rsidR="001B41A1" w:rsidRDefault="001B41A1" w:rsidP="00ED7DA3">
            <w:pPr>
              <w:pStyle w:val="TextoTabla"/>
              <w:jc w:val="center"/>
            </w:pPr>
          </w:p>
        </w:tc>
        <w:tc>
          <w:tcPr>
            <w:tcW w:w="411" w:type="dxa"/>
            <w:vAlign w:val="center"/>
          </w:tcPr>
          <w:p w14:paraId="7749A12D" w14:textId="77777777" w:rsidR="001B41A1" w:rsidRDefault="001B41A1" w:rsidP="00ED7DA3">
            <w:pPr>
              <w:pStyle w:val="TextoTabla"/>
              <w:jc w:val="center"/>
            </w:pPr>
          </w:p>
        </w:tc>
        <w:tc>
          <w:tcPr>
            <w:tcW w:w="411" w:type="dxa"/>
            <w:vAlign w:val="center"/>
          </w:tcPr>
          <w:p w14:paraId="5EB944C4" w14:textId="77777777" w:rsidR="001B41A1" w:rsidRDefault="001B41A1" w:rsidP="00ED7DA3">
            <w:pPr>
              <w:pStyle w:val="TextoTabla"/>
              <w:jc w:val="center"/>
            </w:pPr>
          </w:p>
        </w:tc>
        <w:tc>
          <w:tcPr>
            <w:tcW w:w="411" w:type="dxa"/>
            <w:vAlign w:val="center"/>
          </w:tcPr>
          <w:p w14:paraId="048FF224" w14:textId="77777777" w:rsidR="001B41A1" w:rsidRDefault="001B41A1" w:rsidP="00ED7DA3">
            <w:pPr>
              <w:pStyle w:val="TextoTabla"/>
              <w:jc w:val="center"/>
            </w:pPr>
          </w:p>
        </w:tc>
        <w:tc>
          <w:tcPr>
            <w:tcW w:w="411" w:type="dxa"/>
            <w:vAlign w:val="center"/>
          </w:tcPr>
          <w:p w14:paraId="214907E0" w14:textId="77777777" w:rsidR="001B41A1" w:rsidRDefault="001B41A1" w:rsidP="00ED7DA3">
            <w:pPr>
              <w:pStyle w:val="TextoTabla"/>
              <w:jc w:val="center"/>
            </w:pPr>
          </w:p>
        </w:tc>
        <w:tc>
          <w:tcPr>
            <w:tcW w:w="412" w:type="dxa"/>
            <w:vAlign w:val="center"/>
          </w:tcPr>
          <w:p w14:paraId="09BFEA14" w14:textId="77777777" w:rsidR="001B41A1" w:rsidRDefault="001B41A1" w:rsidP="00ED7DA3">
            <w:pPr>
              <w:pStyle w:val="TextoTabla"/>
              <w:jc w:val="center"/>
            </w:pPr>
          </w:p>
        </w:tc>
        <w:tc>
          <w:tcPr>
            <w:tcW w:w="412" w:type="dxa"/>
            <w:vAlign w:val="center"/>
          </w:tcPr>
          <w:p w14:paraId="2283C29B" w14:textId="77777777" w:rsidR="001B41A1" w:rsidRDefault="001B41A1" w:rsidP="00ED7DA3">
            <w:pPr>
              <w:pStyle w:val="TextoTabla"/>
              <w:jc w:val="center"/>
            </w:pPr>
          </w:p>
        </w:tc>
        <w:tc>
          <w:tcPr>
            <w:tcW w:w="412" w:type="dxa"/>
            <w:vAlign w:val="center"/>
          </w:tcPr>
          <w:p w14:paraId="33CD76C5" w14:textId="77777777" w:rsidR="001B41A1" w:rsidRDefault="001B41A1" w:rsidP="00ED7DA3">
            <w:pPr>
              <w:pStyle w:val="TextoTabla"/>
              <w:jc w:val="center"/>
            </w:pPr>
          </w:p>
        </w:tc>
        <w:tc>
          <w:tcPr>
            <w:tcW w:w="412" w:type="dxa"/>
            <w:vAlign w:val="center"/>
          </w:tcPr>
          <w:p w14:paraId="6C5241D3" w14:textId="77777777" w:rsidR="001B41A1" w:rsidRDefault="001B41A1" w:rsidP="00ED7DA3">
            <w:pPr>
              <w:pStyle w:val="TextoTabla"/>
              <w:jc w:val="center"/>
            </w:pPr>
          </w:p>
        </w:tc>
        <w:tc>
          <w:tcPr>
            <w:tcW w:w="412" w:type="dxa"/>
            <w:vAlign w:val="center"/>
          </w:tcPr>
          <w:p w14:paraId="2AB428D3" w14:textId="77777777" w:rsidR="001B41A1" w:rsidRDefault="001B41A1" w:rsidP="00ED7DA3">
            <w:pPr>
              <w:pStyle w:val="TextoTabla"/>
              <w:jc w:val="center"/>
            </w:pPr>
          </w:p>
        </w:tc>
        <w:tc>
          <w:tcPr>
            <w:tcW w:w="412" w:type="dxa"/>
            <w:vAlign w:val="center"/>
          </w:tcPr>
          <w:p w14:paraId="5C8EF327" w14:textId="77777777" w:rsidR="001B41A1" w:rsidRDefault="001B41A1" w:rsidP="00ED7DA3">
            <w:pPr>
              <w:pStyle w:val="TextoTabla"/>
              <w:jc w:val="center"/>
            </w:pPr>
          </w:p>
        </w:tc>
        <w:tc>
          <w:tcPr>
            <w:tcW w:w="412" w:type="dxa"/>
            <w:vAlign w:val="center"/>
          </w:tcPr>
          <w:p w14:paraId="73130A76" w14:textId="77777777" w:rsidR="001B41A1" w:rsidRDefault="001B41A1" w:rsidP="00ED7DA3">
            <w:pPr>
              <w:pStyle w:val="TextoTabla"/>
              <w:jc w:val="center"/>
            </w:pPr>
          </w:p>
        </w:tc>
        <w:tc>
          <w:tcPr>
            <w:tcW w:w="412" w:type="dxa"/>
            <w:vAlign w:val="center"/>
          </w:tcPr>
          <w:p w14:paraId="3C855544" w14:textId="77777777" w:rsidR="001B41A1" w:rsidRDefault="001B41A1" w:rsidP="00ED7DA3">
            <w:pPr>
              <w:pStyle w:val="TextoTabla"/>
              <w:jc w:val="center"/>
            </w:pPr>
          </w:p>
        </w:tc>
        <w:tc>
          <w:tcPr>
            <w:tcW w:w="412" w:type="dxa"/>
            <w:vAlign w:val="center"/>
          </w:tcPr>
          <w:p w14:paraId="6224EA0B" w14:textId="77777777" w:rsidR="001B41A1" w:rsidRDefault="001B41A1" w:rsidP="00ED7DA3">
            <w:pPr>
              <w:pStyle w:val="TextoTabla"/>
              <w:jc w:val="center"/>
            </w:pPr>
          </w:p>
        </w:tc>
        <w:tc>
          <w:tcPr>
            <w:tcW w:w="412" w:type="dxa"/>
            <w:vAlign w:val="center"/>
          </w:tcPr>
          <w:p w14:paraId="3D3387C1" w14:textId="77777777" w:rsidR="001B41A1" w:rsidRDefault="001B41A1" w:rsidP="00ED7DA3">
            <w:pPr>
              <w:pStyle w:val="TextoTabla"/>
              <w:jc w:val="center"/>
            </w:pPr>
          </w:p>
        </w:tc>
        <w:tc>
          <w:tcPr>
            <w:tcW w:w="412" w:type="dxa"/>
            <w:vAlign w:val="center"/>
          </w:tcPr>
          <w:p w14:paraId="7CEBD632" w14:textId="77777777" w:rsidR="001B41A1" w:rsidRDefault="001B41A1" w:rsidP="00ED7DA3">
            <w:pPr>
              <w:pStyle w:val="TextoTabla"/>
              <w:jc w:val="center"/>
            </w:pPr>
          </w:p>
        </w:tc>
        <w:tc>
          <w:tcPr>
            <w:tcW w:w="412" w:type="dxa"/>
            <w:vAlign w:val="center"/>
          </w:tcPr>
          <w:p w14:paraId="7E852942" w14:textId="77777777" w:rsidR="001B41A1" w:rsidRDefault="001B41A1" w:rsidP="00ED7DA3">
            <w:pPr>
              <w:pStyle w:val="TextoTabla"/>
              <w:jc w:val="center"/>
            </w:pPr>
          </w:p>
        </w:tc>
        <w:tc>
          <w:tcPr>
            <w:tcW w:w="412" w:type="dxa"/>
            <w:vAlign w:val="center"/>
          </w:tcPr>
          <w:p w14:paraId="558CB4CC" w14:textId="77777777" w:rsidR="001B41A1" w:rsidRDefault="001B41A1" w:rsidP="00ED7DA3">
            <w:pPr>
              <w:pStyle w:val="TextoTabla"/>
              <w:jc w:val="center"/>
            </w:pPr>
          </w:p>
        </w:tc>
      </w:tr>
      <w:tr w:rsidR="00BA1EFF" w14:paraId="03AC708D" w14:textId="77777777" w:rsidTr="00ED7DA3">
        <w:trPr>
          <w:cantSplit/>
          <w:trHeight w:val="567"/>
          <w:jc w:val="center"/>
        </w:trPr>
        <w:tc>
          <w:tcPr>
            <w:tcW w:w="411" w:type="dxa"/>
            <w:vAlign w:val="center"/>
          </w:tcPr>
          <w:p w14:paraId="4669D59A" w14:textId="0CA38281" w:rsidR="001B41A1" w:rsidRPr="00BA1EFF" w:rsidRDefault="00405203" w:rsidP="00ED7DA3">
            <w:pPr>
              <w:pStyle w:val="TextoTabla"/>
              <w:jc w:val="center"/>
              <w:rPr>
                <w:b/>
                <w:bCs/>
              </w:rPr>
            </w:pPr>
            <w:r>
              <w:rPr>
                <w:b/>
                <w:bCs/>
              </w:rPr>
              <w:t>25</w:t>
            </w:r>
          </w:p>
        </w:tc>
        <w:tc>
          <w:tcPr>
            <w:tcW w:w="411" w:type="dxa"/>
            <w:vAlign w:val="center"/>
          </w:tcPr>
          <w:p w14:paraId="65344C3C" w14:textId="77777777" w:rsidR="001B41A1" w:rsidRDefault="001B41A1" w:rsidP="00ED7DA3">
            <w:pPr>
              <w:pStyle w:val="TextoTabla"/>
              <w:jc w:val="center"/>
            </w:pPr>
          </w:p>
        </w:tc>
        <w:tc>
          <w:tcPr>
            <w:tcW w:w="411" w:type="dxa"/>
            <w:vAlign w:val="center"/>
          </w:tcPr>
          <w:p w14:paraId="225D8B17" w14:textId="77777777" w:rsidR="001B41A1" w:rsidRDefault="001B41A1" w:rsidP="00ED7DA3">
            <w:pPr>
              <w:pStyle w:val="TextoTabla"/>
              <w:jc w:val="center"/>
            </w:pPr>
          </w:p>
        </w:tc>
        <w:tc>
          <w:tcPr>
            <w:tcW w:w="411" w:type="dxa"/>
            <w:vAlign w:val="center"/>
          </w:tcPr>
          <w:p w14:paraId="79ADBD68" w14:textId="77777777" w:rsidR="001B41A1" w:rsidRDefault="001B41A1" w:rsidP="00ED7DA3">
            <w:pPr>
              <w:pStyle w:val="TextoTabla"/>
              <w:jc w:val="center"/>
            </w:pPr>
          </w:p>
        </w:tc>
        <w:tc>
          <w:tcPr>
            <w:tcW w:w="411" w:type="dxa"/>
            <w:vAlign w:val="center"/>
          </w:tcPr>
          <w:p w14:paraId="194826A2" w14:textId="77777777" w:rsidR="001B41A1" w:rsidRDefault="001B41A1" w:rsidP="00ED7DA3">
            <w:pPr>
              <w:pStyle w:val="TextoTabla"/>
              <w:jc w:val="center"/>
            </w:pPr>
          </w:p>
        </w:tc>
        <w:tc>
          <w:tcPr>
            <w:tcW w:w="411" w:type="dxa"/>
            <w:vAlign w:val="center"/>
          </w:tcPr>
          <w:p w14:paraId="7FFEE565" w14:textId="77777777" w:rsidR="001B41A1" w:rsidRDefault="001B41A1" w:rsidP="00ED7DA3">
            <w:pPr>
              <w:pStyle w:val="TextoTabla"/>
              <w:jc w:val="center"/>
            </w:pPr>
          </w:p>
        </w:tc>
        <w:tc>
          <w:tcPr>
            <w:tcW w:w="411" w:type="dxa"/>
            <w:vAlign w:val="center"/>
          </w:tcPr>
          <w:p w14:paraId="70B35E02" w14:textId="77777777" w:rsidR="001B41A1" w:rsidRDefault="001B41A1" w:rsidP="00ED7DA3">
            <w:pPr>
              <w:pStyle w:val="TextoTabla"/>
              <w:jc w:val="center"/>
            </w:pPr>
          </w:p>
        </w:tc>
        <w:tc>
          <w:tcPr>
            <w:tcW w:w="411" w:type="dxa"/>
            <w:vAlign w:val="center"/>
          </w:tcPr>
          <w:p w14:paraId="2C2A588E" w14:textId="77777777" w:rsidR="001B41A1" w:rsidRDefault="001B41A1" w:rsidP="00ED7DA3">
            <w:pPr>
              <w:pStyle w:val="TextoTabla"/>
              <w:jc w:val="center"/>
            </w:pPr>
          </w:p>
        </w:tc>
        <w:tc>
          <w:tcPr>
            <w:tcW w:w="412" w:type="dxa"/>
            <w:vAlign w:val="center"/>
          </w:tcPr>
          <w:p w14:paraId="6F9413BA" w14:textId="77777777" w:rsidR="001B41A1" w:rsidRDefault="001B41A1" w:rsidP="00ED7DA3">
            <w:pPr>
              <w:pStyle w:val="TextoTabla"/>
              <w:jc w:val="center"/>
            </w:pPr>
          </w:p>
        </w:tc>
        <w:tc>
          <w:tcPr>
            <w:tcW w:w="412" w:type="dxa"/>
            <w:vAlign w:val="center"/>
          </w:tcPr>
          <w:p w14:paraId="1EC5C61A" w14:textId="77777777" w:rsidR="001B41A1" w:rsidRDefault="001B41A1" w:rsidP="00ED7DA3">
            <w:pPr>
              <w:pStyle w:val="TextoTabla"/>
              <w:jc w:val="center"/>
            </w:pPr>
          </w:p>
        </w:tc>
        <w:tc>
          <w:tcPr>
            <w:tcW w:w="412" w:type="dxa"/>
            <w:vAlign w:val="center"/>
          </w:tcPr>
          <w:p w14:paraId="244D8CEB" w14:textId="77777777" w:rsidR="001B41A1" w:rsidRDefault="001B41A1" w:rsidP="00ED7DA3">
            <w:pPr>
              <w:pStyle w:val="TextoTabla"/>
              <w:jc w:val="center"/>
            </w:pPr>
          </w:p>
        </w:tc>
        <w:tc>
          <w:tcPr>
            <w:tcW w:w="412" w:type="dxa"/>
            <w:vAlign w:val="center"/>
          </w:tcPr>
          <w:p w14:paraId="4E23D30F" w14:textId="77777777" w:rsidR="001B41A1" w:rsidRDefault="001B41A1" w:rsidP="00ED7DA3">
            <w:pPr>
              <w:pStyle w:val="TextoTabla"/>
              <w:jc w:val="center"/>
            </w:pPr>
          </w:p>
        </w:tc>
        <w:tc>
          <w:tcPr>
            <w:tcW w:w="412" w:type="dxa"/>
            <w:vAlign w:val="center"/>
          </w:tcPr>
          <w:p w14:paraId="4F64CF6C" w14:textId="77777777" w:rsidR="001B41A1" w:rsidRDefault="001B41A1" w:rsidP="00ED7DA3">
            <w:pPr>
              <w:pStyle w:val="TextoTabla"/>
              <w:jc w:val="center"/>
            </w:pPr>
          </w:p>
        </w:tc>
        <w:tc>
          <w:tcPr>
            <w:tcW w:w="412" w:type="dxa"/>
            <w:vAlign w:val="center"/>
          </w:tcPr>
          <w:p w14:paraId="69764E6E" w14:textId="77777777" w:rsidR="001B41A1" w:rsidRDefault="001B41A1" w:rsidP="00ED7DA3">
            <w:pPr>
              <w:pStyle w:val="TextoTabla"/>
              <w:jc w:val="center"/>
            </w:pPr>
          </w:p>
        </w:tc>
        <w:tc>
          <w:tcPr>
            <w:tcW w:w="412" w:type="dxa"/>
            <w:vAlign w:val="center"/>
          </w:tcPr>
          <w:p w14:paraId="7AABB6E3" w14:textId="77777777" w:rsidR="001B41A1" w:rsidRDefault="001B41A1" w:rsidP="00ED7DA3">
            <w:pPr>
              <w:pStyle w:val="TextoTabla"/>
              <w:jc w:val="center"/>
            </w:pPr>
          </w:p>
        </w:tc>
        <w:tc>
          <w:tcPr>
            <w:tcW w:w="412" w:type="dxa"/>
            <w:vAlign w:val="center"/>
          </w:tcPr>
          <w:p w14:paraId="28941602" w14:textId="77777777" w:rsidR="001B41A1" w:rsidRDefault="001B41A1" w:rsidP="00ED7DA3">
            <w:pPr>
              <w:pStyle w:val="TextoTabla"/>
              <w:jc w:val="center"/>
            </w:pPr>
          </w:p>
        </w:tc>
        <w:tc>
          <w:tcPr>
            <w:tcW w:w="412" w:type="dxa"/>
            <w:vAlign w:val="center"/>
          </w:tcPr>
          <w:p w14:paraId="541D01CC" w14:textId="77777777" w:rsidR="001B41A1" w:rsidRDefault="001B41A1" w:rsidP="00ED7DA3">
            <w:pPr>
              <w:pStyle w:val="TextoTabla"/>
              <w:jc w:val="center"/>
            </w:pPr>
          </w:p>
        </w:tc>
        <w:tc>
          <w:tcPr>
            <w:tcW w:w="412" w:type="dxa"/>
            <w:vAlign w:val="center"/>
          </w:tcPr>
          <w:p w14:paraId="77DADC5A" w14:textId="77777777" w:rsidR="001B41A1" w:rsidRDefault="001B41A1" w:rsidP="00ED7DA3">
            <w:pPr>
              <w:pStyle w:val="TextoTabla"/>
              <w:jc w:val="center"/>
            </w:pPr>
          </w:p>
        </w:tc>
        <w:tc>
          <w:tcPr>
            <w:tcW w:w="412" w:type="dxa"/>
            <w:vAlign w:val="center"/>
          </w:tcPr>
          <w:p w14:paraId="22446275" w14:textId="77777777" w:rsidR="001B41A1" w:rsidRDefault="001B41A1" w:rsidP="00ED7DA3">
            <w:pPr>
              <w:pStyle w:val="TextoTabla"/>
              <w:jc w:val="center"/>
            </w:pPr>
          </w:p>
        </w:tc>
        <w:tc>
          <w:tcPr>
            <w:tcW w:w="412" w:type="dxa"/>
            <w:vAlign w:val="center"/>
          </w:tcPr>
          <w:p w14:paraId="3481DC6D" w14:textId="77777777" w:rsidR="001B41A1" w:rsidRDefault="001B41A1" w:rsidP="00ED7DA3">
            <w:pPr>
              <w:pStyle w:val="TextoTabla"/>
              <w:jc w:val="center"/>
            </w:pPr>
          </w:p>
        </w:tc>
        <w:tc>
          <w:tcPr>
            <w:tcW w:w="412" w:type="dxa"/>
            <w:vAlign w:val="center"/>
          </w:tcPr>
          <w:p w14:paraId="74F204BB" w14:textId="77777777" w:rsidR="001B41A1" w:rsidRDefault="001B41A1" w:rsidP="00ED7DA3">
            <w:pPr>
              <w:pStyle w:val="TextoTabla"/>
              <w:jc w:val="center"/>
            </w:pPr>
          </w:p>
        </w:tc>
      </w:tr>
      <w:tr w:rsidR="00BA1EFF" w14:paraId="4D508FDC" w14:textId="77777777" w:rsidTr="00ED7DA3">
        <w:trPr>
          <w:cantSplit/>
          <w:trHeight w:val="567"/>
          <w:jc w:val="center"/>
        </w:trPr>
        <w:tc>
          <w:tcPr>
            <w:tcW w:w="411" w:type="dxa"/>
            <w:vAlign w:val="center"/>
          </w:tcPr>
          <w:p w14:paraId="09667305" w14:textId="57817E33" w:rsidR="001B41A1" w:rsidRPr="00BA1EFF" w:rsidRDefault="00405203" w:rsidP="00ED7DA3">
            <w:pPr>
              <w:pStyle w:val="TextoTabla"/>
              <w:jc w:val="center"/>
              <w:rPr>
                <w:b/>
                <w:bCs/>
              </w:rPr>
            </w:pPr>
            <w:r>
              <w:rPr>
                <w:b/>
                <w:bCs/>
              </w:rPr>
              <w:t>26</w:t>
            </w:r>
          </w:p>
        </w:tc>
        <w:tc>
          <w:tcPr>
            <w:tcW w:w="411" w:type="dxa"/>
            <w:vAlign w:val="center"/>
          </w:tcPr>
          <w:p w14:paraId="3A573739" w14:textId="77777777" w:rsidR="001B41A1" w:rsidRDefault="001B41A1" w:rsidP="00ED7DA3">
            <w:pPr>
              <w:pStyle w:val="TextoTabla"/>
              <w:jc w:val="center"/>
            </w:pPr>
          </w:p>
        </w:tc>
        <w:tc>
          <w:tcPr>
            <w:tcW w:w="411" w:type="dxa"/>
            <w:vAlign w:val="center"/>
          </w:tcPr>
          <w:p w14:paraId="3EEE4638" w14:textId="77777777" w:rsidR="001B41A1" w:rsidRDefault="001B41A1" w:rsidP="00ED7DA3">
            <w:pPr>
              <w:pStyle w:val="TextoTabla"/>
              <w:jc w:val="center"/>
            </w:pPr>
          </w:p>
        </w:tc>
        <w:tc>
          <w:tcPr>
            <w:tcW w:w="411" w:type="dxa"/>
            <w:vAlign w:val="center"/>
          </w:tcPr>
          <w:p w14:paraId="5608BB3E" w14:textId="77777777" w:rsidR="001B41A1" w:rsidRDefault="001B41A1" w:rsidP="00ED7DA3">
            <w:pPr>
              <w:pStyle w:val="TextoTabla"/>
              <w:jc w:val="center"/>
            </w:pPr>
          </w:p>
        </w:tc>
        <w:tc>
          <w:tcPr>
            <w:tcW w:w="411" w:type="dxa"/>
            <w:vAlign w:val="center"/>
          </w:tcPr>
          <w:p w14:paraId="28041EC1" w14:textId="77777777" w:rsidR="001B41A1" w:rsidRDefault="001B41A1" w:rsidP="00ED7DA3">
            <w:pPr>
              <w:pStyle w:val="TextoTabla"/>
              <w:jc w:val="center"/>
            </w:pPr>
          </w:p>
        </w:tc>
        <w:tc>
          <w:tcPr>
            <w:tcW w:w="411" w:type="dxa"/>
            <w:vAlign w:val="center"/>
          </w:tcPr>
          <w:p w14:paraId="411C94CD" w14:textId="77777777" w:rsidR="001B41A1" w:rsidRDefault="001B41A1" w:rsidP="00ED7DA3">
            <w:pPr>
              <w:pStyle w:val="TextoTabla"/>
              <w:jc w:val="center"/>
            </w:pPr>
          </w:p>
        </w:tc>
        <w:tc>
          <w:tcPr>
            <w:tcW w:w="411" w:type="dxa"/>
            <w:vAlign w:val="center"/>
          </w:tcPr>
          <w:p w14:paraId="00854947" w14:textId="77777777" w:rsidR="001B41A1" w:rsidRDefault="001B41A1" w:rsidP="00ED7DA3">
            <w:pPr>
              <w:pStyle w:val="TextoTabla"/>
              <w:jc w:val="center"/>
            </w:pPr>
          </w:p>
        </w:tc>
        <w:tc>
          <w:tcPr>
            <w:tcW w:w="411" w:type="dxa"/>
            <w:vAlign w:val="center"/>
          </w:tcPr>
          <w:p w14:paraId="1458E33D" w14:textId="77777777" w:rsidR="001B41A1" w:rsidRDefault="001B41A1" w:rsidP="00ED7DA3">
            <w:pPr>
              <w:pStyle w:val="TextoTabla"/>
              <w:jc w:val="center"/>
            </w:pPr>
          </w:p>
        </w:tc>
        <w:tc>
          <w:tcPr>
            <w:tcW w:w="412" w:type="dxa"/>
            <w:vAlign w:val="center"/>
          </w:tcPr>
          <w:p w14:paraId="311268B7" w14:textId="77777777" w:rsidR="001B41A1" w:rsidRDefault="001B41A1" w:rsidP="00ED7DA3">
            <w:pPr>
              <w:pStyle w:val="TextoTabla"/>
              <w:jc w:val="center"/>
            </w:pPr>
          </w:p>
        </w:tc>
        <w:tc>
          <w:tcPr>
            <w:tcW w:w="412" w:type="dxa"/>
            <w:vAlign w:val="center"/>
          </w:tcPr>
          <w:p w14:paraId="2A47F362" w14:textId="77777777" w:rsidR="001B41A1" w:rsidRDefault="001B41A1" w:rsidP="00ED7DA3">
            <w:pPr>
              <w:pStyle w:val="TextoTabla"/>
              <w:jc w:val="center"/>
            </w:pPr>
          </w:p>
        </w:tc>
        <w:tc>
          <w:tcPr>
            <w:tcW w:w="412" w:type="dxa"/>
            <w:vAlign w:val="center"/>
          </w:tcPr>
          <w:p w14:paraId="2550CFF5" w14:textId="77777777" w:rsidR="001B41A1" w:rsidRDefault="001B41A1" w:rsidP="00ED7DA3">
            <w:pPr>
              <w:pStyle w:val="TextoTabla"/>
              <w:jc w:val="center"/>
            </w:pPr>
          </w:p>
        </w:tc>
        <w:tc>
          <w:tcPr>
            <w:tcW w:w="412" w:type="dxa"/>
            <w:vAlign w:val="center"/>
          </w:tcPr>
          <w:p w14:paraId="2846A191" w14:textId="77777777" w:rsidR="001B41A1" w:rsidRDefault="001B41A1" w:rsidP="00ED7DA3">
            <w:pPr>
              <w:pStyle w:val="TextoTabla"/>
              <w:jc w:val="center"/>
            </w:pPr>
          </w:p>
        </w:tc>
        <w:tc>
          <w:tcPr>
            <w:tcW w:w="412" w:type="dxa"/>
            <w:vAlign w:val="center"/>
          </w:tcPr>
          <w:p w14:paraId="38B0F24F" w14:textId="77777777" w:rsidR="001B41A1" w:rsidRDefault="001B41A1" w:rsidP="00ED7DA3">
            <w:pPr>
              <w:pStyle w:val="TextoTabla"/>
              <w:jc w:val="center"/>
            </w:pPr>
          </w:p>
        </w:tc>
        <w:tc>
          <w:tcPr>
            <w:tcW w:w="412" w:type="dxa"/>
            <w:vAlign w:val="center"/>
          </w:tcPr>
          <w:p w14:paraId="774C8C7C" w14:textId="77777777" w:rsidR="001B41A1" w:rsidRDefault="001B41A1" w:rsidP="00ED7DA3">
            <w:pPr>
              <w:pStyle w:val="TextoTabla"/>
              <w:jc w:val="center"/>
            </w:pPr>
          </w:p>
        </w:tc>
        <w:tc>
          <w:tcPr>
            <w:tcW w:w="412" w:type="dxa"/>
            <w:vAlign w:val="center"/>
          </w:tcPr>
          <w:p w14:paraId="4EB67A04" w14:textId="77777777" w:rsidR="001B41A1" w:rsidRDefault="001B41A1" w:rsidP="00ED7DA3">
            <w:pPr>
              <w:pStyle w:val="TextoTabla"/>
              <w:jc w:val="center"/>
            </w:pPr>
          </w:p>
        </w:tc>
        <w:tc>
          <w:tcPr>
            <w:tcW w:w="412" w:type="dxa"/>
            <w:vAlign w:val="center"/>
          </w:tcPr>
          <w:p w14:paraId="4973C6CA" w14:textId="77777777" w:rsidR="001B41A1" w:rsidRDefault="001B41A1" w:rsidP="00ED7DA3">
            <w:pPr>
              <w:pStyle w:val="TextoTabla"/>
              <w:jc w:val="center"/>
            </w:pPr>
          </w:p>
        </w:tc>
        <w:tc>
          <w:tcPr>
            <w:tcW w:w="412" w:type="dxa"/>
            <w:vAlign w:val="center"/>
          </w:tcPr>
          <w:p w14:paraId="799E1D54" w14:textId="77777777" w:rsidR="001B41A1" w:rsidRDefault="001B41A1" w:rsidP="00ED7DA3">
            <w:pPr>
              <w:pStyle w:val="TextoTabla"/>
              <w:jc w:val="center"/>
            </w:pPr>
          </w:p>
        </w:tc>
        <w:tc>
          <w:tcPr>
            <w:tcW w:w="412" w:type="dxa"/>
            <w:vAlign w:val="center"/>
          </w:tcPr>
          <w:p w14:paraId="41D81993" w14:textId="77777777" w:rsidR="001B41A1" w:rsidRDefault="001B41A1" w:rsidP="00ED7DA3">
            <w:pPr>
              <w:pStyle w:val="TextoTabla"/>
              <w:jc w:val="center"/>
            </w:pPr>
          </w:p>
        </w:tc>
        <w:tc>
          <w:tcPr>
            <w:tcW w:w="412" w:type="dxa"/>
            <w:vAlign w:val="center"/>
          </w:tcPr>
          <w:p w14:paraId="1A59F233" w14:textId="77777777" w:rsidR="001B41A1" w:rsidRDefault="001B41A1" w:rsidP="00ED7DA3">
            <w:pPr>
              <w:pStyle w:val="TextoTabla"/>
              <w:jc w:val="center"/>
            </w:pPr>
          </w:p>
        </w:tc>
        <w:tc>
          <w:tcPr>
            <w:tcW w:w="412" w:type="dxa"/>
            <w:vAlign w:val="center"/>
          </w:tcPr>
          <w:p w14:paraId="07AD412F" w14:textId="77777777" w:rsidR="001B41A1" w:rsidRDefault="001B41A1" w:rsidP="00ED7DA3">
            <w:pPr>
              <w:pStyle w:val="TextoTabla"/>
              <w:jc w:val="center"/>
            </w:pPr>
          </w:p>
        </w:tc>
        <w:tc>
          <w:tcPr>
            <w:tcW w:w="412" w:type="dxa"/>
            <w:vAlign w:val="center"/>
          </w:tcPr>
          <w:p w14:paraId="1CAA5376" w14:textId="77777777" w:rsidR="001B41A1" w:rsidRDefault="001B41A1" w:rsidP="00ED7DA3">
            <w:pPr>
              <w:pStyle w:val="TextoTabla"/>
              <w:jc w:val="center"/>
            </w:pPr>
          </w:p>
        </w:tc>
      </w:tr>
      <w:tr w:rsidR="00BA1EFF" w14:paraId="595349CD" w14:textId="77777777" w:rsidTr="00ED7DA3">
        <w:trPr>
          <w:cantSplit/>
          <w:trHeight w:val="567"/>
          <w:jc w:val="center"/>
        </w:trPr>
        <w:tc>
          <w:tcPr>
            <w:tcW w:w="411" w:type="dxa"/>
            <w:vAlign w:val="center"/>
          </w:tcPr>
          <w:p w14:paraId="26ABDB64" w14:textId="4F42C12E" w:rsidR="001B41A1" w:rsidRPr="00BA1EFF" w:rsidRDefault="00405203" w:rsidP="00ED7DA3">
            <w:pPr>
              <w:pStyle w:val="TextoTabla"/>
              <w:jc w:val="center"/>
              <w:rPr>
                <w:b/>
                <w:bCs/>
              </w:rPr>
            </w:pPr>
            <w:r>
              <w:rPr>
                <w:b/>
                <w:bCs/>
              </w:rPr>
              <w:t>27</w:t>
            </w:r>
          </w:p>
        </w:tc>
        <w:tc>
          <w:tcPr>
            <w:tcW w:w="411" w:type="dxa"/>
            <w:vAlign w:val="center"/>
          </w:tcPr>
          <w:p w14:paraId="2A0C5775" w14:textId="77777777" w:rsidR="001B41A1" w:rsidRDefault="001B41A1" w:rsidP="00ED7DA3">
            <w:pPr>
              <w:pStyle w:val="TextoTabla"/>
              <w:jc w:val="center"/>
            </w:pPr>
          </w:p>
        </w:tc>
        <w:tc>
          <w:tcPr>
            <w:tcW w:w="411" w:type="dxa"/>
            <w:vAlign w:val="center"/>
          </w:tcPr>
          <w:p w14:paraId="3683EBF6" w14:textId="77777777" w:rsidR="001B41A1" w:rsidRDefault="001B41A1" w:rsidP="00ED7DA3">
            <w:pPr>
              <w:pStyle w:val="TextoTabla"/>
              <w:jc w:val="center"/>
            </w:pPr>
          </w:p>
        </w:tc>
        <w:tc>
          <w:tcPr>
            <w:tcW w:w="411" w:type="dxa"/>
            <w:vAlign w:val="center"/>
          </w:tcPr>
          <w:p w14:paraId="7E0008A4" w14:textId="77777777" w:rsidR="001B41A1" w:rsidRDefault="001B41A1" w:rsidP="00ED7DA3">
            <w:pPr>
              <w:pStyle w:val="TextoTabla"/>
              <w:jc w:val="center"/>
            </w:pPr>
          </w:p>
        </w:tc>
        <w:tc>
          <w:tcPr>
            <w:tcW w:w="411" w:type="dxa"/>
            <w:vAlign w:val="center"/>
          </w:tcPr>
          <w:p w14:paraId="62587855" w14:textId="77777777" w:rsidR="001B41A1" w:rsidRDefault="001B41A1" w:rsidP="00ED7DA3">
            <w:pPr>
              <w:pStyle w:val="TextoTabla"/>
              <w:jc w:val="center"/>
            </w:pPr>
          </w:p>
        </w:tc>
        <w:tc>
          <w:tcPr>
            <w:tcW w:w="411" w:type="dxa"/>
            <w:vAlign w:val="center"/>
          </w:tcPr>
          <w:p w14:paraId="770D3F59" w14:textId="77777777" w:rsidR="001B41A1" w:rsidRDefault="001B41A1" w:rsidP="00ED7DA3">
            <w:pPr>
              <w:pStyle w:val="TextoTabla"/>
              <w:jc w:val="center"/>
            </w:pPr>
          </w:p>
        </w:tc>
        <w:tc>
          <w:tcPr>
            <w:tcW w:w="411" w:type="dxa"/>
            <w:vAlign w:val="center"/>
          </w:tcPr>
          <w:p w14:paraId="52443DCE" w14:textId="77777777" w:rsidR="001B41A1" w:rsidRDefault="001B41A1" w:rsidP="00ED7DA3">
            <w:pPr>
              <w:pStyle w:val="TextoTabla"/>
              <w:jc w:val="center"/>
            </w:pPr>
          </w:p>
        </w:tc>
        <w:tc>
          <w:tcPr>
            <w:tcW w:w="411" w:type="dxa"/>
            <w:vAlign w:val="center"/>
          </w:tcPr>
          <w:p w14:paraId="1F03E712" w14:textId="77777777" w:rsidR="001B41A1" w:rsidRDefault="001B41A1" w:rsidP="00ED7DA3">
            <w:pPr>
              <w:pStyle w:val="TextoTabla"/>
              <w:jc w:val="center"/>
            </w:pPr>
          </w:p>
        </w:tc>
        <w:tc>
          <w:tcPr>
            <w:tcW w:w="412" w:type="dxa"/>
            <w:vAlign w:val="center"/>
          </w:tcPr>
          <w:p w14:paraId="73C47235" w14:textId="77777777" w:rsidR="001B41A1" w:rsidRDefault="001B41A1" w:rsidP="00ED7DA3">
            <w:pPr>
              <w:pStyle w:val="TextoTabla"/>
              <w:jc w:val="center"/>
            </w:pPr>
          </w:p>
        </w:tc>
        <w:tc>
          <w:tcPr>
            <w:tcW w:w="412" w:type="dxa"/>
            <w:vAlign w:val="center"/>
          </w:tcPr>
          <w:p w14:paraId="525E3ED5" w14:textId="77777777" w:rsidR="001B41A1" w:rsidRDefault="001B41A1" w:rsidP="00ED7DA3">
            <w:pPr>
              <w:pStyle w:val="TextoTabla"/>
              <w:jc w:val="center"/>
            </w:pPr>
          </w:p>
        </w:tc>
        <w:tc>
          <w:tcPr>
            <w:tcW w:w="412" w:type="dxa"/>
            <w:vAlign w:val="center"/>
          </w:tcPr>
          <w:p w14:paraId="049D5AA8" w14:textId="77777777" w:rsidR="001B41A1" w:rsidRDefault="001B41A1" w:rsidP="00ED7DA3">
            <w:pPr>
              <w:pStyle w:val="TextoTabla"/>
              <w:jc w:val="center"/>
            </w:pPr>
          </w:p>
        </w:tc>
        <w:tc>
          <w:tcPr>
            <w:tcW w:w="412" w:type="dxa"/>
            <w:vAlign w:val="center"/>
          </w:tcPr>
          <w:p w14:paraId="23AB9A60" w14:textId="77777777" w:rsidR="001B41A1" w:rsidRDefault="001B41A1" w:rsidP="00ED7DA3">
            <w:pPr>
              <w:pStyle w:val="TextoTabla"/>
              <w:jc w:val="center"/>
            </w:pPr>
          </w:p>
        </w:tc>
        <w:tc>
          <w:tcPr>
            <w:tcW w:w="412" w:type="dxa"/>
            <w:vAlign w:val="center"/>
          </w:tcPr>
          <w:p w14:paraId="094E2953" w14:textId="77777777" w:rsidR="001B41A1" w:rsidRDefault="001B41A1" w:rsidP="00ED7DA3">
            <w:pPr>
              <w:pStyle w:val="TextoTabla"/>
              <w:jc w:val="center"/>
            </w:pPr>
          </w:p>
        </w:tc>
        <w:tc>
          <w:tcPr>
            <w:tcW w:w="412" w:type="dxa"/>
            <w:vAlign w:val="center"/>
          </w:tcPr>
          <w:p w14:paraId="1693FD77" w14:textId="77777777" w:rsidR="001B41A1" w:rsidRDefault="001B41A1" w:rsidP="00ED7DA3">
            <w:pPr>
              <w:pStyle w:val="TextoTabla"/>
              <w:jc w:val="center"/>
            </w:pPr>
          </w:p>
        </w:tc>
        <w:tc>
          <w:tcPr>
            <w:tcW w:w="412" w:type="dxa"/>
            <w:vAlign w:val="center"/>
          </w:tcPr>
          <w:p w14:paraId="466F8D6E" w14:textId="77777777" w:rsidR="001B41A1" w:rsidRDefault="001B41A1" w:rsidP="00ED7DA3">
            <w:pPr>
              <w:pStyle w:val="TextoTabla"/>
              <w:jc w:val="center"/>
            </w:pPr>
          </w:p>
        </w:tc>
        <w:tc>
          <w:tcPr>
            <w:tcW w:w="412" w:type="dxa"/>
            <w:vAlign w:val="center"/>
          </w:tcPr>
          <w:p w14:paraId="40918E93" w14:textId="77777777" w:rsidR="001B41A1" w:rsidRDefault="001B41A1" w:rsidP="00ED7DA3">
            <w:pPr>
              <w:pStyle w:val="TextoTabla"/>
              <w:jc w:val="center"/>
            </w:pPr>
          </w:p>
        </w:tc>
        <w:tc>
          <w:tcPr>
            <w:tcW w:w="412" w:type="dxa"/>
            <w:vAlign w:val="center"/>
          </w:tcPr>
          <w:p w14:paraId="2B178089" w14:textId="77777777" w:rsidR="001B41A1" w:rsidRDefault="001B41A1" w:rsidP="00ED7DA3">
            <w:pPr>
              <w:pStyle w:val="TextoTabla"/>
              <w:jc w:val="center"/>
            </w:pPr>
          </w:p>
        </w:tc>
        <w:tc>
          <w:tcPr>
            <w:tcW w:w="412" w:type="dxa"/>
            <w:vAlign w:val="center"/>
          </w:tcPr>
          <w:p w14:paraId="3FAAC729" w14:textId="77777777" w:rsidR="001B41A1" w:rsidRDefault="001B41A1" w:rsidP="00ED7DA3">
            <w:pPr>
              <w:pStyle w:val="TextoTabla"/>
              <w:jc w:val="center"/>
            </w:pPr>
          </w:p>
        </w:tc>
        <w:tc>
          <w:tcPr>
            <w:tcW w:w="412" w:type="dxa"/>
            <w:vAlign w:val="center"/>
          </w:tcPr>
          <w:p w14:paraId="15A73D00" w14:textId="77777777" w:rsidR="001B41A1" w:rsidRDefault="001B41A1" w:rsidP="00ED7DA3">
            <w:pPr>
              <w:pStyle w:val="TextoTabla"/>
              <w:jc w:val="center"/>
            </w:pPr>
          </w:p>
        </w:tc>
        <w:tc>
          <w:tcPr>
            <w:tcW w:w="412" w:type="dxa"/>
            <w:vAlign w:val="center"/>
          </w:tcPr>
          <w:p w14:paraId="4BDBD8F4" w14:textId="77777777" w:rsidR="001B41A1" w:rsidRDefault="001B41A1" w:rsidP="00ED7DA3">
            <w:pPr>
              <w:pStyle w:val="TextoTabla"/>
              <w:jc w:val="center"/>
            </w:pPr>
          </w:p>
        </w:tc>
        <w:tc>
          <w:tcPr>
            <w:tcW w:w="412" w:type="dxa"/>
            <w:vAlign w:val="center"/>
          </w:tcPr>
          <w:p w14:paraId="4C1EEC12" w14:textId="77777777" w:rsidR="001B41A1" w:rsidRDefault="001B41A1" w:rsidP="00ED7DA3">
            <w:pPr>
              <w:pStyle w:val="TextoTabla"/>
              <w:jc w:val="center"/>
            </w:pPr>
          </w:p>
        </w:tc>
      </w:tr>
      <w:tr w:rsidR="00BA1EFF" w14:paraId="2041C704" w14:textId="77777777" w:rsidTr="00ED7DA3">
        <w:trPr>
          <w:cantSplit/>
          <w:trHeight w:val="567"/>
          <w:jc w:val="center"/>
        </w:trPr>
        <w:tc>
          <w:tcPr>
            <w:tcW w:w="411" w:type="dxa"/>
            <w:vAlign w:val="center"/>
          </w:tcPr>
          <w:p w14:paraId="6B432073" w14:textId="61998B34" w:rsidR="001B41A1" w:rsidRPr="00BA1EFF" w:rsidRDefault="00405203" w:rsidP="00ED7DA3">
            <w:pPr>
              <w:pStyle w:val="TextoTabla"/>
              <w:jc w:val="center"/>
              <w:rPr>
                <w:b/>
                <w:bCs/>
              </w:rPr>
            </w:pPr>
            <w:r>
              <w:rPr>
                <w:b/>
                <w:bCs/>
              </w:rPr>
              <w:t>28</w:t>
            </w:r>
          </w:p>
        </w:tc>
        <w:tc>
          <w:tcPr>
            <w:tcW w:w="411" w:type="dxa"/>
            <w:vAlign w:val="center"/>
          </w:tcPr>
          <w:p w14:paraId="0940D9F6" w14:textId="77777777" w:rsidR="001B41A1" w:rsidRDefault="001B41A1" w:rsidP="00ED7DA3">
            <w:pPr>
              <w:pStyle w:val="TextoTabla"/>
              <w:jc w:val="center"/>
            </w:pPr>
          </w:p>
        </w:tc>
        <w:tc>
          <w:tcPr>
            <w:tcW w:w="411" w:type="dxa"/>
            <w:vAlign w:val="center"/>
          </w:tcPr>
          <w:p w14:paraId="17F6615A" w14:textId="77777777" w:rsidR="001B41A1" w:rsidRDefault="001B41A1" w:rsidP="00ED7DA3">
            <w:pPr>
              <w:pStyle w:val="TextoTabla"/>
              <w:jc w:val="center"/>
            </w:pPr>
          </w:p>
        </w:tc>
        <w:tc>
          <w:tcPr>
            <w:tcW w:w="411" w:type="dxa"/>
            <w:vAlign w:val="center"/>
          </w:tcPr>
          <w:p w14:paraId="620168E6" w14:textId="77777777" w:rsidR="001B41A1" w:rsidRDefault="001B41A1" w:rsidP="00ED7DA3">
            <w:pPr>
              <w:pStyle w:val="TextoTabla"/>
              <w:jc w:val="center"/>
            </w:pPr>
          </w:p>
        </w:tc>
        <w:tc>
          <w:tcPr>
            <w:tcW w:w="411" w:type="dxa"/>
            <w:vAlign w:val="center"/>
          </w:tcPr>
          <w:p w14:paraId="6B222A07" w14:textId="77777777" w:rsidR="001B41A1" w:rsidRDefault="001B41A1" w:rsidP="00ED7DA3">
            <w:pPr>
              <w:pStyle w:val="TextoTabla"/>
              <w:jc w:val="center"/>
            </w:pPr>
          </w:p>
        </w:tc>
        <w:tc>
          <w:tcPr>
            <w:tcW w:w="411" w:type="dxa"/>
            <w:vAlign w:val="center"/>
          </w:tcPr>
          <w:p w14:paraId="18B32CA8" w14:textId="77777777" w:rsidR="001B41A1" w:rsidRDefault="001B41A1" w:rsidP="00ED7DA3">
            <w:pPr>
              <w:pStyle w:val="TextoTabla"/>
              <w:jc w:val="center"/>
            </w:pPr>
          </w:p>
        </w:tc>
        <w:tc>
          <w:tcPr>
            <w:tcW w:w="411" w:type="dxa"/>
            <w:vAlign w:val="center"/>
          </w:tcPr>
          <w:p w14:paraId="2CC4E1E7" w14:textId="77777777" w:rsidR="001B41A1" w:rsidRDefault="001B41A1" w:rsidP="00ED7DA3">
            <w:pPr>
              <w:pStyle w:val="TextoTabla"/>
              <w:jc w:val="center"/>
            </w:pPr>
          </w:p>
        </w:tc>
        <w:tc>
          <w:tcPr>
            <w:tcW w:w="411" w:type="dxa"/>
            <w:vAlign w:val="center"/>
          </w:tcPr>
          <w:p w14:paraId="181B2F97" w14:textId="77777777" w:rsidR="001B41A1" w:rsidRDefault="001B41A1" w:rsidP="00ED7DA3">
            <w:pPr>
              <w:pStyle w:val="TextoTabla"/>
              <w:jc w:val="center"/>
            </w:pPr>
          </w:p>
        </w:tc>
        <w:tc>
          <w:tcPr>
            <w:tcW w:w="412" w:type="dxa"/>
            <w:vAlign w:val="center"/>
          </w:tcPr>
          <w:p w14:paraId="65FD7112" w14:textId="77777777" w:rsidR="001B41A1" w:rsidRDefault="001B41A1" w:rsidP="00ED7DA3">
            <w:pPr>
              <w:pStyle w:val="TextoTabla"/>
              <w:jc w:val="center"/>
            </w:pPr>
          </w:p>
        </w:tc>
        <w:tc>
          <w:tcPr>
            <w:tcW w:w="412" w:type="dxa"/>
            <w:vAlign w:val="center"/>
          </w:tcPr>
          <w:p w14:paraId="46E7A8BD" w14:textId="77777777" w:rsidR="001B41A1" w:rsidRDefault="001B41A1" w:rsidP="00ED7DA3">
            <w:pPr>
              <w:pStyle w:val="TextoTabla"/>
              <w:jc w:val="center"/>
            </w:pPr>
          </w:p>
        </w:tc>
        <w:tc>
          <w:tcPr>
            <w:tcW w:w="412" w:type="dxa"/>
            <w:vAlign w:val="center"/>
          </w:tcPr>
          <w:p w14:paraId="40413566" w14:textId="77777777" w:rsidR="001B41A1" w:rsidRDefault="001B41A1" w:rsidP="00ED7DA3">
            <w:pPr>
              <w:pStyle w:val="TextoTabla"/>
              <w:jc w:val="center"/>
            </w:pPr>
          </w:p>
        </w:tc>
        <w:tc>
          <w:tcPr>
            <w:tcW w:w="412" w:type="dxa"/>
            <w:vAlign w:val="center"/>
          </w:tcPr>
          <w:p w14:paraId="20AA629F" w14:textId="77777777" w:rsidR="001B41A1" w:rsidRDefault="001B41A1" w:rsidP="00ED7DA3">
            <w:pPr>
              <w:pStyle w:val="TextoTabla"/>
              <w:jc w:val="center"/>
            </w:pPr>
          </w:p>
        </w:tc>
        <w:tc>
          <w:tcPr>
            <w:tcW w:w="412" w:type="dxa"/>
            <w:vAlign w:val="center"/>
          </w:tcPr>
          <w:p w14:paraId="43963C10" w14:textId="77777777" w:rsidR="001B41A1" w:rsidRDefault="001B41A1" w:rsidP="00ED7DA3">
            <w:pPr>
              <w:pStyle w:val="TextoTabla"/>
              <w:jc w:val="center"/>
            </w:pPr>
          </w:p>
        </w:tc>
        <w:tc>
          <w:tcPr>
            <w:tcW w:w="412" w:type="dxa"/>
            <w:vAlign w:val="center"/>
          </w:tcPr>
          <w:p w14:paraId="758B0488" w14:textId="77777777" w:rsidR="001B41A1" w:rsidRDefault="001B41A1" w:rsidP="00ED7DA3">
            <w:pPr>
              <w:pStyle w:val="TextoTabla"/>
              <w:jc w:val="center"/>
            </w:pPr>
          </w:p>
        </w:tc>
        <w:tc>
          <w:tcPr>
            <w:tcW w:w="412" w:type="dxa"/>
            <w:vAlign w:val="center"/>
          </w:tcPr>
          <w:p w14:paraId="7139C3A0" w14:textId="77777777" w:rsidR="001B41A1" w:rsidRDefault="001B41A1" w:rsidP="00ED7DA3">
            <w:pPr>
              <w:pStyle w:val="TextoTabla"/>
              <w:jc w:val="center"/>
            </w:pPr>
          </w:p>
        </w:tc>
        <w:tc>
          <w:tcPr>
            <w:tcW w:w="412" w:type="dxa"/>
            <w:vAlign w:val="center"/>
          </w:tcPr>
          <w:p w14:paraId="5012B275" w14:textId="77777777" w:rsidR="001B41A1" w:rsidRDefault="001B41A1" w:rsidP="00ED7DA3">
            <w:pPr>
              <w:pStyle w:val="TextoTabla"/>
              <w:jc w:val="center"/>
            </w:pPr>
          </w:p>
        </w:tc>
        <w:tc>
          <w:tcPr>
            <w:tcW w:w="412" w:type="dxa"/>
            <w:vAlign w:val="center"/>
          </w:tcPr>
          <w:p w14:paraId="78550A8B" w14:textId="77777777" w:rsidR="001B41A1" w:rsidRDefault="001B41A1" w:rsidP="00ED7DA3">
            <w:pPr>
              <w:pStyle w:val="TextoTabla"/>
              <w:jc w:val="center"/>
            </w:pPr>
          </w:p>
        </w:tc>
        <w:tc>
          <w:tcPr>
            <w:tcW w:w="412" w:type="dxa"/>
            <w:vAlign w:val="center"/>
          </w:tcPr>
          <w:p w14:paraId="718260BE" w14:textId="77777777" w:rsidR="001B41A1" w:rsidRDefault="001B41A1" w:rsidP="00ED7DA3">
            <w:pPr>
              <w:pStyle w:val="TextoTabla"/>
              <w:jc w:val="center"/>
            </w:pPr>
          </w:p>
        </w:tc>
        <w:tc>
          <w:tcPr>
            <w:tcW w:w="412" w:type="dxa"/>
            <w:vAlign w:val="center"/>
          </w:tcPr>
          <w:p w14:paraId="31C648BE" w14:textId="77777777" w:rsidR="001B41A1" w:rsidRDefault="001B41A1" w:rsidP="00ED7DA3">
            <w:pPr>
              <w:pStyle w:val="TextoTabla"/>
              <w:jc w:val="center"/>
            </w:pPr>
          </w:p>
        </w:tc>
        <w:tc>
          <w:tcPr>
            <w:tcW w:w="412" w:type="dxa"/>
            <w:vAlign w:val="center"/>
          </w:tcPr>
          <w:p w14:paraId="1EE17445" w14:textId="77777777" w:rsidR="001B41A1" w:rsidRDefault="001B41A1" w:rsidP="00ED7DA3">
            <w:pPr>
              <w:pStyle w:val="TextoTabla"/>
              <w:jc w:val="center"/>
            </w:pPr>
          </w:p>
        </w:tc>
        <w:tc>
          <w:tcPr>
            <w:tcW w:w="412" w:type="dxa"/>
            <w:vAlign w:val="center"/>
          </w:tcPr>
          <w:p w14:paraId="4A364D56" w14:textId="77777777" w:rsidR="001B41A1" w:rsidRDefault="001B41A1" w:rsidP="00ED7DA3">
            <w:pPr>
              <w:pStyle w:val="TextoTabla"/>
              <w:jc w:val="center"/>
            </w:pPr>
          </w:p>
        </w:tc>
      </w:tr>
      <w:tr w:rsidR="00BA1EFF" w14:paraId="1F41BFFE" w14:textId="77777777" w:rsidTr="00ED7DA3">
        <w:trPr>
          <w:cantSplit/>
          <w:trHeight w:val="567"/>
          <w:jc w:val="center"/>
        </w:trPr>
        <w:tc>
          <w:tcPr>
            <w:tcW w:w="411" w:type="dxa"/>
            <w:vAlign w:val="center"/>
          </w:tcPr>
          <w:p w14:paraId="167CB813" w14:textId="38551EC1" w:rsidR="001B41A1" w:rsidRPr="00BA1EFF" w:rsidRDefault="00405203" w:rsidP="00ED7DA3">
            <w:pPr>
              <w:pStyle w:val="TextoTabla"/>
              <w:jc w:val="center"/>
              <w:rPr>
                <w:b/>
                <w:bCs/>
              </w:rPr>
            </w:pPr>
            <w:r>
              <w:rPr>
                <w:b/>
                <w:bCs/>
              </w:rPr>
              <w:t>29</w:t>
            </w:r>
          </w:p>
        </w:tc>
        <w:tc>
          <w:tcPr>
            <w:tcW w:w="411" w:type="dxa"/>
            <w:vAlign w:val="center"/>
          </w:tcPr>
          <w:p w14:paraId="49AE7FA7" w14:textId="77777777" w:rsidR="001B41A1" w:rsidRDefault="001B41A1" w:rsidP="00ED7DA3">
            <w:pPr>
              <w:pStyle w:val="TextoTabla"/>
              <w:jc w:val="center"/>
            </w:pPr>
          </w:p>
        </w:tc>
        <w:tc>
          <w:tcPr>
            <w:tcW w:w="411" w:type="dxa"/>
            <w:vAlign w:val="center"/>
          </w:tcPr>
          <w:p w14:paraId="4663FFD6" w14:textId="77777777" w:rsidR="001B41A1" w:rsidRDefault="001B41A1" w:rsidP="00ED7DA3">
            <w:pPr>
              <w:pStyle w:val="TextoTabla"/>
              <w:jc w:val="center"/>
            </w:pPr>
          </w:p>
        </w:tc>
        <w:tc>
          <w:tcPr>
            <w:tcW w:w="411" w:type="dxa"/>
            <w:vAlign w:val="center"/>
          </w:tcPr>
          <w:p w14:paraId="055A8A3D" w14:textId="77777777" w:rsidR="001B41A1" w:rsidRDefault="001B41A1" w:rsidP="00ED7DA3">
            <w:pPr>
              <w:pStyle w:val="TextoTabla"/>
              <w:jc w:val="center"/>
            </w:pPr>
          </w:p>
        </w:tc>
        <w:tc>
          <w:tcPr>
            <w:tcW w:w="411" w:type="dxa"/>
            <w:vAlign w:val="center"/>
          </w:tcPr>
          <w:p w14:paraId="7D76034C" w14:textId="77777777" w:rsidR="001B41A1" w:rsidRDefault="001B41A1" w:rsidP="00ED7DA3">
            <w:pPr>
              <w:pStyle w:val="TextoTabla"/>
              <w:jc w:val="center"/>
            </w:pPr>
          </w:p>
        </w:tc>
        <w:tc>
          <w:tcPr>
            <w:tcW w:w="411" w:type="dxa"/>
            <w:vAlign w:val="center"/>
          </w:tcPr>
          <w:p w14:paraId="33698334" w14:textId="77777777" w:rsidR="001B41A1" w:rsidRDefault="001B41A1" w:rsidP="00ED7DA3">
            <w:pPr>
              <w:pStyle w:val="TextoTabla"/>
              <w:jc w:val="center"/>
            </w:pPr>
          </w:p>
        </w:tc>
        <w:tc>
          <w:tcPr>
            <w:tcW w:w="411" w:type="dxa"/>
            <w:vAlign w:val="center"/>
          </w:tcPr>
          <w:p w14:paraId="71DB40D2" w14:textId="77777777" w:rsidR="001B41A1" w:rsidRDefault="001B41A1" w:rsidP="00ED7DA3">
            <w:pPr>
              <w:pStyle w:val="TextoTabla"/>
              <w:jc w:val="center"/>
            </w:pPr>
          </w:p>
        </w:tc>
        <w:tc>
          <w:tcPr>
            <w:tcW w:w="411" w:type="dxa"/>
            <w:vAlign w:val="center"/>
          </w:tcPr>
          <w:p w14:paraId="0352BDD1" w14:textId="77777777" w:rsidR="001B41A1" w:rsidRDefault="001B41A1" w:rsidP="00ED7DA3">
            <w:pPr>
              <w:pStyle w:val="TextoTabla"/>
              <w:jc w:val="center"/>
            </w:pPr>
          </w:p>
        </w:tc>
        <w:tc>
          <w:tcPr>
            <w:tcW w:w="412" w:type="dxa"/>
            <w:vAlign w:val="center"/>
          </w:tcPr>
          <w:p w14:paraId="1848A26A" w14:textId="77777777" w:rsidR="001B41A1" w:rsidRDefault="001B41A1" w:rsidP="00ED7DA3">
            <w:pPr>
              <w:pStyle w:val="TextoTabla"/>
              <w:jc w:val="center"/>
            </w:pPr>
          </w:p>
        </w:tc>
        <w:tc>
          <w:tcPr>
            <w:tcW w:w="412" w:type="dxa"/>
            <w:vAlign w:val="center"/>
          </w:tcPr>
          <w:p w14:paraId="358B8BC9" w14:textId="77777777" w:rsidR="001B41A1" w:rsidRDefault="001B41A1" w:rsidP="00ED7DA3">
            <w:pPr>
              <w:pStyle w:val="TextoTabla"/>
              <w:jc w:val="center"/>
            </w:pPr>
          </w:p>
        </w:tc>
        <w:tc>
          <w:tcPr>
            <w:tcW w:w="412" w:type="dxa"/>
            <w:vAlign w:val="center"/>
          </w:tcPr>
          <w:p w14:paraId="457E6F3E" w14:textId="77777777" w:rsidR="001B41A1" w:rsidRDefault="001B41A1" w:rsidP="00ED7DA3">
            <w:pPr>
              <w:pStyle w:val="TextoTabla"/>
              <w:jc w:val="center"/>
            </w:pPr>
          </w:p>
        </w:tc>
        <w:tc>
          <w:tcPr>
            <w:tcW w:w="412" w:type="dxa"/>
            <w:vAlign w:val="center"/>
          </w:tcPr>
          <w:p w14:paraId="1E7E7378" w14:textId="77777777" w:rsidR="001B41A1" w:rsidRDefault="001B41A1" w:rsidP="00ED7DA3">
            <w:pPr>
              <w:pStyle w:val="TextoTabla"/>
              <w:jc w:val="center"/>
            </w:pPr>
          </w:p>
        </w:tc>
        <w:tc>
          <w:tcPr>
            <w:tcW w:w="412" w:type="dxa"/>
            <w:vAlign w:val="center"/>
          </w:tcPr>
          <w:p w14:paraId="7420832E" w14:textId="77777777" w:rsidR="001B41A1" w:rsidRDefault="001B41A1" w:rsidP="00ED7DA3">
            <w:pPr>
              <w:pStyle w:val="TextoTabla"/>
              <w:jc w:val="center"/>
            </w:pPr>
          </w:p>
        </w:tc>
        <w:tc>
          <w:tcPr>
            <w:tcW w:w="412" w:type="dxa"/>
            <w:vAlign w:val="center"/>
          </w:tcPr>
          <w:p w14:paraId="1E556B95" w14:textId="77777777" w:rsidR="001B41A1" w:rsidRDefault="001B41A1" w:rsidP="00ED7DA3">
            <w:pPr>
              <w:pStyle w:val="TextoTabla"/>
              <w:jc w:val="center"/>
            </w:pPr>
          </w:p>
        </w:tc>
        <w:tc>
          <w:tcPr>
            <w:tcW w:w="412" w:type="dxa"/>
            <w:vAlign w:val="center"/>
          </w:tcPr>
          <w:p w14:paraId="4E0CEDF2" w14:textId="77777777" w:rsidR="001B41A1" w:rsidRDefault="001B41A1" w:rsidP="00ED7DA3">
            <w:pPr>
              <w:pStyle w:val="TextoTabla"/>
              <w:jc w:val="center"/>
            </w:pPr>
          </w:p>
        </w:tc>
        <w:tc>
          <w:tcPr>
            <w:tcW w:w="412" w:type="dxa"/>
            <w:vAlign w:val="center"/>
          </w:tcPr>
          <w:p w14:paraId="61114D4E" w14:textId="77777777" w:rsidR="001B41A1" w:rsidRDefault="001B41A1" w:rsidP="00ED7DA3">
            <w:pPr>
              <w:pStyle w:val="TextoTabla"/>
              <w:jc w:val="center"/>
            </w:pPr>
          </w:p>
        </w:tc>
        <w:tc>
          <w:tcPr>
            <w:tcW w:w="412" w:type="dxa"/>
            <w:vAlign w:val="center"/>
          </w:tcPr>
          <w:p w14:paraId="6FCF94DB" w14:textId="77777777" w:rsidR="001B41A1" w:rsidRDefault="001B41A1" w:rsidP="00ED7DA3">
            <w:pPr>
              <w:pStyle w:val="TextoTabla"/>
              <w:jc w:val="center"/>
            </w:pPr>
          </w:p>
        </w:tc>
        <w:tc>
          <w:tcPr>
            <w:tcW w:w="412" w:type="dxa"/>
            <w:vAlign w:val="center"/>
          </w:tcPr>
          <w:p w14:paraId="098E8881" w14:textId="77777777" w:rsidR="001B41A1" w:rsidRDefault="001B41A1" w:rsidP="00ED7DA3">
            <w:pPr>
              <w:pStyle w:val="TextoTabla"/>
              <w:jc w:val="center"/>
            </w:pPr>
          </w:p>
        </w:tc>
        <w:tc>
          <w:tcPr>
            <w:tcW w:w="412" w:type="dxa"/>
            <w:vAlign w:val="center"/>
          </w:tcPr>
          <w:p w14:paraId="3C17628E" w14:textId="77777777" w:rsidR="001B41A1" w:rsidRDefault="001B41A1" w:rsidP="00ED7DA3">
            <w:pPr>
              <w:pStyle w:val="TextoTabla"/>
              <w:jc w:val="center"/>
            </w:pPr>
          </w:p>
        </w:tc>
        <w:tc>
          <w:tcPr>
            <w:tcW w:w="412" w:type="dxa"/>
            <w:vAlign w:val="center"/>
          </w:tcPr>
          <w:p w14:paraId="682CA312" w14:textId="77777777" w:rsidR="001B41A1" w:rsidRDefault="001B41A1" w:rsidP="00ED7DA3">
            <w:pPr>
              <w:pStyle w:val="TextoTabla"/>
              <w:jc w:val="center"/>
            </w:pPr>
          </w:p>
        </w:tc>
        <w:tc>
          <w:tcPr>
            <w:tcW w:w="412" w:type="dxa"/>
            <w:vAlign w:val="center"/>
          </w:tcPr>
          <w:p w14:paraId="1378E04E" w14:textId="77777777" w:rsidR="001B41A1" w:rsidRDefault="001B41A1" w:rsidP="00ED7DA3">
            <w:pPr>
              <w:pStyle w:val="TextoTabla"/>
              <w:jc w:val="center"/>
            </w:pPr>
          </w:p>
        </w:tc>
      </w:tr>
      <w:tr w:rsidR="00BA1EFF" w14:paraId="688FB075" w14:textId="77777777" w:rsidTr="00ED7DA3">
        <w:trPr>
          <w:cantSplit/>
          <w:trHeight w:val="567"/>
          <w:jc w:val="center"/>
        </w:trPr>
        <w:tc>
          <w:tcPr>
            <w:tcW w:w="411" w:type="dxa"/>
            <w:vAlign w:val="center"/>
          </w:tcPr>
          <w:p w14:paraId="386F3AD5" w14:textId="21FAF147" w:rsidR="001B41A1" w:rsidRPr="00BA1EFF" w:rsidRDefault="00405203" w:rsidP="00ED7DA3">
            <w:pPr>
              <w:pStyle w:val="TextoTabla"/>
              <w:jc w:val="center"/>
              <w:rPr>
                <w:b/>
                <w:bCs/>
              </w:rPr>
            </w:pPr>
            <w:r>
              <w:rPr>
                <w:b/>
                <w:bCs/>
              </w:rPr>
              <w:t>30</w:t>
            </w:r>
          </w:p>
        </w:tc>
        <w:tc>
          <w:tcPr>
            <w:tcW w:w="411" w:type="dxa"/>
            <w:vAlign w:val="center"/>
          </w:tcPr>
          <w:p w14:paraId="1E30C2C4" w14:textId="77777777" w:rsidR="001B41A1" w:rsidRDefault="001B41A1" w:rsidP="00ED7DA3">
            <w:pPr>
              <w:pStyle w:val="TextoTabla"/>
              <w:jc w:val="center"/>
            </w:pPr>
          </w:p>
        </w:tc>
        <w:tc>
          <w:tcPr>
            <w:tcW w:w="411" w:type="dxa"/>
            <w:vAlign w:val="center"/>
          </w:tcPr>
          <w:p w14:paraId="4FAC9452" w14:textId="77777777" w:rsidR="001B41A1" w:rsidRDefault="001B41A1" w:rsidP="00ED7DA3">
            <w:pPr>
              <w:pStyle w:val="TextoTabla"/>
              <w:jc w:val="center"/>
            </w:pPr>
          </w:p>
        </w:tc>
        <w:tc>
          <w:tcPr>
            <w:tcW w:w="411" w:type="dxa"/>
            <w:vAlign w:val="center"/>
          </w:tcPr>
          <w:p w14:paraId="2AC2F3B1" w14:textId="77777777" w:rsidR="001B41A1" w:rsidRDefault="001B41A1" w:rsidP="00ED7DA3">
            <w:pPr>
              <w:pStyle w:val="TextoTabla"/>
              <w:jc w:val="center"/>
            </w:pPr>
          </w:p>
        </w:tc>
        <w:tc>
          <w:tcPr>
            <w:tcW w:w="411" w:type="dxa"/>
            <w:vAlign w:val="center"/>
          </w:tcPr>
          <w:p w14:paraId="140BA857" w14:textId="77777777" w:rsidR="001B41A1" w:rsidRDefault="001B41A1" w:rsidP="00ED7DA3">
            <w:pPr>
              <w:pStyle w:val="TextoTabla"/>
              <w:jc w:val="center"/>
            </w:pPr>
          </w:p>
        </w:tc>
        <w:tc>
          <w:tcPr>
            <w:tcW w:w="411" w:type="dxa"/>
            <w:vAlign w:val="center"/>
          </w:tcPr>
          <w:p w14:paraId="1E45DFAF" w14:textId="77777777" w:rsidR="001B41A1" w:rsidRDefault="001B41A1" w:rsidP="00ED7DA3">
            <w:pPr>
              <w:pStyle w:val="TextoTabla"/>
              <w:jc w:val="center"/>
            </w:pPr>
          </w:p>
        </w:tc>
        <w:tc>
          <w:tcPr>
            <w:tcW w:w="411" w:type="dxa"/>
            <w:vAlign w:val="center"/>
          </w:tcPr>
          <w:p w14:paraId="79A2FA63" w14:textId="77777777" w:rsidR="001B41A1" w:rsidRDefault="001B41A1" w:rsidP="00ED7DA3">
            <w:pPr>
              <w:pStyle w:val="TextoTabla"/>
              <w:jc w:val="center"/>
            </w:pPr>
          </w:p>
        </w:tc>
        <w:tc>
          <w:tcPr>
            <w:tcW w:w="411" w:type="dxa"/>
            <w:vAlign w:val="center"/>
          </w:tcPr>
          <w:p w14:paraId="7C6CA28B" w14:textId="77777777" w:rsidR="001B41A1" w:rsidRDefault="001B41A1" w:rsidP="00ED7DA3">
            <w:pPr>
              <w:pStyle w:val="TextoTabla"/>
              <w:jc w:val="center"/>
            </w:pPr>
          </w:p>
        </w:tc>
        <w:tc>
          <w:tcPr>
            <w:tcW w:w="412" w:type="dxa"/>
            <w:vAlign w:val="center"/>
          </w:tcPr>
          <w:p w14:paraId="6EA4B4FD" w14:textId="77777777" w:rsidR="001B41A1" w:rsidRDefault="001B41A1" w:rsidP="00ED7DA3">
            <w:pPr>
              <w:pStyle w:val="TextoTabla"/>
              <w:jc w:val="center"/>
            </w:pPr>
          </w:p>
        </w:tc>
        <w:tc>
          <w:tcPr>
            <w:tcW w:w="412" w:type="dxa"/>
            <w:vAlign w:val="center"/>
          </w:tcPr>
          <w:p w14:paraId="3FC04FE9" w14:textId="77777777" w:rsidR="001B41A1" w:rsidRDefault="001B41A1" w:rsidP="00ED7DA3">
            <w:pPr>
              <w:pStyle w:val="TextoTabla"/>
              <w:jc w:val="center"/>
            </w:pPr>
          </w:p>
        </w:tc>
        <w:tc>
          <w:tcPr>
            <w:tcW w:w="412" w:type="dxa"/>
            <w:vAlign w:val="center"/>
          </w:tcPr>
          <w:p w14:paraId="4FC67D2D" w14:textId="77777777" w:rsidR="001B41A1" w:rsidRDefault="001B41A1" w:rsidP="00ED7DA3">
            <w:pPr>
              <w:pStyle w:val="TextoTabla"/>
              <w:jc w:val="center"/>
            </w:pPr>
          </w:p>
        </w:tc>
        <w:tc>
          <w:tcPr>
            <w:tcW w:w="412" w:type="dxa"/>
            <w:vAlign w:val="center"/>
          </w:tcPr>
          <w:p w14:paraId="0CBD17E5" w14:textId="77777777" w:rsidR="001B41A1" w:rsidRDefault="001B41A1" w:rsidP="00ED7DA3">
            <w:pPr>
              <w:pStyle w:val="TextoTabla"/>
              <w:jc w:val="center"/>
            </w:pPr>
          </w:p>
        </w:tc>
        <w:tc>
          <w:tcPr>
            <w:tcW w:w="412" w:type="dxa"/>
            <w:vAlign w:val="center"/>
          </w:tcPr>
          <w:p w14:paraId="4D4A58EC" w14:textId="77777777" w:rsidR="001B41A1" w:rsidRDefault="001B41A1" w:rsidP="00ED7DA3">
            <w:pPr>
              <w:pStyle w:val="TextoTabla"/>
              <w:jc w:val="center"/>
            </w:pPr>
          </w:p>
        </w:tc>
        <w:tc>
          <w:tcPr>
            <w:tcW w:w="412" w:type="dxa"/>
            <w:vAlign w:val="center"/>
          </w:tcPr>
          <w:p w14:paraId="3842406F" w14:textId="77777777" w:rsidR="001B41A1" w:rsidRDefault="001B41A1" w:rsidP="00ED7DA3">
            <w:pPr>
              <w:pStyle w:val="TextoTabla"/>
              <w:jc w:val="center"/>
            </w:pPr>
          </w:p>
        </w:tc>
        <w:tc>
          <w:tcPr>
            <w:tcW w:w="412" w:type="dxa"/>
            <w:vAlign w:val="center"/>
          </w:tcPr>
          <w:p w14:paraId="60AEAEF9" w14:textId="77777777" w:rsidR="001B41A1" w:rsidRDefault="001B41A1" w:rsidP="00ED7DA3">
            <w:pPr>
              <w:pStyle w:val="TextoTabla"/>
              <w:jc w:val="center"/>
            </w:pPr>
          </w:p>
        </w:tc>
        <w:tc>
          <w:tcPr>
            <w:tcW w:w="412" w:type="dxa"/>
            <w:vAlign w:val="center"/>
          </w:tcPr>
          <w:p w14:paraId="287B7FB1" w14:textId="77777777" w:rsidR="001B41A1" w:rsidRDefault="001B41A1" w:rsidP="00ED7DA3">
            <w:pPr>
              <w:pStyle w:val="TextoTabla"/>
              <w:jc w:val="center"/>
            </w:pPr>
          </w:p>
        </w:tc>
        <w:tc>
          <w:tcPr>
            <w:tcW w:w="412" w:type="dxa"/>
            <w:vAlign w:val="center"/>
          </w:tcPr>
          <w:p w14:paraId="24DE7F18" w14:textId="77777777" w:rsidR="001B41A1" w:rsidRDefault="001B41A1" w:rsidP="00ED7DA3">
            <w:pPr>
              <w:pStyle w:val="TextoTabla"/>
              <w:jc w:val="center"/>
            </w:pPr>
          </w:p>
        </w:tc>
        <w:tc>
          <w:tcPr>
            <w:tcW w:w="412" w:type="dxa"/>
            <w:vAlign w:val="center"/>
          </w:tcPr>
          <w:p w14:paraId="06BE94BD" w14:textId="77777777" w:rsidR="001B41A1" w:rsidRDefault="001B41A1" w:rsidP="00ED7DA3">
            <w:pPr>
              <w:pStyle w:val="TextoTabla"/>
              <w:jc w:val="center"/>
            </w:pPr>
          </w:p>
        </w:tc>
        <w:tc>
          <w:tcPr>
            <w:tcW w:w="412" w:type="dxa"/>
            <w:vAlign w:val="center"/>
          </w:tcPr>
          <w:p w14:paraId="585CC20B" w14:textId="77777777" w:rsidR="001B41A1" w:rsidRDefault="001B41A1" w:rsidP="00ED7DA3">
            <w:pPr>
              <w:pStyle w:val="TextoTabla"/>
              <w:jc w:val="center"/>
            </w:pPr>
          </w:p>
        </w:tc>
        <w:tc>
          <w:tcPr>
            <w:tcW w:w="412" w:type="dxa"/>
            <w:vAlign w:val="center"/>
          </w:tcPr>
          <w:p w14:paraId="798D005A" w14:textId="77777777" w:rsidR="001B41A1" w:rsidRDefault="001B41A1" w:rsidP="00ED7DA3">
            <w:pPr>
              <w:pStyle w:val="TextoTabla"/>
              <w:jc w:val="center"/>
            </w:pPr>
          </w:p>
        </w:tc>
        <w:tc>
          <w:tcPr>
            <w:tcW w:w="412" w:type="dxa"/>
            <w:vAlign w:val="center"/>
          </w:tcPr>
          <w:p w14:paraId="31536D2A" w14:textId="77777777" w:rsidR="001B41A1" w:rsidRDefault="001B41A1" w:rsidP="00ED7DA3">
            <w:pPr>
              <w:pStyle w:val="TextoTabla"/>
              <w:jc w:val="center"/>
            </w:pPr>
          </w:p>
        </w:tc>
      </w:tr>
      <w:tr w:rsidR="00BA1EFF" w14:paraId="48E1B920" w14:textId="77777777" w:rsidTr="00ED7DA3">
        <w:trPr>
          <w:cantSplit/>
          <w:trHeight w:val="567"/>
          <w:jc w:val="center"/>
        </w:trPr>
        <w:tc>
          <w:tcPr>
            <w:tcW w:w="411" w:type="dxa"/>
            <w:vAlign w:val="center"/>
          </w:tcPr>
          <w:p w14:paraId="6B716E4A" w14:textId="2E471083" w:rsidR="001B41A1" w:rsidRPr="00BA1EFF" w:rsidRDefault="00405203" w:rsidP="00ED7DA3">
            <w:pPr>
              <w:pStyle w:val="TextoTabla"/>
              <w:jc w:val="center"/>
              <w:rPr>
                <w:b/>
                <w:bCs/>
              </w:rPr>
            </w:pPr>
            <w:r>
              <w:rPr>
                <w:b/>
                <w:bCs/>
              </w:rPr>
              <w:t>31</w:t>
            </w:r>
          </w:p>
        </w:tc>
        <w:tc>
          <w:tcPr>
            <w:tcW w:w="411" w:type="dxa"/>
            <w:vAlign w:val="center"/>
          </w:tcPr>
          <w:p w14:paraId="79A0FB66" w14:textId="77777777" w:rsidR="001B41A1" w:rsidRDefault="001B41A1" w:rsidP="00ED7DA3">
            <w:pPr>
              <w:pStyle w:val="TextoTabla"/>
              <w:jc w:val="center"/>
            </w:pPr>
          </w:p>
        </w:tc>
        <w:tc>
          <w:tcPr>
            <w:tcW w:w="411" w:type="dxa"/>
            <w:vAlign w:val="center"/>
          </w:tcPr>
          <w:p w14:paraId="2FD97543" w14:textId="77777777" w:rsidR="001B41A1" w:rsidRDefault="001B41A1" w:rsidP="00ED7DA3">
            <w:pPr>
              <w:pStyle w:val="TextoTabla"/>
              <w:jc w:val="center"/>
            </w:pPr>
          </w:p>
        </w:tc>
        <w:tc>
          <w:tcPr>
            <w:tcW w:w="411" w:type="dxa"/>
            <w:vAlign w:val="center"/>
          </w:tcPr>
          <w:p w14:paraId="447452E5" w14:textId="77777777" w:rsidR="001B41A1" w:rsidRDefault="001B41A1" w:rsidP="00ED7DA3">
            <w:pPr>
              <w:pStyle w:val="TextoTabla"/>
              <w:jc w:val="center"/>
            </w:pPr>
          </w:p>
        </w:tc>
        <w:tc>
          <w:tcPr>
            <w:tcW w:w="411" w:type="dxa"/>
            <w:vAlign w:val="center"/>
          </w:tcPr>
          <w:p w14:paraId="3D9D06F0" w14:textId="77777777" w:rsidR="001B41A1" w:rsidRDefault="001B41A1" w:rsidP="00ED7DA3">
            <w:pPr>
              <w:pStyle w:val="TextoTabla"/>
              <w:jc w:val="center"/>
            </w:pPr>
          </w:p>
        </w:tc>
        <w:tc>
          <w:tcPr>
            <w:tcW w:w="411" w:type="dxa"/>
            <w:vAlign w:val="center"/>
          </w:tcPr>
          <w:p w14:paraId="4C2006AB" w14:textId="77777777" w:rsidR="001B41A1" w:rsidRDefault="001B41A1" w:rsidP="00ED7DA3">
            <w:pPr>
              <w:pStyle w:val="TextoTabla"/>
              <w:jc w:val="center"/>
            </w:pPr>
          </w:p>
        </w:tc>
        <w:tc>
          <w:tcPr>
            <w:tcW w:w="411" w:type="dxa"/>
            <w:vAlign w:val="center"/>
          </w:tcPr>
          <w:p w14:paraId="03ACB407" w14:textId="77777777" w:rsidR="001B41A1" w:rsidRDefault="001B41A1" w:rsidP="00ED7DA3">
            <w:pPr>
              <w:pStyle w:val="TextoTabla"/>
              <w:jc w:val="center"/>
            </w:pPr>
          </w:p>
        </w:tc>
        <w:tc>
          <w:tcPr>
            <w:tcW w:w="411" w:type="dxa"/>
            <w:vAlign w:val="center"/>
          </w:tcPr>
          <w:p w14:paraId="13832538" w14:textId="77777777" w:rsidR="001B41A1" w:rsidRDefault="001B41A1" w:rsidP="00ED7DA3">
            <w:pPr>
              <w:pStyle w:val="TextoTabla"/>
              <w:jc w:val="center"/>
            </w:pPr>
          </w:p>
        </w:tc>
        <w:tc>
          <w:tcPr>
            <w:tcW w:w="412" w:type="dxa"/>
            <w:vAlign w:val="center"/>
          </w:tcPr>
          <w:p w14:paraId="2937A36C" w14:textId="77777777" w:rsidR="001B41A1" w:rsidRDefault="001B41A1" w:rsidP="00ED7DA3">
            <w:pPr>
              <w:pStyle w:val="TextoTabla"/>
              <w:jc w:val="center"/>
            </w:pPr>
          </w:p>
        </w:tc>
        <w:tc>
          <w:tcPr>
            <w:tcW w:w="412" w:type="dxa"/>
            <w:vAlign w:val="center"/>
          </w:tcPr>
          <w:p w14:paraId="5685240D" w14:textId="77777777" w:rsidR="001B41A1" w:rsidRDefault="001B41A1" w:rsidP="00ED7DA3">
            <w:pPr>
              <w:pStyle w:val="TextoTabla"/>
              <w:jc w:val="center"/>
            </w:pPr>
          </w:p>
        </w:tc>
        <w:tc>
          <w:tcPr>
            <w:tcW w:w="412" w:type="dxa"/>
            <w:vAlign w:val="center"/>
          </w:tcPr>
          <w:p w14:paraId="4CC4DAF1" w14:textId="77777777" w:rsidR="001B41A1" w:rsidRDefault="001B41A1" w:rsidP="00ED7DA3">
            <w:pPr>
              <w:pStyle w:val="TextoTabla"/>
              <w:jc w:val="center"/>
            </w:pPr>
          </w:p>
        </w:tc>
        <w:tc>
          <w:tcPr>
            <w:tcW w:w="412" w:type="dxa"/>
            <w:vAlign w:val="center"/>
          </w:tcPr>
          <w:p w14:paraId="37102FAF" w14:textId="77777777" w:rsidR="001B41A1" w:rsidRDefault="001B41A1" w:rsidP="00ED7DA3">
            <w:pPr>
              <w:pStyle w:val="TextoTabla"/>
              <w:jc w:val="center"/>
            </w:pPr>
          </w:p>
        </w:tc>
        <w:tc>
          <w:tcPr>
            <w:tcW w:w="412" w:type="dxa"/>
            <w:vAlign w:val="center"/>
          </w:tcPr>
          <w:p w14:paraId="03022824" w14:textId="77777777" w:rsidR="001B41A1" w:rsidRDefault="001B41A1" w:rsidP="00ED7DA3">
            <w:pPr>
              <w:pStyle w:val="TextoTabla"/>
              <w:jc w:val="center"/>
            </w:pPr>
          </w:p>
        </w:tc>
        <w:tc>
          <w:tcPr>
            <w:tcW w:w="412" w:type="dxa"/>
            <w:vAlign w:val="center"/>
          </w:tcPr>
          <w:p w14:paraId="04CA9F36" w14:textId="77777777" w:rsidR="001B41A1" w:rsidRDefault="001B41A1" w:rsidP="00ED7DA3">
            <w:pPr>
              <w:pStyle w:val="TextoTabla"/>
              <w:jc w:val="center"/>
            </w:pPr>
          </w:p>
        </w:tc>
        <w:tc>
          <w:tcPr>
            <w:tcW w:w="412" w:type="dxa"/>
            <w:vAlign w:val="center"/>
          </w:tcPr>
          <w:p w14:paraId="6C4A7B96" w14:textId="77777777" w:rsidR="001B41A1" w:rsidRDefault="001B41A1" w:rsidP="00ED7DA3">
            <w:pPr>
              <w:pStyle w:val="TextoTabla"/>
              <w:jc w:val="center"/>
            </w:pPr>
          </w:p>
        </w:tc>
        <w:tc>
          <w:tcPr>
            <w:tcW w:w="412" w:type="dxa"/>
            <w:vAlign w:val="center"/>
          </w:tcPr>
          <w:p w14:paraId="00741755" w14:textId="77777777" w:rsidR="001B41A1" w:rsidRDefault="001B41A1" w:rsidP="00ED7DA3">
            <w:pPr>
              <w:pStyle w:val="TextoTabla"/>
              <w:jc w:val="center"/>
            </w:pPr>
          </w:p>
        </w:tc>
        <w:tc>
          <w:tcPr>
            <w:tcW w:w="412" w:type="dxa"/>
            <w:vAlign w:val="center"/>
          </w:tcPr>
          <w:p w14:paraId="00AFC72A" w14:textId="77777777" w:rsidR="001B41A1" w:rsidRDefault="001B41A1" w:rsidP="00ED7DA3">
            <w:pPr>
              <w:pStyle w:val="TextoTabla"/>
              <w:jc w:val="center"/>
            </w:pPr>
          </w:p>
        </w:tc>
        <w:tc>
          <w:tcPr>
            <w:tcW w:w="412" w:type="dxa"/>
            <w:vAlign w:val="center"/>
          </w:tcPr>
          <w:p w14:paraId="72783AF9" w14:textId="77777777" w:rsidR="001B41A1" w:rsidRDefault="001B41A1" w:rsidP="00ED7DA3">
            <w:pPr>
              <w:pStyle w:val="TextoTabla"/>
              <w:jc w:val="center"/>
            </w:pPr>
          </w:p>
        </w:tc>
        <w:tc>
          <w:tcPr>
            <w:tcW w:w="412" w:type="dxa"/>
            <w:vAlign w:val="center"/>
          </w:tcPr>
          <w:p w14:paraId="097B47F3" w14:textId="77777777" w:rsidR="001B41A1" w:rsidRDefault="001B41A1" w:rsidP="00ED7DA3">
            <w:pPr>
              <w:pStyle w:val="TextoTabla"/>
              <w:jc w:val="center"/>
            </w:pPr>
          </w:p>
        </w:tc>
        <w:tc>
          <w:tcPr>
            <w:tcW w:w="412" w:type="dxa"/>
            <w:vAlign w:val="center"/>
          </w:tcPr>
          <w:p w14:paraId="5983E634" w14:textId="77777777" w:rsidR="001B41A1" w:rsidRDefault="001B41A1" w:rsidP="00ED7DA3">
            <w:pPr>
              <w:pStyle w:val="TextoTabla"/>
              <w:jc w:val="center"/>
            </w:pPr>
          </w:p>
        </w:tc>
        <w:tc>
          <w:tcPr>
            <w:tcW w:w="412" w:type="dxa"/>
            <w:vAlign w:val="center"/>
          </w:tcPr>
          <w:p w14:paraId="34234A2F" w14:textId="77777777" w:rsidR="001B41A1" w:rsidRDefault="001B41A1" w:rsidP="00ED7DA3">
            <w:pPr>
              <w:pStyle w:val="TextoTabla"/>
              <w:jc w:val="center"/>
            </w:pPr>
          </w:p>
        </w:tc>
      </w:tr>
      <w:tr w:rsidR="00BA1EFF" w14:paraId="45D7E0FA" w14:textId="77777777" w:rsidTr="00ED7DA3">
        <w:trPr>
          <w:cantSplit/>
          <w:trHeight w:val="567"/>
          <w:jc w:val="center"/>
        </w:trPr>
        <w:tc>
          <w:tcPr>
            <w:tcW w:w="411" w:type="dxa"/>
            <w:vAlign w:val="center"/>
          </w:tcPr>
          <w:p w14:paraId="1687E87A" w14:textId="0077BE4C" w:rsidR="001B41A1" w:rsidRPr="00BA1EFF" w:rsidRDefault="00405203" w:rsidP="00ED7DA3">
            <w:pPr>
              <w:pStyle w:val="TextoTabla"/>
              <w:jc w:val="center"/>
              <w:rPr>
                <w:b/>
                <w:bCs/>
              </w:rPr>
            </w:pPr>
            <w:r>
              <w:rPr>
                <w:b/>
                <w:bCs/>
              </w:rPr>
              <w:t>32</w:t>
            </w:r>
          </w:p>
        </w:tc>
        <w:tc>
          <w:tcPr>
            <w:tcW w:w="411" w:type="dxa"/>
            <w:vAlign w:val="center"/>
          </w:tcPr>
          <w:p w14:paraId="76EE60B7" w14:textId="77777777" w:rsidR="001B41A1" w:rsidRDefault="001B41A1" w:rsidP="00ED7DA3">
            <w:pPr>
              <w:pStyle w:val="TextoTabla"/>
              <w:jc w:val="center"/>
            </w:pPr>
          </w:p>
        </w:tc>
        <w:tc>
          <w:tcPr>
            <w:tcW w:w="411" w:type="dxa"/>
            <w:vAlign w:val="center"/>
          </w:tcPr>
          <w:p w14:paraId="320148DD" w14:textId="77777777" w:rsidR="001B41A1" w:rsidRDefault="001B41A1" w:rsidP="00ED7DA3">
            <w:pPr>
              <w:pStyle w:val="TextoTabla"/>
              <w:jc w:val="center"/>
            </w:pPr>
          </w:p>
        </w:tc>
        <w:tc>
          <w:tcPr>
            <w:tcW w:w="411" w:type="dxa"/>
            <w:vAlign w:val="center"/>
          </w:tcPr>
          <w:p w14:paraId="76550DD7" w14:textId="77777777" w:rsidR="001B41A1" w:rsidRDefault="001B41A1" w:rsidP="00ED7DA3">
            <w:pPr>
              <w:pStyle w:val="TextoTabla"/>
              <w:jc w:val="center"/>
            </w:pPr>
          </w:p>
        </w:tc>
        <w:tc>
          <w:tcPr>
            <w:tcW w:w="411" w:type="dxa"/>
            <w:vAlign w:val="center"/>
          </w:tcPr>
          <w:p w14:paraId="3800DCDA" w14:textId="77777777" w:rsidR="001B41A1" w:rsidRDefault="001B41A1" w:rsidP="00ED7DA3">
            <w:pPr>
              <w:pStyle w:val="TextoTabla"/>
              <w:jc w:val="center"/>
            </w:pPr>
          </w:p>
        </w:tc>
        <w:tc>
          <w:tcPr>
            <w:tcW w:w="411" w:type="dxa"/>
            <w:vAlign w:val="center"/>
          </w:tcPr>
          <w:p w14:paraId="142578D4" w14:textId="77777777" w:rsidR="001B41A1" w:rsidRDefault="001B41A1" w:rsidP="00ED7DA3">
            <w:pPr>
              <w:pStyle w:val="TextoTabla"/>
              <w:jc w:val="center"/>
            </w:pPr>
          </w:p>
        </w:tc>
        <w:tc>
          <w:tcPr>
            <w:tcW w:w="411" w:type="dxa"/>
            <w:vAlign w:val="center"/>
          </w:tcPr>
          <w:p w14:paraId="7C992A7D" w14:textId="77777777" w:rsidR="001B41A1" w:rsidRDefault="001B41A1" w:rsidP="00ED7DA3">
            <w:pPr>
              <w:pStyle w:val="TextoTabla"/>
              <w:jc w:val="center"/>
            </w:pPr>
          </w:p>
        </w:tc>
        <w:tc>
          <w:tcPr>
            <w:tcW w:w="411" w:type="dxa"/>
            <w:vAlign w:val="center"/>
          </w:tcPr>
          <w:p w14:paraId="1AFFF692" w14:textId="77777777" w:rsidR="001B41A1" w:rsidRDefault="001B41A1" w:rsidP="00ED7DA3">
            <w:pPr>
              <w:pStyle w:val="TextoTabla"/>
              <w:jc w:val="center"/>
            </w:pPr>
          </w:p>
        </w:tc>
        <w:tc>
          <w:tcPr>
            <w:tcW w:w="412" w:type="dxa"/>
            <w:vAlign w:val="center"/>
          </w:tcPr>
          <w:p w14:paraId="68A30DF0" w14:textId="77777777" w:rsidR="001B41A1" w:rsidRDefault="001B41A1" w:rsidP="00ED7DA3">
            <w:pPr>
              <w:pStyle w:val="TextoTabla"/>
              <w:jc w:val="center"/>
            </w:pPr>
          </w:p>
        </w:tc>
        <w:tc>
          <w:tcPr>
            <w:tcW w:w="412" w:type="dxa"/>
            <w:vAlign w:val="center"/>
          </w:tcPr>
          <w:p w14:paraId="525A944A" w14:textId="77777777" w:rsidR="001B41A1" w:rsidRDefault="001B41A1" w:rsidP="00ED7DA3">
            <w:pPr>
              <w:pStyle w:val="TextoTabla"/>
              <w:jc w:val="center"/>
            </w:pPr>
          </w:p>
        </w:tc>
        <w:tc>
          <w:tcPr>
            <w:tcW w:w="412" w:type="dxa"/>
            <w:vAlign w:val="center"/>
          </w:tcPr>
          <w:p w14:paraId="77F7CE7E" w14:textId="77777777" w:rsidR="001B41A1" w:rsidRDefault="001B41A1" w:rsidP="00ED7DA3">
            <w:pPr>
              <w:pStyle w:val="TextoTabla"/>
              <w:jc w:val="center"/>
            </w:pPr>
          </w:p>
        </w:tc>
        <w:tc>
          <w:tcPr>
            <w:tcW w:w="412" w:type="dxa"/>
            <w:vAlign w:val="center"/>
          </w:tcPr>
          <w:p w14:paraId="78B9C263" w14:textId="77777777" w:rsidR="001B41A1" w:rsidRDefault="001B41A1" w:rsidP="00ED7DA3">
            <w:pPr>
              <w:pStyle w:val="TextoTabla"/>
              <w:jc w:val="center"/>
            </w:pPr>
          </w:p>
        </w:tc>
        <w:tc>
          <w:tcPr>
            <w:tcW w:w="412" w:type="dxa"/>
            <w:vAlign w:val="center"/>
          </w:tcPr>
          <w:p w14:paraId="096351AB" w14:textId="77777777" w:rsidR="001B41A1" w:rsidRDefault="001B41A1" w:rsidP="00ED7DA3">
            <w:pPr>
              <w:pStyle w:val="TextoTabla"/>
              <w:jc w:val="center"/>
            </w:pPr>
          </w:p>
        </w:tc>
        <w:tc>
          <w:tcPr>
            <w:tcW w:w="412" w:type="dxa"/>
            <w:vAlign w:val="center"/>
          </w:tcPr>
          <w:p w14:paraId="4240D0C8" w14:textId="77777777" w:rsidR="001B41A1" w:rsidRDefault="001B41A1" w:rsidP="00ED7DA3">
            <w:pPr>
              <w:pStyle w:val="TextoTabla"/>
              <w:jc w:val="center"/>
            </w:pPr>
          </w:p>
        </w:tc>
        <w:tc>
          <w:tcPr>
            <w:tcW w:w="412" w:type="dxa"/>
            <w:vAlign w:val="center"/>
          </w:tcPr>
          <w:p w14:paraId="4B966352" w14:textId="77777777" w:rsidR="001B41A1" w:rsidRDefault="001B41A1" w:rsidP="00ED7DA3">
            <w:pPr>
              <w:pStyle w:val="TextoTabla"/>
              <w:jc w:val="center"/>
            </w:pPr>
          </w:p>
        </w:tc>
        <w:tc>
          <w:tcPr>
            <w:tcW w:w="412" w:type="dxa"/>
            <w:vAlign w:val="center"/>
          </w:tcPr>
          <w:p w14:paraId="636D1262" w14:textId="77777777" w:rsidR="001B41A1" w:rsidRDefault="001B41A1" w:rsidP="00ED7DA3">
            <w:pPr>
              <w:pStyle w:val="TextoTabla"/>
              <w:jc w:val="center"/>
            </w:pPr>
          </w:p>
        </w:tc>
        <w:tc>
          <w:tcPr>
            <w:tcW w:w="412" w:type="dxa"/>
            <w:vAlign w:val="center"/>
          </w:tcPr>
          <w:p w14:paraId="6A673262" w14:textId="77777777" w:rsidR="001B41A1" w:rsidRDefault="001B41A1" w:rsidP="00ED7DA3">
            <w:pPr>
              <w:pStyle w:val="TextoTabla"/>
              <w:jc w:val="center"/>
            </w:pPr>
          </w:p>
        </w:tc>
        <w:tc>
          <w:tcPr>
            <w:tcW w:w="412" w:type="dxa"/>
            <w:vAlign w:val="center"/>
          </w:tcPr>
          <w:p w14:paraId="1404D250" w14:textId="77777777" w:rsidR="001B41A1" w:rsidRDefault="001B41A1" w:rsidP="00ED7DA3">
            <w:pPr>
              <w:pStyle w:val="TextoTabla"/>
              <w:jc w:val="center"/>
            </w:pPr>
          </w:p>
        </w:tc>
        <w:tc>
          <w:tcPr>
            <w:tcW w:w="412" w:type="dxa"/>
            <w:vAlign w:val="center"/>
          </w:tcPr>
          <w:p w14:paraId="18051271" w14:textId="77777777" w:rsidR="001B41A1" w:rsidRDefault="001B41A1" w:rsidP="00ED7DA3">
            <w:pPr>
              <w:pStyle w:val="TextoTabla"/>
              <w:jc w:val="center"/>
            </w:pPr>
          </w:p>
        </w:tc>
        <w:tc>
          <w:tcPr>
            <w:tcW w:w="412" w:type="dxa"/>
            <w:vAlign w:val="center"/>
          </w:tcPr>
          <w:p w14:paraId="15A1488D" w14:textId="77777777" w:rsidR="001B41A1" w:rsidRDefault="001B41A1" w:rsidP="00ED7DA3">
            <w:pPr>
              <w:pStyle w:val="TextoTabla"/>
              <w:jc w:val="center"/>
            </w:pPr>
          </w:p>
        </w:tc>
        <w:tc>
          <w:tcPr>
            <w:tcW w:w="412" w:type="dxa"/>
            <w:vAlign w:val="center"/>
          </w:tcPr>
          <w:p w14:paraId="67691858" w14:textId="77777777" w:rsidR="001B41A1" w:rsidRDefault="001B41A1" w:rsidP="00ED7DA3">
            <w:pPr>
              <w:pStyle w:val="TextoTabla"/>
              <w:jc w:val="center"/>
            </w:pPr>
          </w:p>
        </w:tc>
      </w:tr>
      <w:tr w:rsidR="00BA1EFF" w14:paraId="535F88EF" w14:textId="77777777" w:rsidTr="00ED7DA3">
        <w:trPr>
          <w:cantSplit/>
          <w:trHeight w:val="567"/>
          <w:jc w:val="center"/>
        </w:trPr>
        <w:tc>
          <w:tcPr>
            <w:tcW w:w="411" w:type="dxa"/>
            <w:vAlign w:val="center"/>
          </w:tcPr>
          <w:p w14:paraId="05DEBE13" w14:textId="0EE916A2" w:rsidR="001B41A1" w:rsidRPr="00BA1EFF" w:rsidRDefault="00405203" w:rsidP="00ED7DA3">
            <w:pPr>
              <w:pStyle w:val="TextoTabla"/>
              <w:jc w:val="center"/>
              <w:rPr>
                <w:b/>
                <w:bCs/>
              </w:rPr>
            </w:pPr>
            <w:r>
              <w:rPr>
                <w:b/>
                <w:bCs/>
              </w:rPr>
              <w:lastRenderedPageBreak/>
              <w:t>33</w:t>
            </w:r>
          </w:p>
        </w:tc>
        <w:tc>
          <w:tcPr>
            <w:tcW w:w="411" w:type="dxa"/>
            <w:vAlign w:val="center"/>
          </w:tcPr>
          <w:p w14:paraId="4D2E9DEB" w14:textId="77777777" w:rsidR="001B41A1" w:rsidRDefault="001B41A1" w:rsidP="00ED7DA3">
            <w:pPr>
              <w:pStyle w:val="TextoTabla"/>
              <w:jc w:val="center"/>
            </w:pPr>
          </w:p>
        </w:tc>
        <w:tc>
          <w:tcPr>
            <w:tcW w:w="411" w:type="dxa"/>
            <w:vAlign w:val="center"/>
          </w:tcPr>
          <w:p w14:paraId="106D10FF" w14:textId="77777777" w:rsidR="001B41A1" w:rsidRDefault="001B41A1" w:rsidP="00ED7DA3">
            <w:pPr>
              <w:pStyle w:val="TextoTabla"/>
              <w:jc w:val="center"/>
            </w:pPr>
          </w:p>
        </w:tc>
        <w:tc>
          <w:tcPr>
            <w:tcW w:w="411" w:type="dxa"/>
            <w:vAlign w:val="center"/>
          </w:tcPr>
          <w:p w14:paraId="4331CB32" w14:textId="77777777" w:rsidR="001B41A1" w:rsidRDefault="001B41A1" w:rsidP="00ED7DA3">
            <w:pPr>
              <w:pStyle w:val="TextoTabla"/>
              <w:jc w:val="center"/>
            </w:pPr>
          </w:p>
        </w:tc>
        <w:tc>
          <w:tcPr>
            <w:tcW w:w="411" w:type="dxa"/>
            <w:vAlign w:val="center"/>
          </w:tcPr>
          <w:p w14:paraId="684D1EB8" w14:textId="77777777" w:rsidR="001B41A1" w:rsidRDefault="001B41A1" w:rsidP="00ED7DA3">
            <w:pPr>
              <w:pStyle w:val="TextoTabla"/>
              <w:jc w:val="center"/>
            </w:pPr>
          </w:p>
        </w:tc>
        <w:tc>
          <w:tcPr>
            <w:tcW w:w="411" w:type="dxa"/>
            <w:vAlign w:val="center"/>
          </w:tcPr>
          <w:p w14:paraId="71A065B6" w14:textId="77777777" w:rsidR="001B41A1" w:rsidRDefault="001B41A1" w:rsidP="00ED7DA3">
            <w:pPr>
              <w:pStyle w:val="TextoTabla"/>
              <w:jc w:val="center"/>
            </w:pPr>
          </w:p>
        </w:tc>
        <w:tc>
          <w:tcPr>
            <w:tcW w:w="411" w:type="dxa"/>
            <w:vAlign w:val="center"/>
          </w:tcPr>
          <w:p w14:paraId="316AF466" w14:textId="77777777" w:rsidR="001B41A1" w:rsidRDefault="001B41A1" w:rsidP="00ED7DA3">
            <w:pPr>
              <w:pStyle w:val="TextoTabla"/>
              <w:jc w:val="center"/>
            </w:pPr>
          </w:p>
        </w:tc>
        <w:tc>
          <w:tcPr>
            <w:tcW w:w="411" w:type="dxa"/>
            <w:vAlign w:val="center"/>
          </w:tcPr>
          <w:p w14:paraId="6F2EBB81" w14:textId="77777777" w:rsidR="001B41A1" w:rsidRDefault="001B41A1" w:rsidP="00ED7DA3">
            <w:pPr>
              <w:pStyle w:val="TextoTabla"/>
              <w:jc w:val="center"/>
            </w:pPr>
          </w:p>
        </w:tc>
        <w:tc>
          <w:tcPr>
            <w:tcW w:w="412" w:type="dxa"/>
            <w:vAlign w:val="center"/>
          </w:tcPr>
          <w:p w14:paraId="6EDC2485" w14:textId="77777777" w:rsidR="001B41A1" w:rsidRDefault="001B41A1" w:rsidP="00ED7DA3">
            <w:pPr>
              <w:pStyle w:val="TextoTabla"/>
              <w:jc w:val="center"/>
            </w:pPr>
          </w:p>
        </w:tc>
        <w:tc>
          <w:tcPr>
            <w:tcW w:w="412" w:type="dxa"/>
            <w:vAlign w:val="center"/>
          </w:tcPr>
          <w:p w14:paraId="0E71E872" w14:textId="77777777" w:rsidR="001B41A1" w:rsidRDefault="001B41A1" w:rsidP="00ED7DA3">
            <w:pPr>
              <w:pStyle w:val="TextoTabla"/>
              <w:jc w:val="center"/>
            </w:pPr>
          </w:p>
        </w:tc>
        <w:tc>
          <w:tcPr>
            <w:tcW w:w="412" w:type="dxa"/>
            <w:vAlign w:val="center"/>
          </w:tcPr>
          <w:p w14:paraId="42EF2712" w14:textId="77777777" w:rsidR="001B41A1" w:rsidRDefault="001B41A1" w:rsidP="00ED7DA3">
            <w:pPr>
              <w:pStyle w:val="TextoTabla"/>
              <w:jc w:val="center"/>
            </w:pPr>
          </w:p>
        </w:tc>
        <w:tc>
          <w:tcPr>
            <w:tcW w:w="412" w:type="dxa"/>
            <w:vAlign w:val="center"/>
          </w:tcPr>
          <w:p w14:paraId="6BBAA638" w14:textId="77777777" w:rsidR="001B41A1" w:rsidRDefault="001B41A1" w:rsidP="00ED7DA3">
            <w:pPr>
              <w:pStyle w:val="TextoTabla"/>
              <w:jc w:val="center"/>
            </w:pPr>
          </w:p>
        </w:tc>
        <w:tc>
          <w:tcPr>
            <w:tcW w:w="412" w:type="dxa"/>
            <w:vAlign w:val="center"/>
          </w:tcPr>
          <w:p w14:paraId="72879386" w14:textId="77777777" w:rsidR="001B41A1" w:rsidRDefault="001B41A1" w:rsidP="00ED7DA3">
            <w:pPr>
              <w:pStyle w:val="TextoTabla"/>
              <w:jc w:val="center"/>
            </w:pPr>
          </w:p>
        </w:tc>
        <w:tc>
          <w:tcPr>
            <w:tcW w:w="412" w:type="dxa"/>
            <w:vAlign w:val="center"/>
          </w:tcPr>
          <w:p w14:paraId="56336C25" w14:textId="77777777" w:rsidR="001B41A1" w:rsidRDefault="001B41A1" w:rsidP="00ED7DA3">
            <w:pPr>
              <w:pStyle w:val="TextoTabla"/>
              <w:jc w:val="center"/>
            </w:pPr>
          </w:p>
        </w:tc>
        <w:tc>
          <w:tcPr>
            <w:tcW w:w="412" w:type="dxa"/>
            <w:vAlign w:val="center"/>
          </w:tcPr>
          <w:p w14:paraId="0DC8BA03" w14:textId="77777777" w:rsidR="001B41A1" w:rsidRDefault="001B41A1" w:rsidP="00ED7DA3">
            <w:pPr>
              <w:pStyle w:val="TextoTabla"/>
              <w:jc w:val="center"/>
            </w:pPr>
          </w:p>
        </w:tc>
        <w:tc>
          <w:tcPr>
            <w:tcW w:w="412" w:type="dxa"/>
            <w:vAlign w:val="center"/>
          </w:tcPr>
          <w:p w14:paraId="6894AE26" w14:textId="77777777" w:rsidR="001B41A1" w:rsidRDefault="001B41A1" w:rsidP="00ED7DA3">
            <w:pPr>
              <w:pStyle w:val="TextoTabla"/>
              <w:jc w:val="center"/>
            </w:pPr>
          </w:p>
        </w:tc>
        <w:tc>
          <w:tcPr>
            <w:tcW w:w="412" w:type="dxa"/>
            <w:vAlign w:val="center"/>
          </w:tcPr>
          <w:p w14:paraId="2AE9D653" w14:textId="77777777" w:rsidR="001B41A1" w:rsidRDefault="001B41A1" w:rsidP="00ED7DA3">
            <w:pPr>
              <w:pStyle w:val="TextoTabla"/>
              <w:jc w:val="center"/>
            </w:pPr>
          </w:p>
        </w:tc>
        <w:tc>
          <w:tcPr>
            <w:tcW w:w="412" w:type="dxa"/>
            <w:vAlign w:val="center"/>
          </w:tcPr>
          <w:p w14:paraId="67D004EB" w14:textId="77777777" w:rsidR="001B41A1" w:rsidRDefault="001B41A1" w:rsidP="00ED7DA3">
            <w:pPr>
              <w:pStyle w:val="TextoTabla"/>
              <w:jc w:val="center"/>
            </w:pPr>
          </w:p>
        </w:tc>
        <w:tc>
          <w:tcPr>
            <w:tcW w:w="412" w:type="dxa"/>
            <w:vAlign w:val="center"/>
          </w:tcPr>
          <w:p w14:paraId="32599240" w14:textId="77777777" w:rsidR="001B41A1" w:rsidRDefault="001B41A1" w:rsidP="00ED7DA3">
            <w:pPr>
              <w:pStyle w:val="TextoTabla"/>
              <w:jc w:val="center"/>
            </w:pPr>
          </w:p>
        </w:tc>
        <w:tc>
          <w:tcPr>
            <w:tcW w:w="412" w:type="dxa"/>
            <w:vAlign w:val="center"/>
          </w:tcPr>
          <w:p w14:paraId="314C63CA" w14:textId="77777777" w:rsidR="001B41A1" w:rsidRDefault="001B41A1" w:rsidP="00ED7DA3">
            <w:pPr>
              <w:pStyle w:val="TextoTabla"/>
              <w:jc w:val="center"/>
            </w:pPr>
          </w:p>
        </w:tc>
        <w:tc>
          <w:tcPr>
            <w:tcW w:w="412" w:type="dxa"/>
            <w:vAlign w:val="center"/>
          </w:tcPr>
          <w:p w14:paraId="5A9CFB3F" w14:textId="77777777" w:rsidR="001B41A1" w:rsidRDefault="001B41A1" w:rsidP="00ED7DA3">
            <w:pPr>
              <w:pStyle w:val="TextoTabla"/>
              <w:jc w:val="center"/>
            </w:pPr>
          </w:p>
        </w:tc>
      </w:tr>
      <w:tr w:rsidR="00BA1EFF" w14:paraId="7745353F" w14:textId="77777777" w:rsidTr="00ED7DA3">
        <w:trPr>
          <w:cantSplit/>
          <w:trHeight w:val="567"/>
          <w:jc w:val="center"/>
        </w:trPr>
        <w:tc>
          <w:tcPr>
            <w:tcW w:w="411" w:type="dxa"/>
            <w:vAlign w:val="center"/>
          </w:tcPr>
          <w:p w14:paraId="13152BFE" w14:textId="28B51253" w:rsidR="001B41A1" w:rsidRPr="00BA1EFF" w:rsidRDefault="00405203" w:rsidP="00ED7DA3">
            <w:pPr>
              <w:pStyle w:val="TextoTabla"/>
              <w:jc w:val="center"/>
              <w:rPr>
                <w:b/>
                <w:bCs/>
              </w:rPr>
            </w:pPr>
            <w:r>
              <w:rPr>
                <w:b/>
                <w:bCs/>
              </w:rPr>
              <w:t>34</w:t>
            </w:r>
          </w:p>
        </w:tc>
        <w:tc>
          <w:tcPr>
            <w:tcW w:w="411" w:type="dxa"/>
            <w:vAlign w:val="center"/>
          </w:tcPr>
          <w:p w14:paraId="2E4569B8" w14:textId="77777777" w:rsidR="001B41A1" w:rsidRDefault="001B41A1" w:rsidP="00ED7DA3">
            <w:pPr>
              <w:pStyle w:val="TextoTabla"/>
              <w:jc w:val="center"/>
            </w:pPr>
          </w:p>
        </w:tc>
        <w:tc>
          <w:tcPr>
            <w:tcW w:w="411" w:type="dxa"/>
            <w:vAlign w:val="center"/>
          </w:tcPr>
          <w:p w14:paraId="37F58565" w14:textId="77777777" w:rsidR="001B41A1" w:rsidRDefault="001B41A1" w:rsidP="00ED7DA3">
            <w:pPr>
              <w:pStyle w:val="TextoTabla"/>
              <w:jc w:val="center"/>
            </w:pPr>
          </w:p>
        </w:tc>
        <w:tc>
          <w:tcPr>
            <w:tcW w:w="411" w:type="dxa"/>
            <w:vAlign w:val="center"/>
          </w:tcPr>
          <w:p w14:paraId="610B4D74" w14:textId="77777777" w:rsidR="001B41A1" w:rsidRDefault="001B41A1" w:rsidP="00ED7DA3">
            <w:pPr>
              <w:pStyle w:val="TextoTabla"/>
              <w:jc w:val="center"/>
            </w:pPr>
          </w:p>
        </w:tc>
        <w:tc>
          <w:tcPr>
            <w:tcW w:w="411" w:type="dxa"/>
            <w:vAlign w:val="center"/>
          </w:tcPr>
          <w:p w14:paraId="09A74C36" w14:textId="77777777" w:rsidR="001B41A1" w:rsidRDefault="001B41A1" w:rsidP="00ED7DA3">
            <w:pPr>
              <w:pStyle w:val="TextoTabla"/>
              <w:jc w:val="center"/>
            </w:pPr>
          </w:p>
        </w:tc>
        <w:tc>
          <w:tcPr>
            <w:tcW w:w="411" w:type="dxa"/>
            <w:vAlign w:val="center"/>
          </w:tcPr>
          <w:p w14:paraId="72236AC3" w14:textId="77777777" w:rsidR="001B41A1" w:rsidRDefault="001B41A1" w:rsidP="00ED7DA3">
            <w:pPr>
              <w:pStyle w:val="TextoTabla"/>
              <w:jc w:val="center"/>
            </w:pPr>
          </w:p>
        </w:tc>
        <w:tc>
          <w:tcPr>
            <w:tcW w:w="411" w:type="dxa"/>
            <w:vAlign w:val="center"/>
          </w:tcPr>
          <w:p w14:paraId="53C3AF0E" w14:textId="77777777" w:rsidR="001B41A1" w:rsidRDefault="001B41A1" w:rsidP="00ED7DA3">
            <w:pPr>
              <w:pStyle w:val="TextoTabla"/>
              <w:jc w:val="center"/>
            </w:pPr>
          </w:p>
        </w:tc>
        <w:tc>
          <w:tcPr>
            <w:tcW w:w="411" w:type="dxa"/>
            <w:vAlign w:val="center"/>
          </w:tcPr>
          <w:p w14:paraId="151F7B70" w14:textId="77777777" w:rsidR="001B41A1" w:rsidRDefault="001B41A1" w:rsidP="00ED7DA3">
            <w:pPr>
              <w:pStyle w:val="TextoTabla"/>
              <w:jc w:val="center"/>
            </w:pPr>
          </w:p>
        </w:tc>
        <w:tc>
          <w:tcPr>
            <w:tcW w:w="412" w:type="dxa"/>
            <w:vAlign w:val="center"/>
          </w:tcPr>
          <w:p w14:paraId="73CF38DF" w14:textId="77777777" w:rsidR="001B41A1" w:rsidRDefault="001B41A1" w:rsidP="00ED7DA3">
            <w:pPr>
              <w:pStyle w:val="TextoTabla"/>
              <w:jc w:val="center"/>
            </w:pPr>
          </w:p>
        </w:tc>
        <w:tc>
          <w:tcPr>
            <w:tcW w:w="412" w:type="dxa"/>
            <w:vAlign w:val="center"/>
          </w:tcPr>
          <w:p w14:paraId="6FC5C443" w14:textId="77777777" w:rsidR="001B41A1" w:rsidRDefault="001B41A1" w:rsidP="00ED7DA3">
            <w:pPr>
              <w:pStyle w:val="TextoTabla"/>
              <w:jc w:val="center"/>
            </w:pPr>
          </w:p>
        </w:tc>
        <w:tc>
          <w:tcPr>
            <w:tcW w:w="412" w:type="dxa"/>
            <w:vAlign w:val="center"/>
          </w:tcPr>
          <w:p w14:paraId="110724EB" w14:textId="77777777" w:rsidR="001B41A1" w:rsidRDefault="001B41A1" w:rsidP="00ED7DA3">
            <w:pPr>
              <w:pStyle w:val="TextoTabla"/>
              <w:jc w:val="center"/>
            </w:pPr>
          </w:p>
        </w:tc>
        <w:tc>
          <w:tcPr>
            <w:tcW w:w="412" w:type="dxa"/>
            <w:vAlign w:val="center"/>
          </w:tcPr>
          <w:p w14:paraId="5A201879" w14:textId="77777777" w:rsidR="001B41A1" w:rsidRDefault="001B41A1" w:rsidP="00ED7DA3">
            <w:pPr>
              <w:pStyle w:val="TextoTabla"/>
              <w:jc w:val="center"/>
            </w:pPr>
          </w:p>
        </w:tc>
        <w:tc>
          <w:tcPr>
            <w:tcW w:w="412" w:type="dxa"/>
            <w:vAlign w:val="center"/>
          </w:tcPr>
          <w:p w14:paraId="1C57B047" w14:textId="77777777" w:rsidR="001B41A1" w:rsidRDefault="001B41A1" w:rsidP="00ED7DA3">
            <w:pPr>
              <w:pStyle w:val="TextoTabla"/>
              <w:jc w:val="center"/>
            </w:pPr>
          </w:p>
        </w:tc>
        <w:tc>
          <w:tcPr>
            <w:tcW w:w="412" w:type="dxa"/>
            <w:vAlign w:val="center"/>
          </w:tcPr>
          <w:p w14:paraId="6B1250DB" w14:textId="77777777" w:rsidR="001B41A1" w:rsidRDefault="001B41A1" w:rsidP="00ED7DA3">
            <w:pPr>
              <w:pStyle w:val="TextoTabla"/>
              <w:jc w:val="center"/>
            </w:pPr>
          </w:p>
        </w:tc>
        <w:tc>
          <w:tcPr>
            <w:tcW w:w="412" w:type="dxa"/>
            <w:vAlign w:val="center"/>
          </w:tcPr>
          <w:p w14:paraId="38B4E32F" w14:textId="77777777" w:rsidR="001B41A1" w:rsidRDefault="001B41A1" w:rsidP="00ED7DA3">
            <w:pPr>
              <w:pStyle w:val="TextoTabla"/>
              <w:jc w:val="center"/>
            </w:pPr>
          </w:p>
        </w:tc>
        <w:tc>
          <w:tcPr>
            <w:tcW w:w="412" w:type="dxa"/>
            <w:vAlign w:val="center"/>
          </w:tcPr>
          <w:p w14:paraId="0E7C6535" w14:textId="77777777" w:rsidR="001B41A1" w:rsidRDefault="001B41A1" w:rsidP="00ED7DA3">
            <w:pPr>
              <w:pStyle w:val="TextoTabla"/>
              <w:jc w:val="center"/>
            </w:pPr>
          </w:p>
        </w:tc>
        <w:tc>
          <w:tcPr>
            <w:tcW w:w="412" w:type="dxa"/>
            <w:vAlign w:val="center"/>
          </w:tcPr>
          <w:p w14:paraId="554361A4" w14:textId="77777777" w:rsidR="001B41A1" w:rsidRDefault="001B41A1" w:rsidP="00ED7DA3">
            <w:pPr>
              <w:pStyle w:val="TextoTabla"/>
              <w:jc w:val="center"/>
            </w:pPr>
          </w:p>
        </w:tc>
        <w:tc>
          <w:tcPr>
            <w:tcW w:w="412" w:type="dxa"/>
            <w:vAlign w:val="center"/>
          </w:tcPr>
          <w:p w14:paraId="1505C40C" w14:textId="77777777" w:rsidR="001B41A1" w:rsidRDefault="001B41A1" w:rsidP="00ED7DA3">
            <w:pPr>
              <w:pStyle w:val="TextoTabla"/>
              <w:jc w:val="center"/>
            </w:pPr>
          </w:p>
        </w:tc>
        <w:tc>
          <w:tcPr>
            <w:tcW w:w="412" w:type="dxa"/>
            <w:vAlign w:val="center"/>
          </w:tcPr>
          <w:p w14:paraId="193EB051" w14:textId="77777777" w:rsidR="001B41A1" w:rsidRDefault="001B41A1" w:rsidP="00ED7DA3">
            <w:pPr>
              <w:pStyle w:val="TextoTabla"/>
              <w:jc w:val="center"/>
            </w:pPr>
          </w:p>
        </w:tc>
        <w:tc>
          <w:tcPr>
            <w:tcW w:w="412" w:type="dxa"/>
            <w:vAlign w:val="center"/>
          </w:tcPr>
          <w:p w14:paraId="14FED07F" w14:textId="77777777" w:rsidR="001B41A1" w:rsidRDefault="001B41A1" w:rsidP="00ED7DA3">
            <w:pPr>
              <w:pStyle w:val="TextoTabla"/>
              <w:jc w:val="center"/>
            </w:pPr>
          </w:p>
        </w:tc>
        <w:tc>
          <w:tcPr>
            <w:tcW w:w="412" w:type="dxa"/>
            <w:vAlign w:val="center"/>
          </w:tcPr>
          <w:p w14:paraId="0E914D0A" w14:textId="77777777" w:rsidR="001B41A1" w:rsidRDefault="001B41A1" w:rsidP="00ED7DA3">
            <w:pPr>
              <w:pStyle w:val="TextoTabla"/>
              <w:jc w:val="center"/>
            </w:pPr>
          </w:p>
        </w:tc>
      </w:tr>
      <w:tr w:rsidR="00BA1EFF" w14:paraId="24272A51" w14:textId="77777777" w:rsidTr="00ED7DA3">
        <w:trPr>
          <w:cantSplit/>
          <w:trHeight w:val="567"/>
          <w:jc w:val="center"/>
        </w:trPr>
        <w:tc>
          <w:tcPr>
            <w:tcW w:w="411" w:type="dxa"/>
            <w:vAlign w:val="center"/>
          </w:tcPr>
          <w:p w14:paraId="3518B011" w14:textId="398FCAE1" w:rsidR="001B41A1" w:rsidRPr="00BA1EFF" w:rsidRDefault="00405203" w:rsidP="00ED7DA3">
            <w:pPr>
              <w:pStyle w:val="TextoTabla"/>
              <w:jc w:val="center"/>
              <w:rPr>
                <w:b/>
                <w:bCs/>
              </w:rPr>
            </w:pPr>
            <w:r>
              <w:rPr>
                <w:b/>
                <w:bCs/>
              </w:rPr>
              <w:t>35</w:t>
            </w:r>
          </w:p>
        </w:tc>
        <w:tc>
          <w:tcPr>
            <w:tcW w:w="411" w:type="dxa"/>
            <w:vAlign w:val="center"/>
          </w:tcPr>
          <w:p w14:paraId="0F275186" w14:textId="77777777" w:rsidR="001B41A1" w:rsidRDefault="001B41A1" w:rsidP="00ED7DA3">
            <w:pPr>
              <w:pStyle w:val="TextoTabla"/>
              <w:jc w:val="center"/>
            </w:pPr>
          </w:p>
        </w:tc>
        <w:tc>
          <w:tcPr>
            <w:tcW w:w="411" w:type="dxa"/>
            <w:vAlign w:val="center"/>
          </w:tcPr>
          <w:p w14:paraId="726F30E2" w14:textId="77777777" w:rsidR="001B41A1" w:rsidRDefault="001B41A1" w:rsidP="00ED7DA3">
            <w:pPr>
              <w:pStyle w:val="TextoTabla"/>
              <w:jc w:val="center"/>
            </w:pPr>
          </w:p>
        </w:tc>
        <w:tc>
          <w:tcPr>
            <w:tcW w:w="411" w:type="dxa"/>
            <w:vAlign w:val="center"/>
          </w:tcPr>
          <w:p w14:paraId="2EB33893" w14:textId="77777777" w:rsidR="001B41A1" w:rsidRDefault="001B41A1" w:rsidP="00ED7DA3">
            <w:pPr>
              <w:pStyle w:val="TextoTabla"/>
              <w:jc w:val="center"/>
            </w:pPr>
          </w:p>
        </w:tc>
        <w:tc>
          <w:tcPr>
            <w:tcW w:w="411" w:type="dxa"/>
            <w:vAlign w:val="center"/>
          </w:tcPr>
          <w:p w14:paraId="2C8E3D97" w14:textId="77777777" w:rsidR="001B41A1" w:rsidRDefault="001B41A1" w:rsidP="00ED7DA3">
            <w:pPr>
              <w:pStyle w:val="TextoTabla"/>
              <w:jc w:val="center"/>
            </w:pPr>
          </w:p>
        </w:tc>
        <w:tc>
          <w:tcPr>
            <w:tcW w:w="411" w:type="dxa"/>
            <w:vAlign w:val="center"/>
          </w:tcPr>
          <w:p w14:paraId="67DD89B1" w14:textId="77777777" w:rsidR="001B41A1" w:rsidRDefault="001B41A1" w:rsidP="00ED7DA3">
            <w:pPr>
              <w:pStyle w:val="TextoTabla"/>
              <w:jc w:val="center"/>
            </w:pPr>
          </w:p>
        </w:tc>
        <w:tc>
          <w:tcPr>
            <w:tcW w:w="411" w:type="dxa"/>
            <w:vAlign w:val="center"/>
          </w:tcPr>
          <w:p w14:paraId="38F84236" w14:textId="77777777" w:rsidR="001B41A1" w:rsidRDefault="001B41A1" w:rsidP="00ED7DA3">
            <w:pPr>
              <w:pStyle w:val="TextoTabla"/>
              <w:jc w:val="center"/>
            </w:pPr>
          </w:p>
        </w:tc>
        <w:tc>
          <w:tcPr>
            <w:tcW w:w="411" w:type="dxa"/>
            <w:vAlign w:val="center"/>
          </w:tcPr>
          <w:p w14:paraId="2710F593" w14:textId="77777777" w:rsidR="001B41A1" w:rsidRDefault="001B41A1" w:rsidP="00ED7DA3">
            <w:pPr>
              <w:pStyle w:val="TextoTabla"/>
              <w:jc w:val="center"/>
            </w:pPr>
          </w:p>
        </w:tc>
        <w:tc>
          <w:tcPr>
            <w:tcW w:w="412" w:type="dxa"/>
            <w:vAlign w:val="center"/>
          </w:tcPr>
          <w:p w14:paraId="50A9C7B7" w14:textId="77777777" w:rsidR="001B41A1" w:rsidRDefault="001B41A1" w:rsidP="00ED7DA3">
            <w:pPr>
              <w:pStyle w:val="TextoTabla"/>
              <w:jc w:val="center"/>
            </w:pPr>
          </w:p>
        </w:tc>
        <w:tc>
          <w:tcPr>
            <w:tcW w:w="412" w:type="dxa"/>
            <w:vAlign w:val="center"/>
          </w:tcPr>
          <w:p w14:paraId="1C5FA3FB" w14:textId="77777777" w:rsidR="001B41A1" w:rsidRDefault="001B41A1" w:rsidP="00ED7DA3">
            <w:pPr>
              <w:pStyle w:val="TextoTabla"/>
              <w:jc w:val="center"/>
            </w:pPr>
          </w:p>
        </w:tc>
        <w:tc>
          <w:tcPr>
            <w:tcW w:w="412" w:type="dxa"/>
            <w:vAlign w:val="center"/>
          </w:tcPr>
          <w:p w14:paraId="1C228843" w14:textId="77777777" w:rsidR="001B41A1" w:rsidRDefault="001B41A1" w:rsidP="00ED7DA3">
            <w:pPr>
              <w:pStyle w:val="TextoTabla"/>
              <w:jc w:val="center"/>
            </w:pPr>
          </w:p>
        </w:tc>
        <w:tc>
          <w:tcPr>
            <w:tcW w:w="412" w:type="dxa"/>
            <w:vAlign w:val="center"/>
          </w:tcPr>
          <w:p w14:paraId="73D22F07" w14:textId="77777777" w:rsidR="001B41A1" w:rsidRDefault="001B41A1" w:rsidP="00ED7DA3">
            <w:pPr>
              <w:pStyle w:val="TextoTabla"/>
              <w:jc w:val="center"/>
            </w:pPr>
          </w:p>
        </w:tc>
        <w:tc>
          <w:tcPr>
            <w:tcW w:w="412" w:type="dxa"/>
            <w:vAlign w:val="center"/>
          </w:tcPr>
          <w:p w14:paraId="616324B0" w14:textId="77777777" w:rsidR="001B41A1" w:rsidRDefault="001B41A1" w:rsidP="00ED7DA3">
            <w:pPr>
              <w:pStyle w:val="TextoTabla"/>
              <w:jc w:val="center"/>
            </w:pPr>
          </w:p>
        </w:tc>
        <w:tc>
          <w:tcPr>
            <w:tcW w:w="412" w:type="dxa"/>
            <w:vAlign w:val="center"/>
          </w:tcPr>
          <w:p w14:paraId="33836B99" w14:textId="77777777" w:rsidR="001B41A1" w:rsidRDefault="001B41A1" w:rsidP="00ED7DA3">
            <w:pPr>
              <w:pStyle w:val="TextoTabla"/>
              <w:jc w:val="center"/>
            </w:pPr>
          </w:p>
        </w:tc>
        <w:tc>
          <w:tcPr>
            <w:tcW w:w="412" w:type="dxa"/>
            <w:vAlign w:val="center"/>
          </w:tcPr>
          <w:p w14:paraId="53C3A97E" w14:textId="77777777" w:rsidR="001B41A1" w:rsidRDefault="001B41A1" w:rsidP="00ED7DA3">
            <w:pPr>
              <w:pStyle w:val="TextoTabla"/>
              <w:jc w:val="center"/>
            </w:pPr>
          </w:p>
        </w:tc>
        <w:tc>
          <w:tcPr>
            <w:tcW w:w="412" w:type="dxa"/>
            <w:vAlign w:val="center"/>
          </w:tcPr>
          <w:p w14:paraId="144A299B" w14:textId="77777777" w:rsidR="001B41A1" w:rsidRDefault="001B41A1" w:rsidP="00ED7DA3">
            <w:pPr>
              <w:pStyle w:val="TextoTabla"/>
              <w:jc w:val="center"/>
            </w:pPr>
          </w:p>
        </w:tc>
        <w:tc>
          <w:tcPr>
            <w:tcW w:w="412" w:type="dxa"/>
            <w:vAlign w:val="center"/>
          </w:tcPr>
          <w:p w14:paraId="7C2AE92F" w14:textId="77777777" w:rsidR="001B41A1" w:rsidRDefault="001B41A1" w:rsidP="00ED7DA3">
            <w:pPr>
              <w:pStyle w:val="TextoTabla"/>
              <w:jc w:val="center"/>
            </w:pPr>
          </w:p>
        </w:tc>
        <w:tc>
          <w:tcPr>
            <w:tcW w:w="412" w:type="dxa"/>
            <w:vAlign w:val="center"/>
          </w:tcPr>
          <w:p w14:paraId="1540B407" w14:textId="77777777" w:rsidR="001B41A1" w:rsidRDefault="001B41A1" w:rsidP="00ED7DA3">
            <w:pPr>
              <w:pStyle w:val="TextoTabla"/>
              <w:jc w:val="center"/>
            </w:pPr>
          </w:p>
        </w:tc>
        <w:tc>
          <w:tcPr>
            <w:tcW w:w="412" w:type="dxa"/>
            <w:vAlign w:val="center"/>
          </w:tcPr>
          <w:p w14:paraId="6E471F12" w14:textId="77777777" w:rsidR="001B41A1" w:rsidRDefault="001B41A1" w:rsidP="00ED7DA3">
            <w:pPr>
              <w:pStyle w:val="TextoTabla"/>
              <w:jc w:val="center"/>
            </w:pPr>
          </w:p>
        </w:tc>
        <w:tc>
          <w:tcPr>
            <w:tcW w:w="412" w:type="dxa"/>
            <w:vAlign w:val="center"/>
          </w:tcPr>
          <w:p w14:paraId="397FEE06" w14:textId="77777777" w:rsidR="001B41A1" w:rsidRDefault="001B41A1" w:rsidP="00ED7DA3">
            <w:pPr>
              <w:pStyle w:val="TextoTabla"/>
              <w:jc w:val="center"/>
            </w:pPr>
          </w:p>
        </w:tc>
        <w:tc>
          <w:tcPr>
            <w:tcW w:w="412" w:type="dxa"/>
            <w:vAlign w:val="center"/>
          </w:tcPr>
          <w:p w14:paraId="7BDB3903" w14:textId="77777777" w:rsidR="001B41A1" w:rsidRDefault="001B41A1" w:rsidP="00ED7DA3">
            <w:pPr>
              <w:pStyle w:val="TextoTabla"/>
              <w:jc w:val="center"/>
            </w:pPr>
          </w:p>
        </w:tc>
      </w:tr>
      <w:tr w:rsidR="00BA1EFF" w14:paraId="226294E8" w14:textId="77777777" w:rsidTr="00ED7DA3">
        <w:trPr>
          <w:cantSplit/>
          <w:trHeight w:val="567"/>
          <w:jc w:val="center"/>
        </w:trPr>
        <w:tc>
          <w:tcPr>
            <w:tcW w:w="411" w:type="dxa"/>
            <w:vAlign w:val="center"/>
          </w:tcPr>
          <w:p w14:paraId="0D8F3394" w14:textId="74398AD5" w:rsidR="001B41A1" w:rsidRPr="00BA1EFF" w:rsidRDefault="00405203" w:rsidP="00ED7DA3">
            <w:pPr>
              <w:pStyle w:val="TextoTabla"/>
              <w:jc w:val="center"/>
              <w:rPr>
                <w:b/>
                <w:bCs/>
              </w:rPr>
            </w:pPr>
            <w:r>
              <w:rPr>
                <w:b/>
                <w:bCs/>
              </w:rPr>
              <w:t>36</w:t>
            </w:r>
          </w:p>
        </w:tc>
        <w:tc>
          <w:tcPr>
            <w:tcW w:w="411" w:type="dxa"/>
            <w:vAlign w:val="center"/>
          </w:tcPr>
          <w:p w14:paraId="49BA798D" w14:textId="77777777" w:rsidR="001B41A1" w:rsidRDefault="001B41A1" w:rsidP="00ED7DA3">
            <w:pPr>
              <w:pStyle w:val="TextoTabla"/>
              <w:jc w:val="center"/>
            </w:pPr>
          </w:p>
        </w:tc>
        <w:tc>
          <w:tcPr>
            <w:tcW w:w="411" w:type="dxa"/>
            <w:vAlign w:val="center"/>
          </w:tcPr>
          <w:p w14:paraId="11D5E653" w14:textId="77777777" w:rsidR="001B41A1" w:rsidRDefault="001B41A1" w:rsidP="00ED7DA3">
            <w:pPr>
              <w:pStyle w:val="TextoTabla"/>
              <w:jc w:val="center"/>
            </w:pPr>
          </w:p>
        </w:tc>
        <w:tc>
          <w:tcPr>
            <w:tcW w:w="411" w:type="dxa"/>
            <w:vAlign w:val="center"/>
          </w:tcPr>
          <w:p w14:paraId="55F1B84C" w14:textId="77777777" w:rsidR="001B41A1" w:rsidRDefault="001B41A1" w:rsidP="00ED7DA3">
            <w:pPr>
              <w:pStyle w:val="TextoTabla"/>
              <w:jc w:val="center"/>
            </w:pPr>
          </w:p>
        </w:tc>
        <w:tc>
          <w:tcPr>
            <w:tcW w:w="411" w:type="dxa"/>
            <w:vAlign w:val="center"/>
          </w:tcPr>
          <w:p w14:paraId="353813A7" w14:textId="77777777" w:rsidR="001B41A1" w:rsidRDefault="001B41A1" w:rsidP="00ED7DA3">
            <w:pPr>
              <w:pStyle w:val="TextoTabla"/>
              <w:jc w:val="center"/>
            </w:pPr>
          </w:p>
        </w:tc>
        <w:tc>
          <w:tcPr>
            <w:tcW w:w="411" w:type="dxa"/>
            <w:vAlign w:val="center"/>
          </w:tcPr>
          <w:p w14:paraId="4356B18E" w14:textId="77777777" w:rsidR="001B41A1" w:rsidRDefault="001B41A1" w:rsidP="00ED7DA3">
            <w:pPr>
              <w:pStyle w:val="TextoTabla"/>
              <w:jc w:val="center"/>
            </w:pPr>
          </w:p>
        </w:tc>
        <w:tc>
          <w:tcPr>
            <w:tcW w:w="411" w:type="dxa"/>
            <w:vAlign w:val="center"/>
          </w:tcPr>
          <w:p w14:paraId="6FE65DCA" w14:textId="77777777" w:rsidR="001B41A1" w:rsidRDefault="001B41A1" w:rsidP="00ED7DA3">
            <w:pPr>
              <w:pStyle w:val="TextoTabla"/>
              <w:jc w:val="center"/>
            </w:pPr>
          </w:p>
        </w:tc>
        <w:tc>
          <w:tcPr>
            <w:tcW w:w="411" w:type="dxa"/>
            <w:vAlign w:val="center"/>
          </w:tcPr>
          <w:p w14:paraId="73A8F9FA" w14:textId="77777777" w:rsidR="001B41A1" w:rsidRDefault="001B41A1" w:rsidP="00ED7DA3">
            <w:pPr>
              <w:pStyle w:val="TextoTabla"/>
              <w:jc w:val="center"/>
            </w:pPr>
          </w:p>
        </w:tc>
        <w:tc>
          <w:tcPr>
            <w:tcW w:w="412" w:type="dxa"/>
            <w:vAlign w:val="center"/>
          </w:tcPr>
          <w:p w14:paraId="348AE5BB" w14:textId="77777777" w:rsidR="001B41A1" w:rsidRDefault="001B41A1" w:rsidP="00ED7DA3">
            <w:pPr>
              <w:pStyle w:val="TextoTabla"/>
              <w:jc w:val="center"/>
            </w:pPr>
          </w:p>
        </w:tc>
        <w:tc>
          <w:tcPr>
            <w:tcW w:w="412" w:type="dxa"/>
            <w:vAlign w:val="center"/>
          </w:tcPr>
          <w:p w14:paraId="4F9BFECA" w14:textId="77777777" w:rsidR="001B41A1" w:rsidRDefault="001B41A1" w:rsidP="00ED7DA3">
            <w:pPr>
              <w:pStyle w:val="TextoTabla"/>
              <w:jc w:val="center"/>
            </w:pPr>
          </w:p>
        </w:tc>
        <w:tc>
          <w:tcPr>
            <w:tcW w:w="412" w:type="dxa"/>
            <w:vAlign w:val="center"/>
          </w:tcPr>
          <w:p w14:paraId="2E8A6CA4" w14:textId="77777777" w:rsidR="001B41A1" w:rsidRDefault="001B41A1" w:rsidP="00ED7DA3">
            <w:pPr>
              <w:pStyle w:val="TextoTabla"/>
              <w:jc w:val="center"/>
            </w:pPr>
          </w:p>
        </w:tc>
        <w:tc>
          <w:tcPr>
            <w:tcW w:w="412" w:type="dxa"/>
            <w:vAlign w:val="center"/>
          </w:tcPr>
          <w:p w14:paraId="0F76A094" w14:textId="77777777" w:rsidR="001B41A1" w:rsidRDefault="001B41A1" w:rsidP="00ED7DA3">
            <w:pPr>
              <w:pStyle w:val="TextoTabla"/>
              <w:jc w:val="center"/>
            </w:pPr>
          </w:p>
        </w:tc>
        <w:tc>
          <w:tcPr>
            <w:tcW w:w="412" w:type="dxa"/>
            <w:vAlign w:val="center"/>
          </w:tcPr>
          <w:p w14:paraId="54FB0ECD" w14:textId="77777777" w:rsidR="001B41A1" w:rsidRDefault="001B41A1" w:rsidP="00ED7DA3">
            <w:pPr>
              <w:pStyle w:val="TextoTabla"/>
              <w:jc w:val="center"/>
            </w:pPr>
          </w:p>
        </w:tc>
        <w:tc>
          <w:tcPr>
            <w:tcW w:w="412" w:type="dxa"/>
            <w:vAlign w:val="center"/>
          </w:tcPr>
          <w:p w14:paraId="3E73C1CA" w14:textId="77777777" w:rsidR="001B41A1" w:rsidRDefault="001B41A1" w:rsidP="00ED7DA3">
            <w:pPr>
              <w:pStyle w:val="TextoTabla"/>
              <w:jc w:val="center"/>
            </w:pPr>
          </w:p>
        </w:tc>
        <w:tc>
          <w:tcPr>
            <w:tcW w:w="412" w:type="dxa"/>
            <w:vAlign w:val="center"/>
          </w:tcPr>
          <w:p w14:paraId="79DE2AC3" w14:textId="77777777" w:rsidR="001B41A1" w:rsidRDefault="001B41A1" w:rsidP="00ED7DA3">
            <w:pPr>
              <w:pStyle w:val="TextoTabla"/>
              <w:jc w:val="center"/>
            </w:pPr>
          </w:p>
        </w:tc>
        <w:tc>
          <w:tcPr>
            <w:tcW w:w="412" w:type="dxa"/>
            <w:vAlign w:val="center"/>
          </w:tcPr>
          <w:p w14:paraId="5B1B6683" w14:textId="77777777" w:rsidR="001B41A1" w:rsidRDefault="001B41A1" w:rsidP="00ED7DA3">
            <w:pPr>
              <w:pStyle w:val="TextoTabla"/>
              <w:jc w:val="center"/>
            </w:pPr>
          </w:p>
        </w:tc>
        <w:tc>
          <w:tcPr>
            <w:tcW w:w="412" w:type="dxa"/>
            <w:vAlign w:val="center"/>
          </w:tcPr>
          <w:p w14:paraId="45388A2E" w14:textId="77777777" w:rsidR="001B41A1" w:rsidRDefault="001B41A1" w:rsidP="00ED7DA3">
            <w:pPr>
              <w:pStyle w:val="TextoTabla"/>
              <w:jc w:val="center"/>
            </w:pPr>
          </w:p>
        </w:tc>
        <w:tc>
          <w:tcPr>
            <w:tcW w:w="412" w:type="dxa"/>
            <w:vAlign w:val="center"/>
          </w:tcPr>
          <w:p w14:paraId="2519D157" w14:textId="77777777" w:rsidR="001B41A1" w:rsidRDefault="001B41A1" w:rsidP="00ED7DA3">
            <w:pPr>
              <w:pStyle w:val="TextoTabla"/>
              <w:jc w:val="center"/>
            </w:pPr>
          </w:p>
        </w:tc>
        <w:tc>
          <w:tcPr>
            <w:tcW w:w="412" w:type="dxa"/>
            <w:vAlign w:val="center"/>
          </w:tcPr>
          <w:p w14:paraId="6A80CD25" w14:textId="77777777" w:rsidR="001B41A1" w:rsidRDefault="001B41A1" w:rsidP="00ED7DA3">
            <w:pPr>
              <w:pStyle w:val="TextoTabla"/>
              <w:jc w:val="center"/>
            </w:pPr>
          </w:p>
        </w:tc>
        <w:tc>
          <w:tcPr>
            <w:tcW w:w="412" w:type="dxa"/>
            <w:vAlign w:val="center"/>
          </w:tcPr>
          <w:p w14:paraId="6A4AFCC6" w14:textId="77777777" w:rsidR="001B41A1" w:rsidRDefault="001B41A1" w:rsidP="00ED7DA3">
            <w:pPr>
              <w:pStyle w:val="TextoTabla"/>
              <w:jc w:val="center"/>
            </w:pPr>
          </w:p>
        </w:tc>
        <w:tc>
          <w:tcPr>
            <w:tcW w:w="412" w:type="dxa"/>
            <w:vAlign w:val="center"/>
          </w:tcPr>
          <w:p w14:paraId="59D02D31" w14:textId="77777777" w:rsidR="001B41A1" w:rsidRDefault="001B41A1" w:rsidP="00ED7DA3">
            <w:pPr>
              <w:pStyle w:val="TextoTabla"/>
              <w:jc w:val="center"/>
            </w:pPr>
          </w:p>
        </w:tc>
      </w:tr>
      <w:tr w:rsidR="00BA1EFF" w14:paraId="1F89D433" w14:textId="77777777" w:rsidTr="00ED7DA3">
        <w:trPr>
          <w:cantSplit/>
          <w:trHeight w:val="567"/>
          <w:jc w:val="center"/>
        </w:trPr>
        <w:tc>
          <w:tcPr>
            <w:tcW w:w="411" w:type="dxa"/>
            <w:vAlign w:val="center"/>
          </w:tcPr>
          <w:p w14:paraId="3AF75588" w14:textId="5554F6AC" w:rsidR="001B41A1" w:rsidRPr="00BA1EFF" w:rsidRDefault="00405203" w:rsidP="00ED7DA3">
            <w:pPr>
              <w:pStyle w:val="TextoTabla"/>
              <w:jc w:val="center"/>
              <w:rPr>
                <w:b/>
                <w:bCs/>
              </w:rPr>
            </w:pPr>
            <w:r>
              <w:rPr>
                <w:b/>
                <w:bCs/>
              </w:rPr>
              <w:t>37</w:t>
            </w:r>
          </w:p>
        </w:tc>
        <w:tc>
          <w:tcPr>
            <w:tcW w:w="411" w:type="dxa"/>
            <w:vAlign w:val="center"/>
          </w:tcPr>
          <w:p w14:paraId="3D9926A9" w14:textId="77777777" w:rsidR="001B41A1" w:rsidRDefault="001B41A1" w:rsidP="00ED7DA3">
            <w:pPr>
              <w:pStyle w:val="TextoTabla"/>
              <w:jc w:val="center"/>
            </w:pPr>
          </w:p>
        </w:tc>
        <w:tc>
          <w:tcPr>
            <w:tcW w:w="411" w:type="dxa"/>
            <w:vAlign w:val="center"/>
          </w:tcPr>
          <w:p w14:paraId="376CFC95" w14:textId="77777777" w:rsidR="001B41A1" w:rsidRDefault="001B41A1" w:rsidP="00ED7DA3">
            <w:pPr>
              <w:pStyle w:val="TextoTabla"/>
              <w:jc w:val="center"/>
            </w:pPr>
          </w:p>
        </w:tc>
        <w:tc>
          <w:tcPr>
            <w:tcW w:w="411" w:type="dxa"/>
            <w:vAlign w:val="center"/>
          </w:tcPr>
          <w:p w14:paraId="6B22BC23" w14:textId="77777777" w:rsidR="001B41A1" w:rsidRDefault="001B41A1" w:rsidP="00ED7DA3">
            <w:pPr>
              <w:pStyle w:val="TextoTabla"/>
              <w:jc w:val="center"/>
            </w:pPr>
          </w:p>
        </w:tc>
        <w:tc>
          <w:tcPr>
            <w:tcW w:w="411" w:type="dxa"/>
            <w:vAlign w:val="center"/>
          </w:tcPr>
          <w:p w14:paraId="2E988D04" w14:textId="77777777" w:rsidR="001B41A1" w:rsidRDefault="001B41A1" w:rsidP="00ED7DA3">
            <w:pPr>
              <w:pStyle w:val="TextoTabla"/>
              <w:jc w:val="center"/>
            </w:pPr>
          </w:p>
        </w:tc>
        <w:tc>
          <w:tcPr>
            <w:tcW w:w="411" w:type="dxa"/>
            <w:vAlign w:val="center"/>
          </w:tcPr>
          <w:p w14:paraId="2D66A780" w14:textId="77777777" w:rsidR="001B41A1" w:rsidRDefault="001B41A1" w:rsidP="00ED7DA3">
            <w:pPr>
              <w:pStyle w:val="TextoTabla"/>
              <w:jc w:val="center"/>
            </w:pPr>
          </w:p>
        </w:tc>
        <w:tc>
          <w:tcPr>
            <w:tcW w:w="411" w:type="dxa"/>
            <w:vAlign w:val="center"/>
          </w:tcPr>
          <w:p w14:paraId="56349332" w14:textId="77777777" w:rsidR="001B41A1" w:rsidRDefault="001B41A1" w:rsidP="00ED7DA3">
            <w:pPr>
              <w:pStyle w:val="TextoTabla"/>
              <w:jc w:val="center"/>
            </w:pPr>
          </w:p>
        </w:tc>
        <w:tc>
          <w:tcPr>
            <w:tcW w:w="411" w:type="dxa"/>
            <w:vAlign w:val="center"/>
          </w:tcPr>
          <w:p w14:paraId="39FFB9C2" w14:textId="77777777" w:rsidR="001B41A1" w:rsidRDefault="001B41A1" w:rsidP="00ED7DA3">
            <w:pPr>
              <w:pStyle w:val="TextoTabla"/>
              <w:jc w:val="center"/>
            </w:pPr>
          </w:p>
        </w:tc>
        <w:tc>
          <w:tcPr>
            <w:tcW w:w="412" w:type="dxa"/>
            <w:vAlign w:val="center"/>
          </w:tcPr>
          <w:p w14:paraId="22862417" w14:textId="77777777" w:rsidR="001B41A1" w:rsidRDefault="001B41A1" w:rsidP="00ED7DA3">
            <w:pPr>
              <w:pStyle w:val="TextoTabla"/>
              <w:jc w:val="center"/>
            </w:pPr>
          </w:p>
        </w:tc>
        <w:tc>
          <w:tcPr>
            <w:tcW w:w="412" w:type="dxa"/>
            <w:vAlign w:val="center"/>
          </w:tcPr>
          <w:p w14:paraId="0F234D51" w14:textId="77777777" w:rsidR="001B41A1" w:rsidRDefault="001B41A1" w:rsidP="00ED7DA3">
            <w:pPr>
              <w:pStyle w:val="TextoTabla"/>
              <w:jc w:val="center"/>
            </w:pPr>
          </w:p>
        </w:tc>
        <w:tc>
          <w:tcPr>
            <w:tcW w:w="412" w:type="dxa"/>
            <w:vAlign w:val="center"/>
          </w:tcPr>
          <w:p w14:paraId="5859D06D" w14:textId="77777777" w:rsidR="001B41A1" w:rsidRDefault="001B41A1" w:rsidP="00ED7DA3">
            <w:pPr>
              <w:pStyle w:val="TextoTabla"/>
              <w:jc w:val="center"/>
            </w:pPr>
          </w:p>
        </w:tc>
        <w:tc>
          <w:tcPr>
            <w:tcW w:w="412" w:type="dxa"/>
            <w:vAlign w:val="center"/>
          </w:tcPr>
          <w:p w14:paraId="089DC1B0" w14:textId="77777777" w:rsidR="001B41A1" w:rsidRDefault="001B41A1" w:rsidP="00ED7DA3">
            <w:pPr>
              <w:pStyle w:val="TextoTabla"/>
              <w:jc w:val="center"/>
            </w:pPr>
          </w:p>
        </w:tc>
        <w:tc>
          <w:tcPr>
            <w:tcW w:w="412" w:type="dxa"/>
            <w:vAlign w:val="center"/>
          </w:tcPr>
          <w:p w14:paraId="271C397B" w14:textId="77777777" w:rsidR="001B41A1" w:rsidRDefault="001B41A1" w:rsidP="00ED7DA3">
            <w:pPr>
              <w:pStyle w:val="TextoTabla"/>
              <w:jc w:val="center"/>
            </w:pPr>
          </w:p>
        </w:tc>
        <w:tc>
          <w:tcPr>
            <w:tcW w:w="412" w:type="dxa"/>
            <w:vAlign w:val="center"/>
          </w:tcPr>
          <w:p w14:paraId="00D5F489" w14:textId="77777777" w:rsidR="001B41A1" w:rsidRDefault="001B41A1" w:rsidP="00ED7DA3">
            <w:pPr>
              <w:pStyle w:val="TextoTabla"/>
              <w:jc w:val="center"/>
            </w:pPr>
          </w:p>
        </w:tc>
        <w:tc>
          <w:tcPr>
            <w:tcW w:w="412" w:type="dxa"/>
            <w:vAlign w:val="center"/>
          </w:tcPr>
          <w:p w14:paraId="2B12DEDF" w14:textId="77777777" w:rsidR="001B41A1" w:rsidRDefault="001B41A1" w:rsidP="00ED7DA3">
            <w:pPr>
              <w:pStyle w:val="TextoTabla"/>
              <w:jc w:val="center"/>
            </w:pPr>
          </w:p>
        </w:tc>
        <w:tc>
          <w:tcPr>
            <w:tcW w:w="412" w:type="dxa"/>
            <w:vAlign w:val="center"/>
          </w:tcPr>
          <w:p w14:paraId="0DFCE636" w14:textId="77777777" w:rsidR="001B41A1" w:rsidRDefault="001B41A1" w:rsidP="00ED7DA3">
            <w:pPr>
              <w:pStyle w:val="TextoTabla"/>
              <w:jc w:val="center"/>
            </w:pPr>
          </w:p>
        </w:tc>
        <w:tc>
          <w:tcPr>
            <w:tcW w:w="412" w:type="dxa"/>
            <w:vAlign w:val="center"/>
          </w:tcPr>
          <w:p w14:paraId="3A185263" w14:textId="77777777" w:rsidR="001B41A1" w:rsidRDefault="001B41A1" w:rsidP="00ED7DA3">
            <w:pPr>
              <w:pStyle w:val="TextoTabla"/>
              <w:jc w:val="center"/>
            </w:pPr>
          </w:p>
        </w:tc>
        <w:tc>
          <w:tcPr>
            <w:tcW w:w="412" w:type="dxa"/>
            <w:vAlign w:val="center"/>
          </w:tcPr>
          <w:p w14:paraId="521D7AF7" w14:textId="77777777" w:rsidR="001B41A1" w:rsidRDefault="001B41A1" w:rsidP="00ED7DA3">
            <w:pPr>
              <w:pStyle w:val="TextoTabla"/>
              <w:jc w:val="center"/>
            </w:pPr>
          </w:p>
        </w:tc>
        <w:tc>
          <w:tcPr>
            <w:tcW w:w="412" w:type="dxa"/>
            <w:vAlign w:val="center"/>
          </w:tcPr>
          <w:p w14:paraId="5003338A" w14:textId="77777777" w:rsidR="001B41A1" w:rsidRDefault="001B41A1" w:rsidP="00ED7DA3">
            <w:pPr>
              <w:pStyle w:val="TextoTabla"/>
              <w:jc w:val="center"/>
            </w:pPr>
          </w:p>
        </w:tc>
        <w:tc>
          <w:tcPr>
            <w:tcW w:w="412" w:type="dxa"/>
            <w:vAlign w:val="center"/>
          </w:tcPr>
          <w:p w14:paraId="25DD1EDC" w14:textId="77777777" w:rsidR="001B41A1" w:rsidRDefault="001B41A1" w:rsidP="00ED7DA3">
            <w:pPr>
              <w:pStyle w:val="TextoTabla"/>
              <w:jc w:val="center"/>
            </w:pPr>
          </w:p>
        </w:tc>
        <w:tc>
          <w:tcPr>
            <w:tcW w:w="412" w:type="dxa"/>
            <w:vAlign w:val="center"/>
          </w:tcPr>
          <w:p w14:paraId="2EF59CB7" w14:textId="77777777" w:rsidR="001B41A1" w:rsidRDefault="001B41A1" w:rsidP="00ED7DA3">
            <w:pPr>
              <w:pStyle w:val="TextoTabla"/>
              <w:jc w:val="center"/>
            </w:pPr>
          </w:p>
        </w:tc>
      </w:tr>
      <w:tr w:rsidR="00BA1EFF" w14:paraId="24B14FD7" w14:textId="77777777" w:rsidTr="00ED7DA3">
        <w:trPr>
          <w:cantSplit/>
          <w:trHeight w:val="567"/>
          <w:jc w:val="center"/>
        </w:trPr>
        <w:tc>
          <w:tcPr>
            <w:tcW w:w="411" w:type="dxa"/>
            <w:vAlign w:val="center"/>
          </w:tcPr>
          <w:p w14:paraId="059E7974" w14:textId="76D5AC17" w:rsidR="001B41A1" w:rsidRPr="00BA1EFF" w:rsidRDefault="00405203" w:rsidP="00ED7DA3">
            <w:pPr>
              <w:pStyle w:val="TextoTabla"/>
              <w:jc w:val="center"/>
              <w:rPr>
                <w:b/>
                <w:bCs/>
              </w:rPr>
            </w:pPr>
            <w:r>
              <w:rPr>
                <w:b/>
                <w:bCs/>
              </w:rPr>
              <w:t>38</w:t>
            </w:r>
          </w:p>
        </w:tc>
        <w:tc>
          <w:tcPr>
            <w:tcW w:w="411" w:type="dxa"/>
            <w:vAlign w:val="center"/>
          </w:tcPr>
          <w:p w14:paraId="2BA61136" w14:textId="77777777" w:rsidR="001B41A1" w:rsidRDefault="001B41A1" w:rsidP="00ED7DA3">
            <w:pPr>
              <w:pStyle w:val="TextoTabla"/>
              <w:jc w:val="center"/>
            </w:pPr>
          </w:p>
        </w:tc>
        <w:tc>
          <w:tcPr>
            <w:tcW w:w="411" w:type="dxa"/>
            <w:vAlign w:val="center"/>
          </w:tcPr>
          <w:p w14:paraId="1CEF15B1" w14:textId="77777777" w:rsidR="001B41A1" w:rsidRDefault="001B41A1" w:rsidP="00ED7DA3">
            <w:pPr>
              <w:pStyle w:val="TextoTabla"/>
              <w:jc w:val="center"/>
            </w:pPr>
          </w:p>
        </w:tc>
        <w:tc>
          <w:tcPr>
            <w:tcW w:w="411" w:type="dxa"/>
            <w:vAlign w:val="center"/>
          </w:tcPr>
          <w:p w14:paraId="1B1FEF4F" w14:textId="77777777" w:rsidR="001B41A1" w:rsidRDefault="001B41A1" w:rsidP="00ED7DA3">
            <w:pPr>
              <w:pStyle w:val="TextoTabla"/>
              <w:jc w:val="center"/>
            </w:pPr>
          </w:p>
        </w:tc>
        <w:tc>
          <w:tcPr>
            <w:tcW w:w="411" w:type="dxa"/>
            <w:vAlign w:val="center"/>
          </w:tcPr>
          <w:p w14:paraId="332C7288" w14:textId="77777777" w:rsidR="001B41A1" w:rsidRDefault="001B41A1" w:rsidP="00ED7DA3">
            <w:pPr>
              <w:pStyle w:val="TextoTabla"/>
              <w:jc w:val="center"/>
            </w:pPr>
          </w:p>
        </w:tc>
        <w:tc>
          <w:tcPr>
            <w:tcW w:w="411" w:type="dxa"/>
            <w:vAlign w:val="center"/>
          </w:tcPr>
          <w:p w14:paraId="4B329429" w14:textId="77777777" w:rsidR="001B41A1" w:rsidRDefault="001B41A1" w:rsidP="00ED7DA3">
            <w:pPr>
              <w:pStyle w:val="TextoTabla"/>
              <w:jc w:val="center"/>
            </w:pPr>
          </w:p>
        </w:tc>
        <w:tc>
          <w:tcPr>
            <w:tcW w:w="411" w:type="dxa"/>
            <w:vAlign w:val="center"/>
          </w:tcPr>
          <w:p w14:paraId="6E6AD10B" w14:textId="77777777" w:rsidR="001B41A1" w:rsidRDefault="001B41A1" w:rsidP="00ED7DA3">
            <w:pPr>
              <w:pStyle w:val="TextoTabla"/>
              <w:jc w:val="center"/>
            </w:pPr>
          </w:p>
        </w:tc>
        <w:tc>
          <w:tcPr>
            <w:tcW w:w="411" w:type="dxa"/>
            <w:vAlign w:val="center"/>
          </w:tcPr>
          <w:p w14:paraId="12E27F45" w14:textId="77777777" w:rsidR="001B41A1" w:rsidRDefault="001B41A1" w:rsidP="00ED7DA3">
            <w:pPr>
              <w:pStyle w:val="TextoTabla"/>
              <w:jc w:val="center"/>
            </w:pPr>
          </w:p>
        </w:tc>
        <w:tc>
          <w:tcPr>
            <w:tcW w:w="412" w:type="dxa"/>
            <w:vAlign w:val="center"/>
          </w:tcPr>
          <w:p w14:paraId="16393FAD" w14:textId="77777777" w:rsidR="001B41A1" w:rsidRDefault="001B41A1" w:rsidP="00ED7DA3">
            <w:pPr>
              <w:pStyle w:val="TextoTabla"/>
              <w:jc w:val="center"/>
            </w:pPr>
          </w:p>
        </w:tc>
        <w:tc>
          <w:tcPr>
            <w:tcW w:w="412" w:type="dxa"/>
            <w:vAlign w:val="center"/>
          </w:tcPr>
          <w:p w14:paraId="2D4C9FDF" w14:textId="77777777" w:rsidR="001B41A1" w:rsidRDefault="001B41A1" w:rsidP="00ED7DA3">
            <w:pPr>
              <w:pStyle w:val="TextoTabla"/>
              <w:jc w:val="center"/>
            </w:pPr>
          </w:p>
        </w:tc>
        <w:tc>
          <w:tcPr>
            <w:tcW w:w="412" w:type="dxa"/>
            <w:vAlign w:val="center"/>
          </w:tcPr>
          <w:p w14:paraId="6F9E078C" w14:textId="77777777" w:rsidR="001B41A1" w:rsidRDefault="001B41A1" w:rsidP="00ED7DA3">
            <w:pPr>
              <w:pStyle w:val="TextoTabla"/>
              <w:jc w:val="center"/>
            </w:pPr>
          </w:p>
        </w:tc>
        <w:tc>
          <w:tcPr>
            <w:tcW w:w="412" w:type="dxa"/>
            <w:vAlign w:val="center"/>
          </w:tcPr>
          <w:p w14:paraId="1C948863" w14:textId="77777777" w:rsidR="001B41A1" w:rsidRDefault="001B41A1" w:rsidP="00ED7DA3">
            <w:pPr>
              <w:pStyle w:val="TextoTabla"/>
              <w:jc w:val="center"/>
            </w:pPr>
          </w:p>
        </w:tc>
        <w:tc>
          <w:tcPr>
            <w:tcW w:w="412" w:type="dxa"/>
            <w:vAlign w:val="center"/>
          </w:tcPr>
          <w:p w14:paraId="094101A1" w14:textId="77777777" w:rsidR="001B41A1" w:rsidRDefault="001B41A1" w:rsidP="00ED7DA3">
            <w:pPr>
              <w:pStyle w:val="TextoTabla"/>
              <w:jc w:val="center"/>
            </w:pPr>
          </w:p>
        </w:tc>
        <w:tc>
          <w:tcPr>
            <w:tcW w:w="412" w:type="dxa"/>
            <w:vAlign w:val="center"/>
          </w:tcPr>
          <w:p w14:paraId="1DE831CA" w14:textId="77777777" w:rsidR="001B41A1" w:rsidRDefault="001B41A1" w:rsidP="00ED7DA3">
            <w:pPr>
              <w:pStyle w:val="TextoTabla"/>
              <w:jc w:val="center"/>
            </w:pPr>
          </w:p>
        </w:tc>
        <w:tc>
          <w:tcPr>
            <w:tcW w:w="412" w:type="dxa"/>
            <w:vAlign w:val="center"/>
          </w:tcPr>
          <w:p w14:paraId="6FCAE3FA" w14:textId="77777777" w:rsidR="001B41A1" w:rsidRDefault="001B41A1" w:rsidP="00ED7DA3">
            <w:pPr>
              <w:pStyle w:val="TextoTabla"/>
              <w:jc w:val="center"/>
            </w:pPr>
          </w:p>
        </w:tc>
        <w:tc>
          <w:tcPr>
            <w:tcW w:w="412" w:type="dxa"/>
            <w:vAlign w:val="center"/>
          </w:tcPr>
          <w:p w14:paraId="5598E69B" w14:textId="77777777" w:rsidR="001B41A1" w:rsidRDefault="001B41A1" w:rsidP="00ED7DA3">
            <w:pPr>
              <w:pStyle w:val="TextoTabla"/>
              <w:jc w:val="center"/>
            </w:pPr>
          </w:p>
        </w:tc>
        <w:tc>
          <w:tcPr>
            <w:tcW w:w="412" w:type="dxa"/>
            <w:vAlign w:val="center"/>
          </w:tcPr>
          <w:p w14:paraId="65D39AA7" w14:textId="77777777" w:rsidR="001B41A1" w:rsidRDefault="001B41A1" w:rsidP="00ED7DA3">
            <w:pPr>
              <w:pStyle w:val="TextoTabla"/>
              <w:jc w:val="center"/>
            </w:pPr>
          </w:p>
        </w:tc>
        <w:tc>
          <w:tcPr>
            <w:tcW w:w="412" w:type="dxa"/>
            <w:vAlign w:val="center"/>
          </w:tcPr>
          <w:p w14:paraId="01E0EA6A" w14:textId="77777777" w:rsidR="001B41A1" w:rsidRDefault="001B41A1" w:rsidP="00ED7DA3">
            <w:pPr>
              <w:pStyle w:val="TextoTabla"/>
              <w:jc w:val="center"/>
            </w:pPr>
          </w:p>
        </w:tc>
        <w:tc>
          <w:tcPr>
            <w:tcW w:w="412" w:type="dxa"/>
            <w:vAlign w:val="center"/>
          </w:tcPr>
          <w:p w14:paraId="2C8D8DA5" w14:textId="77777777" w:rsidR="001B41A1" w:rsidRDefault="001B41A1" w:rsidP="00ED7DA3">
            <w:pPr>
              <w:pStyle w:val="TextoTabla"/>
              <w:jc w:val="center"/>
            </w:pPr>
          </w:p>
        </w:tc>
        <w:tc>
          <w:tcPr>
            <w:tcW w:w="412" w:type="dxa"/>
            <w:vAlign w:val="center"/>
          </w:tcPr>
          <w:p w14:paraId="4D7FC211" w14:textId="77777777" w:rsidR="001B41A1" w:rsidRDefault="001B41A1" w:rsidP="00ED7DA3">
            <w:pPr>
              <w:pStyle w:val="TextoTabla"/>
              <w:jc w:val="center"/>
            </w:pPr>
          </w:p>
        </w:tc>
        <w:tc>
          <w:tcPr>
            <w:tcW w:w="412" w:type="dxa"/>
            <w:vAlign w:val="center"/>
          </w:tcPr>
          <w:p w14:paraId="3944EFD3" w14:textId="77777777" w:rsidR="001B41A1" w:rsidRDefault="001B41A1" w:rsidP="00ED7DA3">
            <w:pPr>
              <w:pStyle w:val="TextoTabla"/>
              <w:jc w:val="center"/>
            </w:pPr>
          </w:p>
        </w:tc>
      </w:tr>
      <w:tr w:rsidR="00BA1EFF" w14:paraId="2F8D9EBD" w14:textId="77777777" w:rsidTr="00ED7DA3">
        <w:trPr>
          <w:cantSplit/>
          <w:trHeight w:val="567"/>
          <w:jc w:val="center"/>
        </w:trPr>
        <w:tc>
          <w:tcPr>
            <w:tcW w:w="411" w:type="dxa"/>
            <w:vAlign w:val="center"/>
          </w:tcPr>
          <w:p w14:paraId="4150AAF2" w14:textId="4018B488" w:rsidR="001B41A1" w:rsidRPr="00BA1EFF" w:rsidRDefault="00405203" w:rsidP="00ED7DA3">
            <w:pPr>
              <w:pStyle w:val="TextoTabla"/>
              <w:jc w:val="center"/>
              <w:rPr>
                <w:b/>
                <w:bCs/>
              </w:rPr>
            </w:pPr>
            <w:r>
              <w:rPr>
                <w:b/>
                <w:bCs/>
              </w:rPr>
              <w:t>39</w:t>
            </w:r>
          </w:p>
        </w:tc>
        <w:tc>
          <w:tcPr>
            <w:tcW w:w="411" w:type="dxa"/>
            <w:vAlign w:val="center"/>
          </w:tcPr>
          <w:p w14:paraId="4EBAD676" w14:textId="77777777" w:rsidR="001B41A1" w:rsidRDefault="001B41A1" w:rsidP="00ED7DA3">
            <w:pPr>
              <w:pStyle w:val="TextoTabla"/>
              <w:jc w:val="center"/>
            </w:pPr>
          </w:p>
        </w:tc>
        <w:tc>
          <w:tcPr>
            <w:tcW w:w="411" w:type="dxa"/>
            <w:vAlign w:val="center"/>
          </w:tcPr>
          <w:p w14:paraId="70C250D2" w14:textId="77777777" w:rsidR="001B41A1" w:rsidRDefault="001B41A1" w:rsidP="00ED7DA3">
            <w:pPr>
              <w:pStyle w:val="TextoTabla"/>
              <w:jc w:val="center"/>
            </w:pPr>
          </w:p>
        </w:tc>
        <w:tc>
          <w:tcPr>
            <w:tcW w:w="411" w:type="dxa"/>
            <w:vAlign w:val="center"/>
          </w:tcPr>
          <w:p w14:paraId="69A36DF7" w14:textId="77777777" w:rsidR="001B41A1" w:rsidRDefault="001B41A1" w:rsidP="00ED7DA3">
            <w:pPr>
              <w:pStyle w:val="TextoTabla"/>
              <w:jc w:val="center"/>
            </w:pPr>
          </w:p>
        </w:tc>
        <w:tc>
          <w:tcPr>
            <w:tcW w:w="411" w:type="dxa"/>
            <w:vAlign w:val="center"/>
          </w:tcPr>
          <w:p w14:paraId="3DBE894D" w14:textId="77777777" w:rsidR="001B41A1" w:rsidRDefault="001B41A1" w:rsidP="00ED7DA3">
            <w:pPr>
              <w:pStyle w:val="TextoTabla"/>
              <w:jc w:val="center"/>
            </w:pPr>
          </w:p>
        </w:tc>
        <w:tc>
          <w:tcPr>
            <w:tcW w:w="411" w:type="dxa"/>
            <w:vAlign w:val="center"/>
          </w:tcPr>
          <w:p w14:paraId="51A63061" w14:textId="77777777" w:rsidR="001B41A1" w:rsidRDefault="001B41A1" w:rsidP="00ED7DA3">
            <w:pPr>
              <w:pStyle w:val="TextoTabla"/>
              <w:jc w:val="center"/>
            </w:pPr>
          </w:p>
        </w:tc>
        <w:tc>
          <w:tcPr>
            <w:tcW w:w="411" w:type="dxa"/>
            <w:vAlign w:val="center"/>
          </w:tcPr>
          <w:p w14:paraId="6F9AD82B" w14:textId="77777777" w:rsidR="001B41A1" w:rsidRDefault="001B41A1" w:rsidP="00ED7DA3">
            <w:pPr>
              <w:pStyle w:val="TextoTabla"/>
              <w:jc w:val="center"/>
            </w:pPr>
          </w:p>
        </w:tc>
        <w:tc>
          <w:tcPr>
            <w:tcW w:w="411" w:type="dxa"/>
            <w:vAlign w:val="center"/>
          </w:tcPr>
          <w:p w14:paraId="2263EF25" w14:textId="77777777" w:rsidR="001B41A1" w:rsidRDefault="001B41A1" w:rsidP="00ED7DA3">
            <w:pPr>
              <w:pStyle w:val="TextoTabla"/>
              <w:jc w:val="center"/>
            </w:pPr>
          </w:p>
        </w:tc>
        <w:tc>
          <w:tcPr>
            <w:tcW w:w="412" w:type="dxa"/>
            <w:vAlign w:val="center"/>
          </w:tcPr>
          <w:p w14:paraId="6EDA2C4A" w14:textId="77777777" w:rsidR="001B41A1" w:rsidRDefault="001B41A1" w:rsidP="00ED7DA3">
            <w:pPr>
              <w:pStyle w:val="TextoTabla"/>
              <w:jc w:val="center"/>
            </w:pPr>
          </w:p>
        </w:tc>
        <w:tc>
          <w:tcPr>
            <w:tcW w:w="412" w:type="dxa"/>
            <w:vAlign w:val="center"/>
          </w:tcPr>
          <w:p w14:paraId="42E20885" w14:textId="77777777" w:rsidR="001B41A1" w:rsidRDefault="001B41A1" w:rsidP="00ED7DA3">
            <w:pPr>
              <w:pStyle w:val="TextoTabla"/>
              <w:jc w:val="center"/>
            </w:pPr>
          </w:p>
        </w:tc>
        <w:tc>
          <w:tcPr>
            <w:tcW w:w="412" w:type="dxa"/>
            <w:vAlign w:val="center"/>
          </w:tcPr>
          <w:p w14:paraId="746DB70C" w14:textId="77777777" w:rsidR="001B41A1" w:rsidRDefault="001B41A1" w:rsidP="00ED7DA3">
            <w:pPr>
              <w:pStyle w:val="TextoTabla"/>
              <w:jc w:val="center"/>
            </w:pPr>
          </w:p>
        </w:tc>
        <w:tc>
          <w:tcPr>
            <w:tcW w:w="412" w:type="dxa"/>
            <w:vAlign w:val="center"/>
          </w:tcPr>
          <w:p w14:paraId="3014344E" w14:textId="77777777" w:rsidR="001B41A1" w:rsidRDefault="001B41A1" w:rsidP="00ED7DA3">
            <w:pPr>
              <w:pStyle w:val="TextoTabla"/>
              <w:jc w:val="center"/>
            </w:pPr>
          </w:p>
        </w:tc>
        <w:tc>
          <w:tcPr>
            <w:tcW w:w="412" w:type="dxa"/>
            <w:vAlign w:val="center"/>
          </w:tcPr>
          <w:p w14:paraId="12277260" w14:textId="77777777" w:rsidR="001B41A1" w:rsidRDefault="001B41A1" w:rsidP="00ED7DA3">
            <w:pPr>
              <w:pStyle w:val="TextoTabla"/>
              <w:jc w:val="center"/>
            </w:pPr>
          </w:p>
        </w:tc>
        <w:tc>
          <w:tcPr>
            <w:tcW w:w="412" w:type="dxa"/>
            <w:vAlign w:val="center"/>
          </w:tcPr>
          <w:p w14:paraId="0E5B7EC8" w14:textId="77777777" w:rsidR="001B41A1" w:rsidRDefault="001B41A1" w:rsidP="00ED7DA3">
            <w:pPr>
              <w:pStyle w:val="TextoTabla"/>
              <w:jc w:val="center"/>
            </w:pPr>
          </w:p>
        </w:tc>
        <w:tc>
          <w:tcPr>
            <w:tcW w:w="412" w:type="dxa"/>
            <w:vAlign w:val="center"/>
          </w:tcPr>
          <w:p w14:paraId="671B7115" w14:textId="77777777" w:rsidR="001B41A1" w:rsidRDefault="001B41A1" w:rsidP="00ED7DA3">
            <w:pPr>
              <w:pStyle w:val="TextoTabla"/>
              <w:jc w:val="center"/>
            </w:pPr>
          </w:p>
        </w:tc>
        <w:tc>
          <w:tcPr>
            <w:tcW w:w="412" w:type="dxa"/>
            <w:vAlign w:val="center"/>
          </w:tcPr>
          <w:p w14:paraId="22CE15D6" w14:textId="77777777" w:rsidR="001B41A1" w:rsidRDefault="001B41A1" w:rsidP="00ED7DA3">
            <w:pPr>
              <w:pStyle w:val="TextoTabla"/>
              <w:jc w:val="center"/>
            </w:pPr>
          </w:p>
        </w:tc>
        <w:tc>
          <w:tcPr>
            <w:tcW w:w="412" w:type="dxa"/>
            <w:vAlign w:val="center"/>
          </w:tcPr>
          <w:p w14:paraId="57287919" w14:textId="77777777" w:rsidR="001B41A1" w:rsidRDefault="001B41A1" w:rsidP="00ED7DA3">
            <w:pPr>
              <w:pStyle w:val="TextoTabla"/>
              <w:jc w:val="center"/>
            </w:pPr>
          </w:p>
        </w:tc>
        <w:tc>
          <w:tcPr>
            <w:tcW w:w="412" w:type="dxa"/>
            <w:vAlign w:val="center"/>
          </w:tcPr>
          <w:p w14:paraId="46BAA36D" w14:textId="77777777" w:rsidR="001B41A1" w:rsidRDefault="001B41A1" w:rsidP="00ED7DA3">
            <w:pPr>
              <w:pStyle w:val="TextoTabla"/>
              <w:jc w:val="center"/>
            </w:pPr>
          </w:p>
        </w:tc>
        <w:tc>
          <w:tcPr>
            <w:tcW w:w="412" w:type="dxa"/>
            <w:vAlign w:val="center"/>
          </w:tcPr>
          <w:p w14:paraId="011C634B" w14:textId="77777777" w:rsidR="001B41A1" w:rsidRDefault="001B41A1" w:rsidP="00ED7DA3">
            <w:pPr>
              <w:pStyle w:val="TextoTabla"/>
              <w:jc w:val="center"/>
            </w:pPr>
          </w:p>
        </w:tc>
        <w:tc>
          <w:tcPr>
            <w:tcW w:w="412" w:type="dxa"/>
            <w:vAlign w:val="center"/>
          </w:tcPr>
          <w:p w14:paraId="3919EDCB" w14:textId="77777777" w:rsidR="001B41A1" w:rsidRDefault="001B41A1" w:rsidP="00ED7DA3">
            <w:pPr>
              <w:pStyle w:val="TextoTabla"/>
              <w:jc w:val="center"/>
            </w:pPr>
          </w:p>
        </w:tc>
        <w:tc>
          <w:tcPr>
            <w:tcW w:w="412" w:type="dxa"/>
            <w:vAlign w:val="center"/>
          </w:tcPr>
          <w:p w14:paraId="32C44B68" w14:textId="77777777" w:rsidR="001B41A1" w:rsidRDefault="001B41A1" w:rsidP="00ED7DA3">
            <w:pPr>
              <w:pStyle w:val="TextoTabla"/>
              <w:jc w:val="center"/>
            </w:pPr>
          </w:p>
        </w:tc>
      </w:tr>
      <w:tr w:rsidR="00BA1EFF" w14:paraId="7C310ED2" w14:textId="77777777" w:rsidTr="00ED7DA3">
        <w:trPr>
          <w:cantSplit/>
          <w:trHeight w:val="567"/>
          <w:jc w:val="center"/>
        </w:trPr>
        <w:tc>
          <w:tcPr>
            <w:tcW w:w="411" w:type="dxa"/>
            <w:vAlign w:val="center"/>
          </w:tcPr>
          <w:p w14:paraId="670F76D9" w14:textId="3F459BCE" w:rsidR="001B41A1" w:rsidRPr="00BA1EFF" w:rsidRDefault="00405203" w:rsidP="00ED7DA3">
            <w:pPr>
              <w:pStyle w:val="TextoTabla"/>
              <w:jc w:val="center"/>
              <w:rPr>
                <w:b/>
                <w:bCs/>
              </w:rPr>
            </w:pPr>
            <w:r>
              <w:rPr>
                <w:b/>
                <w:bCs/>
              </w:rPr>
              <w:t>40</w:t>
            </w:r>
          </w:p>
        </w:tc>
        <w:tc>
          <w:tcPr>
            <w:tcW w:w="411" w:type="dxa"/>
            <w:vAlign w:val="center"/>
          </w:tcPr>
          <w:p w14:paraId="574F59E4" w14:textId="77777777" w:rsidR="001B41A1" w:rsidRDefault="001B41A1" w:rsidP="00ED7DA3">
            <w:pPr>
              <w:pStyle w:val="TextoTabla"/>
              <w:jc w:val="center"/>
            </w:pPr>
          </w:p>
        </w:tc>
        <w:tc>
          <w:tcPr>
            <w:tcW w:w="411" w:type="dxa"/>
            <w:vAlign w:val="center"/>
          </w:tcPr>
          <w:p w14:paraId="1A3871B9" w14:textId="77777777" w:rsidR="001B41A1" w:rsidRDefault="001B41A1" w:rsidP="00ED7DA3">
            <w:pPr>
              <w:pStyle w:val="TextoTabla"/>
              <w:jc w:val="center"/>
            </w:pPr>
          </w:p>
        </w:tc>
        <w:tc>
          <w:tcPr>
            <w:tcW w:w="411" w:type="dxa"/>
            <w:vAlign w:val="center"/>
          </w:tcPr>
          <w:p w14:paraId="026F7D49" w14:textId="77777777" w:rsidR="001B41A1" w:rsidRDefault="001B41A1" w:rsidP="00ED7DA3">
            <w:pPr>
              <w:pStyle w:val="TextoTabla"/>
              <w:jc w:val="center"/>
            </w:pPr>
          </w:p>
        </w:tc>
        <w:tc>
          <w:tcPr>
            <w:tcW w:w="411" w:type="dxa"/>
            <w:vAlign w:val="center"/>
          </w:tcPr>
          <w:p w14:paraId="0A25FA0B" w14:textId="77777777" w:rsidR="001B41A1" w:rsidRDefault="001B41A1" w:rsidP="00ED7DA3">
            <w:pPr>
              <w:pStyle w:val="TextoTabla"/>
              <w:jc w:val="center"/>
            </w:pPr>
          </w:p>
        </w:tc>
        <w:tc>
          <w:tcPr>
            <w:tcW w:w="411" w:type="dxa"/>
            <w:vAlign w:val="center"/>
          </w:tcPr>
          <w:p w14:paraId="6DF62507" w14:textId="77777777" w:rsidR="001B41A1" w:rsidRDefault="001B41A1" w:rsidP="00ED7DA3">
            <w:pPr>
              <w:pStyle w:val="TextoTabla"/>
              <w:jc w:val="center"/>
            </w:pPr>
          </w:p>
        </w:tc>
        <w:tc>
          <w:tcPr>
            <w:tcW w:w="411" w:type="dxa"/>
            <w:vAlign w:val="center"/>
          </w:tcPr>
          <w:p w14:paraId="16F774BF" w14:textId="77777777" w:rsidR="001B41A1" w:rsidRDefault="001B41A1" w:rsidP="00ED7DA3">
            <w:pPr>
              <w:pStyle w:val="TextoTabla"/>
              <w:jc w:val="center"/>
            </w:pPr>
          </w:p>
        </w:tc>
        <w:tc>
          <w:tcPr>
            <w:tcW w:w="411" w:type="dxa"/>
            <w:vAlign w:val="center"/>
          </w:tcPr>
          <w:p w14:paraId="2E468DA4" w14:textId="77777777" w:rsidR="001B41A1" w:rsidRDefault="001B41A1" w:rsidP="00ED7DA3">
            <w:pPr>
              <w:pStyle w:val="TextoTabla"/>
              <w:jc w:val="center"/>
            </w:pPr>
          </w:p>
        </w:tc>
        <w:tc>
          <w:tcPr>
            <w:tcW w:w="412" w:type="dxa"/>
            <w:vAlign w:val="center"/>
          </w:tcPr>
          <w:p w14:paraId="63B4A6A4" w14:textId="77777777" w:rsidR="001B41A1" w:rsidRDefault="001B41A1" w:rsidP="00ED7DA3">
            <w:pPr>
              <w:pStyle w:val="TextoTabla"/>
              <w:jc w:val="center"/>
            </w:pPr>
          </w:p>
        </w:tc>
        <w:tc>
          <w:tcPr>
            <w:tcW w:w="412" w:type="dxa"/>
            <w:vAlign w:val="center"/>
          </w:tcPr>
          <w:p w14:paraId="2469C828" w14:textId="77777777" w:rsidR="001B41A1" w:rsidRDefault="001B41A1" w:rsidP="00ED7DA3">
            <w:pPr>
              <w:pStyle w:val="TextoTabla"/>
              <w:jc w:val="center"/>
            </w:pPr>
          </w:p>
        </w:tc>
        <w:tc>
          <w:tcPr>
            <w:tcW w:w="412" w:type="dxa"/>
            <w:vAlign w:val="center"/>
          </w:tcPr>
          <w:p w14:paraId="09307390" w14:textId="77777777" w:rsidR="001B41A1" w:rsidRDefault="001B41A1" w:rsidP="00ED7DA3">
            <w:pPr>
              <w:pStyle w:val="TextoTabla"/>
              <w:jc w:val="center"/>
            </w:pPr>
          </w:p>
        </w:tc>
        <w:tc>
          <w:tcPr>
            <w:tcW w:w="412" w:type="dxa"/>
            <w:vAlign w:val="center"/>
          </w:tcPr>
          <w:p w14:paraId="22CE044D" w14:textId="77777777" w:rsidR="001B41A1" w:rsidRDefault="001B41A1" w:rsidP="00ED7DA3">
            <w:pPr>
              <w:pStyle w:val="TextoTabla"/>
              <w:jc w:val="center"/>
            </w:pPr>
          </w:p>
        </w:tc>
        <w:tc>
          <w:tcPr>
            <w:tcW w:w="412" w:type="dxa"/>
            <w:vAlign w:val="center"/>
          </w:tcPr>
          <w:p w14:paraId="5487BF29" w14:textId="77777777" w:rsidR="001B41A1" w:rsidRDefault="001B41A1" w:rsidP="00ED7DA3">
            <w:pPr>
              <w:pStyle w:val="TextoTabla"/>
              <w:jc w:val="center"/>
            </w:pPr>
          </w:p>
        </w:tc>
        <w:tc>
          <w:tcPr>
            <w:tcW w:w="412" w:type="dxa"/>
            <w:vAlign w:val="center"/>
          </w:tcPr>
          <w:p w14:paraId="76BD62C8" w14:textId="77777777" w:rsidR="001B41A1" w:rsidRDefault="001B41A1" w:rsidP="00ED7DA3">
            <w:pPr>
              <w:pStyle w:val="TextoTabla"/>
              <w:jc w:val="center"/>
            </w:pPr>
          </w:p>
        </w:tc>
        <w:tc>
          <w:tcPr>
            <w:tcW w:w="412" w:type="dxa"/>
            <w:vAlign w:val="center"/>
          </w:tcPr>
          <w:p w14:paraId="5A837928" w14:textId="77777777" w:rsidR="001B41A1" w:rsidRDefault="001B41A1" w:rsidP="00ED7DA3">
            <w:pPr>
              <w:pStyle w:val="TextoTabla"/>
              <w:jc w:val="center"/>
            </w:pPr>
          </w:p>
        </w:tc>
        <w:tc>
          <w:tcPr>
            <w:tcW w:w="412" w:type="dxa"/>
            <w:vAlign w:val="center"/>
          </w:tcPr>
          <w:p w14:paraId="00CBDFF5" w14:textId="77777777" w:rsidR="001B41A1" w:rsidRDefault="001B41A1" w:rsidP="00ED7DA3">
            <w:pPr>
              <w:pStyle w:val="TextoTabla"/>
              <w:jc w:val="center"/>
            </w:pPr>
          </w:p>
        </w:tc>
        <w:tc>
          <w:tcPr>
            <w:tcW w:w="412" w:type="dxa"/>
            <w:vAlign w:val="center"/>
          </w:tcPr>
          <w:p w14:paraId="285B671D" w14:textId="77777777" w:rsidR="001B41A1" w:rsidRDefault="001B41A1" w:rsidP="00ED7DA3">
            <w:pPr>
              <w:pStyle w:val="TextoTabla"/>
              <w:jc w:val="center"/>
            </w:pPr>
          </w:p>
        </w:tc>
        <w:tc>
          <w:tcPr>
            <w:tcW w:w="412" w:type="dxa"/>
            <w:vAlign w:val="center"/>
          </w:tcPr>
          <w:p w14:paraId="558F8459" w14:textId="77777777" w:rsidR="001B41A1" w:rsidRDefault="001B41A1" w:rsidP="00ED7DA3">
            <w:pPr>
              <w:pStyle w:val="TextoTabla"/>
              <w:jc w:val="center"/>
            </w:pPr>
          </w:p>
        </w:tc>
        <w:tc>
          <w:tcPr>
            <w:tcW w:w="412" w:type="dxa"/>
            <w:vAlign w:val="center"/>
          </w:tcPr>
          <w:p w14:paraId="7DD5343D" w14:textId="77777777" w:rsidR="001B41A1" w:rsidRDefault="001B41A1" w:rsidP="00ED7DA3">
            <w:pPr>
              <w:pStyle w:val="TextoTabla"/>
              <w:jc w:val="center"/>
            </w:pPr>
          </w:p>
        </w:tc>
        <w:tc>
          <w:tcPr>
            <w:tcW w:w="412" w:type="dxa"/>
            <w:vAlign w:val="center"/>
          </w:tcPr>
          <w:p w14:paraId="774211E0" w14:textId="77777777" w:rsidR="001B41A1" w:rsidRDefault="001B41A1" w:rsidP="00ED7DA3">
            <w:pPr>
              <w:pStyle w:val="TextoTabla"/>
              <w:jc w:val="center"/>
            </w:pPr>
          </w:p>
        </w:tc>
        <w:tc>
          <w:tcPr>
            <w:tcW w:w="412" w:type="dxa"/>
            <w:vAlign w:val="center"/>
          </w:tcPr>
          <w:p w14:paraId="3CB4B92F" w14:textId="77777777" w:rsidR="001B41A1" w:rsidRDefault="001B41A1" w:rsidP="00ED7DA3">
            <w:pPr>
              <w:pStyle w:val="TextoTabla"/>
              <w:jc w:val="center"/>
            </w:pPr>
          </w:p>
        </w:tc>
      </w:tr>
      <w:tr w:rsidR="00BA1EFF" w14:paraId="3A5F0A5D" w14:textId="77777777" w:rsidTr="00ED7DA3">
        <w:trPr>
          <w:cantSplit/>
          <w:trHeight w:val="567"/>
          <w:jc w:val="center"/>
        </w:trPr>
        <w:tc>
          <w:tcPr>
            <w:tcW w:w="411" w:type="dxa"/>
            <w:vAlign w:val="center"/>
          </w:tcPr>
          <w:p w14:paraId="01128AD3" w14:textId="2A5AACF5" w:rsidR="001B41A1" w:rsidRPr="00BA1EFF" w:rsidRDefault="00405203" w:rsidP="00ED7DA3">
            <w:pPr>
              <w:pStyle w:val="TextoTabla"/>
              <w:jc w:val="center"/>
              <w:rPr>
                <w:b/>
                <w:bCs/>
              </w:rPr>
            </w:pPr>
            <w:r>
              <w:rPr>
                <w:b/>
                <w:bCs/>
              </w:rPr>
              <w:t>41</w:t>
            </w:r>
          </w:p>
        </w:tc>
        <w:tc>
          <w:tcPr>
            <w:tcW w:w="411" w:type="dxa"/>
            <w:vAlign w:val="center"/>
          </w:tcPr>
          <w:p w14:paraId="3F646FEF" w14:textId="77777777" w:rsidR="001B41A1" w:rsidRDefault="001B41A1" w:rsidP="00ED7DA3">
            <w:pPr>
              <w:pStyle w:val="TextoTabla"/>
              <w:jc w:val="center"/>
            </w:pPr>
          </w:p>
        </w:tc>
        <w:tc>
          <w:tcPr>
            <w:tcW w:w="411" w:type="dxa"/>
            <w:vAlign w:val="center"/>
          </w:tcPr>
          <w:p w14:paraId="0B26EEE8" w14:textId="77777777" w:rsidR="001B41A1" w:rsidRDefault="001B41A1" w:rsidP="00ED7DA3">
            <w:pPr>
              <w:pStyle w:val="TextoTabla"/>
              <w:jc w:val="center"/>
            </w:pPr>
          </w:p>
        </w:tc>
        <w:tc>
          <w:tcPr>
            <w:tcW w:w="411" w:type="dxa"/>
            <w:vAlign w:val="center"/>
          </w:tcPr>
          <w:p w14:paraId="6FA7F95E" w14:textId="77777777" w:rsidR="001B41A1" w:rsidRDefault="001B41A1" w:rsidP="00ED7DA3">
            <w:pPr>
              <w:pStyle w:val="TextoTabla"/>
              <w:jc w:val="center"/>
            </w:pPr>
          </w:p>
        </w:tc>
        <w:tc>
          <w:tcPr>
            <w:tcW w:w="411" w:type="dxa"/>
            <w:vAlign w:val="center"/>
          </w:tcPr>
          <w:p w14:paraId="1A16891B" w14:textId="77777777" w:rsidR="001B41A1" w:rsidRDefault="001B41A1" w:rsidP="00ED7DA3">
            <w:pPr>
              <w:pStyle w:val="TextoTabla"/>
              <w:jc w:val="center"/>
            </w:pPr>
          </w:p>
        </w:tc>
        <w:tc>
          <w:tcPr>
            <w:tcW w:w="411" w:type="dxa"/>
            <w:vAlign w:val="center"/>
          </w:tcPr>
          <w:p w14:paraId="6D969152" w14:textId="77777777" w:rsidR="001B41A1" w:rsidRDefault="001B41A1" w:rsidP="00ED7DA3">
            <w:pPr>
              <w:pStyle w:val="TextoTabla"/>
              <w:jc w:val="center"/>
            </w:pPr>
          </w:p>
        </w:tc>
        <w:tc>
          <w:tcPr>
            <w:tcW w:w="411" w:type="dxa"/>
            <w:vAlign w:val="center"/>
          </w:tcPr>
          <w:p w14:paraId="4451DFB0" w14:textId="77777777" w:rsidR="001B41A1" w:rsidRDefault="001B41A1" w:rsidP="00ED7DA3">
            <w:pPr>
              <w:pStyle w:val="TextoTabla"/>
              <w:jc w:val="center"/>
            </w:pPr>
          </w:p>
        </w:tc>
        <w:tc>
          <w:tcPr>
            <w:tcW w:w="411" w:type="dxa"/>
            <w:vAlign w:val="center"/>
          </w:tcPr>
          <w:p w14:paraId="13FF482B" w14:textId="77777777" w:rsidR="001B41A1" w:rsidRDefault="001B41A1" w:rsidP="00ED7DA3">
            <w:pPr>
              <w:pStyle w:val="TextoTabla"/>
              <w:jc w:val="center"/>
            </w:pPr>
          </w:p>
        </w:tc>
        <w:tc>
          <w:tcPr>
            <w:tcW w:w="412" w:type="dxa"/>
            <w:vAlign w:val="center"/>
          </w:tcPr>
          <w:p w14:paraId="43805C4F" w14:textId="77777777" w:rsidR="001B41A1" w:rsidRDefault="001B41A1" w:rsidP="00ED7DA3">
            <w:pPr>
              <w:pStyle w:val="TextoTabla"/>
              <w:jc w:val="center"/>
            </w:pPr>
          </w:p>
        </w:tc>
        <w:tc>
          <w:tcPr>
            <w:tcW w:w="412" w:type="dxa"/>
            <w:vAlign w:val="center"/>
          </w:tcPr>
          <w:p w14:paraId="2E620F81" w14:textId="77777777" w:rsidR="001B41A1" w:rsidRDefault="001B41A1" w:rsidP="00ED7DA3">
            <w:pPr>
              <w:pStyle w:val="TextoTabla"/>
              <w:jc w:val="center"/>
            </w:pPr>
          </w:p>
        </w:tc>
        <w:tc>
          <w:tcPr>
            <w:tcW w:w="412" w:type="dxa"/>
            <w:vAlign w:val="center"/>
          </w:tcPr>
          <w:p w14:paraId="02F98250" w14:textId="77777777" w:rsidR="001B41A1" w:rsidRDefault="001B41A1" w:rsidP="00ED7DA3">
            <w:pPr>
              <w:pStyle w:val="TextoTabla"/>
              <w:jc w:val="center"/>
            </w:pPr>
          </w:p>
        </w:tc>
        <w:tc>
          <w:tcPr>
            <w:tcW w:w="412" w:type="dxa"/>
            <w:vAlign w:val="center"/>
          </w:tcPr>
          <w:p w14:paraId="3908DE40" w14:textId="77777777" w:rsidR="001B41A1" w:rsidRDefault="001B41A1" w:rsidP="00ED7DA3">
            <w:pPr>
              <w:pStyle w:val="TextoTabla"/>
              <w:jc w:val="center"/>
            </w:pPr>
          </w:p>
        </w:tc>
        <w:tc>
          <w:tcPr>
            <w:tcW w:w="412" w:type="dxa"/>
            <w:vAlign w:val="center"/>
          </w:tcPr>
          <w:p w14:paraId="24431705" w14:textId="77777777" w:rsidR="001B41A1" w:rsidRDefault="001B41A1" w:rsidP="00ED7DA3">
            <w:pPr>
              <w:pStyle w:val="TextoTabla"/>
              <w:jc w:val="center"/>
            </w:pPr>
          </w:p>
        </w:tc>
        <w:tc>
          <w:tcPr>
            <w:tcW w:w="412" w:type="dxa"/>
            <w:vAlign w:val="center"/>
          </w:tcPr>
          <w:p w14:paraId="3CD6D629" w14:textId="77777777" w:rsidR="001B41A1" w:rsidRDefault="001B41A1" w:rsidP="00ED7DA3">
            <w:pPr>
              <w:pStyle w:val="TextoTabla"/>
              <w:jc w:val="center"/>
            </w:pPr>
          </w:p>
        </w:tc>
        <w:tc>
          <w:tcPr>
            <w:tcW w:w="412" w:type="dxa"/>
            <w:vAlign w:val="center"/>
          </w:tcPr>
          <w:p w14:paraId="18E2B757" w14:textId="77777777" w:rsidR="001B41A1" w:rsidRDefault="001B41A1" w:rsidP="00ED7DA3">
            <w:pPr>
              <w:pStyle w:val="TextoTabla"/>
              <w:jc w:val="center"/>
            </w:pPr>
          </w:p>
        </w:tc>
        <w:tc>
          <w:tcPr>
            <w:tcW w:w="412" w:type="dxa"/>
            <w:vAlign w:val="center"/>
          </w:tcPr>
          <w:p w14:paraId="4CA05348" w14:textId="77777777" w:rsidR="001B41A1" w:rsidRDefault="001B41A1" w:rsidP="00ED7DA3">
            <w:pPr>
              <w:pStyle w:val="TextoTabla"/>
              <w:jc w:val="center"/>
            </w:pPr>
          </w:p>
        </w:tc>
        <w:tc>
          <w:tcPr>
            <w:tcW w:w="412" w:type="dxa"/>
            <w:vAlign w:val="center"/>
          </w:tcPr>
          <w:p w14:paraId="3DA7C05B" w14:textId="77777777" w:rsidR="001B41A1" w:rsidRDefault="001B41A1" w:rsidP="00ED7DA3">
            <w:pPr>
              <w:pStyle w:val="TextoTabla"/>
              <w:jc w:val="center"/>
            </w:pPr>
          </w:p>
        </w:tc>
        <w:tc>
          <w:tcPr>
            <w:tcW w:w="412" w:type="dxa"/>
            <w:vAlign w:val="center"/>
          </w:tcPr>
          <w:p w14:paraId="678B3CAC" w14:textId="77777777" w:rsidR="001B41A1" w:rsidRDefault="001B41A1" w:rsidP="00ED7DA3">
            <w:pPr>
              <w:pStyle w:val="TextoTabla"/>
              <w:jc w:val="center"/>
            </w:pPr>
          </w:p>
        </w:tc>
        <w:tc>
          <w:tcPr>
            <w:tcW w:w="412" w:type="dxa"/>
            <w:vAlign w:val="center"/>
          </w:tcPr>
          <w:p w14:paraId="63A3759D" w14:textId="77777777" w:rsidR="001B41A1" w:rsidRDefault="001B41A1" w:rsidP="00ED7DA3">
            <w:pPr>
              <w:pStyle w:val="TextoTabla"/>
              <w:jc w:val="center"/>
            </w:pPr>
          </w:p>
        </w:tc>
        <w:tc>
          <w:tcPr>
            <w:tcW w:w="412" w:type="dxa"/>
            <w:vAlign w:val="center"/>
          </w:tcPr>
          <w:p w14:paraId="10E3EDCA" w14:textId="77777777" w:rsidR="001B41A1" w:rsidRDefault="001B41A1" w:rsidP="00ED7DA3">
            <w:pPr>
              <w:pStyle w:val="TextoTabla"/>
              <w:jc w:val="center"/>
            </w:pPr>
          </w:p>
        </w:tc>
        <w:tc>
          <w:tcPr>
            <w:tcW w:w="412" w:type="dxa"/>
            <w:vAlign w:val="center"/>
          </w:tcPr>
          <w:p w14:paraId="13262B7D" w14:textId="77777777" w:rsidR="001B41A1" w:rsidRDefault="001B41A1" w:rsidP="00ED7DA3">
            <w:pPr>
              <w:pStyle w:val="TextoTabla"/>
              <w:jc w:val="center"/>
            </w:pPr>
          </w:p>
        </w:tc>
      </w:tr>
      <w:tr w:rsidR="00405203" w14:paraId="78D6D1F2" w14:textId="77777777" w:rsidTr="00ED7DA3">
        <w:trPr>
          <w:cantSplit/>
          <w:trHeight w:val="567"/>
          <w:jc w:val="center"/>
        </w:trPr>
        <w:tc>
          <w:tcPr>
            <w:tcW w:w="411" w:type="dxa"/>
            <w:vAlign w:val="center"/>
          </w:tcPr>
          <w:p w14:paraId="2C9F30BD" w14:textId="3370A45F" w:rsidR="00405203" w:rsidRDefault="00405203" w:rsidP="00ED7DA3">
            <w:pPr>
              <w:pStyle w:val="TextoTabla"/>
              <w:jc w:val="center"/>
              <w:rPr>
                <w:b/>
                <w:bCs/>
              </w:rPr>
            </w:pPr>
            <w:r>
              <w:rPr>
                <w:b/>
                <w:bCs/>
              </w:rPr>
              <w:t>42</w:t>
            </w:r>
          </w:p>
        </w:tc>
        <w:tc>
          <w:tcPr>
            <w:tcW w:w="411" w:type="dxa"/>
            <w:vAlign w:val="center"/>
          </w:tcPr>
          <w:p w14:paraId="721D9A53" w14:textId="77777777" w:rsidR="00405203" w:rsidRDefault="00405203" w:rsidP="00ED7DA3">
            <w:pPr>
              <w:pStyle w:val="TextoTabla"/>
              <w:jc w:val="center"/>
            </w:pPr>
          </w:p>
        </w:tc>
        <w:tc>
          <w:tcPr>
            <w:tcW w:w="411" w:type="dxa"/>
            <w:vAlign w:val="center"/>
          </w:tcPr>
          <w:p w14:paraId="74B64FEB" w14:textId="77777777" w:rsidR="00405203" w:rsidRDefault="00405203" w:rsidP="00ED7DA3">
            <w:pPr>
              <w:pStyle w:val="TextoTabla"/>
              <w:jc w:val="center"/>
            </w:pPr>
          </w:p>
        </w:tc>
        <w:tc>
          <w:tcPr>
            <w:tcW w:w="411" w:type="dxa"/>
            <w:vAlign w:val="center"/>
          </w:tcPr>
          <w:p w14:paraId="1124EE9F" w14:textId="77777777" w:rsidR="00405203" w:rsidRDefault="00405203" w:rsidP="00ED7DA3">
            <w:pPr>
              <w:pStyle w:val="TextoTabla"/>
              <w:jc w:val="center"/>
            </w:pPr>
          </w:p>
        </w:tc>
        <w:tc>
          <w:tcPr>
            <w:tcW w:w="411" w:type="dxa"/>
            <w:vAlign w:val="center"/>
          </w:tcPr>
          <w:p w14:paraId="50E3142A" w14:textId="77777777" w:rsidR="00405203" w:rsidRDefault="00405203" w:rsidP="00ED7DA3">
            <w:pPr>
              <w:pStyle w:val="TextoTabla"/>
              <w:jc w:val="center"/>
            </w:pPr>
          </w:p>
        </w:tc>
        <w:tc>
          <w:tcPr>
            <w:tcW w:w="411" w:type="dxa"/>
            <w:vAlign w:val="center"/>
          </w:tcPr>
          <w:p w14:paraId="32897742" w14:textId="77777777" w:rsidR="00405203" w:rsidRDefault="00405203" w:rsidP="00ED7DA3">
            <w:pPr>
              <w:pStyle w:val="TextoTabla"/>
              <w:jc w:val="center"/>
            </w:pPr>
          </w:p>
        </w:tc>
        <w:tc>
          <w:tcPr>
            <w:tcW w:w="411" w:type="dxa"/>
            <w:vAlign w:val="center"/>
          </w:tcPr>
          <w:p w14:paraId="5EB0FD4F" w14:textId="77777777" w:rsidR="00405203" w:rsidRDefault="00405203" w:rsidP="00ED7DA3">
            <w:pPr>
              <w:pStyle w:val="TextoTabla"/>
              <w:jc w:val="center"/>
            </w:pPr>
          </w:p>
        </w:tc>
        <w:tc>
          <w:tcPr>
            <w:tcW w:w="411" w:type="dxa"/>
            <w:vAlign w:val="center"/>
          </w:tcPr>
          <w:p w14:paraId="46F2B3D7" w14:textId="77777777" w:rsidR="00405203" w:rsidRDefault="00405203" w:rsidP="00ED7DA3">
            <w:pPr>
              <w:pStyle w:val="TextoTabla"/>
              <w:jc w:val="center"/>
            </w:pPr>
          </w:p>
        </w:tc>
        <w:tc>
          <w:tcPr>
            <w:tcW w:w="412" w:type="dxa"/>
            <w:vAlign w:val="center"/>
          </w:tcPr>
          <w:p w14:paraId="67EA0769" w14:textId="77777777" w:rsidR="00405203" w:rsidRDefault="00405203" w:rsidP="00ED7DA3">
            <w:pPr>
              <w:pStyle w:val="TextoTabla"/>
              <w:jc w:val="center"/>
            </w:pPr>
          </w:p>
        </w:tc>
        <w:tc>
          <w:tcPr>
            <w:tcW w:w="412" w:type="dxa"/>
            <w:vAlign w:val="center"/>
          </w:tcPr>
          <w:p w14:paraId="182B2BDA" w14:textId="77777777" w:rsidR="00405203" w:rsidRDefault="00405203" w:rsidP="00ED7DA3">
            <w:pPr>
              <w:pStyle w:val="TextoTabla"/>
              <w:jc w:val="center"/>
            </w:pPr>
          </w:p>
        </w:tc>
        <w:tc>
          <w:tcPr>
            <w:tcW w:w="412" w:type="dxa"/>
            <w:vAlign w:val="center"/>
          </w:tcPr>
          <w:p w14:paraId="4B3E0277" w14:textId="77777777" w:rsidR="00405203" w:rsidRDefault="00405203" w:rsidP="00ED7DA3">
            <w:pPr>
              <w:pStyle w:val="TextoTabla"/>
              <w:jc w:val="center"/>
            </w:pPr>
          </w:p>
        </w:tc>
        <w:tc>
          <w:tcPr>
            <w:tcW w:w="412" w:type="dxa"/>
            <w:vAlign w:val="center"/>
          </w:tcPr>
          <w:p w14:paraId="24F178E2" w14:textId="77777777" w:rsidR="00405203" w:rsidRDefault="00405203" w:rsidP="00ED7DA3">
            <w:pPr>
              <w:pStyle w:val="TextoTabla"/>
              <w:jc w:val="center"/>
            </w:pPr>
          </w:p>
        </w:tc>
        <w:tc>
          <w:tcPr>
            <w:tcW w:w="412" w:type="dxa"/>
            <w:vAlign w:val="center"/>
          </w:tcPr>
          <w:p w14:paraId="5EB72DEC" w14:textId="77777777" w:rsidR="00405203" w:rsidRDefault="00405203" w:rsidP="00ED7DA3">
            <w:pPr>
              <w:pStyle w:val="TextoTabla"/>
              <w:jc w:val="center"/>
            </w:pPr>
          </w:p>
        </w:tc>
        <w:tc>
          <w:tcPr>
            <w:tcW w:w="412" w:type="dxa"/>
            <w:vAlign w:val="center"/>
          </w:tcPr>
          <w:p w14:paraId="34699CF0" w14:textId="77777777" w:rsidR="00405203" w:rsidRDefault="00405203" w:rsidP="00ED7DA3">
            <w:pPr>
              <w:pStyle w:val="TextoTabla"/>
              <w:jc w:val="center"/>
            </w:pPr>
          </w:p>
        </w:tc>
        <w:tc>
          <w:tcPr>
            <w:tcW w:w="412" w:type="dxa"/>
            <w:vAlign w:val="center"/>
          </w:tcPr>
          <w:p w14:paraId="52B673BC" w14:textId="77777777" w:rsidR="00405203" w:rsidRDefault="00405203" w:rsidP="00ED7DA3">
            <w:pPr>
              <w:pStyle w:val="TextoTabla"/>
              <w:jc w:val="center"/>
            </w:pPr>
          </w:p>
        </w:tc>
        <w:tc>
          <w:tcPr>
            <w:tcW w:w="412" w:type="dxa"/>
            <w:vAlign w:val="center"/>
          </w:tcPr>
          <w:p w14:paraId="3C82D740" w14:textId="77777777" w:rsidR="00405203" w:rsidRDefault="00405203" w:rsidP="00ED7DA3">
            <w:pPr>
              <w:pStyle w:val="TextoTabla"/>
              <w:jc w:val="center"/>
            </w:pPr>
          </w:p>
        </w:tc>
        <w:tc>
          <w:tcPr>
            <w:tcW w:w="412" w:type="dxa"/>
            <w:vAlign w:val="center"/>
          </w:tcPr>
          <w:p w14:paraId="028897EF" w14:textId="77777777" w:rsidR="00405203" w:rsidRDefault="00405203" w:rsidP="00ED7DA3">
            <w:pPr>
              <w:pStyle w:val="TextoTabla"/>
              <w:jc w:val="center"/>
            </w:pPr>
          </w:p>
        </w:tc>
        <w:tc>
          <w:tcPr>
            <w:tcW w:w="412" w:type="dxa"/>
            <w:vAlign w:val="center"/>
          </w:tcPr>
          <w:p w14:paraId="4D394B98" w14:textId="77777777" w:rsidR="00405203" w:rsidRDefault="00405203" w:rsidP="00ED7DA3">
            <w:pPr>
              <w:pStyle w:val="TextoTabla"/>
              <w:jc w:val="center"/>
            </w:pPr>
          </w:p>
        </w:tc>
        <w:tc>
          <w:tcPr>
            <w:tcW w:w="412" w:type="dxa"/>
            <w:vAlign w:val="center"/>
          </w:tcPr>
          <w:p w14:paraId="2A15E0A9" w14:textId="77777777" w:rsidR="00405203" w:rsidRDefault="00405203" w:rsidP="00ED7DA3">
            <w:pPr>
              <w:pStyle w:val="TextoTabla"/>
              <w:jc w:val="center"/>
            </w:pPr>
          </w:p>
        </w:tc>
        <w:tc>
          <w:tcPr>
            <w:tcW w:w="412" w:type="dxa"/>
            <w:vAlign w:val="center"/>
          </w:tcPr>
          <w:p w14:paraId="24588717" w14:textId="77777777" w:rsidR="00405203" w:rsidRDefault="00405203" w:rsidP="00ED7DA3">
            <w:pPr>
              <w:pStyle w:val="TextoTabla"/>
              <w:jc w:val="center"/>
            </w:pPr>
          </w:p>
        </w:tc>
        <w:tc>
          <w:tcPr>
            <w:tcW w:w="412" w:type="dxa"/>
            <w:vAlign w:val="center"/>
          </w:tcPr>
          <w:p w14:paraId="73435312" w14:textId="77777777" w:rsidR="00405203" w:rsidRDefault="00405203" w:rsidP="00ED7DA3">
            <w:pPr>
              <w:pStyle w:val="TextoTabla"/>
              <w:jc w:val="center"/>
            </w:pPr>
          </w:p>
        </w:tc>
      </w:tr>
    </w:tbl>
    <w:p w14:paraId="43D4955F" w14:textId="77777777" w:rsidR="001B41A1" w:rsidRPr="009828E2" w:rsidRDefault="001B41A1" w:rsidP="0053367A"/>
    <w:p w14:paraId="2B55F67B" w14:textId="51BE361D" w:rsidR="00C470E4" w:rsidRPr="009828E2" w:rsidRDefault="00727560" w:rsidP="00F46D5A">
      <w:pPr>
        <w:pStyle w:val="Epgrafe"/>
        <w:numPr>
          <w:ilvl w:val="1"/>
          <w:numId w:val="12"/>
        </w:numPr>
      </w:pPr>
      <w:bookmarkStart w:id="137" w:name="_Toc166609928"/>
      <w:bookmarkStart w:id="138" w:name="_Toc168082537"/>
      <w:r w:rsidRPr="009828E2">
        <w:t>Tecnologías utilizadas</w:t>
      </w:r>
      <w:bookmarkEnd w:id="137"/>
      <w:bookmarkEnd w:id="138"/>
    </w:p>
    <w:p w14:paraId="58942651" w14:textId="77777777" w:rsidR="0053367A" w:rsidRPr="009828E2" w:rsidRDefault="0053367A" w:rsidP="0053367A"/>
    <w:p w14:paraId="0FE16B86" w14:textId="0B54B1B9" w:rsidR="00D3593A" w:rsidRPr="009828E2" w:rsidRDefault="00D3593A" w:rsidP="00F46D5A">
      <w:pPr>
        <w:pStyle w:val="Epgrafe"/>
        <w:numPr>
          <w:ilvl w:val="1"/>
          <w:numId w:val="12"/>
        </w:numPr>
      </w:pPr>
      <w:bookmarkStart w:id="139" w:name="_Toc166609929"/>
      <w:bookmarkStart w:id="140" w:name="_Toc168082538"/>
      <w:r w:rsidRPr="009828E2">
        <w:t>Metodología de desarrollo utilizada</w:t>
      </w:r>
      <w:bookmarkEnd w:id="139"/>
      <w:bookmarkEnd w:id="140"/>
    </w:p>
    <w:p w14:paraId="7762D9B4" w14:textId="65145230" w:rsidR="00D3593A" w:rsidRPr="009828E2" w:rsidRDefault="00D3593A" w:rsidP="00D3593A">
      <w:r w:rsidRPr="009828E2">
        <w:rPr>
          <w:highlight w:val="yellow"/>
        </w:rPr>
        <w:t xml:space="preserve">Explicar qué </w:t>
      </w:r>
      <w:r w:rsidR="00816D34">
        <w:rPr>
          <w:highlight w:val="yellow"/>
        </w:rPr>
        <w:t>metodología</w:t>
      </w:r>
      <w:r w:rsidRPr="009828E2">
        <w:rPr>
          <w:highlight w:val="yellow"/>
        </w:rPr>
        <w:t xml:space="preserve"> se va a utilizar en el desarrollo del proyecto y por qué (</w:t>
      </w:r>
      <w:r w:rsidR="009A1165" w:rsidRPr="009828E2">
        <w:rPr>
          <w:highlight w:val="yellow"/>
        </w:rPr>
        <w:t>Kanban es posiblemente la que se utilice</w:t>
      </w:r>
      <w:r w:rsidRPr="009828E2">
        <w:rPr>
          <w:highlight w:val="yellow"/>
        </w:rPr>
        <w:t>)</w:t>
      </w:r>
    </w:p>
    <w:p w14:paraId="261014D1" w14:textId="55D049FC" w:rsidR="00D3593A" w:rsidRPr="009828E2" w:rsidRDefault="00D3593A" w:rsidP="00D3593A"/>
    <w:p w14:paraId="0242A16A" w14:textId="0B47BE83" w:rsidR="003D0578" w:rsidRPr="009828E2" w:rsidRDefault="003D0578">
      <w:pPr>
        <w:jc w:val="left"/>
      </w:pPr>
      <w:r w:rsidRPr="009828E2">
        <w:br w:type="page"/>
      </w:r>
    </w:p>
    <w:p w14:paraId="5A646807" w14:textId="7B891723" w:rsidR="003D0578" w:rsidRPr="009828E2" w:rsidRDefault="00BE13BF" w:rsidP="003D0578">
      <w:pPr>
        <w:pStyle w:val="Captulo"/>
        <w:numPr>
          <w:ilvl w:val="0"/>
          <w:numId w:val="12"/>
        </w:numPr>
      </w:pPr>
      <w:bookmarkStart w:id="141" w:name="_Toc166609930"/>
      <w:bookmarkStart w:id="142" w:name="_Toc168082539"/>
      <w:r w:rsidRPr="009828E2">
        <w:lastRenderedPageBreak/>
        <w:t>DISEÑO</w:t>
      </w:r>
      <w:bookmarkEnd w:id="141"/>
      <w:bookmarkEnd w:id="142"/>
    </w:p>
    <w:p w14:paraId="6A7941E6" w14:textId="77777777" w:rsidR="003D0578" w:rsidRPr="009828E2" w:rsidRDefault="003D0578" w:rsidP="003D0578"/>
    <w:p w14:paraId="30E2286F" w14:textId="6F3608BB" w:rsidR="003D0578" w:rsidRPr="009828E2" w:rsidRDefault="003D0578">
      <w:pPr>
        <w:jc w:val="left"/>
      </w:pPr>
      <w:r w:rsidRPr="009828E2">
        <w:br w:type="page"/>
      </w:r>
    </w:p>
    <w:p w14:paraId="26994E36" w14:textId="04B6A116" w:rsidR="000E10E4" w:rsidRPr="009828E2" w:rsidRDefault="00BE13BF" w:rsidP="003D0578">
      <w:pPr>
        <w:pStyle w:val="Captulo"/>
        <w:numPr>
          <w:ilvl w:val="0"/>
          <w:numId w:val="12"/>
        </w:numPr>
      </w:pPr>
      <w:bookmarkStart w:id="143" w:name="_Toc166609931"/>
      <w:bookmarkStart w:id="144" w:name="_Toc168082540"/>
      <w:r w:rsidRPr="009828E2">
        <w:lastRenderedPageBreak/>
        <w:t>EVALUACIÓN</w:t>
      </w:r>
      <w:bookmarkEnd w:id="143"/>
      <w:bookmarkEnd w:id="144"/>
    </w:p>
    <w:p w14:paraId="4FD94366" w14:textId="77777777" w:rsidR="000E10E4" w:rsidRPr="009828E2" w:rsidRDefault="000E10E4" w:rsidP="000E10E4"/>
    <w:p w14:paraId="6D402725" w14:textId="512AAC61" w:rsidR="00EB6D05" w:rsidRPr="009828E2" w:rsidRDefault="00EB6D05">
      <w:pPr>
        <w:jc w:val="left"/>
      </w:pPr>
      <w:r w:rsidRPr="009828E2">
        <w:br w:type="page"/>
      </w:r>
    </w:p>
    <w:p w14:paraId="542479B1" w14:textId="4BF99863" w:rsidR="00B0708A" w:rsidRPr="009828E2" w:rsidRDefault="00BE13BF" w:rsidP="003D0578">
      <w:pPr>
        <w:pStyle w:val="Captulo"/>
        <w:numPr>
          <w:ilvl w:val="0"/>
          <w:numId w:val="12"/>
        </w:numPr>
      </w:pPr>
      <w:bookmarkStart w:id="145" w:name="_Toc166609932"/>
      <w:bookmarkStart w:id="146" w:name="_Toc168082541"/>
      <w:r w:rsidRPr="009828E2">
        <w:lastRenderedPageBreak/>
        <w:t>PLANIFICACIÓN</w:t>
      </w:r>
      <w:bookmarkEnd w:id="145"/>
      <w:bookmarkEnd w:id="146"/>
    </w:p>
    <w:p w14:paraId="2E9490FE" w14:textId="77777777" w:rsidR="00B0708A" w:rsidRPr="009828E2" w:rsidRDefault="00B0708A" w:rsidP="00B0708A"/>
    <w:p w14:paraId="485375B4" w14:textId="44D758BA" w:rsidR="00B0708A" w:rsidRPr="009828E2" w:rsidRDefault="00B0708A">
      <w:pPr>
        <w:jc w:val="left"/>
      </w:pPr>
      <w:r w:rsidRPr="009828E2">
        <w:br w:type="page"/>
      </w:r>
    </w:p>
    <w:p w14:paraId="10542818" w14:textId="5C5A824A" w:rsidR="00C575D1" w:rsidRPr="009828E2" w:rsidRDefault="00BE13BF" w:rsidP="003D0578">
      <w:pPr>
        <w:pStyle w:val="Captulo"/>
        <w:numPr>
          <w:ilvl w:val="0"/>
          <w:numId w:val="12"/>
        </w:numPr>
      </w:pPr>
      <w:bookmarkStart w:id="147" w:name="_Toc166609933"/>
      <w:bookmarkStart w:id="148" w:name="_Toc168082542"/>
      <w:r w:rsidRPr="009828E2">
        <w:lastRenderedPageBreak/>
        <w:t>MARCO REGULADOR</w:t>
      </w:r>
      <w:bookmarkEnd w:id="147"/>
      <w:bookmarkEnd w:id="148"/>
    </w:p>
    <w:p w14:paraId="701885BF" w14:textId="77777777" w:rsidR="00417691" w:rsidRPr="009828E2" w:rsidRDefault="00417691" w:rsidP="00417691">
      <w:pPr>
        <w:rPr>
          <w:highlight w:val="yellow"/>
        </w:rPr>
      </w:pPr>
      <w:r w:rsidRPr="009828E2">
        <w:rPr>
          <w:highlight w:val="yellow"/>
        </w:rPr>
        <w:t>El TFG deberá incorporar el desarrollo de uno o varios de los siguientes apartados:</w:t>
      </w:r>
    </w:p>
    <w:p w14:paraId="77CFF3A8" w14:textId="77777777" w:rsidR="00417691" w:rsidRPr="009828E2" w:rsidRDefault="00417691" w:rsidP="00417691">
      <w:pPr>
        <w:pStyle w:val="Prrafodelista"/>
        <w:numPr>
          <w:ilvl w:val="0"/>
          <w:numId w:val="14"/>
        </w:numPr>
        <w:rPr>
          <w:highlight w:val="yellow"/>
        </w:rPr>
      </w:pPr>
      <w:r w:rsidRPr="009828E2">
        <w:rPr>
          <w:highlight w:val="yellow"/>
        </w:rPr>
        <w:t>Análisis de la legislación aplicable sobre la implementación descrita en el trabajo (riesgos, responsabilidades profesionales, responsabilidades éticas, riesgos laborales, privacidad y seguridad, etc.).</w:t>
      </w:r>
    </w:p>
    <w:p w14:paraId="7FC37D39" w14:textId="77777777" w:rsidR="00417691" w:rsidRPr="009828E2" w:rsidRDefault="00417691" w:rsidP="00417691">
      <w:pPr>
        <w:pStyle w:val="Prrafodelista"/>
        <w:numPr>
          <w:ilvl w:val="0"/>
          <w:numId w:val="14"/>
        </w:numPr>
        <w:rPr>
          <w:highlight w:val="yellow"/>
        </w:rPr>
      </w:pPr>
      <w:r w:rsidRPr="009828E2">
        <w:rPr>
          <w:highlight w:val="yellow"/>
        </w:rPr>
        <w:t>Estándares técnicos, si son aplicables (sobre tecnología desarrollada, implantada, sobre lenguajes de programación o herramientas utilizados, etc.).</w:t>
      </w:r>
    </w:p>
    <w:p w14:paraId="09A7E407" w14:textId="77777777" w:rsidR="00417691" w:rsidRPr="009828E2" w:rsidRDefault="00417691" w:rsidP="00417691">
      <w:pPr>
        <w:pStyle w:val="Prrafodelista"/>
        <w:numPr>
          <w:ilvl w:val="0"/>
          <w:numId w:val="14"/>
        </w:numPr>
        <w:rPr>
          <w:highlight w:val="yellow"/>
        </w:rPr>
      </w:pPr>
      <w:r w:rsidRPr="009828E2">
        <w:rPr>
          <w:highlight w:val="yellow"/>
        </w:rPr>
        <w:t>Estudio de las cuestiones relacionadas con la propiedad intelectual de la idea (patentabilidad, protección…), por ejemplo, si es un trabajo teórico.</w:t>
      </w:r>
    </w:p>
    <w:p w14:paraId="7EB8559C" w14:textId="77777777" w:rsidR="00C575D1" w:rsidRPr="009828E2" w:rsidRDefault="00C575D1" w:rsidP="00C575D1"/>
    <w:p w14:paraId="7046C6BD" w14:textId="664339D1" w:rsidR="00447417" w:rsidRPr="009828E2" w:rsidRDefault="00447417">
      <w:pPr>
        <w:jc w:val="left"/>
      </w:pPr>
      <w:r w:rsidRPr="009828E2">
        <w:br w:type="page"/>
      </w:r>
    </w:p>
    <w:p w14:paraId="5EB3C4EB" w14:textId="3EBDDA15" w:rsidR="00B0708A" w:rsidRPr="009828E2" w:rsidRDefault="00BE13BF" w:rsidP="003D0578">
      <w:pPr>
        <w:pStyle w:val="Captulo"/>
        <w:numPr>
          <w:ilvl w:val="0"/>
          <w:numId w:val="12"/>
        </w:numPr>
      </w:pPr>
      <w:bookmarkStart w:id="149" w:name="_Toc166609934"/>
      <w:bookmarkStart w:id="150" w:name="_Toc168082543"/>
      <w:r w:rsidRPr="009828E2">
        <w:lastRenderedPageBreak/>
        <w:t xml:space="preserve">ENTORNO </w:t>
      </w:r>
      <w:bookmarkEnd w:id="149"/>
      <w:r w:rsidR="00E60E90" w:rsidRPr="009828E2">
        <w:t>SOCIOECONÓMICO</w:t>
      </w:r>
      <w:bookmarkEnd w:id="150"/>
    </w:p>
    <w:p w14:paraId="2C63026E" w14:textId="3955597A" w:rsidR="00B0708A" w:rsidRPr="009828E2" w:rsidRDefault="00C575D1" w:rsidP="00F46D5A">
      <w:pPr>
        <w:pStyle w:val="Epgrafe"/>
        <w:numPr>
          <w:ilvl w:val="1"/>
          <w:numId w:val="12"/>
        </w:numPr>
      </w:pPr>
      <w:bookmarkStart w:id="151" w:name="_Toc166609935"/>
      <w:bookmarkStart w:id="152" w:name="_Toc168082544"/>
      <w:r w:rsidRPr="009828E2">
        <w:t>Presupuesto</w:t>
      </w:r>
      <w:bookmarkEnd w:id="151"/>
      <w:bookmarkEnd w:id="152"/>
    </w:p>
    <w:p w14:paraId="567513D9" w14:textId="77777777" w:rsidR="00447417" w:rsidRPr="009828E2" w:rsidRDefault="00447417" w:rsidP="00447417">
      <w:pPr>
        <w:rPr>
          <w:highlight w:val="yellow"/>
        </w:rPr>
      </w:pPr>
      <w:r w:rsidRPr="009828E2">
        <w:rPr>
          <w:highlight w:val="yellow"/>
        </w:rPr>
        <w:t>Presupuesto de la elaboración del TFG.</w:t>
      </w:r>
    </w:p>
    <w:p w14:paraId="001B091C" w14:textId="611B6DAA" w:rsidR="00C575D1" w:rsidRPr="009828E2" w:rsidRDefault="00C575D1" w:rsidP="00F46D5A">
      <w:pPr>
        <w:pStyle w:val="Epgrafe"/>
        <w:numPr>
          <w:ilvl w:val="1"/>
          <w:numId w:val="12"/>
        </w:numPr>
      </w:pPr>
      <w:bookmarkStart w:id="153" w:name="_Toc166609936"/>
      <w:bookmarkStart w:id="154" w:name="_Toc168082545"/>
      <w:r w:rsidRPr="009828E2">
        <w:t xml:space="preserve">Impacto </w:t>
      </w:r>
      <w:bookmarkEnd w:id="153"/>
      <w:r w:rsidR="00E60E90" w:rsidRPr="009828E2">
        <w:t>socioeconómico</w:t>
      </w:r>
      <w:bookmarkEnd w:id="154"/>
    </w:p>
    <w:p w14:paraId="577BC66C" w14:textId="71457125" w:rsidR="00C575D1" w:rsidRPr="009828E2" w:rsidRDefault="00C575D1" w:rsidP="00C575D1">
      <w:pPr>
        <w:rPr>
          <w:highlight w:val="yellow"/>
        </w:rPr>
      </w:pPr>
      <w:r w:rsidRPr="009828E2">
        <w:rPr>
          <w:highlight w:val="yellow"/>
        </w:rPr>
        <w:t xml:space="preserve">Impacto socioeconómico (impacto económico, social, medioambiental, ético, etc.) esperado de la aplicación del resultado del proyecto, plan de explotación </w:t>
      </w:r>
      <w:r w:rsidR="008D0010" w:rsidRPr="009828E2">
        <w:rPr>
          <w:highlight w:val="yellow"/>
        </w:rPr>
        <w:t>de este</w:t>
      </w:r>
      <w:r w:rsidRPr="009828E2">
        <w:rPr>
          <w:highlight w:val="yellow"/>
        </w:rPr>
        <w:t>, o consideraciones sobre aspectos económicos de la temática del trabajo. Para trabajos teóricos, se debe detallar en qué aplicaciones prácticas podría utilizarse y qué impacto socioeconómico podría generar en el sector de aplicación.</w:t>
      </w:r>
    </w:p>
    <w:p w14:paraId="3510AEB6" w14:textId="13A7DA26" w:rsidR="00EB6D05" w:rsidRPr="009828E2" w:rsidRDefault="00EB6D05">
      <w:pPr>
        <w:jc w:val="left"/>
      </w:pPr>
      <w:r w:rsidRPr="009828E2">
        <w:br w:type="page"/>
      </w:r>
    </w:p>
    <w:p w14:paraId="06F9E90B" w14:textId="123DF715" w:rsidR="003D0578" w:rsidRPr="009828E2" w:rsidRDefault="00BE13BF" w:rsidP="00F73506">
      <w:pPr>
        <w:pStyle w:val="Captulo"/>
        <w:numPr>
          <w:ilvl w:val="0"/>
          <w:numId w:val="12"/>
        </w:numPr>
      </w:pPr>
      <w:bookmarkStart w:id="155" w:name="_Toc166609937"/>
      <w:bookmarkStart w:id="156" w:name="_Toc168082546"/>
      <w:r w:rsidRPr="009828E2">
        <w:lastRenderedPageBreak/>
        <w:t>CONCLUSIONES</w:t>
      </w:r>
      <w:bookmarkEnd w:id="155"/>
      <w:bookmarkEnd w:id="156"/>
    </w:p>
    <w:p w14:paraId="43B5ACBC" w14:textId="77777777" w:rsidR="003D0578" w:rsidRPr="009828E2" w:rsidRDefault="003D0578" w:rsidP="003D0578"/>
    <w:p w14:paraId="738FBE0E" w14:textId="6C7B08BC" w:rsidR="003D0578" w:rsidRPr="009828E2" w:rsidRDefault="003D0578">
      <w:pPr>
        <w:jc w:val="left"/>
      </w:pPr>
      <w:r w:rsidRPr="009828E2">
        <w:br w:type="page"/>
      </w:r>
    </w:p>
    <w:p w14:paraId="470AF2A2" w14:textId="61605934" w:rsidR="003D0578" w:rsidRPr="009828E2" w:rsidRDefault="00BE13BF" w:rsidP="00BE13BF">
      <w:pPr>
        <w:pStyle w:val="Captulo"/>
      </w:pPr>
      <w:bookmarkStart w:id="157" w:name="_Toc166609938"/>
      <w:bookmarkStart w:id="158" w:name="_Toc168082547"/>
      <w:r w:rsidRPr="009828E2">
        <w:lastRenderedPageBreak/>
        <w:t>BIBLIOGRAFÍA</w:t>
      </w:r>
      <w:bookmarkEnd w:id="157"/>
      <w:bookmarkEnd w:id="158"/>
    </w:p>
    <w:p w14:paraId="7EB56BA5" w14:textId="77777777" w:rsidR="00A213FD" w:rsidRDefault="003E3376" w:rsidP="00A213FD">
      <w:pPr>
        <w:pStyle w:val="Bibliografa"/>
      </w:pPr>
      <w:r w:rsidRPr="009828E2">
        <w:rPr>
          <w:lang w:eastAsia="es-ES"/>
        </w:rPr>
        <w:fldChar w:fldCharType="begin"/>
      </w:r>
      <w:r w:rsidRPr="0095729C">
        <w:rPr>
          <w:lang w:val="en-US" w:eastAsia="es-ES"/>
        </w:rPr>
        <w:instrText xml:space="preserve"> ADDIN ZOTERO_BIBL {"uncited":[],"omitted":[],"custom":[]} CSL_BIBLIOGRAPHY </w:instrText>
      </w:r>
      <w:r w:rsidRPr="009828E2">
        <w:rPr>
          <w:lang w:eastAsia="es-ES"/>
        </w:rPr>
        <w:fldChar w:fldCharType="separate"/>
      </w:r>
      <w:r w:rsidR="00A213FD" w:rsidRPr="00A213FD">
        <w:rPr>
          <w:lang w:val="en-US"/>
        </w:rPr>
        <w:t>[1]</w:t>
      </w:r>
      <w:r w:rsidR="00A213FD" w:rsidRPr="00A213FD">
        <w:rPr>
          <w:lang w:val="en-US"/>
        </w:rPr>
        <w:tab/>
        <w:t xml:space="preserve">P. Rao, «50 Years of Video Game Industry Revenues, by Platform», Visual Capitalist. </w:t>
      </w:r>
      <w:r w:rsidR="00A213FD">
        <w:t>Accedido: 15 de mayo de 2024. [En línea]. Disponible en: https://www.visualcapitalist.com/video-game-industry-revenues-by-platform/</w:t>
      </w:r>
    </w:p>
    <w:p w14:paraId="10EF87B0" w14:textId="77777777" w:rsidR="00A213FD" w:rsidRDefault="00A213FD" w:rsidP="00A213FD">
      <w:pPr>
        <w:pStyle w:val="Bibliografa"/>
      </w:pPr>
      <w:r>
        <w:t>[2]</w:t>
      </w:r>
      <w:r>
        <w:tab/>
        <w:t>«LÍDERES DEL ENTRETENIMIENTO: “¿QUIÉN MERECE SER REY?” | LinkedIn». Accedido: 15 de mayo de 2024. [En línea]. Disponible en: https://www.linkedin.com/pulse/l%C3%ADderes-del-entretenimiento-qui%C3%A9n-merece-ser-rey-emilio-hurtado-ruiz/</w:t>
      </w:r>
    </w:p>
    <w:p w14:paraId="50353065" w14:textId="77777777" w:rsidR="00A213FD" w:rsidRDefault="00A213FD" w:rsidP="00A213FD">
      <w:pPr>
        <w:pStyle w:val="Bibliografa"/>
      </w:pPr>
      <w:r>
        <w:t>[3]</w:t>
      </w:r>
      <w:r>
        <w:tab/>
        <w:t>«Estudio mercado videojuegos: ¿Cuánto dinero mueve? (infografía)», Bankinter. Accedido: 15 de mayo de 2024. [En línea]. Disponible en: https://www.bankinter.com/blog/finanzas-personales/mercado-videojuegos-dinero-estudio-espana-mundo</w:t>
      </w:r>
    </w:p>
    <w:p w14:paraId="238E7B25" w14:textId="77777777" w:rsidR="00A213FD" w:rsidRDefault="00A213FD" w:rsidP="00A213FD">
      <w:pPr>
        <w:pStyle w:val="Bibliografa"/>
      </w:pPr>
      <w:r w:rsidRPr="00A213FD">
        <w:rPr>
          <w:lang w:val="en-US"/>
        </w:rPr>
        <w:t>[4]</w:t>
      </w:r>
      <w:r w:rsidRPr="00A213FD">
        <w:rPr>
          <w:lang w:val="en-US"/>
        </w:rPr>
        <w:tab/>
        <w:t>«</w:t>
      </w:r>
      <w:proofErr w:type="spellStart"/>
      <w:r w:rsidRPr="00A213FD">
        <w:rPr>
          <w:lang w:val="en-US"/>
        </w:rPr>
        <w:t>Newzoo’s</w:t>
      </w:r>
      <w:proofErr w:type="spellEnd"/>
      <w:r w:rsidRPr="00A213FD">
        <w:rPr>
          <w:lang w:val="en-US"/>
        </w:rPr>
        <w:t xml:space="preserve"> games market revenue estimates and forecasts by region and segment for 2023», </w:t>
      </w:r>
      <w:proofErr w:type="spellStart"/>
      <w:r w:rsidRPr="00A213FD">
        <w:rPr>
          <w:lang w:val="en-US"/>
        </w:rPr>
        <w:t>Newzoo</w:t>
      </w:r>
      <w:proofErr w:type="spellEnd"/>
      <w:r w:rsidRPr="00A213FD">
        <w:rPr>
          <w:lang w:val="en-US"/>
        </w:rPr>
        <w:t xml:space="preserve">. </w:t>
      </w:r>
      <w:r>
        <w:t>Accedido: 15 de mayo de 2024. [En línea]. Disponible en: https://newzoo.com/resources/blog/games-market-estimates-and-forecasts-2023</w:t>
      </w:r>
    </w:p>
    <w:p w14:paraId="2C16F5DC" w14:textId="77777777" w:rsidR="00A213FD" w:rsidRDefault="00A213FD" w:rsidP="00A213FD">
      <w:pPr>
        <w:pStyle w:val="Bibliografa"/>
      </w:pPr>
      <w:r>
        <w:t>[5]</w:t>
      </w:r>
      <w:r>
        <w:tab/>
        <w:t>«Plataforma y Editor de desarrollo 3D en tiempo real», Unity. Accedido: 15 de mayo de 2024. [En línea]. Disponible en: https://unity.com/products/unity-engine</w:t>
      </w:r>
    </w:p>
    <w:p w14:paraId="07E2D457" w14:textId="77777777" w:rsidR="00A213FD" w:rsidRDefault="00A213FD" w:rsidP="00A213FD">
      <w:pPr>
        <w:pStyle w:val="Bibliografa"/>
      </w:pPr>
      <w:r w:rsidRPr="00A213FD">
        <w:rPr>
          <w:lang w:val="en-US"/>
        </w:rPr>
        <w:t>[6]</w:t>
      </w:r>
      <w:r w:rsidRPr="00A213FD">
        <w:rPr>
          <w:lang w:val="en-US"/>
        </w:rPr>
        <w:tab/>
        <w:t xml:space="preserve">«What platforms are supported by Unity?», Unity. </w:t>
      </w:r>
      <w:r>
        <w:t>Accedido: 15 de mayo de 2024. [En línea]. Disponible en: https://support.unity.com/hc/en-us/articles/206336795-What-platforms-are-supported-by-Unity</w:t>
      </w:r>
    </w:p>
    <w:p w14:paraId="23F8B1CC" w14:textId="77777777" w:rsidR="00A213FD" w:rsidRDefault="00A213FD" w:rsidP="00A213FD">
      <w:pPr>
        <w:pStyle w:val="Bibliografa"/>
      </w:pPr>
      <w:r w:rsidRPr="00A213FD">
        <w:rPr>
          <w:lang w:val="en-US"/>
        </w:rPr>
        <w:t>[7]</w:t>
      </w:r>
      <w:r w:rsidRPr="00A213FD">
        <w:rPr>
          <w:lang w:val="en-US"/>
        </w:rPr>
        <w:tab/>
        <w:t xml:space="preserve">S. Team, «Did you know that 60% of game developers use game engines?», SlashData. </w:t>
      </w:r>
      <w:r>
        <w:t>Accedido: 15 de mayo de 2024. [En línea]. Disponible en: https://www.slashdata.co/post/did-you-know-that-60-of-game-developers-use-game-engines</w:t>
      </w:r>
    </w:p>
    <w:p w14:paraId="16C9AEB0" w14:textId="77777777" w:rsidR="00A213FD" w:rsidRDefault="00A213FD" w:rsidP="00A213FD">
      <w:pPr>
        <w:pStyle w:val="Bibliografa"/>
      </w:pPr>
      <w:r w:rsidRPr="00A213FD">
        <w:rPr>
          <w:lang w:val="en-US"/>
        </w:rPr>
        <w:t>[8]</w:t>
      </w:r>
      <w:r w:rsidRPr="00A213FD">
        <w:rPr>
          <w:lang w:val="en-US"/>
        </w:rPr>
        <w:tab/>
        <w:t xml:space="preserve">U. Technologies, «Unity - Manual: Unity User Manual 2022.3 (LTS)». </w:t>
      </w:r>
      <w:r>
        <w:t>Accedido: 15 de mayo de 2024. [En línea]. Disponible en: https://docs.unity3d.com/Manual/index.html</w:t>
      </w:r>
    </w:p>
    <w:p w14:paraId="523F45AB" w14:textId="77777777" w:rsidR="00A213FD" w:rsidRDefault="00A213FD" w:rsidP="00A213FD">
      <w:pPr>
        <w:pStyle w:val="Bibliografa"/>
      </w:pPr>
      <w:r>
        <w:t>[9]</w:t>
      </w:r>
      <w:r>
        <w:tab/>
      </w:r>
      <w:proofErr w:type="spellStart"/>
      <w:r>
        <w:t>BillWagner</w:t>
      </w:r>
      <w:proofErr w:type="spellEnd"/>
      <w:r>
        <w:t>, «Un paseo por C#: información general - C#». Accedido: 15 de mayo de 2024. [En línea]. Disponible en: https://learn.microsoft.com/es-es/dotnet/csharp/tour-of-csharp/overview</w:t>
      </w:r>
    </w:p>
    <w:p w14:paraId="60607FA5" w14:textId="77777777" w:rsidR="00A213FD" w:rsidRDefault="00A213FD" w:rsidP="00A213FD">
      <w:pPr>
        <w:pStyle w:val="Bibliografa"/>
      </w:pPr>
      <w:r w:rsidRPr="00A213FD">
        <w:rPr>
          <w:lang w:val="en-US"/>
        </w:rPr>
        <w:t>[10]</w:t>
      </w:r>
      <w:r w:rsidRPr="00A213FD">
        <w:rPr>
          <w:lang w:val="en-US"/>
        </w:rPr>
        <w:tab/>
        <w:t xml:space="preserve">V. Reports, «Roguelike Game Market Size to Grow USD 57,336 Million in 2030 by 2030 at a CAGR of 12.3% | Valuates Reports». </w:t>
      </w:r>
      <w:r>
        <w:t>Accedido: 15 de mayo de 2024. [En línea]. Disponible en: https://www.prnewswire.com/news-releases/roguelike-game-market-size-to-grow-usd-57-336-million-in-2030-by-2030-at-a-cagr-of-12-3--valuates-reports-302079781.html</w:t>
      </w:r>
    </w:p>
    <w:p w14:paraId="710DC491" w14:textId="77777777" w:rsidR="00A213FD" w:rsidRDefault="00A213FD" w:rsidP="00A213FD">
      <w:pPr>
        <w:pStyle w:val="Bibliografa"/>
      </w:pPr>
      <w:r w:rsidRPr="00A213FD">
        <w:rPr>
          <w:lang w:val="en-US"/>
        </w:rPr>
        <w:t>[11]</w:t>
      </w:r>
      <w:r w:rsidRPr="00A213FD">
        <w:rPr>
          <w:lang w:val="en-US"/>
        </w:rPr>
        <w:tab/>
      </w:r>
      <w:proofErr w:type="spellStart"/>
      <w:r w:rsidRPr="00A213FD">
        <w:rPr>
          <w:lang w:val="en-US"/>
        </w:rPr>
        <w:t>BillWagner</w:t>
      </w:r>
      <w:proofErr w:type="spellEnd"/>
      <w:r w:rsidRPr="00A213FD">
        <w:rPr>
          <w:lang w:val="en-US"/>
        </w:rPr>
        <w:t xml:space="preserve">, «C# identifier names - rules and conventions - C#». </w:t>
      </w:r>
      <w:r>
        <w:t>Accedido: 15 de mayo de 2024. [En línea]. Disponible en: https://learn.microsoft.com/en-us/dotnet/csharp/fundamentals/coding-style/identifier-names</w:t>
      </w:r>
    </w:p>
    <w:p w14:paraId="383AD088" w14:textId="77777777" w:rsidR="00A213FD" w:rsidRPr="00A213FD" w:rsidRDefault="00A213FD" w:rsidP="00A213FD">
      <w:pPr>
        <w:pStyle w:val="Bibliografa"/>
        <w:rPr>
          <w:lang w:val="en-US"/>
        </w:rPr>
      </w:pPr>
      <w:r w:rsidRPr="00A213FD">
        <w:rPr>
          <w:lang w:val="en-US"/>
        </w:rPr>
        <w:t>[12]</w:t>
      </w:r>
      <w:r w:rsidRPr="00A213FD">
        <w:rPr>
          <w:lang w:val="en-US"/>
        </w:rPr>
        <w:tab/>
        <w:t xml:space="preserve">«BNL | </w:t>
      </w:r>
      <w:proofErr w:type="spellStart"/>
      <w:r w:rsidRPr="00A213FD">
        <w:rPr>
          <w:lang w:val="en-US"/>
        </w:rPr>
        <w:t>History:The</w:t>
      </w:r>
      <w:proofErr w:type="spellEnd"/>
      <w:r w:rsidRPr="00A213FD">
        <w:rPr>
          <w:lang w:val="en-US"/>
        </w:rPr>
        <w:t xml:space="preserve"> First Video Game?» </w:t>
      </w:r>
      <w:r>
        <w:t xml:space="preserve">Accedido: 16 de mayo de 2024. [En línea]. </w:t>
      </w:r>
      <w:r w:rsidRPr="00A213FD">
        <w:rPr>
          <w:lang w:val="en-US"/>
        </w:rPr>
        <w:t xml:space="preserve">Disponible </w:t>
      </w:r>
      <w:proofErr w:type="spellStart"/>
      <w:r w:rsidRPr="00A213FD">
        <w:rPr>
          <w:lang w:val="en-US"/>
        </w:rPr>
        <w:t>en</w:t>
      </w:r>
      <w:proofErr w:type="spellEnd"/>
      <w:r w:rsidRPr="00A213FD">
        <w:rPr>
          <w:lang w:val="en-US"/>
        </w:rPr>
        <w:t>: https://www.bnl.gov/about/history/firstvideo.php</w:t>
      </w:r>
    </w:p>
    <w:p w14:paraId="435ED3F0" w14:textId="77777777" w:rsidR="00A213FD" w:rsidRPr="00A213FD" w:rsidRDefault="00A213FD" w:rsidP="00A213FD">
      <w:pPr>
        <w:pStyle w:val="Bibliografa"/>
        <w:rPr>
          <w:lang w:val="en-US"/>
        </w:rPr>
      </w:pPr>
      <w:r w:rsidRPr="00A213FD">
        <w:rPr>
          <w:lang w:val="en-US"/>
        </w:rPr>
        <w:t>[13]</w:t>
      </w:r>
      <w:r w:rsidRPr="00A213FD">
        <w:rPr>
          <w:lang w:val="en-US"/>
        </w:rPr>
        <w:tab/>
        <w:t xml:space="preserve">H. Labs, </w:t>
      </w:r>
      <w:r w:rsidRPr="00A213FD">
        <w:rPr>
          <w:i/>
          <w:iCs/>
          <w:lang w:val="en-US"/>
        </w:rPr>
        <w:t xml:space="preserve">Tennis </w:t>
      </w:r>
      <w:proofErr w:type="gramStart"/>
      <w:r w:rsidRPr="00A213FD">
        <w:rPr>
          <w:i/>
          <w:iCs/>
          <w:lang w:val="en-US"/>
        </w:rPr>
        <w:t>For</w:t>
      </w:r>
      <w:proofErr w:type="gramEnd"/>
      <w:r w:rsidRPr="00A213FD">
        <w:rPr>
          <w:i/>
          <w:iCs/>
          <w:lang w:val="en-US"/>
        </w:rPr>
        <w:t xml:space="preserve"> Two</w:t>
      </w:r>
      <w:r w:rsidRPr="00A213FD">
        <w:rPr>
          <w:lang w:val="en-US"/>
        </w:rPr>
        <w:t xml:space="preserve">. 2011. </w:t>
      </w:r>
      <w:r>
        <w:t>Accedido: 16 de mayo de 2024. [</w:t>
      </w:r>
      <w:proofErr w:type="spellStart"/>
      <w:r>
        <w:t>Photo</w:t>
      </w:r>
      <w:proofErr w:type="spellEnd"/>
      <w:r>
        <w:t xml:space="preserve">]. </w:t>
      </w:r>
      <w:r w:rsidRPr="00A213FD">
        <w:rPr>
          <w:lang w:val="en-US"/>
        </w:rPr>
        <w:t xml:space="preserve">Disponible </w:t>
      </w:r>
      <w:proofErr w:type="spellStart"/>
      <w:r w:rsidRPr="00A213FD">
        <w:rPr>
          <w:lang w:val="en-US"/>
        </w:rPr>
        <w:t>en</w:t>
      </w:r>
      <w:proofErr w:type="spellEnd"/>
      <w:r w:rsidRPr="00A213FD">
        <w:rPr>
          <w:lang w:val="en-US"/>
        </w:rPr>
        <w:t>: https://www.flickr.com/photos/hslphotosync/5941685811/</w:t>
      </w:r>
    </w:p>
    <w:p w14:paraId="27F5728F" w14:textId="77777777" w:rsidR="00A213FD" w:rsidRDefault="00A213FD" w:rsidP="00A213FD">
      <w:pPr>
        <w:pStyle w:val="Bibliografa"/>
      </w:pPr>
      <w:r w:rsidRPr="00A213FD">
        <w:rPr>
          <w:lang w:val="en-US"/>
        </w:rPr>
        <w:t>[14]</w:t>
      </w:r>
      <w:r w:rsidRPr="00A213FD">
        <w:rPr>
          <w:lang w:val="en-US"/>
        </w:rPr>
        <w:tab/>
      </w:r>
      <w:proofErr w:type="spellStart"/>
      <w:r w:rsidRPr="00A213FD">
        <w:rPr>
          <w:lang w:val="en-US"/>
        </w:rPr>
        <w:t>Jamal_Aladdin</w:t>
      </w:r>
      <w:proofErr w:type="spellEnd"/>
      <w:r w:rsidRPr="00A213FD">
        <w:rPr>
          <w:lang w:val="en-US"/>
        </w:rPr>
        <w:t xml:space="preserve">, «The Evolution of Multiplayer Gaming: A Journey Through Time», Medium. </w:t>
      </w:r>
      <w:r>
        <w:t xml:space="preserve">Accedido: 16 de mayo de 2024. [En línea]. Disponible en: </w:t>
      </w:r>
      <w:r>
        <w:lastRenderedPageBreak/>
        <w:t>https://medium.com/@Jamal_Aladdin/the-evolution-of-multiplayer-gaming-a-journey-through-time-e34ef59294c2</w:t>
      </w:r>
    </w:p>
    <w:p w14:paraId="0E389FA9" w14:textId="77777777" w:rsidR="00A213FD" w:rsidRPr="00A213FD" w:rsidRDefault="00A213FD" w:rsidP="00A213FD">
      <w:pPr>
        <w:pStyle w:val="Bibliografa"/>
        <w:rPr>
          <w:lang w:val="en-US"/>
        </w:rPr>
      </w:pPr>
      <w:r w:rsidRPr="00A213FD">
        <w:rPr>
          <w:lang w:val="en-US"/>
        </w:rPr>
        <w:t>[15]</w:t>
      </w:r>
      <w:r w:rsidRPr="00A213FD">
        <w:rPr>
          <w:lang w:val="en-US"/>
        </w:rPr>
        <w:tab/>
        <w:t xml:space="preserve">«Pong - Videogame by Atari», Museum of the Game. </w:t>
      </w:r>
      <w:r>
        <w:t xml:space="preserve">Accedido: 16 de mayo de 2024. [En línea]. </w:t>
      </w:r>
      <w:r w:rsidRPr="00A213FD">
        <w:rPr>
          <w:lang w:val="en-US"/>
        </w:rPr>
        <w:t xml:space="preserve">Disponible </w:t>
      </w:r>
      <w:proofErr w:type="spellStart"/>
      <w:r w:rsidRPr="00A213FD">
        <w:rPr>
          <w:lang w:val="en-US"/>
        </w:rPr>
        <w:t>en</w:t>
      </w:r>
      <w:proofErr w:type="spellEnd"/>
      <w:r w:rsidRPr="00A213FD">
        <w:rPr>
          <w:lang w:val="en-US"/>
        </w:rPr>
        <w:t>: https://www.arcade-museum.com/Videogame/pong</w:t>
      </w:r>
    </w:p>
    <w:p w14:paraId="2D51C35A" w14:textId="77777777" w:rsidR="00A213FD" w:rsidRPr="00A213FD" w:rsidRDefault="00A213FD" w:rsidP="00A213FD">
      <w:pPr>
        <w:pStyle w:val="Bibliografa"/>
        <w:rPr>
          <w:lang w:val="en-US"/>
        </w:rPr>
      </w:pPr>
      <w:r w:rsidRPr="00A213FD">
        <w:rPr>
          <w:lang w:val="en-US"/>
        </w:rPr>
        <w:t>[16]</w:t>
      </w:r>
      <w:r w:rsidRPr="00A213FD">
        <w:rPr>
          <w:lang w:val="en-US"/>
        </w:rPr>
        <w:tab/>
        <w:t xml:space="preserve">«Astro Race - Videogame by Taito», Museum of the Game. </w:t>
      </w:r>
      <w:r>
        <w:t xml:space="preserve">Accedido: 16 de mayo de 2024. [En línea]. </w:t>
      </w:r>
      <w:r w:rsidRPr="00A213FD">
        <w:rPr>
          <w:lang w:val="en-US"/>
        </w:rPr>
        <w:t xml:space="preserve">Disponible </w:t>
      </w:r>
      <w:proofErr w:type="spellStart"/>
      <w:r w:rsidRPr="00A213FD">
        <w:rPr>
          <w:lang w:val="en-US"/>
        </w:rPr>
        <w:t>en</w:t>
      </w:r>
      <w:proofErr w:type="spellEnd"/>
      <w:r w:rsidRPr="00A213FD">
        <w:rPr>
          <w:lang w:val="en-US"/>
        </w:rPr>
        <w:t>: https://www.arcade-museum.com/Videogame/astro-race</w:t>
      </w:r>
    </w:p>
    <w:p w14:paraId="34C02CF0" w14:textId="77777777" w:rsidR="00A213FD" w:rsidRDefault="00A213FD" w:rsidP="00A213FD">
      <w:pPr>
        <w:pStyle w:val="Bibliografa"/>
      </w:pPr>
      <w:r w:rsidRPr="00A213FD">
        <w:rPr>
          <w:lang w:val="en-US"/>
        </w:rPr>
        <w:t>[17]</w:t>
      </w:r>
      <w:r w:rsidRPr="00A213FD">
        <w:rPr>
          <w:lang w:val="en-US"/>
        </w:rPr>
        <w:tab/>
        <w:t xml:space="preserve">«Introduction | PDP-1 Restoration Project | Computer History Museum». </w:t>
      </w:r>
      <w:r>
        <w:t>Accedido: 16 de mayo de 2024. [En línea]. Disponible en: https://www.computerhistory.org/pdp-1/introduction/</w:t>
      </w:r>
    </w:p>
    <w:p w14:paraId="4B88B37A" w14:textId="77777777" w:rsidR="00A213FD" w:rsidRDefault="00A213FD" w:rsidP="00A213FD">
      <w:pPr>
        <w:pStyle w:val="Bibliografa"/>
      </w:pPr>
      <w:r>
        <w:t>[18]</w:t>
      </w:r>
      <w:r>
        <w:tab/>
        <w:t xml:space="preserve">«Nintendo </w:t>
      </w:r>
      <w:proofErr w:type="spellStart"/>
      <w:r>
        <w:t>Entertainment</w:t>
      </w:r>
      <w:proofErr w:type="spellEnd"/>
      <w:r>
        <w:t xml:space="preserve"> </w:t>
      </w:r>
      <w:proofErr w:type="spellStart"/>
      <w:r>
        <w:t>System</w:t>
      </w:r>
      <w:proofErr w:type="spellEnd"/>
      <w:r>
        <w:t xml:space="preserve">», Nintendo of </w:t>
      </w:r>
      <w:proofErr w:type="spellStart"/>
      <w:r>
        <w:t>Europe</w:t>
      </w:r>
      <w:proofErr w:type="spellEnd"/>
      <w:r>
        <w:t xml:space="preserve"> AG. Accedido: 16 de mayo de 2024. [En línea]. Disponible en: https://www.nintendo.com/es-es/Hardware/La-historia-de-Nintendo/Nintendo-Entertainment-System/Nintendo-Entertainment-System-627024.html</w:t>
      </w:r>
    </w:p>
    <w:p w14:paraId="565A2350" w14:textId="77777777" w:rsidR="00A213FD" w:rsidRDefault="00A213FD" w:rsidP="00A213FD">
      <w:pPr>
        <w:pStyle w:val="Bibliografa"/>
      </w:pPr>
      <w:r w:rsidRPr="00A213FD">
        <w:rPr>
          <w:lang w:val="en-US"/>
        </w:rPr>
        <w:t>[19]</w:t>
      </w:r>
      <w:r w:rsidRPr="00A213FD">
        <w:rPr>
          <w:lang w:val="en-US"/>
        </w:rPr>
        <w:tab/>
        <w:t xml:space="preserve">«Dictionary.com | Meanings &amp; Definitions of English Words», Dictionary.com. </w:t>
      </w:r>
      <w:proofErr w:type="spellStart"/>
      <w:r w:rsidRPr="00A213FD">
        <w:rPr>
          <w:lang w:val="en-US"/>
        </w:rPr>
        <w:t>Accedido</w:t>
      </w:r>
      <w:proofErr w:type="spellEnd"/>
      <w:r w:rsidRPr="00A213FD">
        <w:rPr>
          <w:lang w:val="en-US"/>
        </w:rPr>
        <w:t xml:space="preserve">: 16 de mayo de 2024. </w:t>
      </w:r>
      <w:r>
        <w:t>[En línea]. Disponible en: https://www.dictionary.com/browse/mmo</w:t>
      </w:r>
    </w:p>
    <w:p w14:paraId="5B09A5A7" w14:textId="77777777" w:rsidR="00A213FD" w:rsidRPr="00A213FD" w:rsidRDefault="00A213FD" w:rsidP="00A213FD">
      <w:pPr>
        <w:pStyle w:val="Bibliografa"/>
        <w:rPr>
          <w:lang w:val="en-US"/>
        </w:rPr>
      </w:pPr>
      <w:r>
        <w:t>[20]</w:t>
      </w:r>
      <w:r>
        <w:tab/>
        <w:t>«</w:t>
      </w:r>
      <w:proofErr w:type="spellStart"/>
      <w:r>
        <w:t>Counter</w:t>
      </w:r>
      <w:proofErr w:type="spellEnd"/>
      <w:r>
        <w:t xml:space="preserve">-Strike 2 Steam Charts», SteamDB. Accedido: 16 de mayo de 2024. [En línea]. </w:t>
      </w:r>
      <w:r w:rsidRPr="00A213FD">
        <w:rPr>
          <w:lang w:val="en-US"/>
        </w:rPr>
        <w:t xml:space="preserve">Disponible </w:t>
      </w:r>
      <w:proofErr w:type="spellStart"/>
      <w:r w:rsidRPr="00A213FD">
        <w:rPr>
          <w:lang w:val="en-US"/>
        </w:rPr>
        <w:t>en</w:t>
      </w:r>
      <w:proofErr w:type="spellEnd"/>
      <w:r w:rsidRPr="00A213FD">
        <w:rPr>
          <w:lang w:val="en-US"/>
        </w:rPr>
        <w:t>: https://steamdb.info/app/730/charts/</w:t>
      </w:r>
    </w:p>
    <w:p w14:paraId="1C24DF99" w14:textId="77777777" w:rsidR="00A213FD" w:rsidRDefault="00A213FD" w:rsidP="00A213FD">
      <w:pPr>
        <w:pStyle w:val="Bibliografa"/>
      </w:pPr>
      <w:r w:rsidRPr="00A213FD">
        <w:rPr>
          <w:lang w:val="en-US"/>
        </w:rPr>
        <w:t>[21]</w:t>
      </w:r>
      <w:r w:rsidRPr="00A213FD">
        <w:rPr>
          <w:lang w:val="en-US"/>
        </w:rPr>
        <w:tab/>
        <w:t xml:space="preserve">«Most played Multiplayer Games Steam Charts», SteamDB. </w:t>
      </w:r>
      <w:r>
        <w:t>Accedido: 16 de mayo de 2024. [En línea]. Disponible en: https://steamdb.info/charts/?tagid=3859</w:t>
      </w:r>
    </w:p>
    <w:p w14:paraId="4DA2A196" w14:textId="77777777" w:rsidR="00A213FD" w:rsidRPr="00A213FD" w:rsidRDefault="00A213FD" w:rsidP="00A213FD">
      <w:pPr>
        <w:pStyle w:val="Bibliografa"/>
        <w:rPr>
          <w:lang w:val="en-US"/>
        </w:rPr>
      </w:pPr>
      <w:r>
        <w:t>[22]</w:t>
      </w:r>
      <w:r>
        <w:tab/>
        <w:t>«</w:t>
      </w:r>
      <w:proofErr w:type="spellStart"/>
      <w:r>
        <w:t>Overcooked</w:t>
      </w:r>
      <w:proofErr w:type="spellEnd"/>
      <w:r>
        <w:t xml:space="preserve">! 2 en Steam». Accedido: 17 de mayo de 2024. [En línea]. </w:t>
      </w:r>
      <w:r w:rsidRPr="00A213FD">
        <w:rPr>
          <w:lang w:val="en-US"/>
        </w:rPr>
        <w:t xml:space="preserve">Disponible </w:t>
      </w:r>
      <w:proofErr w:type="spellStart"/>
      <w:r w:rsidRPr="00A213FD">
        <w:rPr>
          <w:lang w:val="en-US"/>
        </w:rPr>
        <w:t>en</w:t>
      </w:r>
      <w:proofErr w:type="spellEnd"/>
      <w:r w:rsidRPr="00A213FD">
        <w:rPr>
          <w:lang w:val="en-US"/>
        </w:rPr>
        <w:t>: https://store.steampowered.com/app/728880/Overcooked_2/</w:t>
      </w:r>
    </w:p>
    <w:p w14:paraId="731DC963" w14:textId="77777777" w:rsidR="00A213FD" w:rsidRDefault="00A213FD" w:rsidP="00A213FD">
      <w:pPr>
        <w:pStyle w:val="Bibliografa"/>
      </w:pPr>
      <w:r w:rsidRPr="00A213FD">
        <w:rPr>
          <w:lang w:val="en-US"/>
        </w:rPr>
        <w:t>[23]</w:t>
      </w:r>
      <w:r w:rsidRPr="00A213FD">
        <w:rPr>
          <w:lang w:val="en-US"/>
        </w:rPr>
        <w:tab/>
        <w:t xml:space="preserve">«Client-server and peer-to-peer networks - Computer networks and topologies - OCR - GCSE Computer Science Revision - OCR», BBC Bitesize. </w:t>
      </w:r>
      <w:r>
        <w:t>Accedido: 17 de mayo de 2024. [En línea]. Disponible en: https://www.bbc.co.uk/bitesize/guides/zvspfcw/revision/4</w:t>
      </w:r>
    </w:p>
    <w:p w14:paraId="58C3C942" w14:textId="77777777" w:rsidR="00A213FD" w:rsidRDefault="00A213FD" w:rsidP="00A213FD">
      <w:pPr>
        <w:pStyle w:val="Bibliografa"/>
      </w:pPr>
      <w:r>
        <w:t>[24]</w:t>
      </w:r>
      <w:r>
        <w:tab/>
        <w:t>«¿Cuáles son las ventajas y desventajas de las arquitecturas peer-</w:t>
      </w:r>
      <w:proofErr w:type="spellStart"/>
      <w:r>
        <w:t>to</w:t>
      </w:r>
      <w:proofErr w:type="spellEnd"/>
      <w:r>
        <w:t>-peer y cliente-servidor?» Accedido: 17 de mayo de 2024. [En línea]. Disponible en: https://www.linkedin.com/advice/0/what-advantages-disadvantages-peer-to-peer</w:t>
      </w:r>
    </w:p>
    <w:p w14:paraId="6A0CD133" w14:textId="77777777" w:rsidR="00A213FD" w:rsidRDefault="00A213FD" w:rsidP="00A213FD">
      <w:pPr>
        <w:pStyle w:val="Bibliografa"/>
      </w:pPr>
      <w:r w:rsidRPr="00A213FD">
        <w:rPr>
          <w:lang w:val="en-US"/>
        </w:rPr>
        <w:t>[25]</w:t>
      </w:r>
      <w:r w:rsidRPr="00A213FD">
        <w:rPr>
          <w:lang w:val="en-US"/>
        </w:rPr>
        <w:tab/>
        <w:t xml:space="preserve">«Network topologies | Unity Multiplayer Networking». </w:t>
      </w:r>
      <w:r>
        <w:t>Accedido: 16 de mayo de 2024. [En línea]. Disponible en: https://docs-multiplayer.unity3d.com/netcode/current/terms-concepts/network-topologies/</w:t>
      </w:r>
    </w:p>
    <w:p w14:paraId="08C284C5" w14:textId="77777777" w:rsidR="00A213FD" w:rsidRPr="00A213FD" w:rsidRDefault="00A213FD" w:rsidP="00A213FD">
      <w:pPr>
        <w:pStyle w:val="Bibliografa"/>
        <w:rPr>
          <w:lang w:val="en-US"/>
        </w:rPr>
      </w:pPr>
      <w:r w:rsidRPr="00A213FD">
        <w:rPr>
          <w:lang w:val="en-US"/>
        </w:rPr>
        <w:t>[26]</w:t>
      </w:r>
      <w:r w:rsidRPr="00A213FD">
        <w:rPr>
          <w:lang w:val="en-US"/>
        </w:rPr>
        <w:tab/>
        <w:t xml:space="preserve">«Dictionary.com | Meanings &amp; Definitions of English Words», Dictionary.com. </w:t>
      </w:r>
      <w:proofErr w:type="spellStart"/>
      <w:r w:rsidRPr="00A213FD">
        <w:rPr>
          <w:lang w:val="en-US"/>
        </w:rPr>
        <w:t>Accedido</w:t>
      </w:r>
      <w:proofErr w:type="spellEnd"/>
      <w:r w:rsidRPr="00A213FD">
        <w:rPr>
          <w:lang w:val="en-US"/>
        </w:rPr>
        <w:t xml:space="preserve">: 17 de mayo de 2024. [En </w:t>
      </w:r>
      <w:proofErr w:type="spellStart"/>
      <w:r w:rsidRPr="00A213FD">
        <w:rPr>
          <w:lang w:val="en-US"/>
        </w:rPr>
        <w:t>línea</w:t>
      </w:r>
      <w:proofErr w:type="spellEnd"/>
      <w:r w:rsidRPr="00A213FD">
        <w:rPr>
          <w:lang w:val="en-US"/>
        </w:rPr>
        <w:t xml:space="preserve">]. Disponible </w:t>
      </w:r>
      <w:proofErr w:type="spellStart"/>
      <w:r w:rsidRPr="00A213FD">
        <w:rPr>
          <w:lang w:val="en-US"/>
        </w:rPr>
        <w:t>en</w:t>
      </w:r>
      <w:proofErr w:type="spellEnd"/>
      <w:r w:rsidRPr="00A213FD">
        <w:rPr>
          <w:lang w:val="en-US"/>
        </w:rPr>
        <w:t>: https://www.dictionary.com/browse/eSports</w:t>
      </w:r>
    </w:p>
    <w:p w14:paraId="296C3AFB" w14:textId="77777777" w:rsidR="00A213FD" w:rsidRDefault="00A213FD" w:rsidP="00A213FD">
      <w:pPr>
        <w:pStyle w:val="Bibliografa"/>
      </w:pPr>
      <w:r w:rsidRPr="00A213FD">
        <w:rPr>
          <w:lang w:val="en-US"/>
        </w:rPr>
        <w:t>[27]</w:t>
      </w:r>
      <w:r w:rsidRPr="00A213FD">
        <w:rPr>
          <w:lang w:val="en-US"/>
        </w:rPr>
        <w:tab/>
        <w:t xml:space="preserve">«Create a game with a listen server and host architecture | Unity Multiplayer Networking». </w:t>
      </w:r>
      <w:r>
        <w:t>Accedido: 17 de mayo de 2024. [En línea]. Disponible en: https://docs-multiplayer.unity3d.com/netcode/current/learn/listen-server-host-architecture/</w:t>
      </w:r>
    </w:p>
    <w:p w14:paraId="381F789D" w14:textId="77777777" w:rsidR="00A213FD" w:rsidRDefault="00A213FD" w:rsidP="00A213FD">
      <w:pPr>
        <w:pStyle w:val="Bibliografa"/>
      </w:pPr>
      <w:r w:rsidRPr="00A213FD">
        <w:rPr>
          <w:lang w:val="en-US"/>
        </w:rPr>
        <w:t>[28]</w:t>
      </w:r>
      <w:r w:rsidRPr="00A213FD">
        <w:rPr>
          <w:lang w:val="en-US"/>
        </w:rPr>
        <w:tab/>
        <w:t xml:space="preserve">«Distributed authority topologies | Unity Multiplayer Networking». </w:t>
      </w:r>
      <w:r>
        <w:t>Accedido: 17 de mayo de 2024. [En línea]. Disponible en: https://docs-multiplayer.unity3d.com/netcode/current/terms-concepts/distributed-authority/</w:t>
      </w:r>
    </w:p>
    <w:p w14:paraId="2A62F92D" w14:textId="77777777" w:rsidR="00A213FD" w:rsidRDefault="00A213FD" w:rsidP="00A213FD">
      <w:pPr>
        <w:pStyle w:val="Bibliografa"/>
      </w:pPr>
      <w:r w:rsidRPr="00A213FD">
        <w:rPr>
          <w:lang w:val="en-US"/>
        </w:rPr>
        <w:lastRenderedPageBreak/>
        <w:t>[29]</w:t>
      </w:r>
      <w:r w:rsidRPr="00A213FD">
        <w:rPr>
          <w:lang w:val="en-US"/>
        </w:rPr>
        <w:tab/>
        <w:t xml:space="preserve">«Understanding ownership and authority | Unity Multiplayer Networking». </w:t>
      </w:r>
      <w:r>
        <w:t>Accedido: 19 de mayo de 2024. [En línea]. Disponible en: https://docs-multiplayer.unity3d.com/netcode/current/basics/ownership/</w:t>
      </w:r>
    </w:p>
    <w:p w14:paraId="31FDFA88" w14:textId="77777777" w:rsidR="00A213FD" w:rsidRDefault="00A213FD" w:rsidP="00A213FD">
      <w:pPr>
        <w:pStyle w:val="Bibliografa"/>
      </w:pPr>
      <w:r w:rsidRPr="00A213FD">
        <w:rPr>
          <w:lang w:val="en-US"/>
        </w:rPr>
        <w:t>[30]</w:t>
      </w:r>
      <w:r w:rsidRPr="00A213FD">
        <w:rPr>
          <w:lang w:val="en-US"/>
        </w:rPr>
        <w:tab/>
        <w:t xml:space="preserve">«Tricks and patterns to deal with latency | Unity Multiplayer Networking». </w:t>
      </w:r>
      <w:r>
        <w:t>Accedido: 19 de mayo de 2024. [En línea]. Disponible en: https://docs-multiplayer.unity3d.com/netcode/current/learn/dealing-with-latency/</w:t>
      </w:r>
    </w:p>
    <w:p w14:paraId="7780FC4F" w14:textId="77777777" w:rsidR="00A213FD" w:rsidRDefault="00A213FD" w:rsidP="00A213FD">
      <w:pPr>
        <w:pStyle w:val="Bibliografa"/>
      </w:pPr>
      <w:r w:rsidRPr="00A213FD">
        <w:rPr>
          <w:lang w:val="en-US"/>
        </w:rPr>
        <w:t>[31]</w:t>
      </w:r>
      <w:r w:rsidRPr="00A213FD">
        <w:rPr>
          <w:lang w:val="en-US"/>
        </w:rPr>
        <w:tab/>
        <w:t xml:space="preserve">«About </w:t>
      </w:r>
      <w:proofErr w:type="spellStart"/>
      <w:r w:rsidRPr="00A213FD">
        <w:rPr>
          <w:lang w:val="en-US"/>
        </w:rPr>
        <w:t>Netcode</w:t>
      </w:r>
      <w:proofErr w:type="spellEnd"/>
      <w:r w:rsidRPr="00A213FD">
        <w:rPr>
          <w:lang w:val="en-US"/>
        </w:rPr>
        <w:t xml:space="preserve"> for </w:t>
      </w:r>
      <w:proofErr w:type="spellStart"/>
      <w:r w:rsidRPr="00A213FD">
        <w:rPr>
          <w:lang w:val="en-US"/>
        </w:rPr>
        <w:t>GameObjects</w:t>
      </w:r>
      <w:proofErr w:type="spellEnd"/>
      <w:r w:rsidRPr="00A213FD">
        <w:rPr>
          <w:lang w:val="en-US"/>
        </w:rPr>
        <w:t xml:space="preserve"> | Unity Multiplayer Networking». </w:t>
      </w:r>
      <w:r>
        <w:t>Accedido: 19 de mayo de 2024. [En línea]. Disponible en: https://docs-multiplayer.unity3d.com/netcode/1.5.2/about/</w:t>
      </w:r>
    </w:p>
    <w:p w14:paraId="2A5C58CA" w14:textId="77777777" w:rsidR="00A213FD" w:rsidRDefault="00A213FD" w:rsidP="00A213FD">
      <w:pPr>
        <w:pStyle w:val="Bibliografa"/>
      </w:pPr>
      <w:r>
        <w:t>[32]</w:t>
      </w:r>
      <w:r>
        <w:tab/>
        <w:t>«</w:t>
      </w:r>
      <w:proofErr w:type="spellStart"/>
      <w:r>
        <w:t>Entities</w:t>
      </w:r>
      <w:proofErr w:type="spellEnd"/>
      <w:r>
        <w:t xml:space="preserve"> </w:t>
      </w:r>
      <w:proofErr w:type="spellStart"/>
      <w:r>
        <w:t>overview</w:t>
      </w:r>
      <w:proofErr w:type="spellEnd"/>
      <w:r>
        <w:t xml:space="preserve"> | </w:t>
      </w:r>
      <w:proofErr w:type="spellStart"/>
      <w:r>
        <w:t>Entities</w:t>
      </w:r>
      <w:proofErr w:type="spellEnd"/>
      <w:r>
        <w:t xml:space="preserve"> | 1.2.1». Accedido: 19 de mayo de 2024. [En línea]. Disponible en: https://docs.unity3d.com/Packages/com.unity.entities@1.2/manual/index.html</w:t>
      </w:r>
    </w:p>
    <w:p w14:paraId="33C6FB0D" w14:textId="77777777" w:rsidR="00A213FD" w:rsidRDefault="00A213FD" w:rsidP="00A213FD">
      <w:pPr>
        <w:pStyle w:val="Bibliografa"/>
      </w:pPr>
      <w:r>
        <w:t>[33]</w:t>
      </w:r>
      <w:r>
        <w:tab/>
        <w:t>«</w:t>
      </w:r>
      <w:proofErr w:type="spellStart"/>
      <w:r>
        <w:t>Entity</w:t>
      </w:r>
      <w:proofErr w:type="spellEnd"/>
      <w:r>
        <w:t xml:space="preserve"> </w:t>
      </w:r>
      <w:proofErr w:type="spellStart"/>
      <w:r>
        <w:t>concepts</w:t>
      </w:r>
      <w:proofErr w:type="spellEnd"/>
      <w:r>
        <w:t xml:space="preserve"> | </w:t>
      </w:r>
      <w:proofErr w:type="spellStart"/>
      <w:r>
        <w:t>Entities</w:t>
      </w:r>
      <w:proofErr w:type="spellEnd"/>
      <w:r>
        <w:t xml:space="preserve"> | 1.2.1». Accedido: 19 de mayo de 2024. [En línea]. Disponible en: https://docs.unity3d.com/Packages/com.unity.entities@1.2/manual/concepts-entities.html</w:t>
      </w:r>
    </w:p>
    <w:p w14:paraId="7399E801" w14:textId="77777777" w:rsidR="00A213FD" w:rsidRDefault="00A213FD" w:rsidP="00A213FD">
      <w:pPr>
        <w:pStyle w:val="Bibliografa"/>
      </w:pPr>
      <w:r w:rsidRPr="00A213FD">
        <w:rPr>
          <w:lang w:val="en-US"/>
        </w:rPr>
        <w:t>[34]</w:t>
      </w:r>
      <w:r w:rsidRPr="00A213FD">
        <w:rPr>
          <w:lang w:val="en-US"/>
        </w:rPr>
        <w:tab/>
        <w:t xml:space="preserve">«A Brief History of Mirror | Mirror». </w:t>
      </w:r>
      <w:r>
        <w:t>Accedido: 19 de mayo de 2024. [En línea]. Disponible en: https://mirror-networking.gitbook.io/docs/trivia/a-history-of-mirror</w:t>
      </w:r>
    </w:p>
    <w:p w14:paraId="726656BC" w14:textId="77777777" w:rsidR="00A213FD" w:rsidRDefault="00A213FD" w:rsidP="00A213FD">
      <w:pPr>
        <w:pStyle w:val="Bibliografa"/>
      </w:pPr>
      <w:r w:rsidRPr="00A213FD">
        <w:rPr>
          <w:lang w:val="en-US"/>
        </w:rPr>
        <w:t>[35]</w:t>
      </w:r>
      <w:r w:rsidRPr="00A213FD">
        <w:rPr>
          <w:lang w:val="en-US"/>
        </w:rPr>
        <w:tab/>
        <w:t xml:space="preserve">«First Gear Games, a game design company and education resource. </w:t>
      </w:r>
      <w:r>
        <w:t>Home of Fish-</w:t>
      </w:r>
      <w:proofErr w:type="spellStart"/>
      <w:r>
        <w:t>Networking</w:t>
      </w:r>
      <w:proofErr w:type="spellEnd"/>
      <w:r>
        <w:t>.» Accedido: 19 de mayo de 2024. [En línea]. Disponible en: https://firstgeargames.com/</w:t>
      </w:r>
    </w:p>
    <w:p w14:paraId="5B1A6B8C" w14:textId="77777777" w:rsidR="00A213FD" w:rsidRDefault="00A213FD" w:rsidP="00A213FD">
      <w:pPr>
        <w:pStyle w:val="Bibliografa"/>
      </w:pPr>
      <w:r>
        <w:t>[36]</w:t>
      </w:r>
      <w:r>
        <w:tab/>
        <w:t xml:space="preserve">«¿Qué es la traducción de direcciones de red (NAT)? - Software </w:t>
      </w:r>
      <w:proofErr w:type="spellStart"/>
      <w:r>
        <w:t>Check</w:t>
      </w:r>
      <w:proofErr w:type="spellEnd"/>
      <w:r>
        <w:t xml:space="preserve"> Point», </w:t>
      </w:r>
      <w:proofErr w:type="spellStart"/>
      <w:r>
        <w:t>Check</w:t>
      </w:r>
      <w:proofErr w:type="spellEnd"/>
      <w:r>
        <w:t xml:space="preserve"> Point Software. Accedido: 20 de mayo de 2024. [En línea]. Disponible en: https://www.checkpoint.com/cyber-hub/network-security/what-is-network-address-translation-nat/</w:t>
      </w:r>
    </w:p>
    <w:p w14:paraId="1F9CC070" w14:textId="77777777" w:rsidR="00A213FD" w:rsidRDefault="00A213FD" w:rsidP="00A213FD">
      <w:pPr>
        <w:pStyle w:val="Bibliografa"/>
      </w:pPr>
      <w:r>
        <w:t>[37]</w:t>
      </w:r>
      <w:r>
        <w:tab/>
        <w:t>«</w:t>
      </w:r>
      <w:proofErr w:type="spellStart"/>
      <w:r>
        <w:t>Relay</w:t>
      </w:r>
      <w:proofErr w:type="spellEnd"/>
      <w:r>
        <w:t xml:space="preserve"> Solución gratuita de conexión y redes P2P | Unidad», Unity. Accedido: 20 de mayo de 2024. [En línea]. Disponible en: https://unity.com/products/relay</w:t>
      </w:r>
    </w:p>
    <w:p w14:paraId="5B8F55B6" w14:textId="77777777" w:rsidR="00A213FD" w:rsidRDefault="00A213FD" w:rsidP="00A213FD">
      <w:pPr>
        <w:pStyle w:val="Bibliografa"/>
      </w:pPr>
      <w:r w:rsidRPr="00A213FD">
        <w:rPr>
          <w:lang w:val="en-US"/>
        </w:rPr>
        <w:t>[38]</w:t>
      </w:r>
      <w:r w:rsidRPr="00A213FD">
        <w:rPr>
          <w:lang w:val="en-US"/>
        </w:rPr>
        <w:tab/>
        <w:t xml:space="preserve">«On the Historical Origin of the “Roguelike” Term», </w:t>
      </w:r>
      <w:proofErr w:type="spellStart"/>
      <w:r w:rsidRPr="00A213FD">
        <w:rPr>
          <w:lang w:val="en-US"/>
        </w:rPr>
        <w:t>Slashie’s</w:t>
      </w:r>
      <w:proofErr w:type="spellEnd"/>
      <w:r w:rsidRPr="00A213FD">
        <w:rPr>
          <w:lang w:val="en-US"/>
        </w:rPr>
        <w:t xml:space="preserve"> Journal. </w:t>
      </w:r>
      <w:r>
        <w:t>Accedido: 20 de mayo de 2024. [En línea]. Disponible en: https://blog.slashie.net/on-the-historical-origin-of-the-roguelike-term/</w:t>
      </w:r>
    </w:p>
    <w:p w14:paraId="24D81CD5" w14:textId="77777777" w:rsidR="00A213FD" w:rsidRDefault="00A213FD" w:rsidP="00A213FD">
      <w:pPr>
        <w:pStyle w:val="Bibliografa"/>
      </w:pPr>
      <w:r w:rsidRPr="00A213FD">
        <w:rPr>
          <w:lang w:val="en-US"/>
        </w:rPr>
        <w:t>[39]</w:t>
      </w:r>
      <w:r w:rsidRPr="00A213FD">
        <w:rPr>
          <w:lang w:val="en-US"/>
        </w:rPr>
        <w:tab/>
        <w:t xml:space="preserve">«RFD: rec.games.dungeon.* hierarchy». </w:t>
      </w:r>
      <w:r>
        <w:t>Accedido: 21 de mayo de 2024. [En línea]. Disponible en: https://groups.google.com/g/news.groups/c/CdWOd-M6g-w/m/cgNn2b9uU2sJ</w:t>
      </w:r>
    </w:p>
    <w:p w14:paraId="11D6D892" w14:textId="77777777" w:rsidR="00A213FD" w:rsidRDefault="00A213FD" w:rsidP="00A213FD">
      <w:pPr>
        <w:pStyle w:val="Bibliografa"/>
      </w:pPr>
      <w:r w:rsidRPr="00A213FD">
        <w:rPr>
          <w:lang w:val="en-US"/>
        </w:rPr>
        <w:t>[40]</w:t>
      </w:r>
      <w:r w:rsidRPr="00A213FD">
        <w:rPr>
          <w:lang w:val="en-US"/>
        </w:rPr>
        <w:tab/>
        <w:t xml:space="preserve">«Roguelike Games Info and FTP Sites (FAQ)». </w:t>
      </w:r>
      <w:r>
        <w:t>Accedido: 21 de mayo de 2024. [En línea]. Disponible en: https://groups.google.com/g/rec.games.roguelike.misc/c/o66P9tiyxwI/m/EBIpBDSCzOsJ</w:t>
      </w:r>
    </w:p>
    <w:p w14:paraId="7A3F0D90" w14:textId="77777777" w:rsidR="00A213FD" w:rsidRDefault="00A213FD" w:rsidP="00A213FD">
      <w:pPr>
        <w:pStyle w:val="Bibliografa"/>
      </w:pPr>
      <w:r w:rsidRPr="00A213FD">
        <w:rPr>
          <w:lang w:val="en-US"/>
        </w:rPr>
        <w:t>[41]</w:t>
      </w:r>
      <w:r w:rsidRPr="00A213FD">
        <w:rPr>
          <w:lang w:val="en-US"/>
        </w:rPr>
        <w:tab/>
      </w:r>
      <w:proofErr w:type="spellStart"/>
      <w:r w:rsidRPr="00A213FD">
        <w:rPr>
          <w:lang w:val="en-US"/>
        </w:rPr>
        <w:t>Thedarkb</w:t>
      </w:r>
      <w:proofErr w:type="spellEnd"/>
      <w:r w:rsidRPr="00A213FD">
        <w:rPr>
          <w:lang w:val="en-US"/>
        </w:rPr>
        <w:t xml:space="preserve">, </w:t>
      </w:r>
      <w:r w:rsidRPr="00A213FD">
        <w:rPr>
          <w:i/>
          <w:iCs/>
          <w:lang w:val="en-US"/>
        </w:rPr>
        <w:t>English:  A screenshot of the BSD version of Rogue.</w:t>
      </w:r>
      <w:r w:rsidRPr="00A213FD">
        <w:rPr>
          <w:lang w:val="en-US"/>
        </w:rPr>
        <w:t xml:space="preserve"> </w:t>
      </w:r>
      <w:r>
        <w:t>2021. Accedido: 20 de mayo de 2024. [En línea]. Disponible en: https://commons.wikimedia.org/wiki/File:Rogue_Screenshot.png</w:t>
      </w:r>
    </w:p>
    <w:p w14:paraId="5FF833D0" w14:textId="77777777" w:rsidR="00A213FD" w:rsidRDefault="00A213FD" w:rsidP="00A213FD">
      <w:pPr>
        <w:pStyle w:val="Bibliografa"/>
      </w:pPr>
      <w:r w:rsidRPr="00A213FD">
        <w:rPr>
          <w:lang w:val="en-US"/>
        </w:rPr>
        <w:t>[42]</w:t>
      </w:r>
      <w:r w:rsidRPr="00A213FD">
        <w:rPr>
          <w:lang w:val="en-US"/>
        </w:rPr>
        <w:tab/>
        <w:t xml:space="preserve">Z. Rogue, «What “Roguelike” Meant», Medium. </w:t>
      </w:r>
      <w:r>
        <w:t>Accedido: 20 de mayo de 2024. [En línea]. Disponible en: https://zenorogue.medium.com/what-roguelike-meant-fb8b0e1601a</w:t>
      </w:r>
    </w:p>
    <w:p w14:paraId="4FE89EFC" w14:textId="77777777" w:rsidR="00A213FD" w:rsidRDefault="00A213FD" w:rsidP="00A213FD">
      <w:pPr>
        <w:pStyle w:val="Bibliografa"/>
      </w:pPr>
      <w:r>
        <w:lastRenderedPageBreak/>
        <w:t>[43]</w:t>
      </w:r>
      <w:r>
        <w:tab/>
        <w:t>«</w:t>
      </w:r>
      <w:proofErr w:type="spellStart"/>
      <w:r>
        <w:t>What</w:t>
      </w:r>
      <w:proofErr w:type="spellEnd"/>
      <w:r>
        <w:t xml:space="preserve"> a roguelike </w:t>
      </w:r>
      <w:proofErr w:type="spellStart"/>
      <w:r>
        <w:t>is</w:t>
      </w:r>
      <w:proofErr w:type="spellEnd"/>
      <w:r>
        <w:t xml:space="preserve"> - </w:t>
      </w:r>
      <w:proofErr w:type="spellStart"/>
      <w:r>
        <w:t>RogueBasin</w:t>
      </w:r>
      <w:proofErr w:type="spellEnd"/>
      <w:r>
        <w:t>». Accedido: 21 de mayo de 2024. [En línea]. Disponible en: https://roguebasin.com/index.php/What_a_roguelike_is</w:t>
      </w:r>
    </w:p>
    <w:p w14:paraId="2A27FD05" w14:textId="77777777" w:rsidR="00A213FD" w:rsidRDefault="00A213FD" w:rsidP="00A213FD">
      <w:pPr>
        <w:pStyle w:val="Bibliografa"/>
      </w:pPr>
      <w:r>
        <w:t>[44]</w:t>
      </w:r>
      <w:r>
        <w:tab/>
        <w:t xml:space="preserve">«Roguelike - </w:t>
      </w:r>
      <w:proofErr w:type="spellStart"/>
      <w:r>
        <w:t>Fanlore</w:t>
      </w:r>
      <w:proofErr w:type="spellEnd"/>
      <w:r>
        <w:t>». Accedido: 21 de mayo de 2024. [En línea]. Disponible en: https://fanlore.org/wiki/Roguelike</w:t>
      </w:r>
    </w:p>
    <w:p w14:paraId="5B2269A1" w14:textId="77777777" w:rsidR="00A213FD" w:rsidRDefault="00A213FD" w:rsidP="00A213FD">
      <w:pPr>
        <w:pStyle w:val="Bibliografa"/>
      </w:pPr>
      <w:r w:rsidRPr="00A213FD">
        <w:rPr>
          <w:lang w:val="en-US"/>
        </w:rPr>
        <w:t>[45]</w:t>
      </w:r>
      <w:r w:rsidRPr="00A213FD">
        <w:rPr>
          <w:lang w:val="en-US"/>
        </w:rPr>
        <w:tab/>
        <w:t xml:space="preserve">«Enter the </w:t>
      </w:r>
      <w:proofErr w:type="spellStart"/>
      <w:r w:rsidRPr="00A213FD">
        <w:rPr>
          <w:lang w:val="en-US"/>
        </w:rPr>
        <w:t>Gungeon</w:t>
      </w:r>
      <w:proofErr w:type="spellEnd"/>
      <w:r w:rsidRPr="00A213FD">
        <w:rPr>
          <w:lang w:val="en-US"/>
        </w:rPr>
        <w:t xml:space="preserve">», Enter the </w:t>
      </w:r>
      <w:proofErr w:type="spellStart"/>
      <w:r w:rsidRPr="00A213FD">
        <w:rPr>
          <w:lang w:val="en-US"/>
        </w:rPr>
        <w:t>Gungeon</w:t>
      </w:r>
      <w:proofErr w:type="spellEnd"/>
      <w:r w:rsidRPr="00A213FD">
        <w:rPr>
          <w:lang w:val="en-US"/>
        </w:rPr>
        <w:t xml:space="preserve">. </w:t>
      </w:r>
      <w:r>
        <w:t>Accedido: 22 de mayo de 2024. [En línea]. Disponible en: https://enterthegungeon.com/</w:t>
      </w:r>
    </w:p>
    <w:p w14:paraId="523B23E6" w14:textId="77777777" w:rsidR="00A213FD" w:rsidRDefault="00A213FD" w:rsidP="00A213FD">
      <w:pPr>
        <w:pStyle w:val="Bibliografa"/>
      </w:pPr>
      <w:r>
        <w:t>[46]</w:t>
      </w:r>
      <w:r>
        <w:tab/>
        <w:t xml:space="preserve">«Ahorra un 70% en </w:t>
      </w:r>
      <w:proofErr w:type="spellStart"/>
      <w:r>
        <w:t>Enter</w:t>
      </w:r>
      <w:proofErr w:type="spellEnd"/>
      <w:r>
        <w:t xml:space="preserve"> </w:t>
      </w:r>
      <w:proofErr w:type="spellStart"/>
      <w:r>
        <w:t>the</w:t>
      </w:r>
      <w:proofErr w:type="spellEnd"/>
      <w:r>
        <w:t xml:space="preserve"> </w:t>
      </w:r>
      <w:proofErr w:type="spellStart"/>
      <w:r>
        <w:t>Gungeon</w:t>
      </w:r>
      <w:proofErr w:type="spellEnd"/>
      <w:r>
        <w:t xml:space="preserve"> en Steam». Accedido: 22 de mayo de 2024. [En línea]. Disponible en: https://store.steampowered.com/app/311690/Enter_the_Gungeon/</w:t>
      </w:r>
    </w:p>
    <w:p w14:paraId="41DD034C" w14:textId="77777777" w:rsidR="00A213FD" w:rsidRDefault="00A213FD" w:rsidP="00A213FD">
      <w:pPr>
        <w:pStyle w:val="Bibliografa"/>
      </w:pPr>
      <w:r>
        <w:t>[47]</w:t>
      </w:r>
      <w:r>
        <w:tab/>
        <w:t>«</w:t>
      </w:r>
      <w:proofErr w:type="spellStart"/>
      <w:r>
        <w:t>Enter</w:t>
      </w:r>
      <w:proofErr w:type="spellEnd"/>
      <w:r>
        <w:t xml:space="preserve"> </w:t>
      </w:r>
      <w:proofErr w:type="spellStart"/>
      <w:r>
        <w:t>the</w:t>
      </w:r>
      <w:proofErr w:type="spellEnd"/>
      <w:r>
        <w:t xml:space="preserve"> </w:t>
      </w:r>
      <w:proofErr w:type="spellStart"/>
      <w:r>
        <w:t>Gungeon</w:t>
      </w:r>
      <w:proofErr w:type="spellEnd"/>
      <w:r>
        <w:t>». Accedido: 22 de mayo de 2024. [En línea]. Disponible en: https://www.metacritic.com/game/enter-the-gungeon/</w:t>
      </w:r>
    </w:p>
    <w:p w14:paraId="56D46528" w14:textId="77777777" w:rsidR="00A213FD" w:rsidRDefault="00A213FD" w:rsidP="00A213FD">
      <w:pPr>
        <w:pStyle w:val="Bibliografa"/>
      </w:pPr>
      <w:r w:rsidRPr="00A213FD">
        <w:rPr>
          <w:lang w:val="en-US"/>
        </w:rPr>
        <w:t>[48]</w:t>
      </w:r>
      <w:r w:rsidRPr="00A213FD">
        <w:rPr>
          <w:lang w:val="en-US"/>
        </w:rPr>
        <w:tab/>
        <w:t xml:space="preserve">R. Cowley y Editor, «Enter the </w:t>
      </w:r>
      <w:proofErr w:type="spellStart"/>
      <w:r w:rsidRPr="00A213FD">
        <w:rPr>
          <w:lang w:val="en-US"/>
        </w:rPr>
        <w:t>Gungeon</w:t>
      </w:r>
      <w:proofErr w:type="spellEnd"/>
      <w:r w:rsidRPr="00A213FD">
        <w:rPr>
          <w:lang w:val="en-US"/>
        </w:rPr>
        <w:t xml:space="preserve"> shoots past three million units sold», pocketgamer.biz. </w:t>
      </w:r>
      <w:proofErr w:type="spellStart"/>
      <w:r w:rsidRPr="00A213FD">
        <w:rPr>
          <w:lang w:val="en-US"/>
        </w:rPr>
        <w:t>Accedido</w:t>
      </w:r>
      <w:proofErr w:type="spellEnd"/>
      <w:r w:rsidRPr="00A213FD">
        <w:rPr>
          <w:lang w:val="en-US"/>
        </w:rPr>
        <w:t xml:space="preserve">: 22 de mayo de 2024. </w:t>
      </w:r>
      <w:r>
        <w:t>[En línea]. Disponible en: https://www.pocketgamer.biz/news/72336/enter-the-gungeon-3-million-units/</w:t>
      </w:r>
    </w:p>
    <w:p w14:paraId="2D39949C" w14:textId="77777777" w:rsidR="00A213FD" w:rsidRDefault="00A213FD" w:rsidP="00A213FD">
      <w:pPr>
        <w:pStyle w:val="Bibliografa"/>
      </w:pPr>
      <w:r w:rsidRPr="00A213FD">
        <w:rPr>
          <w:lang w:val="en-US"/>
        </w:rPr>
        <w:t>[49]</w:t>
      </w:r>
      <w:r w:rsidRPr="00A213FD">
        <w:rPr>
          <w:lang w:val="en-US"/>
        </w:rPr>
        <w:tab/>
        <w:t xml:space="preserve">«The Binding of Isaac </w:t>
      </w:r>
      <w:proofErr w:type="spellStart"/>
      <w:r w:rsidRPr="00A213FD">
        <w:rPr>
          <w:lang w:val="en-US"/>
        </w:rPr>
        <w:t>en</w:t>
      </w:r>
      <w:proofErr w:type="spellEnd"/>
      <w:r w:rsidRPr="00A213FD">
        <w:rPr>
          <w:lang w:val="en-US"/>
        </w:rPr>
        <w:t xml:space="preserve"> Steam». </w:t>
      </w:r>
      <w:r>
        <w:t>Accedido: 22 de mayo de 2024. [En línea]. Disponible en: https://store.steampowered.com/app/113200/The_Binding_of_Isaac/</w:t>
      </w:r>
    </w:p>
    <w:p w14:paraId="1506FFCA" w14:textId="77777777" w:rsidR="00A213FD" w:rsidRDefault="00A213FD" w:rsidP="00A213FD">
      <w:pPr>
        <w:pStyle w:val="Bibliografa"/>
      </w:pPr>
      <w:r w:rsidRPr="00A213FD">
        <w:rPr>
          <w:lang w:val="en-US"/>
        </w:rPr>
        <w:t>[50]</w:t>
      </w:r>
      <w:r w:rsidRPr="00A213FD">
        <w:rPr>
          <w:lang w:val="en-US"/>
        </w:rPr>
        <w:tab/>
        <w:t xml:space="preserve">«The Binding of Isaac: Rebirth Price history», SteamDB. </w:t>
      </w:r>
      <w:r>
        <w:t>Accedido: 22 de mayo de 2024. [En línea]. Disponible en: https://steamdb.info/app/250900/charts/</w:t>
      </w:r>
    </w:p>
    <w:p w14:paraId="488F9710" w14:textId="77777777" w:rsidR="00A213FD" w:rsidRPr="00A213FD" w:rsidRDefault="00A213FD" w:rsidP="00A213FD">
      <w:pPr>
        <w:pStyle w:val="Bibliografa"/>
        <w:rPr>
          <w:lang w:val="en-US"/>
        </w:rPr>
      </w:pPr>
      <w:r>
        <w:t>[51]</w:t>
      </w:r>
      <w:r>
        <w:tab/>
        <w:t>M. Media, «</w:t>
      </w:r>
      <w:proofErr w:type="spellStart"/>
      <w:r>
        <w:t>About</w:t>
      </w:r>
      <w:proofErr w:type="spellEnd"/>
      <w:r>
        <w:t xml:space="preserve"> </w:t>
      </w:r>
      <w:proofErr w:type="spellStart"/>
      <w:r>
        <w:t>The</w:t>
      </w:r>
      <w:proofErr w:type="spellEnd"/>
      <w:r>
        <w:t xml:space="preserve"> </w:t>
      </w:r>
      <w:proofErr w:type="spellStart"/>
      <w:r>
        <w:t>Creator</w:t>
      </w:r>
      <w:proofErr w:type="spellEnd"/>
      <w:r>
        <w:t xml:space="preserve">», Maestro Media. Accedido: 22 de mayo de 2024. [En línea]. </w:t>
      </w:r>
      <w:r w:rsidRPr="00A213FD">
        <w:rPr>
          <w:lang w:val="en-US"/>
        </w:rPr>
        <w:t xml:space="preserve">Disponible </w:t>
      </w:r>
      <w:proofErr w:type="spellStart"/>
      <w:r w:rsidRPr="00A213FD">
        <w:rPr>
          <w:lang w:val="en-US"/>
        </w:rPr>
        <w:t>en</w:t>
      </w:r>
      <w:proofErr w:type="spellEnd"/>
      <w:r w:rsidRPr="00A213FD">
        <w:rPr>
          <w:lang w:val="en-US"/>
        </w:rPr>
        <w:t>: https://maestromedia.com/pages/about-the-creator</w:t>
      </w:r>
    </w:p>
    <w:p w14:paraId="47A320DF" w14:textId="77777777" w:rsidR="00A213FD" w:rsidRDefault="00A213FD" w:rsidP="00A213FD">
      <w:pPr>
        <w:pStyle w:val="Bibliografa"/>
      </w:pPr>
      <w:r w:rsidRPr="00A213FD">
        <w:rPr>
          <w:lang w:val="en-US"/>
        </w:rPr>
        <w:t>[52]</w:t>
      </w:r>
      <w:r w:rsidRPr="00A213FD">
        <w:rPr>
          <w:lang w:val="en-US"/>
        </w:rPr>
        <w:tab/>
        <w:t xml:space="preserve">«The Binding of Isaac: Afterbirth+ </w:t>
      </w:r>
      <w:proofErr w:type="spellStart"/>
      <w:r w:rsidRPr="00A213FD">
        <w:rPr>
          <w:lang w:val="en-US"/>
        </w:rPr>
        <w:t>en</w:t>
      </w:r>
      <w:proofErr w:type="spellEnd"/>
      <w:r w:rsidRPr="00A213FD">
        <w:rPr>
          <w:lang w:val="en-US"/>
        </w:rPr>
        <w:t xml:space="preserve"> Steam». </w:t>
      </w:r>
      <w:r>
        <w:t>Accedido: 22 de mayo de 2024. [En línea]. Disponible en: https://store.steampowered.com/app/570660/The_Binding_of_Isaac_Afterbirth/</w:t>
      </w:r>
    </w:p>
    <w:p w14:paraId="5830DF9B" w14:textId="77777777" w:rsidR="00A213FD" w:rsidRDefault="00A213FD" w:rsidP="00A213FD">
      <w:pPr>
        <w:pStyle w:val="Bibliografa"/>
      </w:pPr>
      <w:r w:rsidRPr="00A213FD">
        <w:rPr>
          <w:lang w:val="en-US"/>
        </w:rPr>
        <w:t>[53]</w:t>
      </w:r>
      <w:r w:rsidRPr="00A213FD">
        <w:rPr>
          <w:lang w:val="en-US"/>
        </w:rPr>
        <w:tab/>
        <w:t xml:space="preserve">«Nuclear Throne Steam stats | </w:t>
      </w:r>
      <w:proofErr w:type="spellStart"/>
      <w:r w:rsidRPr="00A213FD">
        <w:rPr>
          <w:lang w:val="en-US"/>
        </w:rPr>
        <w:t>Gamalytic</w:t>
      </w:r>
      <w:proofErr w:type="spellEnd"/>
      <w:r w:rsidRPr="00A213FD">
        <w:rPr>
          <w:lang w:val="en-US"/>
        </w:rPr>
        <w:t xml:space="preserve">». </w:t>
      </w:r>
      <w:r>
        <w:t>Accedido: 22 de mayo de 2024. [En línea]. Disponible en: https://gamalytic.com/game/242680</w:t>
      </w:r>
    </w:p>
    <w:p w14:paraId="65FF19EB" w14:textId="77777777" w:rsidR="00A213FD" w:rsidRDefault="00A213FD" w:rsidP="00A213FD">
      <w:pPr>
        <w:pStyle w:val="Bibliografa"/>
      </w:pPr>
      <w:r>
        <w:t>[54]</w:t>
      </w:r>
      <w:r>
        <w:tab/>
        <w:t xml:space="preserve">«Nuclear </w:t>
      </w:r>
      <w:proofErr w:type="spellStart"/>
      <w:r>
        <w:t>Throne</w:t>
      </w:r>
      <w:proofErr w:type="spellEnd"/>
      <w:r>
        <w:t xml:space="preserve"> en Steam». Accedido: 22 de mayo de 2024. [En línea]. Disponible en: https://store.steampowered.com/app/242680/Nuclear_Throne/</w:t>
      </w:r>
    </w:p>
    <w:p w14:paraId="069239B2" w14:textId="77777777" w:rsidR="00A213FD" w:rsidRDefault="00A213FD" w:rsidP="00A213FD">
      <w:pPr>
        <w:pStyle w:val="Bibliografa"/>
      </w:pPr>
      <w:r>
        <w:t>[55]</w:t>
      </w:r>
      <w:r>
        <w:tab/>
        <w:t xml:space="preserve">«Nuclear </w:t>
      </w:r>
      <w:proofErr w:type="spellStart"/>
      <w:r>
        <w:t>Throne</w:t>
      </w:r>
      <w:proofErr w:type="spellEnd"/>
      <w:r>
        <w:t>». Accedido: 22 de mayo de 2024. [En línea]. Disponible en: https://www.metacritic.com/game/nuclear-throne/</w:t>
      </w:r>
    </w:p>
    <w:p w14:paraId="32BC15AA" w14:textId="77777777" w:rsidR="00A213FD" w:rsidRDefault="00A213FD" w:rsidP="00A213FD">
      <w:pPr>
        <w:pStyle w:val="Bibliografa"/>
      </w:pPr>
      <w:r>
        <w:t>[56]</w:t>
      </w:r>
      <w:r>
        <w:tab/>
        <w:t>«</w:t>
      </w:r>
      <w:proofErr w:type="spellStart"/>
      <w:r>
        <w:t>Vlambeer</w:t>
      </w:r>
      <w:proofErr w:type="spellEnd"/>
      <w:r>
        <w:t>». Accedido: 22 de mayo de 2024. [En línea]. Disponible en: https://www.vlambeer.com/</w:t>
      </w:r>
    </w:p>
    <w:p w14:paraId="7497F6D8" w14:textId="77777777" w:rsidR="00A213FD" w:rsidRDefault="00A213FD" w:rsidP="00A213FD">
      <w:pPr>
        <w:pStyle w:val="Bibliografa"/>
      </w:pPr>
      <w:r w:rsidRPr="00A213FD">
        <w:rPr>
          <w:lang w:val="en-US"/>
        </w:rPr>
        <w:t>[57]</w:t>
      </w:r>
      <w:r w:rsidRPr="00A213FD">
        <w:rPr>
          <w:lang w:val="en-US"/>
        </w:rPr>
        <w:tab/>
      </w:r>
      <w:proofErr w:type="spellStart"/>
      <w:r w:rsidRPr="00A213FD">
        <w:rPr>
          <w:lang w:val="en-US"/>
        </w:rPr>
        <w:t>okky</w:t>
      </w:r>
      <w:proofErr w:type="spellEnd"/>
      <w:r w:rsidRPr="00A213FD">
        <w:rPr>
          <w:lang w:val="en-US"/>
        </w:rPr>
        <w:t xml:space="preserve">, «History of Unity Game Engine», Agate. </w:t>
      </w:r>
      <w:r>
        <w:t>Accedido: 23 de mayo de 2024. [En línea]. Disponible en: https://agate.id/history-of-unity-game-engine/</w:t>
      </w:r>
    </w:p>
    <w:p w14:paraId="04E59F61" w14:textId="77777777" w:rsidR="00A213FD" w:rsidRDefault="00A213FD" w:rsidP="00A213FD">
      <w:pPr>
        <w:pStyle w:val="Bibliografa"/>
      </w:pPr>
      <w:r w:rsidRPr="00A213FD">
        <w:rPr>
          <w:lang w:val="en-US"/>
        </w:rPr>
        <w:t>[58]</w:t>
      </w:r>
      <w:r w:rsidRPr="00A213FD">
        <w:rPr>
          <w:lang w:val="en-US"/>
        </w:rPr>
        <w:tab/>
        <w:t xml:space="preserve">J. Drake, «24 Great Games That Use </w:t>
      </w:r>
      <w:proofErr w:type="gramStart"/>
      <w:r w:rsidRPr="00A213FD">
        <w:rPr>
          <w:lang w:val="en-US"/>
        </w:rPr>
        <w:t>The</w:t>
      </w:r>
      <w:proofErr w:type="gramEnd"/>
      <w:r w:rsidRPr="00A213FD">
        <w:rPr>
          <w:lang w:val="en-US"/>
        </w:rPr>
        <w:t xml:space="preserve"> Unity Game Engine», </w:t>
      </w:r>
      <w:proofErr w:type="spellStart"/>
      <w:r w:rsidRPr="00A213FD">
        <w:rPr>
          <w:lang w:val="en-US"/>
        </w:rPr>
        <w:t>TheGamer</w:t>
      </w:r>
      <w:proofErr w:type="spellEnd"/>
      <w:r w:rsidRPr="00A213FD">
        <w:rPr>
          <w:lang w:val="en-US"/>
        </w:rPr>
        <w:t xml:space="preserve">. </w:t>
      </w:r>
      <w:r>
        <w:t>Accedido: 23 de mayo de 2024. [En línea]. Disponible en: https://www.thegamer.com/unity-game-engine-great-games/</w:t>
      </w:r>
    </w:p>
    <w:p w14:paraId="781FF6B8" w14:textId="77777777" w:rsidR="00A213FD" w:rsidRDefault="00A213FD" w:rsidP="00A213FD">
      <w:pPr>
        <w:pStyle w:val="Bibliografa"/>
      </w:pPr>
      <w:r>
        <w:t>[59]</w:t>
      </w:r>
      <w:r>
        <w:tab/>
        <w:t>«Beat Saber en Steam». Accedido: 23 de mayo de 2024. [En línea]. Disponible en: https://store.steampowered.com/app/620980/Beat_Saber/</w:t>
      </w:r>
    </w:p>
    <w:p w14:paraId="7D48F0AB" w14:textId="77777777" w:rsidR="00A213FD" w:rsidRDefault="00A213FD" w:rsidP="00A213FD">
      <w:pPr>
        <w:pStyle w:val="Bibliografa"/>
      </w:pPr>
      <w:r w:rsidRPr="00A213FD">
        <w:rPr>
          <w:lang w:val="en-US"/>
        </w:rPr>
        <w:t>[60]</w:t>
      </w:r>
      <w:r w:rsidRPr="00A213FD">
        <w:rPr>
          <w:lang w:val="en-US"/>
        </w:rPr>
        <w:tab/>
        <w:t xml:space="preserve">G. M. Y. D. with a keen interest in G. Development y V. </w:t>
      </w:r>
      <w:proofErr w:type="gramStart"/>
      <w:r w:rsidRPr="00A213FD">
        <w:rPr>
          <w:lang w:val="en-US"/>
        </w:rPr>
        <w:t>Reality!,</w:t>
      </w:r>
      <w:proofErr w:type="gramEnd"/>
      <w:r w:rsidRPr="00A213FD">
        <w:rPr>
          <w:lang w:val="en-US"/>
        </w:rPr>
        <w:t xml:space="preserve"> «Unreal Engine and its Evolution | Extern Labs Inc». </w:t>
      </w:r>
      <w:r>
        <w:t>Accedido: 23 de mayo de 2024. [En línea]. Disponible en: https://externlabs.com/blogs/unreal-engine-and-its-evolution/</w:t>
      </w:r>
    </w:p>
    <w:p w14:paraId="7245CBD3" w14:textId="77777777" w:rsidR="00A213FD" w:rsidRDefault="00A213FD" w:rsidP="00A213FD">
      <w:pPr>
        <w:pStyle w:val="Bibliografa"/>
      </w:pPr>
      <w:r>
        <w:lastRenderedPageBreak/>
        <w:t>[61]</w:t>
      </w:r>
      <w:r>
        <w:tab/>
        <w:t>«</w:t>
      </w:r>
      <w:proofErr w:type="spellStart"/>
      <w:r>
        <w:t>Unreal</w:t>
      </w:r>
      <w:proofErr w:type="spellEnd"/>
      <w:r>
        <w:t xml:space="preserve"> </w:t>
      </w:r>
      <w:proofErr w:type="spellStart"/>
      <w:r>
        <w:t>Engine</w:t>
      </w:r>
      <w:proofErr w:type="spellEnd"/>
      <w:r>
        <w:t xml:space="preserve"> potencia la producción de cine y televisión», </w:t>
      </w:r>
      <w:proofErr w:type="spellStart"/>
      <w:r>
        <w:t>Unreal</w:t>
      </w:r>
      <w:proofErr w:type="spellEnd"/>
      <w:r>
        <w:t xml:space="preserve"> </w:t>
      </w:r>
      <w:proofErr w:type="spellStart"/>
      <w:r>
        <w:t>Engine</w:t>
      </w:r>
      <w:proofErr w:type="spellEnd"/>
      <w:r>
        <w:t>. Accedido: 23 de mayo de 2024. [En línea]. Disponible en: https://www.unrealengine.com/es-ES/uses/film-television</w:t>
      </w:r>
    </w:p>
    <w:p w14:paraId="7AA959A8" w14:textId="77777777" w:rsidR="00A213FD" w:rsidRDefault="00A213FD" w:rsidP="00A213FD">
      <w:pPr>
        <w:pStyle w:val="Bibliografa"/>
      </w:pPr>
      <w:r w:rsidRPr="00A213FD">
        <w:rPr>
          <w:lang w:val="en-US"/>
        </w:rPr>
        <w:t>[62]</w:t>
      </w:r>
      <w:r w:rsidRPr="00A213FD">
        <w:rPr>
          <w:lang w:val="en-US"/>
        </w:rPr>
        <w:tab/>
        <w:t xml:space="preserve">G. Engine, «A decade in retrospective and future», Godot Engine. </w:t>
      </w:r>
      <w:r>
        <w:t>Accedido: 24 de mayo de 2024. [En línea]. Disponible en: https://godotengine.org/article/retrospective-and-future/</w:t>
      </w:r>
    </w:p>
    <w:p w14:paraId="4DE1738C" w14:textId="77777777" w:rsidR="00A213FD" w:rsidRDefault="00A213FD" w:rsidP="00A213FD">
      <w:pPr>
        <w:pStyle w:val="Bibliografa"/>
      </w:pPr>
      <w:r>
        <w:t>[63]</w:t>
      </w:r>
      <w:r>
        <w:tab/>
        <w:t xml:space="preserve">«Google </w:t>
      </w:r>
      <w:proofErr w:type="spellStart"/>
      <w:r>
        <w:t>Trends</w:t>
      </w:r>
      <w:proofErr w:type="spellEnd"/>
      <w:r>
        <w:t xml:space="preserve">», Google </w:t>
      </w:r>
      <w:proofErr w:type="spellStart"/>
      <w:r>
        <w:t>Trends</w:t>
      </w:r>
      <w:proofErr w:type="spellEnd"/>
      <w:r>
        <w:t>. Accedido: 24 de mayo de 2024. [En línea]. Disponible en: https://trends.google.es/trends/explore?date=2014-01-01%202024-05-24&amp;q=%2Fm%2F0_x6l2s&amp;hl=es</w:t>
      </w:r>
    </w:p>
    <w:p w14:paraId="5D1AA2E4" w14:textId="77777777" w:rsidR="00A213FD" w:rsidRDefault="00A213FD" w:rsidP="00A213FD">
      <w:pPr>
        <w:pStyle w:val="Bibliografa"/>
      </w:pPr>
      <w:r w:rsidRPr="00A213FD">
        <w:rPr>
          <w:lang w:val="en-US"/>
        </w:rPr>
        <w:t>[64]</w:t>
      </w:r>
      <w:r w:rsidRPr="00A213FD">
        <w:rPr>
          <w:lang w:val="en-US"/>
        </w:rPr>
        <w:tab/>
        <w:t>«</w:t>
      </w:r>
      <w:proofErr w:type="spellStart"/>
      <w:r w:rsidRPr="00A213FD">
        <w:rPr>
          <w:lang w:val="en-US"/>
        </w:rPr>
        <w:t>godotengine</w:t>
      </w:r>
      <w:proofErr w:type="spellEnd"/>
      <w:r w:rsidRPr="00A213FD">
        <w:rPr>
          <w:lang w:val="en-US"/>
        </w:rPr>
        <w:t>/</w:t>
      </w:r>
      <w:proofErr w:type="spellStart"/>
      <w:r w:rsidRPr="00A213FD">
        <w:rPr>
          <w:lang w:val="en-US"/>
        </w:rPr>
        <w:t>godot</w:t>
      </w:r>
      <w:proofErr w:type="spellEnd"/>
      <w:r w:rsidRPr="00A213FD">
        <w:rPr>
          <w:lang w:val="en-US"/>
        </w:rPr>
        <w:t xml:space="preserve">: Godot Engine – Multi-platform 2D and 3D game engine». </w:t>
      </w:r>
      <w:r>
        <w:t>Accedido: 24 de mayo de 2024. [En línea]. Disponible en: https://github.com/godotengine/godot</w:t>
      </w:r>
    </w:p>
    <w:p w14:paraId="61E7E748" w14:textId="77777777" w:rsidR="00A213FD" w:rsidRDefault="00A213FD" w:rsidP="00A213FD">
      <w:pPr>
        <w:pStyle w:val="Bibliografa"/>
      </w:pPr>
      <w:r>
        <w:t>[65]</w:t>
      </w:r>
      <w:r>
        <w:tab/>
        <w:t>«</w:t>
      </w:r>
      <w:proofErr w:type="spellStart"/>
      <w:r>
        <w:t>Unreal</w:t>
      </w:r>
      <w:proofErr w:type="spellEnd"/>
      <w:r>
        <w:t xml:space="preserve"> </w:t>
      </w:r>
      <w:proofErr w:type="spellStart"/>
      <w:r>
        <w:t>Engine</w:t>
      </w:r>
      <w:proofErr w:type="spellEnd"/>
      <w:r>
        <w:t xml:space="preserve"> 5», </w:t>
      </w:r>
      <w:proofErr w:type="spellStart"/>
      <w:r>
        <w:t>Unreal</w:t>
      </w:r>
      <w:proofErr w:type="spellEnd"/>
      <w:r>
        <w:t xml:space="preserve"> </w:t>
      </w:r>
      <w:proofErr w:type="spellStart"/>
      <w:r>
        <w:t>Engine</w:t>
      </w:r>
      <w:proofErr w:type="spellEnd"/>
      <w:r>
        <w:t>. Accedido: 24 de mayo de 2024. [En línea]. Disponible en: https://www.unrealengine.com/es-ES/unreal-engine-5</w:t>
      </w:r>
    </w:p>
    <w:p w14:paraId="18A0A8EC" w14:textId="77777777" w:rsidR="00A213FD" w:rsidRDefault="00A213FD" w:rsidP="00A213FD">
      <w:pPr>
        <w:pStyle w:val="Bibliografa"/>
      </w:pPr>
      <w:r>
        <w:t>[66]</w:t>
      </w:r>
      <w:r>
        <w:tab/>
        <w:t xml:space="preserve">«Preguntas Frecuentes», Godot </w:t>
      </w:r>
      <w:proofErr w:type="spellStart"/>
      <w:r>
        <w:t>Engine</w:t>
      </w:r>
      <w:proofErr w:type="spellEnd"/>
      <w:r>
        <w:t xml:space="preserve"> </w:t>
      </w:r>
      <w:proofErr w:type="spellStart"/>
      <w:r>
        <w:t>documentation</w:t>
      </w:r>
      <w:proofErr w:type="spellEnd"/>
      <w:r>
        <w:t>. Accedido: 24 de mayo de 2024. [En línea]. Disponible en: https://docs.godotengine.org/es/4.x/about/about/faq.html</w:t>
      </w:r>
    </w:p>
    <w:p w14:paraId="667D318F" w14:textId="77777777" w:rsidR="00A213FD" w:rsidRDefault="00A213FD" w:rsidP="00A213FD">
      <w:pPr>
        <w:pStyle w:val="Bibliografa"/>
      </w:pPr>
      <w:r>
        <w:t>[67]</w:t>
      </w:r>
      <w:r>
        <w:tab/>
        <w:t>«</w:t>
      </w:r>
      <w:proofErr w:type="spellStart"/>
      <w:r>
        <w:t>Introduction</w:t>
      </w:r>
      <w:proofErr w:type="spellEnd"/>
      <w:r>
        <w:t xml:space="preserve"> </w:t>
      </w:r>
      <w:proofErr w:type="spellStart"/>
      <w:r>
        <w:t>to</w:t>
      </w:r>
      <w:proofErr w:type="spellEnd"/>
      <w:r>
        <w:t xml:space="preserve"> </w:t>
      </w:r>
      <w:proofErr w:type="spellStart"/>
      <w:r>
        <w:t>Blueprints</w:t>
      </w:r>
      <w:proofErr w:type="spellEnd"/>
      <w:r>
        <w:t>». Accedido: 24 de mayo de 2024. [En línea]. Disponible en: https://dev.epicgames.com/documentation/en-us/unreal-engine/introduction-to-blueprints-visual-scripting-in-unreal-engine</w:t>
      </w:r>
    </w:p>
    <w:p w14:paraId="6BE33441" w14:textId="77777777" w:rsidR="00A213FD" w:rsidRDefault="00A213FD" w:rsidP="00A213FD">
      <w:pPr>
        <w:pStyle w:val="Bibliografa"/>
      </w:pPr>
      <w:r w:rsidRPr="00A213FD">
        <w:rPr>
          <w:lang w:val="en-US"/>
        </w:rPr>
        <w:t>[68]</w:t>
      </w:r>
      <w:r w:rsidRPr="00A213FD">
        <w:rPr>
          <w:lang w:val="en-US"/>
        </w:rPr>
        <w:tab/>
        <w:t xml:space="preserve">«GDScript reference», Godot Engine documentation. </w:t>
      </w:r>
      <w:r>
        <w:t>Accedido: 24 de mayo de 2024. [En línea]. Disponible en: https://docs.godotengine.org/es/4.x/tutorials/scripting/gdscript/tutorials/scripting/gdscript/gdscript_basics.html</w:t>
      </w:r>
    </w:p>
    <w:p w14:paraId="3D94FF8D" w14:textId="5D91C872" w:rsidR="00BE13BF" w:rsidRPr="009828E2" w:rsidRDefault="003E3376">
      <w:pPr>
        <w:jc w:val="left"/>
        <w:rPr>
          <w:lang w:eastAsia="es-ES"/>
        </w:rPr>
      </w:pPr>
      <w:r w:rsidRPr="009828E2">
        <w:rPr>
          <w:lang w:eastAsia="es-ES"/>
        </w:rPr>
        <w:fldChar w:fldCharType="end"/>
      </w:r>
      <w:r w:rsidR="00BE13BF" w:rsidRPr="009828E2">
        <w:rPr>
          <w:lang w:eastAsia="es-ES"/>
        </w:rPr>
        <w:br w:type="page"/>
      </w:r>
    </w:p>
    <w:p w14:paraId="1A75F9AE" w14:textId="16757350" w:rsidR="00BE13BF" w:rsidRPr="00BE13BF" w:rsidRDefault="00F73506" w:rsidP="00F73506">
      <w:pPr>
        <w:pStyle w:val="Captulo"/>
        <w:rPr>
          <w:lang w:val="en-US"/>
        </w:rPr>
      </w:pPr>
      <w:bookmarkStart w:id="159" w:name="_Toc168082548"/>
      <w:r w:rsidRPr="005A1A67">
        <w:rPr>
          <w:lang w:val="en-US"/>
        </w:rPr>
        <w:lastRenderedPageBreak/>
        <w:t>DEVELOPMENT OF A ROGUELIKE MULTIPLAYER VIDEOGAME</w:t>
      </w:r>
      <w:bookmarkEnd w:id="159"/>
    </w:p>
    <w:sectPr w:rsidR="00BE13BF" w:rsidRPr="00BE13BF" w:rsidSect="00AB4AEE">
      <w:headerReference w:type="default" r:id="rId34"/>
      <w:footerReference w:type="even" r:id="rId35"/>
      <w:footerReference w:type="default" r:id="rId36"/>
      <w:headerReference w:type="first" r:id="rId37"/>
      <w:footerReference w:type="first" r:id="rId38"/>
      <w:pgSz w:w="11906" w:h="16838"/>
      <w:pgMar w:top="1417" w:right="1701" w:bottom="1417" w:left="1701"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2" w:author="Álvaro Morata Hontanaya" w:date="2024-05-15T18:27:00Z" w:initials="ÁM">
    <w:p w14:paraId="1233F21B" w14:textId="77777777" w:rsidR="00C60381" w:rsidRDefault="00C60381" w:rsidP="00C60381">
      <w:pPr>
        <w:pStyle w:val="Textocomentario"/>
        <w:jc w:val="left"/>
      </w:pPr>
      <w:r>
        <w:rPr>
          <w:rStyle w:val="Refdecomentario"/>
        </w:rPr>
        <w:annotationRef/>
      </w:r>
      <w:r>
        <w:t>Añadir cada uno de los anexos que se elaboren, si es que los hay</w:t>
      </w:r>
    </w:p>
  </w:comment>
  <w:comment w:id="112" w:author="Álvaro Morata Hontanaya" w:date="2024-05-31T21:23:00Z" w:initials="ÁMH">
    <w:p w14:paraId="5A4A404C" w14:textId="77777777" w:rsidR="001D3F3E" w:rsidRDefault="001D3F3E" w:rsidP="001D3F3E">
      <w:pPr>
        <w:pStyle w:val="Textocomentario"/>
        <w:jc w:val="left"/>
      </w:pPr>
      <w:r>
        <w:rPr>
          <w:rStyle w:val="Refdecomentario"/>
        </w:rPr>
        <w:annotationRef/>
      </w:r>
      <w:r>
        <w:t>Revisar qué ha pasado aquí. Lo mismo falta/sobra un requisito o alguno está repetido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233F21B" w15:done="0"/>
  <w15:commentEx w15:paraId="5A4A40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8807283" w16cex:dateUtc="2024-05-15T16:27:00Z"/>
  <w16cex:commentExtensible w16cex:durableId="7BC6EC7F" w16cex:dateUtc="2024-05-31T19: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233F21B" w16cid:durableId="18807283"/>
  <w16cid:commentId w16cid:paraId="5A4A404C" w16cid:durableId="7BC6EC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DE66C3" w14:textId="77777777" w:rsidR="00034ED9" w:rsidRPr="009828E2" w:rsidRDefault="00034ED9" w:rsidP="00AA6E99">
      <w:pPr>
        <w:spacing w:after="0" w:line="240" w:lineRule="auto"/>
      </w:pPr>
      <w:r w:rsidRPr="009828E2">
        <w:separator/>
      </w:r>
    </w:p>
  </w:endnote>
  <w:endnote w:type="continuationSeparator" w:id="0">
    <w:p w14:paraId="630832EC" w14:textId="77777777" w:rsidR="00034ED9" w:rsidRPr="009828E2" w:rsidRDefault="00034ED9" w:rsidP="00AA6E99">
      <w:pPr>
        <w:spacing w:after="0" w:line="240" w:lineRule="auto"/>
      </w:pPr>
      <w:r w:rsidRPr="009828E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2886647"/>
      <w:docPartObj>
        <w:docPartGallery w:val="Page Numbers (Bottom of Page)"/>
        <w:docPartUnique/>
      </w:docPartObj>
    </w:sdtPr>
    <w:sdtContent>
      <w:p w14:paraId="143CCFAA" w14:textId="6E52F173" w:rsidR="002F03DC" w:rsidRPr="009828E2" w:rsidRDefault="002F03DC">
        <w:pPr>
          <w:pStyle w:val="Piedepgina"/>
          <w:jc w:val="right"/>
        </w:pPr>
        <w:r w:rsidRPr="009828E2">
          <w:fldChar w:fldCharType="begin"/>
        </w:r>
        <w:r w:rsidRPr="009828E2">
          <w:instrText>PAGE   \* MERGEFORMAT</w:instrText>
        </w:r>
        <w:r w:rsidRPr="009828E2">
          <w:fldChar w:fldCharType="separate"/>
        </w:r>
        <w:r w:rsidRPr="009828E2">
          <w:t>2</w:t>
        </w:r>
        <w:r w:rsidRPr="009828E2">
          <w:fldChar w:fldCharType="end"/>
        </w:r>
      </w:p>
    </w:sdtContent>
  </w:sdt>
  <w:p w14:paraId="273D47F8" w14:textId="77777777" w:rsidR="002F03DC" w:rsidRPr="009828E2" w:rsidRDefault="002F03D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8639677"/>
      <w:docPartObj>
        <w:docPartGallery w:val="Page Numbers (Bottom of Page)"/>
        <w:docPartUnique/>
      </w:docPartObj>
    </w:sdtPr>
    <w:sdtContent>
      <w:p w14:paraId="7B9F3E8B" w14:textId="0675F891" w:rsidR="00AB4AEE" w:rsidRPr="009828E2" w:rsidRDefault="00AB4AEE">
        <w:pPr>
          <w:pStyle w:val="Piedepgina"/>
          <w:jc w:val="right"/>
        </w:pPr>
        <w:r w:rsidRPr="009828E2">
          <w:fldChar w:fldCharType="begin"/>
        </w:r>
        <w:r w:rsidRPr="009828E2">
          <w:instrText>PAGE   \* MERGEFORMAT</w:instrText>
        </w:r>
        <w:r w:rsidRPr="009828E2">
          <w:fldChar w:fldCharType="separate"/>
        </w:r>
        <w:r w:rsidRPr="009828E2">
          <w:t>2</w:t>
        </w:r>
        <w:r w:rsidRPr="009828E2">
          <w:fldChar w:fldCharType="end"/>
        </w:r>
      </w:p>
    </w:sdtContent>
  </w:sdt>
  <w:p w14:paraId="58B9B1D8" w14:textId="77777777" w:rsidR="00AB4AEE" w:rsidRPr="009828E2" w:rsidRDefault="00AB4AE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3091151"/>
      <w:docPartObj>
        <w:docPartGallery w:val="Page Numbers (Bottom of Page)"/>
        <w:docPartUnique/>
      </w:docPartObj>
    </w:sdtPr>
    <w:sdtContent>
      <w:p w14:paraId="574D700A" w14:textId="266FD11C" w:rsidR="00AB4AEE" w:rsidRPr="009828E2" w:rsidRDefault="00AB4AEE">
        <w:pPr>
          <w:pStyle w:val="Piedepgina"/>
          <w:jc w:val="right"/>
        </w:pPr>
        <w:r w:rsidRPr="009828E2">
          <w:fldChar w:fldCharType="begin"/>
        </w:r>
        <w:r w:rsidRPr="009828E2">
          <w:instrText>PAGE   \* MERGEFORMAT</w:instrText>
        </w:r>
        <w:r w:rsidRPr="009828E2">
          <w:fldChar w:fldCharType="separate"/>
        </w:r>
        <w:r w:rsidRPr="009828E2">
          <w:t>2</w:t>
        </w:r>
        <w:r w:rsidRPr="009828E2">
          <w:fldChar w:fldCharType="end"/>
        </w:r>
      </w:p>
    </w:sdtContent>
  </w:sdt>
  <w:p w14:paraId="0D70D012" w14:textId="77777777" w:rsidR="00AB4AEE" w:rsidRPr="009828E2" w:rsidRDefault="00AB4AEE">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DD8AE1" w14:textId="77777777" w:rsidR="00AB4AEE" w:rsidRPr="009828E2" w:rsidRDefault="00AB4AE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CC65A6" w14:textId="77777777" w:rsidR="00034ED9" w:rsidRPr="009828E2" w:rsidRDefault="00034ED9" w:rsidP="00AA6E99">
      <w:pPr>
        <w:spacing w:after="0" w:line="240" w:lineRule="auto"/>
      </w:pPr>
      <w:r w:rsidRPr="009828E2">
        <w:separator/>
      </w:r>
    </w:p>
  </w:footnote>
  <w:footnote w:type="continuationSeparator" w:id="0">
    <w:p w14:paraId="21F47B3A" w14:textId="77777777" w:rsidR="00034ED9" w:rsidRPr="009828E2" w:rsidRDefault="00034ED9" w:rsidP="00AA6E99">
      <w:pPr>
        <w:spacing w:after="0" w:line="240" w:lineRule="auto"/>
      </w:pPr>
      <w:r w:rsidRPr="009828E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731D0" w14:textId="77777777" w:rsidR="00AB4AEE" w:rsidRPr="009828E2" w:rsidRDefault="00AB4AE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56CCAD" w14:textId="77777777" w:rsidR="00AB4AEE" w:rsidRPr="009828E2" w:rsidRDefault="00AB4AE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138E5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2C0F46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3EA24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3E6752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3BE2E2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3E2E60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0208AD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8FC3FB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A3A3A4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DB4CCC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141A4D"/>
    <w:multiLevelType w:val="hybridMultilevel"/>
    <w:tmpl w:val="55006B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26C0E3F"/>
    <w:multiLevelType w:val="hybridMultilevel"/>
    <w:tmpl w:val="8ED8589E"/>
    <w:lvl w:ilvl="0" w:tplc="F00C8E72">
      <w:numFmt w:val="bullet"/>
      <w:lvlText w:val="-"/>
      <w:lvlJc w:val="left"/>
      <w:pPr>
        <w:ind w:left="720" w:hanging="360"/>
      </w:pPr>
      <w:rPr>
        <w:rFonts w:ascii="Times New Roman" w:eastAsia="Calibr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98262AC"/>
    <w:multiLevelType w:val="hybridMultilevel"/>
    <w:tmpl w:val="3D009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7CC200C"/>
    <w:multiLevelType w:val="hybridMultilevel"/>
    <w:tmpl w:val="04A48840"/>
    <w:lvl w:ilvl="0" w:tplc="E96EB3CA">
      <w:start w:val="2"/>
      <w:numFmt w:val="bullet"/>
      <w:lvlText w:val="-"/>
      <w:lvlJc w:val="left"/>
      <w:pPr>
        <w:ind w:left="1080" w:hanging="360"/>
      </w:pPr>
      <w:rPr>
        <w:rFonts w:ascii="Times New Roman" w:eastAsiaTheme="minorHAnsi"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1BD033F2"/>
    <w:multiLevelType w:val="hybridMultilevel"/>
    <w:tmpl w:val="FD1E2F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EA605AE"/>
    <w:multiLevelType w:val="multilevel"/>
    <w:tmpl w:val="BA6C70B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33ED516D"/>
    <w:multiLevelType w:val="hybridMultilevel"/>
    <w:tmpl w:val="4E1E52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AB60646"/>
    <w:multiLevelType w:val="hybridMultilevel"/>
    <w:tmpl w:val="9EAEFB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DD71369"/>
    <w:multiLevelType w:val="hybridMultilevel"/>
    <w:tmpl w:val="2C0662E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FA30E1F"/>
    <w:multiLevelType w:val="hybridMultilevel"/>
    <w:tmpl w:val="B76ADB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CE41A4C"/>
    <w:multiLevelType w:val="hybridMultilevel"/>
    <w:tmpl w:val="1F4030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FEC6210"/>
    <w:multiLevelType w:val="hybridMultilevel"/>
    <w:tmpl w:val="B876F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095290F"/>
    <w:multiLevelType w:val="hybridMultilevel"/>
    <w:tmpl w:val="A830AC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1821EF4"/>
    <w:multiLevelType w:val="hybridMultilevel"/>
    <w:tmpl w:val="5810EA48"/>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1C52F53"/>
    <w:multiLevelType w:val="hybridMultilevel"/>
    <w:tmpl w:val="605AE87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23164EA"/>
    <w:multiLevelType w:val="hybridMultilevel"/>
    <w:tmpl w:val="469898EC"/>
    <w:lvl w:ilvl="0" w:tplc="F00C8E72">
      <w:numFmt w:val="bullet"/>
      <w:lvlText w:val="-"/>
      <w:lvlJc w:val="left"/>
      <w:pPr>
        <w:ind w:left="720" w:hanging="360"/>
      </w:pPr>
      <w:rPr>
        <w:rFonts w:ascii="Times New Roman" w:eastAsia="Calibr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6082C3B"/>
    <w:multiLevelType w:val="hybridMultilevel"/>
    <w:tmpl w:val="87961EA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657635A"/>
    <w:multiLevelType w:val="hybridMultilevel"/>
    <w:tmpl w:val="24CE6842"/>
    <w:lvl w:ilvl="0" w:tplc="0374F6F2">
      <w:start w:val="1"/>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F3526AA"/>
    <w:multiLevelType w:val="multilevel"/>
    <w:tmpl w:val="1924E9D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6FA4461A"/>
    <w:multiLevelType w:val="hybridMultilevel"/>
    <w:tmpl w:val="4872BE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0040BE4"/>
    <w:multiLevelType w:val="hybridMultilevel"/>
    <w:tmpl w:val="A184DA60"/>
    <w:lvl w:ilvl="0" w:tplc="E96EB3CA">
      <w:start w:val="2"/>
      <w:numFmt w:val="bullet"/>
      <w:lvlText w:val="-"/>
      <w:lvlJc w:val="left"/>
      <w:pPr>
        <w:ind w:left="108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09C4EE6"/>
    <w:multiLevelType w:val="hybridMultilevel"/>
    <w:tmpl w:val="48CC06E4"/>
    <w:lvl w:ilvl="0" w:tplc="F00C8E72">
      <w:numFmt w:val="bullet"/>
      <w:lvlText w:val="-"/>
      <w:lvlJc w:val="left"/>
      <w:pPr>
        <w:ind w:left="720" w:hanging="360"/>
      </w:pPr>
      <w:rPr>
        <w:rFonts w:ascii="Times New Roman" w:eastAsia="Calibr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1674E5C"/>
    <w:multiLevelType w:val="multilevel"/>
    <w:tmpl w:val="E126F110"/>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72BA1456"/>
    <w:multiLevelType w:val="multilevel"/>
    <w:tmpl w:val="E126F110"/>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732355FC"/>
    <w:multiLevelType w:val="hybridMultilevel"/>
    <w:tmpl w:val="F848A2A0"/>
    <w:lvl w:ilvl="0" w:tplc="F00C8E72">
      <w:numFmt w:val="bullet"/>
      <w:lvlText w:val="-"/>
      <w:lvlJc w:val="left"/>
      <w:pPr>
        <w:ind w:left="1004" w:hanging="360"/>
      </w:pPr>
      <w:rPr>
        <w:rFonts w:ascii="Times New Roman" w:eastAsia="Calibri" w:hAnsi="Times New Roman" w:cs="Times New Roman"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5" w15:restartNumberingAfterBreak="0">
    <w:nsid w:val="75E3442F"/>
    <w:multiLevelType w:val="multilevel"/>
    <w:tmpl w:val="E126F110"/>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76480099"/>
    <w:multiLevelType w:val="hybridMultilevel"/>
    <w:tmpl w:val="2DF444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CC44409"/>
    <w:multiLevelType w:val="hybridMultilevel"/>
    <w:tmpl w:val="4B8A7274"/>
    <w:lvl w:ilvl="0" w:tplc="0BD2D022">
      <w:start w:val="1"/>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619490662">
    <w:abstractNumId w:val="9"/>
  </w:num>
  <w:num w:numId="2" w16cid:durableId="1229726780">
    <w:abstractNumId w:val="8"/>
  </w:num>
  <w:num w:numId="3" w16cid:durableId="1996259029">
    <w:abstractNumId w:val="7"/>
  </w:num>
  <w:num w:numId="4" w16cid:durableId="250506052">
    <w:abstractNumId w:val="6"/>
  </w:num>
  <w:num w:numId="5" w16cid:durableId="2045868146">
    <w:abstractNumId w:val="5"/>
  </w:num>
  <w:num w:numId="6" w16cid:durableId="1562985313">
    <w:abstractNumId w:val="4"/>
  </w:num>
  <w:num w:numId="7" w16cid:durableId="666439611">
    <w:abstractNumId w:val="3"/>
  </w:num>
  <w:num w:numId="8" w16cid:durableId="184641810">
    <w:abstractNumId w:val="2"/>
  </w:num>
  <w:num w:numId="9" w16cid:durableId="1183545386">
    <w:abstractNumId w:val="1"/>
  </w:num>
  <w:num w:numId="10" w16cid:durableId="1892185805">
    <w:abstractNumId w:val="0"/>
  </w:num>
  <w:num w:numId="11" w16cid:durableId="1150484505">
    <w:abstractNumId w:val="15"/>
  </w:num>
  <w:num w:numId="12" w16cid:durableId="1576672604">
    <w:abstractNumId w:val="28"/>
  </w:num>
  <w:num w:numId="13" w16cid:durableId="787239030">
    <w:abstractNumId w:val="37"/>
  </w:num>
  <w:num w:numId="14" w16cid:durableId="1992247964">
    <w:abstractNumId w:val="27"/>
  </w:num>
  <w:num w:numId="15" w16cid:durableId="1543053715">
    <w:abstractNumId w:val="32"/>
  </w:num>
  <w:num w:numId="16" w16cid:durableId="680860312">
    <w:abstractNumId w:val="33"/>
  </w:num>
  <w:num w:numId="17" w16cid:durableId="1860772932">
    <w:abstractNumId w:val="35"/>
  </w:num>
  <w:num w:numId="18" w16cid:durableId="1789005046">
    <w:abstractNumId w:val="31"/>
  </w:num>
  <w:num w:numId="19" w16cid:durableId="738862721">
    <w:abstractNumId w:val="25"/>
  </w:num>
  <w:num w:numId="20" w16cid:durableId="1994943486">
    <w:abstractNumId w:val="11"/>
  </w:num>
  <w:num w:numId="21" w16cid:durableId="145366317">
    <w:abstractNumId w:val="34"/>
  </w:num>
  <w:num w:numId="22" w16cid:durableId="1497383241">
    <w:abstractNumId w:val="23"/>
  </w:num>
  <w:num w:numId="23" w16cid:durableId="1779250403">
    <w:abstractNumId w:val="16"/>
  </w:num>
  <w:num w:numId="24" w16cid:durableId="1560943188">
    <w:abstractNumId w:val="17"/>
  </w:num>
  <w:num w:numId="25" w16cid:durableId="1300529096">
    <w:abstractNumId w:val="29"/>
  </w:num>
  <w:num w:numId="26" w16cid:durableId="1375764315">
    <w:abstractNumId w:val="12"/>
  </w:num>
  <w:num w:numId="27" w16cid:durableId="151944866">
    <w:abstractNumId w:val="24"/>
  </w:num>
  <w:num w:numId="28" w16cid:durableId="1846744514">
    <w:abstractNumId w:val="13"/>
  </w:num>
  <w:num w:numId="29" w16cid:durableId="519125898">
    <w:abstractNumId w:val="22"/>
  </w:num>
  <w:num w:numId="30" w16cid:durableId="1709910917">
    <w:abstractNumId w:val="26"/>
  </w:num>
  <w:num w:numId="31" w16cid:durableId="1345790857">
    <w:abstractNumId w:val="36"/>
  </w:num>
  <w:num w:numId="32" w16cid:durableId="231163869">
    <w:abstractNumId w:val="14"/>
  </w:num>
  <w:num w:numId="33" w16cid:durableId="1393577707">
    <w:abstractNumId w:val="20"/>
  </w:num>
  <w:num w:numId="34" w16cid:durableId="1097678541">
    <w:abstractNumId w:val="30"/>
  </w:num>
  <w:num w:numId="35" w16cid:durableId="328673604">
    <w:abstractNumId w:val="21"/>
  </w:num>
  <w:num w:numId="36" w16cid:durableId="339742044">
    <w:abstractNumId w:val="18"/>
  </w:num>
  <w:num w:numId="37" w16cid:durableId="53436013">
    <w:abstractNumId w:val="19"/>
  </w:num>
  <w:num w:numId="38" w16cid:durableId="969171740">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Álvaro Morata Hontanaya">
    <w15:presenceInfo w15:providerId="Windows Live" w15:userId="67d166cdee3319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63602"/>
    <w:rsid w:val="00002504"/>
    <w:rsid w:val="000026AD"/>
    <w:rsid w:val="00004DDA"/>
    <w:rsid w:val="00007333"/>
    <w:rsid w:val="000076D0"/>
    <w:rsid w:val="00015211"/>
    <w:rsid w:val="00016732"/>
    <w:rsid w:val="00025348"/>
    <w:rsid w:val="000322D4"/>
    <w:rsid w:val="00034059"/>
    <w:rsid w:val="00034ED9"/>
    <w:rsid w:val="0004721B"/>
    <w:rsid w:val="00047B3A"/>
    <w:rsid w:val="00050257"/>
    <w:rsid w:val="00051D9D"/>
    <w:rsid w:val="000573A5"/>
    <w:rsid w:val="00063987"/>
    <w:rsid w:val="00064D72"/>
    <w:rsid w:val="00070C57"/>
    <w:rsid w:val="000720D8"/>
    <w:rsid w:val="00080CEC"/>
    <w:rsid w:val="000830A1"/>
    <w:rsid w:val="00085773"/>
    <w:rsid w:val="00090F73"/>
    <w:rsid w:val="0009121D"/>
    <w:rsid w:val="00093746"/>
    <w:rsid w:val="00095B05"/>
    <w:rsid w:val="00096223"/>
    <w:rsid w:val="00096425"/>
    <w:rsid w:val="000A235F"/>
    <w:rsid w:val="000A3F39"/>
    <w:rsid w:val="000A6BB5"/>
    <w:rsid w:val="000B4303"/>
    <w:rsid w:val="000C6283"/>
    <w:rsid w:val="000D0CB4"/>
    <w:rsid w:val="000D374B"/>
    <w:rsid w:val="000D489E"/>
    <w:rsid w:val="000D7D15"/>
    <w:rsid w:val="000E078F"/>
    <w:rsid w:val="000E10E4"/>
    <w:rsid w:val="000E3BF8"/>
    <w:rsid w:val="000F2FA9"/>
    <w:rsid w:val="000F3A60"/>
    <w:rsid w:val="000F7D6D"/>
    <w:rsid w:val="00102CDB"/>
    <w:rsid w:val="00103EAB"/>
    <w:rsid w:val="00105D19"/>
    <w:rsid w:val="001075B4"/>
    <w:rsid w:val="00113177"/>
    <w:rsid w:val="00114B4C"/>
    <w:rsid w:val="001249C6"/>
    <w:rsid w:val="00127256"/>
    <w:rsid w:val="001439C5"/>
    <w:rsid w:val="00143C80"/>
    <w:rsid w:val="00143EB3"/>
    <w:rsid w:val="00151135"/>
    <w:rsid w:val="00151CB6"/>
    <w:rsid w:val="00152D21"/>
    <w:rsid w:val="001608AE"/>
    <w:rsid w:val="001663A7"/>
    <w:rsid w:val="001700B3"/>
    <w:rsid w:val="00173BD4"/>
    <w:rsid w:val="001755EC"/>
    <w:rsid w:val="00175D2C"/>
    <w:rsid w:val="00180706"/>
    <w:rsid w:val="001823DD"/>
    <w:rsid w:val="00186117"/>
    <w:rsid w:val="001912EB"/>
    <w:rsid w:val="001958CC"/>
    <w:rsid w:val="00196125"/>
    <w:rsid w:val="00196930"/>
    <w:rsid w:val="0019704A"/>
    <w:rsid w:val="001A51A6"/>
    <w:rsid w:val="001B25DA"/>
    <w:rsid w:val="001B41A1"/>
    <w:rsid w:val="001C0098"/>
    <w:rsid w:val="001C0253"/>
    <w:rsid w:val="001C2617"/>
    <w:rsid w:val="001D3940"/>
    <w:rsid w:val="001D3F3E"/>
    <w:rsid w:val="001E0F14"/>
    <w:rsid w:val="001E397C"/>
    <w:rsid w:val="001E4774"/>
    <w:rsid w:val="001E7F43"/>
    <w:rsid w:val="001F1939"/>
    <w:rsid w:val="001F5478"/>
    <w:rsid w:val="00202D5F"/>
    <w:rsid w:val="00202F32"/>
    <w:rsid w:val="002039F5"/>
    <w:rsid w:val="0020667A"/>
    <w:rsid w:val="00212F08"/>
    <w:rsid w:val="002263B6"/>
    <w:rsid w:val="00233915"/>
    <w:rsid w:val="002363CB"/>
    <w:rsid w:val="00242492"/>
    <w:rsid w:val="002424D6"/>
    <w:rsid w:val="00244778"/>
    <w:rsid w:val="002543F7"/>
    <w:rsid w:val="002545B1"/>
    <w:rsid w:val="00261A07"/>
    <w:rsid w:val="002652C1"/>
    <w:rsid w:val="0026760B"/>
    <w:rsid w:val="0027554B"/>
    <w:rsid w:val="00282149"/>
    <w:rsid w:val="00282217"/>
    <w:rsid w:val="00286763"/>
    <w:rsid w:val="00292703"/>
    <w:rsid w:val="00297336"/>
    <w:rsid w:val="002A36E9"/>
    <w:rsid w:val="002A72F2"/>
    <w:rsid w:val="002A7C21"/>
    <w:rsid w:val="002B0B60"/>
    <w:rsid w:val="002B2DCD"/>
    <w:rsid w:val="002B6ACF"/>
    <w:rsid w:val="002B7A71"/>
    <w:rsid w:val="002C5540"/>
    <w:rsid w:val="002D14D7"/>
    <w:rsid w:val="002D52D6"/>
    <w:rsid w:val="002D7CE1"/>
    <w:rsid w:val="002E0137"/>
    <w:rsid w:val="002E0924"/>
    <w:rsid w:val="002E3D0F"/>
    <w:rsid w:val="002E4EDC"/>
    <w:rsid w:val="002E731E"/>
    <w:rsid w:val="002F03DC"/>
    <w:rsid w:val="002F2B69"/>
    <w:rsid w:val="002F414A"/>
    <w:rsid w:val="002F7364"/>
    <w:rsid w:val="003011A9"/>
    <w:rsid w:val="00304D2D"/>
    <w:rsid w:val="00305E2C"/>
    <w:rsid w:val="0031028B"/>
    <w:rsid w:val="0031285D"/>
    <w:rsid w:val="00320FBD"/>
    <w:rsid w:val="003246C7"/>
    <w:rsid w:val="00331042"/>
    <w:rsid w:val="00335BAE"/>
    <w:rsid w:val="00337D62"/>
    <w:rsid w:val="00343D50"/>
    <w:rsid w:val="00345407"/>
    <w:rsid w:val="00347ABF"/>
    <w:rsid w:val="0035066F"/>
    <w:rsid w:val="00350E9D"/>
    <w:rsid w:val="00356C4A"/>
    <w:rsid w:val="00365C96"/>
    <w:rsid w:val="003664D2"/>
    <w:rsid w:val="00366B72"/>
    <w:rsid w:val="00370156"/>
    <w:rsid w:val="003816E9"/>
    <w:rsid w:val="0038578A"/>
    <w:rsid w:val="0038669D"/>
    <w:rsid w:val="00392986"/>
    <w:rsid w:val="00397B15"/>
    <w:rsid w:val="003A251C"/>
    <w:rsid w:val="003A38CF"/>
    <w:rsid w:val="003A3C36"/>
    <w:rsid w:val="003A584D"/>
    <w:rsid w:val="003C093A"/>
    <w:rsid w:val="003C26B8"/>
    <w:rsid w:val="003C39A2"/>
    <w:rsid w:val="003D0578"/>
    <w:rsid w:val="003D38F4"/>
    <w:rsid w:val="003D5F38"/>
    <w:rsid w:val="003E112B"/>
    <w:rsid w:val="003E140E"/>
    <w:rsid w:val="003E3376"/>
    <w:rsid w:val="003E338E"/>
    <w:rsid w:val="003E3C0D"/>
    <w:rsid w:val="003F1EAB"/>
    <w:rsid w:val="003F2824"/>
    <w:rsid w:val="003F3F55"/>
    <w:rsid w:val="0040340E"/>
    <w:rsid w:val="0040497D"/>
    <w:rsid w:val="00405203"/>
    <w:rsid w:val="00407F14"/>
    <w:rsid w:val="00417691"/>
    <w:rsid w:val="00417CF2"/>
    <w:rsid w:val="004201DA"/>
    <w:rsid w:val="00424CAD"/>
    <w:rsid w:val="00426004"/>
    <w:rsid w:val="00427BE9"/>
    <w:rsid w:val="00437907"/>
    <w:rsid w:val="00437A8A"/>
    <w:rsid w:val="004415F8"/>
    <w:rsid w:val="0044187A"/>
    <w:rsid w:val="00447417"/>
    <w:rsid w:val="004543CA"/>
    <w:rsid w:val="004543D1"/>
    <w:rsid w:val="00464527"/>
    <w:rsid w:val="00471846"/>
    <w:rsid w:val="0047370D"/>
    <w:rsid w:val="0048062C"/>
    <w:rsid w:val="00481771"/>
    <w:rsid w:val="00481B1E"/>
    <w:rsid w:val="00482F58"/>
    <w:rsid w:val="00483AF7"/>
    <w:rsid w:val="00485C09"/>
    <w:rsid w:val="00485F3E"/>
    <w:rsid w:val="004861B8"/>
    <w:rsid w:val="0049356F"/>
    <w:rsid w:val="00494576"/>
    <w:rsid w:val="00497C06"/>
    <w:rsid w:val="004A10B4"/>
    <w:rsid w:val="004A2E34"/>
    <w:rsid w:val="004A2E50"/>
    <w:rsid w:val="004A4EAD"/>
    <w:rsid w:val="004B0CFA"/>
    <w:rsid w:val="004B539B"/>
    <w:rsid w:val="004B7211"/>
    <w:rsid w:val="004B7B44"/>
    <w:rsid w:val="004C0DFD"/>
    <w:rsid w:val="004C79EC"/>
    <w:rsid w:val="004D08BF"/>
    <w:rsid w:val="004D16DF"/>
    <w:rsid w:val="004D2227"/>
    <w:rsid w:val="004D73C5"/>
    <w:rsid w:val="004E0F1B"/>
    <w:rsid w:val="004F09A4"/>
    <w:rsid w:val="004F3800"/>
    <w:rsid w:val="004F38D8"/>
    <w:rsid w:val="004F5BFC"/>
    <w:rsid w:val="004F6FFD"/>
    <w:rsid w:val="004F709C"/>
    <w:rsid w:val="00500E1F"/>
    <w:rsid w:val="005026F6"/>
    <w:rsid w:val="0050562F"/>
    <w:rsid w:val="00515431"/>
    <w:rsid w:val="00515E73"/>
    <w:rsid w:val="00516798"/>
    <w:rsid w:val="00525067"/>
    <w:rsid w:val="005262C8"/>
    <w:rsid w:val="00526DA0"/>
    <w:rsid w:val="00526F15"/>
    <w:rsid w:val="0053367A"/>
    <w:rsid w:val="00535CF5"/>
    <w:rsid w:val="0053693B"/>
    <w:rsid w:val="00540919"/>
    <w:rsid w:val="00546F74"/>
    <w:rsid w:val="0054786D"/>
    <w:rsid w:val="005504FA"/>
    <w:rsid w:val="0055363A"/>
    <w:rsid w:val="00553D61"/>
    <w:rsid w:val="005559D4"/>
    <w:rsid w:val="00555A5E"/>
    <w:rsid w:val="00556B68"/>
    <w:rsid w:val="0056135A"/>
    <w:rsid w:val="005622CB"/>
    <w:rsid w:val="00565688"/>
    <w:rsid w:val="00570051"/>
    <w:rsid w:val="00570548"/>
    <w:rsid w:val="00577471"/>
    <w:rsid w:val="005835A6"/>
    <w:rsid w:val="0058468F"/>
    <w:rsid w:val="00591073"/>
    <w:rsid w:val="00595892"/>
    <w:rsid w:val="00596AB9"/>
    <w:rsid w:val="00596D02"/>
    <w:rsid w:val="005A1A67"/>
    <w:rsid w:val="005A3BAC"/>
    <w:rsid w:val="005A6669"/>
    <w:rsid w:val="005B0B21"/>
    <w:rsid w:val="005B49D8"/>
    <w:rsid w:val="005B5AD9"/>
    <w:rsid w:val="005C4786"/>
    <w:rsid w:val="005C675B"/>
    <w:rsid w:val="005D138B"/>
    <w:rsid w:val="005D4B26"/>
    <w:rsid w:val="005D6F1F"/>
    <w:rsid w:val="005D7C18"/>
    <w:rsid w:val="005E4341"/>
    <w:rsid w:val="005F2209"/>
    <w:rsid w:val="005F768A"/>
    <w:rsid w:val="005F7AAE"/>
    <w:rsid w:val="00607C92"/>
    <w:rsid w:val="00611968"/>
    <w:rsid w:val="00611D5F"/>
    <w:rsid w:val="006147E9"/>
    <w:rsid w:val="0061486D"/>
    <w:rsid w:val="00614D24"/>
    <w:rsid w:val="00617666"/>
    <w:rsid w:val="006218A6"/>
    <w:rsid w:val="00626384"/>
    <w:rsid w:val="006309A2"/>
    <w:rsid w:val="006328D7"/>
    <w:rsid w:val="00634E8B"/>
    <w:rsid w:val="006362B2"/>
    <w:rsid w:val="006404E3"/>
    <w:rsid w:val="00641C44"/>
    <w:rsid w:val="006427D0"/>
    <w:rsid w:val="00645F8F"/>
    <w:rsid w:val="00646822"/>
    <w:rsid w:val="00656F60"/>
    <w:rsid w:val="00660EF2"/>
    <w:rsid w:val="00663602"/>
    <w:rsid w:val="00666A12"/>
    <w:rsid w:val="00671902"/>
    <w:rsid w:val="00671C12"/>
    <w:rsid w:val="0067342D"/>
    <w:rsid w:val="006763D1"/>
    <w:rsid w:val="00682277"/>
    <w:rsid w:val="00683457"/>
    <w:rsid w:val="00690AFB"/>
    <w:rsid w:val="00693792"/>
    <w:rsid w:val="00695D5A"/>
    <w:rsid w:val="00695F18"/>
    <w:rsid w:val="006A13C9"/>
    <w:rsid w:val="006A5E50"/>
    <w:rsid w:val="006B12EA"/>
    <w:rsid w:val="006B60FA"/>
    <w:rsid w:val="006B6CD0"/>
    <w:rsid w:val="006C341A"/>
    <w:rsid w:val="006C353A"/>
    <w:rsid w:val="006C553E"/>
    <w:rsid w:val="006D16C0"/>
    <w:rsid w:val="006D2CD7"/>
    <w:rsid w:val="006D669E"/>
    <w:rsid w:val="006E223F"/>
    <w:rsid w:val="006E3F9C"/>
    <w:rsid w:val="006E4B81"/>
    <w:rsid w:val="006F12AF"/>
    <w:rsid w:val="006F4975"/>
    <w:rsid w:val="007012C9"/>
    <w:rsid w:val="00701C9D"/>
    <w:rsid w:val="00703940"/>
    <w:rsid w:val="00707767"/>
    <w:rsid w:val="007165C2"/>
    <w:rsid w:val="00716AC4"/>
    <w:rsid w:val="007235F2"/>
    <w:rsid w:val="0072540F"/>
    <w:rsid w:val="00727560"/>
    <w:rsid w:val="007304A8"/>
    <w:rsid w:val="0073735B"/>
    <w:rsid w:val="007418BC"/>
    <w:rsid w:val="007442D5"/>
    <w:rsid w:val="00753C3C"/>
    <w:rsid w:val="0075511B"/>
    <w:rsid w:val="007631AB"/>
    <w:rsid w:val="00766D52"/>
    <w:rsid w:val="00777703"/>
    <w:rsid w:val="00782660"/>
    <w:rsid w:val="00783E32"/>
    <w:rsid w:val="00783ECC"/>
    <w:rsid w:val="0079158C"/>
    <w:rsid w:val="007940FA"/>
    <w:rsid w:val="0079439E"/>
    <w:rsid w:val="007A21C6"/>
    <w:rsid w:val="007B3370"/>
    <w:rsid w:val="007B4772"/>
    <w:rsid w:val="007C32A5"/>
    <w:rsid w:val="007C6C2A"/>
    <w:rsid w:val="007C7366"/>
    <w:rsid w:val="007D0EAA"/>
    <w:rsid w:val="007D1519"/>
    <w:rsid w:val="007E1C2A"/>
    <w:rsid w:val="007E339C"/>
    <w:rsid w:val="007E41C9"/>
    <w:rsid w:val="007E56A0"/>
    <w:rsid w:val="007F06F1"/>
    <w:rsid w:val="007F3E76"/>
    <w:rsid w:val="007F51E9"/>
    <w:rsid w:val="00800A53"/>
    <w:rsid w:val="0080157C"/>
    <w:rsid w:val="008017DA"/>
    <w:rsid w:val="00801D07"/>
    <w:rsid w:val="00804CF4"/>
    <w:rsid w:val="008168DA"/>
    <w:rsid w:val="00816D34"/>
    <w:rsid w:val="00820773"/>
    <w:rsid w:val="00820B55"/>
    <w:rsid w:val="008238EF"/>
    <w:rsid w:val="008304E3"/>
    <w:rsid w:val="00833AA6"/>
    <w:rsid w:val="00834C02"/>
    <w:rsid w:val="00835774"/>
    <w:rsid w:val="00837A03"/>
    <w:rsid w:val="00841A04"/>
    <w:rsid w:val="00841A44"/>
    <w:rsid w:val="00845B09"/>
    <w:rsid w:val="00846F58"/>
    <w:rsid w:val="008511F6"/>
    <w:rsid w:val="00852AF9"/>
    <w:rsid w:val="00862604"/>
    <w:rsid w:val="00864D7C"/>
    <w:rsid w:val="00871721"/>
    <w:rsid w:val="00880AD5"/>
    <w:rsid w:val="00882206"/>
    <w:rsid w:val="00884D3E"/>
    <w:rsid w:val="0088519D"/>
    <w:rsid w:val="00885A28"/>
    <w:rsid w:val="00886A17"/>
    <w:rsid w:val="0089019A"/>
    <w:rsid w:val="008902A3"/>
    <w:rsid w:val="00890C2F"/>
    <w:rsid w:val="008925DA"/>
    <w:rsid w:val="008A4A2A"/>
    <w:rsid w:val="008A5C20"/>
    <w:rsid w:val="008A6377"/>
    <w:rsid w:val="008A7B83"/>
    <w:rsid w:val="008B0239"/>
    <w:rsid w:val="008B30AC"/>
    <w:rsid w:val="008B77D6"/>
    <w:rsid w:val="008C1E0F"/>
    <w:rsid w:val="008D0010"/>
    <w:rsid w:val="008D05BB"/>
    <w:rsid w:val="008D68E5"/>
    <w:rsid w:val="008D7703"/>
    <w:rsid w:val="008E09D9"/>
    <w:rsid w:val="008E1E6F"/>
    <w:rsid w:val="008E291E"/>
    <w:rsid w:val="008E30B3"/>
    <w:rsid w:val="008E67D0"/>
    <w:rsid w:val="008F4632"/>
    <w:rsid w:val="008F4B7F"/>
    <w:rsid w:val="008F776D"/>
    <w:rsid w:val="009003DC"/>
    <w:rsid w:val="00903CC1"/>
    <w:rsid w:val="00906D99"/>
    <w:rsid w:val="00914244"/>
    <w:rsid w:val="00915C39"/>
    <w:rsid w:val="00917335"/>
    <w:rsid w:val="009201D4"/>
    <w:rsid w:val="0092288F"/>
    <w:rsid w:val="00932F5C"/>
    <w:rsid w:val="009427AB"/>
    <w:rsid w:val="009429C6"/>
    <w:rsid w:val="0094500A"/>
    <w:rsid w:val="00945FBF"/>
    <w:rsid w:val="00946494"/>
    <w:rsid w:val="00947075"/>
    <w:rsid w:val="00947295"/>
    <w:rsid w:val="0094760A"/>
    <w:rsid w:val="00950DF3"/>
    <w:rsid w:val="0095460B"/>
    <w:rsid w:val="0095559D"/>
    <w:rsid w:val="00956B18"/>
    <w:rsid w:val="0095729C"/>
    <w:rsid w:val="009612BE"/>
    <w:rsid w:val="009672A7"/>
    <w:rsid w:val="009676D0"/>
    <w:rsid w:val="00971123"/>
    <w:rsid w:val="00976A0D"/>
    <w:rsid w:val="009828E2"/>
    <w:rsid w:val="00993C0E"/>
    <w:rsid w:val="009945B2"/>
    <w:rsid w:val="00994F4F"/>
    <w:rsid w:val="00996A7C"/>
    <w:rsid w:val="009A1165"/>
    <w:rsid w:val="009A16F2"/>
    <w:rsid w:val="009A2339"/>
    <w:rsid w:val="009A493D"/>
    <w:rsid w:val="009A4950"/>
    <w:rsid w:val="009B0493"/>
    <w:rsid w:val="009B1C29"/>
    <w:rsid w:val="009B5480"/>
    <w:rsid w:val="009C73B2"/>
    <w:rsid w:val="009D0BEF"/>
    <w:rsid w:val="009D1D70"/>
    <w:rsid w:val="009D1DF9"/>
    <w:rsid w:val="009D2ADC"/>
    <w:rsid w:val="009D5B66"/>
    <w:rsid w:val="009E4678"/>
    <w:rsid w:val="009F0DBE"/>
    <w:rsid w:val="009F7F05"/>
    <w:rsid w:val="00A0475A"/>
    <w:rsid w:val="00A05349"/>
    <w:rsid w:val="00A13598"/>
    <w:rsid w:val="00A162B1"/>
    <w:rsid w:val="00A213FD"/>
    <w:rsid w:val="00A2596C"/>
    <w:rsid w:val="00A302C3"/>
    <w:rsid w:val="00A315B1"/>
    <w:rsid w:val="00A32C70"/>
    <w:rsid w:val="00A32DB9"/>
    <w:rsid w:val="00A335BA"/>
    <w:rsid w:val="00A43ACF"/>
    <w:rsid w:val="00A47311"/>
    <w:rsid w:val="00A474F5"/>
    <w:rsid w:val="00A52AC2"/>
    <w:rsid w:val="00A5536D"/>
    <w:rsid w:val="00A55738"/>
    <w:rsid w:val="00A617EA"/>
    <w:rsid w:val="00A61846"/>
    <w:rsid w:val="00A62EA5"/>
    <w:rsid w:val="00A6426E"/>
    <w:rsid w:val="00A64932"/>
    <w:rsid w:val="00A6590F"/>
    <w:rsid w:val="00A74044"/>
    <w:rsid w:val="00A8304B"/>
    <w:rsid w:val="00A83ED6"/>
    <w:rsid w:val="00A8683B"/>
    <w:rsid w:val="00A91D80"/>
    <w:rsid w:val="00A91F03"/>
    <w:rsid w:val="00A93B24"/>
    <w:rsid w:val="00A959A6"/>
    <w:rsid w:val="00A9640F"/>
    <w:rsid w:val="00A96A01"/>
    <w:rsid w:val="00AA4048"/>
    <w:rsid w:val="00AA525B"/>
    <w:rsid w:val="00AA6E99"/>
    <w:rsid w:val="00AB390F"/>
    <w:rsid w:val="00AB4AEE"/>
    <w:rsid w:val="00AB6300"/>
    <w:rsid w:val="00AD5073"/>
    <w:rsid w:val="00AD730F"/>
    <w:rsid w:val="00AD7B02"/>
    <w:rsid w:val="00AE01DB"/>
    <w:rsid w:val="00AE30F9"/>
    <w:rsid w:val="00AE38C0"/>
    <w:rsid w:val="00AE4AF2"/>
    <w:rsid w:val="00AF5DCE"/>
    <w:rsid w:val="00B01351"/>
    <w:rsid w:val="00B025B1"/>
    <w:rsid w:val="00B025FB"/>
    <w:rsid w:val="00B03F72"/>
    <w:rsid w:val="00B0491C"/>
    <w:rsid w:val="00B0708A"/>
    <w:rsid w:val="00B11968"/>
    <w:rsid w:val="00B167AD"/>
    <w:rsid w:val="00B2196D"/>
    <w:rsid w:val="00B234DC"/>
    <w:rsid w:val="00B2771D"/>
    <w:rsid w:val="00B30B46"/>
    <w:rsid w:val="00B32A6D"/>
    <w:rsid w:val="00B34A03"/>
    <w:rsid w:val="00B36FC5"/>
    <w:rsid w:val="00B44052"/>
    <w:rsid w:val="00B45165"/>
    <w:rsid w:val="00B46C83"/>
    <w:rsid w:val="00B561CB"/>
    <w:rsid w:val="00B57C1E"/>
    <w:rsid w:val="00B57F8C"/>
    <w:rsid w:val="00B631D1"/>
    <w:rsid w:val="00B64535"/>
    <w:rsid w:val="00B66142"/>
    <w:rsid w:val="00B66BD3"/>
    <w:rsid w:val="00B702C9"/>
    <w:rsid w:val="00B72491"/>
    <w:rsid w:val="00B7330B"/>
    <w:rsid w:val="00B74849"/>
    <w:rsid w:val="00B7635D"/>
    <w:rsid w:val="00B767B0"/>
    <w:rsid w:val="00B800B9"/>
    <w:rsid w:val="00B814B9"/>
    <w:rsid w:val="00B934F5"/>
    <w:rsid w:val="00B94392"/>
    <w:rsid w:val="00B9711C"/>
    <w:rsid w:val="00BA052B"/>
    <w:rsid w:val="00BA1474"/>
    <w:rsid w:val="00BA1BF9"/>
    <w:rsid w:val="00BA1EFF"/>
    <w:rsid w:val="00BA2239"/>
    <w:rsid w:val="00BA2B17"/>
    <w:rsid w:val="00BA79B3"/>
    <w:rsid w:val="00BB3CD8"/>
    <w:rsid w:val="00BC0485"/>
    <w:rsid w:val="00BC2355"/>
    <w:rsid w:val="00BC4B89"/>
    <w:rsid w:val="00BC57DC"/>
    <w:rsid w:val="00BD5B0F"/>
    <w:rsid w:val="00BE0D9C"/>
    <w:rsid w:val="00BE13BF"/>
    <w:rsid w:val="00BE27ED"/>
    <w:rsid w:val="00BE5C36"/>
    <w:rsid w:val="00BF0FB6"/>
    <w:rsid w:val="00BF2007"/>
    <w:rsid w:val="00BF34AC"/>
    <w:rsid w:val="00C019B2"/>
    <w:rsid w:val="00C02549"/>
    <w:rsid w:val="00C061C0"/>
    <w:rsid w:val="00C07551"/>
    <w:rsid w:val="00C113C0"/>
    <w:rsid w:val="00C1423D"/>
    <w:rsid w:val="00C152AD"/>
    <w:rsid w:val="00C165A0"/>
    <w:rsid w:val="00C266B8"/>
    <w:rsid w:val="00C40FCE"/>
    <w:rsid w:val="00C41D42"/>
    <w:rsid w:val="00C43FC0"/>
    <w:rsid w:val="00C470E4"/>
    <w:rsid w:val="00C4715F"/>
    <w:rsid w:val="00C50744"/>
    <w:rsid w:val="00C53075"/>
    <w:rsid w:val="00C552E3"/>
    <w:rsid w:val="00C563C8"/>
    <w:rsid w:val="00C567E2"/>
    <w:rsid w:val="00C575D1"/>
    <w:rsid w:val="00C60381"/>
    <w:rsid w:val="00C67CC9"/>
    <w:rsid w:val="00C67DA0"/>
    <w:rsid w:val="00C7756E"/>
    <w:rsid w:val="00C776E0"/>
    <w:rsid w:val="00C808BD"/>
    <w:rsid w:val="00C8525F"/>
    <w:rsid w:val="00C92C43"/>
    <w:rsid w:val="00C94C75"/>
    <w:rsid w:val="00CA2C74"/>
    <w:rsid w:val="00CA7B1E"/>
    <w:rsid w:val="00CB29C3"/>
    <w:rsid w:val="00CB2D7B"/>
    <w:rsid w:val="00CB730D"/>
    <w:rsid w:val="00CC04DD"/>
    <w:rsid w:val="00CC74DD"/>
    <w:rsid w:val="00CD2197"/>
    <w:rsid w:val="00CE12B7"/>
    <w:rsid w:val="00CE188B"/>
    <w:rsid w:val="00CE4B5F"/>
    <w:rsid w:val="00CE6082"/>
    <w:rsid w:val="00CE643F"/>
    <w:rsid w:val="00CF0FB9"/>
    <w:rsid w:val="00CF2E71"/>
    <w:rsid w:val="00CF7BCA"/>
    <w:rsid w:val="00D017E9"/>
    <w:rsid w:val="00D02426"/>
    <w:rsid w:val="00D04411"/>
    <w:rsid w:val="00D05188"/>
    <w:rsid w:val="00D05DEB"/>
    <w:rsid w:val="00D10F53"/>
    <w:rsid w:val="00D162B5"/>
    <w:rsid w:val="00D21F78"/>
    <w:rsid w:val="00D24D0D"/>
    <w:rsid w:val="00D3593A"/>
    <w:rsid w:val="00D3671C"/>
    <w:rsid w:val="00D46DDB"/>
    <w:rsid w:val="00D47213"/>
    <w:rsid w:val="00D54429"/>
    <w:rsid w:val="00D621FC"/>
    <w:rsid w:val="00D65981"/>
    <w:rsid w:val="00D72630"/>
    <w:rsid w:val="00D827A3"/>
    <w:rsid w:val="00D846B5"/>
    <w:rsid w:val="00D90D5A"/>
    <w:rsid w:val="00D90E7F"/>
    <w:rsid w:val="00D91D3A"/>
    <w:rsid w:val="00D94D42"/>
    <w:rsid w:val="00D951B7"/>
    <w:rsid w:val="00DA0A13"/>
    <w:rsid w:val="00DA1A61"/>
    <w:rsid w:val="00DA2802"/>
    <w:rsid w:val="00DB0A25"/>
    <w:rsid w:val="00DC08F2"/>
    <w:rsid w:val="00DC7C88"/>
    <w:rsid w:val="00DD3BAB"/>
    <w:rsid w:val="00DD4381"/>
    <w:rsid w:val="00DD6BF5"/>
    <w:rsid w:val="00DF1777"/>
    <w:rsid w:val="00DF5D12"/>
    <w:rsid w:val="00DF6483"/>
    <w:rsid w:val="00DF6579"/>
    <w:rsid w:val="00E04AE6"/>
    <w:rsid w:val="00E07A6D"/>
    <w:rsid w:val="00E07CE7"/>
    <w:rsid w:val="00E12FFB"/>
    <w:rsid w:val="00E22551"/>
    <w:rsid w:val="00E23139"/>
    <w:rsid w:val="00E23407"/>
    <w:rsid w:val="00E248D5"/>
    <w:rsid w:val="00E27122"/>
    <w:rsid w:val="00E319EB"/>
    <w:rsid w:val="00E31B97"/>
    <w:rsid w:val="00E368F3"/>
    <w:rsid w:val="00E3768E"/>
    <w:rsid w:val="00E4021D"/>
    <w:rsid w:val="00E453DF"/>
    <w:rsid w:val="00E45924"/>
    <w:rsid w:val="00E466E3"/>
    <w:rsid w:val="00E50154"/>
    <w:rsid w:val="00E50C58"/>
    <w:rsid w:val="00E53FC7"/>
    <w:rsid w:val="00E60E90"/>
    <w:rsid w:val="00E616D4"/>
    <w:rsid w:val="00E62C69"/>
    <w:rsid w:val="00E6372D"/>
    <w:rsid w:val="00E7590F"/>
    <w:rsid w:val="00E80DFA"/>
    <w:rsid w:val="00E8198E"/>
    <w:rsid w:val="00E82560"/>
    <w:rsid w:val="00E851C3"/>
    <w:rsid w:val="00E871D6"/>
    <w:rsid w:val="00E9078E"/>
    <w:rsid w:val="00EA0272"/>
    <w:rsid w:val="00EA2F0A"/>
    <w:rsid w:val="00EA4B6A"/>
    <w:rsid w:val="00EA6E34"/>
    <w:rsid w:val="00EA775E"/>
    <w:rsid w:val="00EB12A1"/>
    <w:rsid w:val="00EB4F7B"/>
    <w:rsid w:val="00EB6D05"/>
    <w:rsid w:val="00EC388A"/>
    <w:rsid w:val="00EC3FDB"/>
    <w:rsid w:val="00EC4021"/>
    <w:rsid w:val="00ED0154"/>
    <w:rsid w:val="00ED14AD"/>
    <w:rsid w:val="00ED470D"/>
    <w:rsid w:val="00ED48AA"/>
    <w:rsid w:val="00ED7DA3"/>
    <w:rsid w:val="00EE5542"/>
    <w:rsid w:val="00EE6722"/>
    <w:rsid w:val="00EE6DFF"/>
    <w:rsid w:val="00EF088A"/>
    <w:rsid w:val="00EF25D6"/>
    <w:rsid w:val="00EF39B2"/>
    <w:rsid w:val="00EF55BA"/>
    <w:rsid w:val="00EF6C74"/>
    <w:rsid w:val="00F003A7"/>
    <w:rsid w:val="00F01050"/>
    <w:rsid w:val="00F04A66"/>
    <w:rsid w:val="00F106FF"/>
    <w:rsid w:val="00F129CC"/>
    <w:rsid w:val="00F1335E"/>
    <w:rsid w:val="00F13EB3"/>
    <w:rsid w:val="00F16C92"/>
    <w:rsid w:val="00F25EBC"/>
    <w:rsid w:val="00F27309"/>
    <w:rsid w:val="00F27B51"/>
    <w:rsid w:val="00F3423A"/>
    <w:rsid w:val="00F46D5A"/>
    <w:rsid w:val="00F50EA0"/>
    <w:rsid w:val="00F55E02"/>
    <w:rsid w:val="00F56211"/>
    <w:rsid w:val="00F64B47"/>
    <w:rsid w:val="00F66691"/>
    <w:rsid w:val="00F67032"/>
    <w:rsid w:val="00F67681"/>
    <w:rsid w:val="00F73506"/>
    <w:rsid w:val="00F7767F"/>
    <w:rsid w:val="00F811C5"/>
    <w:rsid w:val="00F838E2"/>
    <w:rsid w:val="00F87400"/>
    <w:rsid w:val="00F87D3F"/>
    <w:rsid w:val="00F92BDF"/>
    <w:rsid w:val="00F97B76"/>
    <w:rsid w:val="00FA00DE"/>
    <w:rsid w:val="00FA2661"/>
    <w:rsid w:val="00FA4992"/>
    <w:rsid w:val="00FB10C1"/>
    <w:rsid w:val="00FB1733"/>
    <w:rsid w:val="00FC50CA"/>
    <w:rsid w:val="00FC7A32"/>
    <w:rsid w:val="00FC7FF2"/>
    <w:rsid w:val="00FD1F5E"/>
    <w:rsid w:val="00FD2D94"/>
    <w:rsid w:val="00FE2935"/>
    <w:rsid w:val="00FE2CBB"/>
    <w:rsid w:val="00FE703C"/>
    <w:rsid w:val="00FF3BD8"/>
    <w:rsid w:val="00FF53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A830A48"/>
  <w15:docId w15:val="{64107BA3-D0F0-45BD-AED2-6B31AFFF59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62C"/>
    <w:pPr>
      <w:spacing w:before="120"/>
      <w:jc w:val="both"/>
    </w:pPr>
    <w:rPr>
      <w:rFonts w:ascii="Times New Roman" w:eastAsia="Calibri" w:hAnsi="Times New Roman" w:cs="Times New Roman"/>
      <w:sz w:val="24"/>
    </w:rPr>
  </w:style>
  <w:style w:type="paragraph" w:styleId="Ttulo1">
    <w:name w:val="heading 1"/>
    <w:basedOn w:val="Normal"/>
    <w:next w:val="Normal"/>
    <w:link w:val="Ttulo1Car"/>
    <w:uiPriority w:val="9"/>
    <w:rsid w:val="009E4678"/>
    <w:pPr>
      <w:keepNext/>
      <w:keepLines/>
      <w:spacing w:before="240" w:after="0"/>
      <w:ind w:firstLine="284"/>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rsid w:val="00D21F78"/>
    <w:pPr>
      <w:keepNext/>
      <w:keepLines/>
      <w:spacing w:before="40" w:after="0"/>
      <w:ind w:firstLine="284"/>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rsid w:val="00D21F78"/>
    <w:pPr>
      <w:keepNext/>
      <w:keepLines/>
      <w:spacing w:before="40" w:after="0"/>
      <w:ind w:firstLine="284"/>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unhideWhenUsed/>
    <w:rsid w:val="00D21F78"/>
    <w:pPr>
      <w:keepNext/>
      <w:keepLines/>
      <w:spacing w:before="40" w:after="0"/>
      <w:ind w:firstLine="284"/>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rsid w:val="00A32DB9"/>
    <w:pPr>
      <w:spacing w:after="0" w:line="240" w:lineRule="auto"/>
      <w:ind w:firstLine="284"/>
      <w:jc w:val="both"/>
    </w:pPr>
    <w:rPr>
      <w:rFonts w:ascii="Times New Roman" w:hAnsi="Times New Roman"/>
      <w:sz w:val="24"/>
    </w:rPr>
  </w:style>
  <w:style w:type="paragraph" w:styleId="Ttulo">
    <w:name w:val="Title"/>
    <w:next w:val="Normal"/>
    <w:link w:val="TtuloCar"/>
    <w:autoRedefine/>
    <w:uiPriority w:val="10"/>
    <w:qFormat/>
    <w:rsid w:val="00753C3C"/>
    <w:pPr>
      <w:spacing w:after="0" w:line="240" w:lineRule="auto"/>
      <w:contextualSpacing/>
      <w:jc w:val="center"/>
    </w:pPr>
    <w:rPr>
      <w:rFonts w:ascii="Times New Roman" w:eastAsiaTheme="majorEastAsia" w:hAnsi="Times New Roman" w:cstheme="majorBidi"/>
      <w:b/>
      <w:caps/>
      <w:color w:val="000066"/>
      <w:spacing w:val="-10"/>
      <w:kern w:val="28"/>
      <w:sz w:val="28"/>
      <w:szCs w:val="56"/>
      <w:lang w:eastAsia="es-ES"/>
    </w:rPr>
  </w:style>
  <w:style w:type="character" w:customStyle="1" w:styleId="TtuloCar">
    <w:name w:val="Título Car"/>
    <w:basedOn w:val="Fuentedeprrafopredeter"/>
    <w:link w:val="Ttulo"/>
    <w:uiPriority w:val="10"/>
    <w:rsid w:val="00753C3C"/>
    <w:rPr>
      <w:rFonts w:ascii="Times New Roman" w:eastAsiaTheme="majorEastAsia" w:hAnsi="Times New Roman" w:cstheme="majorBidi"/>
      <w:b/>
      <w:caps/>
      <w:color w:val="000066"/>
      <w:spacing w:val="-10"/>
      <w:kern w:val="28"/>
      <w:sz w:val="28"/>
      <w:szCs w:val="56"/>
      <w:lang w:eastAsia="es-ES"/>
    </w:rPr>
  </w:style>
  <w:style w:type="paragraph" w:styleId="Subttulo">
    <w:name w:val="Subtitle"/>
    <w:basedOn w:val="Normal"/>
    <w:next w:val="Normal"/>
    <w:link w:val="SubttuloCar"/>
    <w:uiPriority w:val="11"/>
    <w:rsid w:val="00A32DB9"/>
    <w:pPr>
      <w:numPr>
        <w:ilvl w:val="1"/>
      </w:numPr>
      <w:spacing w:after="160"/>
      <w:ind w:firstLine="284"/>
    </w:pPr>
    <w:rPr>
      <w:rFonts w:asciiTheme="minorHAnsi" w:eastAsiaTheme="minorEastAsia" w:hAnsiTheme="minorHAnsi" w:cstheme="minorBidi"/>
      <w:color w:val="5A5A5A" w:themeColor="text1" w:themeTint="A5"/>
      <w:spacing w:val="15"/>
    </w:rPr>
  </w:style>
  <w:style w:type="character" w:customStyle="1" w:styleId="SubttuloCar">
    <w:name w:val="Subtítulo Car"/>
    <w:basedOn w:val="Fuentedeprrafopredeter"/>
    <w:link w:val="Subttulo"/>
    <w:uiPriority w:val="11"/>
    <w:rsid w:val="00A32DB9"/>
    <w:rPr>
      <w:rFonts w:eastAsiaTheme="minorEastAsia"/>
      <w:color w:val="5A5A5A" w:themeColor="text1" w:themeTint="A5"/>
      <w:spacing w:val="15"/>
    </w:rPr>
  </w:style>
  <w:style w:type="paragraph" w:customStyle="1" w:styleId="TtuloTablaING">
    <w:name w:val="Título Tabla ING"/>
    <w:basedOn w:val="TtuloTablaCCSS"/>
    <w:link w:val="TtuloTablaINGCar"/>
    <w:qFormat/>
    <w:rsid w:val="00C43FC0"/>
    <w:pPr>
      <w:jc w:val="center"/>
    </w:pPr>
    <w:rPr>
      <w:b w:val="0"/>
      <w:caps/>
      <w:lang w:eastAsia="es-ES"/>
    </w:rPr>
  </w:style>
  <w:style w:type="paragraph" w:customStyle="1" w:styleId="TextoTabla">
    <w:name w:val="Texto Tabla"/>
    <w:basedOn w:val="Normal"/>
    <w:link w:val="TextoTablaCar"/>
    <w:qFormat/>
    <w:rsid w:val="00E50C58"/>
    <w:pPr>
      <w:spacing w:after="0" w:line="240" w:lineRule="auto"/>
    </w:pPr>
    <w:rPr>
      <w:rFonts w:eastAsiaTheme="minorHAnsi" w:cstheme="minorBidi"/>
      <w:sz w:val="20"/>
    </w:rPr>
  </w:style>
  <w:style w:type="character" w:customStyle="1" w:styleId="TtuloTablaINGCar">
    <w:name w:val="Título Tabla ING Car"/>
    <w:basedOn w:val="TtuloTablaCCSSCar"/>
    <w:link w:val="TtuloTablaING"/>
    <w:rsid w:val="00C43FC0"/>
    <w:rPr>
      <w:rFonts w:ascii="Times New Roman" w:hAnsi="Times New Roman"/>
      <w:b w:val="0"/>
      <w:caps/>
      <w:sz w:val="20"/>
      <w:lang w:eastAsia="es-ES"/>
    </w:rPr>
  </w:style>
  <w:style w:type="character" w:styleId="Textoennegrita">
    <w:name w:val="Strong"/>
    <w:basedOn w:val="Fuentedeprrafopredeter"/>
    <w:uiPriority w:val="22"/>
    <w:rsid w:val="00611D5F"/>
    <w:rPr>
      <w:b/>
      <w:bCs/>
    </w:rPr>
  </w:style>
  <w:style w:type="paragraph" w:customStyle="1" w:styleId="TtuloFigura">
    <w:name w:val="Título Figura"/>
    <w:basedOn w:val="Normal"/>
    <w:link w:val="TtuloFiguraCar"/>
    <w:autoRedefine/>
    <w:qFormat/>
    <w:rsid w:val="00E80DFA"/>
    <w:pPr>
      <w:ind w:firstLine="284"/>
    </w:pPr>
    <w:rPr>
      <w:rFonts w:eastAsiaTheme="minorHAnsi" w:cstheme="minorBidi"/>
      <w:sz w:val="20"/>
    </w:rPr>
  </w:style>
  <w:style w:type="character" w:customStyle="1" w:styleId="TextoTablaCar">
    <w:name w:val="Texto Tabla Car"/>
    <w:basedOn w:val="Fuentedeprrafopredeter"/>
    <w:link w:val="TextoTabla"/>
    <w:rsid w:val="00E50C58"/>
    <w:rPr>
      <w:rFonts w:ascii="Times New Roman" w:hAnsi="Times New Roman"/>
      <w:sz w:val="20"/>
    </w:rPr>
  </w:style>
  <w:style w:type="character" w:customStyle="1" w:styleId="Ttulo1Car">
    <w:name w:val="Título 1 Car"/>
    <w:basedOn w:val="Fuentedeprrafopredeter"/>
    <w:link w:val="Ttulo1"/>
    <w:uiPriority w:val="9"/>
    <w:rsid w:val="009E4678"/>
    <w:rPr>
      <w:rFonts w:asciiTheme="majorHAnsi" w:eastAsiaTheme="majorEastAsia" w:hAnsiTheme="majorHAnsi" w:cstheme="majorBidi"/>
      <w:color w:val="2E74B5" w:themeColor="accent1" w:themeShade="BF"/>
      <w:sz w:val="32"/>
      <w:szCs w:val="32"/>
    </w:rPr>
  </w:style>
  <w:style w:type="paragraph" w:styleId="Prrafodelista">
    <w:name w:val="List Paragraph"/>
    <w:basedOn w:val="Normal"/>
    <w:uiPriority w:val="34"/>
    <w:rsid w:val="00611D5F"/>
    <w:pPr>
      <w:ind w:left="720" w:firstLine="284"/>
      <w:contextualSpacing/>
    </w:pPr>
    <w:rPr>
      <w:rFonts w:eastAsiaTheme="minorHAnsi" w:cstheme="minorBidi"/>
    </w:rPr>
  </w:style>
  <w:style w:type="paragraph" w:styleId="Textonotapie">
    <w:name w:val="footnote text"/>
    <w:basedOn w:val="Normal"/>
    <w:link w:val="TextonotapieCar"/>
    <w:uiPriority w:val="99"/>
    <w:unhideWhenUsed/>
    <w:qFormat/>
    <w:rsid w:val="00AA6E99"/>
    <w:pPr>
      <w:spacing w:after="0" w:line="240" w:lineRule="auto"/>
      <w:ind w:firstLine="284"/>
    </w:pPr>
    <w:rPr>
      <w:rFonts w:eastAsiaTheme="minorHAnsi" w:cstheme="minorBidi"/>
      <w:sz w:val="20"/>
      <w:szCs w:val="20"/>
    </w:rPr>
  </w:style>
  <w:style w:type="character" w:customStyle="1" w:styleId="TextonotapieCar">
    <w:name w:val="Texto nota pie Car"/>
    <w:basedOn w:val="Fuentedeprrafopredeter"/>
    <w:link w:val="Textonotapie"/>
    <w:uiPriority w:val="99"/>
    <w:rsid w:val="00AA6E99"/>
    <w:rPr>
      <w:rFonts w:ascii="Times New Roman" w:hAnsi="Times New Roman"/>
      <w:sz w:val="20"/>
      <w:szCs w:val="20"/>
    </w:rPr>
  </w:style>
  <w:style w:type="paragraph" w:customStyle="1" w:styleId="Epgrafe">
    <w:name w:val="Epígrafe"/>
    <w:next w:val="Normal"/>
    <w:link w:val="EpgrafeCar"/>
    <w:qFormat/>
    <w:rsid w:val="00570548"/>
    <w:pPr>
      <w:spacing w:before="120"/>
    </w:pPr>
    <w:rPr>
      <w:rFonts w:ascii="Times New Roman" w:eastAsiaTheme="majorEastAsia" w:hAnsi="Times New Roman" w:cstheme="majorBidi"/>
      <w:b/>
      <w:iCs/>
      <w:spacing w:val="-10"/>
      <w:kern w:val="28"/>
      <w:sz w:val="24"/>
      <w:szCs w:val="56"/>
    </w:rPr>
  </w:style>
  <w:style w:type="character" w:styleId="Refdenotaalpie">
    <w:name w:val="footnote reference"/>
    <w:basedOn w:val="Fuentedeprrafopredeter"/>
    <w:uiPriority w:val="99"/>
    <w:semiHidden/>
    <w:unhideWhenUsed/>
    <w:rsid w:val="00AA6E99"/>
    <w:rPr>
      <w:vertAlign w:val="superscript"/>
    </w:rPr>
  </w:style>
  <w:style w:type="character" w:customStyle="1" w:styleId="EpgrafeCar">
    <w:name w:val="Epígrafe Car"/>
    <w:basedOn w:val="Fuentedeprrafopredeter"/>
    <w:link w:val="Epgrafe"/>
    <w:rsid w:val="00570548"/>
    <w:rPr>
      <w:rFonts w:ascii="Times New Roman" w:eastAsiaTheme="majorEastAsia" w:hAnsi="Times New Roman" w:cstheme="majorBidi"/>
      <w:b/>
      <w:iCs/>
      <w:spacing w:val="-10"/>
      <w:kern w:val="28"/>
      <w:sz w:val="24"/>
      <w:szCs w:val="56"/>
    </w:rPr>
  </w:style>
  <w:style w:type="table" w:styleId="Tablaconcuadrcula">
    <w:name w:val="Table Grid"/>
    <w:basedOn w:val="Tablanormal"/>
    <w:uiPriority w:val="39"/>
    <w:rsid w:val="00AA6E99"/>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uloTablaCCSS">
    <w:name w:val="Título Tabla CCSS"/>
    <w:next w:val="Normal"/>
    <w:link w:val="TtuloTablaCCSSCar"/>
    <w:qFormat/>
    <w:rsid w:val="00C43FC0"/>
    <w:rPr>
      <w:rFonts w:ascii="Times New Roman" w:hAnsi="Times New Roman"/>
      <w:b/>
      <w:sz w:val="20"/>
    </w:rPr>
  </w:style>
  <w:style w:type="character" w:customStyle="1" w:styleId="TtuloTablaCCSSCar">
    <w:name w:val="Título Tabla CCSS Car"/>
    <w:basedOn w:val="Fuentedeprrafopredeter"/>
    <w:link w:val="TtuloTablaCCSS"/>
    <w:rsid w:val="00C43FC0"/>
    <w:rPr>
      <w:rFonts w:ascii="Times New Roman" w:hAnsi="Times New Roman"/>
      <w:b/>
      <w:sz w:val="20"/>
    </w:rPr>
  </w:style>
  <w:style w:type="character" w:customStyle="1" w:styleId="Ttulo3Car">
    <w:name w:val="Título 3 Car"/>
    <w:basedOn w:val="Fuentedeprrafopredeter"/>
    <w:link w:val="Ttulo3"/>
    <w:uiPriority w:val="9"/>
    <w:rsid w:val="00D21F78"/>
    <w:rPr>
      <w:rFonts w:asciiTheme="majorHAnsi" w:eastAsiaTheme="majorEastAsia" w:hAnsiTheme="majorHAnsi" w:cstheme="majorBidi"/>
      <w:color w:val="1F4D78" w:themeColor="accent1" w:themeShade="7F"/>
      <w:sz w:val="24"/>
      <w:szCs w:val="24"/>
    </w:rPr>
  </w:style>
  <w:style w:type="character" w:customStyle="1" w:styleId="Ttulo2Car">
    <w:name w:val="Título 2 Car"/>
    <w:basedOn w:val="Fuentedeprrafopredeter"/>
    <w:link w:val="Ttulo2"/>
    <w:uiPriority w:val="9"/>
    <w:rsid w:val="00D21F78"/>
    <w:rPr>
      <w:rFonts w:asciiTheme="majorHAnsi" w:eastAsiaTheme="majorEastAsia" w:hAnsiTheme="majorHAnsi" w:cstheme="majorBidi"/>
      <w:color w:val="2E74B5" w:themeColor="accent1" w:themeShade="BF"/>
      <w:sz w:val="26"/>
      <w:szCs w:val="26"/>
    </w:rPr>
  </w:style>
  <w:style w:type="character" w:customStyle="1" w:styleId="Ttulo4Car">
    <w:name w:val="Título 4 Car"/>
    <w:basedOn w:val="Fuentedeprrafopredeter"/>
    <w:link w:val="Ttulo4"/>
    <w:uiPriority w:val="9"/>
    <w:rsid w:val="00D21F78"/>
    <w:rPr>
      <w:rFonts w:asciiTheme="majorHAnsi" w:eastAsiaTheme="majorEastAsia" w:hAnsiTheme="majorHAnsi" w:cstheme="majorBidi"/>
      <w:i/>
      <w:iCs/>
      <w:color w:val="2E74B5" w:themeColor="accent1" w:themeShade="BF"/>
      <w:sz w:val="24"/>
    </w:rPr>
  </w:style>
  <w:style w:type="character" w:customStyle="1" w:styleId="TtuloFiguraCar">
    <w:name w:val="Título Figura Car"/>
    <w:basedOn w:val="Fuentedeprrafopredeter"/>
    <w:link w:val="TtuloFigura"/>
    <w:rsid w:val="00E80DFA"/>
    <w:rPr>
      <w:rFonts w:ascii="Times New Roman" w:hAnsi="Times New Roman"/>
      <w:sz w:val="20"/>
    </w:rPr>
  </w:style>
  <w:style w:type="paragraph" w:styleId="TtuloTDC">
    <w:name w:val="TOC Heading"/>
    <w:basedOn w:val="Ttulo1"/>
    <w:next w:val="Normal"/>
    <w:autoRedefine/>
    <w:uiPriority w:val="39"/>
    <w:unhideWhenUsed/>
    <w:qFormat/>
    <w:rsid w:val="00BE13BF"/>
    <w:pPr>
      <w:spacing w:after="240" w:line="259" w:lineRule="auto"/>
      <w:ind w:firstLine="0"/>
      <w:jc w:val="center"/>
      <w:outlineLvl w:val="9"/>
    </w:pPr>
    <w:rPr>
      <w:rFonts w:ascii="Times New Roman" w:hAnsi="Times New Roman"/>
      <w:b/>
      <w:caps/>
      <w:color w:val="auto"/>
      <w:sz w:val="28"/>
      <w:lang w:eastAsia="es-ES"/>
    </w:rPr>
  </w:style>
  <w:style w:type="paragraph" w:styleId="TDC2">
    <w:name w:val="toc 2"/>
    <w:basedOn w:val="Normal"/>
    <w:next w:val="Normal"/>
    <w:autoRedefine/>
    <w:uiPriority w:val="39"/>
    <w:unhideWhenUsed/>
    <w:rsid w:val="00BE13BF"/>
    <w:pPr>
      <w:spacing w:after="100" w:line="259" w:lineRule="auto"/>
      <w:ind w:left="220"/>
    </w:pPr>
    <w:rPr>
      <w:rFonts w:eastAsiaTheme="minorEastAsia"/>
      <w:lang w:eastAsia="es-ES"/>
    </w:rPr>
  </w:style>
  <w:style w:type="paragraph" w:styleId="TDC1">
    <w:name w:val="toc 1"/>
    <w:basedOn w:val="Normal"/>
    <w:next w:val="Normal"/>
    <w:autoRedefine/>
    <w:uiPriority w:val="39"/>
    <w:unhideWhenUsed/>
    <w:rsid w:val="005B0B21"/>
    <w:pPr>
      <w:spacing w:after="100" w:line="259" w:lineRule="auto"/>
    </w:pPr>
    <w:rPr>
      <w:rFonts w:eastAsiaTheme="minorEastAsia"/>
      <w:lang w:eastAsia="es-ES"/>
    </w:rPr>
  </w:style>
  <w:style w:type="paragraph" w:styleId="TDC3">
    <w:name w:val="toc 3"/>
    <w:basedOn w:val="Normal"/>
    <w:next w:val="Normal"/>
    <w:autoRedefine/>
    <w:uiPriority w:val="39"/>
    <w:unhideWhenUsed/>
    <w:rsid w:val="00BE13BF"/>
    <w:pPr>
      <w:spacing w:after="100" w:line="259" w:lineRule="auto"/>
      <w:ind w:left="440"/>
    </w:pPr>
    <w:rPr>
      <w:rFonts w:eastAsiaTheme="minorEastAsia"/>
      <w:lang w:eastAsia="es-ES"/>
    </w:rPr>
  </w:style>
  <w:style w:type="character" w:styleId="Hipervnculo">
    <w:name w:val="Hyperlink"/>
    <w:basedOn w:val="Fuentedeprrafopredeter"/>
    <w:uiPriority w:val="99"/>
    <w:unhideWhenUsed/>
    <w:rsid w:val="00AE01DB"/>
    <w:rPr>
      <w:color w:val="0563C1" w:themeColor="hyperlink"/>
      <w:u w:val="single"/>
    </w:rPr>
  </w:style>
  <w:style w:type="paragraph" w:styleId="Encabezado">
    <w:name w:val="header"/>
    <w:basedOn w:val="Normal"/>
    <w:link w:val="EncabezadoCar"/>
    <w:uiPriority w:val="99"/>
    <w:unhideWhenUsed/>
    <w:rsid w:val="00E12FFB"/>
    <w:pPr>
      <w:tabs>
        <w:tab w:val="center" w:pos="4252"/>
        <w:tab w:val="right" w:pos="8504"/>
      </w:tabs>
      <w:spacing w:after="0" w:line="240" w:lineRule="auto"/>
      <w:ind w:firstLine="284"/>
    </w:pPr>
    <w:rPr>
      <w:rFonts w:eastAsiaTheme="minorHAnsi" w:cstheme="minorBidi"/>
    </w:rPr>
  </w:style>
  <w:style w:type="character" w:customStyle="1" w:styleId="EncabezadoCar">
    <w:name w:val="Encabezado Car"/>
    <w:basedOn w:val="Fuentedeprrafopredeter"/>
    <w:link w:val="Encabezado"/>
    <w:uiPriority w:val="99"/>
    <w:rsid w:val="00E12FFB"/>
    <w:rPr>
      <w:rFonts w:ascii="Times New Roman" w:hAnsi="Times New Roman"/>
      <w:sz w:val="24"/>
    </w:rPr>
  </w:style>
  <w:style w:type="paragraph" w:styleId="Piedepgina">
    <w:name w:val="footer"/>
    <w:basedOn w:val="Normal"/>
    <w:link w:val="PiedepginaCar"/>
    <w:uiPriority w:val="99"/>
    <w:unhideWhenUsed/>
    <w:rsid w:val="00E12FFB"/>
    <w:pPr>
      <w:tabs>
        <w:tab w:val="center" w:pos="4252"/>
        <w:tab w:val="right" w:pos="8504"/>
      </w:tabs>
      <w:spacing w:after="0" w:line="240" w:lineRule="auto"/>
      <w:ind w:firstLine="284"/>
    </w:pPr>
    <w:rPr>
      <w:rFonts w:eastAsiaTheme="minorHAnsi" w:cstheme="minorBidi"/>
    </w:rPr>
  </w:style>
  <w:style w:type="character" w:customStyle="1" w:styleId="PiedepginaCar">
    <w:name w:val="Pie de página Car"/>
    <w:basedOn w:val="Fuentedeprrafopredeter"/>
    <w:link w:val="Piedepgina"/>
    <w:uiPriority w:val="99"/>
    <w:rsid w:val="00E12FFB"/>
    <w:rPr>
      <w:rFonts w:ascii="Times New Roman" w:hAnsi="Times New Roman"/>
      <w:sz w:val="24"/>
    </w:rPr>
  </w:style>
  <w:style w:type="paragraph" w:customStyle="1" w:styleId="Captulo">
    <w:name w:val="Capítulo"/>
    <w:basedOn w:val="Ttulo"/>
    <w:link w:val="CaptuloCar"/>
    <w:qFormat/>
    <w:rsid w:val="008D0010"/>
    <w:pPr>
      <w:spacing w:before="120" w:after="120" w:line="276" w:lineRule="auto"/>
      <w:contextualSpacing w:val="0"/>
    </w:pPr>
    <w:rPr>
      <w:color w:val="auto"/>
    </w:rPr>
  </w:style>
  <w:style w:type="character" w:customStyle="1" w:styleId="CaptuloCar">
    <w:name w:val="Capítulo Car"/>
    <w:basedOn w:val="TtuloCar"/>
    <w:link w:val="Captulo"/>
    <w:rsid w:val="008D0010"/>
    <w:rPr>
      <w:rFonts w:ascii="Times New Roman" w:eastAsiaTheme="majorEastAsia" w:hAnsi="Times New Roman" w:cstheme="majorBidi"/>
      <w:b/>
      <w:caps/>
      <w:color w:val="000066"/>
      <w:spacing w:val="-10"/>
      <w:kern w:val="28"/>
      <w:sz w:val="28"/>
      <w:szCs w:val="56"/>
      <w:lang w:eastAsia="es-ES"/>
    </w:rPr>
  </w:style>
  <w:style w:type="paragraph" w:styleId="ndice1">
    <w:name w:val="index 1"/>
    <w:basedOn w:val="Normal"/>
    <w:next w:val="Normal"/>
    <w:autoRedefine/>
    <w:uiPriority w:val="99"/>
    <w:semiHidden/>
    <w:unhideWhenUsed/>
    <w:rsid w:val="00BE13BF"/>
    <w:pPr>
      <w:spacing w:after="0" w:line="240" w:lineRule="auto"/>
      <w:ind w:left="240" w:hanging="240"/>
    </w:pPr>
  </w:style>
  <w:style w:type="paragraph" w:styleId="Bibliografa">
    <w:name w:val="Bibliography"/>
    <w:basedOn w:val="Normal"/>
    <w:next w:val="Normal"/>
    <w:uiPriority w:val="37"/>
    <w:unhideWhenUsed/>
    <w:rsid w:val="003E3376"/>
    <w:pPr>
      <w:tabs>
        <w:tab w:val="left" w:pos="384"/>
      </w:tabs>
      <w:spacing w:after="0" w:line="240" w:lineRule="auto"/>
      <w:ind w:left="384" w:hanging="384"/>
    </w:pPr>
  </w:style>
  <w:style w:type="paragraph" w:styleId="Descripcin">
    <w:name w:val="caption"/>
    <w:basedOn w:val="Normal"/>
    <w:next w:val="Normal"/>
    <w:uiPriority w:val="35"/>
    <w:unhideWhenUsed/>
    <w:qFormat/>
    <w:rsid w:val="002F2B69"/>
    <w:pPr>
      <w:spacing w:before="0"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7E339C"/>
    <w:rPr>
      <w:color w:val="954F72" w:themeColor="followedHyperlink"/>
      <w:u w:val="single"/>
    </w:rPr>
  </w:style>
  <w:style w:type="paragraph" w:styleId="Revisin">
    <w:name w:val="Revision"/>
    <w:hidden/>
    <w:uiPriority w:val="99"/>
    <w:semiHidden/>
    <w:rsid w:val="00E60E90"/>
    <w:pPr>
      <w:spacing w:after="0" w:line="240" w:lineRule="auto"/>
    </w:pPr>
    <w:rPr>
      <w:rFonts w:ascii="Times New Roman" w:eastAsia="Calibri" w:hAnsi="Times New Roman" w:cs="Times New Roman"/>
      <w:sz w:val="24"/>
    </w:rPr>
  </w:style>
  <w:style w:type="character" w:styleId="Refdecomentario">
    <w:name w:val="annotation reference"/>
    <w:basedOn w:val="Fuentedeprrafopredeter"/>
    <w:uiPriority w:val="99"/>
    <w:semiHidden/>
    <w:unhideWhenUsed/>
    <w:rsid w:val="00C60381"/>
    <w:rPr>
      <w:sz w:val="16"/>
      <w:szCs w:val="16"/>
    </w:rPr>
  </w:style>
  <w:style w:type="paragraph" w:styleId="Textocomentario">
    <w:name w:val="annotation text"/>
    <w:basedOn w:val="Normal"/>
    <w:link w:val="TextocomentarioCar"/>
    <w:uiPriority w:val="99"/>
    <w:unhideWhenUsed/>
    <w:rsid w:val="00C60381"/>
    <w:pPr>
      <w:spacing w:line="240" w:lineRule="auto"/>
    </w:pPr>
    <w:rPr>
      <w:sz w:val="20"/>
      <w:szCs w:val="20"/>
    </w:rPr>
  </w:style>
  <w:style w:type="character" w:customStyle="1" w:styleId="TextocomentarioCar">
    <w:name w:val="Texto comentario Car"/>
    <w:basedOn w:val="Fuentedeprrafopredeter"/>
    <w:link w:val="Textocomentario"/>
    <w:uiPriority w:val="99"/>
    <w:rsid w:val="00C60381"/>
    <w:rPr>
      <w:rFonts w:ascii="Times New Roman" w:eastAsia="Calibri" w:hAnsi="Times New Roman" w:cs="Times New Roman"/>
      <w:sz w:val="20"/>
      <w:szCs w:val="20"/>
    </w:rPr>
  </w:style>
  <w:style w:type="paragraph" w:styleId="Asuntodelcomentario">
    <w:name w:val="annotation subject"/>
    <w:basedOn w:val="Textocomentario"/>
    <w:next w:val="Textocomentario"/>
    <w:link w:val="AsuntodelcomentarioCar"/>
    <w:uiPriority w:val="99"/>
    <w:semiHidden/>
    <w:unhideWhenUsed/>
    <w:rsid w:val="00C60381"/>
    <w:rPr>
      <w:b/>
      <w:bCs/>
    </w:rPr>
  </w:style>
  <w:style w:type="character" w:customStyle="1" w:styleId="AsuntodelcomentarioCar">
    <w:name w:val="Asunto del comentario Car"/>
    <w:basedOn w:val="TextocomentarioCar"/>
    <w:link w:val="Asuntodelcomentario"/>
    <w:uiPriority w:val="99"/>
    <w:semiHidden/>
    <w:rsid w:val="00C60381"/>
    <w:rPr>
      <w:rFonts w:ascii="Times New Roman" w:eastAsia="Calibri" w:hAnsi="Times New Roman" w:cs="Times New Roman"/>
      <w:b/>
      <w:bCs/>
      <w:sz w:val="20"/>
      <w:szCs w:val="20"/>
    </w:rPr>
  </w:style>
  <w:style w:type="character" w:styleId="Mencinsinresolver">
    <w:name w:val="Unresolved Mention"/>
    <w:basedOn w:val="Fuentedeprrafopredeter"/>
    <w:uiPriority w:val="99"/>
    <w:semiHidden/>
    <w:unhideWhenUsed/>
    <w:rsid w:val="00242492"/>
    <w:rPr>
      <w:color w:val="605E5C"/>
      <w:shd w:val="clear" w:color="auto" w:fill="E1DFDD"/>
    </w:rPr>
  </w:style>
  <w:style w:type="table" w:styleId="Tabladelista4">
    <w:name w:val="List Table 4"/>
    <w:basedOn w:val="Tablanormal"/>
    <w:uiPriority w:val="49"/>
    <w:rsid w:val="0003405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6concolores">
    <w:name w:val="List Table 6 Colorful"/>
    <w:basedOn w:val="Tablanormal"/>
    <w:uiPriority w:val="51"/>
    <w:rsid w:val="00034059"/>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7concolores">
    <w:name w:val="List Table 7 Colorful"/>
    <w:basedOn w:val="Tablanormal"/>
    <w:uiPriority w:val="52"/>
    <w:rsid w:val="00B66BD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5">
    <w:name w:val="Plain Table 5"/>
    <w:basedOn w:val="Tablanormal"/>
    <w:uiPriority w:val="45"/>
    <w:rsid w:val="00B66BD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8955648">
      <w:bodyDiv w:val="1"/>
      <w:marLeft w:val="0"/>
      <w:marRight w:val="0"/>
      <w:marTop w:val="0"/>
      <w:marBottom w:val="0"/>
      <w:divBdr>
        <w:top w:val="none" w:sz="0" w:space="0" w:color="auto"/>
        <w:left w:val="none" w:sz="0" w:space="0" w:color="auto"/>
        <w:bottom w:val="none" w:sz="0" w:space="0" w:color="auto"/>
        <w:right w:val="none" w:sz="0" w:space="0" w:color="auto"/>
      </w:divBdr>
    </w:div>
    <w:div w:id="1042705709">
      <w:bodyDiv w:val="1"/>
      <w:marLeft w:val="0"/>
      <w:marRight w:val="0"/>
      <w:marTop w:val="0"/>
      <w:marBottom w:val="0"/>
      <w:divBdr>
        <w:top w:val="none" w:sz="0" w:space="0" w:color="auto"/>
        <w:left w:val="none" w:sz="0" w:space="0" w:color="auto"/>
        <w:bottom w:val="none" w:sz="0" w:space="0" w:color="auto"/>
        <w:right w:val="none" w:sz="0" w:space="0" w:color="auto"/>
      </w:divBdr>
    </w:div>
    <w:div w:id="1540630608">
      <w:bodyDiv w:val="1"/>
      <w:marLeft w:val="0"/>
      <w:marRight w:val="0"/>
      <w:marTop w:val="0"/>
      <w:marBottom w:val="0"/>
      <w:divBdr>
        <w:top w:val="none" w:sz="0" w:space="0" w:color="auto"/>
        <w:left w:val="none" w:sz="0" w:space="0" w:color="auto"/>
        <w:bottom w:val="none" w:sz="0" w:space="0" w:color="auto"/>
        <w:right w:val="none" w:sz="0" w:space="0" w:color="auto"/>
      </w:divBdr>
    </w:div>
    <w:div w:id="1654404036">
      <w:bodyDiv w:val="1"/>
      <w:marLeft w:val="0"/>
      <w:marRight w:val="0"/>
      <w:marTop w:val="0"/>
      <w:marBottom w:val="0"/>
      <w:divBdr>
        <w:top w:val="none" w:sz="0" w:space="0" w:color="auto"/>
        <w:left w:val="none" w:sz="0" w:space="0" w:color="auto"/>
        <w:bottom w:val="none" w:sz="0" w:space="0" w:color="auto"/>
        <w:right w:val="none" w:sz="0" w:space="0" w:color="auto"/>
      </w:divBdr>
    </w:div>
    <w:div w:id="16739470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jpeg"/><Relationship Id="rId26" Type="http://schemas.openxmlformats.org/officeDocument/2006/relationships/image" Target="media/image13.sv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7.sv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svg"/><Relationship Id="rId32" Type="http://schemas.openxmlformats.org/officeDocument/2006/relationships/image" Target="media/image19.png"/><Relationship Id="rId37" Type="http://schemas.openxmlformats.org/officeDocument/2006/relationships/header" Target="header2.xml"/><Relationship Id="rId40" Type="http://schemas.microsoft.com/office/2011/relationships/people" Target="people.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3.xml"/><Relationship Id="rId10" Type="http://schemas.openxmlformats.org/officeDocument/2006/relationships/image" Target="https://upload.wikimedia.org/wikipedia/commons/thumb/4/4f/Cc_by-nc-nd_euro_icon.svg/2000px-Cc_by-nc-nd_euro_icon.svg.png"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9.sv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H:\almoh\Downloads\Plantilla_TFG_2017.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23D673-FC3C-4499-A6B9-8D46F7EB1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Plantilla_TFG_2017.dotx</Template>
  <TotalTime>6828</TotalTime>
  <Pages>1</Pages>
  <Words>24096</Words>
  <Characters>132530</Characters>
  <Application>Microsoft Office Word</Application>
  <DocSecurity>0</DocSecurity>
  <Lines>1104</Lines>
  <Paragraphs>312</Paragraphs>
  <ScaleCrop>false</ScaleCrop>
  <HeadingPairs>
    <vt:vector size="2" baseType="variant">
      <vt:variant>
        <vt:lpstr>Título</vt:lpstr>
      </vt:variant>
      <vt:variant>
        <vt:i4>1</vt:i4>
      </vt:variant>
    </vt:vector>
  </HeadingPairs>
  <TitlesOfParts>
    <vt:vector size="1" baseType="lpstr">
      <vt:lpstr/>
    </vt:vector>
  </TitlesOfParts>
  <Company>UC3M</Company>
  <LinksUpToDate>false</LinksUpToDate>
  <CharactersWithSpaces>156314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Álvaro Morata Hontanaya</dc:creator>
  <cp:keywords/>
  <dc:description/>
  <cp:lastModifiedBy>Álvaro Morata Hontanaya</cp:lastModifiedBy>
  <cp:revision>56</cp:revision>
  <dcterms:created xsi:type="dcterms:W3CDTF">2023-06-28T16:53:00Z</dcterms:created>
  <dcterms:modified xsi:type="dcterms:W3CDTF">2024-05-31T19:25:00Z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id="UHghCPRZ"/&gt;&lt;style id="http://www.zotero.org/styles/ieee" locale="es-ES"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