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C026E" w14:textId="77777777" w:rsidR="0080067A" w:rsidRDefault="0080067A" w:rsidP="00D55746">
      <w:pPr>
        <w:ind w:firstLine="0"/>
        <w:jc w:val="center"/>
      </w:pPr>
    </w:p>
    <w:p w14:paraId="7D5BCAFE" w14:textId="77777777" w:rsidR="0080067A" w:rsidRDefault="0080067A" w:rsidP="00D55746">
      <w:pPr>
        <w:ind w:firstLine="0"/>
        <w:jc w:val="center"/>
      </w:pPr>
    </w:p>
    <w:p w14:paraId="75C8DB28" w14:textId="77777777" w:rsidR="00D55746" w:rsidRDefault="00D55746" w:rsidP="00D55746">
      <w:pPr>
        <w:ind w:firstLine="0"/>
        <w:jc w:val="center"/>
      </w:pPr>
    </w:p>
    <w:p w14:paraId="4D43D50D" w14:textId="7A1492C8" w:rsidR="0080067A" w:rsidRPr="00AD66AA" w:rsidRDefault="0080067A" w:rsidP="00D55746">
      <w:pPr>
        <w:pStyle w:val="Subttulo"/>
      </w:pPr>
      <w:r w:rsidRPr="00AD66AA">
        <w:t>Grado</w:t>
      </w:r>
      <w:r w:rsidR="00D55746">
        <w:t xml:space="preserve"> Universitario</w:t>
      </w:r>
      <w:r w:rsidRPr="00AD66AA">
        <w:t xml:space="preserve"> en Ingeniería Informática</w:t>
      </w:r>
    </w:p>
    <w:p w14:paraId="38AFF123" w14:textId="207424D5" w:rsidR="0080067A" w:rsidRPr="00AD66AA" w:rsidRDefault="0080067A" w:rsidP="00D55746">
      <w:pPr>
        <w:pStyle w:val="Subttulo"/>
      </w:pPr>
      <w:r w:rsidRPr="00AD66AA">
        <w:t>2022</w:t>
      </w:r>
      <w:r w:rsidR="00D55746">
        <w:t>-</w:t>
      </w:r>
      <w:r w:rsidRPr="00AD66AA">
        <w:t>2023</w:t>
      </w:r>
    </w:p>
    <w:p w14:paraId="5DE40918" w14:textId="77777777" w:rsidR="0080067A" w:rsidRDefault="0080067A" w:rsidP="00D55746">
      <w:pPr>
        <w:ind w:firstLine="0"/>
        <w:jc w:val="center"/>
      </w:pPr>
    </w:p>
    <w:p w14:paraId="3BDFF6CB" w14:textId="77777777" w:rsidR="0080067A" w:rsidRDefault="0080067A" w:rsidP="00D55746">
      <w:pPr>
        <w:ind w:firstLine="0"/>
        <w:jc w:val="center"/>
      </w:pPr>
    </w:p>
    <w:p w14:paraId="34D08A4E" w14:textId="77777777" w:rsidR="00237018" w:rsidRDefault="00237018" w:rsidP="00D55746">
      <w:pPr>
        <w:ind w:firstLine="0"/>
        <w:jc w:val="center"/>
      </w:pPr>
    </w:p>
    <w:p w14:paraId="0F2BDDE3" w14:textId="77777777" w:rsidR="00237018" w:rsidRDefault="00237018" w:rsidP="00D55746">
      <w:pPr>
        <w:ind w:firstLine="0"/>
        <w:jc w:val="center"/>
      </w:pPr>
    </w:p>
    <w:p w14:paraId="4D69CDD3" w14:textId="33F2EF48" w:rsidR="0080067A" w:rsidRDefault="0080067A" w:rsidP="00D55746">
      <w:pPr>
        <w:pStyle w:val="Subttulo"/>
      </w:pPr>
      <w:r>
        <w:t>Trabajo Fin de Grado</w:t>
      </w:r>
    </w:p>
    <w:p w14:paraId="747D96EE" w14:textId="7F73187A" w:rsidR="0080067A" w:rsidRDefault="0080067A" w:rsidP="00626C7D">
      <w:pPr>
        <w:pStyle w:val="Ttulo"/>
      </w:pPr>
      <w:r>
        <w:t xml:space="preserve">“Desarrollo de un Videojuego Roguelike </w:t>
      </w:r>
      <w:r w:rsidRPr="0080067A">
        <w:t>Multijugador</w:t>
      </w:r>
      <w:r>
        <w:t>”</w:t>
      </w:r>
    </w:p>
    <w:p w14:paraId="7972DA33" w14:textId="77777777" w:rsidR="00AD66AA" w:rsidRDefault="00AD66AA" w:rsidP="00D55746">
      <w:pPr>
        <w:pBdr>
          <w:bottom w:val="single" w:sz="6" w:space="1" w:color="auto"/>
        </w:pBdr>
        <w:ind w:firstLine="0"/>
        <w:jc w:val="center"/>
      </w:pPr>
    </w:p>
    <w:p w14:paraId="06FD092E" w14:textId="77777777" w:rsidR="00AD66AA" w:rsidRPr="00AD66AA" w:rsidRDefault="00AD66AA" w:rsidP="00D55746">
      <w:pPr>
        <w:ind w:firstLine="0"/>
        <w:jc w:val="center"/>
      </w:pPr>
    </w:p>
    <w:p w14:paraId="63A348B1" w14:textId="10F4F725" w:rsidR="00AD66AA" w:rsidRDefault="00AD66AA" w:rsidP="00D55746">
      <w:pPr>
        <w:pStyle w:val="Subttulo"/>
      </w:pPr>
      <w:r w:rsidRPr="00AD66AA">
        <w:t>Álvaro Morata Hontanaya</w:t>
      </w:r>
    </w:p>
    <w:p w14:paraId="6EC4FD05" w14:textId="4E4A57E6" w:rsidR="00AD66AA" w:rsidRDefault="00AD66AA" w:rsidP="00D55746">
      <w:pPr>
        <w:pStyle w:val="Subttulo"/>
      </w:pPr>
      <w:r>
        <w:t>100405846</w:t>
      </w:r>
    </w:p>
    <w:p w14:paraId="4C847738" w14:textId="77777777" w:rsidR="00AD66AA" w:rsidRPr="00AD66AA" w:rsidRDefault="00AD66AA" w:rsidP="00D55746">
      <w:pPr>
        <w:ind w:firstLine="0"/>
        <w:jc w:val="center"/>
      </w:pPr>
    </w:p>
    <w:p w14:paraId="45086F12" w14:textId="219D2034" w:rsidR="00AD66AA" w:rsidRDefault="00AD66AA" w:rsidP="00D55746">
      <w:pPr>
        <w:pStyle w:val="Subttulo"/>
      </w:pPr>
      <w:r>
        <w:t>Tutor:</w:t>
      </w:r>
    </w:p>
    <w:p w14:paraId="41B4A885" w14:textId="400F952C" w:rsidR="00AD66AA" w:rsidRDefault="00AD66AA" w:rsidP="00D55746">
      <w:pPr>
        <w:pStyle w:val="Subttulo"/>
      </w:pPr>
      <w:r>
        <w:t>Alejandro Rey López</w:t>
      </w:r>
    </w:p>
    <w:p w14:paraId="44377696" w14:textId="77777777" w:rsidR="00AD66AA" w:rsidRDefault="00AD66AA" w:rsidP="00D55746">
      <w:pPr>
        <w:ind w:firstLine="0"/>
        <w:jc w:val="center"/>
      </w:pPr>
    </w:p>
    <w:p w14:paraId="17AAB9EB" w14:textId="33121984" w:rsidR="004501D2" w:rsidRDefault="004501D2" w:rsidP="00D55746">
      <w:pPr>
        <w:pStyle w:val="Subttulo"/>
      </w:pPr>
      <w:r>
        <w:t xml:space="preserve">Leganés, </w:t>
      </w:r>
      <w:r w:rsidR="00D55746">
        <w:t>2023</w:t>
      </w:r>
    </w:p>
    <w:p w14:paraId="7A7CD300" w14:textId="77777777" w:rsidR="00237018" w:rsidRDefault="00237018" w:rsidP="00D55746">
      <w:pPr>
        <w:ind w:firstLine="0"/>
        <w:jc w:val="center"/>
      </w:pPr>
    </w:p>
    <w:p w14:paraId="1C5FD59B" w14:textId="77777777" w:rsidR="00237018" w:rsidRDefault="00237018" w:rsidP="00D55746">
      <w:pPr>
        <w:ind w:firstLine="0"/>
        <w:jc w:val="center"/>
      </w:pPr>
    </w:p>
    <w:p w14:paraId="4354B39C" w14:textId="77777777" w:rsidR="00237018" w:rsidRPr="00237018" w:rsidRDefault="00237018" w:rsidP="00D55746">
      <w:pPr>
        <w:ind w:firstLine="0"/>
        <w:jc w:val="center"/>
      </w:pPr>
    </w:p>
    <w:p w14:paraId="7506891B" w14:textId="12AC139B" w:rsidR="0080067A" w:rsidRDefault="0080067A" w:rsidP="00D55746">
      <w:pPr>
        <w:ind w:firstLine="0"/>
        <w:jc w:val="center"/>
      </w:pPr>
      <w:r>
        <w:br w:type="page"/>
      </w:r>
    </w:p>
    <w:p w14:paraId="30F07EA9" w14:textId="73FDF1F7" w:rsidR="00472353" w:rsidRPr="0080067A" w:rsidRDefault="00472353" w:rsidP="00237018"/>
    <w:sectPr w:rsidR="00472353" w:rsidRPr="0080067A" w:rsidSect="0080067A">
      <w:footerReference w:type="default" r:id="rId7"/>
      <w:headerReference w:type="first" r:id="rId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7B26E5" w14:textId="77777777" w:rsidR="00507D1A" w:rsidRDefault="00507D1A" w:rsidP="0080067A">
      <w:pPr>
        <w:spacing w:after="0" w:line="240" w:lineRule="auto"/>
      </w:pPr>
      <w:r>
        <w:separator/>
      </w:r>
    </w:p>
  </w:endnote>
  <w:endnote w:type="continuationSeparator" w:id="0">
    <w:p w14:paraId="5DE3F2EF" w14:textId="77777777" w:rsidR="00507D1A" w:rsidRDefault="00507D1A" w:rsidP="008006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39302772"/>
      <w:docPartObj>
        <w:docPartGallery w:val="Page Numbers (Bottom of Page)"/>
        <w:docPartUnique/>
      </w:docPartObj>
    </w:sdtPr>
    <w:sdtContent>
      <w:p w14:paraId="671F2E5B" w14:textId="358CBAD7" w:rsidR="00237018" w:rsidRDefault="0023701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FE9B34A" w14:textId="77777777" w:rsidR="00237018" w:rsidRDefault="0023701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91CE9C" w14:textId="77777777" w:rsidR="00507D1A" w:rsidRDefault="00507D1A" w:rsidP="0080067A">
      <w:pPr>
        <w:spacing w:after="0" w:line="240" w:lineRule="auto"/>
      </w:pPr>
      <w:r>
        <w:separator/>
      </w:r>
    </w:p>
  </w:footnote>
  <w:footnote w:type="continuationSeparator" w:id="0">
    <w:p w14:paraId="2BF56B9D" w14:textId="77777777" w:rsidR="00507D1A" w:rsidRDefault="00507D1A" w:rsidP="008006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A1606" w14:textId="13D92696" w:rsidR="0080067A" w:rsidRDefault="0080067A" w:rsidP="0080067A">
    <w:pPr>
      <w:pStyle w:val="Encabezado"/>
      <w:ind w:firstLine="0"/>
      <w:jc w:val="center"/>
    </w:pPr>
    <w:r>
      <w:rPr>
        <w:noProof/>
      </w:rPr>
      <w:drawing>
        <wp:inline distT="0" distB="0" distL="0" distR="0" wp14:anchorId="0CA9FE12" wp14:editId="7FFA28C0">
          <wp:extent cx="5400675" cy="542925"/>
          <wp:effectExtent l="0" t="0" r="0" b="0"/>
          <wp:docPr id="2127779372" name="Imagen 212777937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675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263"/>
    <w:rsid w:val="00033263"/>
    <w:rsid w:val="00237018"/>
    <w:rsid w:val="00393BDC"/>
    <w:rsid w:val="004501D2"/>
    <w:rsid w:val="00472353"/>
    <w:rsid w:val="004C4E88"/>
    <w:rsid w:val="00507D1A"/>
    <w:rsid w:val="005F59EF"/>
    <w:rsid w:val="00626C7D"/>
    <w:rsid w:val="007B329A"/>
    <w:rsid w:val="0080067A"/>
    <w:rsid w:val="00AD25B6"/>
    <w:rsid w:val="00AD66AA"/>
    <w:rsid w:val="00B43276"/>
    <w:rsid w:val="00D55746"/>
    <w:rsid w:val="00DB692B"/>
    <w:rsid w:val="00DD07BB"/>
    <w:rsid w:val="00F84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CFED93"/>
  <w15:chartTrackingRefBased/>
  <w15:docId w15:val="{E3FDFA8C-B3CA-4D49-BDDF-5584B31C3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3276"/>
    <w:pPr>
      <w:ind w:firstLine="709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626C7D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0067A"/>
    <w:pPr>
      <w:keepNext/>
      <w:keepLines/>
      <w:spacing w:before="40" w:after="0"/>
      <w:ind w:firstLine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0067A"/>
    <w:pPr>
      <w:keepNext/>
      <w:keepLines/>
      <w:spacing w:before="40" w:after="0"/>
      <w:ind w:firstLine="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0067A"/>
    <w:pPr>
      <w:keepNext/>
      <w:keepLines/>
      <w:spacing w:before="40" w:after="0"/>
      <w:ind w:firstLine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0067A"/>
    <w:pPr>
      <w:keepNext/>
      <w:keepLines/>
      <w:spacing w:before="40" w:after="0"/>
      <w:ind w:firstLine="0"/>
      <w:outlineLvl w:val="4"/>
    </w:pPr>
    <w:rPr>
      <w:rFonts w:eastAsiaTheme="majorEastAsia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B43276"/>
    <w:pPr>
      <w:spacing w:after="0" w:line="240" w:lineRule="auto"/>
      <w:ind w:firstLine="709"/>
      <w:jc w:val="both"/>
    </w:pPr>
    <w:rPr>
      <w:rFonts w:ascii="Arial" w:hAnsi="Arial"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626C7D"/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autoRedefine/>
    <w:uiPriority w:val="10"/>
    <w:qFormat/>
    <w:rsid w:val="00626C7D"/>
    <w:pPr>
      <w:spacing w:after="0" w:line="240" w:lineRule="auto"/>
      <w:ind w:firstLine="0"/>
      <w:contextualSpacing/>
      <w:jc w:val="center"/>
    </w:pPr>
    <w:rPr>
      <w:rFonts w:eastAsiaTheme="majorEastAsia" w:cstheme="majorBidi"/>
      <w:smallCaps/>
      <w:color w:val="002060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26C7D"/>
    <w:rPr>
      <w:rFonts w:ascii="Arial" w:eastAsiaTheme="majorEastAsia" w:hAnsi="Arial" w:cstheme="majorBidi"/>
      <w:smallCaps/>
      <w:color w:val="002060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autoRedefine/>
    <w:uiPriority w:val="11"/>
    <w:qFormat/>
    <w:rsid w:val="00626C7D"/>
    <w:pPr>
      <w:numPr>
        <w:ilvl w:val="1"/>
      </w:numPr>
      <w:jc w:val="center"/>
    </w:pPr>
    <w:rPr>
      <w:rFonts w:eastAsiaTheme="minorEastAsia"/>
      <w:color w:val="0036A2"/>
      <w:spacing w:val="15"/>
      <w:sz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26C7D"/>
    <w:rPr>
      <w:rFonts w:ascii="Arial" w:eastAsiaTheme="minorEastAsia" w:hAnsi="Arial"/>
      <w:color w:val="0036A2"/>
      <w:spacing w:val="15"/>
      <w:sz w:val="28"/>
    </w:rPr>
  </w:style>
  <w:style w:type="character" w:customStyle="1" w:styleId="Ttulo2Car">
    <w:name w:val="Título 2 Car"/>
    <w:basedOn w:val="Fuentedeprrafopredeter"/>
    <w:link w:val="Ttulo2"/>
    <w:uiPriority w:val="9"/>
    <w:rsid w:val="0080067A"/>
    <w:rPr>
      <w:rFonts w:ascii="Arial" w:eastAsiaTheme="majorEastAsia" w:hAnsi="Arial" w:cstheme="majorBidi"/>
      <w:color w:val="2F5496" w:themeColor="accent1" w:themeShade="BF"/>
      <w:sz w:val="26"/>
      <w:szCs w:val="26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rsid w:val="0080067A"/>
    <w:rPr>
      <w:rFonts w:ascii="Arial" w:eastAsiaTheme="majorEastAsia" w:hAnsi="Arial" w:cstheme="majorBidi"/>
      <w:color w:val="1F3763" w:themeColor="accent1" w:themeShade="7F"/>
      <w:sz w:val="24"/>
      <w:szCs w:val="24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rsid w:val="0080067A"/>
    <w:rPr>
      <w:rFonts w:ascii="Arial" w:eastAsiaTheme="majorEastAsia" w:hAnsi="Arial" w:cstheme="majorBidi"/>
      <w:i/>
      <w:iCs/>
      <w:color w:val="2F5496" w:themeColor="accent1" w:themeShade="BF"/>
      <w:lang w:val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0067A"/>
    <w:rPr>
      <w:rFonts w:ascii="Arial" w:eastAsiaTheme="majorEastAsia" w:hAnsi="Arial" w:cstheme="majorBidi"/>
      <w:color w:val="2F5496" w:themeColor="accent1" w:themeShade="BF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8006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0067A"/>
    <w:rPr>
      <w:rFonts w:ascii="Arial" w:hAnsi="Arial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8006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067A"/>
    <w:rPr>
      <w:rFonts w:ascii="Arial" w:hAnsi="Arial"/>
      <w:lang w:val="en-US"/>
    </w:rPr>
  </w:style>
  <w:style w:type="paragraph" w:styleId="Bibliografa">
    <w:name w:val="Bibliography"/>
    <w:basedOn w:val="Normal"/>
    <w:next w:val="Normal"/>
    <w:uiPriority w:val="37"/>
    <w:unhideWhenUsed/>
    <w:rsid w:val="00472353"/>
    <w:pPr>
      <w:tabs>
        <w:tab w:val="left" w:pos="384"/>
      </w:tabs>
      <w:spacing w:after="0" w:line="240" w:lineRule="auto"/>
      <w:ind w:left="384" w:hanging="38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CE57C23-9ADF-4653-8A0E-1000F61A0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34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Morata Hontanaya</dc:creator>
  <cp:keywords/>
  <dc:description/>
  <cp:lastModifiedBy>100405846@alumnos.uc3m.es</cp:lastModifiedBy>
  <cp:revision>10</cp:revision>
  <cp:lastPrinted>2023-06-27T17:13:00Z</cp:lastPrinted>
  <dcterms:created xsi:type="dcterms:W3CDTF">2023-06-27T16:30:00Z</dcterms:created>
  <dcterms:modified xsi:type="dcterms:W3CDTF">2023-06-27T19:05:00Z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zotero-version="6.0.26"&gt;&lt;session id="KWmpteBg"/&gt;&lt;style id="http://www.zotero.org/styles/ieee" locale="es-ES" hasBibliography="1" bibliographyStyleHasBeenSet="1"/&gt;&lt;prefs&gt;&lt;pref name="fieldType" value="Field"/&gt;&lt;pref name="automaticJour</vt:lpwstr>
  </property>
  <property fmtid="{D5CDD505-2E9C-101B-9397-08002B2CF9AE}" pid="3" name="ZOTERO_PREF_2">
    <vt:lpwstr>nalAbbreviations" value="true"/&gt;&lt;/prefs&gt;&lt;/data&gt;</vt:lpwstr>
  </property>
</Properties>
</file>